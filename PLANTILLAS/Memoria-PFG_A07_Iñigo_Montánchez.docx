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A14" w:rsidRPr="0031552C" w:rsidRDefault="00591DCB" w:rsidP="001772E2">
      <w:pPr>
        <w:spacing w:before="120" w:after="240" w:line="360" w:lineRule="auto"/>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rsidR="00CB0A14" w:rsidRPr="0031552C" w:rsidRDefault="00CB0A14" w:rsidP="001772E2">
      <w:pP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rsidR="00CB0A14" w:rsidRPr="0031552C" w:rsidRDefault="00CB0A14" w:rsidP="001772E2">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rsidR="00CB0A14" w:rsidRPr="0031552C" w:rsidRDefault="00CB0A14" w:rsidP="001772E2">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rsidR="00CB0A14" w:rsidRPr="0031552C" w:rsidRDefault="00CB0A14" w:rsidP="001772E2">
      <w:pPr>
        <w:jc w:val="center"/>
        <w:rPr>
          <w:lang w:eastAsia="en-US"/>
        </w:rPr>
      </w:pPr>
    </w:p>
    <w:p w:rsidR="00541272" w:rsidRPr="00EB6336" w:rsidRDefault="00541272" w:rsidP="001772E2">
      <w:pPr>
        <w:spacing w:before="120" w:after="240" w:line="360" w:lineRule="auto"/>
        <w:jc w:val="center"/>
        <w:rPr>
          <w:rFonts w:ascii="Times New Roman" w:eastAsia="Cambria" w:hAnsi="Times New Roman" w:cs="Times New Roman"/>
          <w:b/>
          <w:bCs/>
          <w:iCs/>
          <w:color w:val="4DA4D8" w:themeColor="accent3" w:themeTint="99"/>
          <w:sz w:val="44"/>
          <w:szCs w:val="44"/>
          <w:lang w:eastAsia="en-US"/>
        </w:rPr>
      </w:pPr>
      <w:r w:rsidRPr="00EB6336">
        <w:rPr>
          <w:rFonts w:ascii="Times New Roman" w:eastAsia="Cambria" w:hAnsi="Times New Roman" w:cs="Times New Roman"/>
          <w:b/>
          <w:bCs/>
          <w:iCs/>
          <w:color w:val="4DA4D8" w:themeColor="accent3" w:themeTint="99"/>
          <w:sz w:val="44"/>
          <w:szCs w:val="44"/>
          <w:lang w:eastAsia="en-US"/>
        </w:rPr>
        <w:t>[ATAQUES BASADOS EN SPOOFING]</w:t>
      </w:r>
    </w:p>
    <w:p w:rsidR="00CB0A14" w:rsidRPr="0031552C" w:rsidRDefault="00CB0A14"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591DCB" w:rsidRPr="0031552C" w:rsidRDefault="00591DCB"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CC4575" w:rsidRPr="0031552C" w:rsidRDefault="009F0C73" w:rsidP="001772E2">
      <w:pPr>
        <w:snapToGrid w:val="0"/>
        <w:spacing w:before="120" w:after="240" w:line="360" w:lineRule="auto"/>
        <w:jc w:val="right"/>
        <w:rPr>
          <w:rFonts w:ascii="Times New Roman" w:eastAsia="Cambria" w:hAnsi="Times New Roman" w:cs="Times New Roman"/>
          <w:szCs w:val="24"/>
          <w:lang w:eastAsia="en-US"/>
        </w:rPr>
        <w:sectPr w:rsidR="00CC4575" w:rsidRPr="0031552C" w:rsidSect="001772E2">
          <w:pgSz w:w="11907" w:h="16840" w:code="9"/>
          <w:pgMar w:top="1417" w:right="1701" w:bottom="1417" w:left="1701" w:header="720" w:footer="720" w:gutter="454"/>
          <w:cols w:space="720"/>
          <w:docGrid w:linePitch="299"/>
        </w:sectPr>
      </w:pPr>
      <w:r w:rsidRPr="0031552C">
        <w:rPr>
          <w:rFonts w:ascii="Times New Roman" w:eastAsia="Cambria" w:hAnsi="Times New Roman" w:cs="Times New Roman"/>
          <w:szCs w:val="24"/>
          <w:lang w:eastAsia="en-US"/>
        </w:rPr>
        <w:t>[</w:t>
      </w:r>
      <w:r w:rsidR="00541272">
        <w:rPr>
          <w:rFonts w:eastAsia="Cambria" w:cs="Times New Roman"/>
          <w:szCs w:val="24"/>
          <w:lang w:eastAsia="en-US"/>
        </w:rPr>
        <w:t>Iñigo</w:t>
      </w:r>
      <w:r w:rsidR="00541272" w:rsidRPr="0031552C">
        <w:rPr>
          <w:rFonts w:eastAsia="Cambria" w:cs="Times New Roman"/>
          <w:szCs w:val="24"/>
          <w:lang w:eastAsia="en-US"/>
        </w:rPr>
        <w:t xml:space="preserve"> </w:t>
      </w:r>
      <w:r w:rsidR="00541272">
        <w:rPr>
          <w:rFonts w:eastAsia="Cambria" w:cs="Times New Roman"/>
          <w:szCs w:val="24"/>
          <w:lang w:eastAsia="en-US"/>
        </w:rPr>
        <w:t>Montánchez</w:t>
      </w:r>
      <w:r w:rsidR="00541272" w:rsidRPr="0031552C">
        <w:rPr>
          <w:rFonts w:eastAsia="Cambria" w:cs="Times New Roman"/>
          <w:szCs w:val="24"/>
          <w:lang w:eastAsia="en-US"/>
        </w:rPr>
        <w:t xml:space="preserve"> </w:t>
      </w:r>
      <w:r w:rsidR="00541272">
        <w:rPr>
          <w:rFonts w:eastAsia="Cambria" w:cs="Times New Roman"/>
          <w:szCs w:val="24"/>
          <w:lang w:eastAsia="en-US"/>
        </w:rPr>
        <w:t>Crespo</w:t>
      </w:r>
      <w:r w:rsidRPr="0031552C">
        <w:rPr>
          <w:rFonts w:ascii="Times New Roman" w:eastAsia="Cambria" w:hAnsi="Times New Roman" w:cs="Times New Roman"/>
          <w:szCs w:val="24"/>
          <w:lang w:eastAsia="en-US"/>
        </w:rPr>
        <w:t>]</w:t>
      </w:r>
      <w:r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Pr="0031552C">
        <w:rPr>
          <w:rFonts w:ascii="Times New Roman" w:eastAsia="Cambria" w:hAnsi="Times New Roman" w:cs="Times New Roman"/>
          <w:szCs w:val="24"/>
          <w:lang w:eastAsia="en-US"/>
        </w:rPr>
        <w:t>[</w:t>
      </w:r>
      <w:r w:rsidR="00541272">
        <w:rPr>
          <w:rFonts w:eastAsia="Cambria" w:cs="Times New Roman"/>
          <w:szCs w:val="24"/>
          <w:lang w:eastAsia="en-US"/>
        </w:rPr>
        <w:t>Julio</w:t>
      </w:r>
      <w:r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 xml:space="preserve"> </w:t>
      </w:r>
      <w:r w:rsidRPr="0031552C">
        <w:rPr>
          <w:rFonts w:ascii="Times New Roman" w:eastAsia="Cambria" w:hAnsi="Times New Roman" w:cs="Times New Roman"/>
          <w:szCs w:val="24"/>
          <w:lang w:eastAsia="en-US"/>
        </w:rPr>
        <w:t>[</w:t>
      </w:r>
      <w:r w:rsidR="00541272">
        <w:rPr>
          <w:rFonts w:eastAsia="Cambria" w:cs="Times New Roman"/>
          <w:szCs w:val="24"/>
          <w:lang w:eastAsia="en-US"/>
        </w:rPr>
        <w:t>2018</w:t>
      </w:r>
      <w:r w:rsidRPr="0031552C">
        <w:rPr>
          <w:rFonts w:ascii="Times New Roman" w:eastAsia="Cambria" w:hAnsi="Times New Roman" w:cs="Times New Roman"/>
          <w:szCs w:val="24"/>
          <w:lang w:eastAsia="en-US"/>
        </w:rPr>
        <w:t>]</w:t>
      </w:r>
    </w:p>
    <w:p w:rsidR="00CB0A14" w:rsidRPr="0031552C" w:rsidRDefault="00CB0A14" w:rsidP="001772E2">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rsidR="00CB0A14" w:rsidRPr="0031552C" w:rsidRDefault="00CB0A14" w:rsidP="001772E2">
      <w:pPr>
        <w:rPr>
          <w:lang w:eastAsia="en-US"/>
        </w:rPr>
      </w:pPr>
    </w:p>
    <w:p w:rsidR="00CB0A14" w:rsidRPr="0031552C" w:rsidRDefault="00CB0A14" w:rsidP="001772E2">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bl>
    <w:p w:rsidR="00CB0A14" w:rsidRPr="0031552C" w:rsidRDefault="00CB0A14" w:rsidP="001772E2">
      <w:pPr>
        <w:rPr>
          <w:lang w:eastAsia="en-US"/>
        </w:rPr>
      </w:pPr>
    </w:p>
    <w:p w:rsidR="00CB0A14" w:rsidRDefault="00CB0A14" w:rsidP="001772E2">
      <w:pPr>
        <w:rPr>
          <w:lang w:eastAsia="en-US"/>
        </w:rPr>
      </w:pPr>
    </w:p>
    <w:p w:rsidR="00E46FB0" w:rsidRPr="0031552C" w:rsidRDefault="00E46FB0" w:rsidP="001772E2">
      <w:pPr>
        <w:rPr>
          <w:lang w:eastAsia="en-US"/>
        </w:rPr>
      </w:pPr>
    </w:p>
    <w:p w:rsidR="00CB0A14" w:rsidRPr="0031552C" w:rsidRDefault="00CB0A14" w:rsidP="001772E2">
      <w:pPr>
        <w:rPr>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5"/>
        <w:gridCol w:w="1206"/>
        <w:gridCol w:w="1492"/>
        <w:gridCol w:w="1229"/>
        <w:gridCol w:w="1468"/>
        <w:gridCol w:w="1261"/>
      </w:tblGrid>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1:</w:t>
            </w:r>
          </w:p>
        </w:tc>
      </w:tr>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E46FB0" w:rsidTr="00E906D1">
        <w:tc>
          <w:tcPr>
            <w:tcW w:w="1611"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2"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7"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r w:rsidR="00CB0A14" w:rsidRPr="0031552C" w:rsidTr="00E906D1">
        <w:trPr>
          <w:gridAfter w:val="1"/>
          <w:wAfter w:w="1366" w:type="dxa"/>
        </w:trPr>
        <w:tc>
          <w:tcPr>
            <w:tcW w:w="861" w:type="pct"/>
            <w:tcBorders>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2:</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3:</w:t>
            </w: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bl>
    <w:p w:rsidR="00CB0A14" w:rsidRPr="0031552C" w:rsidRDefault="00CB0A14" w:rsidP="001772E2">
      <w:pPr>
        <w:rPr>
          <w:lang w:eastAsia="en-US"/>
        </w:rPr>
      </w:pPr>
    </w:p>
    <w:p w:rsidR="00CB0A14" w:rsidRDefault="00CB0A14" w:rsidP="001772E2">
      <w:pPr>
        <w:rPr>
          <w:lang w:eastAsia="en-US"/>
        </w:rPr>
      </w:pPr>
    </w:p>
    <w:p w:rsidR="00E46FB0" w:rsidRDefault="00E46FB0" w:rsidP="001772E2">
      <w:pPr>
        <w:rPr>
          <w:lang w:eastAsia="en-US"/>
        </w:rPr>
      </w:pPr>
    </w:p>
    <w:p w:rsidR="00E46FB0" w:rsidRPr="0031552C" w:rsidRDefault="00E46FB0" w:rsidP="001772E2">
      <w:pPr>
        <w:rPr>
          <w:lang w:eastAsia="en-US"/>
        </w:rPr>
      </w:pPr>
    </w:p>
    <w:p w:rsidR="009F0C73" w:rsidRPr="0031552C" w:rsidRDefault="009F0C73" w:rsidP="001772E2">
      <w:pPr>
        <w:rPr>
          <w:lang w:eastAsia="en-US"/>
        </w:rPr>
      </w:pPr>
    </w:p>
    <w:p w:rsidR="00CC4575" w:rsidRPr="0031552C" w:rsidRDefault="00CB0A14" w:rsidP="001772E2">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201__</w:t>
      </w:r>
    </w:p>
    <w:p w:rsidR="00CC4575" w:rsidRPr="0031552C" w:rsidRDefault="00CC4575" w:rsidP="001772E2">
      <w:pPr>
        <w:spacing w:before="240" w:after="240" w:line="360" w:lineRule="auto"/>
        <w:rPr>
          <w:rFonts w:ascii="Times New Roman" w:eastAsia="SimSun" w:hAnsi="Times New Roman" w:cs="Times New Roman"/>
          <w:szCs w:val="24"/>
          <w:lang w:eastAsia="en-US"/>
        </w:rPr>
      </w:pPr>
    </w:p>
    <w:p w:rsidR="00CC4575" w:rsidRPr="0031552C" w:rsidRDefault="00CC4575" w:rsidP="001772E2">
      <w:pPr>
        <w:spacing w:before="120" w:after="240" w:line="360" w:lineRule="auto"/>
        <w:rPr>
          <w:rFonts w:ascii="Cambria" w:eastAsia="Times New Roman" w:hAnsi="Cambria" w:cs="Times New Roman"/>
          <w:color w:val="000000"/>
          <w:sz w:val="44"/>
          <w:szCs w:val="44"/>
          <w:lang w:eastAsia="es-ES_tradnl"/>
        </w:rPr>
        <w:sectPr w:rsidR="00CC4575" w:rsidRPr="0031552C" w:rsidSect="001772E2">
          <w:type w:val="oddPage"/>
          <w:pgSz w:w="11907" w:h="16840" w:code="9"/>
          <w:pgMar w:top="1417" w:right="1701" w:bottom="1417" w:left="1701" w:header="720" w:footer="720" w:gutter="454"/>
          <w:cols w:space="720"/>
          <w:docGrid w:linePitch="299"/>
        </w:sectPr>
      </w:pPr>
    </w:p>
    <w:p w:rsidR="00CB0A14" w:rsidRPr="0031552C" w:rsidRDefault="00CB0A14" w:rsidP="001772E2">
      <w:pPr>
        <w:rPr>
          <w:lang w:eastAsia="es-ES_tradnl"/>
        </w:rPr>
      </w:pPr>
    </w:p>
    <w:p w:rsidR="00CB0A14" w:rsidRPr="0031552C" w:rsidRDefault="00CB0A14" w:rsidP="001772E2">
      <w:pPr>
        <w:rPr>
          <w:lang w:eastAsia="es-ES_tradnl"/>
        </w:rPr>
      </w:pPr>
    </w:p>
    <w:p w:rsidR="00CB0A14" w:rsidRPr="0031552C" w:rsidRDefault="00CB0A14" w:rsidP="001772E2">
      <w:pPr>
        <w:rPr>
          <w:lang w:eastAsia="es-ES_tradnl"/>
        </w:rPr>
      </w:pPr>
    </w:p>
    <w:p w:rsidR="00CB0A14" w:rsidRPr="0031552C" w:rsidRDefault="00CB0A14" w:rsidP="001772E2">
      <w:pPr>
        <w:rPr>
          <w:lang w:eastAsia="es-ES_tradnl"/>
        </w:rPr>
      </w:pPr>
    </w:p>
    <w:p w:rsidR="00CB0A14" w:rsidRDefault="00CB0A14"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Pr="0031552C" w:rsidRDefault="00E46FB0" w:rsidP="001772E2">
      <w:pPr>
        <w:rPr>
          <w:lang w:eastAsia="es-ES_tradnl"/>
        </w:rPr>
      </w:pPr>
    </w:p>
    <w:p w:rsidR="00CB0A14" w:rsidRPr="0031552C" w:rsidRDefault="00CB0A14" w:rsidP="001772E2">
      <w:pPr>
        <w:rPr>
          <w:lang w:eastAsia="es-ES_tradnl"/>
        </w:rPr>
      </w:pPr>
    </w:p>
    <w:p w:rsidR="00CB0A14" w:rsidRPr="0031552C" w:rsidRDefault="00CB0A14" w:rsidP="001772E2">
      <w:pPr>
        <w:rPr>
          <w:lang w:eastAsia="es-ES_tradnl"/>
        </w:rPr>
      </w:pPr>
    </w:p>
    <w:p w:rsidR="00CB0A14" w:rsidRPr="00445411" w:rsidRDefault="00CB0A14" w:rsidP="001772E2">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una o varias citas o frases célebres que tengan relación con el proyecto (opcional). </w:t>
      </w:r>
    </w:p>
    <w:p w:rsidR="00CC4575" w:rsidRPr="00E46FB0" w:rsidRDefault="00CB0A14" w:rsidP="001772E2">
      <w:pPr>
        <w:rPr>
          <w:rFonts w:ascii="Cambria" w:hAnsi="Cambria" w:cs="Arial"/>
          <w:i/>
          <w:sz w:val="28"/>
          <w:szCs w:val="24"/>
          <w:lang w:eastAsia="es-ES_tradnl"/>
        </w:rPr>
      </w:pPr>
      <w:r w:rsidRPr="00445411">
        <w:rPr>
          <w:rFonts w:ascii="Cambria" w:hAnsi="Cambria" w:cs="Arial"/>
          <w:i/>
          <w:sz w:val="28"/>
          <w:szCs w:val="24"/>
          <w:highlight w:val="yellow"/>
          <w:lang w:eastAsia="es-ES_tradnl"/>
        </w:rPr>
        <w:t xml:space="preserve">Si no hubiera, debe eliminarse esta </w:t>
      </w:r>
      <w:r w:rsidR="00E46FB0" w:rsidRPr="00445411">
        <w:rPr>
          <w:rFonts w:ascii="Cambria" w:hAnsi="Cambria" w:cs="Arial"/>
          <w:i/>
          <w:sz w:val="28"/>
          <w:szCs w:val="24"/>
          <w:highlight w:val="yellow"/>
          <w:lang w:eastAsia="es-ES_tradnl"/>
        </w:rPr>
        <w:t>sección</w:t>
      </w:r>
      <w:r w:rsidRPr="00445411">
        <w:rPr>
          <w:rFonts w:ascii="Cambria" w:hAnsi="Cambria" w:cs="Arial"/>
          <w:i/>
          <w:sz w:val="28"/>
          <w:szCs w:val="24"/>
          <w:highlight w:val="yellow"/>
          <w:lang w:eastAsia="es-ES_tradnl"/>
        </w:rPr>
        <w:t>.</w:t>
      </w:r>
    </w:p>
    <w:p w:rsidR="00E46FB0" w:rsidRPr="00E46FB0" w:rsidRDefault="00E46FB0" w:rsidP="001772E2">
      <w:pPr>
        <w:rPr>
          <w:rFonts w:cs="Arial"/>
          <w:sz w:val="28"/>
          <w:szCs w:val="24"/>
          <w:lang w:eastAsia="es-ES_tradnl"/>
        </w:rPr>
      </w:pPr>
    </w:p>
    <w:p w:rsidR="00E46FB0" w:rsidRPr="00E46FB0" w:rsidRDefault="00E46FB0" w:rsidP="001772E2">
      <w:pPr>
        <w:rPr>
          <w:rFonts w:cs="Arial"/>
          <w:sz w:val="28"/>
          <w:szCs w:val="24"/>
          <w:lang w:eastAsia="es-ES_tradnl"/>
        </w:rPr>
        <w:sectPr w:rsidR="00E46FB0" w:rsidRPr="00E46FB0" w:rsidSect="001772E2">
          <w:type w:val="oddPage"/>
          <w:pgSz w:w="11907" w:h="16840" w:code="9"/>
          <w:pgMar w:top="1417" w:right="1701" w:bottom="1417" w:left="1701" w:header="720" w:footer="720" w:gutter="454"/>
          <w:cols w:space="720"/>
          <w:docGrid w:linePitch="299"/>
        </w:sectPr>
      </w:pPr>
    </w:p>
    <w:p w:rsidR="00CB0A14" w:rsidRPr="0031552C" w:rsidRDefault="00CB0A14" w:rsidP="001772E2">
      <w:pPr>
        <w:spacing w:before="120" w:after="240" w:line="360" w:lineRule="auto"/>
        <w:rPr>
          <w:rFonts w:ascii="Times New Roman" w:eastAsia="Times New Roman" w:hAnsi="Times New Roman" w:cs="Arial"/>
          <w:i/>
          <w:color w:val="000000"/>
          <w:sz w:val="28"/>
          <w:szCs w:val="24"/>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Pr="00445411" w:rsidRDefault="00E46FB0" w:rsidP="001772E2">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rsidR="00E46FB0" w:rsidRPr="00E46FB0" w:rsidRDefault="00E46FB0" w:rsidP="001772E2">
      <w:pPr>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rsidR="00E46FB0" w:rsidRPr="00E46FB0" w:rsidRDefault="00E46FB0" w:rsidP="001772E2">
      <w:pPr>
        <w:rPr>
          <w:lang w:eastAsia="es-ES_tradnl"/>
        </w:rPr>
      </w:pPr>
    </w:p>
    <w:p w:rsidR="00E46FB0" w:rsidRPr="00E46FB0" w:rsidRDefault="00E46FB0" w:rsidP="001772E2">
      <w:pPr>
        <w:rPr>
          <w:lang w:eastAsia="es-ES_tradnl"/>
        </w:rPr>
        <w:sectPr w:rsidR="00E46FB0" w:rsidRPr="00E46FB0" w:rsidSect="001772E2">
          <w:type w:val="oddPage"/>
          <w:pgSz w:w="11907" w:h="16840" w:code="9"/>
          <w:pgMar w:top="1417" w:right="1701" w:bottom="1417" w:left="1701" w:header="720" w:footer="720" w:gutter="454"/>
          <w:cols w:space="720"/>
          <w:docGrid w:linePitch="299"/>
        </w:sectPr>
      </w:pPr>
    </w:p>
    <w:p w:rsidR="00CB0A14" w:rsidRPr="0031552C" w:rsidRDefault="00CB0A14" w:rsidP="001772E2">
      <w:pPr>
        <w:spacing w:before="120" w:after="240" w:line="360" w:lineRule="auto"/>
        <w:rPr>
          <w:rFonts w:ascii="Times New Roman" w:eastAsia="Times New Roman" w:hAnsi="Times New Roman" w:cs="Arial"/>
          <w:i/>
          <w:color w:val="000000"/>
          <w:sz w:val="28"/>
          <w:szCs w:val="24"/>
          <w:lang w:eastAsia="es-ES_tradnl"/>
        </w:rPr>
      </w:pPr>
    </w:p>
    <w:p w:rsidR="00CB0A14" w:rsidRPr="0031552C" w:rsidRDefault="00CB0A14" w:rsidP="001772E2">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rsidR="00CB0A14" w:rsidRPr="00445411" w:rsidRDefault="00CB0A14" w:rsidP="001772E2">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rsidR="00CB0A14" w:rsidRPr="0031552C" w:rsidRDefault="00CB0A14" w:rsidP="001772E2">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Pr="00445411">
        <w:rPr>
          <w:highlight w:val="yellow"/>
          <w:lang w:eastAsia="es-ES_tradnl"/>
        </w:rPr>
        <w:t>.</w:t>
      </w:r>
      <w:r w:rsidRPr="0031552C">
        <w:rPr>
          <w:lang w:eastAsia="es-ES_tradnl"/>
        </w:rPr>
        <w:t xml:space="preserve"> </w:t>
      </w:r>
    </w:p>
    <w:p w:rsidR="00CB0A14" w:rsidRPr="0031552C" w:rsidRDefault="00CB0A14" w:rsidP="001772E2">
      <w:pPr>
        <w:rPr>
          <w:rFonts w:ascii="Times New Roman" w:eastAsia="Cambria" w:hAnsi="Times New Roman" w:cs="Times New Roman"/>
          <w:szCs w:val="24"/>
          <w:lang w:eastAsia="es-ES_tradnl"/>
        </w:rPr>
      </w:pPr>
    </w:p>
    <w:p w:rsidR="00CC4575" w:rsidRPr="0031552C" w:rsidRDefault="00CC4575" w:rsidP="001772E2">
      <w:pPr>
        <w:rPr>
          <w:rFonts w:ascii="Times New Roman" w:eastAsia="Cambria" w:hAnsi="Times New Roman" w:cs="Times New Roman"/>
          <w:szCs w:val="24"/>
          <w:lang w:eastAsia="es-ES_tradnl"/>
        </w:rPr>
        <w:sectPr w:rsidR="00CC4575" w:rsidRPr="0031552C" w:rsidSect="001772E2">
          <w:type w:val="oddPage"/>
          <w:pgSz w:w="11907" w:h="16840" w:code="9"/>
          <w:pgMar w:top="1417" w:right="1701" w:bottom="1417" w:left="1701" w:header="720" w:footer="720" w:gutter="454"/>
          <w:cols w:space="720"/>
          <w:docGrid w:linePitch="299"/>
        </w:sectPr>
      </w:pPr>
    </w:p>
    <w:p w:rsidR="00CB0A14" w:rsidRPr="0031552C" w:rsidRDefault="00CB0A14" w:rsidP="001772E2">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rsidR="00CB0A14" w:rsidRPr="0031552C" w:rsidRDefault="00CB0A14" w:rsidP="001772E2">
      <w:pPr>
        <w:rPr>
          <w:lang w:eastAsia="es-ES"/>
        </w:rPr>
      </w:pPr>
      <w:r w:rsidRPr="00445411">
        <w:rPr>
          <w:highlight w:val="yellow"/>
          <w:lang w:eastAsia="es-ES"/>
        </w:rPr>
        <w:t>Aquí viene el resumen del PFG en español, entre 100 y 200 palabras.</w:t>
      </w:r>
    </w:p>
    <w:p w:rsidR="00CB0A14" w:rsidRPr="0031552C" w:rsidRDefault="00CB0A14" w:rsidP="001772E2">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rsidR="00CB0A14" w:rsidRPr="0031552C" w:rsidRDefault="00CB0A14" w:rsidP="001772E2">
      <w:pPr>
        <w:rPr>
          <w:lang w:eastAsia="es-ES"/>
        </w:rPr>
      </w:pPr>
      <w:r w:rsidRPr="00445411">
        <w:rPr>
          <w:highlight w:val="yellow"/>
          <w:lang w:eastAsia="es-ES"/>
        </w:rPr>
        <w:t>Palabra clave 1, palabra clave 2, palabra clave 3 (máximo 6 palabras clave).</w:t>
      </w:r>
    </w:p>
    <w:p w:rsidR="00CB0A14" w:rsidRPr="0031552C" w:rsidRDefault="00CB0A14" w:rsidP="001772E2">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Abstract</w:t>
      </w:r>
    </w:p>
    <w:p w:rsidR="00CB0A14" w:rsidRPr="0031552C" w:rsidRDefault="00CB0A14" w:rsidP="001772E2">
      <w:pPr>
        <w:rPr>
          <w:lang w:eastAsia="es-ES"/>
        </w:rPr>
      </w:pPr>
      <w:r w:rsidRPr="00445411">
        <w:rPr>
          <w:highlight w:val="yellow"/>
          <w:lang w:eastAsia="es-ES"/>
        </w:rPr>
        <w:t>Here comes the abstract of the Project in English, between 100 and 200 words.</w:t>
      </w:r>
    </w:p>
    <w:p w:rsidR="00CB0A14" w:rsidRPr="0031552C" w:rsidRDefault="00CB0A14" w:rsidP="001772E2">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Keywords</w:t>
      </w:r>
    </w:p>
    <w:p w:rsidR="00CB0A14" w:rsidRPr="0031552C" w:rsidRDefault="00CB0A14" w:rsidP="001772E2">
      <w:pPr>
        <w:rPr>
          <w:lang w:eastAsia="es-ES"/>
        </w:rPr>
      </w:pPr>
      <w:r w:rsidRPr="00445411">
        <w:rPr>
          <w:highlight w:val="yellow"/>
          <w:lang w:eastAsia="es-ES"/>
        </w:rPr>
        <w:t>Keyword 1, keyword 2, keyword 3 (6 keywords at the most).</w:t>
      </w:r>
    </w:p>
    <w:p w:rsidR="00CB0A14" w:rsidRPr="0031552C" w:rsidRDefault="00CB0A14" w:rsidP="001772E2">
      <w:pPr>
        <w:rPr>
          <w:rFonts w:ascii="Calibri Light" w:hAnsi="Calibri Light"/>
          <w:color w:val="000000"/>
        </w:rPr>
      </w:pPr>
    </w:p>
    <w:p w:rsidR="00CB0A14" w:rsidRPr="0031552C" w:rsidRDefault="00CB0A14" w:rsidP="001772E2">
      <w:pPr>
        <w:rPr>
          <w:rFonts w:ascii="Calibri Light" w:hAnsi="Calibri Light"/>
          <w:color w:val="000000"/>
        </w:rPr>
      </w:pPr>
    </w:p>
    <w:p w:rsidR="00CB0A14" w:rsidRPr="0031552C" w:rsidRDefault="00CB0A14" w:rsidP="001772E2">
      <w:pPr>
        <w:rPr>
          <w:rFonts w:ascii="Calibri Light" w:hAnsi="Calibri Light"/>
          <w:color w:val="000000"/>
        </w:rPr>
        <w:sectPr w:rsidR="00CB0A14" w:rsidRPr="0031552C" w:rsidSect="001772E2">
          <w:type w:val="oddPage"/>
          <w:pgSz w:w="11907" w:h="16840" w:code="9"/>
          <w:pgMar w:top="1417" w:right="1701" w:bottom="1417" w:left="1701" w:header="720" w:footer="720" w:gutter="454"/>
          <w:cols w:space="720"/>
          <w:docGrid w:linePitch="299"/>
        </w:sectPr>
      </w:pPr>
    </w:p>
    <w:p w:rsidR="00CB0A14" w:rsidRPr="00963953" w:rsidRDefault="0067575B" w:rsidP="001772E2">
      <w:pPr>
        <w:pStyle w:val="Ttulo"/>
        <w:rPr>
          <w:color w:val="4DA4D8" w:themeColor="accent3" w:themeTint="99"/>
        </w:rPr>
      </w:pPr>
      <w:r w:rsidRPr="00963953">
        <w:rPr>
          <w:color w:val="4DA4D8" w:themeColor="accent3" w:themeTint="99"/>
        </w:rPr>
        <w:lastRenderedPageBreak/>
        <w:t>Índice de Contenidos</w:t>
      </w:r>
    </w:p>
    <w:p w:rsidR="0067575B" w:rsidRPr="0031552C" w:rsidRDefault="0067575B" w:rsidP="001772E2"/>
    <w:p w:rsidR="004B26F9" w:rsidRDefault="00A32323">
      <w:pPr>
        <w:pStyle w:val="TDC1"/>
        <w:rPr>
          <w:rFonts w:asciiTheme="minorHAnsi" w:eastAsiaTheme="minorEastAsia" w:hAnsiTheme="minorHAnsi" w:cstheme="minorBidi"/>
          <w:b w:val="0"/>
          <w:color w:val="auto"/>
          <w:sz w:val="24"/>
          <w:szCs w:val="24"/>
          <w:lang w:eastAsia="es-ES"/>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515307188" w:history="1">
        <w:r w:rsidR="004B26F9" w:rsidRPr="00AE7814">
          <w:rPr>
            <w:rStyle w:val="Hipervnculo"/>
            <w:rFonts w:ascii="Trebuchet MS" w:hAnsi="Trebuchet MS"/>
          </w:rPr>
          <w:t>1.</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Introducción</w:t>
        </w:r>
        <w:r w:rsidR="004B26F9">
          <w:rPr>
            <w:webHidden/>
          </w:rPr>
          <w:tab/>
        </w:r>
        <w:r w:rsidR="004B26F9">
          <w:rPr>
            <w:webHidden/>
          </w:rPr>
          <w:fldChar w:fldCharType="begin"/>
        </w:r>
        <w:r w:rsidR="004B26F9">
          <w:rPr>
            <w:webHidden/>
          </w:rPr>
          <w:instrText xml:space="preserve"> PAGEREF _Toc515307188 \h </w:instrText>
        </w:r>
        <w:r w:rsidR="004B26F9">
          <w:rPr>
            <w:webHidden/>
          </w:rPr>
        </w:r>
        <w:r w:rsidR="004B26F9">
          <w:rPr>
            <w:webHidden/>
          </w:rPr>
          <w:fldChar w:fldCharType="separate"/>
        </w:r>
        <w:r w:rsidR="004B26F9">
          <w:rPr>
            <w:webHidden/>
          </w:rPr>
          <w:t>1</w:t>
        </w:r>
        <w:r w:rsidR="004B26F9">
          <w:rPr>
            <w:webHidden/>
          </w:rPr>
          <w:fldChar w:fldCharType="end"/>
        </w:r>
      </w:hyperlink>
    </w:p>
    <w:p w:rsidR="004B26F9" w:rsidRDefault="006E7762">
      <w:pPr>
        <w:pStyle w:val="TDC2"/>
        <w:tabs>
          <w:tab w:val="left" w:pos="960"/>
          <w:tab w:val="right" w:leader="dot" w:pos="8041"/>
        </w:tabs>
        <w:rPr>
          <w:noProof/>
          <w:szCs w:val="24"/>
          <w:lang w:eastAsia="es-ES"/>
        </w:rPr>
      </w:pPr>
      <w:hyperlink w:anchor="_Toc515307189" w:history="1">
        <w:r w:rsidR="004B26F9" w:rsidRPr="00AE7814">
          <w:rPr>
            <w:rStyle w:val="Hipervnculo"/>
            <w:noProof/>
            <w14:scene3d>
              <w14:camera w14:prst="orthographicFront"/>
              <w14:lightRig w14:rig="threePt" w14:dir="t">
                <w14:rot w14:lat="0" w14:lon="0" w14:rev="0"/>
              </w14:lightRig>
            </w14:scene3d>
          </w:rPr>
          <w:t>1.1.</w:t>
        </w:r>
        <w:r w:rsidR="004B26F9">
          <w:rPr>
            <w:noProof/>
            <w:szCs w:val="24"/>
            <w:lang w:eastAsia="es-ES"/>
          </w:rPr>
          <w:tab/>
        </w:r>
        <w:r w:rsidR="004B26F9" w:rsidRPr="00AE7814">
          <w:rPr>
            <w:rStyle w:val="Hipervnculo"/>
            <w:noProof/>
          </w:rPr>
          <w:t>¿ A QUÉ LLAMAMOS SPOOFING ?</w:t>
        </w:r>
        <w:r w:rsidR="004B26F9">
          <w:rPr>
            <w:noProof/>
            <w:webHidden/>
          </w:rPr>
          <w:tab/>
        </w:r>
        <w:r w:rsidR="004B26F9">
          <w:rPr>
            <w:noProof/>
            <w:webHidden/>
          </w:rPr>
          <w:fldChar w:fldCharType="begin"/>
        </w:r>
        <w:r w:rsidR="004B26F9">
          <w:rPr>
            <w:noProof/>
            <w:webHidden/>
          </w:rPr>
          <w:instrText xml:space="preserve"> PAGEREF _Toc515307189 \h </w:instrText>
        </w:r>
        <w:r w:rsidR="004B26F9">
          <w:rPr>
            <w:noProof/>
            <w:webHidden/>
          </w:rPr>
        </w:r>
        <w:r w:rsidR="004B26F9">
          <w:rPr>
            <w:noProof/>
            <w:webHidden/>
          </w:rPr>
          <w:fldChar w:fldCharType="separate"/>
        </w:r>
        <w:r w:rsidR="004B26F9">
          <w:rPr>
            <w:noProof/>
            <w:webHidden/>
          </w:rPr>
          <w:t>1</w:t>
        </w:r>
        <w:r w:rsidR="004B26F9">
          <w:rPr>
            <w:noProof/>
            <w:webHidden/>
          </w:rPr>
          <w:fldChar w:fldCharType="end"/>
        </w:r>
      </w:hyperlink>
    </w:p>
    <w:p w:rsidR="004B26F9" w:rsidRDefault="006E7762">
      <w:pPr>
        <w:pStyle w:val="TDC2"/>
        <w:tabs>
          <w:tab w:val="left" w:pos="960"/>
          <w:tab w:val="right" w:leader="dot" w:pos="8041"/>
        </w:tabs>
        <w:rPr>
          <w:noProof/>
          <w:szCs w:val="24"/>
          <w:lang w:eastAsia="es-ES"/>
        </w:rPr>
      </w:pPr>
      <w:hyperlink w:anchor="_Toc515307190" w:history="1">
        <w:r w:rsidR="004B26F9" w:rsidRPr="00AE7814">
          <w:rPr>
            <w:rStyle w:val="Hipervnculo"/>
            <w:noProof/>
            <w14:scene3d>
              <w14:camera w14:prst="orthographicFront"/>
              <w14:lightRig w14:rig="threePt" w14:dir="t">
                <w14:rot w14:lat="0" w14:lon="0" w14:rev="0"/>
              </w14:lightRig>
            </w14:scene3d>
          </w:rPr>
          <w:t>1.2.</w:t>
        </w:r>
        <w:r w:rsidR="004B26F9">
          <w:rPr>
            <w:noProof/>
            <w:szCs w:val="24"/>
            <w:lang w:eastAsia="es-ES"/>
          </w:rPr>
          <w:tab/>
        </w:r>
        <w:r w:rsidR="004B26F9" w:rsidRPr="00AE7814">
          <w:rPr>
            <w:rStyle w:val="Hipervnculo"/>
            <w:noProof/>
          </w:rPr>
          <w:t>Conceptos</w:t>
        </w:r>
        <w:r w:rsidR="004B26F9">
          <w:rPr>
            <w:noProof/>
            <w:webHidden/>
          </w:rPr>
          <w:tab/>
        </w:r>
        <w:r w:rsidR="004B26F9">
          <w:rPr>
            <w:noProof/>
            <w:webHidden/>
          </w:rPr>
          <w:fldChar w:fldCharType="begin"/>
        </w:r>
        <w:r w:rsidR="004B26F9">
          <w:rPr>
            <w:noProof/>
            <w:webHidden/>
          </w:rPr>
          <w:instrText xml:space="preserve"> PAGEREF _Toc515307190 \h </w:instrText>
        </w:r>
        <w:r w:rsidR="004B26F9">
          <w:rPr>
            <w:noProof/>
            <w:webHidden/>
          </w:rPr>
        </w:r>
        <w:r w:rsidR="004B26F9">
          <w:rPr>
            <w:noProof/>
            <w:webHidden/>
          </w:rPr>
          <w:fldChar w:fldCharType="separate"/>
        </w:r>
        <w:r w:rsidR="004B26F9">
          <w:rPr>
            <w:noProof/>
            <w:webHidden/>
          </w:rPr>
          <w:t>1</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191" w:history="1">
        <w:r w:rsidR="004B26F9" w:rsidRPr="00AE7814">
          <w:rPr>
            <w:rStyle w:val="Hipervnculo"/>
            <w:noProof/>
          </w:rPr>
          <w:t>1.2.1.</w:t>
        </w:r>
        <w:r w:rsidR="004B26F9">
          <w:rPr>
            <w:rFonts w:cstheme="minorBidi"/>
            <w:noProof/>
            <w:sz w:val="24"/>
            <w:szCs w:val="24"/>
          </w:rPr>
          <w:tab/>
        </w:r>
        <w:r w:rsidR="004B26F9" w:rsidRPr="00AE7814">
          <w:rPr>
            <w:rStyle w:val="Hipervnculo"/>
            <w:noProof/>
          </w:rPr>
          <w:t>¿ QUÉ ES EL PROTOCOLO TCP / IP ?</w:t>
        </w:r>
        <w:r w:rsidR="004B26F9">
          <w:rPr>
            <w:noProof/>
            <w:webHidden/>
          </w:rPr>
          <w:tab/>
        </w:r>
        <w:r w:rsidR="004B26F9">
          <w:rPr>
            <w:noProof/>
            <w:webHidden/>
          </w:rPr>
          <w:fldChar w:fldCharType="begin"/>
        </w:r>
        <w:r w:rsidR="004B26F9">
          <w:rPr>
            <w:noProof/>
            <w:webHidden/>
          </w:rPr>
          <w:instrText xml:space="preserve"> PAGEREF _Toc515307191 \h </w:instrText>
        </w:r>
        <w:r w:rsidR="004B26F9">
          <w:rPr>
            <w:noProof/>
            <w:webHidden/>
          </w:rPr>
        </w:r>
        <w:r w:rsidR="004B26F9">
          <w:rPr>
            <w:noProof/>
            <w:webHidden/>
          </w:rPr>
          <w:fldChar w:fldCharType="separate"/>
        </w:r>
        <w:r w:rsidR="004B26F9">
          <w:rPr>
            <w:noProof/>
            <w:webHidden/>
          </w:rPr>
          <w:t>1</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192" w:history="1">
        <w:r w:rsidR="004B26F9" w:rsidRPr="00AE7814">
          <w:rPr>
            <w:rStyle w:val="Hipervnculo"/>
            <w:noProof/>
          </w:rPr>
          <w:t>1.2.2.</w:t>
        </w:r>
        <w:r w:rsidR="004B26F9">
          <w:rPr>
            <w:rFonts w:cstheme="minorBidi"/>
            <w:noProof/>
            <w:sz w:val="24"/>
            <w:szCs w:val="24"/>
          </w:rPr>
          <w:tab/>
        </w:r>
        <w:r w:rsidR="004B26F9" w:rsidRPr="00AE7814">
          <w:rPr>
            <w:rStyle w:val="Hipervnculo"/>
            <w:noProof/>
          </w:rPr>
          <w:t>PROTOCOLO DE NEGOCIACIÓN EN 3 PASOS O 3-WAY HANDSHAKE</w:t>
        </w:r>
        <w:r w:rsidR="004B26F9">
          <w:rPr>
            <w:noProof/>
            <w:webHidden/>
          </w:rPr>
          <w:tab/>
        </w:r>
        <w:r w:rsidR="004B26F9">
          <w:rPr>
            <w:noProof/>
            <w:webHidden/>
          </w:rPr>
          <w:fldChar w:fldCharType="begin"/>
        </w:r>
        <w:r w:rsidR="004B26F9">
          <w:rPr>
            <w:noProof/>
            <w:webHidden/>
          </w:rPr>
          <w:instrText xml:space="preserve"> PAGEREF _Toc515307192 \h </w:instrText>
        </w:r>
        <w:r w:rsidR="004B26F9">
          <w:rPr>
            <w:noProof/>
            <w:webHidden/>
          </w:rPr>
        </w:r>
        <w:r w:rsidR="004B26F9">
          <w:rPr>
            <w:noProof/>
            <w:webHidden/>
          </w:rPr>
          <w:fldChar w:fldCharType="separate"/>
        </w:r>
        <w:r w:rsidR="004B26F9">
          <w:rPr>
            <w:noProof/>
            <w:webHidden/>
          </w:rPr>
          <w:t>2</w:t>
        </w:r>
        <w:r w:rsidR="004B26F9">
          <w:rPr>
            <w:noProof/>
            <w:webHidden/>
          </w:rPr>
          <w:fldChar w:fldCharType="end"/>
        </w:r>
      </w:hyperlink>
    </w:p>
    <w:p w:rsidR="004B26F9" w:rsidRDefault="006E7762">
      <w:pPr>
        <w:pStyle w:val="TDC3"/>
        <w:tabs>
          <w:tab w:val="left" w:pos="1440"/>
          <w:tab w:val="right" w:leader="dot" w:pos="8041"/>
        </w:tabs>
        <w:rPr>
          <w:rFonts w:cstheme="minorBidi"/>
          <w:noProof/>
          <w:sz w:val="24"/>
          <w:szCs w:val="24"/>
        </w:rPr>
      </w:pPr>
      <w:hyperlink w:anchor="_Toc515307193" w:history="1">
        <w:r w:rsidR="004B26F9" w:rsidRPr="00AE7814">
          <w:rPr>
            <w:rStyle w:val="Hipervnculo"/>
            <w:noProof/>
          </w:rPr>
          <w:t>1.2.2.1.</w:t>
        </w:r>
        <w:r w:rsidR="004B26F9">
          <w:rPr>
            <w:rFonts w:cstheme="minorBidi"/>
            <w:noProof/>
            <w:sz w:val="24"/>
            <w:szCs w:val="24"/>
          </w:rPr>
          <w:tab/>
        </w:r>
        <w:r w:rsidR="004B26F9" w:rsidRPr="00AE7814">
          <w:rPr>
            <w:rStyle w:val="Hipervnculo"/>
            <w:noProof/>
          </w:rPr>
          <w:t>EJEMPLIFICACIÓN CON WIRESHARK</w:t>
        </w:r>
        <w:r w:rsidR="004B26F9">
          <w:rPr>
            <w:noProof/>
            <w:webHidden/>
          </w:rPr>
          <w:tab/>
        </w:r>
        <w:r w:rsidR="004B26F9">
          <w:rPr>
            <w:noProof/>
            <w:webHidden/>
          </w:rPr>
          <w:fldChar w:fldCharType="begin"/>
        </w:r>
        <w:r w:rsidR="004B26F9">
          <w:rPr>
            <w:noProof/>
            <w:webHidden/>
          </w:rPr>
          <w:instrText xml:space="preserve"> PAGEREF _Toc515307193 \h </w:instrText>
        </w:r>
        <w:r w:rsidR="004B26F9">
          <w:rPr>
            <w:noProof/>
            <w:webHidden/>
          </w:rPr>
        </w:r>
        <w:r w:rsidR="004B26F9">
          <w:rPr>
            <w:noProof/>
            <w:webHidden/>
          </w:rPr>
          <w:fldChar w:fldCharType="separate"/>
        </w:r>
        <w:r w:rsidR="004B26F9">
          <w:rPr>
            <w:noProof/>
            <w:webHidden/>
          </w:rPr>
          <w:t>3</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194" w:history="1">
        <w:r w:rsidR="004B26F9" w:rsidRPr="00AE7814">
          <w:rPr>
            <w:rStyle w:val="Hipervnculo"/>
            <w:noProof/>
          </w:rPr>
          <w:t>1.2.3.</w:t>
        </w:r>
        <w:r w:rsidR="004B26F9">
          <w:rPr>
            <w:rFonts w:cstheme="minorBidi"/>
            <w:noProof/>
            <w:sz w:val="24"/>
            <w:szCs w:val="24"/>
          </w:rPr>
          <w:tab/>
        </w:r>
        <w:r w:rsidR="004B26F9" w:rsidRPr="00AE7814">
          <w:rPr>
            <w:rStyle w:val="Hipervnculo"/>
            <w:noProof/>
          </w:rPr>
          <w:t>ARP</w:t>
        </w:r>
        <w:r w:rsidR="004B26F9">
          <w:rPr>
            <w:noProof/>
            <w:webHidden/>
          </w:rPr>
          <w:tab/>
        </w:r>
        <w:r w:rsidR="004B26F9">
          <w:rPr>
            <w:noProof/>
            <w:webHidden/>
          </w:rPr>
          <w:fldChar w:fldCharType="begin"/>
        </w:r>
        <w:r w:rsidR="004B26F9">
          <w:rPr>
            <w:noProof/>
            <w:webHidden/>
          </w:rPr>
          <w:instrText xml:space="preserve"> PAGEREF _Toc515307194 \h </w:instrText>
        </w:r>
        <w:r w:rsidR="004B26F9">
          <w:rPr>
            <w:noProof/>
            <w:webHidden/>
          </w:rPr>
        </w:r>
        <w:r w:rsidR="004B26F9">
          <w:rPr>
            <w:noProof/>
            <w:webHidden/>
          </w:rPr>
          <w:fldChar w:fldCharType="separate"/>
        </w:r>
        <w:r w:rsidR="004B26F9">
          <w:rPr>
            <w:noProof/>
            <w:webHidden/>
          </w:rPr>
          <w:t>5</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195" w:history="1">
        <w:r w:rsidR="004B26F9" w:rsidRPr="00AE7814">
          <w:rPr>
            <w:rStyle w:val="Hipervnculo"/>
            <w:noProof/>
          </w:rPr>
          <w:t>1.2.4.</w:t>
        </w:r>
        <w:r w:rsidR="004B26F9">
          <w:rPr>
            <w:rFonts w:cstheme="minorBidi"/>
            <w:noProof/>
            <w:sz w:val="24"/>
            <w:szCs w:val="24"/>
          </w:rPr>
          <w:tab/>
        </w:r>
        <w:r w:rsidR="004B26F9" w:rsidRPr="00AE7814">
          <w:rPr>
            <w:rStyle w:val="Hipervnculo"/>
            <w:noProof/>
          </w:rPr>
          <w:t>DNS</w:t>
        </w:r>
        <w:r w:rsidR="004B26F9">
          <w:rPr>
            <w:noProof/>
            <w:webHidden/>
          </w:rPr>
          <w:tab/>
        </w:r>
        <w:r w:rsidR="004B26F9">
          <w:rPr>
            <w:noProof/>
            <w:webHidden/>
          </w:rPr>
          <w:fldChar w:fldCharType="begin"/>
        </w:r>
        <w:r w:rsidR="004B26F9">
          <w:rPr>
            <w:noProof/>
            <w:webHidden/>
          </w:rPr>
          <w:instrText xml:space="preserve"> PAGEREF _Toc515307195 \h </w:instrText>
        </w:r>
        <w:r w:rsidR="004B26F9">
          <w:rPr>
            <w:noProof/>
            <w:webHidden/>
          </w:rPr>
        </w:r>
        <w:r w:rsidR="004B26F9">
          <w:rPr>
            <w:noProof/>
            <w:webHidden/>
          </w:rPr>
          <w:fldChar w:fldCharType="separate"/>
        </w:r>
        <w:r w:rsidR="004B26F9">
          <w:rPr>
            <w:noProof/>
            <w:webHidden/>
          </w:rPr>
          <w:t>6</w:t>
        </w:r>
        <w:r w:rsidR="004B26F9">
          <w:rPr>
            <w:noProof/>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196" w:history="1">
        <w:r w:rsidR="004B26F9" w:rsidRPr="00AE7814">
          <w:rPr>
            <w:rStyle w:val="Hipervnculo"/>
            <w:rFonts w:ascii="Trebuchet MS" w:hAnsi="Trebuchet MS"/>
          </w:rPr>
          <w:t>2.</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Estado del Arte</w:t>
        </w:r>
        <w:r w:rsidR="004B26F9">
          <w:rPr>
            <w:webHidden/>
          </w:rPr>
          <w:tab/>
        </w:r>
        <w:r w:rsidR="004B26F9">
          <w:rPr>
            <w:webHidden/>
          </w:rPr>
          <w:fldChar w:fldCharType="begin"/>
        </w:r>
        <w:r w:rsidR="004B26F9">
          <w:rPr>
            <w:webHidden/>
          </w:rPr>
          <w:instrText xml:space="preserve"> PAGEREF _Toc515307196 \h </w:instrText>
        </w:r>
        <w:r w:rsidR="004B26F9">
          <w:rPr>
            <w:webHidden/>
          </w:rPr>
        </w:r>
        <w:r w:rsidR="004B26F9">
          <w:rPr>
            <w:webHidden/>
          </w:rPr>
          <w:fldChar w:fldCharType="separate"/>
        </w:r>
        <w:r w:rsidR="004B26F9">
          <w:rPr>
            <w:webHidden/>
          </w:rPr>
          <w:t>7</w:t>
        </w:r>
        <w:r w:rsidR="004B26F9">
          <w:rPr>
            <w:webHidden/>
          </w:rPr>
          <w:fldChar w:fldCharType="end"/>
        </w:r>
      </w:hyperlink>
    </w:p>
    <w:p w:rsidR="004B26F9" w:rsidRDefault="006E7762">
      <w:pPr>
        <w:pStyle w:val="TDC2"/>
        <w:tabs>
          <w:tab w:val="left" w:pos="960"/>
          <w:tab w:val="right" w:leader="dot" w:pos="8041"/>
        </w:tabs>
        <w:rPr>
          <w:noProof/>
          <w:szCs w:val="24"/>
          <w:lang w:eastAsia="es-ES"/>
        </w:rPr>
      </w:pPr>
      <w:hyperlink w:anchor="_Toc515307197" w:history="1">
        <w:r w:rsidR="004B26F9" w:rsidRPr="00AE7814">
          <w:rPr>
            <w:rStyle w:val="Hipervnculo"/>
            <w:noProof/>
            <w14:scene3d>
              <w14:camera w14:prst="orthographicFront"/>
              <w14:lightRig w14:rig="threePt" w14:dir="t">
                <w14:rot w14:lat="0" w14:lon="0" w14:rev="0"/>
              </w14:lightRig>
            </w14:scene3d>
          </w:rPr>
          <w:t>2.1.</w:t>
        </w:r>
        <w:r w:rsidR="004B26F9">
          <w:rPr>
            <w:noProof/>
            <w:szCs w:val="24"/>
            <w:lang w:eastAsia="es-ES"/>
          </w:rPr>
          <w:tab/>
        </w:r>
        <w:r w:rsidR="004B26F9" w:rsidRPr="00AE7814">
          <w:rPr>
            <w:rStyle w:val="Hipervnculo"/>
            <w:noProof/>
          </w:rPr>
          <w:t>TIPOS DE SPOOFING</w:t>
        </w:r>
        <w:r w:rsidR="004B26F9">
          <w:rPr>
            <w:noProof/>
            <w:webHidden/>
          </w:rPr>
          <w:tab/>
        </w:r>
        <w:r w:rsidR="004B26F9">
          <w:rPr>
            <w:noProof/>
            <w:webHidden/>
          </w:rPr>
          <w:fldChar w:fldCharType="begin"/>
        </w:r>
        <w:r w:rsidR="004B26F9">
          <w:rPr>
            <w:noProof/>
            <w:webHidden/>
          </w:rPr>
          <w:instrText xml:space="preserve"> PAGEREF _Toc515307197 \h </w:instrText>
        </w:r>
        <w:r w:rsidR="004B26F9">
          <w:rPr>
            <w:noProof/>
            <w:webHidden/>
          </w:rPr>
        </w:r>
        <w:r w:rsidR="004B26F9">
          <w:rPr>
            <w:noProof/>
            <w:webHidden/>
          </w:rPr>
          <w:fldChar w:fldCharType="separate"/>
        </w:r>
        <w:r w:rsidR="004B26F9">
          <w:rPr>
            <w:noProof/>
            <w:webHidden/>
          </w:rPr>
          <w:t>7</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198" w:history="1">
        <w:r w:rsidR="004B26F9" w:rsidRPr="00AE7814">
          <w:rPr>
            <w:rStyle w:val="Hipervnculo"/>
            <w:noProof/>
          </w:rPr>
          <w:t>2.1.1.</w:t>
        </w:r>
        <w:r w:rsidR="004B26F9">
          <w:rPr>
            <w:rFonts w:cstheme="minorBidi"/>
            <w:noProof/>
            <w:sz w:val="24"/>
            <w:szCs w:val="24"/>
          </w:rPr>
          <w:tab/>
        </w:r>
        <w:r w:rsidR="004B26F9" w:rsidRPr="00AE7814">
          <w:rPr>
            <w:rStyle w:val="Hipervnculo"/>
            <w:noProof/>
          </w:rPr>
          <w:t>IP SPOOFING</w:t>
        </w:r>
        <w:r w:rsidR="004B26F9">
          <w:rPr>
            <w:noProof/>
            <w:webHidden/>
          </w:rPr>
          <w:tab/>
        </w:r>
        <w:r w:rsidR="004B26F9">
          <w:rPr>
            <w:noProof/>
            <w:webHidden/>
          </w:rPr>
          <w:fldChar w:fldCharType="begin"/>
        </w:r>
        <w:r w:rsidR="004B26F9">
          <w:rPr>
            <w:noProof/>
            <w:webHidden/>
          </w:rPr>
          <w:instrText xml:space="preserve"> PAGEREF _Toc515307198 \h </w:instrText>
        </w:r>
        <w:r w:rsidR="004B26F9">
          <w:rPr>
            <w:noProof/>
            <w:webHidden/>
          </w:rPr>
        </w:r>
        <w:r w:rsidR="004B26F9">
          <w:rPr>
            <w:noProof/>
            <w:webHidden/>
          </w:rPr>
          <w:fldChar w:fldCharType="separate"/>
        </w:r>
        <w:r w:rsidR="004B26F9">
          <w:rPr>
            <w:noProof/>
            <w:webHidden/>
          </w:rPr>
          <w:t>7</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199" w:history="1">
        <w:r w:rsidR="004B26F9" w:rsidRPr="00AE7814">
          <w:rPr>
            <w:rStyle w:val="Hipervnculo"/>
            <w:noProof/>
          </w:rPr>
          <w:t>2.1.2.</w:t>
        </w:r>
        <w:r w:rsidR="004B26F9">
          <w:rPr>
            <w:rFonts w:cstheme="minorBidi"/>
            <w:noProof/>
            <w:sz w:val="24"/>
            <w:szCs w:val="24"/>
          </w:rPr>
          <w:tab/>
        </w:r>
        <w:r w:rsidR="004B26F9" w:rsidRPr="00AE7814">
          <w:rPr>
            <w:rStyle w:val="Hipervnculo"/>
            <w:noProof/>
          </w:rPr>
          <w:t>ARP SPOOFING</w:t>
        </w:r>
        <w:r w:rsidR="004B26F9">
          <w:rPr>
            <w:noProof/>
            <w:webHidden/>
          </w:rPr>
          <w:tab/>
        </w:r>
        <w:r w:rsidR="004B26F9">
          <w:rPr>
            <w:noProof/>
            <w:webHidden/>
          </w:rPr>
          <w:fldChar w:fldCharType="begin"/>
        </w:r>
        <w:r w:rsidR="004B26F9">
          <w:rPr>
            <w:noProof/>
            <w:webHidden/>
          </w:rPr>
          <w:instrText xml:space="preserve"> PAGEREF _Toc515307199 \h </w:instrText>
        </w:r>
        <w:r w:rsidR="004B26F9">
          <w:rPr>
            <w:noProof/>
            <w:webHidden/>
          </w:rPr>
        </w:r>
        <w:r w:rsidR="004B26F9">
          <w:rPr>
            <w:noProof/>
            <w:webHidden/>
          </w:rPr>
          <w:fldChar w:fldCharType="separate"/>
        </w:r>
        <w:r w:rsidR="004B26F9">
          <w:rPr>
            <w:noProof/>
            <w:webHidden/>
          </w:rPr>
          <w:t>10</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00" w:history="1">
        <w:r w:rsidR="004B26F9" w:rsidRPr="00AE7814">
          <w:rPr>
            <w:rStyle w:val="Hipervnculo"/>
            <w:noProof/>
          </w:rPr>
          <w:t>2.1.3.</w:t>
        </w:r>
        <w:r w:rsidR="004B26F9">
          <w:rPr>
            <w:rFonts w:cstheme="minorBidi"/>
            <w:noProof/>
            <w:sz w:val="24"/>
            <w:szCs w:val="24"/>
          </w:rPr>
          <w:tab/>
        </w:r>
        <w:r w:rsidR="004B26F9" w:rsidRPr="00AE7814">
          <w:rPr>
            <w:rStyle w:val="Hipervnculo"/>
            <w:noProof/>
          </w:rPr>
          <w:t>DNS SPOOFING</w:t>
        </w:r>
        <w:r w:rsidR="004B26F9">
          <w:rPr>
            <w:noProof/>
            <w:webHidden/>
          </w:rPr>
          <w:tab/>
        </w:r>
        <w:r w:rsidR="004B26F9">
          <w:rPr>
            <w:noProof/>
            <w:webHidden/>
          </w:rPr>
          <w:fldChar w:fldCharType="begin"/>
        </w:r>
        <w:r w:rsidR="004B26F9">
          <w:rPr>
            <w:noProof/>
            <w:webHidden/>
          </w:rPr>
          <w:instrText xml:space="preserve"> PAGEREF _Toc515307200 \h </w:instrText>
        </w:r>
        <w:r w:rsidR="004B26F9">
          <w:rPr>
            <w:noProof/>
            <w:webHidden/>
          </w:rPr>
        </w:r>
        <w:r w:rsidR="004B26F9">
          <w:rPr>
            <w:noProof/>
            <w:webHidden/>
          </w:rPr>
          <w:fldChar w:fldCharType="separate"/>
        </w:r>
        <w:r w:rsidR="004B26F9">
          <w:rPr>
            <w:noProof/>
            <w:webHidden/>
          </w:rPr>
          <w:t>11</w:t>
        </w:r>
        <w:r w:rsidR="004B26F9">
          <w:rPr>
            <w:noProof/>
            <w:webHidden/>
          </w:rPr>
          <w:fldChar w:fldCharType="end"/>
        </w:r>
      </w:hyperlink>
    </w:p>
    <w:p w:rsidR="004B26F9" w:rsidRDefault="006E7762">
      <w:pPr>
        <w:pStyle w:val="TDC3"/>
        <w:tabs>
          <w:tab w:val="left" w:pos="1440"/>
          <w:tab w:val="right" w:leader="dot" w:pos="8041"/>
        </w:tabs>
        <w:rPr>
          <w:rFonts w:cstheme="minorBidi"/>
          <w:noProof/>
          <w:sz w:val="24"/>
          <w:szCs w:val="24"/>
        </w:rPr>
      </w:pPr>
      <w:hyperlink w:anchor="_Toc515307201" w:history="1">
        <w:r w:rsidR="004B26F9" w:rsidRPr="00AE7814">
          <w:rPr>
            <w:rStyle w:val="Hipervnculo"/>
            <w:noProof/>
          </w:rPr>
          <w:t>2.1.3.1.</w:t>
        </w:r>
        <w:r w:rsidR="004B26F9">
          <w:rPr>
            <w:rFonts w:cstheme="minorBidi"/>
            <w:noProof/>
            <w:sz w:val="24"/>
            <w:szCs w:val="24"/>
          </w:rPr>
          <w:tab/>
        </w:r>
        <w:r w:rsidR="004B26F9" w:rsidRPr="00AE7814">
          <w:rPr>
            <w:rStyle w:val="Hipervnculo"/>
            <w:noProof/>
          </w:rPr>
          <w:t>DNS CACHE POISONING</w:t>
        </w:r>
        <w:r w:rsidR="004B26F9">
          <w:rPr>
            <w:noProof/>
            <w:webHidden/>
          </w:rPr>
          <w:tab/>
        </w:r>
        <w:r w:rsidR="004B26F9">
          <w:rPr>
            <w:noProof/>
            <w:webHidden/>
          </w:rPr>
          <w:fldChar w:fldCharType="begin"/>
        </w:r>
        <w:r w:rsidR="004B26F9">
          <w:rPr>
            <w:noProof/>
            <w:webHidden/>
          </w:rPr>
          <w:instrText xml:space="preserve"> PAGEREF _Toc515307201 \h </w:instrText>
        </w:r>
        <w:r w:rsidR="004B26F9">
          <w:rPr>
            <w:noProof/>
            <w:webHidden/>
          </w:rPr>
        </w:r>
        <w:r w:rsidR="004B26F9">
          <w:rPr>
            <w:noProof/>
            <w:webHidden/>
          </w:rPr>
          <w:fldChar w:fldCharType="separate"/>
        </w:r>
        <w:r w:rsidR="004B26F9">
          <w:rPr>
            <w:noProof/>
            <w:webHidden/>
          </w:rPr>
          <w:t>12</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02" w:history="1">
        <w:r w:rsidR="004B26F9" w:rsidRPr="00AE7814">
          <w:rPr>
            <w:rStyle w:val="Hipervnculo"/>
            <w:noProof/>
          </w:rPr>
          <w:t>2.1.4.</w:t>
        </w:r>
        <w:r w:rsidR="004B26F9">
          <w:rPr>
            <w:rFonts w:cstheme="minorBidi"/>
            <w:noProof/>
            <w:sz w:val="24"/>
            <w:szCs w:val="24"/>
          </w:rPr>
          <w:tab/>
        </w:r>
        <w:r w:rsidR="004B26F9" w:rsidRPr="00AE7814">
          <w:rPr>
            <w:rStyle w:val="Hipervnculo"/>
            <w:noProof/>
          </w:rPr>
          <w:t>EMAIL SPOOFING</w:t>
        </w:r>
        <w:r w:rsidR="004B26F9">
          <w:rPr>
            <w:noProof/>
            <w:webHidden/>
          </w:rPr>
          <w:tab/>
        </w:r>
        <w:r w:rsidR="004B26F9">
          <w:rPr>
            <w:noProof/>
            <w:webHidden/>
          </w:rPr>
          <w:fldChar w:fldCharType="begin"/>
        </w:r>
        <w:r w:rsidR="004B26F9">
          <w:rPr>
            <w:noProof/>
            <w:webHidden/>
          </w:rPr>
          <w:instrText xml:space="preserve"> PAGEREF _Toc515307202 \h </w:instrText>
        </w:r>
        <w:r w:rsidR="004B26F9">
          <w:rPr>
            <w:noProof/>
            <w:webHidden/>
          </w:rPr>
        </w:r>
        <w:r w:rsidR="004B26F9">
          <w:rPr>
            <w:noProof/>
            <w:webHidden/>
          </w:rPr>
          <w:fldChar w:fldCharType="separate"/>
        </w:r>
        <w:r w:rsidR="004B26F9">
          <w:rPr>
            <w:noProof/>
            <w:webHidden/>
          </w:rPr>
          <w:t>14</w:t>
        </w:r>
        <w:r w:rsidR="004B26F9">
          <w:rPr>
            <w:noProof/>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03" w:history="1">
        <w:r w:rsidR="004B26F9" w:rsidRPr="00AE7814">
          <w:rPr>
            <w:rStyle w:val="Hipervnculo"/>
            <w:rFonts w:ascii="Trebuchet MS" w:hAnsi="Trebuchet MS"/>
          </w:rPr>
          <w:t>3.</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Objetivos</w:t>
        </w:r>
        <w:r w:rsidR="004B26F9">
          <w:rPr>
            <w:webHidden/>
          </w:rPr>
          <w:tab/>
        </w:r>
        <w:r w:rsidR="004B26F9">
          <w:rPr>
            <w:webHidden/>
          </w:rPr>
          <w:fldChar w:fldCharType="begin"/>
        </w:r>
        <w:r w:rsidR="004B26F9">
          <w:rPr>
            <w:webHidden/>
          </w:rPr>
          <w:instrText xml:space="preserve"> PAGEREF _Toc515307203 \h </w:instrText>
        </w:r>
        <w:r w:rsidR="004B26F9">
          <w:rPr>
            <w:webHidden/>
          </w:rPr>
        </w:r>
        <w:r w:rsidR="004B26F9">
          <w:rPr>
            <w:webHidden/>
          </w:rPr>
          <w:fldChar w:fldCharType="separate"/>
        </w:r>
        <w:r w:rsidR="004B26F9">
          <w:rPr>
            <w:webHidden/>
          </w:rPr>
          <w:t>16</w:t>
        </w:r>
        <w:r w:rsidR="004B26F9">
          <w:rPr>
            <w:webHidden/>
          </w:rPr>
          <w:fldChar w:fldCharType="end"/>
        </w:r>
      </w:hyperlink>
    </w:p>
    <w:p w:rsidR="004B26F9" w:rsidRDefault="006E7762">
      <w:pPr>
        <w:pStyle w:val="TDC2"/>
        <w:tabs>
          <w:tab w:val="left" w:pos="960"/>
          <w:tab w:val="right" w:leader="dot" w:pos="8041"/>
        </w:tabs>
        <w:rPr>
          <w:noProof/>
          <w:szCs w:val="24"/>
          <w:lang w:eastAsia="es-ES"/>
        </w:rPr>
      </w:pPr>
      <w:hyperlink w:anchor="_Toc515307204" w:history="1">
        <w:r w:rsidR="004B26F9" w:rsidRPr="00AE7814">
          <w:rPr>
            <w:rStyle w:val="Hipervnculo"/>
            <w:noProof/>
            <w14:scene3d>
              <w14:camera w14:prst="orthographicFront"/>
              <w14:lightRig w14:rig="threePt" w14:dir="t">
                <w14:rot w14:lat="0" w14:lon="0" w14:rev="0"/>
              </w14:lightRig>
            </w14:scene3d>
          </w:rPr>
          <w:t>3.1.</w:t>
        </w:r>
        <w:r w:rsidR="004B26F9">
          <w:rPr>
            <w:noProof/>
            <w:szCs w:val="24"/>
            <w:lang w:eastAsia="es-ES"/>
          </w:rPr>
          <w:tab/>
        </w:r>
        <w:r w:rsidR="004B26F9" w:rsidRPr="00AE7814">
          <w:rPr>
            <w:rStyle w:val="Hipervnculo"/>
            <w:noProof/>
          </w:rPr>
          <w:t>Objetivo general</w:t>
        </w:r>
        <w:r w:rsidR="004B26F9">
          <w:rPr>
            <w:noProof/>
            <w:webHidden/>
          </w:rPr>
          <w:tab/>
        </w:r>
        <w:r w:rsidR="004B26F9">
          <w:rPr>
            <w:noProof/>
            <w:webHidden/>
          </w:rPr>
          <w:fldChar w:fldCharType="begin"/>
        </w:r>
        <w:r w:rsidR="004B26F9">
          <w:rPr>
            <w:noProof/>
            <w:webHidden/>
          </w:rPr>
          <w:instrText xml:space="preserve"> PAGEREF _Toc515307204 \h </w:instrText>
        </w:r>
        <w:r w:rsidR="004B26F9">
          <w:rPr>
            <w:noProof/>
            <w:webHidden/>
          </w:rPr>
        </w:r>
        <w:r w:rsidR="004B26F9">
          <w:rPr>
            <w:noProof/>
            <w:webHidden/>
          </w:rPr>
          <w:fldChar w:fldCharType="separate"/>
        </w:r>
        <w:r w:rsidR="004B26F9">
          <w:rPr>
            <w:noProof/>
            <w:webHidden/>
          </w:rPr>
          <w:t>16</w:t>
        </w:r>
        <w:r w:rsidR="004B26F9">
          <w:rPr>
            <w:noProof/>
            <w:webHidden/>
          </w:rPr>
          <w:fldChar w:fldCharType="end"/>
        </w:r>
      </w:hyperlink>
    </w:p>
    <w:p w:rsidR="004B26F9" w:rsidRDefault="006E7762">
      <w:pPr>
        <w:pStyle w:val="TDC2"/>
        <w:tabs>
          <w:tab w:val="left" w:pos="960"/>
          <w:tab w:val="right" w:leader="dot" w:pos="8041"/>
        </w:tabs>
        <w:rPr>
          <w:noProof/>
          <w:szCs w:val="24"/>
          <w:lang w:eastAsia="es-ES"/>
        </w:rPr>
      </w:pPr>
      <w:hyperlink w:anchor="_Toc515307205" w:history="1">
        <w:r w:rsidR="004B26F9" w:rsidRPr="00AE7814">
          <w:rPr>
            <w:rStyle w:val="Hipervnculo"/>
            <w:noProof/>
            <w14:scene3d>
              <w14:camera w14:prst="orthographicFront"/>
              <w14:lightRig w14:rig="threePt" w14:dir="t">
                <w14:rot w14:lat="0" w14:lon="0" w14:rev="0"/>
              </w14:lightRig>
            </w14:scene3d>
          </w:rPr>
          <w:t>3.2.</w:t>
        </w:r>
        <w:r w:rsidR="004B26F9">
          <w:rPr>
            <w:noProof/>
            <w:szCs w:val="24"/>
            <w:lang w:eastAsia="es-ES"/>
          </w:rPr>
          <w:tab/>
        </w:r>
        <w:r w:rsidR="004B26F9" w:rsidRPr="00AE7814">
          <w:rPr>
            <w:rStyle w:val="Hipervnculo"/>
            <w:noProof/>
          </w:rPr>
          <w:t>Lista de objetivos específicos</w:t>
        </w:r>
        <w:r w:rsidR="004B26F9">
          <w:rPr>
            <w:noProof/>
            <w:webHidden/>
          </w:rPr>
          <w:tab/>
        </w:r>
        <w:r w:rsidR="004B26F9">
          <w:rPr>
            <w:noProof/>
            <w:webHidden/>
          </w:rPr>
          <w:fldChar w:fldCharType="begin"/>
        </w:r>
        <w:r w:rsidR="004B26F9">
          <w:rPr>
            <w:noProof/>
            <w:webHidden/>
          </w:rPr>
          <w:instrText xml:space="preserve"> PAGEREF _Toc515307205 \h </w:instrText>
        </w:r>
        <w:r w:rsidR="004B26F9">
          <w:rPr>
            <w:noProof/>
            <w:webHidden/>
          </w:rPr>
        </w:r>
        <w:r w:rsidR="004B26F9">
          <w:rPr>
            <w:noProof/>
            <w:webHidden/>
          </w:rPr>
          <w:fldChar w:fldCharType="separate"/>
        </w:r>
        <w:r w:rsidR="004B26F9">
          <w:rPr>
            <w:noProof/>
            <w:webHidden/>
          </w:rPr>
          <w:t>16</w:t>
        </w:r>
        <w:r w:rsidR="004B26F9">
          <w:rPr>
            <w:noProof/>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06" w:history="1">
        <w:r w:rsidR="004B26F9" w:rsidRPr="00AE7814">
          <w:rPr>
            <w:rStyle w:val="Hipervnculo"/>
            <w:rFonts w:ascii="Trebuchet MS" w:hAnsi="Trebuchet MS"/>
          </w:rPr>
          <w:t>4.</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Metodología y Plan de Proyecto</w:t>
        </w:r>
        <w:r w:rsidR="004B26F9">
          <w:rPr>
            <w:webHidden/>
          </w:rPr>
          <w:tab/>
        </w:r>
        <w:r w:rsidR="004B26F9">
          <w:rPr>
            <w:webHidden/>
          </w:rPr>
          <w:fldChar w:fldCharType="begin"/>
        </w:r>
        <w:r w:rsidR="004B26F9">
          <w:rPr>
            <w:webHidden/>
          </w:rPr>
          <w:instrText xml:space="preserve"> PAGEREF _Toc515307206 \h </w:instrText>
        </w:r>
        <w:r w:rsidR="004B26F9">
          <w:rPr>
            <w:webHidden/>
          </w:rPr>
        </w:r>
        <w:r w:rsidR="004B26F9">
          <w:rPr>
            <w:webHidden/>
          </w:rPr>
          <w:fldChar w:fldCharType="separate"/>
        </w:r>
        <w:r w:rsidR="004B26F9">
          <w:rPr>
            <w:webHidden/>
          </w:rPr>
          <w:t>17</w:t>
        </w:r>
        <w:r w:rsidR="004B26F9">
          <w:rPr>
            <w:webHidden/>
          </w:rPr>
          <w:fldChar w:fldCharType="end"/>
        </w:r>
      </w:hyperlink>
    </w:p>
    <w:p w:rsidR="004B26F9" w:rsidRDefault="006E7762">
      <w:pPr>
        <w:pStyle w:val="TDC2"/>
        <w:tabs>
          <w:tab w:val="left" w:pos="960"/>
          <w:tab w:val="right" w:leader="dot" w:pos="8041"/>
        </w:tabs>
        <w:rPr>
          <w:noProof/>
          <w:szCs w:val="24"/>
          <w:lang w:eastAsia="es-ES"/>
        </w:rPr>
      </w:pPr>
      <w:hyperlink w:anchor="_Toc515307207" w:history="1">
        <w:r w:rsidR="004B26F9" w:rsidRPr="00AE7814">
          <w:rPr>
            <w:rStyle w:val="Hipervnculo"/>
            <w:noProof/>
            <w14:scene3d>
              <w14:camera w14:prst="orthographicFront"/>
              <w14:lightRig w14:rig="threePt" w14:dir="t">
                <w14:rot w14:lat="0" w14:lon="0" w14:rev="0"/>
              </w14:lightRig>
            </w14:scene3d>
          </w:rPr>
          <w:t>4.1.</w:t>
        </w:r>
        <w:r w:rsidR="004B26F9">
          <w:rPr>
            <w:noProof/>
            <w:szCs w:val="24"/>
            <w:lang w:eastAsia="es-ES"/>
          </w:rPr>
          <w:tab/>
        </w:r>
        <w:r w:rsidR="004B26F9" w:rsidRPr="00AE7814">
          <w:rPr>
            <w:rStyle w:val="Hipervnculo"/>
            <w:noProof/>
          </w:rPr>
          <w:t>Metodología a seguir</w:t>
        </w:r>
        <w:r w:rsidR="004B26F9">
          <w:rPr>
            <w:noProof/>
            <w:webHidden/>
          </w:rPr>
          <w:tab/>
        </w:r>
        <w:r w:rsidR="004B26F9">
          <w:rPr>
            <w:noProof/>
            <w:webHidden/>
          </w:rPr>
          <w:fldChar w:fldCharType="begin"/>
        </w:r>
        <w:r w:rsidR="004B26F9">
          <w:rPr>
            <w:noProof/>
            <w:webHidden/>
          </w:rPr>
          <w:instrText xml:space="preserve"> PAGEREF _Toc515307207 \h </w:instrText>
        </w:r>
        <w:r w:rsidR="004B26F9">
          <w:rPr>
            <w:noProof/>
            <w:webHidden/>
          </w:rPr>
        </w:r>
        <w:r w:rsidR="004B26F9">
          <w:rPr>
            <w:noProof/>
            <w:webHidden/>
          </w:rPr>
          <w:fldChar w:fldCharType="separate"/>
        </w:r>
        <w:r w:rsidR="004B26F9">
          <w:rPr>
            <w:noProof/>
            <w:webHidden/>
          </w:rPr>
          <w:t>17</w:t>
        </w:r>
        <w:r w:rsidR="004B26F9">
          <w:rPr>
            <w:noProof/>
            <w:webHidden/>
          </w:rPr>
          <w:fldChar w:fldCharType="end"/>
        </w:r>
      </w:hyperlink>
    </w:p>
    <w:p w:rsidR="004B26F9" w:rsidRDefault="006E7762">
      <w:pPr>
        <w:pStyle w:val="TDC2"/>
        <w:tabs>
          <w:tab w:val="left" w:pos="960"/>
          <w:tab w:val="right" w:leader="dot" w:pos="8041"/>
        </w:tabs>
        <w:rPr>
          <w:noProof/>
          <w:szCs w:val="24"/>
          <w:lang w:eastAsia="es-ES"/>
        </w:rPr>
      </w:pPr>
      <w:hyperlink w:anchor="_Toc515307208" w:history="1">
        <w:r w:rsidR="004B26F9" w:rsidRPr="00AE7814">
          <w:rPr>
            <w:rStyle w:val="Hipervnculo"/>
            <w:noProof/>
            <w14:scene3d>
              <w14:camera w14:prst="orthographicFront"/>
              <w14:lightRig w14:rig="threePt" w14:dir="t">
                <w14:rot w14:lat="0" w14:lon="0" w14:rev="0"/>
              </w14:lightRig>
            </w14:scene3d>
          </w:rPr>
          <w:t>4.2.</w:t>
        </w:r>
        <w:r w:rsidR="004B26F9">
          <w:rPr>
            <w:noProof/>
            <w:szCs w:val="24"/>
            <w:lang w:eastAsia="es-ES"/>
          </w:rPr>
          <w:tab/>
        </w:r>
        <w:r w:rsidR="004B26F9" w:rsidRPr="00AE7814">
          <w:rPr>
            <w:rStyle w:val="Hipervnculo"/>
            <w:noProof/>
          </w:rPr>
          <w:t>Recursos necesarios. Condicionantes y limitaciones</w:t>
        </w:r>
        <w:r w:rsidR="004B26F9">
          <w:rPr>
            <w:noProof/>
            <w:webHidden/>
          </w:rPr>
          <w:tab/>
        </w:r>
        <w:r w:rsidR="004B26F9">
          <w:rPr>
            <w:noProof/>
            <w:webHidden/>
          </w:rPr>
          <w:fldChar w:fldCharType="begin"/>
        </w:r>
        <w:r w:rsidR="004B26F9">
          <w:rPr>
            <w:noProof/>
            <w:webHidden/>
          </w:rPr>
          <w:instrText xml:space="preserve"> PAGEREF _Toc515307208 \h </w:instrText>
        </w:r>
        <w:r w:rsidR="004B26F9">
          <w:rPr>
            <w:noProof/>
            <w:webHidden/>
          </w:rPr>
        </w:r>
        <w:r w:rsidR="004B26F9">
          <w:rPr>
            <w:noProof/>
            <w:webHidden/>
          </w:rPr>
          <w:fldChar w:fldCharType="separate"/>
        </w:r>
        <w:r w:rsidR="004B26F9">
          <w:rPr>
            <w:noProof/>
            <w:webHidden/>
          </w:rPr>
          <w:t>17</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09" w:history="1">
        <w:r w:rsidR="004B26F9" w:rsidRPr="00AE7814">
          <w:rPr>
            <w:rStyle w:val="Hipervnculo"/>
            <w:noProof/>
          </w:rPr>
          <w:t>4.2.1.</w:t>
        </w:r>
        <w:r w:rsidR="004B26F9">
          <w:rPr>
            <w:rFonts w:cstheme="minorBidi"/>
            <w:noProof/>
            <w:sz w:val="24"/>
            <w:szCs w:val="24"/>
          </w:rPr>
          <w:tab/>
        </w:r>
        <w:r w:rsidR="004B26F9" w:rsidRPr="00AE7814">
          <w:rPr>
            <w:rStyle w:val="Hipervnculo"/>
            <w:noProof/>
          </w:rPr>
          <w:t>Recursos hardware</w:t>
        </w:r>
        <w:r w:rsidR="004B26F9">
          <w:rPr>
            <w:noProof/>
            <w:webHidden/>
          </w:rPr>
          <w:tab/>
        </w:r>
        <w:r w:rsidR="004B26F9">
          <w:rPr>
            <w:noProof/>
            <w:webHidden/>
          </w:rPr>
          <w:fldChar w:fldCharType="begin"/>
        </w:r>
        <w:r w:rsidR="004B26F9">
          <w:rPr>
            <w:noProof/>
            <w:webHidden/>
          </w:rPr>
          <w:instrText xml:space="preserve"> PAGEREF _Toc515307209 \h </w:instrText>
        </w:r>
        <w:r w:rsidR="004B26F9">
          <w:rPr>
            <w:noProof/>
            <w:webHidden/>
          </w:rPr>
        </w:r>
        <w:r w:rsidR="004B26F9">
          <w:rPr>
            <w:noProof/>
            <w:webHidden/>
          </w:rPr>
          <w:fldChar w:fldCharType="separate"/>
        </w:r>
        <w:r w:rsidR="004B26F9">
          <w:rPr>
            <w:noProof/>
            <w:webHidden/>
          </w:rPr>
          <w:t>17</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10" w:history="1">
        <w:r w:rsidR="004B26F9" w:rsidRPr="00AE7814">
          <w:rPr>
            <w:rStyle w:val="Hipervnculo"/>
            <w:noProof/>
          </w:rPr>
          <w:t>4.2.2.</w:t>
        </w:r>
        <w:r w:rsidR="004B26F9">
          <w:rPr>
            <w:rFonts w:cstheme="minorBidi"/>
            <w:noProof/>
            <w:sz w:val="24"/>
            <w:szCs w:val="24"/>
          </w:rPr>
          <w:tab/>
        </w:r>
        <w:r w:rsidR="004B26F9" w:rsidRPr="00AE7814">
          <w:rPr>
            <w:rStyle w:val="Hipervnculo"/>
            <w:noProof/>
          </w:rPr>
          <w:t>Recursos software</w:t>
        </w:r>
        <w:r w:rsidR="004B26F9">
          <w:rPr>
            <w:noProof/>
            <w:webHidden/>
          </w:rPr>
          <w:tab/>
        </w:r>
        <w:r w:rsidR="004B26F9">
          <w:rPr>
            <w:noProof/>
            <w:webHidden/>
          </w:rPr>
          <w:fldChar w:fldCharType="begin"/>
        </w:r>
        <w:r w:rsidR="004B26F9">
          <w:rPr>
            <w:noProof/>
            <w:webHidden/>
          </w:rPr>
          <w:instrText xml:space="preserve"> PAGEREF _Toc515307210 \h </w:instrText>
        </w:r>
        <w:r w:rsidR="004B26F9">
          <w:rPr>
            <w:noProof/>
            <w:webHidden/>
          </w:rPr>
        </w:r>
        <w:r w:rsidR="004B26F9">
          <w:rPr>
            <w:noProof/>
            <w:webHidden/>
          </w:rPr>
          <w:fldChar w:fldCharType="separate"/>
        </w:r>
        <w:r w:rsidR="004B26F9">
          <w:rPr>
            <w:noProof/>
            <w:webHidden/>
          </w:rPr>
          <w:t>17</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11" w:history="1">
        <w:r w:rsidR="004B26F9" w:rsidRPr="00AE7814">
          <w:rPr>
            <w:rStyle w:val="Hipervnculo"/>
            <w:noProof/>
          </w:rPr>
          <w:t>4.2.3.</w:t>
        </w:r>
        <w:r w:rsidR="004B26F9">
          <w:rPr>
            <w:rFonts w:cstheme="minorBidi"/>
            <w:noProof/>
            <w:sz w:val="24"/>
            <w:szCs w:val="24"/>
          </w:rPr>
          <w:tab/>
        </w:r>
        <w:r w:rsidR="004B26F9" w:rsidRPr="00AE7814">
          <w:rPr>
            <w:rStyle w:val="Hipervnculo"/>
            <w:noProof/>
          </w:rPr>
          <w:t>Documentos y libros</w:t>
        </w:r>
        <w:r w:rsidR="004B26F9">
          <w:rPr>
            <w:noProof/>
            <w:webHidden/>
          </w:rPr>
          <w:tab/>
        </w:r>
        <w:r w:rsidR="004B26F9">
          <w:rPr>
            <w:noProof/>
            <w:webHidden/>
          </w:rPr>
          <w:fldChar w:fldCharType="begin"/>
        </w:r>
        <w:r w:rsidR="004B26F9">
          <w:rPr>
            <w:noProof/>
            <w:webHidden/>
          </w:rPr>
          <w:instrText xml:space="preserve"> PAGEREF _Toc515307211 \h </w:instrText>
        </w:r>
        <w:r w:rsidR="004B26F9">
          <w:rPr>
            <w:noProof/>
            <w:webHidden/>
          </w:rPr>
        </w:r>
        <w:r w:rsidR="004B26F9">
          <w:rPr>
            <w:noProof/>
            <w:webHidden/>
          </w:rPr>
          <w:fldChar w:fldCharType="separate"/>
        </w:r>
        <w:r w:rsidR="004B26F9">
          <w:rPr>
            <w:noProof/>
            <w:webHidden/>
          </w:rPr>
          <w:t>18</w:t>
        </w:r>
        <w:r w:rsidR="004B26F9">
          <w:rPr>
            <w:noProof/>
            <w:webHidden/>
          </w:rPr>
          <w:fldChar w:fldCharType="end"/>
        </w:r>
      </w:hyperlink>
    </w:p>
    <w:p w:rsidR="004B26F9" w:rsidRDefault="006E7762">
      <w:pPr>
        <w:pStyle w:val="TDC2"/>
        <w:tabs>
          <w:tab w:val="left" w:pos="960"/>
          <w:tab w:val="right" w:leader="dot" w:pos="8041"/>
        </w:tabs>
        <w:rPr>
          <w:noProof/>
          <w:szCs w:val="24"/>
          <w:lang w:eastAsia="es-ES"/>
        </w:rPr>
      </w:pPr>
      <w:hyperlink w:anchor="_Toc515307212" w:history="1">
        <w:r w:rsidR="004B26F9" w:rsidRPr="00AE7814">
          <w:rPr>
            <w:rStyle w:val="Hipervnculo"/>
            <w:noProof/>
            <w14:scene3d>
              <w14:camera w14:prst="orthographicFront"/>
              <w14:lightRig w14:rig="threePt" w14:dir="t">
                <w14:rot w14:lat="0" w14:lon="0" w14:rev="0"/>
              </w14:lightRig>
            </w14:scene3d>
          </w:rPr>
          <w:t>4.3.</w:t>
        </w:r>
        <w:r w:rsidR="004B26F9">
          <w:rPr>
            <w:noProof/>
            <w:szCs w:val="24"/>
            <w:lang w:eastAsia="es-ES"/>
          </w:rPr>
          <w:tab/>
        </w:r>
        <w:r w:rsidR="004B26F9" w:rsidRPr="00AE7814">
          <w:rPr>
            <w:rStyle w:val="Hipervnculo"/>
            <w:noProof/>
          </w:rPr>
          <w:t>Plan de Trabajo</w:t>
        </w:r>
        <w:r w:rsidR="004B26F9">
          <w:rPr>
            <w:noProof/>
            <w:webHidden/>
          </w:rPr>
          <w:tab/>
        </w:r>
        <w:r w:rsidR="004B26F9">
          <w:rPr>
            <w:noProof/>
            <w:webHidden/>
          </w:rPr>
          <w:fldChar w:fldCharType="begin"/>
        </w:r>
        <w:r w:rsidR="004B26F9">
          <w:rPr>
            <w:noProof/>
            <w:webHidden/>
          </w:rPr>
          <w:instrText xml:space="preserve"> PAGEREF _Toc515307212 \h </w:instrText>
        </w:r>
        <w:r w:rsidR="004B26F9">
          <w:rPr>
            <w:noProof/>
            <w:webHidden/>
          </w:rPr>
        </w:r>
        <w:r w:rsidR="004B26F9">
          <w:rPr>
            <w:noProof/>
            <w:webHidden/>
          </w:rPr>
          <w:fldChar w:fldCharType="separate"/>
        </w:r>
        <w:r w:rsidR="004B26F9">
          <w:rPr>
            <w:noProof/>
            <w:webHidden/>
          </w:rPr>
          <w:t>19</w:t>
        </w:r>
        <w:r w:rsidR="004B26F9">
          <w:rPr>
            <w:noProof/>
            <w:webHidden/>
          </w:rPr>
          <w:fldChar w:fldCharType="end"/>
        </w:r>
      </w:hyperlink>
    </w:p>
    <w:p w:rsidR="004B26F9" w:rsidRDefault="006E7762">
      <w:pPr>
        <w:pStyle w:val="TDC2"/>
        <w:tabs>
          <w:tab w:val="left" w:pos="960"/>
          <w:tab w:val="right" w:leader="dot" w:pos="8041"/>
        </w:tabs>
        <w:rPr>
          <w:noProof/>
          <w:szCs w:val="24"/>
          <w:lang w:eastAsia="es-ES"/>
        </w:rPr>
      </w:pPr>
      <w:hyperlink w:anchor="_Toc515307213" w:history="1">
        <w:r w:rsidR="004B26F9" w:rsidRPr="00AE7814">
          <w:rPr>
            <w:rStyle w:val="Hipervnculo"/>
            <w:noProof/>
            <w14:scene3d>
              <w14:camera w14:prst="orthographicFront"/>
              <w14:lightRig w14:rig="threePt" w14:dir="t">
                <w14:rot w14:lat="0" w14:lon="0" w14:rev="0"/>
              </w14:lightRig>
            </w14:scene3d>
          </w:rPr>
          <w:t>4.4.</w:t>
        </w:r>
        <w:r w:rsidR="004B26F9">
          <w:rPr>
            <w:noProof/>
            <w:szCs w:val="24"/>
            <w:lang w:eastAsia="es-ES"/>
          </w:rPr>
          <w:tab/>
        </w:r>
        <w:r w:rsidR="004B26F9" w:rsidRPr="00AE7814">
          <w:rPr>
            <w:rStyle w:val="Hipervnculo"/>
            <w:noProof/>
          </w:rPr>
          <w:t>Paquetes de Trabajo</w:t>
        </w:r>
        <w:r w:rsidR="004B26F9">
          <w:rPr>
            <w:noProof/>
            <w:webHidden/>
          </w:rPr>
          <w:tab/>
        </w:r>
        <w:r w:rsidR="004B26F9">
          <w:rPr>
            <w:noProof/>
            <w:webHidden/>
          </w:rPr>
          <w:fldChar w:fldCharType="begin"/>
        </w:r>
        <w:r w:rsidR="004B26F9">
          <w:rPr>
            <w:noProof/>
            <w:webHidden/>
          </w:rPr>
          <w:instrText xml:space="preserve"> PAGEREF _Toc515307213 \h </w:instrText>
        </w:r>
        <w:r w:rsidR="004B26F9">
          <w:rPr>
            <w:noProof/>
            <w:webHidden/>
          </w:rPr>
        </w:r>
        <w:r w:rsidR="004B26F9">
          <w:rPr>
            <w:noProof/>
            <w:webHidden/>
          </w:rPr>
          <w:fldChar w:fldCharType="separate"/>
        </w:r>
        <w:r w:rsidR="004B26F9">
          <w:rPr>
            <w:noProof/>
            <w:webHidden/>
          </w:rPr>
          <w:t>19</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14" w:history="1">
        <w:r w:rsidR="004B26F9" w:rsidRPr="00AE7814">
          <w:rPr>
            <w:rStyle w:val="Hipervnculo"/>
            <w:noProof/>
          </w:rPr>
          <w:t>4.4.1.</w:t>
        </w:r>
        <w:r w:rsidR="004B26F9">
          <w:rPr>
            <w:rFonts w:cstheme="minorBidi"/>
            <w:noProof/>
            <w:sz w:val="24"/>
            <w:szCs w:val="24"/>
          </w:rPr>
          <w:tab/>
        </w:r>
        <w:r w:rsidR="004B26F9" w:rsidRPr="00AE7814">
          <w:rPr>
            <w:rStyle w:val="Hipervnculo"/>
            <w:noProof/>
          </w:rPr>
          <w:t>PT 1</w:t>
        </w:r>
        <w:r w:rsidR="004B26F9">
          <w:rPr>
            <w:noProof/>
            <w:webHidden/>
          </w:rPr>
          <w:tab/>
        </w:r>
        <w:r w:rsidR="004B26F9">
          <w:rPr>
            <w:noProof/>
            <w:webHidden/>
          </w:rPr>
          <w:fldChar w:fldCharType="begin"/>
        </w:r>
        <w:r w:rsidR="004B26F9">
          <w:rPr>
            <w:noProof/>
            <w:webHidden/>
          </w:rPr>
          <w:instrText xml:space="preserve"> PAGEREF _Toc515307214 \h </w:instrText>
        </w:r>
        <w:r w:rsidR="004B26F9">
          <w:rPr>
            <w:noProof/>
            <w:webHidden/>
          </w:rPr>
        </w:r>
        <w:r w:rsidR="004B26F9">
          <w:rPr>
            <w:noProof/>
            <w:webHidden/>
          </w:rPr>
          <w:fldChar w:fldCharType="separate"/>
        </w:r>
        <w:r w:rsidR="004B26F9">
          <w:rPr>
            <w:noProof/>
            <w:webHidden/>
          </w:rPr>
          <w:t>19</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15" w:history="1">
        <w:r w:rsidR="004B26F9" w:rsidRPr="00AE7814">
          <w:rPr>
            <w:rStyle w:val="Hipervnculo"/>
            <w:noProof/>
          </w:rPr>
          <w:t>4.4.2.</w:t>
        </w:r>
        <w:r w:rsidR="004B26F9">
          <w:rPr>
            <w:rFonts w:cstheme="minorBidi"/>
            <w:noProof/>
            <w:sz w:val="24"/>
            <w:szCs w:val="24"/>
          </w:rPr>
          <w:tab/>
        </w:r>
        <w:r w:rsidR="004B26F9" w:rsidRPr="00AE7814">
          <w:rPr>
            <w:rStyle w:val="Hipervnculo"/>
            <w:noProof/>
          </w:rPr>
          <w:t>PT 2</w:t>
        </w:r>
        <w:r w:rsidR="004B26F9">
          <w:rPr>
            <w:noProof/>
            <w:webHidden/>
          </w:rPr>
          <w:tab/>
        </w:r>
        <w:r w:rsidR="004B26F9">
          <w:rPr>
            <w:noProof/>
            <w:webHidden/>
          </w:rPr>
          <w:fldChar w:fldCharType="begin"/>
        </w:r>
        <w:r w:rsidR="004B26F9">
          <w:rPr>
            <w:noProof/>
            <w:webHidden/>
          </w:rPr>
          <w:instrText xml:space="preserve"> PAGEREF _Toc515307215 \h </w:instrText>
        </w:r>
        <w:r w:rsidR="004B26F9">
          <w:rPr>
            <w:noProof/>
            <w:webHidden/>
          </w:rPr>
        </w:r>
        <w:r w:rsidR="004B26F9">
          <w:rPr>
            <w:noProof/>
            <w:webHidden/>
          </w:rPr>
          <w:fldChar w:fldCharType="separate"/>
        </w:r>
        <w:r w:rsidR="004B26F9">
          <w:rPr>
            <w:noProof/>
            <w:webHidden/>
          </w:rPr>
          <w:t>20</w:t>
        </w:r>
        <w:r w:rsidR="004B26F9">
          <w:rPr>
            <w:noProof/>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16" w:history="1">
        <w:r w:rsidR="004B26F9" w:rsidRPr="00AE7814">
          <w:rPr>
            <w:rStyle w:val="Hipervnculo"/>
            <w:rFonts w:ascii="Trebuchet MS" w:hAnsi="Trebuchet MS"/>
          </w:rPr>
          <w:t>5.</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Desarrollo del Proyecto</w:t>
        </w:r>
        <w:r w:rsidR="004B26F9">
          <w:rPr>
            <w:webHidden/>
          </w:rPr>
          <w:tab/>
        </w:r>
        <w:r w:rsidR="004B26F9">
          <w:rPr>
            <w:webHidden/>
          </w:rPr>
          <w:fldChar w:fldCharType="begin"/>
        </w:r>
        <w:r w:rsidR="004B26F9">
          <w:rPr>
            <w:webHidden/>
          </w:rPr>
          <w:instrText xml:space="preserve"> PAGEREF _Toc515307216 \h </w:instrText>
        </w:r>
        <w:r w:rsidR="004B26F9">
          <w:rPr>
            <w:webHidden/>
          </w:rPr>
        </w:r>
        <w:r w:rsidR="004B26F9">
          <w:rPr>
            <w:webHidden/>
          </w:rPr>
          <w:fldChar w:fldCharType="separate"/>
        </w:r>
        <w:r w:rsidR="004B26F9">
          <w:rPr>
            <w:webHidden/>
          </w:rPr>
          <w:t>21</w:t>
        </w:r>
        <w:r w:rsidR="004B26F9">
          <w:rPr>
            <w:webHidden/>
          </w:rPr>
          <w:fldChar w:fldCharType="end"/>
        </w:r>
      </w:hyperlink>
    </w:p>
    <w:p w:rsidR="004B26F9" w:rsidRDefault="006E7762">
      <w:pPr>
        <w:pStyle w:val="TDC2"/>
        <w:tabs>
          <w:tab w:val="left" w:pos="960"/>
          <w:tab w:val="right" w:leader="dot" w:pos="8041"/>
        </w:tabs>
        <w:rPr>
          <w:noProof/>
          <w:szCs w:val="24"/>
          <w:lang w:eastAsia="es-ES"/>
        </w:rPr>
      </w:pPr>
      <w:hyperlink w:anchor="_Toc515307217" w:history="1">
        <w:r w:rsidR="004B26F9" w:rsidRPr="00AE7814">
          <w:rPr>
            <w:rStyle w:val="Hipervnculo"/>
            <w:noProof/>
            <w14:scene3d>
              <w14:camera w14:prst="orthographicFront"/>
              <w14:lightRig w14:rig="threePt" w14:dir="t">
                <w14:rot w14:lat="0" w14:lon="0" w14:rev="0"/>
              </w14:lightRig>
            </w14:scene3d>
          </w:rPr>
          <w:t>5.1.</w:t>
        </w:r>
        <w:r w:rsidR="004B26F9">
          <w:rPr>
            <w:noProof/>
            <w:szCs w:val="24"/>
            <w:lang w:eastAsia="es-ES"/>
          </w:rPr>
          <w:tab/>
        </w:r>
        <w:r w:rsidR="004B26F9" w:rsidRPr="00AE7814">
          <w:rPr>
            <w:rStyle w:val="Hipervnculo"/>
            <w:noProof/>
          </w:rPr>
          <w:t>PT1-Creación del entorno de trabajo</w:t>
        </w:r>
        <w:r w:rsidR="004B26F9">
          <w:rPr>
            <w:noProof/>
            <w:webHidden/>
          </w:rPr>
          <w:tab/>
        </w:r>
        <w:r w:rsidR="004B26F9">
          <w:rPr>
            <w:noProof/>
            <w:webHidden/>
          </w:rPr>
          <w:fldChar w:fldCharType="begin"/>
        </w:r>
        <w:r w:rsidR="004B26F9">
          <w:rPr>
            <w:noProof/>
            <w:webHidden/>
          </w:rPr>
          <w:instrText xml:space="preserve"> PAGEREF _Toc515307217 \h </w:instrText>
        </w:r>
        <w:r w:rsidR="004B26F9">
          <w:rPr>
            <w:noProof/>
            <w:webHidden/>
          </w:rPr>
        </w:r>
        <w:r w:rsidR="004B26F9">
          <w:rPr>
            <w:noProof/>
            <w:webHidden/>
          </w:rPr>
          <w:fldChar w:fldCharType="separate"/>
        </w:r>
        <w:r w:rsidR="004B26F9">
          <w:rPr>
            <w:noProof/>
            <w:webHidden/>
          </w:rPr>
          <w:t>21</w:t>
        </w:r>
        <w:r w:rsidR="004B26F9">
          <w:rPr>
            <w:noProof/>
            <w:webHidden/>
          </w:rPr>
          <w:fldChar w:fldCharType="end"/>
        </w:r>
      </w:hyperlink>
    </w:p>
    <w:p w:rsidR="004B26F9" w:rsidRDefault="006E7762">
      <w:pPr>
        <w:pStyle w:val="TDC2"/>
        <w:tabs>
          <w:tab w:val="left" w:pos="960"/>
          <w:tab w:val="right" w:leader="dot" w:pos="8041"/>
        </w:tabs>
        <w:rPr>
          <w:noProof/>
          <w:szCs w:val="24"/>
          <w:lang w:eastAsia="es-ES"/>
        </w:rPr>
      </w:pPr>
      <w:hyperlink w:anchor="_Toc515307218" w:history="1">
        <w:r w:rsidR="004B26F9" w:rsidRPr="00AE7814">
          <w:rPr>
            <w:rStyle w:val="Hipervnculo"/>
            <w:noProof/>
            <w14:scene3d>
              <w14:camera w14:prst="orthographicFront"/>
              <w14:lightRig w14:rig="threePt" w14:dir="t">
                <w14:rot w14:lat="0" w14:lon="0" w14:rev="0"/>
              </w14:lightRig>
            </w14:scene3d>
          </w:rPr>
          <w:t>5.2.</w:t>
        </w:r>
        <w:r w:rsidR="004B26F9">
          <w:rPr>
            <w:noProof/>
            <w:szCs w:val="24"/>
            <w:lang w:eastAsia="es-ES"/>
          </w:rPr>
          <w:tab/>
        </w:r>
        <w:r w:rsidR="004B26F9" w:rsidRPr="00AE7814">
          <w:rPr>
            <w:rStyle w:val="Hipervnculo"/>
            <w:noProof/>
          </w:rPr>
          <w:t>PT2-Realización de ataques de spoofing</w:t>
        </w:r>
        <w:r w:rsidR="004B26F9">
          <w:rPr>
            <w:noProof/>
            <w:webHidden/>
          </w:rPr>
          <w:tab/>
        </w:r>
        <w:r w:rsidR="004B26F9">
          <w:rPr>
            <w:noProof/>
            <w:webHidden/>
          </w:rPr>
          <w:fldChar w:fldCharType="begin"/>
        </w:r>
        <w:r w:rsidR="004B26F9">
          <w:rPr>
            <w:noProof/>
            <w:webHidden/>
          </w:rPr>
          <w:instrText xml:space="preserve"> PAGEREF _Toc515307218 \h </w:instrText>
        </w:r>
        <w:r w:rsidR="004B26F9">
          <w:rPr>
            <w:noProof/>
            <w:webHidden/>
          </w:rPr>
        </w:r>
        <w:r w:rsidR="004B26F9">
          <w:rPr>
            <w:noProof/>
            <w:webHidden/>
          </w:rPr>
          <w:fldChar w:fldCharType="separate"/>
        </w:r>
        <w:r w:rsidR="004B26F9">
          <w:rPr>
            <w:noProof/>
            <w:webHidden/>
          </w:rPr>
          <w:t>35</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19" w:history="1">
        <w:r w:rsidR="004B26F9" w:rsidRPr="00AE7814">
          <w:rPr>
            <w:rStyle w:val="Hipervnculo"/>
            <w:noProof/>
          </w:rPr>
          <w:t>5.2.1.</w:t>
        </w:r>
        <w:r w:rsidR="004B26F9">
          <w:rPr>
            <w:rFonts w:cstheme="minorBidi"/>
            <w:noProof/>
            <w:sz w:val="24"/>
            <w:szCs w:val="24"/>
          </w:rPr>
          <w:tab/>
        </w:r>
        <w:r w:rsidR="004B26F9" w:rsidRPr="00AE7814">
          <w:rPr>
            <w:rStyle w:val="Hipervnculo"/>
            <w:noProof/>
          </w:rPr>
          <w:t>IP SPOOFING</w:t>
        </w:r>
        <w:r w:rsidR="004B26F9">
          <w:rPr>
            <w:noProof/>
            <w:webHidden/>
          </w:rPr>
          <w:tab/>
        </w:r>
        <w:r w:rsidR="004B26F9">
          <w:rPr>
            <w:noProof/>
            <w:webHidden/>
          </w:rPr>
          <w:fldChar w:fldCharType="begin"/>
        </w:r>
        <w:r w:rsidR="004B26F9">
          <w:rPr>
            <w:noProof/>
            <w:webHidden/>
          </w:rPr>
          <w:instrText xml:space="preserve"> PAGEREF _Toc515307219 \h </w:instrText>
        </w:r>
        <w:r w:rsidR="004B26F9">
          <w:rPr>
            <w:noProof/>
            <w:webHidden/>
          </w:rPr>
        </w:r>
        <w:r w:rsidR="004B26F9">
          <w:rPr>
            <w:noProof/>
            <w:webHidden/>
          </w:rPr>
          <w:fldChar w:fldCharType="separate"/>
        </w:r>
        <w:r w:rsidR="004B26F9">
          <w:rPr>
            <w:noProof/>
            <w:webHidden/>
          </w:rPr>
          <w:t>35</w:t>
        </w:r>
        <w:r w:rsidR="004B26F9">
          <w:rPr>
            <w:noProof/>
            <w:webHidden/>
          </w:rPr>
          <w:fldChar w:fldCharType="end"/>
        </w:r>
      </w:hyperlink>
    </w:p>
    <w:p w:rsidR="004B26F9" w:rsidRDefault="006E7762">
      <w:pPr>
        <w:pStyle w:val="TDC3"/>
        <w:tabs>
          <w:tab w:val="left" w:pos="1440"/>
          <w:tab w:val="right" w:leader="dot" w:pos="8041"/>
        </w:tabs>
        <w:rPr>
          <w:rFonts w:cstheme="minorBidi"/>
          <w:noProof/>
          <w:sz w:val="24"/>
          <w:szCs w:val="24"/>
        </w:rPr>
      </w:pPr>
      <w:hyperlink w:anchor="_Toc515307220" w:history="1">
        <w:r w:rsidR="004B26F9" w:rsidRPr="00AE7814">
          <w:rPr>
            <w:rStyle w:val="Hipervnculo"/>
            <w:noProof/>
          </w:rPr>
          <w:t>5.2.1.1.</w:t>
        </w:r>
        <w:r w:rsidR="004B26F9">
          <w:rPr>
            <w:rFonts w:cstheme="minorBidi"/>
            <w:noProof/>
            <w:sz w:val="24"/>
            <w:szCs w:val="24"/>
          </w:rPr>
          <w:tab/>
        </w:r>
        <w:r w:rsidR="004B26F9" w:rsidRPr="00AE7814">
          <w:rPr>
            <w:rStyle w:val="Hipervnculo"/>
            <w:noProof/>
          </w:rPr>
          <w:t>IP spoofing con iptables</w:t>
        </w:r>
        <w:r w:rsidR="004B26F9">
          <w:rPr>
            <w:noProof/>
            <w:webHidden/>
          </w:rPr>
          <w:tab/>
        </w:r>
        <w:r w:rsidR="004B26F9">
          <w:rPr>
            <w:noProof/>
            <w:webHidden/>
          </w:rPr>
          <w:fldChar w:fldCharType="begin"/>
        </w:r>
        <w:r w:rsidR="004B26F9">
          <w:rPr>
            <w:noProof/>
            <w:webHidden/>
          </w:rPr>
          <w:instrText xml:space="preserve"> PAGEREF _Toc515307220 \h </w:instrText>
        </w:r>
        <w:r w:rsidR="004B26F9">
          <w:rPr>
            <w:noProof/>
            <w:webHidden/>
          </w:rPr>
        </w:r>
        <w:r w:rsidR="004B26F9">
          <w:rPr>
            <w:noProof/>
            <w:webHidden/>
          </w:rPr>
          <w:fldChar w:fldCharType="separate"/>
        </w:r>
        <w:r w:rsidR="004B26F9">
          <w:rPr>
            <w:noProof/>
            <w:webHidden/>
          </w:rPr>
          <w:t>35</w:t>
        </w:r>
        <w:r w:rsidR="004B26F9">
          <w:rPr>
            <w:noProof/>
            <w:webHidden/>
          </w:rPr>
          <w:fldChar w:fldCharType="end"/>
        </w:r>
      </w:hyperlink>
    </w:p>
    <w:p w:rsidR="004B26F9" w:rsidRDefault="006E7762">
      <w:pPr>
        <w:pStyle w:val="TDC3"/>
        <w:tabs>
          <w:tab w:val="left" w:pos="1440"/>
          <w:tab w:val="right" w:leader="dot" w:pos="8041"/>
        </w:tabs>
        <w:rPr>
          <w:rFonts w:cstheme="minorBidi"/>
          <w:noProof/>
          <w:sz w:val="24"/>
          <w:szCs w:val="24"/>
        </w:rPr>
      </w:pPr>
      <w:hyperlink w:anchor="_Toc515307221" w:history="1">
        <w:r w:rsidR="004B26F9" w:rsidRPr="00AE7814">
          <w:rPr>
            <w:rStyle w:val="Hipervnculo"/>
            <w:noProof/>
          </w:rPr>
          <w:t>5.2.1.2.</w:t>
        </w:r>
        <w:r w:rsidR="004B26F9">
          <w:rPr>
            <w:rFonts w:cstheme="minorBidi"/>
            <w:noProof/>
            <w:sz w:val="24"/>
            <w:szCs w:val="24"/>
          </w:rPr>
          <w:tab/>
        </w:r>
        <w:r w:rsidR="004B26F9" w:rsidRPr="00AE7814">
          <w:rPr>
            <w:rStyle w:val="Hipervnculo"/>
            <w:noProof/>
          </w:rPr>
          <w:t>IP spoofing con hping3</w:t>
        </w:r>
        <w:r w:rsidR="004B26F9">
          <w:rPr>
            <w:noProof/>
            <w:webHidden/>
          </w:rPr>
          <w:tab/>
        </w:r>
        <w:r w:rsidR="004B26F9">
          <w:rPr>
            <w:noProof/>
            <w:webHidden/>
          </w:rPr>
          <w:fldChar w:fldCharType="begin"/>
        </w:r>
        <w:r w:rsidR="004B26F9">
          <w:rPr>
            <w:noProof/>
            <w:webHidden/>
          </w:rPr>
          <w:instrText xml:space="preserve"> PAGEREF _Toc515307221 \h </w:instrText>
        </w:r>
        <w:r w:rsidR="004B26F9">
          <w:rPr>
            <w:noProof/>
            <w:webHidden/>
          </w:rPr>
        </w:r>
        <w:r w:rsidR="004B26F9">
          <w:rPr>
            <w:noProof/>
            <w:webHidden/>
          </w:rPr>
          <w:fldChar w:fldCharType="separate"/>
        </w:r>
        <w:r w:rsidR="004B26F9">
          <w:rPr>
            <w:noProof/>
            <w:webHidden/>
          </w:rPr>
          <w:t>37</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22" w:history="1">
        <w:r w:rsidR="004B26F9" w:rsidRPr="00AE7814">
          <w:rPr>
            <w:rStyle w:val="Hipervnculo"/>
            <w:noProof/>
          </w:rPr>
          <w:t>5.2.2.</w:t>
        </w:r>
        <w:r w:rsidR="004B26F9">
          <w:rPr>
            <w:rFonts w:cstheme="minorBidi"/>
            <w:noProof/>
            <w:sz w:val="24"/>
            <w:szCs w:val="24"/>
          </w:rPr>
          <w:tab/>
        </w:r>
        <w:r w:rsidR="004B26F9" w:rsidRPr="00AE7814">
          <w:rPr>
            <w:rStyle w:val="Hipervnculo"/>
            <w:noProof/>
          </w:rPr>
          <w:t>ARP SPOOFING</w:t>
        </w:r>
        <w:r w:rsidR="004B26F9">
          <w:rPr>
            <w:noProof/>
            <w:webHidden/>
          </w:rPr>
          <w:tab/>
        </w:r>
        <w:r w:rsidR="004B26F9">
          <w:rPr>
            <w:noProof/>
            <w:webHidden/>
          </w:rPr>
          <w:fldChar w:fldCharType="begin"/>
        </w:r>
        <w:r w:rsidR="004B26F9">
          <w:rPr>
            <w:noProof/>
            <w:webHidden/>
          </w:rPr>
          <w:instrText xml:space="preserve"> PAGEREF _Toc515307222 \h </w:instrText>
        </w:r>
        <w:r w:rsidR="004B26F9">
          <w:rPr>
            <w:noProof/>
            <w:webHidden/>
          </w:rPr>
        </w:r>
        <w:r w:rsidR="004B26F9">
          <w:rPr>
            <w:noProof/>
            <w:webHidden/>
          </w:rPr>
          <w:fldChar w:fldCharType="separate"/>
        </w:r>
        <w:r w:rsidR="004B26F9">
          <w:rPr>
            <w:noProof/>
            <w:webHidden/>
          </w:rPr>
          <w:t>38</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23" w:history="1">
        <w:r w:rsidR="004B26F9" w:rsidRPr="00AE7814">
          <w:rPr>
            <w:rStyle w:val="Hipervnculo"/>
            <w:noProof/>
          </w:rPr>
          <w:t>5.2.3.</w:t>
        </w:r>
        <w:r w:rsidR="004B26F9">
          <w:rPr>
            <w:rFonts w:cstheme="minorBidi"/>
            <w:noProof/>
            <w:sz w:val="24"/>
            <w:szCs w:val="24"/>
          </w:rPr>
          <w:tab/>
        </w:r>
        <w:r w:rsidR="004B26F9" w:rsidRPr="00AE7814">
          <w:rPr>
            <w:rStyle w:val="Hipervnculo"/>
            <w:noProof/>
          </w:rPr>
          <w:t>DNS SPOOFING</w:t>
        </w:r>
        <w:r w:rsidR="004B26F9">
          <w:rPr>
            <w:noProof/>
            <w:webHidden/>
          </w:rPr>
          <w:tab/>
        </w:r>
        <w:r w:rsidR="004B26F9">
          <w:rPr>
            <w:noProof/>
            <w:webHidden/>
          </w:rPr>
          <w:fldChar w:fldCharType="begin"/>
        </w:r>
        <w:r w:rsidR="004B26F9">
          <w:rPr>
            <w:noProof/>
            <w:webHidden/>
          </w:rPr>
          <w:instrText xml:space="preserve"> PAGEREF _Toc515307223 \h </w:instrText>
        </w:r>
        <w:r w:rsidR="004B26F9">
          <w:rPr>
            <w:noProof/>
            <w:webHidden/>
          </w:rPr>
        </w:r>
        <w:r w:rsidR="004B26F9">
          <w:rPr>
            <w:noProof/>
            <w:webHidden/>
          </w:rPr>
          <w:fldChar w:fldCharType="separate"/>
        </w:r>
        <w:r w:rsidR="004B26F9">
          <w:rPr>
            <w:noProof/>
            <w:webHidden/>
          </w:rPr>
          <w:t>40</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24" w:history="1">
        <w:r w:rsidR="004B26F9" w:rsidRPr="00AE7814">
          <w:rPr>
            <w:rStyle w:val="Hipervnculo"/>
            <w:noProof/>
          </w:rPr>
          <w:t>5.2.4.</w:t>
        </w:r>
        <w:r w:rsidR="004B26F9">
          <w:rPr>
            <w:rFonts w:cstheme="minorBidi"/>
            <w:noProof/>
            <w:sz w:val="24"/>
            <w:szCs w:val="24"/>
          </w:rPr>
          <w:tab/>
        </w:r>
        <w:r w:rsidR="004B26F9" w:rsidRPr="00AE7814">
          <w:rPr>
            <w:rStyle w:val="Hipervnculo"/>
            <w:noProof/>
          </w:rPr>
          <w:t>WEB SPOOFING</w:t>
        </w:r>
        <w:r w:rsidR="004B26F9">
          <w:rPr>
            <w:noProof/>
            <w:webHidden/>
          </w:rPr>
          <w:tab/>
        </w:r>
        <w:r w:rsidR="004B26F9">
          <w:rPr>
            <w:noProof/>
            <w:webHidden/>
          </w:rPr>
          <w:fldChar w:fldCharType="begin"/>
        </w:r>
        <w:r w:rsidR="004B26F9">
          <w:rPr>
            <w:noProof/>
            <w:webHidden/>
          </w:rPr>
          <w:instrText xml:space="preserve"> PAGEREF _Toc515307224 \h </w:instrText>
        </w:r>
        <w:r w:rsidR="004B26F9">
          <w:rPr>
            <w:noProof/>
            <w:webHidden/>
          </w:rPr>
        </w:r>
        <w:r w:rsidR="004B26F9">
          <w:rPr>
            <w:noProof/>
            <w:webHidden/>
          </w:rPr>
          <w:fldChar w:fldCharType="separate"/>
        </w:r>
        <w:r w:rsidR="004B26F9">
          <w:rPr>
            <w:noProof/>
            <w:webHidden/>
          </w:rPr>
          <w:t>44</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25" w:history="1">
        <w:r w:rsidR="004B26F9" w:rsidRPr="00AE7814">
          <w:rPr>
            <w:rStyle w:val="Hipervnculo"/>
            <w:noProof/>
          </w:rPr>
          <w:t>5.2.5.</w:t>
        </w:r>
        <w:r w:rsidR="004B26F9">
          <w:rPr>
            <w:rFonts w:cstheme="minorBidi"/>
            <w:noProof/>
            <w:sz w:val="24"/>
            <w:szCs w:val="24"/>
          </w:rPr>
          <w:tab/>
        </w:r>
        <w:r w:rsidR="004B26F9" w:rsidRPr="00AE7814">
          <w:rPr>
            <w:rStyle w:val="Hipervnculo"/>
            <w:noProof/>
          </w:rPr>
          <w:t>EMAIL SPOOFING</w:t>
        </w:r>
        <w:r w:rsidR="004B26F9">
          <w:rPr>
            <w:noProof/>
            <w:webHidden/>
          </w:rPr>
          <w:tab/>
        </w:r>
        <w:r w:rsidR="004B26F9">
          <w:rPr>
            <w:noProof/>
            <w:webHidden/>
          </w:rPr>
          <w:fldChar w:fldCharType="begin"/>
        </w:r>
        <w:r w:rsidR="004B26F9">
          <w:rPr>
            <w:noProof/>
            <w:webHidden/>
          </w:rPr>
          <w:instrText xml:space="preserve"> PAGEREF _Toc515307225 \h </w:instrText>
        </w:r>
        <w:r w:rsidR="004B26F9">
          <w:rPr>
            <w:noProof/>
            <w:webHidden/>
          </w:rPr>
        </w:r>
        <w:r w:rsidR="004B26F9">
          <w:rPr>
            <w:noProof/>
            <w:webHidden/>
          </w:rPr>
          <w:fldChar w:fldCharType="separate"/>
        </w:r>
        <w:r w:rsidR="004B26F9">
          <w:rPr>
            <w:noProof/>
            <w:webHidden/>
          </w:rPr>
          <w:t>53</w:t>
        </w:r>
        <w:r w:rsidR="004B26F9">
          <w:rPr>
            <w:noProof/>
            <w:webHidden/>
          </w:rPr>
          <w:fldChar w:fldCharType="end"/>
        </w:r>
      </w:hyperlink>
    </w:p>
    <w:p w:rsidR="004B26F9" w:rsidRDefault="006E7762">
      <w:pPr>
        <w:pStyle w:val="TDC3"/>
        <w:tabs>
          <w:tab w:val="left" w:pos="1440"/>
          <w:tab w:val="right" w:leader="dot" w:pos="8041"/>
        </w:tabs>
        <w:rPr>
          <w:rFonts w:cstheme="minorBidi"/>
          <w:noProof/>
          <w:sz w:val="24"/>
          <w:szCs w:val="24"/>
        </w:rPr>
      </w:pPr>
      <w:hyperlink w:anchor="_Toc515307226" w:history="1">
        <w:r w:rsidR="004B26F9" w:rsidRPr="00AE7814">
          <w:rPr>
            <w:rStyle w:val="Hipervnculo"/>
            <w:noProof/>
          </w:rPr>
          <w:t>5.2.5.1.</w:t>
        </w:r>
        <w:r w:rsidR="004B26F9">
          <w:rPr>
            <w:rFonts w:cstheme="minorBidi"/>
            <w:noProof/>
            <w:sz w:val="24"/>
            <w:szCs w:val="24"/>
          </w:rPr>
          <w:tab/>
        </w:r>
        <w:r w:rsidR="004B26F9" w:rsidRPr="00AE7814">
          <w:rPr>
            <w:rStyle w:val="Hipervnculo"/>
            <w:noProof/>
          </w:rPr>
          <w:t>Email spoofing usando Sees</w:t>
        </w:r>
        <w:r w:rsidR="004B26F9">
          <w:rPr>
            <w:noProof/>
            <w:webHidden/>
          </w:rPr>
          <w:tab/>
        </w:r>
        <w:r w:rsidR="004B26F9">
          <w:rPr>
            <w:noProof/>
            <w:webHidden/>
          </w:rPr>
          <w:fldChar w:fldCharType="begin"/>
        </w:r>
        <w:r w:rsidR="004B26F9">
          <w:rPr>
            <w:noProof/>
            <w:webHidden/>
          </w:rPr>
          <w:instrText xml:space="preserve"> PAGEREF _Toc515307226 \h </w:instrText>
        </w:r>
        <w:r w:rsidR="004B26F9">
          <w:rPr>
            <w:noProof/>
            <w:webHidden/>
          </w:rPr>
        </w:r>
        <w:r w:rsidR="004B26F9">
          <w:rPr>
            <w:noProof/>
            <w:webHidden/>
          </w:rPr>
          <w:fldChar w:fldCharType="separate"/>
        </w:r>
        <w:r w:rsidR="004B26F9">
          <w:rPr>
            <w:noProof/>
            <w:webHidden/>
          </w:rPr>
          <w:t>53</w:t>
        </w:r>
        <w:r w:rsidR="004B26F9">
          <w:rPr>
            <w:noProof/>
            <w:webHidden/>
          </w:rPr>
          <w:fldChar w:fldCharType="end"/>
        </w:r>
      </w:hyperlink>
    </w:p>
    <w:p w:rsidR="004B26F9" w:rsidRDefault="006E7762">
      <w:pPr>
        <w:pStyle w:val="TDC3"/>
        <w:tabs>
          <w:tab w:val="left" w:pos="1440"/>
          <w:tab w:val="right" w:leader="dot" w:pos="8041"/>
        </w:tabs>
        <w:rPr>
          <w:rFonts w:cstheme="minorBidi"/>
          <w:noProof/>
          <w:sz w:val="24"/>
          <w:szCs w:val="24"/>
        </w:rPr>
      </w:pPr>
      <w:hyperlink w:anchor="_Toc515307227" w:history="1">
        <w:r w:rsidR="004B26F9" w:rsidRPr="00AE7814">
          <w:rPr>
            <w:rStyle w:val="Hipervnculo"/>
            <w:noProof/>
          </w:rPr>
          <w:t>5.2.5.2.</w:t>
        </w:r>
        <w:r w:rsidR="004B26F9">
          <w:rPr>
            <w:rFonts w:cstheme="minorBidi"/>
            <w:noProof/>
            <w:sz w:val="24"/>
            <w:szCs w:val="24"/>
          </w:rPr>
          <w:tab/>
        </w:r>
        <w:r w:rsidR="004B26F9" w:rsidRPr="00AE7814">
          <w:rPr>
            <w:rStyle w:val="Hipervnculo"/>
            <w:noProof/>
          </w:rPr>
          <w:t>Email spoofing usando Email Spoof Master</w:t>
        </w:r>
        <w:r w:rsidR="004B26F9">
          <w:rPr>
            <w:noProof/>
            <w:webHidden/>
          </w:rPr>
          <w:tab/>
        </w:r>
        <w:r w:rsidR="004B26F9">
          <w:rPr>
            <w:noProof/>
            <w:webHidden/>
          </w:rPr>
          <w:fldChar w:fldCharType="begin"/>
        </w:r>
        <w:r w:rsidR="004B26F9">
          <w:rPr>
            <w:noProof/>
            <w:webHidden/>
          </w:rPr>
          <w:instrText xml:space="preserve"> PAGEREF _Toc515307227 \h </w:instrText>
        </w:r>
        <w:r w:rsidR="004B26F9">
          <w:rPr>
            <w:noProof/>
            <w:webHidden/>
          </w:rPr>
        </w:r>
        <w:r w:rsidR="004B26F9">
          <w:rPr>
            <w:noProof/>
            <w:webHidden/>
          </w:rPr>
          <w:fldChar w:fldCharType="separate"/>
        </w:r>
        <w:r w:rsidR="004B26F9">
          <w:rPr>
            <w:noProof/>
            <w:webHidden/>
          </w:rPr>
          <w:t>56</w:t>
        </w:r>
        <w:r w:rsidR="004B26F9">
          <w:rPr>
            <w:noProof/>
            <w:webHidden/>
          </w:rPr>
          <w:fldChar w:fldCharType="end"/>
        </w:r>
      </w:hyperlink>
    </w:p>
    <w:p w:rsidR="004B26F9" w:rsidRDefault="006E7762">
      <w:pPr>
        <w:pStyle w:val="TDC3"/>
        <w:tabs>
          <w:tab w:val="left" w:pos="1440"/>
          <w:tab w:val="right" w:leader="dot" w:pos="8041"/>
        </w:tabs>
        <w:rPr>
          <w:rFonts w:cstheme="minorBidi"/>
          <w:noProof/>
          <w:sz w:val="24"/>
          <w:szCs w:val="24"/>
        </w:rPr>
      </w:pPr>
      <w:hyperlink w:anchor="_Toc515307228" w:history="1">
        <w:r w:rsidR="004B26F9" w:rsidRPr="00AE7814">
          <w:rPr>
            <w:rStyle w:val="Hipervnculo"/>
            <w:noProof/>
          </w:rPr>
          <w:t>5.2.5.3.</w:t>
        </w:r>
        <w:r w:rsidR="004B26F9">
          <w:rPr>
            <w:rFonts w:cstheme="minorBidi"/>
            <w:noProof/>
            <w:sz w:val="24"/>
            <w:szCs w:val="24"/>
          </w:rPr>
          <w:tab/>
        </w:r>
        <w:r w:rsidR="004B26F9" w:rsidRPr="00AE7814">
          <w:rPr>
            <w:rStyle w:val="Hipervnculo"/>
            <w:noProof/>
          </w:rPr>
          <w:t>Email spoofing usa</w:t>
        </w:r>
        <w:r w:rsidR="004B26F9" w:rsidRPr="00382D4B">
          <w:rPr>
            <w:rStyle w:val="Hipervnculo"/>
            <w:noProof/>
          </w:rPr>
          <w:t>ndo EMKEi´s MAILER</w:t>
        </w:r>
        <w:r w:rsidR="004B26F9">
          <w:rPr>
            <w:noProof/>
            <w:webHidden/>
          </w:rPr>
          <w:tab/>
        </w:r>
        <w:r w:rsidR="004B26F9">
          <w:rPr>
            <w:noProof/>
            <w:webHidden/>
          </w:rPr>
          <w:fldChar w:fldCharType="begin"/>
        </w:r>
        <w:r w:rsidR="004B26F9">
          <w:rPr>
            <w:noProof/>
            <w:webHidden/>
          </w:rPr>
          <w:instrText xml:space="preserve"> PAGEREF _Toc515307228 \h </w:instrText>
        </w:r>
        <w:r w:rsidR="004B26F9">
          <w:rPr>
            <w:noProof/>
            <w:webHidden/>
          </w:rPr>
        </w:r>
        <w:r w:rsidR="004B26F9">
          <w:rPr>
            <w:noProof/>
            <w:webHidden/>
          </w:rPr>
          <w:fldChar w:fldCharType="separate"/>
        </w:r>
        <w:r w:rsidR="004B26F9">
          <w:rPr>
            <w:noProof/>
            <w:webHidden/>
          </w:rPr>
          <w:t>58</w:t>
        </w:r>
        <w:r w:rsidR="004B26F9">
          <w:rPr>
            <w:noProof/>
            <w:webHidden/>
          </w:rPr>
          <w:fldChar w:fldCharType="end"/>
        </w:r>
      </w:hyperlink>
    </w:p>
    <w:p w:rsidR="004B26F9" w:rsidRDefault="006E7762">
      <w:pPr>
        <w:pStyle w:val="TDC2"/>
        <w:tabs>
          <w:tab w:val="left" w:pos="960"/>
          <w:tab w:val="right" w:leader="dot" w:pos="8041"/>
        </w:tabs>
        <w:rPr>
          <w:noProof/>
          <w:szCs w:val="24"/>
          <w:lang w:eastAsia="es-ES"/>
        </w:rPr>
      </w:pPr>
      <w:hyperlink w:anchor="_Toc515307229" w:history="1">
        <w:r w:rsidR="004B26F9" w:rsidRPr="00AE7814">
          <w:rPr>
            <w:rStyle w:val="Hipervnculo"/>
            <w:noProof/>
            <w14:scene3d>
              <w14:camera w14:prst="orthographicFront"/>
              <w14:lightRig w14:rig="threePt" w14:dir="t">
                <w14:rot w14:lat="0" w14:lon="0" w14:rev="0"/>
              </w14:lightRig>
            </w14:scene3d>
          </w:rPr>
          <w:t>5.3.</w:t>
        </w:r>
        <w:r w:rsidR="004B26F9">
          <w:rPr>
            <w:noProof/>
            <w:szCs w:val="24"/>
            <w:lang w:eastAsia="es-ES"/>
          </w:rPr>
          <w:tab/>
        </w:r>
        <w:r w:rsidR="004B26F9" w:rsidRPr="00AE7814">
          <w:rPr>
            <w:rStyle w:val="Hipervnculo"/>
            <w:noProof/>
          </w:rPr>
          <w:t>PT3-denfesas para evitar spoofing</w:t>
        </w:r>
        <w:r w:rsidR="004B26F9">
          <w:rPr>
            <w:noProof/>
            <w:webHidden/>
          </w:rPr>
          <w:tab/>
        </w:r>
        <w:r w:rsidR="004B26F9">
          <w:rPr>
            <w:noProof/>
            <w:webHidden/>
          </w:rPr>
          <w:fldChar w:fldCharType="begin"/>
        </w:r>
        <w:r w:rsidR="004B26F9">
          <w:rPr>
            <w:noProof/>
            <w:webHidden/>
          </w:rPr>
          <w:instrText xml:space="preserve"> PAGEREF _Toc515307229 \h </w:instrText>
        </w:r>
        <w:r w:rsidR="004B26F9">
          <w:rPr>
            <w:noProof/>
            <w:webHidden/>
          </w:rPr>
        </w:r>
        <w:r w:rsidR="004B26F9">
          <w:rPr>
            <w:noProof/>
            <w:webHidden/>
          </w:rPr>
          <w:fldChar w:fldCharType="separate"/>
        </w:r>
        <w:r w:rsidR="004B26F9">
          <w:rPr>
            <w:noProof/>
            <w:webHidden/>
          </w:rPr>
          <w:t>59</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30" w:history="1">
        <w:r w:rsidR="004B26F9" w:rsidRPr="00AE7814">
          <w:rPr>
            <w:rStyle w:val="Hipervnculo"/>
            <w:noProof/>
          </w:rPr>
          <w:t>5.3.1.</w:t>
        </w:r>
        <w:r w:rsidR="004B26F9">
          <w:rPr>
            <w:rFonts w:cstheme="minorBidi"/>
            <w:noProof/>
            <w:sz w:val="24"/>
            <w:szCs w:val="24"/>
          </w:rPr>
          <w:tab/>
        </w:r>
        <w:r w:rsidR="004B26F9" w:rsidRPr="00AE7814">
          <w:rPr>
            <w:rStyle w:val="Hipervnculo"/>
            <w:noProof/>
          </w:rPr>
          <w:t>Defensa a IP spoofing</w:t>
        </w:r>
        <w:r w:rsidR="004B26F9">
          <w:rPr>
            <w:noProof/>
            <w:webHidden/>
          </w:rPr>
          <w:tab/>
        </w:r>
        <w:r w:rsidR="004B26F9">
          <w:rPr>
            <w:noProof/>
            <w:webHidden/>
          </w:rPr>
          <w:fldChar w:fldCharType="begin"/>
        </w:r>
        <w:r w:rsidR="004B26F9">
          <w:rPr>
            <w:noProof/>
            <w:webHidden/>
          </w:rPr>
          <w:instrText xml:space="preserve"> PAGEREF _Toc515307230 \h </w:instrText>
        </w:r>
        <w:r w:rsidR="004B26F9">
          <w:rPr>
            <w:noProof/>
            <w:webHidden/>
          </w:rPr>
        </w:r>
        <w:r w:rsidR="004B26F9">
          <w:rPr>
            <w:noProof/>
            <w:webHidden/>
          </w:rPr>
          <w:fldChar w:fldCharType="separate"/>
        </w:r>
        <w:r w:rsidR="004B26F9">
          <w:rPr>
            <w:noProof/>
            <w:webHidden/>
          </w:rPr>
          <w:t>59</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31" w:history="1">
        <w:r w:rsidR="004B26F9" w:rsidRPr="00AE7814">
          <w:rPr>
            <w:rStyle w:val="Hipervnculo"/>
            <w:noProof/>
          </w:rPr>
          <w:t>5.3.2.</w:t>
        </w:r>
        <w:r w:rsidR="004B26F9">
          <w:rPr>
            <w:rFonts w:cstheme="minorBidi"/>
            <w:noProof/>
            <w:sz w:val="24"/>
            <w:szCs w:val="24"/>
          </w:rPr>
          <w:tab/>
        </w:r>
        <w:r w:rsidR="004B26F9" w:rsidRPr="00AE7814">
          <w:rPr>
            <w:rStyle w:val="Hipervnculo"/>
            <w:noProof/>
          </w:rPr>
          <w:t>Defensa a ARP spoofing</w:t>
        </w:r>
        <w:r w:rsidR="004B26F9">
          <w:rPr>
            <w:noProof/>
            <w:webHidden/>
          </w:rPr>
          <w:tab/>
        </w:r>
        <w:r w:rsidR="004B26F9">
          <w:rPr>
            <w:noProof/>
            <w:webHidden/>
          </w:rPr>
          <w:fldChar w:fldCharType="begin"/>
        </w:r>
        <w:r w:rsidR="004B26F9">
          <w:rPr>
            <w:noProof/>
            <w:webHidden/>
          </w:rPr>
          <w:instrText xml:space="preserve"> PAGEREF _Toc515307231 \h </w:instrText>
        </w:r>
        <w:r w:rsidR="004B26F9">
          <w:rPr>
            <w:noProof/>
            <w:webHidden/>
          </w:rPr>
        </w:r>
        <w:r w:rsidR="004B26F9">
          <w:rPr>
            <w:noProof/>
            <w:webHidden/>
          </w:rPr>
          <w:fldChar w:fldCharType="separate"/>
        </w:r>
        <w:r w:rsidR="004B26F9">
          <w:rPr>
            <w:noProof/>
            <w:webHidden/>
          </w:rPr>
          <w:t>62</w:t>
        </w:r>
        <w:r w:rsidR="004B26F9">
          <w:rPr>
            <w:noProof/>
            <w:webHidden/>
          </w:rPr>
          <w:fldChar w:fldCharType="end"/>
        </w:r>
      </w:hyperlink>
    </w:p>
    <w:p w:rsidR="004B26F9" w:rsidRDefault="006E7762">
      <w:pPr>
        <w:pStyle w:val="TDC3"/>
        <w:tabs>
          <w:tab w:val="left" w:pos="1200"/>
          <w:tab w:val="right" w:leader="dot" w:pos="8041"/>
        </w:tabs>
        <w:rPr>
          <w:rFonts w:cstheme="minorBidi"/>
          <w:noProof/>
          <w:sz w:val="24"/>
          <w:szCs w:val="24"/>
        </w:rPr>
      </w:pPr>
      <w:hyperlink w:anchor="_Toc515307232" w:history="1">
        <w:r w:rsidR="004B26F9" w:rsidRPr="00AE7814">
          <w:rPr>
            <w:rStyle w:val="Hipervnculo"/>
            <w:noProof/>
          </w:rPr>
          <w:t>5.3.1.</w:t>
        </w:r>
        <w:r w:rsidR="004B26F9">
          <w:rPr>
            <w:rFonts w:cstheme="minorBidi"/>
            <w:noProof/>
            <w:sz w:val="24"/>
            <w:szCs w:val="24"/>
          </w:rPr>
          <w:tab/>
        </w:r>
        <w:r w:rsidR="004B26F9" w:rsidRPr="00AE7814">
          <w:rPr>
            <w:rStyle w:val="Hipervnculo"/>
            <w:noProof/>
          </w:rPr>
          <w:t>Defensa a Mail spoofing</w:t>
        </w:r>
        <w:r w:rsidR="004B26F9">
          <w:rPr>
            <w:noProof/>
            <w:webHidden/>
          </w:rPr>
          <w:tab/>
        </w:r>
        <w:r w:rsidR="004B26F9">
          <w:rPr>
            <w:noProof/>
            <w:webHidden/>
          </w:rPr>
          <w:fldChar w:fldCharType="begin"/>
        </w:r>
        <w:r w:rsidR="004B26F9">
          <w:rPr>
            <w:noProof/>
            <w:webHidden/>
          </w:rPr>
          <w:instrText xml:space="preserve"> PAGEREF _Toc515307232 \h </w:instrText>
        </w:r>
        <w:r w:rsidR="004B26F9">
          <w:rPr>
            <w:noProof/>
            <w:webHidden/>
          </w:rPr>
        </w:r>
        <w:r w:rsidR="004B26F9">
          <w:rPr>
            <w:noProof/>
            <w:webHidden/>
          </w:rPr>
          <w:fldChar w:fldCharType="separate"/>
        </w:r>
        <w:r w:rsidR="004B26F9">
          <w:rPr>
            <w:noProof/>
            <w:webHidden/>
          </w:rPr>
          <w:t>63</w:t>
        </w:r>
        <w:r w:rsidR="004B26F9">
          <w:rPr>
            <w:noProof/>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33" w:history="1">
        <w:r w:rsidR="004B26F9" w:rsidRPr="00AE7814">
          <w:rPr>
            <w:rStyle w:val="Hipervnculo"/>
            <w:rFonts w:ascii="Trebuchet MS" w:hAnsi="Trebuchet MS"/>
          </w:rPr>
          <w:t>6.</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Presentación y Validación de Resultados</w:t>
        </w:r>
        <w:r w:rsidR="004B26F9">
          <w:rPr>
            <w:webHidden/>
          </w:rPr>
          <w:tab/>
        </w:r>
        <w:r w:rsidR="004B26F9">
          <w:rPr>
            <w:webHidden/>
          </w:rPr>
          <w:fldChar w:fldCharType="begin"/>
        </w:r>
        <w:r w:rsidR="004B26F9">
          <w:rPr>
            <w:webHidden/>
          </w:rPr>
          <w:instrText xml:space="preserve"> PAGEREF _Toc515307233 \h </w:instrText>
        </w:r>
        <w:r w:rsidR="004B26F9">
          <w:rPr>
            <w:webHidden/>
          </w:rPr>
        </w:r>
        <w:r w:rsidR="004B26F9">
          <w:rPr>
            <w:webHidden/>
          </w:rPr>
          <w:fldChar w:fldCharType="separate"/>
        </w:r>
        <w:r w:rsidR="004B26F9">
          <w:rPr>
            <w:webHidden/>
          </w:rPr>
          <w:t>65</w:t>
        </w:r>
        <w:r w:rsidR="004B26F9">
          <w:rPr>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34" w:history="1">
        <w:r w:rsidR="004B26F9" w:rsidRPr="00AE7814">
          <w:rPr>
            <w:rStyle w:val="Hipervnculo"/>
            <w:rFonts w:ascii="Trebuchet MS" w:hAnsi="Trebuchet MS"/>
          </w:rPr>
          <w:t>7.</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Conclusiones, Impacto Social y Trabajo Futuro</w:t>
        </w:r>
        <w:r w:rsidR="004B26F9">
          <w:rPr>
            <w:webHidden/>
          </w:rPr>
          <w:tab/>
        </w:r>
        <w:r w:rsidR="004B26F9">
          <w:rPr>
            <w:webHidden/>
          </w:rPr>
          <w:fldChar w:fldCharType="begin"/>
        </w:r>
        <w:r w:rsidR="004B26F9">
          <w:rPr>
            <w:webHidden/>
          </w:rPr>
          <w:instrText xml:space="preserve"> PAGEREF _Toc515307234 \h </w:instrText>
        </w:r>
        <w:r w:rsidR="004B26F9">
          <w:rPr>
            <w:webHidden/>
          </w:rPr>
        </w:r>
        <w:r w:rsidR="004B26F9">
          <w:rPr>
            <w:webHidden/>
          </w:rPr>
          <w:fldChar w:fldCharType="separate"/>
        </w:r>
        <w:r w:rsidR="004B26F9">
          <w:rPr>
            <w:webHidden/>
          </w:rPr>
          <w:t>66</w:t>
        </w:r>
        <w:r w:rsidR="004B26F9">
          <w:rPr>
            <w:webHidden/>
          </w:rPr>
          <w:fldChar w:fldCharType="end"/>
        </w:r>
      </w:hyperlink>
    </w:p>
    <w:p w:rsidR="004B26F9" w:rsidRDefault="006E7762">
      <w:pPr>
        <w:pStyle w:val="TDC2"/>
        <w:tabs>
          <w:tab w:val="left" w:pos="960"/>
          <w:tab w:val="right" w:leader="dot" w:pos="8041"/>
        </w:tabs>
        <w:rPr>
          <w:noProof/>
          <w:szCs w:val="24"/>
          <w:lang w:eastAsia="es-ES"/>
        </w:rPr>
      </w:pPr>
      <w:hyperlink w:anchor="_Toc515307235" w:history="1">
        <w:r w:rsidR="004B26F9" w:rsidRPr="00AE7814">
          <w:rPr>
            <w:rStyle w:val="Hipervnculo"/>
            <w:noProof/>
            <w14:scene3d>
              <w14:camera w14:prst="orthographicFront"/>
              <w14:lightRig w14:rig="threePt" w14:dir="t">
                <w14:rot w14:lat="0" w14:lon="0" w14:rev="0"/>
              </w14:lightRig>
            </w14:scene3d>
          </w:rPr>
          <w:t>7.1.</w:t>
        </w:r>
        <w:r w:rsidR="004B26F9">
          <w:rPr>
            <w:noProof/>
            <w:szCs w:val="24"/>
            <w:lang w:eastAsia="es-ES"/>
          </w:rPr>
          <w:tab/>
        </w:r>
        <w:r w:rsidR="004B26F9" w:rsidRPr="00AE7814">
          <w:rPr>
            <w:rStyle w:val="Hipervnculo"/>
            <w:noProof/>
          </w:rPr>
          <w:t>Conclusiones</w:t>
        </w:r>
        <w:r w:rsidR="004B26F9">
          <w:rPr>
            <w:noProof/>
            <w:webHidden/>
          </w:rPr>
          <w:tab/>
        </w:r>
        <w:r w:rsidR="004B26F9">
          <w:rPr>
            <w:noProof/>
            <w:webHidden/>
          </w:rPr>
          <w:fldChar w:fldCharType="begin"/>
        </w:r>
        <w:r w:rsidR="004B26F9">
          <w:rPr>
            <w:noProof/>
            <w:webHidden/>
          </w:rPr>
          <w:instrText xml:space="preserve"> PAGEREF _Toc515307235 \h </w:instrText>
        </w:r>
        <w:r w:rsidR="004B26F9">
          <w:rPr>
            <w:noProof/>
            <w:webHidden/>
          </w:rPr>
        </w:r>
        <w:r w:rsidR="004B26F9">
          <w:rPr>
            <w:noProof/>
            <w:webHidden/>
          </w:rPr>
          <w:fldChar w:fldCharType="separate"/>
        </w:r>
        <w:r w:rsidR="004B26F9">
          <w:rPr>
            <w:noProof/>
            <w:webHidden/>
          </w:rPr>
          <w:t>66</w:t>
        </w:r>
        <w:r w:rsidR="004B26F9">
          <w:rPr>
            <w:noProof/>
            <w:webHidden/>
          </w:rPr>
          <w:fldChar w:fldCharType="end"/>
        </w:r>
      </w:hyperlink>
    </w:p>
    <w:p w:rsidR="004B26F9" w:rsidRDefault="006E7762">
      <w:pPr>
        <w:pStyle w:val="TDC2"/>
        <w:tabs>
          <w:tab w:val="left" w:pos="960"/>
          <w:tab w:val="right" w:leader="dot" w:pos="8041"/>
        </w:tabs>
        <w:rPr>
          <w:noProof/>
          <w:szCs w:val="24"/>
          <w:lang w:eastAsia="es-ES"/>
        </w:rPr>
      </w:pPr>
      <w:hyperlink w:anchor="_Toc515307236" w:history="1">
        <w:r w:rsidR="004B26F9" w:rsidRPr="00AE7814">
          <w:rPr>
            <w:rStyle w:val="Hipervnculo"/>
            <w:noProof/>
            <w14:scene3d>
              <w14:camera w14:prst="orthographicFront"/>
              <w14:lightRig w14:rig="threePt" w14:dir="t">
                <w14:rot w14:lat="0" w14:lon="0" w14:rev="0"/>
              </w14:lightRig>
            </w14:scene3d>
          </w:rPr>
          <w:t>7.2.</w:t>
        </w:r>
        <w:r w:rsidR="004B26F9">
          <w:rPr>
            <w:noProof/>
            <w:szCs w:val="24"/>
            <w:lang w:eastAsia="es-ES"/>
          </w:rPr>
          <w:tab/>
        </w:r>
        <w:r w:rsidR="004B26F9" w:rsidRPr="00AE7814">
          <w:rPr>
            <w:rStyle w:val="Hipervnculo"/>
            <w:noProof/>
          </w:rPr>
          <w:t>Impacto Social</w:t>
        </w:r>
        <w:r w:rsidR="004B26F9">
          <w:rPr>
            <w:noProof/>
            <w:webHidden/>
          </w:rPr>
          <w:tab/>
        </w:r>
        <w:r w:rsidR="004B26F9">
          <w:rPr>
            <w:noProof/>
            <w:webHidden/>
          </w:rPr>
          <w:fldChar w:fldCharType="begin"/>
        </w:r>
        <w:r w:rsidR="004B26F9">
          <w:rPr>
            <w:noProof/>
            <w:webHidden/>
          </w:rPr>
          <w:instrText xml:space="preserve"> PAGEREF _Toc515307236 \h </w:instrText>
        </w:r>
        <w:r w:rsidR="004B26F9">
          <w:rPr>
            <w:noProof/>
            <w:webHidden/>
          </w:rPr>
        </w:r>
        <w:r w:rsidR="004B26F9">
          <w:rPr>
            <w:noProof/>
            <w:webHidden/>
          </w:rPr>
          <w:fldChar w:fldCharType="separate"/>
        </w:r>
        <w:r w:rsidR="004B26F9">
          <w:rPr>
            <w:noProof/>
            <w:webHidden/>
          </w:rPr>
          <w:t>66</w:t>
        </w:r>
        <w:r w:rsidR="004B26F9">
          <w:rPr>
            <w:noProof/>
            <w:webHidden/>
          </w:rPr>
          <w:fldChar w:fldCharType="end"/>
        </w:r>
      </w:hyperlink>
    </w:p>
    <w:p w:rsidR="004B26F9" w:rsidRDefault="006E7762">
      <w:pPr>
        <w:pStyle w:val="TDC2"/>
        <w:tabs>
          <w:tab w:val="left" w:pos="960"/>
          <w:tab w:val="right" w:leader="dot" w:pos="8041"/>
        </w:tabs>
        <w:rPr>
          <w:noProof/>
          <w:szCs w:val="24"/>
          <w:lang w:eastAsia="es-ES"/>
        </w:rPr>
      </w:pPr>
      <w:hyperlink w:anchor="_Toc515307237" w:history="1">
        <w:r w:rsidR="004B26F9" w:rsidRPr="00AE7814">
          <w:rPr>
            <w:rStyle w:val="Hipervnculo"/>
            <w:noProof/>
            <w14:scene3d>
              <w14:camera w14:prst="orthographicFront"/>
              <w14:lightRig w14:rig="threePt" w14:dir="t">
                <w14:rot w14:lat="0" w14:lon="0" w14:rev="0"/>
              </w14:lightRig>
            </w14:scene3d>
          </w:rPr>
          <w:t>7.3.</w:t>
        </w:r>
        <w:r w:rsidR="004B26F9">
          <w:rPr>
            <w:noProof/>
            <w:szCs w:val="24"/>
            <w:lang w:eastAsia="es-ES"/>
          </w:rPr>
          <w:tab/>
        </w:r>
        <w:r w:rsidR="004B26F9" w:rsidRPr="00AE7814">
          <w:rPr>
            <w:rStyle w:val="Hipervnculo"/>
            <w:noProof/>
          </w:rPr>
          <w:t>Trabajo futuro</w:t>
        </w:r>
        <w:r w:rsidR="004B26F9">
          <w:rPr>
            <w:noProof/>
            <w:webHidden/>
          </w:rPr>
          <w:tab/>
        </w:r>
        <w:r w:rsidR="004B26F9">
          <w:rPr>
            <w:noProof/>
            <w:webHidden/>
          </w:rPr>
          <w:fldChar w:fldCharType="begin"/>
        </w:r>
        <w:r w:rsidR="004B26F9">
          <w:rPr>
            <w:noProof/>
            <w:webHidden/>
          </w:rPr>
          <w:instrText xml:space="preserve"> PAGEREF _Toc515307237 \h </w:instrText>
        </w:r>
        <w:r w:rsidR="004B26F9">
          <w:rPr>
            <w:noProof/>
            <w:webHidden/>
          </w:rPr>
        </w:r>
        <w:r w:rsidR="004B26F9">
          <w:rPr>
            <w:noProof/>
            <w:webHidden/>
          </w:rPr>
          <w:fldChar w:fldCharType="separate"/>
        </w:r>
        <w:r w:rsidR="004B26F9">
          <w:rPr>
            <w:noProof/>
            <w:webHidden/>
          </w:rPr>
          <w:t>66</w:t>
        </w:r>
        <w:r w:rsidR="004B26F9">
          <w:rPr>
            <w:noProof/>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38" w:history="1">
        <w:r w:rsidR="004B26F9" w:rsidRPr="00AE7814">
          <w:rPr>
            <w:rStyle w:val="Hipervnculo"/>
          </w:rPr>
          <w:t>8.</w:t>
        </w:r>
        <w:r w:rsidR="004B26F9">
          <w:rPr>
            <w:rFonts w:asciiTheme="minorHAnsi" w:eastAsiaTheme="minorEastAsia" w:hAnsiTheme="minorHAnsi" w:cstheme="minorBidi"/>
            <w:b w:val="0"/>
            <w:color w:val="auto"/>
            <w:sz w:val="24"/>
            <w:szCs w:val="24"/>
            <w:lang w:eastAsia="es-ES"/>
          </w:rPr>
          <w:tab/>
        </w:r>
        <w:r w:rsidR="004B26F9" w:rsidRPr="00AE7814">
          <w:rPr>
            <w:rStyle w:val="Hipervnculo"/>
          </w:rPr>
          <w:t>Otros Méritos del Proyecto</w:t>
        </w:r>
        <w:r w:rsidR="004B26F9">
          <w:rPr>
            <w:webHidden/>
          </w:rPr>
          <w:tab/>
        </w:r>
        <w:r w:rsidR="004B26F9">
          <w:rPr>
            <w:webHidden/>
          </w:rPr>
          <w:fldChar w:fldCharType="begin"/>
        </w:r>
        <w:r w:rsidR="004B26F9">
          <w:rPr>
            <w:webHidden/>
          </w:rPr>
          <w:instrText xml:space="preserve"> PAGEREF _Toc515307238 \h </w:instrText>
        </w:r>
        <w:r w:rsidR="004B26F9">
          <w:rPr>
            <w:webHidden/>
          </w:rPr>
        </w:r>
        <w:r w:rsidR="004B26F9">
          <w:rPr>
            <w:webHidden/>
          </w:rPr>
          <w:fldChar w:fldCharType="separate"/>
        </w:r>
        <w:r w:rsidR="004B26F9">
          <w:rPr>
            <w:webHidden/>
          </w:rPr>
          <w:t>68</w:t>
        </w:r>
        <w:r w:rsidR="004B26F9">
          <w:rPr>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39" w:history="1">
        <w:r w:rsidR="004B26F9" w:rsidRPr="00AE7814">
          <w:rPr>
            <w:rStyle w:val="Hipervnculo"/>
          </w:rPr>
          <w:t>9.</w:t>
        </w:r>
        <w:r w:rsidR="004B26F9">
          <w:rPr>
            <w:rFonts w:asciiTheme="minorHAnsi" w:eastAsiaTheme="minorEastAsia" w:hAnsiTheme="minorHAnsi" w:cstheme="minorBidi"/>
            <w:b w:val="0"/>
            <w:color w:val="auto"/>
            <w:sz w:val="24"/>
            <w:szCs w:val="24"/>
            <w:lang w:eastAsia="es-ES"/>
          </w:rPr>
          <w:tab/>
        </w:r>
        <w:r w:rsidR="004B26F9" w:rsidRPr="00AE7814">
          <w:rPr>
            <w:rStyle w:val="Hipervnculo"/>
          </w:rPr>
          <w:t>Bibliografía</w:t>
        </w:r>
        <w:r w:rsidR="004B26F9">
          <w:rPr>
            <w:webHidden/>
          </w:rPr>
          <w:tab/>
        </w:r>
        <w:r w:rsidR="004B26F9">
          <w:rPr>
            <w:webHidden/>
          </w:rPr>
          <w:fldChar w:fldCharType="begin"/>
        </w:r>
        <w:r w:rsidR="004B26F9">
          <w:rPr>
            <w:webHidden/>
          </w:rPr>
          <w:instrText xml:space="preserve"> PAGEREF _Toc515307239 \h </w:instrText>
        </w:r>
        <w:r w:rsidR="004B26F9">
          <w:rPr>
            <w:webHidden/>
          </w:rPr>
        </w:r>
        <w:r w:rsidR="004B26F9">
          <w:rPr>
            <w:webHidden/>
          </w:rPr>
          <w:fldChar w:fldCharType="separate"/>
        </w:r>
        <w:r w:rsidR="004B26F9">
          <w:rPr>
            <w:webHidden/>
          </w:rPr>
          <w:t>69</w:t>
        </w:r>
        <w:r w:rsidR="004B26F9">
          <w:rPr>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40" w:history="1">
        <w:r w:rsidR="004B26F9" w:rsidRPr="00AE7814">
          <w:rPr>
            <w:rStyle w:val="Hipervnculo"/>
          </w:rPr>
          <w:t>Anexo A: Requisitos de Usuario</w:t>
        </w:r>
        <w:r w:rsidR="004B26F9">
          <w:rPr>
            <w:webHidden/>
          </w:rPr>
          <w:tab/>
        </w:r>
        <w:r w:rsidR="004B26F9">
          <w:rPr>
            <w:webHidden/>
          </w:rPr>
          <w:fldChar w:fldCharType="begin"/>
        </w:r>
        <w:r w:rsidR="004B26F9">
          <w:rPr>
            <w:webHidden/>
          </w:rPr>
          <w:instrText xml:space="preserve"> PAGEREF _Toc515307240 \h </w:instrText>
        </w:r>
        <w:r w:rsidR="004B26F9">
          <w:rPr>
            <w:webHidden/>
          </w:rPr>
        </w:r>
        <w:r w:rsidR="004B26F9">
          <w:rPr>
            <w:webHidden/>
          </w:rPr>
          <w:fldChar w:fldCharType="separate"/>
        </w:r>
        <w:r w:rsidR="004B26F9">
          <w:rPr>
            <w:webHidden/>
          </w:rPr>
          <w:t>73</w:t>
        </w:r>
        <w:r w:rsidR="004B26F9">
          <w:rPr>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41" w:history="1">
        <w:r w:rsidR="004B26F9" w:rsidRPr="00AE7814">
          <w:rPr>
            <w:rStyle w:val="Hipervnculo"/>
          </w:rPr>
          <w:t>Anexo B: Diseño del Sistema</w:t>
        </w:r>
        <w:r w:rsidR="004B26F9">
          <w:rPr>
            <w:webHidden/>
          </w:rPr>
          <w:tab/>
        </w:r>
        <w:r w:rsidR="004B26F9">
          <w:rPr>
            <w:webHidden/>
          </w:rPr>
          <w:fldChar w:fldCharType="begin"/>
        </w:r>
        <w:r w:rsidR="004B26F9">
          <w:rPr>
            <w:webHidden/>
          </w:rPr>
          <w:instrText xml:space="preserve"> PAGEREF _Toc515307241 \h </w:instrText>
        </w:r>
        <w:r w:rsidR="004B26F9">
          <w:rPr>
            <w:webHidden/>
          </w:rPr>
        </w:r>
        <w:r w:rsidR="004B26F9">
          <w:rPr>
            <w:webHidden/>
          </w:rPr>
          <w:fldChar w:fldCharType="separate"/>
        </w:r>
        <w:r w:rsidR="004B26F9">
          <w:rPr>
            <w:webHidden/>
          </w:rPr>
          <w:t>75</w:t>
        </w:r>
        <w:r w:rsidR="004B26F9">
          <w:rPr>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42" w:history="1">
        <w:r w:rsidR="004B26F9" w:rsidRPr="00AE7814">
          <w:rPr>
            <w:rStyle w:val="Hipervnculo"/>
          </w:rPr>
          <w:t>Anexo C: Manuales</w:t>
        </w:r>
        <w:r w:rsidR="004B26F9">
          <w:rPr>
            <w:webHidden/>
          </w:rPr>
          <w:tab/>
        </w:r>
        <w:r w:rsidR="004B26F9">
          <w:rPr>
            <w:webHidden/>
          </w:rPr>
          <w:fldChar w:fldCharType="begin"/>
        </w:r>
        <w:r w:rsidR="004B26F9">
          <w:rPr>
            <w:webHidden/>
          </w:rPr>
          <w:instrText xml:space="preserve"> PAGEREF _Toc515307242 \h </w:instrText>
        </w:r>
        <w:r w:rsidR="004B26F9">
          <w:rPr>
            <w:webHidden/>
          </w:rPr>
        </w:r>
        <w:r w:rsidR="004B26F9">
          <w:rPr>
            <w:webHidden/>
          </w:rPr>
          <w:fldChar w:fldCharType="separate"/>
        </w:r>
        <w:r w:rsidR="004B26F9">
          <w:rPr>
            <w:webHidden/>
          </w:rPr>
          <w:t>77</w:t>
        </w:r>
        <w:r w:rsidR="004B26F9">
          <w:rPr>
            <w:webHidden/>
          </w:rPr>
          <w:fldChar w:fldCharType="end"/>
        </w:r>
      </w:hyperlink>
    </w:p>
    <w:p w:rsidR="004B26F9" w:rsidRDefault="006E7762">
      <w:pPr>
        <w:pStyle w:val="TDC2"/>
        <w:tabs>
          <w:tab w:val="right" w:leader="dot" w:pos="8041"/>
        </w:tabs>
        <w:rPr>
          <w:noProof/>
          <w:szCs w:val="24"/>
          <w:lang w:eastAsia="es-ES"/>
        </w:rPr>
      </w:pPr>
      <w:hyperlink w:anchor="_Toc515307243" w:history="1">
        <w:r w:rsidR="004B26F9" w:rsidRPr="00AE7814">
          <w:rPr>
            <w:rStyle w:val="Hipervnculo"/>
            <w:noProof/>
          </w:rPr>
          <w:t>Manual de Usuario</w:t>
        </w:r>
        <w:r w:rsidR="004B26F9">
          <w:rPr>
            <w:noProof/>
            <w:webHidden/>
          </w:rPr>
          <w:tab/>
        </w:r>
        <w:r w:rsidR="004B26F9">
          <w:rPr>
            <w:noProof/>
            <w:webHidden/>
          </w:rPr>
          <w:fldChar w:fldCharType="begin"/>
        </w:r>
        <w:r w:rsidR="004B26F9">
          <w:rPr>
            <w:noProof/>
            <w:webHidden/>
          </w:rPr>
          <w:instrText xml:space="preserve"> PAGEREF _Toc515307243 \h </w:instrText>
        </w:r>
        <w:r w:rsidR="004B26F9">
          <w:rPr>
            <w:noProof/>
            <w:webHidden/>
          </w:rPr>
        </w:r>
        <w:r w:rsidR="004B26F9">
          <w:rPr>
            <w:noProof/>
            <w:webHidden/>
          </w:rPr>
          <w:fldChar w:fldCharType="separate"/>
        </w:r>
        <w:r w:rsidR="004B26F9">
          <w:rPr>
            <w:noProof/>
            <w:webHidden/>
          </w:rPr>
          <w:t>77</w:t>
        </w:r>
        <w:r w:rsidR="004B26F9">
          <w:rPr>
            <w:noProof/>
            <w:webHidden/>
          </w:rPr>
          <w:fldChar w:fldCharType="end"/>
        </w:r>
      </w:hyperlink>
    </w:p>
    <w:p w:rsidR="004B26F9" w:rsidRDefault="006E7762">
      <w:pPr>
        <w:pStyle w:val="TDC2"/>
        <w:tabs>
          <w:tab w:val="right" w:leader="dot" w:pos="8041"/>
        </w:tabs>
        <w:rPr>
          <w:noProof/>
          <w:szCs w:val="24"/>
          <w:lang w:eastAsia="es-ES"/>
        </w:rPr>
      </w:pPr>
      <w:hyperlink w:anchor="_Toc515307244" w:history="1">
        <w:r w:rsidR="004B26F9" w:rsidRPr="00AE7814">
          <w:rPr>
            <w:rStyle w:val="Hipervnculo"/>
            <w:noProof/>
          </w:rPr>
          <w:t>Manual de Instalación</w:t>
        </w:r>
        <w:r w:rsidR="004B26F9">
          <w:rPr>
            <w:noProof/>
            <w:webHidden/>
          </w:rPr>
          <w:tab/>
        </w:r>
        <w:r w:rsidR="004B26F9">
          <w:rPr>
            <w:noProof/>
            <w:webHidden/>
          </w:rPr>
          <w:fldChar w:fldCharType="begin"/>
        </w:r>
        <w:r w:rsidR="004B26F9">
          <w:rPr>
            <w:noProof/>
            <w:webHidden/>
          </w:rPr>
          <w:instrText xml:space="preserve"> PAGEREF _Toc515307244 \h </w:instrText>
        </w:r>
        <w:r w:rsidR="004B26F9">
          <w:rPr>
            <w:noProof/>
            <w:webHidden/>
          </w:rPr>
        </w:r>
        <w:r w:rsidR="004B26F9">
          <w:rPr>
            <w:noProof/>
            <w:webHidden/>
          </w:rPr>
          <w:fldChar w:fldCharType="separate"/>
        </w:r>
        <w:r w:rsidR="004B26F9">
          <w:rPr>
            <w:noProof/>
            <w:webHidden/>
          </w:rPr>
          <w:t>77</w:t>
        </w:r>
        <w:r w:rsidR="004B26F9">
          <w:rPr>
            <w:noProof/>
            <w:webHidden/>
          </w:rPr>
          <w:fldChar w:fldCharType="end"/>
        </w:r>
      </w:hyperlink>
    </w:p>
    <w:p w:rsidR="004B26F9" w:rsidRDefault="006E7762">
      <w:pPr>
        <w:pStyle w:val="TDC1"/>
        <w:rPr>
          <w:rFonts w:asciiTheme="minorHAnsi" w:eastAsiaTheme="minorEastAsia" w:hAnsiTheme="minorHAnsi" w:cstheme="minorBidi"/>
          <w:b w:val="0"/>
          <w:color w:val="auto"/>
          <w:sz w:val="24"/>
          <w:szCs w:val="24"/>
          <w:lang w:eastAsia="es-ES"/>
        </w:rPr>
      </w:pPr>
      <w:hyperlink w:anchor="_Toc515307245" w:history="1">
        <w:r w:rsidR="004B26F9" w:rsidRPr="00AE7814">
          <w:rPr>
            <w:rStyle w:val="Hipervnculo"/>
          </w:rPr>
          <w:t>Anexo D: Contenido del CD</w:t>
        </w:r>
        <w:r w:rsidR="004B26F9">
          <w:rPr>
            <w:webHidden/>
          </w:rPr>
          <w:tab/>
        </w:r>
        <w:r w:rsidR="004B26F9">
          <w:rPr>
            <w:webHidden/>
          </w:rPr>
          <w:fldChar w:fldCharType="begin"/>
        </w:r>
        <w:r w:rsidR="004B26F9">
          <w:rPr>
            <w:webHidden/>
          </w:rPr>
          <w:instrText xml:space="preserve"> PAGEREF _Toc515307245 \h </w:instrText>
        </w:r>
        <w:r w:rsidR="004B26F9">
          <w:rPr>
            <w:webHidden/>
          </w:rPr>
        </w:r>
        <w:r w:rsidR="004B26F9">
          <w:rPr>
            <w:webHidden/>
          </w:rPr>
          <w:fldChar w:fldCharType="separate"/>
        </w:r>
        <w:r w:rsidR="004B26F9">
          <w:rPr>
            <w:webHidden/>
          </w:rPr>
          <w:t>79</w:t>
        </w:r>
        <w:r w:rsidR="004B26F9">
          <w:rPr>
            <w:webHidden/>
          </w:rPr>
          <w:fldChar w:fldCharType="end"/>
        </w:r>
      </w:hyperlink>
    </w:p>
    <w:p w:rsidR="0067575B" w:rsidRPr="0031552C" w:rsidRDefault="00A32323" w:rsidP="001772E2">
      <w:r w:rsidRPr="0031552C">
        <w:fldChar w:fldCharType="end"/>
      </w:r>
    </w:p>
    <w:p w:rsidR="0067575B" w:rsidRPr="0031552C" w:rsidRDefault="0067575B" w:rsidP="001772E2"/>
    <w:p w:rsidR="0067575B" w:rsidRPr="0031552C" w:rsidRDefault="0067575B" w:rsidP="001772E2"/>
    <w:p w:rsidR="0067575B" w:rsidRPr="0031552C" w:rsidRDefault="0067575B" w:rsidP="001772E2"/>
    <w:p w:rsidR="0067575B" w:rsidRPr="0031552C" w:rsidRDefault="0067575B" w:rsidP="001772E2">
      <w:pPr>
        <w:sectPr w:rsidR="0067575B" w:rsidRPr="0031552C" w:rsidSect="001772E2">
          <w:footerReference w:type="even" r:id="rId10"/>
          <w:footerReference w:type="default" r:id="rId11"/>
          <w:type w:val="oddPage"/>
          <w:pgSz w:w="11907" w:h="16840" w:code="9"/>
          <w:pgMar w:top="1417" w:right="1701" w:bottom="1417" w:left="1701" w:header="720" w:footer="720" w:gutter="454"/>
          <w:pgNumType w:fmt="lowerRoman" w:start="1"/>
          <w:cols w:space="720"/>
          <w:docGrid w:linePitch="299"/>
        </w:sectPr>
      </w:pPr>
    </w:p>
    <w:p w:rsidR="0067575B" w:rsidRPr="00963953" w:rsidRDefault="0067575B" w:rsidP="001772E2">
      <w:pPr>
        <w:pStyle w:val="Ttulo"/>
        <w:rPr>
          <w:color w:val="4DA4D8" w:themeColor="accent3" w:themeTint="99"/>
        </w:rPr>
      </w:pPr>
      <w:r w:rsidRPr="00963953">
        <w:rPr>
          <w:color w:val="4DA4D8" w:themeColor="accent3" w:themeTint="99"/>
        </w:rPr>
        <w:lastRenderedPageBreak/>
        <w:t>Índice de Tablas</w:t>
      </w:r>
    </w:p>
    <w:p w:rsidR="0067575B" w:rsidRPr="0031552C" w:rsidRDefault="0067575B" w:rsidP="001772E2"/>
    <w:p w:rsidR="00603E0B" w:rsidRDefault="00603E0B" w:rsidP="001772E2">
      <w:pPr>
        <w:pStyle w:val="Tabladeilustraciones"/>
        <w:tabs>
          <w:tab w:val="right" w:leader="dot" w:pos="8949"/>
        </w:tabs>
        <w:rPr>
          <w:noProof/>
          <w:lang w:eastAsia="es-ES"/>
        </w:rPr>
      </w:pPr>
      <w:r>
        <w:fldChar w:fldCharType="begin"/>
      </w:r>
      <w:r>
        <w:instrText xml:space="preserve"> TOC \f F \h \z \t "Pie de Tabla" \c </w:instrText>
      </w:r>
      <w:r>
        <w:fldChar w:fldCharType="separate"/>
      </w:r>
      <w:hyperlink w:anchor="_Toc481673330" w:history="1">
        <w:r w:rsidRPr="00A94112">
          <w:rPr>
            <w:rStyle w:val="Hipervnculo"/>
            <w:noProof/>
          </w:rPr>
          <w:t>Este es un pie de tabla</w:t>
        </w:r>
        <w:r>
          <w:rPr>
            <w:noProof/>
            <w:webHidden/>
          </w:rPr>
          <w:tab/>
        </w:r>
        <w:r>
          <w:rPr>
            <w:noProof/>
            <w:webHidden/>
          </w:rPr>
          <w:fldChar w:fldCharType="begin"/>
        </w:r>
        <w:r>
          <w:rPr>
            <w:noProof/>
            <w:webHidden/>
          </w:rPr>
          <w:instrText xml:space="preserve"> PAGEREF _Toc481673330 \h </w:instrText>
        </w:r>
        <w:r>
          <w:rPr>
            <w:noProof/>
            <w:webHidden/>
          </w:rPr>
        </w:r>
        <w:r>
          <w:rPr>
            <w:noProof/>
            <w:webHidden/>
          </w:rPr>
          <w:fldChar w:fldCharType="separate"/>
        </w:r>
        <w:r w:rsidR="006F13C3">
          <w:rPr>
            <w:b/>
            <w:bCs/>
            <w:noProof/>
            <w:webHidden/>
          </w:rPr>
          <w:t>¡Error! Marcador no definido.</w:t>
        </w:r>
        <w:r>
          <w:rPr>
            <w:noProof/>
            <w:webHidden/>
          </w:rPr>
          <w:fldChar w:fldCharType="end"/>
        </w:r>
      </w:hyperlink>
    </w:p>
    <w:p w:rsidR="00603E0B" w:rsidRDefault="006E7762" w:rsidP="001772E2">
      <w:pPr>
        <w:pStyle w:val="Tabladeilustraciones"/>
        <w:tabs>
          <w:tab w:val="right" w:leader="dot" w:pos="8949"/>
        </w:tabs>
        <w:rPr>
          <w:noProof/>
          <w:lang w:eastAsia="es-ES"/>
        </w:rPr>
      </w:pPr>
      <w:hyperlink w:anchor="_Toc481673331" w:history="1">
        <w:r w:rsidR="00603E0B" w:rsidRPr="00A94112">
          <w:rPr>
            <w:rStyle w:val="Hipervnculo"/>
            <w:noProof/>
          </w:rPr>
          <w:t>Este es otro pie de tabla</w:t>
        </w:r>
        <w:r w:rsidR="00603E0B">
          <w:rPr>
            <w:noProof/>
            <w:webHidden/>
          </w:rPr>
          <w:tab/>
        </w:r>
        <w:r w:rsidR="00603E0B">
          <w:rPr>
            <w:noProof/>
            <w:webHidden/>
          </w:rPr>
          <w:fldChar w:fldCharType="begin"/>
        </w:r>
        <w:r w:rsidR="00603E0B">
          <w:rPr>
            <w:noProof/>
            <w:webHidden/>
          </w:rPr>
          <w:instrText xml:space="preserve"> PAGEREF _Toc481673331 \h </w:instrText>
        </w:r>
        <w:r w:rsidR="00603E0B">
          <w:rPr>
            <w:noProof/>
            <w:webHidden/>
          </w:rPr>
        </w:r>
        <w:r w:rsidR="00603E0B">
          <w:rPr>
            <w:noProof/>
            <w:webHidden/>
          </w:rPr>
          <w:fldChar w:fldCharType="separate"/>
        </w:r>
        <w:r w:rsidR="006F13C3">
          <w:rPr>
            <w:b/>
            <w:bCs/>
            <w:noProof/>
            <w:webHidden/>
          </w:rPr>
          <w:t>¡Error! Marcador no definido.</w:t>
        </w:r>
        <w:r w:rsidR="00603E0B">
          <w:rPr>
            <w:noProof/>
            <w:webHidden/>
          </w:rPr>
          <w:fldChar w:fldCharType="end"/>
        </w:r>
      </w:hyperlink>
    </w:p>
    <w:p w:rsidR="0067575B" w:rsidRPr="0031552C" w:rsidRDefault="00603E0B" w:rsidP="001772E2">
      <w:r>
        <w:fldChar w:fldCharType="end"/>
      </w:r>
    </w:p>
    <w:p w:rsidR="0067575B" w:rsidRPr="0031552C" w:rsidRDefault="0067575B" w:rsidP="001772E2"/>
    <w:p w:rsidR="0067575B" w:rsidRPr="0031552C" w:rsidRDefault="0067575B" w:rsidP="001772E2">
      <w:pPr>
        <w:pStyle w:val="Ttulo"/>
        <w:sectPr w:rsidR="0067575B" w:rsidRPr="0031552C" w:rsidSect="001772E2">
          <w:type w:val="oddPage"/>
          <w:pgSz w:w="11907" w:h="16840" w:code="9"/>
          <w:pgMar w:top="1417" w:right="1701" w:bottom="1417" w:left="1701" w:header="720" w:footer="720" w:gutter="454"/>
          <w:pgNumType w:fmt="lowerRoman"/>
          <w:cols w:space="720"/>
          <w:docGrid w:linePitch="299"/>
        </w:sectPr>
      </w:pPr>
    </w:p>
    <w:p w:rsidR="0067575B" w:rsidRPr="00963953" w:rsidRDefault="0067575B" w:rsidP="001772E2">
      <w:pPr>
        <w:pStyle w:val="Ttulo"/>
        <w:rPr>
          <w:color w:val="4DA4D8" w:themeColor="accent3" w:themeTint="99"/>
        </w:rPr>
      </w:pPr>
      <w:r w:rsidRPr="00963953">
        <w:rPr>
          <w:color w:val="4DA4D8" w:themeColor="accent3" w:themeTint="99"/>
        </w:rPr>
        <w:lastRenderedPageBreak/>
        <w:t>Índice de Figuras</w:t>
      </w:r>
    </w:p>
    <w:p w:rsidR="0067575B" w:rsidRPr="009E31F9" w:rsidRDefault="0067575B" w:rsidP="001772E2">
      <w:pPr>
        <w:rPr>
          <w:color w:val="000000" w:themeColor="text1"/>
        </w:rPr>
      </w:pPr>
    </w:p>
    <w:p w:rsidR="006A4CF1" w:rsidRPr="006A4CF1" w:rsidRDefault="00155624">
      <w:pPr>
        <w:pStyle w:val="Tabladeilustraciones"/>
        <w:tabs>
          <w:tab w:val="right" w:leader="dot" w:pos="8041"/>
        </w:tabs>
        <w:rPr>
          <w:i w:val="0"/>
          <w:noProof/>
          <w:color w:val="000000" w:themeColor="text1"/>
          <w:sz w:val="24"/>
          <w:szCs w:val="24"/>
          <w:lang w:eastAsia="es-ES"/>
        </w:rPr>
      </w:pPr>
      <w:r w:rsidRPr="006A4CF1">
        <w:rPr>
          <w:i w:val="0"/>
          <w:color w:val="000000" w:themeColor="text1"/>
        </w:rPr>
        <w:fldChar w:fldCharType="begin"/>
      </w:r>
      <w:r w:rsidRPr="006A4CF1">
        <w:rPr>
          <w:i w:val="0"/>
          <w:color w:val="000000" w:themeColor="text1"/>
        </w:rPr>
        <w:instrText xml:space="preserve"> TOC \h \z \t "Pie de Figura;1" \c "Ilustración" </w:instrText>
      </w:r>
      <w:r w:rsidRPr="006A4CF1">
        <w:rPr>
          <w:i w:val="0"/>
          <w:color w:val="000000" w:themeColor="text1"/>
        </w:rPr>
        <w:fldChar w:fldCharType="separate"/>
      </w:r>
      <w:hyperlink r:id="rId12" w:anchor="_Toc515563673" w:history="1">
        <w:r w:rsidR="006A4CF1" w:rsidRPr="006A4CF1">
          <w:rPr>
            <w:rStyle w:val="Hipervnculo"/>
            <w:rFonts w:eastAsiaTheme="minorHAnsi" w:cs="Helvetica Neue"/>
            <w:b/>
            <w:noProof/>
            <w:color w:val="000000" w:themeColor="text1"/>
            <w:lang w:eastAsia="en-US"/>
          </w:rPr>
          <w:t>1</w:t>
        </w:r>
        <w:r w:rsidR="006A4CF1" w:rsidRPr="006A4CF1">
          <w:rPr>
            <w:rStyle w:val="Hipervnculo"/>
            <w:noProof/>
            <w:color w:val="000000" w:themeColor="text1"/>
          </w:rPr>
          <w:t>-3-Way Handshake Wireshark. Fuente: propia</w:t>
        </w:r>
        <w:r w:rsidR="006A4CF1" w:rsidRPr="006A4CF1">
          <w:rPr>
            <w:noProof/>
            <w:webHidden/>
            <w:color w:val="000000" w:themeColor="text1"/>
          </w:rPr>
          <w:tab/>
        </w:r>
        <w:r w:rsidR="006A4CF1" w:rsidRPr="006A4CF1">
          <w:rPr>
            <w:noProof/>
            <w:webHidden/>
            <w:color w:val="000000" w:themeColor="text1"/>
          </w:rPr>
          <w:fldChar w:fldCharType="begin"/>
        </w:r>
        <w:r w:rsidR="006A4CF1" w:rsidRPr="006A4CF1">
          <w:rPr>
            <w:noProof/>
            <w:webHidden/>
            <w:color w:val="000000" w:themeColor="text1"/>
          </w:rPr>
          <w:instrText xml:space="preserve"> PAGEREF _Toc515563673 \h </w:instrText>
        </w:r>
        <w:r w:rsidR="006A4CF1" w:rsidRPr="006A4CF1">
          <w:rPr>
            <w:noProof/>
            <w:webHidden/>
            <w:color w:val="000000" w:themeColor="text1"/>
          </w:rPr>
        </w:r>
        <w:r w:rsidR="006A4CF1" w:rsidRPr="006A4CF1">
          <w:rPr>
            <w:noProof/>
            <w:webHidden/>
            <w:color w:val="000000" w:themeColor="text1"/>
          </w:rPr>
          <w:fldChar w:fldCharType="separate"/>
        </w:r>
        <w:r w:rsidR="006A4CF1" w:rsidRPr="006A4CF1">
          <w:rPr>
            <w:noProof/>
            <w:webHidden/>
            <w:color w:val="000000" w:themeColor="text1"/>
          </w:rPr>
          <w:t>3</w:t>
        </w:r>
        <w:r w:rsidR="006A4CF1"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13" w:anchor="_Toc515563674" w:history="1">
        <w:r w:rsidRPr="006A4CF1">
          <w:rPr>
            <w:rStyle w:val="Hipervnculo"/>
            <w:rFonts w:eastAsiaTheme="minorHAnsi" w:cs="Helvetica Neue"/>
            <w:b/>
            <w:noProof/>
            <w:color w:val="000000" w:themeColor="text1"/>
            <w:lang w:eastAsia="en-US"/>
          </w:rPr>
          <w:t>2</w:t>
        </w:r>
        <w:r w:rsidRPr="006A4CF1">
          <w:rPr>
            <w:rStyle w:val="Hipervnculo"/>
            <w:noProof/>
            <w:color w:val="000000" w:themeColor="text1"/>
          </w:rPr>
          <w:t>-Paquete SYN.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_Toc515563674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14" w:anchor="_Toc515563675" w:history="1">
        <w:r w:rsidRPr="006A4CF1">
          <w:rPr>
            <w:rStyle w:val="Hipervnculo"/>
            <w:b/>
            <w:noProof/>
            <w:color w:val="000000" w:themeColor="text1"/>
          </w:rPr>
          <w:t>3</w:t>
        </w:r>
        <w:r w:rsidRPr="006A4CF1">
          <w:rPr>
            <w:rStyle w:val="Hipervnculo"/>
            <w:noProof/>
            <w:color w:val="000000" w:themeColor="text1"/>
          </w:rPr>
          <w:t>-Flag SYN.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_Toc515563675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15" w:anchor="_Toc515563676" w:history="1">
        <w:r w:rsidRPr="006A4CF1">
          <w:rPr>
            <w:rStyle w:val="Hipervnculo"/>
            <w:b/>
            <w:noProof/>
            <w:color w:val="000000" w:themeColor="text1"/>
          </w:rPr>
          <w:t>4</w:t>
        </w:r>
        <w:r w:rsidRPr="006A4CF1">
          <w:rPr>
            <w:rStyle w:val="Hipervnculo"/>
            <w:noProof/>
            <w:color w:val="000000" w:themeColor="text1"/>
          </w:rPr>
          <w:t>-Paquetes SYN ACK.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_Toc515563676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16" w:anchor="_Toc515563677" w:history="1">
        <w:r w:rsidRPr="006A4CF1">
          <w:rPr>
            <w:rStyle w:val="Hipervnculo"/>
            <w:b/>
            <w:noProof/>
            <w:color w:val="000000" w:themeColor="text1"/>
          </w:rPr>
          <w:t>5</w:t>
        </w:r>
        <w:r w:rsidRPr="006A4CF1">
          <w:rPr>
            <w:rStyle w:val="Hipervnculo"/>
            <w:noProof/>
            <w:color w:val="000000" w:themeColor="text1"/>
          </w:rPr>
          <w:t>-Flags SYN ACK.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_Toc515563677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17" w:anchor="_Toc515563678" w:history="1">
        <w:r w:rsidRPr="006A4CF1">
          <w:rPr>
            <w:rStyle w:val="Hipervnculo"/>
            <w:b/>
            <w:noProof/>
            <w:color w:val="000000" w:themeColor="text1"/>
          </w:rPr>
          <w:t>6</w:t>
        </w:r>
        <w:r w:rsidRPr="006A4CF1">
          <w:rPr>
            <w:rStyle w:val="Hipervnculo"/>
            <w:noProof/>
            <w:color w:val="000000" w:themeColor="text1"/>
          </w:rPr>
          <w:t>-Paquete ACK.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_Toc515563678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18" w:anchor="_Toc515563679" w:history="1">
        <w:r w:rsidRPr="006A4CF1">
          <w:rPr>
            <w:rStyle w:val="Hipervnculo"/>
            <w:b/>
            <w:noProof/>
            <w:color w:val="000000" w:themeColor="text1"/>
          </w:rPr>
          <w:t>7</w:t>
        </w:r>
        <w:r w:rsidRPr="006A4CF1">
          <w:rPr>
            <w:rStyle w:val="Hipervnculo"/>
            <w:noProof/>
            <w:color w:val="000000" w:themeColor="text1"/>
          </w:rPr>
          <w:t>-Flag ACK.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_Toc515563679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19" w:anchor="_Toc515563680" w:history="1">
        <w:r w:rsidRPr="006A4CF1">
          <w:rPr>
            <w:rStyle w:val="Hipervnculo"/>
            <w:b/>
            <w:noProof/>
            <w:color w:val="000000" w:themeColor="text1"/>
          </w:rPr>
          <w:t>8</w:t>
        </w:r>
        <w:r w:rsidRPr="006A4CF1">
          <w:rPr>
            <w:rStyle w:val="Hipervnculo"/>
            <w:noProof/>
            <w:color w:val="000000" w:themeColor="text1"/>
          </w:rPr>
          <w:t>-Conexión, paso de información y desconexión.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0" w:anchor="_Toc515563681" w:history="1">
        <w:r w:rsidRPr="006A4CF1">
          <w:rPr>
            <w:rStyle w:val="Hipervnculo"/>
            <w:rFonts w:eastAsiaTheme="minorHAnsi" w:cs="Helvetica Neue"/>
            <w:b/>
            <w:noProof/>
            <w:color w:val="000000" w:themeColor="text1"/>
            <w:lang w:eastAsia="en-US"/>
          </w:rPr>
          <w:t>9</w:t>
        </w:r>
        <w:r w:rsidRPr="006A4CF1">
          <w:rPr>
            <w:rStyle w:val="Hipervnculo"/>
            <w:noProof/>
            <w:color w:val="000000" w:themeColor="text1"/>
          </w:rPr>
          <w:t>-Ejemplo de jerarquía del espacio de nombres.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1" w:anchor="_Toc515563682" w:history="1">
        <w:r w:rsidRPr="006A4CF1">
          <w:rPr>
            <w:rStyle w:val="Hipervnculo"/>
            <w:rFonts w:ascii="Helvetica Neue" w:eastAsiaTheme="minorHAnsi" w:hAnsi="Helvetica Neue" w:cs="Helvetica Neue"/>
            <w:b/>
            <w:noProof/>
            <w:color w:val="000000" w:themeColor="text1"/>
            <w:lang w:eastAsia="en-US"/>
          </w:rPr>
          <w:t>10</w:t>
        </w:r>
        <w:r w:rsidRPr="006A4CF1">
          <w:rPr>
            <w:rStyle w:val="Hipervnculo"/>
            <w:noProof/>
            <w:color w:val="000000" w:themeColor="text1"/>
          </w:rPr>
          <w:t>-Ping.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683" w:history="1">
        <w:r w:rsidRPr="006A4CF1">
          <w:rPr>
            <w:rStyle w:val="Hipervnculo"/>
            <w:b/>
            <w:noProof/>
            <w:color w:val="000000" w:themeColor="text1"/>
          </w:rPr>
          <w:t>11</w:t>
        </w:r>
        <w:r w:rsidRPr="006A4CF1">
          <w:rPr>
            <w:rStyle w:val="Hipervnculo"/>
            <w:noProof/>
            <w:color w:val="000000" w:themeColor="text1"/>
          </w:rPr>
          <w:t>-Traceroute.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2" w:anchor="_Toc515563684" w:history="1">
        <w:r w:rsidRPr="006A4CF1">
          <w:rPr>
            <w:rStyle w:val="Hipervnculo"/>
            <w:b/>
            <w:noProof/>
            <w:color w:val="000000" w:themeColor="text1"/>
          </w:rPr>
          <w:t>12</w:t>
        </w:r>
        <w:r w:rsidRPr="006A4CF1">
          <w:rPr>
            <w:rStyle w:val="Hipervnculo"/>
            <w:noProof/>
            <w:color w:val="000000" w:themeColor="text1"/>
          </w:rPr>
          <w:t>-Man In The Middle.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10</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3" w:anchor="_Toc515563685" w:history="1">
        <w:r w:rsidRPr="006A4CF1">
          <w:rPr>
            <w:rStyle w:val="Hipervnculo"/>
            <w:b/>
            <w:noProof/>
            <w:color w:val="000000" w:themeColor="text1"/>
          </w:rPr>
          <w:t>13</w:t>
        </w:r>
        <w:r w:rsidRPr="006A4CF1">
          <w:rPr>
            <w:rStyle w:val="Hipervnculo"/>
            <w:noProof/>
            <w:color w:val="000000" w:themeColor="text1"/>
          </w:rPr>
          <w:t>-ARP Spoofing.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11</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4" w:anchor="_Toc515563686" w:history="1">
        <w:r w:rsidRPr="006A4CF1">
          <w:rPr>
            <w:rStyle w:val="Hipervnculo"/>
            <w:b/>
            <w:noProof/>
            <w:color w:val="000000" w:themeColor="text1"/>
          </w:rPr>
          <w:t>14</w:t>
        </w:r>
        <w:r w:rsidRPr="006A4CF1">
          <w:rPr>
            <w:rStyle w:val="Hipervnculo"/>
            <w:noProof/>
            <w:color w:val="000000" w:themeColor="text1"/>
          </w:rPr>
          <w:t>-Resolución DNS. Fuente: https://www.youtube.com/watch?v=lVifa7QSQDY</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12</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5" w:anchor="_Toc515563687" w:history="1">
        <w:r w:rsidRPr="006A4CF1">
          <w:rPr>
            <w:rStyle w:val="Hipervnculo"/>
            <w:rFonts w:eastAsiaTheme="minorHAnsi" w:cs="Helvetica Neue"/>
            <w:b/>
            <w:noProof/>
            <w:color w:val="000000" w:themeColor="text1"/>
            <w:lang w:eastAsia="en-US"/>
          </w:rPr>
          <w:t>15</w:t>
        </w:r>
        <w:r w:rsidRPr="006A4CF1">
          <w:rPr>
            <w:rStyle w:val="Hipervnculo"/>
            <w:noProof/>
            <w:color w:val="000000" w:themeColor="text1"/>
          </w:rPr>
          <w:t>-Cache Poisoning-Atacante. Fuente: https://www.youtube.com/watch?v=lVifa7QSQDY</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13</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6" w:anchor="_Toc515563688" w:history="1">
        <w:r w:rsidRPr="006A4CF1">
          <w:rPr>
            <w:rStyle w:val="Hipervnculo"/>
            <w:rFonts w:ascii="Helvetica Neue" w:eastAsiaTheme="minorHAnsi" w:hAnsi="Helvetica Neue" w:cs="Helvetica Neue"/>
            <w:b/>
            <w:noProof/>
            <w:color w:val="000000" w:themeColor="text1"/>
            <w:lang w:eastAsia="en-US"/>
          </w:rPr>
          <w:t>16</w:t>
        </w:r>
        <w:r w:rsidRPr="006A4CF1">
          <w:rPr>
            <w:rStyle w:val="Hipervnculo"/>
            <w:noProof/>
            <w:color w:val="000000" w:themeColor="text1"/>
          </w:rPr>
          <w:t>-Cache Poisoning-Víctima. Fuente: https://www.youtube.com/watch?v=lVifa7QSQDY</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13</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7" w:anchor="_Toc515563689" w:history="1">
        <w:r w:rsidRPr="006A4CF1">
          <w:rPr>
            <w:rStyle w:val="Hipervnculo"/>
            <w:b/>
            <w:noProof/>
            <w:color w:val="000000" w:themeColor="text1"/>
          </w:rPr>
          <w:t>17</w:t>
        </w:r>
        <w:r w:rsidRPr="006A4CF1">
          <w:rPr>
            <w:rStyle w:val="Hipervnculo"/>
            <w:noProof/>
            <w:color w:val="000000" w:themeColor="text1"/>
          </w:rPr>
          <w:t>-Web Spoofing.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_Toc515563689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14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8" w:anchor="_Toc515563690" w:history="1">
        <w:r w:rsidRPr="006A4CF1">
          <w:rPr>
            <w:rStyle w:val="Hipervnculo"/>
            <w:b/>
            <w:noProof/>
            <w:color w:val="000000" w:themeColor="text1"/>
          </w:rPr>
          <w:t>18</w:t>
        </w:r>
        <w:r w:rsidRPr="006A4CF1">
          <w:rPr>
            <w:rStyle w:val="Hipervnculo"/>
            <w:noProof/>
            <w:color w:val="000000" w:themeColor="text1"/>
          </w:rPr>
          <w:t>-Email Spoofing-Simulando applesupport.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15</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691" w:history="1">
        <w:r w:rsidRPr="006A4CF1">
          <w:rPr>
            <w:rStyle w:val="Hipervnculo"/>
            <w:noProof/>
            <w:color w:val="000000" w:themeColor="text1"/>
          </w:rPr>
          <w:t>19-GANTT</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19</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29" w:anchor="_Toc515563692" w:history="1">
        <w:r w:rsidRPr="006A4CF1">
          <w:rPr>
            <w:rStyle w:val="Hipervnculo"/>
            <w:b/>
            <w:noProof/>
            <w:color w:val="000000" w:themeColor="text1"/>
          </w:rPr>
          <w:t>20</w:t>
        </w:r>
        <w:r w:rsidRPr="006A4CF1">
          <w:rPr>
            <w:rStyle w:val="Hipervnculo"/>
            <w:noProof/>
            <w:color w:val="000000" w:themeColor="text1"/>
          </w:rPr>
          <w:t>-Archivo sistema operativo Ubuntu.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21</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693" w:history="1">
        <w:r w:rsidRPr="006A4CF1">
          <w:rPr>
            <w:rStyle w:val="Hipervnculo"/>
            <w:b/>
            <w:noProof/>
            <w:color w:val="000000" w:themeColor="text1"/>
          </w:rPr>
          <w:t>21</w:t>
        </w:r>
        <w:r w:rsidRPr="006A4CF1">
          <w:rPr>
            <w:rStyle w:val="Hipervnculo"/>
            <w:noProof/>
            <w:color w:val="000000" w:themeColor="text1"/>
          </w:rPr>
          <w:t>-Aplicación VMware Fusion.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21</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0" w:anchor="_Toc515563694" w:history="1">
        <w:r w:rsidRPr="006A4CF1">
          <w:rPr>
            <w:rStyle w:val="Hipervnculo"/>
            <w:b/>
            <w:noProof/>
            <w:color w:val="000000" w:themeColor="text1"/>
          </w:rPr>
          <w:t>22</w:t>
        </w:r>
        <w:r w:rsidRPr="006A4CF1">
          <w:rPr>
            <w:rStyle w:val="Hipervnculo"/>
            <w:noProof/>
            <w:color w:val="000000" w:themeColor="text1"/>
          </w:rPr>
          <w:t>-Interfaz VMware Fusion.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22</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695" w:history="1">
        <w:r w:rsidRPr="006A4CF1">
          <w:rPr>
            <w:rStyle w:val="Hipervnculo"/>
            <w:b/>
            <w:noProof/>
            <w:color w:val="000000" w:themeColor="text1"/>
          </w:rPr>
          <w:t>23</w:t>
        </w:r>
        <w:r w:rsidRPr="006A4CF1">
          <w:rPr>
            <w:rStyle w:val="Hipervnculo"/>
            <w:noProof/>
            <w:color w:val="000000" w:themeColor="text1"/>
          </w:rPr>
          <w:t>-Menú de creación de nueva máquina virtual.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22</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1" w:anchor="_Toc515563696" w:history="1">
        <w:r w:rsidRPr="006A4CF1">
          <w:rPr>
            <w:rStyle w:val="Hipervnculo"/>
            <w:b/>
            <w:noProof/>
            <w:color w:val="000000" w:themeColor="text1"/>
          </w:rPr>
          <w:t>24</w:t>
        </w:r>
        <w:r w:rsidRPr="006A4CF1">
          <w:rPr>
            <w:rStyle w:val="Hipervnculo"/>
            <w:noProof/>
            <w:color w:val="000000" w:themeColor="text1"/>
          </w:rPr>
          <w:t>-Creación de máquina virtual.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23</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697" w:history="1">
        <w:r w:rsidRPr="006A4CF1">
          <w:rPr>
            <w:rStyle w:val="Hipervnculo"/>
            <w:b/>
            <w:noProof/>
            <w:color w:val="000000" w:themeColor="text1"/>
          </w:rPr>
          <w:t>25</w:t>
        </w:r>
        <w:r w:rsidRPr="006A4CF1">
          <w:rPr>
            <w:rStyle w:val="Hipervnculo"/>
            <w:noProof/>
            <w:color w:val="000000" w:themeColor="text1"/>
          </w:rPr>
          <w:t>-Zona de arrastrar el archivo ISO.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23</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2" w:anchor="_Toc515563698" w:history="1">
        <w:r w:rsidRPr="006A4CF1">
          <w:rPr>
            <w:rStyle w:val="Hipervnculo"/>
            <w:b/>
            <w:noProof/>
            <w:color w:val="000000" w:themeColor="text1"/>
          </w:rPr>
          <w:t>26</w:t>
        </w:r>
        <w:r w:rsidRPr="006A4CF1">
          <w:rPr>
            <w:rStyle w:val="Hipervnculo"/>
            <w:noProof/>
            <w:color w:val="000000" w:themeColor="text1"/>
          </w:rPr>
          <w:t>-Datos de sesión de la máquina virtual.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3" w:anchor="_Toc515563699" w:history="1">
        <w:r w:rsidRPr="006A4CF1">
          <w:rPr>
            <w:rStyle w:val="Hipervnculo"/>
            <w:b/>
            <w:noProof/>
            <w:color w:val="000000" w:themeColor="text1"/>
          </w:rPr>
          <w:t>27</w:t>
        </w:r>
        <w:r w:rsidRPr="006A4CF1">
          <w:rPr>
            <w:rStyle w:val="Hipervnculo"/>
            <w:noProof/>
            <w:color w:val="000000" w:themeColor="text1"/>
          </w:rPr>
          <w:t>-Finalización de creación de la máquina virtual.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_Toc515563699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4" w:anchor="_Toc515563700" w:history="1">
        <w:r w:rsidRPr="006A4CF1">
          <w:rPr>
            <w:rStyle w:val="Hipervnculo"/>
            <w:b/>
            <w:noProof/>
            <w:color w:val="000000" w:themeColor="text1"/>
          </w:rPr>
          <w:t>28</w:t>
        </w:r>
        <w:r w:rsidRPr="006A4CF1">
          <w:rPr>
            <w:rStyle w:val="Hipervnculo"/>
            <w:noProof/>
            <w:color w:val="000000" w:themeColor="text1"/>
          </w:rPr>
          <w:t>-Edición de configuración hardware.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25</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5" w:anchor="_Toc515563701" w:history="1">
        <w:r w:rsidRPr="006A4CF1">
          <w:rPr>
            <w:rStyle w:val="Hipervnculo"/>
            <w:b/>
            <w:noProof/>
            <w:color w:val="000000" w:themeColor="text1"/>
          </w:rPr>
          <w:t>29</w:t>
        </w:r>
        <w:r w:rsidRPr="006A4CF1">
          <w:rPr>
            <w:rStyle w:val="Hipervnculo"/>
            <w:noProof/>
            <w:color w:val="000000" w:themeColor="text1"/>
          </w:rPr>
          <w:t>-Adaptador de red.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25</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6" w:anchor="_Toc515563702" w:history="1">
        <w:r w:rsidRPr="006A4CF1">
          <w:rPr>
            <w:rStyle w:val="Hipervnculo"/>
            <w:b/>
            <w:noProof/>
            <w:color w:val="000000" w:themeColor="text1"/>
          </w:rPr>
          <w:t>30</w:t>
        </w:r>
        <w:r w:rsidRPr="006A4CF1">
          <w:rPr>
            <w:rStyle w:val="Hipervnculo"/>
            <w:noProof/>
            <w:color w:val="000000" w:themeColor="text1"/>
          </w:rPr>
          <w:t>-Conexión bridge automática.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7" w:anchor="_Toc515563703" w:history="1">
        <w:r w:rsidRPr="006A4CF1">
          <w:rPr>
            <w:rStyle w:val="Hipervnculo"/>
            <w:b/>
            <w:noProof/>
            <w:color w:val="000000" w:themeColor="text1"/>
          </w:rPr>
          <w:t>31</w:t>
        </w:r>
        <w:r w:rsidRPr="006A4CF1">
          <w:rPr>
            <w:rStyle w:val="Hipervnculo"/>
            <w:noProof/>
            <w:color w:val="000000" w:themeColor="text1"/>
          </w:rPr>
          <w:t>-Acceso a termina Ubuntu.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04" w:history="1">
        <w:r w:rsidRPr="006A4CF1">
          <w:rPr>
            <w:rStyle w:val="Hipervnculo"/>
            <w:b/>
            <w:noProof/>
            <w:color w:val="000000" w:themeColor="text1"/>
          </w:rPr>
          <w:t>32</w:t>
        </w:r>
        <w:r w:rsidRPr="006A4CF1">
          <w:rPr>
            <w:rStyle w:val="Hipervnculo"/>
            <w:noProof/>
            <w:color w:val="000000" w:themeColor="text1"/>
          </w:rPr>
          <w:t>-Instalación de Wireshark.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05" w:history="1">
        <w:r w:rsidRPr="006A4CF1">
          <w:rPr>
            <w:rStyle w:val="Hipervnculo"/>
            <w:b/>
            <w:noProof/>
            <w:color w:val="000000" w:themeColor="text1"/>
          </w:rPr>
          <w:t>33</w:t>
        </w:r>
        <w:r w:rsidRPr="006A4CF1">
          <w:rPr>
            <w:rStyle w:val="Hipervnculo"/>
            <w:noProof/>
            <w:color w:val="000000" w:themeColor="text1"/>
          </w:rPr>
          <w:t>-Instalación servidor web Apache.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06" w:history="1">
        <w:r w:rsidRPr="006A4CF1">
          <w:rPr>
            <w:rStyle w:val="Hipervnculo"/>
            <w:b/>
            <w:noProof/>
            <w:color w:val="000000" w:themeColor="text1"/>
          </w:rPr>
          <w:t>34</w:t>
        </w:r>
        <w:r w:rsidRPr="006A4CF1">
          <w:rPr>
            <w:rStyle w:val="Hipervnculo"/>
            <w:noProof/>
            <w:color w:val="000000" w:themeColor="text1"/>
          </w:rPr>
          <w:t>-Apache instalado.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8" w:anchor="_Toc515563707" w:history="1">
        <w:r w:rsidRPr="006A4CF1">
          <w:rPr>
            <w:rStyle w:val="Hipervnculo"/>
            <w:b/>
            <w:noProof/>
            <w:color w:val="000000" w:themeColor="text1"/>
          </w:rPr>
          <w:t>35</w:t>
        </w:r>
        <w:r w:rsidRPr="006A4CF1">
          <w:rPr>
            <w:rStyle w:val="Hipervnculo"/>
            <w:noProof/>
            <w:color w:val="000000" w:themeColor="text1"/>
          </w:rPr>
          <w:t>-Instalación hping3.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08" w:history="1">
        <w:r w:rsidRPr="006A4CF1">
          <w:rPr>
            <w:rStyle w:val="Hipervnculo"/>
            <w:b/>
            <w:noProof/>
            <w:color w:val="000000" w:themeColor="text1"/>
          </w:rPr>
          <w:t>36</w:t>
        </w:r>
        <w:r w:rsidRPr="006A4CF1">
          <w:rPr>
            <w:rStyle w:val="Hipervnculo"/>
            <w:noProof/>
            <w:color w:val="000000" w:themeColor="text1"/>
          </w:rPr>
          <w:t>-Instalación dSniff.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09" w:history="1">
        <w:r w:rsidRPr="006A4CF1">
          <w:rPr>
            <w:rStyle w:val="Hipervnculo"/>
            <w:b/>
            <w:noProof/>
            <w:color w:val="000000" w:themeColor="text1"/>
          </w:rPr>
          <w:t>37</w:t>
        </w:r>
        <w:r w:rsidRPr="006A4CF1">
          <w:rPr>
            <w:rStyle w:val="Hipervnculo"/>
            <w:noProof/>
            <w:color w:val="000000" w:themeColor="text1"/>
          </w:rPr>
          <w:t>-Instalar dependencias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_Toc515563709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29</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10" w:history="1">
        <w:r w:rsidRPr="006A4CF1">
          <w:rPr>
            <w:rStyle w:val="Hipervnculo"/>
            <w:b/>
            <w:noProof/>
            <w:color w:val="000000" w:themeColor="text1"/>
          </w:rPr>
          <w:t>38</w:t>
        </w:r>
        <w:r w:rsidRPr="006A4CF1">
          <w:rPr>
            <w:rStyle w:val="Hipervnculo"/>
            <w:noProof/>
            <w:color w:val="000000" w:themeColor="text1"/>
          </w:rPr>
          <w:t>-Descarga de la aplicación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29</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11" w:history="1">
        <w:r w:rsidRPr="006A4CF1">
          <w:rPr>
            <w:rStyle w:val="Hipervnculo"/>
            <w:b/>
            <w:noProof/>
            <w:color w:val="000000" w:themeColor="text1"/>
          </w:rPr>
          <w:t>39</w:t>
        </w:r>
        <w:r w:rsidRPr="006A4CF1">
          <w:rPr>
            <w:rStyle w:val="Hipervnculo"/>
            <w:noProof/>
            <w:color w:val="000000" w:themeColor="text1"/>
          </w:rPr>
          <w:t>-Aplicación setoolkit descargada en la carpeta /set.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30</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12" w:history="1">
        <w:r w:rsidRPr="006A4CF1">
          <w:rPr>
            <w:rStyle w:val="Hipervnculo"/>
            <w:b/>
            <w:noProof/>
            <w:color w:val="000000" w:themeColor="text1"/>
          </w:rPr>
          <w:t>40</w:t>
        </w:r>
        <w:r w:rsidRPr="006A4CF1">
          <w:rPr>
            <w:rStyle w:val="Hipervnculo"/>
            <w:noProof/>
            <w:color w:val="000000" w:themeColor="text1"/>
          </w:rPr>
          <w:t>-Instalación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30</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39" w:anchor="_Toc515563713" w:history="1">
        <w:r w:rsidRPr="006A4CF1">
          <w:rPr>
            <w:rStyle w:val="Hipervnculo"/>
            <w:b/>
            <w:noProof/>
            <w:color w:val="000000" w:themeColor="text1"/>
          </w:rPr>
          <w:t>41</w:t>
        </w:r>
        <w:r w:rsidRPr="006A4CF1">
          <w:rPr>
            <w:rStyle w:val="Hipervnculo"/>
            <w:noProof/>
            <w:color w:val="000000" w:themeColor="text1"/>
          </w:rPr>
          <w:t>-Instalación de dependencias de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31</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14" w:history="1">
        <w:r w:rsidRPr="006A4CF1">
          <w:rPr>
            <w:rStyle w:val="Hipervnculo"/>
            <w:b/>
            <w:noProof/>
            <w:color w:val="000000" w:themeColor="text1"/>
          </w:rPr>
          <w:t>42</w:t>
        </w:r>
        <w:r w:rsidRPr="006A4CF1">
          <w:rPr>
            <w:rStyle w:val="Hipervnculo"/>
            <w:noProof/>
            <w:color w:val="000000" w:themeColor="text1"/>
          </w:rPr>
          <w:t>-Instalación de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31</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15" w:history="1">
        <w:r w:rsidRPr="006A4CF1">
          <w:rPr>
            <w:rStyle w:val="Hipervnculo"/>
            <w:b/>
            <w:noProof/>
            <w:color w:val="000000" w:themeColor="text1"/>
          </w:rPr>
          <w:t>43</w:t>
        </w:r>
        <w:r w:rsidRPr="006A4CF1">
          <w:rPr>
            <w:rStyle w:val="Hipervnculo"/>
            <w:noProof/>
            <w:color w:val="000000" w:themeColor="text1"/>
          </w:rPr>
          <w:t>-Instalación de interfaz gráfica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32</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16" w:history="1">
        <w:r w:rsidRPr="006A4CF1">
          <w:rPr>
            <w:rStyle w:val="Hipervnculo"/>
            <w:b/>
            <w:noProof/>
            <w:color w:val="000000" w:themeColor="text1"/>
          </w:rPr>
          <w:t>44</w:t>
        </w:r>
        <w:r w:rsidRPr="006A4CF1">
          <w:rPr>
            <w:rStyle w:val="Hipervnculo"/>
            <w:noProof/>
            <w:color w:val="000000" w:themeColor="text1"/>
          </w:rPr>
          <w:t>-Ejecución de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32</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0" w:anchor="_Toc515563717" w:history="1">
        <w:r w:rsidRPr="006A4CF1">
          <w:rPr>
            <w:rStyle w:val="Hipervnculo"/>
            <w:b/>
            <w:noProof/>
            <w:color w:val="000000" w:themeColor="text1"/>
          </w:rPr>
          <w:t>45</w:t>
        </w:r>
        <w:r w:rsidRPr="006A4CF1">
          <w:rPr>
            <w:rStyle w:val="Hipervnculo"/>
            <w:noProof/>
            <w:color w:val="000000" w:themeColor="text1"/>
          </w:rPr>
          <w:t>-Instalación de Postfix.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33</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1" w:anchor="_Toc515563718" w:history="1">
        <w:r w:rsidRPr="006A4CF1">
          <w:rPr>
            <w:rStyle w:val="Hipervnculo"/>
            <w:b/>
            <w:noProof/>
            <w:color w:val="000000" w:themeColor="text1"/>
          </w:rPr>
          <w:t>46</w:t>
        </w:r>
        <w:r w:rsidRPr="006A4CF1">
          <w:rPr>
            <w:rStyle w:val="Hipervnculo"/>
            <w:noProof/>
            <w:color w:val="000000" w:themeColor="text1"/>
          </w:rPr>
          <w:t>-Configuración instalación Postfix.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33</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19" w:history="1">
        <w:r w:rsidRPr="006A4CF1">
          <w:rPr>
            <w:rStyle w:val="Hipervnculo"/>
            <w:b/>
            <w:noProof/>
            <w:color w:val="000000" w:themeColor="text1"/>
          </w:rPr>
          <w:t>47</w:t>
        </w:r>
        <w:r w:rsidRPr="006A4CF1">
          <w:rPr>
            <w:rStyle w:val="Hipervnculo"/>
            <w:noProof/>
            <w:color w:val="000000" w:themeColor="text1"/>
          </w:rPr>
          <w:t>-Descarga de Sees.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_Toc515563719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20" w:history="1">
        <w:r w:rsidRPr="006A4CF1">
          <w:rPr>
            <w:rStyle w:val="Hipervnculo"/>
            <w:b/>
            <w:noProof/>
            <w:color w:val="000000" w:themeColor="text1"/>
          </w:rPr>
          <w:t>48</w:t>
        </w:r>
        <w:r w:rsidRPr="006A4CF1">
          <w:rPr>
            <w:rStyle w:val="Hipervnculo"/>
            <w:noProof/>
            <w:color w:val="000000" w:themeColor="text1"/>
          </w:rPr>
          <w:t>-Dar permisos a sees.py.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21" w:history="1">
        <w:r w:rsidRPr="006A4CF1">
          <w:rPr>
            <w:rStyle w:val="Hipervnculo"/>
            <w:b/>
            <w:noProof/>
            <w:color w:val="000000" w:themeColor="text1"/>
          </w:rPr>
          <w:t>49</w:t>
        </w:r>
        <w:r w:rsidRPr="006A4CF1">
          <w:rPr>
            <w:rStyle w:val="Hipervnculo"/>
            <w:noProof/>
            <w:color w:val="000000" w:themeColor="text1"/>
          </w:rPr>
          <w:t>-Descarga de email spoof master.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2" w:anchor="_Toc515563722" w:history="1">
        <w:r w:rsidRPr="006A4CF1">
          <w:rPr>
            <w:rStyle w:val="Hipervnculo"/>
            <w:b/>
            <w:noProof/>
            <w:color w:val="000000" w:themeColor="text1"/>
          </w:rPr>
          <w:t>50</w:t>
        </w:r>
        <w:r w:rsidRPr="006A4CF1">
          <w:rPr>
            <w:rStyle w:val="Hipervnculo"/>
            <w:noProof/>
            <w:color w:val="000000" w:themeColor="text1"/>
          </w:rPr>
          <w:t>-Dar permisos a emailspoof.sh.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23" w:history="1">
        <w:r w:rsidRPr="006A4CF1">
          <w:rPr>
            <w:rStyle w:val="Hipervnculo"/>
            <w:b/>
            <w:noProof/>
            <w:color w:val="000000" w:themeColor="text1"/>
          </w:rPr>
          <w:t>51</w:t>
        </w:r>
        <w:r w:rsidRPr="006A4CF1">
          <w:rPr>
            <w:rStyle w:val="Hipervnculo"/>
            <w:noProof/>
            <w:color w:val="000000" w:themeColor="text1"/>
          </w:rPr>
          <w:t>-IP spoofing.IP atacante.Fuente: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35</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24" w:history="1">
        <w:r w:rsidRPr="006A4CF1">
          <w:rPr>
            <w:rStyle w:val="Hipervnculo"/>
            <w:b/>
            <w:noProof/>
            <w:color w:val="000000" w:themeColor="text1"/>
          </w:rPr>
          <w:t>52</w:t>
        </w:r>
        <w:r w:rsidRPr="006A4CF1">
          <w:rPr>
            <w:rStyle w:val="Hipervnculo"/>
            <w:noProof/>
            <w:color w:val="000000" w:themeColor="text1"/>
          </w:rPr>
          <w:t>-IP spoofing.IP suplantada.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25" w:history="1">
        <w:r w:rsidRPr="006A4CF1">
          <w:rPr>
            <w:rStyle w:val="Hipervnculo"/>
            <w:b/>
            <w:noProof/>
            <w:color w:val="000000" w:themeColor="text1"/>
          </w:rPr>
          <w:t>53</w:t>
        </w:r>
        <w:r w:rsidRPr="006A4CF1">
          <w:rPr>
            <w:rStyle w:val="Hipervnculo"/>
            <w:noProof/>
            <w:color w:val="000000" w:themeColor="text1"/>
          </w:rPr>
          <w:t>-IP spoofing.IP víctima.Fuente: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3" w:anchor="_Toc515563726" w:history="1">
        <w:r w:rsidRPr="006A4CF1">
          <w:rPr>
            <w:rStyle w:val="Hipervnculo"/>
            <w:b/>
            <w:noProof/>
            <w:color w:val="000000" w:themeColor="text1"/>
          </w:rPr>
          <w:t>54</w:t>
        </w:r>
        <w:r w:rsidRPr="006A4CF1">
          <w:rPr>
            <w:rStyle w:val="Hipervnculo"/>
            <w:noProof/>
            <w:color w:val="000000" w:themeColor="text1"/>
          </w:rPr>
          <w:t>-Pings desde atacante.Fuente: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27" w:history="1">
        <w:r w:rsidRPr="006A4CF1">
          <w:rPr>
            <w:rStyle w:val="Hipervnculo"/>
            <w:b/>
            <w:noProof/>
            <w:color w:val="000000" w:themeColor="text1"/>
          </w:rPr>
          <w:t>55</w:t>
        </w:r>
        <w:r w:rsidRPr="006A4CF1">
          <w:rPr>
            <w:rStyle w:val="Hipervnculo"/>
            <w:noProof/>
            <w:color w:val="000000" w:themeColor="text1"/>
          </w:rPr>
          <w:t>-Ejecución IP spoofing iptables.Fuente: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4" w:anchor="_Toc515563728" w:history="1">
        <w:r w:rsidRPr="006A4CF1">
          <w:rPr>
            <w:rStyle w:val="Hipervnculo"/>
            <w:b/>
            <w:noProof/>
            <w:color w:val="000000" w:themeColor="text1"/>
          </w:rPr>
          <w:t>56</w:t>
        </w:r>
        <w:r w:rsidRPr="006A4CF1">
          <w:rPr>
            <w:rStyle w:val="Hipervnculo"/>
            <w:noProof/>
            <w:color w:val="000000" w:themeColor="text1"/>
          </w:rPr>
          <w:t>-Ping IP spoofing equipo víctima.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29" w:history="1">
        <w:r w:rsidRPr="006A4CF1">
          <w:rPr>
            <w:rStyle w:val="Hipervnculo"/>
            <w:b/>
            <w:noProof/>
            <w:color w:val="000000" w:themeColor="text1"/>
          </w:rPr>
          <w:t>57</w:t>
        </w:r>
        <w:r w:rsidRPr="006A4CF1">
          <w:rPr>
            <w:rStyle w:val="Hipervnculo"/>
            <w:noProof/>
            <w:color w:val="000000" w:themeColor="text1"/>
          </w:rPr>
          <w:t>-Ataque IP spoofing iptables wireshark.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_Toc515563729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30" w:history="1">
        <w:r w:rsidRPr="006A4CF1">
          <w:rPr>
            <w:rStyle w:val="Hipervnculo"/>
            <w:b/>
            <w:noProof/>
            <w:color w:val="000000" w:themeColor="text1"/>
          </w:rPr>
          <w:t>58</w:t>
        </w:r>
        <w:r w:rsidRPr="006A4CF1">
          <w:rPr>
            <w:rStyle w:val="Hipervnculo"/>
            <w:noProof/>
            <w:color w:val="000000" w:themeColor="text1"/>
          </w:rPr>
          <w:t>-Ataque IP spoofing con hping3.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31" w:history="1">
        <w:r w:rsidRPr="006A4CF1">
          <w:rPr>
            <w:rStyle w:val="Hipervnculo"/>
            <w:b/>
            <w:noProof/>
            <w:color w:val="000000" w:themeColor="text1"/>
          </w:rPr>
          <w:t>59</w:t>
        </w:r>
        <w:r w:rsidRPr="006A4CF1">
          <w:rPr>
            <w:rStyle w:val="Hipervnculo"/>
            <w:noProof/>
            <w:color w:val="000000" w:themeColor="text1"/>
          </w:rPr>
          <w:t>-Ataque IP spoofing hping3 wireshark.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5" w:anchor="_Toc515563732" w:history="1">
        <w:r w:rsidRPr="006A4CF1">
          <w:rPr>
            <w:rStyle w:val="Hipervnculo"/>
            <w:b/>
            <w:noProof/>
            <w:color w:val="000000" w:themeColor="text1"/>
          </w:rPr>
          <w:t>60</w:t>
        </w:r>
        <w:r w:rsidRPr="006A4CF1">
          <w:rPr>
            <w:rStyle w:val="Hipervnculo"/>
            <w:noProof/>
            <w:color w:val="000000" w:themeColor="text1"/>
          </w:rPr>
          <w:t>-Activar enrutamiento.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39</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33" w:history="1">
        <w:r w:rsidRPr="006A4CF1">
          <w:rPr>
            <w:rStyle w:val="Hipervnculo"/>
            <w:b/>
            <w:noProof/>
            <w:color w:val="000000" w:themeColor="text1"/>
          </w:rPr>
          <w:t>61</w:t>
        </w:r>
        <w:r w:rsidRPr="006A4CF1">
          <w:rPr>
            <w:rStyle w:val="Hipervnculo"/>
            <w:noProof/>
            <w:color w:val="000000" w:themeColor="text1"/>
          </w:rPr>
          <w:t>-Tablas ARP sin atacar.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39</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6" w:anchor="_Toc515563734" w:history="1">
        <w:r w:rsidRPr="006A4CF1">
          <w:rPr>
            <w:rStyle w:val="Hipervnculo"/>
            <w:b/>
            <w:noProof/>
            <w:color w:val="000000" w:themeColor="text1"/>
          </w:rPr>
          <w:t>62</w:t>
        </w:r>
        <w:r w:rsidRPr="006A4CF1">
          <w:rPr>
            <w:rStyle w:val="Hipervnculo"/>
            <w:noProof/>
            <w:color w:val="000000" w:themeColor="text1"/>
          </w:rPr>
          <w:t>-Ataque ARP spoofing con Arpspoof.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39</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35" w:history="1">
        <w:r w:rsidRPr="006A4CF1">
          <w:rPr>
            <w:rStyle w:val="Hipervnculo"/>
            <w:b/>
            <w:noProof/>
            <w:color w:val="000000" w:themeColor="text1"/>
          </w:rPr>
          <w:t>63</w:t>
        </w:r>
        <w:r w:rsidRPr="006A4CF1">
          <w:rPr>
            <w:rStyle w:val="Hipervnculo"/>
            <w:noProof/>
            <w:color w:val="000000" w:themeColor="text1"/>
          </w:rPr>
          <w:t>-Tablas ARP atacadas.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40</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36" w:history="1">
        <w:r w:rsidRPr="006A4CF1">
          <w:rPr>
            <w:rStyle w:val="Hipervnculo"/>
            <w:b/>
            <w:noProof/>
            <w:color w:val="000000" w:themeColor="text1"/>
          </w:rPr>
          <w:t>64</w:t>
        </w:r>
        <w:r w:rsidRPr="006A4CF1">
          <w:rPr>
            <w:rStyle w:val="Hipervnculo"/>
            <w:noProof/>
            <w:color w:val="000000" w:themeColor="text1"/>
          </w:rPr>
          <w:t>-Web de suplantación DNS spoofing.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40</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37" w:history="1">
        <w:r w:rsidRPr="006A4CF1">
          <w:rPr>
            <w:rStyle w:val="Hipervnculo"/>
            <w:b/>
            <w:noProof/>
            <w:color w:val="000000" w:themeColor="text1"/>
          </w:rPr>
          <w:t>65</w:t>
        </w:r>
        <w:r w:rsidRPr="006A4CF1">
          <w:rPr>
            <w:rStyle w:val="Hipervnculo"/>
            <w:noProof/>
            <w:color w:val="000000" w:themeColor="text1"/>
          </w:rPr>
          <w:t>-Dominios a suplantar en archivo etter.dns.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41</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38" w:history="1">
        <w:r w:rsidRPr="006A4CF1">
          <w:rPr>
            <w:rStyle w:val="Hipervnculo"/>
            <w:b/>
            <w:noProof/>
            <w:color w:val="000000" w:themeColor="text1"/>
          </w:rPr>
          <w:t>66</w:t>
        </w:r>
        <w:r w:rsidRPr="006A4CF1">
          <w:rPr>
            <w:rStyle w:val="Hipervnculo"/>
            <w:noProof/>
            <w:color w:val="000000" w:themeColor="text1"/>
          </w:rPr>
          <w:t>-Ataque DNS spoofing con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42</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39" w:history="1">
        <w:r w:rsidRPr="006A4CF1">
          <w:rPr>
            <w:rStyle w:val="Hipervnculo"/>
            <w:b/>
            <w:noProof/>
            <w:color w:val="000000" w:themeColor="text1"/>
          </w:rPr>
          <w:t>67</w:t>
        </w:r>
        <w:r w:rsidRPr="006A4CF1">
          <w:rPr>
            <w:rStyle w:val="Hipervnculo"/>
            <w:noProof/>
            <w:color w:val="000000" w:themeColor="text1"/>
          </w:rPr>
          <w:t>-Dominios envenenados por DNS spoofing.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_Toc515563739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43</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7" w:anchor="_Toc515563740" w:history="1">
        <w:r w:rsidRPr="006A4CF1">
          <w:rPr>
            <w:rStyle w:val="Hipervnculo"/>
            <w:b/>
            <w:noProof/>
            <w:color w:val="000000" w:themeColor="text1"/>
          </w:rPr>
          <w:t>68</w:t>
        </w:r>
        <w:r w:rsidRPr="006A4CF1">
          <w:rPr>
            <w:rStyle w:val="Hipervnculo"/>
            <w:noProof/>
            <w:color w:val="000000" w:themeColor="text1"/>
          </w:rPr>
          <w:t>-Cierre de ataque DNS spoofing.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41" w:history="1">
        <w:r w:rsidRPr="006A4CF1">
          <w:rPr>
            <w:rStyle w:val="Hipervnculo"/>
            <w:b/>
            <w:noProof/>
            <w:color w:val="000000" w:themeColor="text1"/>
          </w:rPr>
          <w:t>69</w:t>
        </w:r>
        <w:r w:rsidRPr="006A4CF1">
          <w:rPr>
            <w:rStyle w:val="Hipervnculo"/>
            <w:noProof/>
            <w:color w:val="000000" w:themeColor="text1"/>
          </w:rPr>
          <w:t>-Herramienta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45</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42" w:history="1">
        <w:r w:rsidRPr="006A4CF1">
          <w:rPr>
            <w:rStyle w:val="Hipervnculo"/>
            <w:b/>
            <w:noProof/>
            <w:color w:val="000000" w:themeColor="text1"/>
          </w:rPr>
          <w:t>70</w:t>
        </w:r>
        <w:r w:rsidRPr="006A4CF1">
          <w:rPr>
            <w:rStyle w:val="Hipervnculo"/>
            <w:noProof/>
            <w:color w:val="000000" w:themeColor="text1"/>
          </w:rPr>
          <w:t>-Menú de la herramienta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8" w:anchor="_Toc515563743" w:history="1">
        <w:r w:rsidRPr="006A4CF1">
          <w:rPr>
            <w:rStyle w:val="Hipervnculo"/>
            <w:b/>
            <w:noProof/>
            <w:color w:val="000000" w:themeColor="text1"/>
          </w:rPr>
          <w:t>71</w:t>
        </w:r>
        <w:r w:rsidRPr="006A4CF1">
          <w:rPr>
            <w:rStyle w:val="Hipervnculo"/>
            <w:noProof/>
            <w:color w:val="000000" w:themeColor="text1"/>
          </w:rPr>
          <w:t>-Menú setoolkit ataque web.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49" w:anchor="_Toc515563744" w:history="1">
        <w:r w:rsidRPr="006A4CF1">
          <w:rPr>
            <w:rStyle w:val="Hipervnculo"/>
            <w:b/>
            <w:noProof/>
            <w:color w:val="000000" w:themeColor="text1"/>
          </w:rPr>
          <w:t>72</w:t>
        </w:r>
        <w:r w:rsidRPr="006A4CF1">
          <w:rPr>
            <w:rStyle w:val="Hipervnculo"/>
            <w:noProof/>
            <w:color w:val="000000" w:themeColor="text1"/>
          </w:rPr>
          <w:t>-Menú setoolkit ataque de credenciales.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0" w:anchor="_Toc515563745" w:history="1">
        <w:r w:rsidRPr="006A4CF1">
          <w:rPr>
            <w:rStyle w:val="Hipervnculo"/>
            <w:b/>
            <w:noProof/>
            <w:color w:val="000000" w:themeColor="text1"/>
          </w:rPr>
          <w:t>73</w:t>
        </w:r>
        <w:r w:rsidRPr="006A4CF1">
          <w:rPr>
            <w:rStyle w:val="Hipervnculo"/>
            <w:noProof/>
            <w:color w:val="000000" w:themeColor="text1"/>
          </w:rPr>
          <w:t>-Menú setoolkit clonar web.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46" w:history="1">
        <w:r w:rsidRPr="006A4CF1">
          <w:rPr>
            <w:rStyle w:val="Hipervnculo"/>
            <w:b/>
            <w:noProof/>
            <w:color w:val="000000" w:themeColor="text1"/>
          </w:rPr>
          <w:t>74</w:t>
        </w:r>
        <w:r w:rsidRPr="006A4CF1">
          <w:rPr>
            <w:rStyle w:val="Hipervnculo"/>
            <w:noProof/>
            <w:color w:val="000000" w:themeColor="text1"/>
          </w:rPr>
          <w:t>-IP atacante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47" w:history="1">
        <w:r w:rsidRPr="006A4CF1">
          <w:rPr>
            <w:rStyle w:val="Hipervnculo"/>
            <w:b/>
            <w:noProof/>
            <w:color w:val="000000" w:themeColor="text1"/>
          </w:rPr>
          <w:t>75</w:t>
        </w:r>
        <w:r w:rsidRPr="006A4CF1">
          <w:rPr>
            <w:rStyle w:val="Hipervnculo"/>
            <w:noProof/>
            <w:color w:val="000000" w:themeColor="text1"/>
          </w:rPr>
          <w:t>-Web a clonar con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48" w:history="1">
        <w:r w:rsidRPr="006A4CF1">
          <w:rPr>
            <w:rStyle w:val="Hipervnculo"/>
            <w:b/>
            <w:noProof/>
            <w:color w:val="000000" w:themeColor="text1"/>
          </w:rPr>
          <w:t>76</w:t>
        </w:r>
        <w:r w:rsidRPr="006A4CF1">
          <w:rPr>
            <w:rStyle w:val="Hipervnculo"/>
            <w:noProof/>
            <w:color w:val="000000" w:themeColor="text1"/>
          </w:rPr>
          <w:t>-Desconexión del servidor web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49" w:history="1">
        <w:r w:rsidRPr="006A4CF1">
          <w:rPr>
            <w:rStyle w:val="Hipervnculo"/>
            <w:b/>
            <w:noProof/>
            <w:color w:val="000000" w:themeColor="text1"/>
          </w:rPr>
          <w:t>77</w:t>
        </w:r>
        <w:r w:rsidRPr="006A4CF1">
          <w:rPr>
            <w:rStyle w:val="Hipervnculo"/>
            <w:noProof/>
            <w:color w:val="000000" w:themeColor="text1"/>
          </w:rPr>
          <w:t>-Ejecución interfaz gráfica de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_Toc515563749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50" w:history="1">
        <w:r w:rsidRPr="006A4CF1">
          <w:rPr>
            <w:rStyle w:val="Hipervnculo"/>
            <w:b/>
            <w:noProof/>
            <w:color w:val="000000" w:themeColor="text1"/>
          </w:rPr>
          <w:t>78</w:t>
        </w:r>
        <w:r w:rsidRPr="006A4CF1">
          <w:rPr>
            <w:rStyle w:val="Hipervnculo"/>
            <w:noProof/>
            <w:color w:val="000000" w:themeColor="text1"/>
          </w:rPr>
          <w:t>-Sniffer de equipos en interfaz de red.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1" w:anchor="_Toc515563751" w:history="1">
        <w:r w:rsidRPr="006A4CF1">
          <w:rPr>
            <w:rStyle w:val="Hipervnculo"/>
            <w:b/>
            <w:noProof/>
            <w:color w:val="000000" w:themeColor="text1"/>
          </w:rPr>
          <w:t>79</w:t>
        </w:r>
        <w:r w:rsidRPr="006A4CF1">
          <w:rPr>
            <w:rStyle w:val="Hipervnculo"/>
            <w:noProof/>
            <w:color w:val="000000" w:themeColor="text1"/>
          </w:rPr>
          <w:t>-Listado de hosts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49</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52" w:history="1">
        <w:r w:rsidRPr="006A4CF1">
          <w:rPr>
            <w:rStyle w:val="Hipervnculo"/>
            <w:b/>
            <w:noProof/>
            <w:color w:val="000000" w:themeColor="text1"/>
          </w:rPr>
          <w:t>80</w:t>
        </w:r>
        <w:r w:rsidRPr="006A4CF1">
          <w:rPr>
            <w:rStyle w:val="Hipervnculo"/>
            <w:noProof/>
            <w:color w:val="000000" w:themeColor="text1"/>
          </w:rPr>
          <w:t>-Escaneo de hosts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49</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53" w:history="1">
        <w:r w:rsidRPr="006A4CF1">
          <w:rPr>
            <w:rStyle w:val="Hipervnculo"/>
            <w:b/>
            <w:noProof/>
            <w:color w:val="000000" w:themeColor="text1"/>
          </w:rPr>
          <w:t>81</w:t>
        </w:r>
        <w:r w:rsidRPr="006A4CF1">
          <w:rPr>
            <w:rStyle w:val="Hipervnculo"/>
            <w:noProof/>
            <w:color w:val="000000" w:themeColor="text1"/>
          </w:rPr>
          <w:t>-Objetivos Ettercap víctima y gateway.Fuente: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50</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2" w:anchor="_Toc515563754" w:history="1">
        <w:r w:rsidRPr="006A4CF1">
          <w:rPr>
            <w:rStyle w:val="Hipervnculo"/>
            <w:b/>
            <w:noProof/>
            <w:color w:val="000000" w:themeColor="text1"/>
          </w:rPr>
          <w:t>82</w:t>
        </w:r>
        <w:r w:rsidRPr="006A4CF1">
          <w:rPr>
            <w:rStyle w:val="Hipervnculo"/>
            <w:noProof/>
            <w:color w:val="000000" w:themeColor="text1"/>
          </w:rPr>
          <w:t>-Plugin dns_spoof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50</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3" w:anchor="_Toc515563755" w:history="1">
        <w:r w:rsidRPr="006A4CF1">
          <w:rPr>
            <w:rStyle w:val="Hipervnculo"/>
            <w:b/>
            <w:noProof/>
            <w:color w:val="000000" w:themeColor="text1"/>
          </w:rPr>
          <w:t>83</w:t>
        </w:r>
        <w:r w:rsidRPr="006A4CF1">
          <w:rPr>
            <w:rStyle w:val="Hipervnculo"/>
            <w:noProof/>
            <w:color w:val="000000" w:themeColor="text1"/>
          </w:rPr>
          <w:t>-ARP envenenamiento por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51</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56" w:history="1">
        <w:r w:rsidRPr="006A4CF1">
          <w:rPr>
            <w:rStyle w:val="Hipervnculo"/>
            <w:b/>
            <w:noProof/>
            <w:color w:val="000000" w:themeColor="text1"/>
          </w:rPr>
          <w:t>84</w:t>
        </w:r>
        <w:r w:rsidRPr="006A4CF1">
          <w:rPr>
            <w:rStyle w:val="Hipervnculo"/>
            <w:noProof/>
            <w:color w:val="000000" w:themeColor="text1"/>
          </w:rPr>
          <w:t>-Sniffer ARP envenenamiento Ettercap.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51</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4" w:anchor="_Toc515563757" w:history="1">
        <w:r w:rsidRPr="006A4CF1">
          <w:rPr>
            <w:rStyle w:val="Hipervnculo"/>
            <w:b/>
            <w:noProof/>
            <w:color w:val="000000" w:themeColor="text1"/>
          </w:rPr>
          <w:t>85</w:t>
        </w:r>
        <w:r w:rsidRPr="006A4CF1">
          <w:rPr>
            <w:rStyle w:val="Hipervnculo"/>
            <w:noProof/>
            <w:color w:val="000000" w:themeColor="text1"/>
          </w:rPr>
          <w:t>-Clon de Facebook creado por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52</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58" w:history="1">
        <w:r w:rsidRPr="006A4CF1">
          <w:rPr>
            <w:rStyle w:val="Hipervnculo"/>
            <w:b/>
            <w:noProof/>
            <w:color w:val="000000" w:themeColor="text1"/>
          </w:rPr>
          <w:t>86</w:t>
        </w:r>
        <w:r w:rsidRPr="006A4CF1">
          <w:rPr>
            <w:rStyle w:val="Hipervnculo"/>
            <w:noProof/>
            <w:color w:val="000000" w:themeColor="text1"/>
          </w:rPr>
          <w:t>-Credenciales de Facebook por Setoolkit.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52</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5" w:anchor="_Toc515563759" w:history="1">
        <w:r w:rsidRPr="006A4CF1">
          <w:rPr>
            <w:rStyle w:val="Hipervnculo"/>
            <w:b/>
            <w:noProof/>
            <w:color w:val="000000" w:themeColor="text1"/>
          </w:rPr>
          <w:t>87</w:t>
        </w:r>
        <w:r w:rsidRPr="006A4CF1">
          <w:rPr>
            <w:rStyle w:val="Hipervnculo"/>
            <w:noProof/>
            <w:color w:val="000000" w:themeColor="text1"/>
          </w:rPr>
          <w:t>-Sees archivo mail.user.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_Toc515563759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53</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0" w:history="1">
        <w:r w:rsidRPr="006A4CF1">
          <w:rPr>
            <w:rStyle w:val="Hipervnculo"/>
            <w:b/>
            <w:noProof/>
            <w:color w:val="000000" w:themeColor="text1"/>
          </w:rPr>
          <w:t>88</w:t>
        </w:r>
        <w:r w:rsidRPr="006A4CF1">
          <w:rPr>
            <w:rStyle w:val="Hipervnculo"/>
            <w:noProof/>
            <w:color w:val="000000" w:themeColor="text1"/>
          </w:rPr>
          <w:t>-Sees archivo html.text editado.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1" w:history="1">
        <w:r w:rsidRPr="006A4CF1">
          <w:rPr>
            <w:rStyle w:val="Hipervnculo"/>
            <w:b/>
            <w:noProof/>
            <w:color w:val="000000" w:themeColor="text1"/>
          </w:rPr>
          <w:t>89</w:t>
        </w:r>
        <w:r w:rsidRPr="006A4CF1">
          <w:rPr>
            <w:rStyle w:val="Hipervnculo"/>
            <w:noProof/>
            <w:color w:val="000000" w:themeColor="text1"/>
          </w:rPr>
          <w:t>-Comando Sees email sin archivos adjuntos.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2" w:history="1">
        <w:r w:rsidRPr="006A4CF1">
          <w:rPr>
            <w:rStyle w:val="Hipervnculo"/>
            <w:b/>
            <w:noProof/>
            <w:color w:val="000000" w:themeColor="text1"/>
          </w:rPr>
          <w:t>90</w:t>
        </w:r>
        <w:r w:rsidRPr="006A4CF1">
          <w:rPr>
            <w:rStyle w:val="Hipervnculo"/>
            <w:noProof/>
            <w:color w:val="000000" w:themeColor="text1"/>
          </w:rPr>
          <w:t>-Email spoofing con Sees completado.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55</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3" w:history="1">
        <w:r w:rsidRPr="006A4CF1">
          <w:rPr>
            <w:rStyle w:val="Hipervnculo"/>
            <w:b/>
            <w:noProof/>
            <w:color w:val="000000" w:themeColor="text1"/>
          </w:rPr>
          <w:t>91</w:t>
        </w:r>
        <w:r w:rsidRPr="006A4CF1">
          <w:rPr>
            <w:rStyle w:val="Hipervnculo"/>
            <w:noProof/>
            <w:color w:val="000000" w:themeColor="text1"/>
          </w:rPr>
          <w:t>-Email falso a través de Sees.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55</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4" w:history="1">
        <w:r w:rsidRPr="006A4CF1">
          <w:rPr>
            <w:rStyle w:val="Hipervnculo"/>
            <w:b/>
            <w:noProof/>
            <w:color w:val="000000" w:themeColor="text1"/>
          </w:rPr>
          <w:t>92</w:t>
        </w:r>
        <w:r w:rsidRPr="006A4CF1">
          <w:rPr>
            <w:rStyle w:val="Hipervnculo"/>
            <w:noProof/>
            <w:color w:val="000000" w:themeColor="text1"/>
          </w:rPr>
          <w:t>-Sees archivo attach.text.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55</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5" w:history="1">
        <w:r w:rsidRPr="006A4CF1">
          <w:rPr>
            <w:rStyle w:val="Hipervnculo"/>
            <w:b/>
            <w:noProof/>
            <w:color w:val="000000" w:themeColor="text1"/>
          </w:rPr>
          <w:t>93</w:t>
        </w:r>
        <w:r w:rsidRPr="006A4CF1">
          <w:rPr>
            <w:rStyle w:val="Hipervnculo"/>
            <w:noProof/>
            <w:color w:val="000000" w:themeColor="text1"/>
          </w:rPr>
          <w:t>-Email spoofing y archivos adjuntos con Sees completado.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6" w:history="1">
        <w:r w:rsidRPr="006A4CF1">
          <w:rPr>
            <w:rStyle w:val="Hipervnculo"/>
            <w:b/>
            <w:noProof/>
            <w:color w:val="000000" w:themeColor="text1"/>
          </w:rPr>
          <w:t>94</w:t>
        </w:r>
        <w:r w:rsidRPr="006A4CF1">
          <w:rPr>
            <w:rStyle w:val="Hipervnculo"/>
            <w:noProof/>
            <w:color w:val="000000" w:themeColor="text1"/>
          </w:rPr>
          <w:t>-Email falso con archivos adjuntos a través de Sees.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7" w:history="1">
        <w:r w:rsidRPr="006A4CF1">
          <w:rPr>
            <w:rStyle w:val="Hipervnculo"/>
            <w:b/>
            <w:noProof/>
            <w:color w:val="000000" w:themeColor="text1"/>
          </w:rPr>
          <w:t>95</w:t>
        </w:r>
        <w:r w:rsidRPr="006A4CF1">
          <w:rPr>
            <w:rStyle w:val="Hipervnculo"/>
            <w:noProof/>
            <w:color w:val="000000" w:themeColor="text1"/>
          </w:rPr>
          <w:t>-Ejecución de Email Spoof Master.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8" w:history="1">
        <w:r w:rsidRPr="006A4CF1">
          <w:rPr>
            <w:rStyle w:val="Hipervnculo"/>
            <w:b/>
            <w:noProof/>
            <w:color w:val="000000" w:themeColor="text1"/>
          </w:rPr>
          <w:t>96</w:t>
        </w:r>
        <w:r w:rsidRPr="006A4CF1">
          <w:rPr>
            <w:rStyle w:val="Hipervnculo"/>
            <w:noProof/>
            <w:color w:val="000000" w:themeColor="text1"/>
          </w:rPr>
          <w:t>-Iniciar suplantación email con Email Spoof Master.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56</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69" w:history="1">
        <w:r w:rsidRPr="006A4CF1">
          <w:rPr>
            <w:rStyle w:val="Hipervnculo"/>
            <w:b/>
            <w:noProof/>
            <w:color w:val="000000" w:themeColor="text1"/>
          </w:rPr>
          <w:t>97</w:t>
        </w:r>
        <w:r w:rsidRPr="006A4CF1">
          <w:rPr>
            <w:rStyle w:val="Hipervnculo"/>
            <w:noProof/>
            <w:color w:val="000000" w:themeColor="text1"/>
          </w:rPr>
          <w:t>-Envío de un único email con Email Spoof Master.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_Toc515563769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6" w:anchor="_Toc515563770" w:history="1">
        <w:r w:rsidRPr="006A4CF1">
          <w:rPr>
            <w:rStyle w:val="Hipervnculo"/>
            <w:b/>
            <w:noProof/>
            <w:color w:val="000000" w:themeColor="text1"/>
          </w:rPr>
          <w:t>98</w:t>
        </w:r>
        <w:r w:rsidRPr="006A4CF1">
          <w:rPr>
            <w:rStyle w:val="Hipervnculo"/>
            <w:noProof/>
            <w:color w:val="000000" w:themeColor="text1"/>
          </w:rPr>
          <w:t>-Email spoofing con Email Spoof Master.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_Toc515563770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71" w:history="1">
        <w:r w:rsidRPr="006A4CF1">
          <w:rPr>
            <w:rStyle w:val="Hipervnculo"/>
            <w:b/>
            <w:noProof/>
            <w:color w:val="000000" w:themeColor="text1"/>
          </w:rPr>
          <w:t>99</w:t>
        </w:r>
        <w:r w:rsidRPr="006A4CF1">
          <w:rPr>
            <w:rStyle w:val="Hipervnculo"/>
            <w:noProof/>
            <w:color w:val="000000" w:themeColor="text1"/>
          </w:rPr>
          <w:t>-Email suplantado enviado con Email Spoof Master.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_Toc515563771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57</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72" w:history="1">
        <w:r w:rsidRPr="006A4CF1">
          <w:rPr>
            <w:rStyle w:val="Hipervnculo"/>
            <w:b/>
            <w:noProof/>
            <w:color w:val="000000" w:themeColor="text1"/>
          </w:rPr>
          <w:t>100</w:t>
        </w:r>
        <w:r w:rsidRPr="006A4CF1">
          <w:rPr>
            <w:rStyle w:val="Hipervnculo"/>
            <w:noProof/>
            <w:color w:val="000000" w:themeColor="text1"/>
          </w:rPr>
          <w:t>-Email falso de Email Spoof Master.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_Toc515563772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7" w:anchor="_Toc515563773" w:history="1">
        <w:r w:rsidRPr="006A4CF1">
          <w:rPr>
            <w:rStyle w:val="Hipervnculo"/>
            <w:b/>
            <w:noProof/>
            <w:color w:val="000000" w:themeColor="text1"/>
          </w:rPr>
          <w:t>101</w:t>
        </w:r>
        <w:r w:rsidRPr="006A4CF1">
          <w:rPr>
            <w:rStyle w:val="Hipervnculo"/>
            <w:noProof/>
            <w:color w:val="000000" w:themeColor="text1"/>
          </w:rPr>
          <w:t>-Email spoofing con Emkei.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_Toc515563773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74" w:history="1">
        <w:r w:rsidRPr="006A4CF1">
          <w:rPr>
            <w:rStyle w:val="Hipervnculo"/>
            <w:b/>
            <w:noProof/>
            <w:color w:val="000000" w:themeColor="text1"/>
          </w:rPr>
          <w:t>102</w:t>
        </w:r>
        <w:r w:rsidRPr="006A4CF1">
          <w:rPr>
            <w:rStyle w:val="Hipervnculo"/>
            <w:noProof/>
            <w:color w:val="000000" w:themeColor="text1"/>
          </w:rPr>
          <w:t>-Email falso de Enkei.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_Toc515563774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58</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75" w:history="1">
        <w:r w:rsidRPr="006A4CF1">
          <w:rPr>
            <w:rStyle w:val="Hipervnculo"/>
            <w:b/>
            <w:noProof/>
            <w:color w:val="000000" w:themeColor="text1"/>
          </w:rPr>
          <w:t>103</w:t>
        </w:r>
        <w:r w:rsidRPr="006A4CF1">
          <w:rPr>
            <w:rStyle w:val="Hipervnculo"/>
            <w:noProof/>
            <w:color w:val="000000" w:themeColor="text1"/>
          </w:rPr>
          <w:t>-route -n.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_Toc515563775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60</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8" w:anchor="_Toc515563776" w:history="1">
        <w:r w:rsidRPr="006A4CF1">
          <w:rPr>
            <w:rStyle w:val="Hipervnculo"/>
            <w:b/>
            <w:noProof/>
            <w:color w:val="000000" w:themeColor="text1"/>
          </w:rPr>
          <w:t>104</w:t>
        </w:r>
        <w:r w:rsidRPr="006A4CF1">
          <w:rPr>
            <w:rStyle w:val="Hipervnculo"/>
            <w:noProof/>
            <w:color w:val="000000" w:themeColor="text1"/>
          </w:rPr>
          <w:t>-IP neighbor.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_Toc515563776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62</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r:id="rId59" w:anchor="_Toc515563777" w:history="1">
        <w:r w:rsidRPr="006A4CF1">
          <w:rPr>
            <w:rStyle w:val="Hipervnculo"/>
            <w:b/>
            <w:noProof/>
            <w:color w:val="000000" w:themeColor="text1"/>
          </w:rPr>
          <w:t>105</w:t>
        </w:r>
        <w:r w:rsidRPr="006A4CF1">
          <w:rPr>
            <w:rStyle w:val="Hipervnculo"/>
            <w:noProof/>
            <w:color w:val="000000" w:themeColor="text1"/>
          </w:rPr>
          <w:t>-Protocolo SPF. Fuente: https://www.webempresa.com/blog/que-es-el-mail-spoofing-y-como-evitarlo-usando-spf.html</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_Toc515563777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64</w:t>
        </w:r>
        <w:r w:rsidRPr="006A4CF1">
          <w:rPr>
            <w:noProof/>
            <w:webHidden/>
            <w:color w:val="000000" w:themeColor="text1"/>
          </w:rPr>
          <w:fldChar w:fldCharType="end"/>
        </w:r>
      </w:hyperlink>
    </w:p>
    <w:p w:rsidR="006A4CF1" w:rsidRPr="006A4CF1" w:rsidRDefault="006A4CF1">
      <w:pPr>
        <w:pStyle w:val="Tabladeilustraciones"/>
        <w:tabs>
          <w:tab w:val="right" w:leader="dot" w:pos="8041"/>
        </w:tabs>
        <w:rPr>
          <w:i w:val="0"/>
          <w:noProof/>
          <w:color w:val="000000" w:themeColor="text1"/>
          <w:sz w:val="24"/>
          <w:szCs w:val="24"/>
          <w:lang w:eastAsia="es-ES"/>
        </w:rPr>
      </w:pPr>
      <w:hyperlink w:anchor="_Toc515563778" w:history="1">
        <w:r w:rsidRPr="006A4CF1">
          <w:rPr>
            <w:rStyle w:val="Hipervnculo"/>
            <w:b/>
            <w:noProof/>
            <w:color w:val="000000" w:themeColor="text1"/>
          </w:rPr>
          <w:t>106</w:t>
        </w:r>
        <w:r w:rsidRPr="006A4CF1">
          <w:rPr>
            <w:rStyle w:val="Hipervnculo"/>
            <w:noProof/>
            <w:color w:val="000000" w:themeColor="text1"/>
          </w:rPr>
          <w:t xml:space="preserve">-Diagrama </w:t>
        </w:r>
        <w:r w:rsidRPr="006A4CF1">
          <w:rPr>
            <w:rStyle w:val="Hipervnculo"/>
            <w:noProof/>
            <w:color w:val="000000" w:themeColor="text1"/>
          </w:rPr>
          <w:t>d</w:t>
        </w:r>
        <w:r w:rsidRPr="006A4CF1">
          <w:rPr>
            <w:rStyle w:val="Hipervnculo"/>
            <w:noProof/>
            <w:color w:val="000000" w:themeColor="text1"/>
          </w:rPr>
          <w:t>e diseño del sistema. Fuente: propia</w:t>
        </w:r>
        <w:r w:rsidRPr="006A4CF1">
          <w:rPr>
            <w:noProof/>
            <w:webHidden/>
            <w:color w:val="000000" w:themeColor="text1"/>
          </w:rPr>
          <w:tab/>
        </w:r>
        <w:r w:rsidRPr="006A4CF1">
          <w:rPr>
            <w:noProof/>
            <w:webHidden/>
            <w:color w:val="000000" w:themeColor="text1"/>
          </w:rPr>
          <w:fldChar w:fldCharType="begin"/>
        </w:r>
        <w:r w:rsidRPr="006A4CF1">
          <w:rPr>
            <w:noProof/>
            <w:webHidden/>
            <w:color w:val="000000" w:themeColor="text1"/>
          </w:rPr>
          <w:instrText xml:space="preserve"> PAGEREF _Toc515563778 \h </w:instrText>
        </w:r>
        <w:r w:rsidRPr="006A4CF1">
          <w:rPr>
            <w:noProof/>
            <w:webHidden/>
            <w:color w:val="000000" w:themeColor="text1"/>
          </w:rPr>
        </w:r>
        <w:r w:rsidRPr="006A4CF1">
          <w:rPr>
            <w:noProof/>
            <w:webHidden/>
            <w:color w:val="000000" w:themeColor="text1"/>
          </w:rPr>
          <w:fldChar w:fldCharType="separate"/>
        </w:r>
        <w:r w:rsidRPr="006A4CF1">
          <w:rPr>
            <w:noProof/>
            <w:webHidden/>
            <w:color w:val="000000" w:themeColor="text1"/>
          </w:rPr>
          <w:t>75</w:t>
        </w:r>
        <w:r w:rsidRPr="006A4CF1">
          <w:rPr>
            <w:noProof/>
            <w:webHidden/>
            <w:color w:val="000000" w:themeColor="text1"/>
          </w:rPr>
          <w:fldChar w:fldCharType="end"/>
        </w:r>
      </w:hyperlink>
    </w:p>
    <w:p w:rsidR="0067575B" w:rsidRPr="006A4CF1" w:rsidRDefault="00155624" w:rsidP="001772E2">
      <w:pPr>
        <w:rPr>
          <w:color w:val="000000" w:themeColor="text1"/>
        </w:rPr>
      </w:pPr>
      <w:r w:rsidRPr="006A4CF1">
        <w:rPr>
          <w:i/>
          <w:color w:val="000000" w:themeColor="text1"/>
          <w:sz w:val="22"/>
        </w:rPr>
        <w:fldChar w:fldCharType="end"/>
      </w:r>
    </w:p>
    <w:p w:rsidR="004A4057" w:rsidRPr="006A4CF1" w:rsidRDefault="004A4057" w:rsidP="001772E2">
      <w:pPr>
        <w:rPr>
          <w:color w:val="000000" w:themeColor="text1"/>
        </w:rPr>
      </w:pPr>
    </w:p>
    <w:p w:rsidR="004A4057" w:rsidRPr="006A4CF1" w:rsidRDefault="004A4057" w:rsidP="001772E2">
      <w:pPr>
        <w:rPr>
          <w:color w:val="000000" w:themeColor="text1"/>
        </w:rPr>
      </w:pPr>
    </w:p>
    <w:p w:rsidR="004A4057" w:rsidRPr="0031552C" w:rsidRDefault="006F3A53" w:rsidP="001772E2">
      <w:pPr>
        <w:pStyle w:val="Ttulo"/>
        <w:sectPr w:rsidR="004A4057" w:rsidRPr="0031552C" w:rsidSect="001772E2">
          <w:type w:val="oddPage"/>
          <w:pgSz w:w="11907" w:h="16840" w:code="9"/>
          <w:pgMar w:top="1417" w:right="1701" w:bottom="1417" w:left="1701" w:header="720" w:footer="720" w:gutter="454"/>
          <w:pgNumType w:fmt="lowerRoman"/>
          <w:cols w:space="720"/>
          <w:docGrid w:linePitch="299"/>
        </w:sectPr>
      </w:pPr>
      <w:r>
        <w:t xml:space="preserve"> </w:t>
      </w:r>
    </w:p>
    <w:p w:rsidR="0067575B" w:rsidRPr="00963953" w:rsidRDefault="004A4057" w:rsidP="001772E2">
      <w:pPr>
        <w:pStyle w:val="Ttulo"/>
        <w:rPr>
          <w:color w:val="4DA4D8" w:themeColor="accent3" w:themeTint="99"/>
        </w:rPr>
      </w:pPr>
      <w:r w:rsidRPr="00963953">
        <w:rPr>
          <w:color w:val="4DA4D8" w:themeColor="accent3" w:themeTint="99"/>
        </w:rPr>
        <w:lastRenderedPageBreak/>
        <w:t>Lista de Acrónimos</w:t>
      </w:r>
    </w:p>
    <w:p w:rsidR="004A4057" w:rsidRPr="0031552C" w:rsidRDefault="004A4057" w:rsidP="001772E2"/>
    <w:tbl>
      <w:tblPr>
        <w:tblStyle w:val="Tablaconcuadrcula"/>
        <w:tblW w:w="0" w:type="auto"/>
        <w:tblLook w:val="04A0" w:firstRow="1" w:lastRow="0" w:firstColumn="1" w:lastColumn="0" w:noHBand="0" w:noVBand="1"/>
      </w:tblPr>
      <w:tblGrid>
        <w:gridCol w:w="1974"/>
        <w:gridCol w:w="6067"/>
      </w:tblGrid>
      <w:tr w:rsidR="00B14060" w:rsidRPr="00AE2575" w:rsidTr="00B14060">
        <w:tc>
          <w:tcPr>
            <w:tcW w:w="2122" w:type="dxa"/>
          </w:tcPr>
          <w:p w:rsidR="00B14060" w:rsidRPr="00AE2575" w:rsidRDefault="00B14060" w:rsidP="001772E2">
            <w:pPr>
              <w:spacing w:before="120" w:after="120"/>
              <w:rPr>
                <w:b/>
              </w:rPr>
            </w:pPr>
            <w:r w:rsidRPr="00AE2575">
              <w:rPr>
                <w:b/>
              </w:rPr>
              <w:t>Acrónimo</w:t>
            </w:r>
          </w:p>
        </w:tc>
        <w:tc>
          <w:tcPr>
            <w:tcW w:w="6827" w:type="dxa"/>
          </w:tcPr>
          <w:p w:rsidR="00B14060" w:rsidRPr="00AE2575" w:rsidRDefault="00B14060" w:rsidP="001772E2">
            <w:pPr>
              <w:spacing w:before="120" w:after="120"/>
              <w:rPr>
                <w:b/>
              </w:rPr>
            </w:pPr>
            <w:r w:rsidRPr="00AE2575">
              <w:rPr>
                <w:b/>
              </w:rPr>
              <w:t>Significado</w:t>
            </w:r>
          </w:p>
        </w:tc>
      </w:tr>
      <w:tr w:rsidR="00AE2575" w:rsidRPr="00AE2575" w:rsidTr="00B14060">
        <w:tc>
          <w:tcPr>
            <w:tcW w:w="2122" w:type="dxa"/>
          </w:tcPr>
          <w:p w:rsidR="00AE2575" w:rsidRPr="00AE2575" w:rsidRDefault="00AE2575" w:rsidP="001772E2">
            <w:r w:rsidRPr="00AE2575">
              <w:t>TCP</w:t>
            </w:r>
          </w:p>
        </w:tc>
        <w:tc>
          <w:tcPr>
            <w:tcW w:w="6827" w:type="dxa"/>
          </w:tcPr>
          <w:p w:rsidR="00AE2575" w:rsidRPr="00AE2575" w:rsidRDefault="00AE2575" w:rsidP="001772E2">
            <w:r w:rsidRPr="00AE2575">
              <w:rPr>
                <w:rFonts w:eastAsiaTheme="minorHAnsi" w:cs="Helvetica Neue"/>
                <w:color w:val="000000"/>
                <w:lang w:eastAsia="en-US"/>
              </w:rPr>
              <w:t>Transmission Control Protocol</w:t>
            </w:r>
          </w:p>
        </w:tc>
      </w:tr>
      <w:tr w:rsidR="00AE2575" w:rsidRPr="00AE2575" w:rsidTr="00B14060">
        <w:tc>
          <w:tcPr>
            <w:tcW w:w="2122" w:type="dxa"/>
          </w:tcPr>
          <w:p w:rsidR="00AE2575" w:rsidRPr="00AE2575" w:rsidRDefault="00AE2575" w:rsidP="001772E2">
            <w:r w:rsidRPr="00AE2575">
              <w:t>IP</w:t>
            </w:r>
          </w:p>
        </w:tc>
        <w:tc>
          <w:tcPr>
            <w:tcW w:w="6827" w:type="dxa"/>
          </w:tcPr>
          <w:p w:rsidR="00AE2575" w:rsidRPr="00AE2575" w:rsidRDefault="00AE2575" w:rsidP="001772E2">
            <w:r w:rsidRPr="00AE2575">
              <w:rPr>
                <w:rFonts w:eastAsiaTheme="minorHAnsi" w:cs="Helvetica Neue"/>
                <w:color w:val="000000"/>
                <w:lang w:eastAsia="en-US"/>
              </w:rPr>
              <w:t>Internet Protocol</w:t>
            </w:r>
          </w:p>
        </w:tc>
      </w:tr>
      <w:tr w:rsidR="00AE2575" w:rsidRPr="00AE2575" w:rsidTr="00B14060">
        <w:tc>
          <w:tcPr>
            <w:tcW w:w="2122" w:type="dxa"/>
          </w:tcPr>
          <w:p w:rsidR="00AE2575" w:rsidRPr="00AE2575" w:rsidRDefault="00AE2575" w:rsidP="001772E2">
            <w:r w:rsidRPr="00AE2575">
              <w:t>SYN</w:t>
            </w:r>
          </w:p>
        </w:tc>
        <w:tc>
          <w:tcPr>
            <w:tcW w:w="6827" w:type="dxa"/>
          </w:tcPr>
          <w:p w:rsidR="00AE2575" w:rsidRPr="00AE2575" w:rsidRDefault="00AE2575" w:rsidP="001772E2">
            <w:r w:rsidRPr="00AE2575">
              <w:rPr>
                <w:rFonts w:eastAsiaTheme="minorHAnsi" w:cs="Helvetica Neue"/>
                <w:color w:val="000000"/>
                <w:lang w:eastAsia="en-US"/>
              </w:rPr>
              <w:t>Synchronize</w:t>
            </w:r>
          </w:p>
        </w:tc>
      </w:tr>
      <w:tr w:rsidR="00AE2575" w:rsidRPr="00AE2575" w:rsidTr="00B14060">
        <w:tc>
          <w:tcPr>
            <w:tcW w:w="2122" w:type="dxa"/>
          </w:tcPr>
          <w:p w:rsidR="00AE2575" w:rsidRPr="00AE2575" w:rsidRDefault="00AE2575" w:rsidP="001772E2">
            <w:r w:rsidRPr="00AE2575">
              <w:t>ACK</w:t>
            </w:r>
          </w:p>
        </w:tc>
        <w:tc>
          <w:tcPr>
            <w:tcW w:w="6827" w:type="dxa"/>
          </w:tcPr>
          <w:p w:rsidR="00AE2575" w:rsidRPr="00AE2575" w:rsidRDefault="00AE2575" w:rsidP="001772E2">
            <w:r w:rsidRPr="00AE2575">
              <w:rPr>
                <w:rFonts w:eastAsiaTheme="minorHAnsi" w:cs="Helvetica Neue"/>
                <w:color w:val="000000"/>
                <w:lang w:eastAsia="en-US"/>
              </w:rPr>
              <w:t>Acknowledgement</w:t>
            </w:r>
          </w:p>
        </w:tc>
      </w:tr>
      <w:tr w:rsidR="00AE2575" w:rsidRPr="00AE2575" w:rsidTr="00B14060">
        <w:tc>
          <w:tcPr>
            <w:tcW w:w="2122" w:type="dxa"/>
          </w:tcPr>
          <w:p w:rsidR="00AE2575" w:rsidRPr="00AE2575" w:rsidRDefault="00AE2575" w:rsidP="001772E2">
            <w:r w:rsidRPr="00AE2575">
              <w:t>RST</w:t>
            </w:r>
          </w:p>
        </w:tc>
        <w:tc>
          <w:tcPr>
            <w:tcW w:w="6827" w:type="dxa"/>
          </w:tcPr>
          <w:p w:rsidR="00AE2575" w:rsidRPr="00AE2575" w:rsidRDefault="00AE2575" w:rsidP="001772E2">
            <w:r w:rsidRPr="00AE2575">
              <w:rPr>
                <w:rFonts w:eastAsiaTheme="minorHAnsi" w:cs="Helvetica Neue"/>
                <w:color w:val="000000"/>
                <w:lang w:eastAsia="en-US"/>
              </w:rPr>
              <w:t>Reset</w:t>
            </w:r>
          </w:p>
        </w:tc>
      </w:tr>
      <w:tr w:rsidR="00AE2575" w:rsidRPr="00AE2575" w:rsidTr="00B14060">
        <w:tc>
          <w:tcPr>
            <w:tcW w:w="2122" w:type="dxa"/>
          </w:tcPr>
          <w:p w:rsidR="00AE2575" w:rsidRPr="00AE2575" w:rsidRDefault="00AE2575" w:rsidP="001772E2">
            <w:r w:rsidRPr="00AE2575">
              <w:t>PSH</w:t>
            </w:r>
          </w:p>
        </w:tc>
        <w:tc>
          <w:tcPr>
            <w:tcW w:w="6827" w:type="dxa"/>
          </w:tcPr>
          <w:p w:rsidR="00AE2575" w:rsidRPr="00AE2575" w:rsidRDefault="00AE2575" w:rsidP="001772E2">
            <w:r w:rsidRPr="00AE2575">
              <w:rPr>
                <w:rFonts w:eastAsiaTheme="minorHAnsi" w:cs="Helvetica Neue"/>
                <w:color w:val="000000"/>
                <w:lang w:eastAsia="en-US"/>
              </w:rPr>
              <w:t>Push</w:t>
            </w:r>
          </w:p>
        </w:tc>
      </w:tr>
      <w:tr w:rsidR="00AE2575" w:rsidRPr="00AE2575" w:rsidTr="00B14060">
        <w:tc>
          <w:tcPr>
            <w:tcW w:w="2122" w:type="dxa"/>
          </w:tcPr>
          <w:p w:rsidR="00AE2575" w:rsidRPr="00AE2575" w:rsidRDefault="00AE2575" w:rsidP="001772E2">
            <w:r w:rsidRPr="00AE2575">
              <w:t>URG</w:t>
            </w:r>
          </w:p>
        </w:tc>
        <w:tc>
          <w:tcPr>
            <w:tcW w:w="6827" w:type="dxa"/>
          </w:tcPr>
          <w:p w:rsidR="00AE2575" w:rsidRPr="00AE2575" w:rsidRDefault="00AE2575" w:rsidP="001772E2">
            <w:r w:rsidRPr="00AE2575">
              <w:rPr>
                <w:rFonts w:eastAsiaTheme="minorHAnsi" w:cs="Helvetica Neue"/>
                <w:color w:val="000000"/>
                <w:lang w:eastAsia="en-US"/>
              </w:rPr>
              <w:t>Urgent</w:t>
            </w:r>
          </w:p>
        </w:tc>
      </w:tr>
      <w:tr w:rsidR="00AE2575" w:rsidRPr="00AE2575" w:rsidTr="00B14060">
        <w:tc>
          <w:tcPr>
            <w:tcW w:w="2122" w:type="dxa"/>
          </w:tcPr>
          <w:p w:rsidR="00AE2575" w:rsidRPr="00AE2575" w:rsidRDefault="00AE2575" w:rsidP="001772E2">
            <w:r w:rsidRPr="00AE2575">
              <w:t>FIN</w:t>
            </w:r>
          </w:p>
        </w:tc>
        <w:tc>
          <w:tcPr>
            <w:tcW w:w="6827" w:type="dxa"/>
          </w:tcPr>
          <w:p w:rsidR="00AE2575" w:rsidRPr="00AE2575" w:rsidRDefault="00AE2575" w:rsidP="001772E2">
            <w:r w:rsidRPr="00AE2575">
              <w:rPr>
                <w:rFonts w:eastAsiaTheme="minorHAnsi" w:cs="Helvetica Neue"/>
                <w:color w:val="000000"/>
                <w:lang w:eastAsia="en-US"/>
              </w:rPr>
              <w:t>Finalize</w:t>
            </w:r>
          </w:p>
        </w:tc>
      </w:tr>
      <w:tr w:rsidR="00AE2575" w:rsidRPr="00AE2575" w:rsidTr="00B14060">
        <w:tc>
          <w:tcPr>
            <w:tcW w:w="2122" w:type="dxa"/>
          </w:tcPr>
          <w:p w:rsidR="00AE2575" w:rsidRPr="00AE2575" w:rsidRDefault="00AE2575" w:rsidP="001772E2">
            <w:r w:rsidRPr="00AE2575">
              <w:t>LAN</w:t>
            </w:r>
          </w:p>
        </w:tc>
        <w:tc>
          <w:tcPr>
            <w:tcW w:w="6827" w:type="dxa"/>
          </w:tcPr>
          <w:p w:rsidR="00AE2575" w:rsidRPr="00AE2575" w:rsidRDefault="00AE2575" w:rsidP="001772E2">
            <w:r w:rsidRPr="00AE2575">
              <w:rPr>
                <w:rFonts w:eastAsiaTheme="minorHAnsi" w:cs="Helvetica Neue"/>
                <w:color w:val="1A1A1A"/>
                <w:lang w:eastAsia="en-US"/>
              </w:rPr>
              <w:t>Local Area Network</w:t>
            </w:r>
          </w:p>
        </w:tc>
      </w:tr>
      <w:tr w:rsidR="00AE2575" w:rsidRPr="00AE2575" w:rsidTr="00B14060">
        <w:tc>
          <w:tcPr>
            <w:tcW w:w="2122" w:type="dxa"/>
          </w:tcPr>
          <w:p w:rsidR="00AE2575" w:rsidRPr="00AE2575" w:rsidRDefault="00AE2575" w:rsidP="001772E2">
            <w:r w:rsidRPr="00AE2575">
              <w:t>IMCP</w:t>
            </w:r>
          </w:p>
        </w:tc>
        <w:tc>
          <w:tcPr>
            <w:tcW w:w="6827" w:type="dxa"/>
          </w:tcPr>
          <w:p w:rsidR="00AE2575" w:rsidRPr="00AE2575" w:rsidRDefault="00AE2575" w:rsidP="001772E2">
            <w:r w:rsidRPr="00AE2575">
              <w:rPr>
                <w:rFonts w:eastAsiaTheme="minorHAnsi" w:cs="Helvetica Neue"/>
                <w:color w:val="000000"/>
                <w:lang w:eastAsia="en-US"/>
              </w:rPr>
              <w:t>Internet Control Message Prontocol</w:t>
            </w:r>
          </w:p>
        </w:tc>
      </w:tr>
      <w:tr w:rsidR="00AE2575" w:rsidRPr="00AE2575" w:rsidTr="00B14060">
        <w:tc>
          <w:tcPr>
            <w:tcW w:w="2122" w:type="dxa"/>
          </w:tcPr>
          <w:p w:rsidR="00AE2575" w:rsidRPr="00AE2575" w:rsidRDefault="00AE2575" w:rsidP="001772E2">
            <w:r w:rsidRPr="00AE2575">
              <w:t>UDP</w:t>
            </w:r>
          </w:p>
        </w:tc>
        <w:tc>
          <w:tcPr>
            <w:tcW w:w="6827" w:type="dxa"/>
          </w:tcPr>
          <w:p w:rsidR="00AE2575" w:rsidRPr="00AE2575" w:rsidRDefault="00AE2575" w:rsidP="001772E2">
            <w:r w:rsidRPr="00AE2575">
              <w:rPr>
                <w:rFonts w:eastAsiaTheme="minorHAnsi" w:cs="Helvetica Neue"/>
                <w:color w:val="000000"/>
                <w:lang w:eastAsia="en-US"/>
              </w:rPr>
              <w:t>User Datagram Protocol</w:t>
            </w:r>
          </w:p>
        </w:tc>
      </w:tr>
      <w:tr w:rsidR="00AE2575" w:rsidRPr="00AE2575" w:rsidTr="00B14060">
        <w:tc>
          <w:tcPr>
            <w:tcW w:w="2122" w:type="dxa"/>
          </w:tcPr>
          <w:p w:rsidR="00AE2575" w:rsidRPr="00AE2575" w:rsidRDefault="00AE2575" w:rsidP="001772E2">
            <w:r w:rsidRPr="00AE2575">
              <w:t>DoS</w:t>
            </w:r>
          </w:p>
        </w:tc>
        <w:tc>
          <w:tcPr>
            <w:tcW w:w="6827" w:type="dxa"/>
          </w:tcPr>
          <w:p w:rsidR="00AE2575" w:rsidRPr="00AE2575" w:rsidRDefault="00AE2575" w:rsidP="001772E2">
            <w:r w:rsidRPr="00AE2575">
              <w:t>Denial of Service</w:t>
            </w:r>
          </w:p>
        </w:tc>
      </w:tr>
      <w:tr w:rsidR="00AE2575" w:rsidRPr="00AE2575" w:rsidTr="00B14060">
        <w:tc>
          <w:tcPr>
            <w:tcW w:w="2122" w:type="dxa"/>
          </w:tcPr>
          <w:p w:rsidR="00AE2575" w:rsidRPr="00AE2575" w:rsidRDefault="00AE2575" w:rsidP="001772E2">
            <w:r w:rsidRPr="00AE2575">
              <w:t>HTTP</w:t>
            </w:r>
          </w:p>
        </w:tc>
        <w:tc>
          <w:tcPr>
            <w:tcW w:w="6827" w:type="dxa"/>
          </w:tcPr>
          <w:p w:rsidR="00AE2575" w:rsidRPr="00AE2575" w:rsidRDefault="00AE2575" w:rsidP="001772E2">
            <w:r w:rsidRPr="00AE2575">
              <w:rPr>
                <w:rFonts w:eastAsiaTheme="minorHAnsi" w:cs="Helvetica Neue"/>
                <w:color w:val="1A1A1A"/>
                <w:lang w:eastAsia="en-US"/>
              </w:rPr>
              <w:t>Hypertext Transfer Protocol</w:t>
            </w:r>
          </w:p>
        </w:tc>
      </w:tr>
      <w:tr w:rsidR="00AE2575" w:rsidRPr="00AE2575" w:rsidTr="00B14060">
        <w:tc>
          <w:tcPr>
            <w:tcW w:w="2122" w:type="dxa"/>
          </w:tcPr>
          <w:p w:rsidR="00AE2575" w:rsidRPr="00AE2575" w:rsidRDefault="00AE2575" w:rsidP="001772E2">
            <w:r w:rsidRPr="00AE2575">
              <w:rPr>
                <w:rFonts w:eastAsiaTheme="minorHAnsi" w:cs="Helvetica Neue"/>
                <w:color w:val="000000"/>
                <w:lang w:eastAsia="en-US"/>
              </w:rPr>
              <w:t>URL</w:t>
            </w:r>
          </w:p>
        </w:tc>
        <w:tc>
          <w:tcPr>
            <w:tcW w:w="6827" w:type="dxa"/>
          </w:tcPr>
          <w:p w:rsidR="00AE2575" w:rsidRPr="00AE2575" w:rsidRDefault="00AE2575" w:rsidP="001772E2">
            <w:r w:rsidRPr="00AE2575">
              <w:rPr>
                <w:rFonts w:eastAsiaTheme="minorHAnsi" w:cs="Helvetica Neue"/>
                <w:color w:val="1A1A1A"/>
                <w:lang w:eastAsia="en-US"/>
              </w:rPr>
              <w:t>Uniform Resource Identifier</w:t>
            </w:r>
          </w:p>
        </w:tc>
      </w:tr>
      <w:tr w:rsidR="00AE2575" w:rsidRPr="00AE2575" w:rsidTr="00B14060">
        <w:tc>
          <w:tcPr>
            <w:tcW w:w="2122" w:type="dxa"/>
          </w:tcPr>
          <w:p w:rsidR="00AE2575" w:rsidRPr="00AE2575" w:rsidRDefault="00AE2575" w:rsidP="001772E2">
            <w:r w:rsidRPr="00AE2575">
              <w:rPr>
                <w:rFonts w:eastAsiaTheme="minorHAnsi" w:cs="Helvetica Neue"/>
                <w:color w:val="000000"/>
                <w:lang w:eastAsia="en-US"/>
              </w:rPr>
              <w:t>NTP</w:t>
            </w:r>
          </w:p>
        </w:tc>
        <w:tc>
          <w:tcPr>
            <w:tcW w:w="6827" w:type="dxa"/>
          </w:tcPr>
          <w:p w:rsidR="00AE2575" w:rsidRPr="00AE2575" w:rsidRDefault="00AE2575" w:rsidP="001772E2">
            <w:r w:rsidRPr="00AE2575">
              <w:rPr>
                <w:rFonts w:eastAsiaTheme="minorHAnsi" w:cs="Helvetica Neue"/>
                <w:color w:val="000000"/>
                <w:lang w:eastAsia="en-US"/>
              </w:rPr>
              <w:t>Network Time Protocol</w:t>
            </w:r>
          </w:p>
        </w:tc>
      </w:tr>
      <w:tr w:rsidR="00AE2575" w:rsidRPr="00AE2575" w:rsidTr="00B14060">
        <w:tc>
          <w:tcPr>
            <w:tcW w:w="2122" w:type="dxa"/>
          </w:tcPr>
          <w:p w:rsidR="00AE2575" w:rsidRPr="00AE2575" w:rsidRDefault="00AE2575" w:rsidP="001772E2">
            <w:r w:rsidRPr="00AE2575">
              <w:rPr>
                <w:rFonts w:eastAsiaTheme="minorHAnsi" w:cs="Helvetica Neue"/>
                <w:bCs/>
                <w:color w:val="000000"/>
                <w:lang w:eastAsia="en-US"/>
              </w:rPr>
              <w:t>MITM</w:t>
            </w:r>
          </w:p>
        </w:tc>
        <w:tc>
          <w:tcPr>
            <w:tcW w:w="6827" w:type="dxa"/>
          </w:tcPr>
          <w:p w:rsidR="00AE2575" w:rsidRPr="00AE2575" w:rsidRDefault="00AE2575" w:rsidP="001772E2">
            <w:pPr>
              <w:autoSpaceDE w:val="0"/>
              <w:autoSpaceDN w:val="0"/>
              <w:adjustRightInd w:val="0"/>
              <w:rPr>
                <w:rFonts w:eastAsiaTheme="minorHAnsi" w:cs="Helvetica Neue"/>
                <w:bCs/>
                <w:color w:val="000000"/>
                <w:lang w:eastAsia="en-US"/>
              </w:rPr>
            </w:pPr>
            <w:r w:rsidRPr="00AE2575">
              <w:rPr>
                <w:rFonts w:eastAsiaTheme="minorHAnsi" w:cs="Helvetica Neue"/>
                <w:bCs/>
                <w:color w:val="000000"/>
                <w:lang w:eastAsia="en-US"/>
              </w:rPr>
              <w:t>Man in the Middle</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ARP</w:t>
            </w:r>
          </w:p>
        </w:tc>
        <w:tc>
          <w:tcPr>
            <w:tcW w:w="6827" w:type="dxa"/>
          </w:tcPr>
          <w:p w:rsidR="00AE2575" w:rsidRPr="00AE2575" w:rsidRDefault="00AE2575" w:rsidP="001772E2">
            <w:r w:rsidRPr="00AE2575">
              <w:rPr>
                <w:rFonts w:eastAsiaTheme="minorHAnsi" w:cs="Helvetica Neue"/>
                <w:color w:val="000000"/>
                <w:lang w:eastAsia="en-US"/>
              </w:rPr>
              <w:t>Address Resolution Protocol</w:t>
            </w:r>
          </w:p>
        </w:tc>
      </w:tr>
      <w:tr w:rsidR="00B45777" w:rsidRPr="00AE2575" w:rsidTr="00B14060">
        <w:tc>
          <w:tcPr>
            <w:tcW w:w="2122" w:type="dxa"/>
          </w:tcPr>
          <w:p w:rsidR="00B45777" w:rsidRPr="00AE2575" w:rsidRDefault="00B45777" w:rsidP="001772E2">
            <w:pPr>
              <w:rPr>
                <w:rFonts w:eastAsiaTheme="minorHAnsi" w:cs="Helvetica Neue"/>
                <w:color w:val="1A1A1A"/>
                <w:lang w:eastAsia="en-US"/>
              </w:rPr>
            </w:pPr>
            <w:r>
              <w:rPr>
                <w:rFonts w:eastAsiaTheme="minorHAnsi" w:cs="Helvetica Neue"/>
                <w:color w:val="1A1A1A"/>
                <w:lang w:eastAsia="en-US"/>
              </w:rPr>
              <w:t>RARP</w:t>
            </w:r>
          </w:p>
        </w:tc>
        <w:tc>
          <w:tcPr>
            <w:tcW w:w="6827" w:type="dxa"/>
          </w:tcPr>
          <w:p w:rsidR="00B45777" w:rsidRPr="00AE2575" w:rsidRDefault="00B45777" w:rsidP="001772E2">
            <w:pPr>
              <w:rPr>
                <w:rFonts w:eastAsiaTheme="minorHAnsi" w:cs="Helvetica Neue"/>
                <w:color w:val="000000"/>
                <w:lang w:eastAsia="en-US"/>
              </w:rPr>
            </w:pPr>
            <w:r>
              <w:rPr>
                <w:rFonts w:eastAsiaTheme="minorHAnsi" w:cs="Helvetica Neue"/>
                <w:color w:val="000000"/>
                <w:lang w:eastAsia="en-US"/>
              </w:rPr>
              <w:t xml:space="preserve">Reverse </w:t>
            </w:r>
            <w:r w:rsidRPr="00AE2575">
              <w:rPr>
                <w:rFonts w:eastAsiaTheme="minorHAnsi" w:cs="Helvetica Neue"/>
                <w:color w:val="000000"/>
                <w:lang w:eastAsia="en-US"/>
              </w:rPr>
              <w:t>Address Resolution Protocol</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MAC</w:t>
            </w:r>
          </w:p>
        </w:tc>
        <w:tc>
          <w:tcPr>
            <w:tcW w:w="6827" w:type="dxa"/>
          </w:tcPr>
          <w:p w:rsidR="00AE2575" w:rsidRPr="00AE2575" w:rsidRDefault="00AE2575" w:rsidP="001772E2">
            <w:r w:rsidRPr="00AE2575">
              <w:rPr>
                <w:rFonts w:eastAsiaTheme="minorHAnsi" w:cs="Helvetica Neue"/>
                <w:color w:val="1A1A1A"/>
                <w:lang w:eastAsia="en-US"/>
              </w:rPr>
              <w:t>Media Access Control</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DNS</w:t>
            </w:r>
          </w:p>
        </w:tc>
        <w:tc>
          <w:tcPr>
            <w:tcW w:w="6827" w:type="dxa"/>
          </w:tcPr>
          <w:p w:rsidR="00AE2575" w:rsidRPr="00AE2575" w:rsidRDefault="00AE2575" w:rsidP="001772E2">
            <w:r w:rsidRPr="00AE2575">
              <w:rPr>
                <w:rFonts w:eastAsiaTheme="minorHAnsi" w:cs="Helvetica Neue"/>
                <w:color w:val="1A1A1A"/>
                <w:lang w:val="en-US" w:eastAsia="en-US"/>
              </w:rPr>
              <w:t>Domain Name System</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SMTP</w:t>
            </w:r>
          </w:p>
        </w:tc>
        <w:tc>
          <w:tcPr>
            <w:tcW w:w="6827" w:type="dxa"/>
          </w:tcPr>
          <w:p w:rsidR="00AE2575" w:rsidRPr="00AE2575" w:rsidRDefault="00AE2575" w:rsidP="001772E2">
            <w:r w:rsidRPr="00AE2575">
              <w:rPr>
                <w:rFonts w:eastAsiaTheme="minorHAnsi" w:cs="Helvetica Neue"/>
                <w:color w:val="000000"/>
                <w:lang w:val="en-US" w:eastAsia="en-US"/>
              </w:rPr>
              <w:t>Simple Mail Transfer Protocol </w:t>
            </w:r>
          </w:p>
        </w:tc>
      </w:tr>
      <w:tr w:rsidR="00AE2575" w:rsidRPr="00AE2575" w:rsidTr="00B14060">
        <w:tc>
          <w:tcPr>
            <w:tcW w:w="2122" w:type="dxa"/>
          </w:tcPr>
          <w:p w:rsidR="00AE2575" w:rsidRPr="00AE2575" w:rsidRDefault="00944632" w:rsidP="001772E2">
            <w:r>
              <w:t>SPF</w:t>
            </w:r>
          </w:p>
        </w:tc>
        <w:tc>
          <w:tcPr>
            <w:tcW w:w="6827" w:type="dxa"/>
          </w:tcPr>
          <w:p w:rsidR="00AE2575" w:rsidRPr="00AE2575" w:rsidRDefault="00944632" w:rsidP="001772E2">
            <w:r w:rsidRPr="00944632">
              <w:t>Sender Policy Framework</w:t>
            </w:r>
          </w:p>
        </w:tc>
      </w:tr>
      <w:tr w:rsidR="00AE2575" w:rsidRPr="00AE2575" w:rsidTr="00B14060">
        <w:tc>
          <w:tcPr>
            <w:tcW w:w="2122" w:type="dxa"/>
          </w:tcPr>
          <w:p w:rsidR="00AE2575" w:rsidRPr="00AE2575" w:rsidRDefault="00A25115" w:rsidP="001772E2">
            <w:r>
              <w:t>SMTP</w:t>
            </w:r>
          </w:p>
        </w:tc>
        <w:tc>
          <w:tcPr>
            <w:tcW w:w="6827" w:type="dxa"/>
          </w:tcPr>
          <w:p w:rsidR="00AE2575" w:rsidRPr="00AE2575" w:rsidRDefault="00A25115" w:rsidP="001772E2">
            <w:r w:rsidRPr="00A25115">
              <w:t>Simple Mail Transfer Protocol</w:t>
            </w:r>
          </w:p>
        </w:tc>
      </w:tr>
      <w:tr w:rsidR="00AE2575" w:rsidRPr="00AE2575" w:rsidTr="00B14060">
        <w:tc>
          <w:tcPr>
            <w:tcW w:w="2122" w:type="dxa"/>
          </w:tcPr>
          <w:p w:rsidR="00AE2575" w:rsidRPr="00AE2575" w:rsidRDefault="00AE2575" w:rsidP="001772E2"/>
        </w:tc>
        <w:tc>
          <w:tcPr>
            <w:tcW w:w="6827" w:type="dxa"/>
          </w:tcPr>
          <w:p w:rsidR="00AE2575" w:rsidRPr="00AE2575" w:rsidRDefault="00AE2575" w:rsidP="001772E2"/>
        </w:tc>
      </w:tr>
    </w:tbl>
    <w:p w:rsidR="004A4057" w:rsidRPr="0031552C" w:rsidRDefault="004A4057" w:rsidP="001772E2"/>
    <w:p w:rsidR="004A4057" w:rsidRPr="0031552C" w:rsidRDefault="004A4057" w:rsidP="001772E2"/>
    <w:p w:rsidR="004A4057" w:rsidRPr="0031552C" w:rsidRDefault="004A4057" w:rsidP="001772E2"/>
    <w:p w:rsidR="0067575B" w:rsidRPr="0031552C" w:rsidRDefault="0067575B" w:rsidP="001772E2"/>
    <w:p w:rsidR="0067575B" w:rsidRPr="0031552C" w:rsidRDefault="0067575B" w:rsidP="001772E2">
      <w:pPr>
        <w:pStyle w:val="Ttulo1"/>
        <w:ind w:left="0"/>
        <w:jc w:val="both"/>
        <w:rPr>
          <w:noProof w:val="0"/>
        </w:rPr>
        <w:sectPr w:rsidR="0067575B" w:rsidRPr="0031552C" w:rsidSect="001772E2">
          <w:type w:val="oddPage"/>
          <w:pgSz w:w="11907" w:h="16840" w:code="9"/>
          <w:pgMar w:top="1417" w:right="1701" w:bottom="1417" w:left="1701" w:header="720" w:footer="720" w:gutter="454"/>
          <w:pgNumType w:fmt="lowerRoman"/>
          <w:cols w:space="720"/>
          <w:docGrid w:linePitch="299"/>
        </w:sectPr>
      </w:pPr>
    </w:p>
    <w:p w:rsidR="00FE49B5" w:rsidRPr="00541272" w:rsidRDefault="00FE49B5" w:rsidP="003C080C">
      <w:pPr>
        <w:pStyle w:val="Ttulo1"/>
        <w:ind w:left="0" w:firstLine="0"/>
        <w:jc w:val="both"/>
        <w:rPr>
          <w:rFonts w:ascii="Trebuchet MS" w:hAnsi="Trebuchet MS"/>
          <w:color w:val="4DA4D8" w:themeColor="accent3" w:themeTint="99"/>
        </w:rPr>
      </w:pPr>
      <w:bookmarkStart w:id="0" w:name="_Toc504910251"/>
      <w:bookmarkStart w:id="1" w:name="_Toc514841310"/>
      <w:bookmarkStart w:id="2" w:name="_Toc515307188"/>
      <w:r w:rsidRPr="00541272">
        <w:rPr>
          <w:rFonts w:ascii="Trebuchet MS" w:hAnsi="Trebuchet MS"/>
          <w:color w:val="4DA4D8" w:themeColor="accent3" w:themeTint="99"/>
        </w:rPr>
        <w:lastRenderedPageBreak/>
        <w:t>Introducción</w:t>
      </w:r>
      <w:bookmarkEnd w:id="0"/>
      <w:bookmarkEnd w:id="1"/>
      <w:bookmarkEnd w:id="2"/>
    </w:p>
    <w:p w:rsidR="00FE49B5" w:rsidRPr="001772E2" w:rsidRDefault="00FE49B5" w:rsidP="001772E2">
      <w:pPr>
        <w:pStyle w:val="Ttulo2"/>
        <w:rPr>
          <w:color w:val="4DA4D8" w:themeColor="accent3" w:themeTint="99"/>
        </w:rPr>
      </w:pPr>
      <w:bookmarkStart w:id="3" w:name="_Toc504910252"/>
      <w:bookmarkStart w:id="4" w:name="_Toc514841311"/>
      <w:bookmarkStart w:id="5" w:name="_Toc515307189"/>
      <w:r w:rsidRPr="001772E2">
        <w:rPr>
          <w:color w:val="4DA4D8" w:themeColor="accent3" w:themeTint="99"/>
        </w:rPr>
        <w:t>¿ A QUÉ LLAMAMOS SPOOFING ?</w:t>
      </w:r>
      <w:bookmarkEnd w:id="3"/>
      <w:bookmarkEnd w:id="4"/>
      <w:bookmarkEnd w:id="5"/>
    </w:p>
    <w:p w:rsidR="00FE49B5" w:rsidRPr="00724188" w:rsidRDefault="00FE49B5" w:rsidP="001772E2">
      <w:pPr>
        <w:rPr>
          <w:szCs w:val="24"/>
        </w:rPr>
      </w:pPr>
      <w:r w:rsidRPr="00724188">
        <w:rPr>
          <w:szCs w:val="24"/>
        </w:rPr>
        <w:t>Llamamos spoofing al uso de diferentes técnicas que tienen como finalidad la suplantación de la identidad normalmente para uso malintencionado.</w:t>
      </w:r>
    </w:p>
    <w:p w:rsidR="00FE49B5" w:rsidRPr="00724188" w:rsidRDefault="00FE49B5" w:rsidP="001772E2">
      <w:pPr>
        <w:rPr>
          <w:szCs w:val="24"/>
        </w:rPr>
      </w:pPr>
      <w:r w:rsidRPr="00724188">
        <w:rPr>
          <w:szCs w:val="24"/>
        </w:rPr>
        <w:t>Hay diferentes tipos de spoofing dependiendo del tipo de tecnología susceptible de sufrir el ataque, todos los tipos de ataques spoofing ponen en peligro los datos y la privacidad de la persona atacada ya que se suelen realizar con el propósito de conseguir información sobre la víctima.</w:t>
      </w:r>
      <w:r>
        <w:rPr>
          <w:szCs w:val="24"/>
        </w:rPr>
        <w:t xml:space="preserve"> </w:t>
      </w:r>
      <w:r>
        <w:rPr>
          <w:szCs w:val="24"/>
        </w:rPr>
        <w:fldChar w:fldCharType="begin"/>
      </w:r>
      <w:r>
        <w:rPr>
          <w:szCs w:val="24"/>
        </w:rPr>
        <w:instrText xml:space="preserve"> ADDIN ZOTERO_ITEM CSL_CITATION {"citationID":"dFZXfNYw","properties":{"formattedCitation":"[1]","plainCitation":"[1]","noteIndex":0},"citationItems":[{"id":30,"uris":["http://zotero.org/users/local/Wv4hidzq/items/ARRBCVT2"],"uri":["http://zotero.org/users/local/Wv4hidzq/items/ARRBCVT2"],"itemData":{"id":30,"type":"webpage","title":"Hablemos de Spoofing","container-title":"Hacking Ético","abstract":"Hoy seremos menos prácticos que en otras ocasiones para hablar de manera más teórica (tan importante como la práctica) y en profundidad sobre la técnica de Spoofing y los tipos de ataque que existe…","URL":"https://hacking-etico.com/2010/08/26/hablemos-de-spoofing/","language":"es-ES","author":[{"family":"Carlos Garcia","given":""}],"issued":{"date-parts":[["2010",8,26]]},"accessed":{"date-parts":[["2018",5,15]]}}}],"schema":"https://github.com/citation-style-language/schema/raw/master/csl-citation.json"} </w:instrText>
      </w:r>
      <w:r>
        <w:rPr>
          <w:szCs w:val="24"/>
        </w:rPr>
        <w:fldChar w:fldCharType="separate"/>
      </w:r>
      <w:r>
        <w:rPr>
          <w:noProof/>
          <w:szCs w:val="24"/>
        </w:rPr>
        <w:t>[1]</w:t>
      </w:r>
      <w:r>
        <w:rPr>
          <w:szCs w:val="24"/>
        </w:rPr>
        <w:fldChar w:fldCharType="end"/>
      </w:r>
    </w:p>
    <w:p w:rsidR="00541272" w:rsidRPr="001772E2" w:rsidRDefault="00541272" w:rsidP="001772E2">
      <w:pPr>
        <w:pStyle w:val="Ttulo2"/>
        <w:rPr>
          <w:color w:val="4DA4D8" w:themeColor="accent3" w:themeTint="99"/>
        </w:rPr>
      </w:pPr>
      <w:bookmarkStart w:id="6" w:name="_Toc514841312"/>
      <w:bookmarkStart w:id="7" w:name="_Toc515307190"/>
      <w:r w:rsidRPr="001772E2">
        <w:rPr>
          <w:color w:val="4DA4D8" w:themeColor="accent3" w:themeTint="99"/>
        </w:rPr>
        <w:t>Conceptos</w:t>
      </w:r>
      <w:bookmarkEnd w:id="6"/>
      <w:bookmarkEnd w:id="7"/>
    </w:p>
    <w:p w:rsidR="00541272" w:rsidRPr="00453934" w:rsidRDefault="00541272" w:rsidP="00453934">
      <w:pPr>
        <w:pStyle w:val="Ttulo3"/>
        <w:rPr>
          <w:color w:val="4DA4D8" w:themeColor="accent3" w:themeTint="99"/>
        </w:rPr>
      </w:pPr>
      <w:bookmarkStart w:id="8" w:name="_Toc504910254"/>
      <w:bookmarkStart w:id="9" w:name="_Toc514841313"/>
      <w:bookmarkStart w:id="10" w:name="_Toc515307191"/>
      <w:r w:rsidRPr="00453934">
        <w:rPr>
          <w:color w:val="4DA4D8" w:themeColor="accent3" w:themeTint="99"/>
        </w:rPr>
        <w:t>¿ QUÉ ES EL PROTOCOLO TCP / IP ?</w:t>
      </w:r>
      <w:bookmarkEnd w:id="8"/>
      <w:bookmarkEnd w:id="9"/>
      <w:bookmarkEnd w:id="10"/>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(Transmission Control Protocol) se encarga de controlar, ordenar y manejar los datos asegurando que llegan al destino todos los paquetes.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IP (Internet Protocol) se encarga de enviar los paquetes al destino correcto.</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actúa tanto de emisor como de receptor de paquetes, este protocolo divide la información a enviar en paquetes, enviándolos por separado y reenviando en caso de que alguno no llegue correctamente. El TCP cliente tendrá la función de ordenar estos paquetes para conseguir la información, esto se hace gracias a los números de secuencia de cabecera de 32 bits de cada uno de los paquetes.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Otros campos de la cabecera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además de los números de secuencia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son los puertos que se diferencian en puertos Source port (puerto origen) y Destination port (puerto destino) indicados con 16 bits y reconocidos en : </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Puertos conocidos(0-1023)</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Registrados(1024-49151)</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Privados(49152-65535)</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lastRenderedPageBreak/>
        <w:t>Los puertos pueden estar en 3 estados : filtrado , en caso de tener un firewall que lo bloquee, abierto o cerrado.</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A la técnica de detectar puertos abiertos se le denomina Port Scan (Escaneo de puertos)</w:t>
      </w:r>
      <w:r w:rsidR="00DA7AAD" w:rsidRPr="003832CC">
        <w:rPr>
          <w:rFonts w:eastAsiaTheme="minorHAnsi" w:cs="Times New Roman"/>
          <w:color w:val="000000"/>
          <w:szCs w:val="24"/>
          <w:lang w:eastAsia="en-US"/>
        </w:rPr>
        <w:t>. S</w:t>
      </w:r>
      <w:r w:rsidRPr="003832CC">
        <w:rPr>
          <w:rFonts w:eastAsiaTheme="minorHAnsi" w:cs="Times New Roman"/>
          <w:color w:val="000000"/>
          <w:szCs w:val="24"/>
          <w:lang w:eastAsia="en-US"/>
        </w:rPr>
        <w:t xml:space="preserve">e suele realizar con fines de seguridad pero también proporciona la suficiente información como para acceder a una maquina explotando posibles fallos de aplicaciones. </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La cabecera TCP cuenta también con 6 flags cada uno de ellos de 1 bit siendo de valores 0 o 1, estos flags son SYN, ACK, RST, PSH, URG y FIN.</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En los paquetes con flag ACK se añade un número de 32 bits.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Los flags tienen estás funciones: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r w:rsidRPr="003832CC">
        <w:rPr>
          <w:rFonts w:eastAsiaTheme="minorHAnsi" w:cs="Times New Roman"/>
          <w:color w:val="000000"/>
          <w:szCs w:val="24"/>
          <w:lang w:eastAsia="en-US"/>
        </w:rPr>
        <w:t>SYN (Synchronize)-&gt; inicia la conexión TCP.</w:t>
      </w: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ACK (Acknowledgement)-&gt; se ocupa de realizar confirmaciones.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RST (Reset)-&gt; se ocupar de reiniciar conexiones debido a paquetes corruptos o a SYN duplicados o retardados.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PSH (Push)-&gt; se ocupa de forzar envíos inmediatos de datos.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URG (Urgent)-&gt; se ocupa de definir un bloque de datos como urgente.</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Helvetica Neue"/>
          <w:color w:val="000000"/>
          <w:lang w:eastAsia="en-US"/>
        </w:rPr>
      </w:pPr>
      <w:r w:rsidRPr="003832CC">
        <w:rPr>
          <w:rFonts w:eastAsiaTheme="minorHAnsi" w:cs="Times New Roman"/>
          <w:color w:val="000000"/>
          <w:szCs w:val="24"/>
          <w:lang w:eastAsia="en-US"/>
        </w:rPr>
        <w:t>FIN (Finalize)-&gt; se ocupa de finalizar la conexión.</w:t>
      </w:r>
      <w:r w:rsidRPr="003832CC">
        <w:rPr>
          <w:rFonts w:eastAsiaTheme="minorHAnsi" w:cs="Helvetica Neue"/>
          <w:color w:val="000000"/>
          <w:lang w:eastAsia="en-US"/>
        </w:rPr>
        <w:fldChar w:fldCharType="begin"/>
      </w:r>
      <w:r w:rsidRPr="003832CC">
        <w:rPr>
          <w:rFonts w:eastAsiaTheme="minorHAnsi" w:cs="Helvetica Neue"/>
          <w:color w:val="000000"/>
          <w:lang w:eastAsia="en-US"/>
        </w:rPr>
        <w:instrText xml:space="preserve"> ADDIN ZOTERO_ITEM CSL_CITATION {"citationID":"W7YU5HCO","properties":{"formattedCitation":"[2]","plainCitation":"[2]","noteIndex":0},"citationItems":[{"id":25,"uris":["http://zotero.org/users/local/Wv4hidzq/items/QBYAXZLN"],"uri":["http://zotero.org/users/local/Wv4hidzq/items/QBYAXZLN"],"itemData":{"id":25,"type":"article","title":"Introduccion_a_TCPIP.pdf","URL":"http://www.um.es/docencia/barzana/DIVULGACION/INFORMATICA/Introduccion_a_TCPIP.pdf","accessed":{"date-parts":[["2018",5,15]]}}}],"schema":"https://github.com/citation-style-language/schema/raw/master/csl-citation.json"} </w:instrText>
      </w:r>
      <w:r w:rsidRPr="003832CC">
        <w:rPr>
          <w:rFonts w:eastAsiaTheme="minorHAnsi" w:cs="Helvetica Neue"/>
          <w:color w:val="000000"/>
          <w:lang w:eastAsia="en-US"/>
        </w:rPr>
        <w:fldChar w:fldCharType="separate"/>
      </w:r>
      <w:r w:rsidRPr="003832CC">
        <w:rPr>
          <w:rFonts w:eastAsiaTheme="minorHAnsi" w:cs="Helvetica Neue"/>
          <w:noProof/>
          <w:color w:val="000000"/>
          <w:lang w:eastAsia="en-US"/>
        </w:rPr>
        <w:t>[2]</w:t>
      </w:r>
      <w:r w:rsidRPr="003832CC">
        <w:rPr>
          <w:rFonts w:eastAsiaTheme="minorHAnsi" w:cs="Helvetica Neue"/>
          <w:color w:val="000000"/>
          <w:lang w:eastAsia="en-US"/>
        </w:rPr>
        <w:fldChar w:fldCharType="end"/>
      </w:r>
    </w:p>
    <w:p w:rsidR="00541272" w:rsidRPr="00E16CB2" w:rsidRDefault="00541272" w:rsidP="001772E2"/>
    <w:p w:rsidR="00541272" w:rsidRPr="003C080C" w:rsidRDefault="00541272" w:rsidP="00453934">
      <w:pPr>
        <w:pStyle w:val="Ttulo3"/>
        <w:rPr>
          <w:color w:val="4DA4D8" w:themeColor="accent3" w:themeTint="99"/>
        </w:rPr>
      </w:pPr>
      <w:bookmarkStart w:id="11" w:name="_Toc514841314"/>
      <w:bookmarkStart w:id="12" w:name="_Toc515307192"/>
      <w:r w:rsidRPr="003C080C">
        <w:rPr>
          <w:color w:val="4DA4D8" w:themeColor="accent3" w:themeTint="99"/>
        </w:rPr>
        <w:t>PROTOCOLO DE NEGOCIACIÓN EN 3 PASOS O 3-WAY HANDSHAKE</w:t>
      </w:r>
      <w:bookmarkEnd w:id="11"/>
      <w:bookmarkEnd w:id="12"/>
      <w:r w:rsidRPr="003C080C">
        <w:rPr>
          <w:color w:val="4DA4D8" w:themeColor="accent3" w:themeTint="99"/>
        </w:rPr>
        <w:t xml:space="preserve"> </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Las conexiones TCP se componen de tres etapas: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E</w:t>
      </w:r>
      <w:r w:rsidR="00541272" w:rsidRPr="00F573F4">
        <w:rPr>
          <w:rFonts w:eastAsiaTheme="minorHAnsi" w:cs="Helvetica Neue"/>
          <w:color w:val="000000"/>
          <w:lang w:eastAsia="en-US"/>
        </w:rPr>
        <w:t>stablecer conexión</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T</w:t>
      </w:r>
      <w:r w:rsidR="00541272" w:rsidRPr="00F573F4">
        <w:rPr>
          <w:rFonts w:eastAsiaTheme="minorHAnsi" w:cs="Helvetica Neue"/>
          <w:color w:val="000000"/>
          <w:lang w:eastAsia="en-US"/>
        </w:rPr>
        <w:t>ransferencia de datos</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F</w:t>
      </w:r>
      <w:r w:rsidR="00541272" w:rsidRPr="00F573F4">
        <w:rPr>
          <w:rFonts w:eastAsiaTheme="minorHAnsi" w:cs="Helvetica Neue"/>
          <w:color w:val="000000"/>
          <w:lang w:eastAsia="en-US"/>
        </w:rPr>
        <w:t>in de conexión</w:t>
      </w:r>
    </w:p>
    <w:p w:rsidR="00BA13E3" w:rsidRDefault="00BA13E3" w:rsidP="001772E2">
      <w:pPr>
        <w:autoSpaceDE w:val="0"/>
        <w:autoSpaceDN w:val="0"/>
        <w:adjustRightInd w:val="0"/>
        <w:spacing w:after="0" w:line="240" w:lineRule="auto"/>
        <w:rPr>
          <w:rFonts w:eastAsiaTheme="minorHAnsi" w:cs="Helvetica Neue"/>
          <w:b/>
          <w:color w:val="4DA4D8" w:themeColor="accent3" w:themeTint="99"/>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ESTABLECIMIENTO DE LA CONEXIÓN</w:t>
      </w:r>
    </w:p>
    <w:p w:rsidR="00BA13E3" w:rsidRDefault="00BA13E3"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Normalmente en las conexiones una de las entidades o hosts se queda en escucha de nuevas conexiones, llamándose a esto abertura pasiva y determinando el lado servidor de una conexión.</w:t>
      </w:r>
    </w:p>
    <w:p w:rsidR="001772E2" w:rsidRPr="00F573F4" w:rsidRDefault="001772E2" w:rsidP="001772E2">
      <w:pPr>
        <w:autoSpaceDE w:val="0"/>
        <w:autoSpaceDN w:val="0"/>
        <w:adjustRightInd w:val="0"/>
        <w:spacing w:after="0" w:line="240" w:lineRule="auto"/>
        <w:rPr>
          <w:rFonts w:eastAsiaTheme="minorHAnsi" w:cs="Helvetica Neue"/>
          <w:color w:val="000000"/>
          <w:lang w:eastAsia="en-US"/>
        </w:rPr>
      </w:pPr>
    </w:p>
    <w:p w:rsidR="00777F7E"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El lado cliente realiza una apertura activa de un puerto enviando un paquete SYN (bit de control  que se utiliza para sincronizar los números de secuencia) inicial al servidor. En el lado del servidor se comprueba que el puerto está abierto, en caso </w:t>
      </w:r>
      <w:r w:rsidRPr="00F573F4">
        <w:rPr>
          <w:rFonts w:eastAsiaTheme="minorHAnsi" w:cs="Helvetica Neue"/>
          <w:color w:val="000000"/>
          <w:lang w:eastAsia="en-US"/>
        </w:rPr>
        <w:lastRenderedPageBreak/>
        <w:t>de no estarlo se envía un paquete con el flag RST (bit de paquete que rechaza el intento de conexión). Si el puerto está abierto el servidor responderá a la petición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SYN con un paquete SYN/ACK (el paquete ACK o acknowledgement  informa sobre la confirmación de la recepción de mensaje). Finalmente el cliente responderá con un paquete ACK completando el establecimiento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Existe un número de secuencia generado por cada lado ayudando a que se puedan establecer las conexiones.</w:t>
      </w:r>
    </w:p>
    <w:p w:rsidR="006424BD" w:rsidRPr="00F573F4" w:rsidRDefault="006424BD"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TRANSFERENCIA DE DATOS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Durante esta etapa entran a hacer su función los números de secuencia TCP</w:t>
      </w:r>
      <w:r w:rsidR="00DA7AAD">
        <w:rPr>
          <w:rFonts w:eastAsiaTheme="minorHAnsi" w:cs="Helvetica Neue"/>
          <w:color w:val="000000"/>
          <w:lang w:eastAsia="en-US"/>
        </w:rPr>
        <w:t>,</w:t>
      </w:r>
      <w:r w:rsidRPr="00F573F4">
        <w:rPr>
          <w:rFonts w:eastAsiaTheme="minorHAnsi" w:cs="Helvetica Neue"/>
          <w:color w:val="000000"/>
          <w:lang w:eastAsia="en-US"/>
        </w:rPr>
        <w:t xml:space="preserve"> cuya función es la identificación de los paquetes de datos</w:t>
      </w:r>
      <w:r w:rsidR="00DA7AAD">
        <w:rPr>
          <w:rFonts w:eastAsiaTheme="minorHAnsi" w:cs="Helvetica Neue"/>
          <w:color w:val="000000"/>
          <w:lang w:eastAsia="en-US"/>
        </w:rPr>
        <w:t>,</w:t>
      </w:r>
      <w:r w:rsidRPr="00F573F4">
        <w:rPr>
          <w:rFonts w:eastAsiaTheme="minorHAnsi" w:cs="Helvetica Neue"/>
          <w:color w:val="000000"/>
          <w:lang w:eastAsia="en-US"/>
        </w:rPr>
        <w:t xml:space="preserve"> permitiendo ordenarlos y</w:t>
      </w:r>
      <w:r w:rsidR="00DA7AAD">
        <w:rPr>
          <w:rFonts w:eastAsiaTheme="minorHAnsi" w:cs="Helvetica Neue"/>
          <w:color w:val="000000"/>
          <w:lang w:eastAsia="en-US"/>
        </w:rPr>
        <w:t xml:space="preserve"> a la vez detectando duplicados. L</w:t>
      </w:r>
      <w:r w:rsidRPr="00F573F4">
        <w:rPr>
          <w:rFonts w:eastAsiaTheme="minorHAnsi" w:cs="Helvetica Neue"/>
          <w:color w:val="000000"/>
          <w:lang w:eastAsia="en-US"/>
        </w:rPr>
        <w:t>os checksums cuya función es la detección de errores y las confirmaciones o asentimientos y temporizadores cuya función es la confirmación de paquetes recibidos y la detección de pérdidas o retrasos.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FIN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732C8E"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Envío de segmentos FIN y ACK.</w:t>
      </w:r>
    </w:p>
    <w:p w:rsidR="00541272" w:rsidRDefault="00F54F02" w:rsidP="001772E2">
      <w:pPr>
        <w:pStyle w:val="Ttulo3"/>
        <w:numPr>
          <w:ilvl w:val="3"/>
          <w:numId w:val="18"/>
        </w:numPr>
        <w:ind w:left="0" w:firstLine="0"/>
        <w:rPr>
          <w:color w:val="4DA4D8" w:themeColor="accent3" w:themeTint="99"/>
        </w:rPr>
      </w:pPr>
      <w:bookmarkStart w:id="13" w:name="_Toc515307193"/>
      <w:r>
        <w:rPr>
          <w:noProof/>
        </w:rPr>
        <mc:AlternateContent>
          <mc:Choice Requires="wps">
            <w:drawing>
              <wp:anchor distT="0" distB="0" distL="114300" distR="114300" simplePos="0" relativeHeight="251659264" behindDoc="0" locked="0" layoutInCell="1" allowOverlap="1" wp14:anchorId="17631140" wp14:editId="4E999180">
                <wp:simplePos x="0" y="0"/>
                <wp:positionH relativeFrom="column">
                  <wp:posOffset>-727710</wp:posOffset>
                </wp:positionH>
                <wp:positionV relativeFrom="paragraph">
                  <wp:posOffset>4577930</wp:posOffset>
                </wp:positionV>
                <wp:extent cx="6351905" cy="186690"/>
                <wp:effectExtent l="0" t="0" r="0" b="3810"/>
                <wp:wrapSquare wrapText="bothSides"/>
                <wp:docPr id="1" name="Cuadro de texto 1"/>
                <wp:cNvGraphicFramePr/>
                <a:graphic xmlns:a="http://schemas.openxmlformats.org/drawingml/2006/main">
                  <a:graphicData uri="http://schemas.microsoft.com/office/word/2010/wordprocessingShape">
                    <wps:wsp>
                      <wps:cNvSpPr txBox="1"/>
                      <wps:spPr>
                        <a:xfrm>
                          <a:off x="0" y="0"/>
                          <a:ext cx="6351905" cy="186690"/>
                        </a:xfrm>
                        <a:prstGeom prst="rect">
                          <a:avLst/>
                        </a:prstGeom>
                        <a:solidFill>
                          <a:prstClr val="white"/>
                        </a:solidFill>
                        <a:ln>
                          <a:noFill/>
                        </a:ln>
                      </wps:spPr>
                      <wps:txbx>
                        <w:txbxContent>
                          <w:p w:rsidR="006F3A53" w:rsidRPr="00EF6D64" w:rsidRDefault="006F3A53" w:rsidP="0063125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4" w:name="_Toc514947076"/>
                            <w:bookmarkStart w:id="15" w:name="_Toc514947094"/>
                            <w:bookmarkStart w:id="16" w:name="_Toc515561212"/>
                            <w:bookmarkStart w:id="17" w:name="_Toc515563673"/>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-3-Way Handshake Wireshark</w:t>
                            </w:r>
                            <w:bookmarkEnd w:id="14"/>
                            <w:bookmarkEnd w:id="15"/>
                            <w:r>
                              <w:t>. Fuente: propia</w:t>
                            </w:r>
                            <w:bookmarkEnd w:id="16"/>
                            <w:bookmarkEnd w:id="17"/>
                          </w:p>
                          <w:p w:rsidR="006F3A53" w:rsidRPr="001D7788" w:rsidRDefault="006F3A53" w:rsidP="00155624">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631140" id="_x0000_t202" coordsize="21600,21600" o:spt="202" path="m,l,21600r21600,l21600,xe">
                <v:stroke joinstyle="miter"/>
                <v:path gradientshapeok="t" o:connecttype="rect"/>
              </v:shapetype>
              <v:shape id="Cuadro de texto 1" o:spid="_x0000_s1026" type="#_x0000_t202" style="position:absolute;left:0;text-align:left;margin-left:-57.3pt;margin-top:360.45pt;width:500.15pt;height:14.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" stroked="f">
                <v:textbox inset="0,0,0,0">
                  <w:txbxContent>
                    <w:p w:rsidR="006F3A53" w:rsidRPr="00EF6D64" w:rsidRDefault="006F3A53" w:rsidP="0063125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8" w:name="_Toc514947076"/>
                      <w:bookmarkStart w:id="19" w:name="_Toc514947094"/>
                      <w:bookmarkStart w:id="20" w:name="_Toc515561212"/>
                      <w:bookmarkStart w:id="21" w:name="_Toc515563673"/>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-3-Way Handshake Wireshark</w:t>
                      </w:r>
                      <w:bookmarkEnd w:id="18"/>
                      <w:bookmarkEnd w:id="19"/>
                      <w:r>
                        <w:t>. Fuente: propia</w:t>
                      </w:r>
                      <w:bookmarkEnd w:id="20"/>
                      <w:bookmarkEnd w:id="21"/>
                    </w:p>
                    <w:p w:rsidR="006F3A53" w:rsidRPr="001D7788" w:rsidRDefault="006F3A53" w:rsidP="00155624">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r w:rsidR="00541272">
        <w:rPr>
          <w:color w:val="4DA4D8" w:themeColor="accent3" w:themeTint="99"/>
        </w:rPr>
        <w:t>EJEMPLIFICACIÓN CON WIRESHARK</w:t>
      </w:r>
      <w:bookmarkEnd w:id="13"/>
    </w:p>
    <w:p w:rsidR="00F54F02" w:rsidRDefault="00F54F02" w:rsidP="001772E2"/>
    <w:p w:rsidR="009847DB" w:rsidRDefault="00D0573B" w:rsidP="001772E2">
      <w:r w:rsidRPr="00362434">
        <w:rPr>
          <w:rFonts w:ascii="Helvetica Neue" w:eastAsiaTheme="minorHAnsi" w:hAnsi="Helvetica Neue" w:cs="Helvetica Neue"/>
          <w:i/>
          <w:noProof/>
          <w:color w:val="F07F09" w:themeColor="accent1"/>
          <w:lang w:eastAsia="en-US"/>
        </w:rPr>
        <w:drawing>
          <wp:anchor distT="0" distB="0" distL="114300" distR="114300" simplePos="0" relativeHeight="251657216" behindDoc="0" locked="0" layoutInCell="1" allowOverlap="1" wp14:anchorId="15D5A971" wp14:editId="40D20D12">
            <wp:simplePos x="0" y="0"/>
            <wp:positionH relativeFrom="column">
              <wp:posOffset>-635</wp:posOffset>
            </wp:positionH>
            <wp:positionV relativeFrom="paragraph">
              <wp:posOffset>146685</wp:posOffset>
            </wp:positionV>
            <wp:extent cx="5115560" cy="3181985"/>
            <wp:effectExtent l="0" t="0" r="2540" b="571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png"/>
                    <pic:cNvPicPr/>
                  </pic:nvPicPr>
                  <pic:blipFill rotWithShape="1">
                    <a:blip r:embed="rId60" cstate="print">
                      <a:extLst>
                        <a:ext uri="{28A0092B-C50C-407E-A947-70E740481C1C}">
                          <a14:useLocalDpi xmlns:a14="http://schemas.microsoft.com/office/drawing/2010/main" val="0"/>
                        </a:ext>
                      </a:extLst>
                    </a:blip>
                    <a:srcRect l="1155" t="709" r="1274" b="2532"/>
                    <a:stretch/>
                  </pic:blipFill>
                  <pic:spPr bwMode="auto">
                    <a:xfrm>
                      <a:off x="0" y="0"/>
                      <a:ext cx="5115560" cy="318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02" w:rsidRDefault="00F54F02" w:rsidP="001772E2"/>
    <w:p w:rsidR="00F54F02" w:rsidRDefault="009E31F9" w:rsidP="001772E2">
      <w:r>
        <w:rPr>
          <w:noProof/>
        </w:rPr>
        <w:lastRenderedPageBreak/>
        <mc:AlternateContent>
          <mc:Choice Requires="wps">
            <w:drawing>
              <wp:anchor distT="0" distB="0" distL="114300" distR="114300" simplePos="0" relativeHeight="251667456" behindDoc="0" locked="0" layoutInCell="1" allowOverlap="1" wp14:anchorId="78C560F8" wp14:editId="47260FC4">
                <wp:simplePos x="0" y="0"/>
                <wp:positionH relativeFrom="column">
                  <wp:posOffset>797498</wp:posOffset>
                </wp:positionH>
                <wp:positionV relativeFrom="paragraph">
                  <wp:posOffset>494925</wp:posOffset>
                </wp:positionV>
                <wp:extent cx="3816350" cy="206375"/>
                <wp:effectExtent l="0" t="0" r="6350" b="0"/>
                <wp:wrapTopAndBottom/>
                <wp:docPr id="10" name="Cuadro de texto 10"/>
                <wp:cNvGraphicFramePr/>
                <a:graphic xmlns:a="http://schemas.openxmlformats.org/drawingml/2006/main">
                  <a:graphicData uri="http://schemas.microsoft.com/office/word/2010/wordprocessingShape">
                    <wps:wsp>
                      <wps:cNvSpPr txBox="1"/>
                      <wps:spPr>
                        <a:xfrm>
                          <a:off x="0" y="0"/>
                          <a:ext cx="3816350" cy="206375"/>
                        </a:xfrm>
                        <a:prstGeom prst="rect">
                          <a:avLst/>
                        </a:prstGeom>
                        <a:solidFill>
                          <a:prstClr val="white"/>
                        </a:solidFill>
                        <a:ln>
                          <a:noFill/>
                        </a:ln>
                      </wps:spPr>
                      <wps:txbx>
                        <w:txbxContent>
                          <w:p w:rsidR="006F3A53" w:rsidRPr="00EF6D64" w:rsidRDefault="006F3A53"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2" w:name="_Toc514947078"/>
                            <w:bookmarkStart w:id="23" w:name="_Toc514947096"/>
                            <w:bookmarkStart w:id="24" w:name="_Toc515561213"/>
                            <w:bookmarkStart w:id="25" w:name="_Toc515563674"/>
                            <w:r>
                              <w:rPr>
                                <w:rFonts w:eastAsiaTheme="minorHAnsi" w:cs="Helvetica Neue"/>
                                <w:b/>
                                <w:i w:val="0"/>
                                <w:noProof/>
                                <w:color w:val="4DA4D8" w:themeColor="accent3" w:themeTint="99"/>
                                <w:lang w:eastAsia="en-US"/>
                              </w:rPr>
                              <w:t>2</w:t>
                            </w:r>
                            <w:r w:rsidRPr="00C70B2E">
                              <w:rPr>
                                <w:rFonts w:eastAsiaTheme="minorHAnsi" w:cs="Helvetica Neue"/>
                                <w:b/>
                                <w:i w:val="0"/>
                                <w:noProof/>
                                <w:color w:val="4DA4D8" w:themeColor="accent3" w:themeTint="99"/>
                                <w:lang w:eastAsia="en-US"/>
                              </w:rPr>
                              <w:fldChar w:fldCharType="end"/>
                            </w:r>
                            <w:r>
                              <w:t>-</w:t>
                            </w:r>
                            <w:bookmarkEnd w:id="22"/>
                            <w:bookmarkEnd w:id="23"/>
                            <w:r w:rsidRPr="009E31F9">
                              <w:t>Paquete SYN. Fuente: propia</w:t>
                            </w:r>
                            <w:bookmarkEnd w:id="24"/>
                            <w:bookmarkEnd w:id="25"/>
                          </w:p>
                          <w:p w:rsidR="006F3A53" w:rsidRPr="0058398E" w:rsidRDefault="006F3A53" w:rsidP="009847DB">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60F8" id="Cuadro de texto 10" o:spid="_x0000_s1027" type="#_x0000_t202" style="position:absolute;left:0;text-align:left;margin-left:62.8pt;margin-top:38.95pt;width:300.5pt;height:16.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" stroked="f">
                <v:textbox inset="0,0,0,0">
                  <w:txbxContent>
                    <w:p w:rsidR="006F3A53" w:rsidRPr="00EF6D64" w:rsidRDefault="006F3A53"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6" w:name="_Toc514947078"/>
                      <w:bookmarkStart w:id="27" w:name="_Toc514947096"/>
                      <w:bookmarkStart w:id="28" w:name="_Toc515561213"/>
                      <w:bookmarkStart w:id="29" w:name="_Toc515563674"/>
                      <w:r>
                        <w:rPr>
                          <w:rFonts w:eastAsiaTheme="minorHAnsi" w:cs="Helvetica Neue"/>
                          <w:b/>
                          <w:i w:val="0"/>
                          <w:noProof/>
                          <w:color w:val="4DA4D8" w:themeColor="accent3" w:themeTint="99"/>
                          <w:lang w:eastAsia="en-US"/>
                        </w:rPr>
                        <w:t>2</w:t>
                      </w:r>
                      <w:r w:rsidRPr="00C70B2E">
                        <w:rPr>
                          <w:rFonts w:eastAsiaTheme="minorHAnsi" w:cs="Helvetica Neue"/>
                          <w:b/>
                          <w:i w:val="0"/>
                          <w:noProof/>
                          <w:color w:val="4DA4D8" w:themeColor="accent3" w:themeTint="99"/>
                          <w:lang w:eastAsia="en-US"/>
                        </w:rPr>
                        <w:fldChar w:fldCharType="end"/>
                      </w:r>
                      <w:r>
                        <w:t>-</w:t>
                      </w:r>
                      <w:bookmarkEnd w:id="26"/>
                      <w:bookmarkEnd w:id="27"/>
                      <w:r w:rsidRPr="009E31F9">
                        <w:t>Paquete SYN. Fuente: propia</w:t>
                      </w:r>
                      <w:bookmarkEnd w:id="28"/>
                      <w:bookmarkEnd w:id="29"/>
                    </w:p>
                    <w:p w:rsidR="006F3A53" w:rsidRPr="0058398E" w:rsidRDefault="006F3A53" w:rsidP="009847DB">
                      <w:pPr>
                        <w:pStyle w:val="Descripcin"/>
                        <w:jc w:val="center"/>
                        <w:rPr>
                          <w:rFonts w:ascii="Helvetica Neue" w:eastAsiaTheme="minorHAnsi" w:hAnsi="Helvetica Neue" w:cs="Helvetica Neue"/>
                          <w:noProof/>
                          <w:color w:val="F07F09" w:themeColor="accent1"/>
                          <w:szCs w:val="22"/>
                          <w:lang w:eastAsia="en-US"/>
                        </w:rPr>
                      </w:pPr>
                    </w:p>
                  </w:txbxContent>
                </v:textbox>
                <w10:wrap type="topAndBottom"/>
              </v:shape>
            </w:pict>
          </mc:Fallback>
        </mc:AlternateContent>
      </w:r>
      <w:r w:rsidR="00D0573B">
        <w:rPr>
          <w:noProof/>
        </w:rPr>
        <w:drawing>
          <wp:anchor distT="0" distB="0" distL="114300" distR="114300" simplePos="0" relativeHeight="251810816" behindDoc="0" locked="0" layoutInCell="1" allowOverlap="1" wp14:anchorId="36ECB00D">
            <wp:simplePos x="0" y="0"/>
            <wp:positionH relativeFrom="column">
              <wp:posOffset>-671979</wp:posOffset>
            </wp:positionH>
            <wp:positionV relativeFrom="paragraph">
              <wp:posOffset>302260</wp:posOffset>
            </wp:positionV>
            <wp:extent cx="6809740" cy="97790"/>
            <wp:effectExtent l="0" t="0" r="0" b="381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N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09740" cy="97790"/>
                    </a:xfrm>
                    <a:prstGeom prst="rect">
                      <a:avLst/>
                    </a:prstGeom>
                  </pic:spPr>
                </pic:pic>
              </a:graphicData>
            </a:graphic>
            <wp14:sizeRelH relativeFrom="page">
              <wp14:pctWidth>0</wp14:pctWidth>
            </wp14:sizeRelH>
            <wp14:sizeRelV relativeFrom="page">
              <wp14:pctHeight>0</wp14:pctHeight>
            </wp14:sizeRelV>
          </wp:anchor>
        </w:drawing>
      </w:r>
    </w:p>
    <w:p w:rsidR="009847DB" w:rsidRDefault="009E31F9" w:rsidP="001772E2">
      <w:pPr>
        <w:tabs>
          <w:tab w:val="left" w:pos="5311"/>
        </w:tabs>
      </w:pPr>
      <w:r>
        <w:rPr>
          <w:noProof/>
        </w:rPr>
        <mc:AlternateContent>
          <mc:Choice Requires="wps">
            <w:drawing>
              <wp:anchor distT="0" distB="0" distL="114300" distR="114300" simplePos="0" relativeHeight="251663360" behindDoc="0" locked="0" layoutInCell="1" allowOverlap="1" wp14:anchorId="7AF0332D" wp14:editId="6BE84D57">
                <wp:simplePos x="0" y="0"/>
                <wp:positionH relativeFrom="column">
                  <wp:posOffset>-1066956</wp:posOffset>
                </wp:positionH>
                <wp:positionV relativeFrom="paragraph">
                  <wp:posOffset>2174282</wp:posOffset>
                </wp:positionV>
                <wp:extent cx="7436485" cy="186690"/>
                <wp:effectExtent l="0" t="0" r="5715" b="3810"/>
                <wp:wrapTopAndBottom/>
                <wp:docPr id="9" name="Cuadro de texto 9"/>
                <wp:cNvGraphicFramePr/>
                <a:graphic xmlns:a="http://schemas.openxmlformats.org/drawingml/2006/main">
                  <a:graphicData uri="http://schemas.microsoft.com/office/word/2010/wordprocessingShape">
                    <wps:wsp>
                      <wps:cNvSpPr txBox="1"/>
                      <wps:spPr>
                        <a:xfrm>
                          <a:off x="0" y="0"/>
                          <a:ext cx="7436485" cy="186690"/>
                        </a:xfrm>
                        <a:prstGeom prst="rect">
                          <a:avLst/>
                        </a:prstGeom>
                        <a:solidFill>
                          <a:prstClr val="white"/>
                        </a:solidFill>
                        <a:ln>
                          <a:noFill/>
                        </a:ln>
                      </wps:spPr>
                      <wps:txbx>
                        <w:txbxContent>
                          <w:p w:rsidR="006F3A53" w:rsidRPr="00EF6D64" w:rsidRDefault="006F3A53" w:rsidP="008C24F2">
                            <w:pPr>
                              <w:pStyle w:val="Descripcin"/>
                              <w:ind w:firstLine="709"/>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30" w:name="_Toc514947077"/>
                            <w:bookmarkStart w:id="31" w:name="_Toc514947095"/>
                            <w:bookmarkStart w:id="32" w:name="_Toc515561214"/>
                            <w:bookmarkStart w:id="33" w:name="_Toc515563675"/>
                            <w:r>
                              <w:rPr>
                                <w:b/>
                                <w:i w:val="0"/>
                                <w:noProof/>
                                <w:color w:val="4DA4D8" w:themeColor="accent3" w:themeTint="99"/>
                              </w:rPr>
                              <w:t>3</w:t>
                            </w:r>
                            <w:r w:rsidRPr="009847DB">
                              <w:rPr>
                                <w:b/>
                                <w:i w:val="0"/>
                                <w:noProof/>
                                <w:color w:val="4DA4D8" w:themeColor="accent3" w:themeTint="99"/>
                              </w:rPr>
                              <w:fldChar w:fldCharType="end"/>
                            </w:r>
                            <w:bookmarkEnd w:id="30"/>
                            <w:bookmarkEnd w:id="31"/>
                            <w:r>
                              <w:t>-Flag SYN. Fuente: propia</w:t>
                            </w:r>
                            <w:bookmarkEnd w:id="32"/>
                            <w:bookmarkEnd w:id="33"/>
                          </w:p>
                          <w:p w:rsidR="006F3A53" w:rsidRPr="00DE3A05" w:rsidRDefault="006F3A53"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0332D" id="Cuadro de texto 9" o:spid="_x0000_s1028" type="#_x0000_t202" style="position:absolute;left:0;text-align:left;margin-left:-84pt;margin-top:171.2pt;width:585.55pt;height:14.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" stroked="f">
                <v:textbox inset="0,0,0,0">
                  <w:txbxContent>
                    <w:p w:rsidR="006F3A53" w:rsidRPr="00EF6D64" w:rsidRDefault="006F3A53" w:rsidP="008C24F2">
                      <w:pPr>
                        <w:pStyle w:val="Descripcin"/>
                        <w:ind w:firstLine="709"/>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34" w:name="_Toc514947077"/>
                      <w:bookmarkStart w:id="35" w:name="_Toc514947095"/>
                      <w:bookmarkStart w:id="36" w:name="_Toc515561214"/>
                      <w:bookmarkStart w:id="37" w:name="_Toc515563675"/>
                      <w:r>
                        <w:rPr>
                          <w:b/>
                          <w:i w:val="0"/>
                          <w:noProof/>
                          <w:color w:val="4DA4D8" w:themeColor="accent3" w:themeTint="99"/>
                        </w:rPr>
                        <w:t>3</w:t>
                      </w:r>
                      <w:r w:rsidRPr="009847DB">
                        <w:rPr>
                          <w:b/>
                          <w:i w:val="0"/>
                          <w:noProof/>
                          <w:color w:val="4DA4D8" w:themeColor="accent3" w:themeTint="99"/>
                        </w:rPr>
                        <w:fldChar w:fldCharType="end"/>
                      </w:r>
                      <w:bookmarkEnd w:id="34"/>
                      <w:bookmarkEnd w:id="35"/>
                      <w:r>
                        <w:t>-Flag SYN. Fuente: propia</w:t>
                      </w:r>
                      <w:bookmarkEnd w:id="36"/>
                      <w:bookmarkEnd w:id="37"/>
                    </w:p>
                    <w:p w:rsidR="006F3A53" w:rsidRPr="00DE3A05" w:rsidRDefault="006F3A53" w:rsidP="009847DB">
                      <w:pPr>
                        <w:pStyle w:val="Descripcin"/>
                        <w:jc w:val="center"/>
                        <w:rPr>
                          <w:noProof/>
                          <w:szCs w:val="22"/>
                        </w:rPr>
                      </w:pPr>
                    </w:p>
                  </w:txbxContent>
                </v:textbox>
                <w10:wrap type="topAndBottom"/>
              </v:shape>
            </w:pict>
          </mc:Fallback>
        </mc:AlternateContent>
      </w:r>
      <w:r w:rsidR="00D0573B" w:rsidRPr="00362434">
        <w:rPr>
          <w:rFonts w:ascii="Helvetica Neue" w:eastAsiaTheme="minorHAnsi" w:hAnsi="Helvetica Neue" w:cs="Helvetica Neue"/>
          <w:i/>
          <w:noProof/>
          <w:color w:val="F07F09" w:themeColor="accent1"/>
          <w:lang w:eastAsia="en-US"/>
        </w:rPr>
        <w:drawing>
          <wp:anchor distT="0" distB="0" distL="114300" distR="114300" simplePos="0" relativeHeight="251665408" behindDoc="0" locked="0" layoutInCell="1" allowOverlap="1" wp14:anchorId="5748E322" wp14:editId="223E8212">
            <wp:simplePos x="0" y="0"/>
            <wp:positionH relativeFrom="column">
              <wp:posOffset>802005</wp:posOffset>
            </wp:positionH>
            <wp:positionV relativeFrom="paragraph">
              <wp:posOffset>466090</wp:posOffset>
            </wp:positionV>
            <wp:extent cx="3816350" cy="1626235"/>
            <wp:effectExtent l="0" t="0" r="635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N 3.png"/>
                    <pic:cNvPicPr/>
                  </pic:nvPicPr>
                  <pic:blipFill>
                    <a:blip r:embed="rId62">
                      <a:extLst>
                        <a:ext uri="{28A0092B-C50C-407E-A947-70E740481C1C}">
                          <a14:useLocalDpi xmlns:a14="http://schemas.microsoft.com/office/drawing/2010/main" val="0"/>
                        </a:ext>
                      </a:extLst>
                    </a:blip>
                    <a:stretch>
                      <a:fillRect/>
                    </a:stretch>
                  </pic:blipFill>
                  <pic:spPr>
                    <a:xfrm>
                      <a:off x="0" y="0"/>
                      <a:ext cx="3816350" cy="1626235"/>
                    </a:xfrm>
                    <a:prstGeom prst="rect">
                      <a:avLst/>
                    </a:prstGeom>
                  </pic:spPr>
                </pic:pic>
              </a:graphicData>
            </a:graphic>
            <wp14:sizeRelH relativeFrom="page">
              <wp14:pctWidth>0</wp14:pctWidth>
            </wp14:sizeRelH>
            <wp14:sizeRelV relativeFrom="page">
              <wp14:pctHeight>0</wp14:pctHeight>
            </wp14:sizeRelV>
          </wp:anchor>
        </w:drawing>
      </w:r>
      <w:r w:rsidR="009847DB">
        <w:tab/>
      </w:r>
    </w:p>
    <w:p w:rsidR="00D0573B" w:rsidRDefault="00D0573B" w:rsidP="00D0573B">
      <w:pPr>
        <w:keepNext/>
        <w:tabs>
          <w:tab w:val="left" w:pos="4723"/>
          <w:tab w:val="left" w:pos="5357"/>
        </w:tabs>
      </w:pPr>
      <w:r>
        <w:rPr>
          <w:noProof/>
        </w:rPr>
        <w:drawing>
          <wp:anchor distT="0" distB="0" distL="114300" distR="114300" simplePos="0" relativeHeight="251669504" behindDoc="0" locked="0" layoutInCell="1" allowOverlap="1" wp14:anchorId="26B7A8E6" wp14:editId="6ED74F5A">
            <wp:simplePos x="0" y="0"/>
            <wp:positionH relativeFrom="column">
              <wp:posOffset>-766258</wp:posOffset>
            </wp:positionH>
            <wp:positionV relativeFrom="paragraph">
              <wp:posOffset>258445</wp:posOffset>
            </wp:positionV>
            <wp:extent cx="6905289" cy="114935"/>
            <wp:effectExtent l="0" t="0" r="381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ACK copia.png"/>
                    <pic:cNvPicPr/>
                  </pic:nvPicPr>
                  <pic:blipFill rotWithShape="1">
                    <a:blip r:embed="rId63" cstate="print">
                      <a:extLst>
                        <a:ext uri="{28A0092B-C50C-407E-A947-70E740481C1C}">
                          <a14:useLocalDpi xmlns:a14="http://schemas.microsoft.com/office/drawing/2010/main" val="0"/>
                        </a:ext>
                      </a:extLst>
                    </a:blip>
                    <a:srcRect l="3748" b="-1"/>
                    <a:stretch/>
                  </pic:blipFill>
                  <pic:spPr bwMode="auto">
                    <a:xfrm>
                      <a:off x="0" y="0"/>
                      <a:ext cx="6905289" cy="11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F70918" wp14:editId="6E24A3A0">
                <wp:simplePos x="0" y="0"/>
                <wp:positionH relativeFrom="column">
                  <wp:posOffset>-790575</wp:posOffset>
                </wp:positionH>
                <wp:positionV relativeFrom="paragraph">
                  <wp:posOffset>467360</wp:posOffset>
                </wp:positionV>
                <wp:extent cx="7142480" cy="147320"/>
                <wp:effectExtent l="0" t="0" r="0" b="5080"/>
                <wp:wrapTopAndBottom/>
                <wp:docPr id="11" name="Cuadro de texto 11"/>
                <wp:cNvGraphicFramePr/>
                <a:graphic xmlns:a="http://schemas.openxmlformats.org/drawingml/2006/main">
                  <a:graphicData uri="http://schemas.microsoft.com/office/word/2010/wordprocessingShape">
                    <wps:wsp>
                      <wps:cNvSpPr txBox="1"/>
                      <wps:spPr>
                        <a:xfrm>
                          <a:off x="0" y="0"/>
                          <a:ext cx="7142480" cy="147320"/>
                        </a:xfrm>
                        <a:prstGeom prst="rect">
                          <a:avLst/>
                        </a:prstGeom>
                        <a:solidFill>
                          <a:prstClr val="white"/>
                        </a:solidFill>
                        <a:ln>
                          <a:noFill/>
                        </a:ln>
                      </wps:spPr>
                      <wps:txbx>
                        <w:txbxContent>
                          <w:p w:rsidR="006F3A53" w:rsidRPr="00EF6D64" w:rsidRDefault="006F3A53"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38" w:name="_Toc514947079"/>
                            <w:bookmarkStart w:id="39" w:name="_Toc514947097"/>
                            <w:bookmarkStart w:id="40" w:name="_Toc515561215"/>
                            <w:bookmarkStart w:id="41" w:name="_Toc515563676"/>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38"/>
                            <w:bookmarkEnd w:id="39"/>
                            <w:r>
                              <w:rPr>
                                <w:noProof/>
                              </w:rPr>
                              <w:t xml:space="preserve">. </w:t>
                            </w:r>
                            <w:r>
                              <w:t>Fuente: propia</w:t>
                            </w:r>
                            <w:bookmarkEnd w:id="40"/>
                            <w:bookmarkEnd w:id="41"/>
                          </w:p>
                          <w:p w:rsidR="006F3A53" w:rsidRPr="006F1DF2" w:rsidRDefault="006F3A53"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70918" id="Cuadro de texto 11" o:spid="_x0000_s1029" type="#_x0000_t202" style="position:absolute;left:0;text-align:left;margin-left:-62.25pt;margin-top:36.8pt;width:562.4pt;height:1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" stroked="f">
                <v:textbox inset="0,0,0,0">
                  <w:txbxContent>
                    <w:p w:rsidR="006F3A53" w:rsidRPr="00EF6D64" w:rsidRDefault="006F3A53"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42" w:name="_Toc514947079"/>
                      <w:bookmarkStart w:id="43" w:name="_Toc514947097"/>
                      <w:bookmarkStart w:id="44" w:name="_Toc515561215"/>
                      <w:bookmarkStart w:id="45" w:name="_Toc515563676"/>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42"/>
                      <w:bookmarkEnd w:id="43"/>
                      <w:r>
                        <w:rPr>
                          <w:noProof/>
                        </w:rPr>
                        <w:t xml:space="preserve">. </w:t>
                      </w:r>
                      <w:r>
                        <w:t>Fuente: propia</w:t>
                      </w:r>
                      <w:bookmarkEnd w:id="44"/>
                      <w:bookmarkEnd w:id="45"/>
                    </w:p>
                    <w:p w:rsidR="006F3A53" w:rsidRPr="006F1DF2" w:rsidRDefault="006F3A53" w:rsidP="009847DB">
                      <w:pPr>
                        <w:pStyle w:val="Descripcin"/>
                        <w:jc w:val="center"/>
                        <w:rPr>
                          <w:noProof/>
                          <w:szCs w:val="22"/>
                        </w:rPr>
                      </w:pPr>
                    </w:p>
                  </w:txbxContent>
                </v:textbox>
                <w10:wrap type="topAndBottom"/>
              </v:shape>
            </w:pict>
          </mc:Fallback>
        </mc:AlternateContent>
      </w:r>
    </w:p>
    <w:p w:rsidR="00D0573B" w:rsidRDefault="00BA1EFC" w:rsidP="00D0573B">
      <w:pPr>
        <w:keepNext/>
        <w:tabs>
          <w:tab w:val="left" w:pos="4723"/>
          <w:tab w:val="left" w:pos="5357"/>
        </w:tabs>
      </w:pPr>
      <w:r>
        <w:rPr>
          <w:noProof/>
        </w:rPr>
        <mc:AlternateContent>
          <mc:Choice Requires="wps">
            <w:drawing>
              <wp:anchor distT="0" distB="0" distL="114300" distR="114300" simplePos="0" relativeHeight="251832320" behindDoc="0" locked="0" layoutInCell="1" allowOverlap="1" wp14:anchorId="5BA31457" wp14:editId="1A502A4B">
                <wp:simplePos x="0" y="0"/>
                <wp:positionH relativeFrom="column">
                  <wp:posOffset>565150</wp:posOffset>
                </wp:positionH>
                <wp:positionV relativeFrom="paragraph">
                  <wp:posOffset>2392045</wp:posOffset>
                </wp:positionV>
                <wp:extent cx="4342130" cy="635"/>
                <wp:effectExtent l="0" t="0" r="1270" b="12065"/>
                <wp:wrapTopAndBottom/>
                <wp:docPr id="32" name="Cuadro de texto 32"/>
                <wp:cNvGraphicFramePr/>
                <a:graphic xmlns:a="http://schemas.openxmlformats.org/drawingml/2006/main">
                  <a:graphicData uri="http://schemas.microsoft.com/office/word/2010/wordprocessingShape">
                    <wps:wsp>
                      <wps:cNvSpPr txBox="1"/>
                      <wps:spPr>
                        <a:xfrm>
                          <a:off x="0" y="0"/>
                          <a:ext cx="4342130" cy="635"/>
                        </a:xfrm>
                        <a:prstGeom prst="rect">
                          <a:avLst/>
                        </a:prstGeom>
                        <a:solidFill>
                          <a:prstClr val="white"/>
                        </a:solidFill>
                        <a:ln>
                          <a:noFill/>
                        </a:ln>
                      </wps:spPr>
                      <wps:txbx>
                        <w:txbxContent>
                          <w:p w:rsidR="006F3A53" w:rsidRPr="003049A2" w:rsidRDefault="006F3A53" w:rsidP="00BA1EFC">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46" w:name="_Toc515561216"/>
                            <w:bookmarkStart w:id="47" w:name="_Toc515563677"/>
                            <w:r>
                              <w:rPr>
                                <w:b/>
                                <w:i w:val="0"/>
                                <w:noProof/>
                                <w:color w:val="4DA4D8" w:themeColor="accent3" w:themeTint="99"/>
                              </w:rPr>
                              <w:t>5</w:t>
                            </w:r>
                            <w:r w:rsidRPr="00F73E3A">
                              <w:rPr>
                                <w:b/>
                                <w:i w:val="0"/>
                                <w:noProof/>
                                <w:color w:val="4DA4D8" w:themeColor="accent3" w:themeTint="99"/>
                              </w:rPr>
                              <w:fldChar w:fldCharType="end"/>
                            </w:r>
                            <w:r>
                              <w:t>-Flags</w:t>
                            </w:r>
                            <w:r w:rsidRPr="00BD0D1D">
                              <w:t xml:space="preserve"> SYN ACK. Fuente: propia</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31457" id="Cuadro de texto 32" o:spid="_x0000_s1030" type="#_x0000_t202" style="position:absolute;left:0;text-align:left;margin-left:44.5pt;margin-top:188.35pt;width:341.9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" stroked="f">
                <v:textbox style="mso-fit-shape-to-text:t" inset="0,0,0,0">
                  <w:txbxContent>
                    <w:p w:rsidR="006F3A53" w:rsidRPr="003049A2" w:rsidRDefault="006F3A53" w:rsidP="00BA1EFC">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48" w:name="_Toc515561216"/>
                      <w:bookmarkStart w:id="49" w:name="_Toc515563677"/>
                      <w:r>
                        <w:rPr>
                          <w:b/>
                          <w:i w:val="0"/>
                          <w:noProof/>
                          <w:color w:val="4DA4D8" w:themeColor="accent3" w:themeTint="99"/>
                        </w:rPr>
                        <w:t>5</w:t>
                      </w:r>
                      <w:r w:rsidRPr="00F73E3A">
                        <w:rPr>
                          <w:b/>
                          <w:i w:val="0"/>
                          <w:noProof/>
                          <w:color w:val="4DA4D8" w:themeColor="accent3" w:themeTint="99"/>
                        </w:rPr>
                        <w:fldChar w:fldCharType="end"/>
                      </w:r>
                      <w:r>
                        <w:t>-Flags</w:t>
                      </w:r>
                      <w:r w:rsidRPr="00BD0D1D">
                        <w:t xml:space="preserve"> SYN ACK. Fuente: propia</w:t>
                      </w:r>
                      <w:bookmarkEnd w:id="48"/>
                      <w:bookmarkEnd w:id="49"/>
                    </w:p>
                  </w:txbxContent>
                </v:textbox>
                <w10:wrap type="topAndBottom"/>
              </v:shape>
            </w:pict>
          </mc:Fallback>
        </mc:AlternateContent>
      </w:r>
      <w:r w:rsidR="00D0573B">
        <w:rPr>
          <w:noProof/>
        </w:rPr>
        <w:drawing>
          <wp:anchor distT="0" distB="0" distL="114300" distR="114300" simplePos="0" relativeHeight="251812864" behindDoc="0" locked="0" layoutInCell="1" allowOverlap="1" wp14:anchorId="40D674F5">
            <wp:simplePos x="0" y="0"/>
            <wp:positionH relativeFrom="column">
              <wp:posOffset>565150</wp:posOffset>
            </wp:positionH>
            <wp:positionV relativeFrom="paragraph">
              <wp:posOffset>536874</wp:posOffset>
            </wp:positionV>
            <wp:extent cx="4342321" cy="1798655"/>
            <wp:effectExtent l="0" t="0" r="1270" b="508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ACK copia 2.png"/>
                    <pic:cNvPicPr/>
                  </pic:nvPicPr>
                  <pic:blipFill>
                    <a:blip r:embed="rId64">
                      <a:extLst>
                        <a:ext uri="{28A0092B-C50C-407E-A947-70E740481C1C}">
                          <a14:useLocalDpi xmlns:a14="http://schemas.microsoft.com/office/drawing/2010/main" val="0"/>
                        </a:ext>
                      </a:extLst>
                    </a:blip>
                    <a:stretch>
                      <a:fillRect/>
                    </a:stretch>
                  </pic:blipFill>
                  <pic:spPr>
                    <a:xfrm>
                      <a:off x="0" y="0"/>
                      <a:ext cx="4342321" cy="1798655"/>
                    </a:xfrm>
                    <a:prstGeom prst="rect">
                      <a:avLst/>
                    </a:prstGeom>
                  </pic:spPr>
                </pic:pic>
              </a:graphicData>
            </a:graphic>
            <wp14:sizeRelH relativeFrom="page">
              <wp14:pctWidth>0</wp14:pctWidth>
            </wp14:sizeRelH>
            <wp14:sizeRelV relativeFrom="page">
              <wp14:pctHeight>0</wp14:pctHeight>
            </wp14:sizeRelV>
          </wp:anchor>
        </w:drawing>
      </w:r>
    </w:p>
    <w:p w:rsidR="00F54F02" w:rsidRDefault="00F54F02" w:rsidP="001772E2">
      <w:pPr>
        <w:pStyle w:val="Descripcin"/>
        <w:ind w:firstLine="709"/>
        <w:jc w:val="center"/>
      </w:pPr>
    </w:p>
    <w:p w:rsidR="001772E2" w:rsidRDefault="004B26F9" w:rsidP="001772E2">
      <w:pPr>
        <w:keepNext/>
        <w:tabs>
          <w:tab w:val="left" w:pos="4723"/>
          <w:tab w:val="left" w:pos="5357"/>
        </w:tabs>
      </w:pPr>
      <w:r>
        <w:rPr>
          <w:noProof/>
        </w:rPr>
        <mc:AlternateContent>
          <mc:Choice Requires="wps">
            <w:drawing>
              <wp:anchor distT="0" distB="0" distL="114300" distR="114300" simplePos="0" relativeHeight="251675648" behindDoc="0" locked="0" layoutInCell="1" allowOverlap="1" wp14:anchorId="0AAD7E44" wp14:editId="3CD1AA8E">
                <wp:simplePos x="0" y="0"/>
                <wp:positionH relativeFrom="column">
                  <wp:posOffset>-1064739</wp:posOffset>
                </wp:positionH>
                <wp:positionV relativeFrom="paragraph">
                  <wp:posOffset>512288</wp:posOffset>
                </wp:positionV>
                <wp:extent cx="7543165" cy="176530"/>
                <wp:effectExtent l="0" t="0" r="635" b="127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7543165" cy="176530"/>
                        </a:xfrm>
                        <a:prstGeom prst="rect">
                          <a:avLst/>
                        </a:prstGeom>
                        <a:solidFill>
                          <a:prstClr val="white"/>
                        </a:solidFill>
                        <a:ln>
                          <a:noFill/>
                        </a:ln>
                      </wps:spPr>
                      <wps:txbx>
                        <w:txbxContent>
                          <w:p w:rsidR="006F3A53" w:rsidRPr="00EF6D64" w:rsidRDefault="006F3A53" w:rsidP="002B74F6">
                            <w:pPr>
                              <w:pStyle w:val="Descripcin"/>
                              <w:jc w:val="center"/>
                              <w:rPr>
                                <w:bCs/>
                                <w:noProof/>
                                <w:color w:val="1B587C" w:themeColor="accent3"/>
                                <w:sz w:val="32"/>
                                <w:szCs w:val="22"/>
                              </w:rPr>
                            </w:pP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50" w:name="_Toc515561217"/>
                            <w:bookmarkStart w:id="51" w:name="_Toc515563678"/>
                            <w:r>
                              <w:rPr>
                                <w:b/>
                                <w:i w:val="0"/>
                                <w:noProof/>
                                <w:color w:val="4DA4D8" w:themeColor="accent3" w:themeTint="99"/>
                              </w:rPr>
                              <w:t>6</w:t>
                            </w:r>
                            <w:r w:rsidRPr="008E39A5">
                              <w:rPr>
                                <w:b/>
                                <w:i w:val="0"/>
                                <w:noProof/>
                                <w:color w:val="4DA4D8" w:themeColor="accent3" w:themeTint="99"/>
                              </w:rPr>
                              <w:fldChar w:fldCharType="end"/>
                            </w:r>
                            <w:r>
                              <w:t>-Paquete ACK. Fuente: propia</w:t>
                            </w:r>
                            <w:bookmarkEnd w:id="50"/>
                            <w:bookmarkEnd w:id="51"/>
                          </w:p>
                          <w:p w:rsidR="006F3A53" w:rsidRPr="002D3057" w:rsidRDefault="006F3A53" w:rsidP="005E3B4F">
                            <w:pPr>
                              <w:pStyle w:val="Descripcin"/>
                              <w:ind w:left="4254" w:firstLine="709"/>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7E44" id="Cuadro de texto 15" o:spid="_x0000_s1031" type="#_x0000_t202" style="position:absolute;left:0;text-align:left;margin-left:-83.85pt;margin-top:40.35pt;width:593.95pt;height:1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" stroked="f">
                <v:textbox inset="0,0,0,0">
                  <w:txbxContent>
                    <w:p w:rsidR="006F3A53" w:rsidRPr="00EF6D64" w:rsidRDefault="006F3A53" w:rsidP="002B74F6">
                      <w:pPr>
                        <w:pStyle w:val="Descripcin"/>
                        <w:jc w:val="center"/>
                        <w:rPr>
                          <w:bCs/>
                          <w:noProof/>
                          <w:color w:val="1B587C" w:themeColor="accent3"/>
                          <w:sz w:val="32"/>
                          <w:szCs w:val="22"/>
                        </w:rPr>
                      </w:pP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52" w:name="_Toc515561217"/>
                      <w:bookmarkStart w:id="53" w:name="_Toc515563678"/>
                      <w:r>
                        <w:rPr>
                          <w:b/>
                          <w:i w:val="0"/>
                          <w:noProof/>
                          <w:color w:val="4DA4D8" w:themeColor="accent3" w:themeTint="99"/>
                        </w:rPr>
                        <w:t>6</w:t>
                      </w:r>
                      <w:r w:rsidRPr="008E39A5">
                        <w:rPr>
                          <w:b/>
                          <w:i w:val="0"/>
                          <w:noProof/>
                          <w:color w:val="4DA4D8" w:themeColor="accent3" w:themeTint="99"/>
                        </w:rPr>
                        <w:fldChar w:fldCharType="end"/>
                      </w:r>
                      <w:r>
                        <w:t>-Paquete ACK. Fuente: propia</w:t>
                      </w:r>
                      <w:bookmarkEnd w:id="52"/>
                      <w:bookmarkEnd w:id="53"/>
                    </w:p>
                    <w:p w:rsidR="006F3A53" w:rsidRPr="002D3057" w:rsidRDefault="006F3A53" w:rsidP="005E3B4F">
                      <w:pPr>
                        <w:pStyle w:val="Descripcin"/>
                        <w:ind w:left="4254" w:firstLine="709"/>
                        <w:rPr>
                          <w:noProof/>
                          <w:szCs w:val="22"/>
                        </w:rPr>
                      </w:pPr>
                    </w:p>
                  </w:txbxContent>
                </v:textbox>
                <w10:wrap type="square"/>
              </v:shape>
            </w:pict>
          </mc:Fallback>
        </mc:AlternateContent>
      </w:r>
      <w:r>
        <w:rPr>
          <w:noProof/>
        </w:rPr>
        <w:drawing>
          <wp:anchor distT="0" distB="0" distL="114300" distR="114300" simplePos="0" relativeHeight="251673600" behindDoc="0" locked="0" layoutInCell="1" allowOverlap="1" wp14:anchorId="60C241E8" wp14:editId="17673C52">
            <wp:simplePos x="0" y="0"/>
            <wp:positionH relativeFrom="column">
              <wp:posOffset>-474980</wp:posOffset>
            </wp:positionH>
            <wp:positionV relativeFrom="paragraph">
              <wp:posOffset>345440</wp:posOffset>
            </wp:positionV>
            <wp:extent cx="6376035" cy="10922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K copi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76035" cy="109220"/>
                    </a:xfrm>
                    <a:prstGeom prst="rect">
                      <a:avLst/>
                    </a:prstGeom>
                  </pic:spPr>
                </pic:pic>
              </a:graphicData>
            </a:graphic>
            <wp14:sizeRelH relativeFrom="page">
              <wp14:pctWidth>0</wp14:pctWidth>
            </wp14:sizeRelH>
            <wp14:sizeRelV relativeFrom="page">
              <wp14:pctHeight>0</wp14:pctHeight>
            </wp14:sizeRelV>
          </wp:anchor>
        </w:drawing>
      </w:r>
    </w:p>
    <w:p w:rsidR="001772E2" w:rsidRDefault="00DD586B" w:rsidP="001772E2">
      <w:pPr>
        <w:pStyle w:val="Descripcin"/>
        <w:ind w:firstLine="709"/>
        <w:jc w:val="center"/>
        <w:rPr>
          <w:b/>
          <w:i w:val="0"/>
          <w:iCs w:val="0"/>
          <w:noProof/>
          <w:color w:val="4DA4D8" w:themeColor="accent3" w:themeTint="99"/>
        </w:rPr>
      </w:pPr>
      <w:r>
        <w:rPr>
          <w:noProof/>
        </w:rPr>
        <w:drawing>
          <wp:anchor distT="0" distB="0" distL="114300" distR="114300" simplePos="0" relativeHeight="251811840" behindDoc="0" locked="0" layoutInCell="1" allowOverlap="1" wp14:anchorId="3AA252F1">
            <wp:simplePos x="0" y="0"/>
            <wp:positionH relativeFrom="column">
              <wp:posOffset>802005</wp:posOffset>
            </wp:positionH>
            <wp:positionV relativeFrom="paragraph">
              <wp:posOffset>640788</wp:posOffset>
            </wp:positionV>
            <wp:extent cx="4037965" cy="1698625"/>
            <wp:effectExtent l="0" t="0" r="635" b="317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K copia 2.png"/>
                    <pic:cNvPicPr/>
                  </pic:nvPicPr>
                  <pic:blipFill>
                    <a:blip r:embed="rId66">
                      <a:extLst>
                        <a:ext uri="{28A0092B-C50C-407E-A947-70E740481C1C}">
                          <a14:useLocalDpi xmlns:a14="http://schemas.microsoft.com/office/drawing/2010/main" val="0"/>
                        </a:ext>
                      </a:extLst>
                    </a:blip>
                    <a:stretch>
                      <a:fillRect/>
                    </a:stretch>
                  </pic:blipFill>
                  <pic:spPr>
                    <a:xfrm>
                      <a:off x="0" y="0"/>
                      <a:ext cx="4037965" cy="1698625"/>
                    </a:xfrm>
                    <a:prstGeom prst="rect">
                      <a:avLst/>
                    </a:prstGeom>
                  </pic:spPr>
                </pic:pic>
              </a:graphicData>
            </a:graphic>
            <wp14:sizeRelH relativeFrom="page">
              <wp14:pctWidth>0</wp14:pctWidth>
            </wp14:sizeRelH>
            <wp14:sizeRelV relativeFrom="page">
              <wp14:pctHeight>0</wp14:pctHeight>
            </wp14:sizeRelV>
          </wp:anchor>
        </w:drawing>
      </w:r>
      <w:r w:rsidR="004B26F9">
        <w:rPr>
          <w:noProof/>
        </w:rPr>
        <mc:AlternateContent>
          <mc:Choice Requires="wps">
            <w:drawing>
              <wp:anchor distT="0" distB="0" distL="114300" distR="114300" simplePos="0" relativeHeight="251826176" behindDoc="0" locked="0" layoutInCell="1" allowOverlap="1" wp14:anchorId="50F22EA3" wp14:editId="75F40B4A">
                <wp:simplePos x="0" y="0"/>
                <wp:positionH relativeFrom="column">
                  <wp:posOffset>802005</wp:posOffset>
                </wp:positionH>
                <wp:positionV relativeFrom="paragraph">
                  <wp:posOffset>2428272</wp:posOffset>
                </wp:positionV>
                <wp:extent cx="4037965" cy="635"/>
                <wp:effectExtent l="0" t="0" r="635" b="12065"/>
                <wp:wrapTopAndBottom/>
                <wp:docPr id="4" name="Cuadro de texto 4"/>
                <wp:cNvGraphicFramePr/>
                <a:graphic xmlns:a="http://schemas.openxmlformats.org/drawingml/2006/main">
                  <a:graphicData uri="http://schemas.microsoft.com/office/word/2010/wordprocessingShape">
                    <wps:wsp>
                      <wps:cNvSpPr txBox="1"/>
                      <wps:spPr>
                        <a:xfrm>
                          <a:off x="0" y="0"/>
                          <a:ext cx="4037965" cy="635"/>
                        </a:xfrm>
                        <a:prstGeom prst="rect">
                          <a:avLst/>
                        </a:prstGeom>
                        <a:solidFill>
                          <a:prstClr val="white"/>
                        </a:solidFill>
                        <a:ln>
                          <a:noFill/>
                        </a:ln>
                      </wps:spPr>
                      <wps:txbx>
                        <w:txbxContent>
                          <w:p w:rsidR="006F3A53" w:rsidRPr="00AE6318" w:rsidRDefault="006F3A53" w:rsidP="004B26F9">
                            <w:pPr>
                              <w:pStyle w:val="Descripcin"/>
                              <w:jc w:val="center"/>
                              <w:rPr>
                                <w:noProof/>
                              </w:rPr>
                            </w:pP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54" w:name="_Toc515561218"/>
                            <w:bookmarkStart w:id="55" w:name="_Toc515563679"/>
                            <w:r>
                              <w:rPr>
                                <w:b/>
                                <w:i w:val="0"/>
                                <w:noProof/>
                                <w:color w:val="4DA4D8" w:themeColor="accent3" w:themeTint="99"/>
                              </w:rPr>
                              <w:t>7</w:t>
                            </w:r>
                            <w:r w:rsidRPr="004B26F9">
                              <w:rPr>
                                <w:b/>
                                <w:i w:val="0"/>
                                <w:noProof/>
                                <w:color w:val="4DA4D8" w:themeColor="accent3" w:themeTint="99"/>
                              </w:rPr>
                              <w:fldChar w:fldCharType="end"/>
                            </w:r>
                            <w:r w:rsidRPr="00600AD0">
                              <w:t>-Flag ACK. Fuente: propia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22EA3" id="Cuadro de texto 4" o:spid="_x0000_s1032" type="#_x0000_t202" style="position:absolute;left:0;text-align:left;margin-left:63.15pt;margin-top:191.2pt;width:317.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" stroked="f">
                <v:textbox style="mso-fit-shape-to-text:t" inset="0,0,0,0">
                  <w:txbxContent>
                    <w:p w:rsidR="006F3A53" w:rsidRPr="00AE6318" w:rsidRDefault="006F3A53" w:rsidP="004B26F9">
                      <w:pPr>
                        <w:pStyle w:val="Descripcin"/>
                        <w:jc w:val="center"/>
                        <w:rPr>
                          <w:noProof/>
                        </w:rPr>
                      </w:pP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56" w:name="_Toc515561218"/>
                      <w:bookmarkStart w:id="57" w:name="_Toc515563679"/>
                      <w:r>
                        <w:rPr>
                          <w:b/>
                          <w:i w:val="0"/>
                          <w:noProof/>
                          <w:color w:val="4DA4D8" w:themeColor="accent3" w:themeTint="99"/>
                        </w:rPr>
                        <w:t>7</w:t>
                      </w:r>
                      <w:r w:rsidRPr="004B26F9">
                        <w:rPr>
                          <w:b/>
                          <w:i w:val="0"/>
                          <w:noProof/>
                          <w:color w:val="4DA4D8" w:themeColor="accent3" w:themeTint="99"/>
                        </w:rPr>
                        <w:fldChar w:fldCharType="end"/>
                      </w:r>
                      <w:r w:rsidRPr="00600AD0">
                        <w:t>-Flag ACK. Fuente: propia</w:t>
                      </w:r>
                      <w:bookmarkEnd w:id="56"/>
                      <w:bookmarkEnd w:id="57"/>
                    </w:p>
                  </w:txbxContent>
                </v:textbox>
                <w10:wrap type="topAndBottom"/>
              </v:shape>
            </w:pict>
          </mc:Fallback>
        </mc:AlternateContent>
      </w:r>
    </w:p>
    <w:p w:rsidR="00B53452" w:rsidRDefault="00BA1EFC" w:rsidP="00453934">
      <w:r>
        <w:rPr>
          <w:noProof/>
        </w:rPr>
        <w:lastRenderedPageBreak/>
        <mc:AlternateContent>
          <mc:Choice Requires="wps">
            <w:drawing>
              <wp:anchor distT="0" distB="0" distL="114300" distR="114300" simplePos="0" relativeHeight="251834368" behindDoc="0" locked="0" layoutInCell="1" allowOverlap="1" wp14:anchorId="6C062B62" wp14:editId="43BB35A1">
                <wp:simplePos x="0" y="0"/>
                <wp:positionH relativeFrom="column">
                  <wp:posOffset>143510</wp:posOffset>
                </wp:positionH>
                <wp:positionV relativeFrom="paragraph">
                  <wp:posOffset>2505710</wp:posOffset>
                </wp:positionV>
                <wp:extent cx="4874260" cy="635"/>
                <wp:effectExtent l="0" t="0" r="2540" b="12065"/>
                <wp:wrapSquare wrapText="bothSides"/>
                <wp:docPr id="35" name="Cuadro de texto 35"/>
                <wp:cNvGraphicFramePr/>
                <a:graphic xmlns:a="http://schemas.openxmlformats.org/drawingml/2006/main">
                  <a:graphicData uri="http://schemas.microsoft.com/office/word/2010/wordprocessingShape">
                    <wps:wsp>
                      <wps:cNvSpPr txBox="1"/>
                      <wps:spPr>
                        <a:xfrm>
                          <a:off x="0" y="0"/>
                          <a:ext cx="4874260" cy="635"/>
                        </a:xfrm>
                        <a:prstGeom prst="rect">
                          <a:avLst/>
                        </a:prstGeom>
                        <a:solidFill>
                          <a:prstClr val="white"/>
                        </a:solidFill>
                        <a:ln>
                          <a:noFill/>
                        </a:ln>
                      </wps:spPr>
                      <wps:txbx>
                        <w:txbxContent>
                          <w:p w:rsidR="006F3A53" w:rsidRPr="00BC531B" w:rsidRDefault="006F3A53" w:rsidP="00BA1EFC">
                            <w:pPr>
                              <w:pStyle w:val="Descripcin"/>
                              <w:jc w:val="center"/>
                              <w:rPr>
                                <w:noProof/>
                                <w:szCs w:val="22"/>
                              </w:rPr>
                            </w:pPr>
                            <w:r w:rsidRPr="00BA1EFC">
                              <w:rPr>
                                <w:b/>
                                <w:noProof/>
                                <w:color w:val="4DA4D8" w:themeColor="accent3" w:themeTint="99"/>
                              </w:rPr>
                              <w:fldChar w:fldCharType="begin"/>
                            </w:r>
                            <w:r w:rsidRPr="00BA1EFC">
                              <w:rPr>
                                <w:b/>
                                <w:noProof/>
                                <w:color w:val="4DA4D8" w:themeColor="accent3" w:themeTint="99"/>
                              </w:rPr>
                              <w:instrText xml:space="preserve"> SEQ Ilustración \* ARABIC </w:instrText>
                            </w:r>
                            <w:r w:rsidRPr="00BA1EFC">
                              <w:rPr>
                                <w:b/>
                                <w:noProof/>
                                <w:color w:val="4DA4D8" w:themeColor="accent3" w:themeTint="99"/>
                              </w:rPr>
                              <w:fldChar w:fldCharType="separate"/>
                            </w:r>
                            <w:bookmarkStart w:id="58" w:name="_Toc515561219"/>
                            <w:bookmarkStart w:id="59" w:name="_Toc515563680"/>
                            <w:r>
                              <w:rPr>
                                <w:b/>
                                <w:noProof/>
                                <w:color w:val="4DA4D8" w:themeColor="accent3" w:themeTint="99"/>
                              </w:rPr>
                              <w:t>8</w:t>
                            </w:r>
                            <w:r w:rsidRPr="00BA1EFC">
                              <w:rPr>
                                <w:b/>
                                <w:noProof/>
                                <w:color w:val="4DA4D8" w:themeColor="accent3" w:themeTint="99"/>
                              </w:rPr>
                              <w:fldChar w:fldCharType="end"/>
                            </w:r>
                            <w:r w:rsidRPr="00BA1EFC">
                              <w:rPr>
                                <w:b/>
                                <w:color w:val="4DA4D8" w:themeColor="accent3" w:themeTint="99"/>
                              </w:rPr>
                              <w:softHyphen/>
                            </w:r>
                            <w:r w:rsidRPr="00A86D9F">
                              <w:t>-Conexión, paso de información y desconexión. Fuente: propia</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62B62" id="Cuadro de texto 35" o:spid="_x0000_s1033" type="#_x0000_t202" style="position:absolute;left:0;text-align:left;margin-left:11.3pt;margin-top:197.3pt;width:383.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" stroked="f">
                <v:textbox style="mso-fit-shape-to-text:t" inset="0,0,0,0">
                  <w:txbxContent>
                    <w:p w:rsidR="006F3A53" w:rsidRPr="00BC531B" w:rsidRDefault="006F3A53" w:rsidP="00BA1EFC">
                      <w:pPr>
                        <w:pStyle w:val="Descripcin"/>
                        <w:jc w:val="center"/>
                        <w:rPr>
                          <w:noProof/>
                          <w:szCs w:val="22"/>
                        </w:rPr>
                      </w:pPr>
                      <w:r w:rsidRPr="00BA1EFC">
                        <w:rPr>
                          <w:b/>
                          <w:noProof/>
                          <w:color w:val="4DA4D8" w:themeColor="accent3" w:themeTint="99"/>
                        </w:rPr>
                        <w:fldChar w:fldCharType="begin"/>
                      </w:r>
                      <w:r w:rsidRPr="00BA1EFC">
                        <w:rPr>
                          <w:b/>
                          <w:noProof/>
                          <w:color w:val="4DA4D8" w:themeColor="accent3" w:themeTint="99"/>
                        </w:rPr>
                        <w:instrText xml:space="preserve"> SEQ Ilustración \* ARABIC </w:instrText>
                      </w:r>
                      <w:r w:rsidRPr="00BA1EFC">
                        <w:rPr>
                          <w:b/>
                          <w:noProof/>
                          <w:color w:val="4DA4D8" w:themeColor="accent3" w:themeTint="99"/>
                        </w:rPr>
                        <w:fldChar w:fldCharType="separate"/>
                      </w:r>
                      <w:bookmarkStart w:id="60" w:name="_Toc515561219"/>
                      <w:bookmarkStart w:id="61" w:name="_Toc515563680"/>
                      <w:r>
                        <w:rPr>
                          <w:b/>
                          <w:noProof/>
                          <w:color w:val="4DA4D8" w:themeColor="accent3" w:themeTint="99"/>
                        </w:rPr>
                        <w:t>8</w:t>
                      </w:r>
                      <w:r w:rsidRPr="00BA1EFC">
                        <w:rPr>
                          <w:b/>
                          <w:noProof/>
                          <w:color w:val="4DA4D8" w:themeColor="accent3" w:themeTint="99"/>
                        </w:rPr>
                        <w:fldChar w:fldCharType="end"/>
                      </w:r>
                      <w:r w:rsidRPr="00BA1EFC">
                        <w:rPr>
                          <w:b/>
                          <w:color w:val="4DA4D8" w:themeColor="accent3" w:themeTint="99"/>
                        </w:rPr>
                        <w:softHyphen/>
                      </w:r>
                      <w:r w:rsidRPr="00A86D9F">
                        <w:t>-Conexión, paso de información y desconexión. Fuente: propia</w:t>
                      </w:r>
                      <w:bookmarkEnd w:id="60"/>
                      <w:bookmarkEnd w:id="61"/>
                    </w:p>
                  </w:txbxContent>
                </v:textbox>
                <w10:wrap type="square"/>
              </v:shape>
            </w:pict>
          </mc:Fallback>
        </mc:AlternateContent>
      </w:r>
      <w:r w:rsidR="00EB6336">
        <w:rPr>
          <w:noProof/>
        </w:rPr>
        <mc:AlternateContent>
          <mc:Choice Requires="wpg">
            <w:drawing>
              <wp:anchor distT="0" distB="0" distL="114300" distR="114300" simplePos="0" relativeHeight="251677696" behindDoc="0" locked="0" layoutInCell="1" allowOverlap="1" wp14:anchorId="60B130CD" wp14:editId="08AA1A84">
                <wp:simplePos x="0" y="0"/>
                <wp:positionH relativeFrom="column">
                  <wp:posOffset>143510</wp:posOffset>
                </wp:positionH>
                <wp:positionV relativeFrom="paragraph">
                  <wp:posOffset>87107</wp:posOffset>
                </wp:positionV>
                <wp:extent cx="4874260" cy="2361565"/>
                <wp:effectExtent l="0" t="0" r="2540" b="635"/>
                <wp:wrapSquare wrapText="bothSides"/>
                <wp:docPr id="33" name="Grupo 33"/>
                <wp:cNvGraphicFramePr/>
                <a:graphic xmlns:a="http://schemas.openxmlformats.org/drawingml/2006/main">
                  <a:graphicData uri="http://schemas.microsoft.com/office/word/2010/wordprocessingGroup">
                    <wpg:wgp>
                      <wpg:cNvGrpSpPr/>
                      <wpg:grpSpPr>
                        <a:xfrm>
                          <a:off x="0" y="0"/>
                          <a:ext cx="4874260" cy="2361565"/>
                          <a:chOff x="0" y="0"/>
                          <a:chExt cx="5396230" cy="2566426"/>
                        </a:xfrm>
                      </wpg:grpSpPr>
                      <pic:pic xmlns:pic="http://schemas.openxmlformats.org/drawingml/2006/picture">
                        <pic:nvPicPr>
                          <pic:cNvPr id="24" name="Imagen 2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396230" cy="2228850"/>
                          </a:xfrm>
                          <a:prstGeom prst="rect">
                            <a:avLst/>
                          </a:prstGeom>
                        </pic:spPr>
                      </pic:pic>
                      <pic:pic xmlns:pic="http://schemas.openxmlformats.org/drawingml/2006/picture">
                        <pic:nvPicPr>
                          <pic:cNvPr id="25" name="Imagen 2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70338" y="2250831"/>
                            <a:ext cx="5074285" cy="3155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C21C6E" id="Grupo 33" o:spid="_x0000_s1026" style="position:absolute;margin-left:11.3pt;margin-top:6.85pt;width:383.8pt;height:185.95pt;z-index:251677696;mso-width-relative:margin;mso-height-relative:margin" coordsize="53962,25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3962;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">
                  <v:imagedata r:id="rId69" o:title=""/>
                </v:shape>
                <v:shape id="Imagen 25" o:spid="_x0000_s1028" type="#_x0000_t75" style="position:absolute;left:703;top:22508;width:50743;height:3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">
                  <v:imagedata r:id="rId70" o:title=""/>
                </v:shape>
                <w10:wrap type="square"/>
              </v:group>
            </w:pict>
          </mc:Fallback>
        </mc:AlternateContent>
      </w:r>
    </w:p>
    <w:p w:rsidR="00B53452" w:rsidRDefault="00B53452" w:rsidP="00453934">
      <w:pPr>
        <w:pStyle w:val="Ttulo3"/>
        <w:ind w:left="0" w:firstLine="0"/>
        <w:rPr>
          <w:color w:val="4DA4D8" w:themeColor="accent3" w:themeTint="99"/>
        </w:rPr>
      </w:pPr>
      <w:bookmarkStart w:id="62" w:name="_Toc515307194"/>
      <w:r>
        <w:rPr>
          <w:color w:val="4DA4D8" w:themeColor="accent3" w:themeTint="99"/>
        </w:rPr>
        <w:t>ARP</w:t>
      </w:r>
      <w:bookmarkEnd w:id="62"/>
    </w:p>
    <w:p w:rsidR="00AE2575" w:rsidRDefault="00AE2575" w:rsidP="001772E2">
      <w:r>
        <w:t>El protocolo ARP (Address Resolution Protocol)</w:t>
      </w:r>
      <w:r w:rsidR="00DA7AAD">
        <w:t>,</w:t>
      </w:r>
      <w:r>
        <w:t xml:space="preserve"> o protocolo de resolución de direcciones</w:t>
      </w:r>
      <w:r w:rsidR="00DA7AAD">
        <w:t>,</w:t>
      </w:r>
      <w:r>
        <w:t xml:space="preserve"> fue creado para obtener la dirección física</w:t>
      </w:r>
      <w:r w:rsidR="00E906D1">
        <w:t xml:space="preserve"> o dirección MAC (</w:t>
      </w:r>
      <w:r w:rsidR="00E906D1" w:rsidRPr="00AE2575">
        <w:rPr>
          <w:rFonts w:eastAsiaTheme="minorHAnsi" w:cs="Helvetica Neue"/>
          <w:color w:val="1A1A1A"/>
          <w:lang w:eastAsia="en-US"/>
        </w:rPr>
        <w:t>Media Access Control</w:t>
      </w:r>
      <w:r w:rsidR="00E906D1">
        <w:t xml:space="preserve">) de un equipo sabiendo la dirección IP </w:t>
      </w:r>
      <w:r w:rsidR="00B45777">
        <w:t>de la máquina.</w:t>
      </w:r>
    </w:p>
    <w:p w:rsidR="00B45777" w:rsidRDefault="00B45777" w:rsidP="001772E2">
      <w:r>
        <w:t>Para ello se crean las denominadas tablas ARP en la que se guardan las IP enlazadas a las direcciones MAC. Est</w:t>
      </w:r>
      <w:r w:rsidR="00B43F14">
        <w:t>as tabla</w:t>
      </w:r>
      <w:r>
        <w:t>s se guardan en caché y por tanto son temporales</w:t>
      </w:r>
      <w:r w:rsidR="003D0F4C">
        <w:t>. S</w:t>
      </w:r>
      <w:r w:rsidR="00B43F14">
        <w:t>u función es permitir</w:t>
      </w:r>
      <w:r>
        <w:t xml:space="preserve"> resolver direcciones que ya han sido resu</w:t>
      </w:r>
      <w:r w:rsidR="00B43F14">
        <w:t>e</w:t>
      </w:r>
      <w:r>
        <w:t>ltas por ante</w:t>
      </w:r>
      <w:r w:rsidR="00B43F14">
        <w:t>riores peticiones, normalmente del tipo broadcast, es decir, a todos los equipos de la red.</w:t>
      </w:r>
    </w:p>
    <w:p w:rsidR="00DB192F" w:rsidRDefault="00DB192F" w:rsidP="001772E2">
      <w:r>
        <w:t xml:space="preserve">Por tanto el método cuando un equipo realiza una petición </w:t>
      </w:r>
      <w:r w:rsidR="003D0F4C">
        <w:t xml:space="preserve">es el siguiente : </w:t>
      </w:r>
      <w:r>
        <w:t>en primer lugar consulta sus propias tablas ARP</w:t>
      </w:r>
      <w:r w:rsidR="003D0F4C">
        <w:t>,</w:t>
      </w:r>
      <w:r>
        <w:t xml:space="preserve"> en caso de no encontrar la dirección para realizar la petición el protocolo actúa mandando la petición de resolución IP a la red, repitiendo el proceso hasta que alguno de los equipos posea la resolución y devuelva una respuesta</w:t>
      </w:r>
      <w:r w:rsidR="003D0F4C">
        <w:t>,</w:t>
      </w:r>
      <w:r>
        <w:t xml:space="preserve"> completando de este modo la tabla ARP del equipo que ha iniciado la petición y estableciendo la conexión.</w:t>
      </w:r>
    </w:p>
    <w:p w:rsidR="00DB192F" w:rsidRDefault="002B7789" w:rsidP="001772E2">
      <w:r>
        <w:t>En caso de usar un equipo que por falta de hardware sea incapaz de reconocer su propia IP</w:t>
      </w:r>
      <w:r w:rsidR="00E76AFD">
        <w:t xml:space="preserve"> se recurre a un protocolo llamado RARP o ARP inverso el cual sabiendo la dirección MAC hace una petición a la red local para conocer su IP.</w:t>
      </w:r>
      <w:r w:rsidR="009E4EB0">
        <w:fldChar w:fldCharType="begin"/>
      </w:r>
      <w:r w:rsidR="009E4EB0">
        <w:instrText xml:space="preserve"> ADDIN ZOTERO_ITEM CSL_CITATION {"citationID":"m1TlhfBm","properties":{"formattedCitation":"[3]","plainCitation":"[3]","noteIndex":0},"citationItems":[{"id":60,"uris":["http://zotero.org/users/local/Wv4hidzq/items/P93FTB9R"],"uri":["http://zotero.org/users/local/Wv4hidzq/items/P93FTB9R"],"itemData":{"id":60,"type":"webpage","title":"Protocolo ARP.pdf","container-title":"Scribd","abstract":"Scribd es el sitio social de lectura y editoriales más grande del mundo.","URL":"https://es.scribd.com/document/147410640/Protocolo-ARP-pdf","language":"en","author":[{"family":"Francisco Laguna","given":""}],"accessed":{"date-parts":[["2018",5,23]]}}}],"schema":"https://github.com/citation-style-language/schema/raw/master/csl-citation.json"} </w:instrText>
      </w:r>
      <w:r w:rsidR="009E4EB0">
        <w:fldChar w:fldCharType="separate"/>
      </w:r>
      <w:r w:rsidR="009E4EB0">
        <w:rPr>
          <w:noProof/>
        </w:rPr>
        <w:t>[3]</w:t>
      </w:r>
      <w:r w:rsidR="009E4EB0">
        <w:fldChar w:fldCharType="end"/>
      </w:r>
    </w:p>
    <w:p w:rsidR="009E4EB0" w:rsidRDefault="009E4EB0" w:rsidP="001772E2"/>
    <w:p w:rsidR="009E4EB0" w:rsidRDefault="009E4EB0" w:rsidP="001772E2"/>
    <w:p w:rsidR="009E4EB0" w:rsidRDefault="009E4EB0" w:rsidP="001772E2"/>
    <w:p w:rsidR="00B53452" w:rsidRDefault="00B53452" w:rsidP="00453934">
      <w:pPr>
        <w:pStyle w:val="Ttulo3"/>
        <w:ind w:left="0" w:firstLine="0"/>
        <w:rPr>
          <w:color w:val="4DA4D8" w:themeColor="accent3" w:themeTint="99"/>
        </w:rPr>
      </w:pPr>
      <w:bookmarkStart w:id="63" w:name="_Toc515307195"/>
      <w:r>
        <w:rPr>
          <w:color w:val="4DA4D8" w:themeColor="accent3" w:themeTint="99"/>
        </w:rPr>
        <w:lastRenderedPageBreak/>
        <w:t>DNS</w:t>
      </w:r>
      <w:bookmarkEnd w:id="63"/>
    </w:p>
    <w:p w:rsidR="00F573F4" w:rsidRDefault="003E77A6" w:rsidP="001772E2">
      <w:r>
        <w:t>El protocolo DNS (Domain Name System) es un sistema encargado de asociar direcciones IP a nombres de dominio, traduciendo las dir</w:t>
      </w:r>
      <w:r w:rsidR="00F573F4">
        <w:t>ecciones a nombres reconocibles, acción que se conoce como “resolución DNS”.</w:t>
      </w:r>
    </w:p>
    <w:p w:rsidR="00F573F4" w:rsidRDefault="00F573F4" w:rsidP="001772E2">
      <w:r>
        <w:t>El protocolo está dividido en 3 componentes:</w:t>
      </w:r>
    </w:p>
    <w:p w:rsidR="00E63749" w:rsidRDefault="00E63749" w:rsidP="001772E2"/>
    <w:p w:rsidR="00864F4B"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DIVISIÓN DE NOMBRES DE DOMINIO</w:t>
      </w:r>
    </w:p>
    <w:p w:rsidR="006C5FAB" w:rsidRDefault="006C5FAB" w:rsidP="001772E2">
      <w:pPr>
        <w:autoSpaceDE w:val="0"/>
        <w:autoSpaceDN w:val="0"/>
        <w:adjustRightInd w:val="0"/>
        <w:spacing w:after="0" w:line="240" w:lineRule="auto"/>
      </w:pPr>
    </w:p>
    <w:p w:rsidR="00F573F4" w:rsidRDefault="006C5FAB" w:rsidP="001772E2">
      <w:pPr>
        <w:autoSpaceDE w:val="0"/>
        <w:autoSpaceDN w:val="0"/>
        <w:adjustRightInd w:val="0"/>
        <w:spacing w:after="0" w:line="240" w:lineRule="auto"/>
        <w:ind w:right="-313"/>
        <w:rPr>
          <w:rFonts w:eastAsiaTheme="minorHAnsi" w:cs="Helvetica Neue"/>
          <w:b/>
          <w:color w:val="4DA4D8" w:themeColor="accent3" w:themeTint="99"/>
          <w:lang w:eastAsia="en-US"/>
        </w:rPr>
      </w:pPr>
      <w:r>
        <w:t xml:space="preserve">Se compone de una estructura en árbol donde cada nodo contiene parte de la información del dominio, a esta estructura se le denomina </w:t>
      </w:r>
      <w:r w:rsidRPr="006C5FAB">
        <w:t xml:space="preserve">Jerarquía del espacio de </w:t>
      </w:r>
      <w:r w:rsidR="00EB6336">
        <w:t>a</w:t>
      </w:r>
      <w:r w:rsidRPr="006C5FAB">
        <w:t>nombres</w:t>
      </w:r>
      <w:r>
        <w:t>.</w:t>
      </w:r>
    </w:p>
    <w:p w:rsidR="00F573F4" w:rsidRPr="00F573F4" w:rsidRDefault="00CE4742" w:rsidP="001772E2">
      <w:pPr>
        <w:autoSpaceDE w:val="0"/>
        <w:autoSpaceDN w:val="0"/>
        <w:adjustRightInd w:val="0"/>
        <w:spacing w:after="0" w:line="240" w:lineRule="auto"/>
        <w:rPr>
          <w:rFonts w:eastAsiaTheme="minorHAnsi" w:cs="Helvetica Neue"/>
          <w:b/>
          <w:color w:val="4DA4D8" w:themeColor="accent3" w:themeTint="99"/>
          <w:lang w:eastAsia="en-US"/>
        </w:rPr>
      </w:pPr>
      <w:r>
        <w:rPr>
          <w:noProof/>
        </w:rPr>
        <mc:AlternateContent>
          <mc:Choice Requires="wps">
            <w:drawing>
              <wp:anchor distT="0" distB="0" distL="114300" distR="114300" simplePos="0" relativeHeight="251865088" behindDoc="0" locked="0" layoutInCell="1" allowOverlap="1" wp14:anchorId="16FCB0C3" wp14:editId="7715F052">
                <wp:simplePos x="0" y="0"/>
                <wp:positionH relativeFrom="column">
                  <wp:posOffset>519430</wp:posOffset>
                </wp:positionH>
                <wp:positionV relativeFrom="paragraph">
                  <wp:posOffset>2853055</wp:posOffset>
                </wp:positionV>
                <wp:extent cx="3848100" cy="635"/>
                <wp:effectExtent l="0" t="0" r="0" b="12065"/>
                <wp:wrapTopAndBottom/>
                <wp:docPr id="79" name="Cuadro de texto 7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6F3A53" w:rsidRPr="0037541B" w:rsidRDefault="006F3A53" w:rsidP="00CE4742">
                            <w:pPr>
                              <w:pStyle w:val="Descripcin"/>
                              <w:jc w:val="center"/>
                              <w:rPr>
                                <w:rFonts w:eastAsiaTheme="minorHAnsi" w:cs="Helvetica Neue"/>
                                <w:b/>
                                <w:noProof/>
                                <w:color w:val="1B587C" w:themeColor="accent3"/>
                                <w:szCs w:val="22"/>
                                <w:lang w:eastAsia="en-US"/>
                              </w:rPr>
                            </w:pPr>
                            <w:r w:rsidRPr="00CE4742">
                              <w:rPr>
                                <w:rFonts w:eastAsiaTheme="minorHAnsi" w:cs="Helvetica Neue"/>
                                <w:b/>
                                <w:i w:val="0"/>
                                <w:noProof/>
                                <w:color w:val="4DA4D8" w:themeColor="accent3" w:themeTint="99"/>
                                <w:lang w:eastAsia="en-US"/>
                              </w:rPr>
                              <w:fldChar w:fldCharType="begin"/>
                            </w:r>
                            <w:r w:rsidRPr="00CE4742">
                              <w:rPr>
                                <w:rFonts w:eastAsiaTheme="minorHAnsi" w:cs="Helvetica Neue"/>
                                <w:b/>
                                <w:i w:val="0"/>
                                <w:noProof/>
                                <w:color w:val="4DA4D8" w:themeColor="accent3" w:themeTint="99"/>
                                <w:lang w:eastAsia="en-US"/>
                              </w:rPr>
                              <w:instrText xml:space="preserve"> SEQ Ilustración \* ARABIC </w:instrText>
                            </w:r>
                            <w:r w:rsidRPr="00CE4742">
                              <w:rPr>
                                <w:rFonts w:eastAsiaTheme="minorHAnsi" w:cs="Helvetica Neue"/>
                                <w:b/>
                                <w:i w:val="0"/>
                                <w:noProof/>
                                <w:color w:val="4DA4D8" w:themeColor="accent3" w:themeTint="99"/>
                                <w:lang w:eastAsia="en-US"/>
                              </w:rPr>
                              <w:fldChar w:fldCharType="separate"/>
                            </w:r>
                            <w:bookmarkStart w:id="64" w:name="_Toc515563681"/>
                            <w:r>
                              <w:rPr>
                                <w:rFonts w:eastAsiaTheme="minorHAnsi" w:cs="Helvetica Neue"/>
                                <w:b/>
                                <w:i w:val="0"/>
                                <w:noProof/>
                                <w:color w:val="4DA4D8" w:themeColor="accent3" w:themeTint="99"/>
                                <w:lang w:eastAsia="en-US"/>
                              </w:rPr>
                              <w:t>9</w:t>
                            </w:r>
                            <w:r w:rsidRPr="00CE4742">
                              <w:rPr>
                                <w:rFonts w:eastAsiaTheme="minorHAnsi" w:cs="Helvetica Neue"/>
                                <w:b/>
                                <w:i w:val="0"/>
                                <w:noProof/>
                                <w:color w:val="4DA4D8" w:themeColor="accent3" w:themeTint="99"/>
                                <w:lang w:eastAsia="en-US"/>
                              </w:rPr>
                              <w:fldChar w:fldCharType="end"/>
                            </w:r>
                            <w:r w:rsidRPr="00303169">
                              <w:t>-Ejemplo de jerarquía del espacio de nombres. Fuente: propia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B0C3" id="Cuadro de texto 79" o:spid="_x0000_s1034" type="#_x0000_t202" style="position:absolute;left:0;text-align:left;margin-left:40.9pt;margin-top:224.65pt;width:30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" stroked="f">
                <v:textbox style="mso-fit-shape-to-text:t" inset="0,0,0,0">
                  <w:txbxContent>
                    <w:p w:rsidR="006F3A53" w:rsidRPr="0037541B" w:rsidRDefault="006F3A53" w:rsidP="00CE4742">
                      <w:pPr>
                        <w:pStyle w:val="Descripcin"/>
                        <w:jc w:val="center"/>
                        <w:rPr>
                          <w:rFonts w:eastAsiaTheme="minorHAnsi" w:cs="Helvetica Neue"/>
                          <w:b/>
                          <w:noProof/>
                          <w:color w:val="1B587C" w:themeColor="accent3"/>
                          <w:szCs w:val="22"/>
                          <w:lang w:eastAsia="en-US"/>
                        </w:rPr>
                      </w:pPr>
                      <w:r w:rsidRPr="00CE4742">
                        <w:rPr>
                          <w:rFonts w:eastAsiaTheme="minorHAnsi" w:cs="Helvetica Neue"/>
                          <w:b/>
                          <w:i w:val="0"/>
                          <w:noProof/>
                          <w:color w:val="4DA4D8" w:themeColor="accent3" w:themeTint="99"/>
                          <w:lang w:eastAsia="en-US"/>
                        </w:rPr>
                        <w:fldChar w:fldCharType="begin"/>
                      </w:r>
                      <w:r w:rsidRPr="00CE4742">
                        <w:rPr>
                          <w:rFonts w:eastAsiaTheme="minorHAnsi" w:cs="Helvetica Neue"/>
                          <w:b/>
                          <w:i w:val="0"/>
                          <w:noProof/>
                          <w:color w:val="4DA4D8" w:themeColor="accent3" w:themeTint="99"/>
                          <w:lang w:eastAsia="en-US"/>
                        </w:rPr>
                        <w:instrText xml:space="preserve"> SEQ Ilustración \* ARABIC </w:instrText>
                      </w:r>
                      <w:r w:rsidRPr="00CE4742">
                        <w:rPr>
                          <w:rFonts w:eastAsiaTheme="minorHAnsi" w:cs="Helvetica Neue"/>
                          <w:b/>
                          <w:i w:val="0"/>
                          <w:noProof/>
                          <w:color w:val="4DA4D8" w:themeColor="accent3" w:themeTint="99"/>
                          <w:lang w:eastAsia="en-US"/>
                        </w:rPr>
                        <w:fldChar w:fldCharType="separate"/>
                      </w:r>
                      <w:bookmarkStart w:id="65" w:name="_Toc515563681"/>
                      <w:r>
                        <w:rPr>
                          <w:rFonts w:eastAsiaTheme="minorHAnsi" w:cs="Helvetica Neue"/>
                          <w:b/>
                          <w:i w:val="0"/>
                          <w:noProof/>
                          <w:color w:val="4DA4D8" w:themeColor="accent3" w:themeTint="99"/>
                          <w:lang w:eastAsia="en-US"/>
                        </w:rPr>
                        <w:t>9</w:t>
                      </w:r>
                      <w:r w:rsidRPr="00CE4742">
                        <w:rPr>
                          <w:rFonts w:eastAsiaTheme="minorHAnsi" w:cs="Helvetica Neue"/>
                          <w:b/>
                          <w:i w:val="0"/>
                          <w:noProof/>
                          <w:color w:val="4DA4D8" w:themeColor="accent3" w:themeTint="99"/>
                          <w:lang w:eastAsia="en-US"/>
                        </w:rPr>
                        <w:fldChar w:fldCharType="end"/>
                      </w:r>
                      <w:r w:rsidRPr="00303169">
                        <w:t>-Ejemplo de jerarquía del espacio de nombres. Fuente: propia</w:t>
                      </w:r>
                      <w:bookmarkEnd w:id="65"/>
                    </w:p>
                  </w:txbxContent>
                </v:textbox>
                <w10:wrap type="topAndBottom"/>
              </v:shape>
            </w:pict>
          </mc:Fallback>
        </mc:AlternateContent>
      </w:r>
      <w:r w:rsidR="00EB6336">
        <w:rPr>
          <w:rFonts w:eastAsiaTheme="minorHAnsi" w:cs="Helvetica Neue"/>
          <w:b/>
          <w:noProof/>
          <w:color w:val="1B587C" w:themeColor="accent3"/>
          <w:lang w:eastAsia="en-US"/>
        </w:rPr>
        <w:drawing>
          <wp:anchor distT="0" distB="0" distL="114300" distR="114300" simplePos="0" relativeHeight="251680768" behindDoc="0" locked="0" layoutInCell="1" allowOverlap="1">
            <wp:simplePos x="0" y="0"/>
            <wp:positionH relativeFrom="column">
              <wp:posOffset>519560</wp:posOffset>
            </wp:positionH>
            <wp:positionV relativeFrom="paragraph">
              <wp:posOffset>255905</wp:posOffset>
            </wp:positionV>
            <wp:extent cx="3848100" cy="25400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ng"/>
                    <pic:cNvPicPr/>
                  </pic:nvPicPr>
                  <pic:blipFill>
                    <a:blip r:embed="rId71">
                      <a:extLst>
                        <a:ext uri="{28A0092B-C50C-407E-A947-70E740481C1C}">
                          <a14:useLocalDpi xmlns:a14="http://schemas.microsoft.com/office/drawing/2010/main" val="0"/>
                        </a:ext>
                      </a:extLst>
                    </a:blip>
                    <a:stretch>
                      <a:fillRect/>
                    </a:stretch>
                  </pic:blipFill>
                  <pic:spPr>
                    <a:xfrm>
                      <a:off x="0" y="0"/>
                      <a:ext cx="3848100" cy="2540000"/>
                    </a:xfrm>
                    <a:prstGeom prst="rect">
                      <a:avLst/>
                    </a:prstGeom>
                  </pic:spPr>
                </pic:pic>
              </a:graphicData>
            </a:graphic>
            <wp14:sizeRelH relativeFrom="page">
              <wp14:pctWidth>0</wp14:pctWidth>
            </wp14:sizeRelH>
            <wp14:sizeRelV relativeFrom="page">
              <wp14:pctHeight>0</wp14:pctHeight>
            </wp14:sizeRelV>
          </wp:anchor>
        </w:drawing>
      </w:r>
    </w:p>
    <w:p w:rsidR="006C5FAB" w:rsidRDefault="006C5FAB" w:rsidP="001772E2">
      <w:pPr>
        <w:autoSpaceDE w:val="0"/>
        <w:autoSpaceDN w:val="0"/>
        <w:adjustRightInd w:val="0"/>
        <w:spacing w:after="0" w:line="240" w:lineRule="auto"/>
        <w:rPr>
          <w:rFonts w:eastAsiaTheme="minorHAnsi" w:cs="Helvetica Neue"/>
          <w:b/>
          <w:color w:val="4DA4D8" w:themeColor="accent3" w:themeTint="99"/>
          <w:lang w:eastAsia="en-US"/>
        </w:rPr>
      </w:pPr>
    </w:p>
    <w:p w:rsidR="006C5FAB" w:rsidRDefault="006C5FAB" w:rsidP="001772E2">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SERVIDOR DE NOMBRES DE DOMINIO</w:t>
      </w: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r>
        <w:t>Servidores que tienen como función mantener la jerarquizaci</w:t>
      </w:r>
      <w:r w:rsidR="00787635">
        <w:t>ón del espacio de nombres. E</w:t>
      </w:r>
      <w:r>
        <w:t>stos servidores actúan a través de tablas caché (muy semejantes a las del protocolo ARP) creando redundancia del espacio de nombres de dominio y asegurando una respuesta más rápida y eficaz.</w:t>
      </w:r>
    </w:p>
    <w:p w:rsidR="00F573F4"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RESOLVERS</w:t>
      </w: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r>
        <w:t>Se encargan de generar las consultas necesarias y obtener la información solicitada para ofrecerla al equipo que la solicitó.</w:t>
      </w:r>
      <w:r w:rsidR="000B2457">
        <w:fldChar w:fldCharType="begin"/>
      </w:r>
      <w:r w:rsidR="000B2457">
        <w:instrText xml:space="preserve"> ADDIN ZOTERO_ITEM CSL_CITATION {"citationID":"Pr3NVDel","properties":{"formattedCitation":"[4]","plainCitation":"[4]","noteIndex":0},"citationItems":[{"id":59,"uris":["http://zotero.org/users/local/Wv4hidzq/items/KGCP2F9M"],"uri":["http://zotero.org/users/local/Wv4hidzq/items/KGCP2F9M"],"itemData":{"id":59,"type":"article","title":"guia_de_seguridad_en_servicios_dns.pdf","URL":"https://www.incibe.es/extfrontinteco/img/File/intecocert/ManualesGuias/guia_de_seguridad_en_servicios_dns.pdf","accessed":{"date-parts":[["2018",5,23]]}}}],"schema":"https://github.com/citation-style-language/schema/raw/master/csl-citation.json"} </w:instrText>
      </w:r>
      <w:r w:rsidR="000B2457">
        <w:fldChar w:fldCharType="separate"/>
      </w:r>
      <w:r w:rsidR="000B2457">
        <w:rPr>
          <w:noProof/>
        </w:rPr>
        <w:t>[4]</w:t>
      </w:r>
      <w:r w:rsidR="000B2457">
        <w:fldChar w:fldCharType="end"/>
      </w: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p>
    <w:p w:rsidR="00541272" w:rsidRPr="009847DB" w:rsidRDefault="009847DB" w:rsidP="001772E2">
      <w:pPr>
        <w:tabs>
          <w:tab w:val="left" w:pos="5357"/>
        </w:tabs>
        <w:sectPr w:rsidR="00541272" w:rsidRPr="009847DB" w:rsidSect="001772E2">
          <w:type w:val="oddPage"/>
          <w:pgSz w:w="11907" w:h="16840" w:code="9"/>
          <w:pgMar w:top="1417" w:right="1701" w:bottom="1417" w:left="1701" w:header="720" w:footer="720" w:gutter="454"/>
          <w:pgNumType w:start="1"/>
          <w:cols w:space="720"/>
          <w:docGrid w:linePitch="326"/>
        </w:sectPr>
      </w:pPr>
      <w:r>
        <w:tab/>
      </w:r>
    </w:p>
    <w:p w:rsidR="0026243C" w:rsidRPr="00D04F22" w:rsidRDefault="00E362EF" w:rsidP="00453934">
      <w:pPr>
        <w:pStyle w:val="Ttulo1"/>
        <w:ind w:left="0" w:firstLine="0"/>
        <w:jc w:val="both"/>
        <w:rPr>
          <w:rFonts w:ascii="Trebuchet MS" w:hAnsi="Trebuchet MS"/>
          <w:color w:val="4DA4D8" w:themeColor="accent3" w:themeTint="99"/>
        </w:rPr>
      </w:pPr>
      <w:bookmarkStart w:id="66" w:name="_Toc515307196"/>
      <w:r w:rsidRPr="00D04F22">
        <w:rPr>
          <w:rFonts w:ascii="Trebuchet MS" w:hAnsi="Trebuchet MS"/>
          <w:color w:val="4DA4D8" w:themeColor="accent3" w:themeTint="99"/>
        </w:rPr>
        <w:lastRenderedPageBreak/>
        <w:t>Estado del Arte</w:t>
      </w:r>
      <w:bookmarkEnd w:id="66"/>
    </w:p>
    <w:p w:rsidR="005B05D6" w:rsidRPr="00541272" w:rsidRDefault="005B05D6" w:rsidP="00453934">
      <w:pPr>
        <w:pStyle w:val="Ttulo2"/>
        <w:ind w:left="0" w:firstLine="0"/>
        <w:rPr>
          <w:color w:val="4DA4D8" w:themeColor="accent3" w:themeTint="99"/>
        </w:rPr>
      </w:pPr>
      <w:bookmarkStart w:id="67" w:name="_Toc515307197"/>
      <w:r>
        <w:rPr>
          <w:color w:val="4DA4D8" w:themeColor="accent3" w:themeTint="99"/>
        </w:rPr>
        <w:t>TIPOS DE SPOOFING</w:t>
      </w:r>
      <w:bookmarkEnd w:id="67"/>
    </w:p>
    <w:p w:rsidR="005B05D6" w:rsidRDefault="005B05D6" w:rsidP="00453934">
      <w:pPr>
        <w:pStyle w:val="Ttulo3"/>
        <w:ind w:left="0" w:firstLine="0"/>
        <w:rPr>
          <w:color w:val="4DA4D8" w:themeColor="accent3" w:themeTint="99"/>
        </w:rPr>
      </w:pPr>
      <w:bookmarkStart w:id="68" w:name="_Toc515307198"/>
      <w:r>
        <w:rPr>
          <w:color w:val="4DA4D8" w:themeColor="accent3" w:themeTint="99"/>
        </w:rPr>
        <w:t>IP SPOOFING</w:t>
      </w:r>
      <w:bookmarkEnd w:id="68"/>
    </w:p>
    <w:p w:rsidR="007D0AC0" w:rsidRDefault="007D0AC0" w:rsidP="001772E2">
      <w:r>
        <w:t>Este ataque consiste en la  suplantación o</w:t>
      </w:r>
      <w:r w:rsidR="00C0775D">
        <w:t xml:space="preserve"> falsificación de una IP haciendo creer que somos un determinado equipo y de este modo ocultando la identidad </w:t>
      </w:r>
      <w:r w:rsidR="00B84223">
        <w:t xml:space="preserve">del equipo atacante. </w:t>
      </w:r>
      <w:r w:rsidR="00C0775D">
        <w:t xml:space="preserve">El spoofing de una IP tiene </w:t>
      </w:r>
      <w:r w:rsidR="00B84223">
        <w:t xml:space="preserve">por tanto </w:t>
      </w:r>
      <w:r w:rsidR="00C0775D">
        <w:t>como objetivo el anonimato.</w:t>
      </w:r>
    </w:p>
    <w:p w:rsidR="00C0775D" w:rsidRDefault="00C0775D" w:rsidP="001772E2">
      <w:r>
        <w:t xml:space="preserve">Para realizar este ataque se sustituye la dirección IP de un paquete TCP/IP con la intención de que al enviar el paquete el destinatario de este </w:t>
      </w:r>
      <w:r w:rsidR="00B84223">
        <w:t>crea</w:t>
      </w:r>
      <w:r>
        <w:t xml:space="preserve"> que viene de otra localización.</w:t>
      </w:r>
      <w:r w:rsidR="00564B27">
        <w:t>[1]</w:t>
      </w:r>
    </w:p>
    <w:p w:rsidR="0009665D" w:rsidRDefault="0009665D"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TIPOS DE ATAQUE IP SPOOFING</w:t>
      </w:r>
    </w:p>
    <w:p w:rsidR="0009665D" w:rsidRDefault="0009665D" w:rsidP="001772E2">
      <w:pPr>
        <w:autoSpaceDE w:val="0"/>
        <w:autoSpaceDN w:val="0"/>
        <w:adjustRightInd w:val="0"/>
        <w:spacing w:after="0" w:line="240" w:lineRule="auto"/>
        <w:rPr>
          <w:rFonts w:eastAsiaTheme="minorHAnsi" w:cs="Helvetica Neue"/>
          <w:b/>
          <w:color w:val="4DA4D8" w:themeColor="accent3" w:themeTint="99"/>
          <w:lang w:eastAsia="en-US"/>
        </w:rPr>
      </w:pPr>
    </w:p>
    <w:p w:rsidR="00564B27" w:rsidRDefault="00564B27"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SMURF</w:t>
      </w:r>
    </w:p>
    <w:p w:rsidR="00E012CD" w:rsidRDefault="00E012CD" w:rsidP="001772E2">
      <w:pPr>
        <w:autoSpaceDE w:val="0"/>
        <w:autoSpaceDN w:val="0"/>
        <w:adjustRightInd w:val="0"/>
        <w:spacing w:after="0" w:line="240" w:lineRule="auto"/>
        <w:rPr>
          <w:rFonts w:eastAsiaTheme="minorHAnsi" w:cs="Helvetica Neue"/>
          <w:b/>
          <w:color w:val="4DA4D8" w:themeColor="accent3" w:themeTint="99"/>
          <w:lang w:eastAsia="en-US"/>
        </w:rPr>
      </w:pPr>
    </w:p>
    <w:p w:rsidR="00215197" w:rsidRDefault="00215197"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ICMP (</w:t>
      </w:r>
      <w:r w:rsidRPr="00564B27">
        <w:rPr>
          <w:rFonts w:eastAsiaTheme="minorHAnsi" w:cs="Helvetica Neue"/>
          <w:color w:val="000000"/>
          <w:lang w:eastAsia="en-US"/>
        </w:rPr>
        <w:t>Int</w:t>
      </w:r>
      <w:r>
        <w:rPr>
          <w:rFonts w:eastAsiaTheme="minorHAnsi" w:cs="Helvetica Neue"/>
          <w:color w:val="000000"/>
          <w:lang w:eastAsia="en-US"/>
        </w:rPr>
        <w:t xml:space="preserve">ernet Control Message Prontocol, </w:t>
      </w:r>
      <w:r w:rsidRPr="00564B27">
        <w:rPr>
          <w:rFonts w:eastAsiaTheme="minorHAnsi" w:cs="Helvetica Neue"/>
          <w:color w:val="000000"/>
          <w:lang w:eastAsia="en-US"/>
        </w:rPr>
        <w:t xml:space="preserve">sub protocolo de control y notificación de errores de IP </w:t>
      </w:r>
      <w:r>
        <w:rPr>
          <w:rFonts w:eastAsiaTheme="minorHAnsi" w:cs="Helvetica Neue"/>
          <w:color w:val="000000"/>
          <w:lang w:eastAsia="en-US"/>
        </w:rPr>
        <w:t xml:space="preserve">, </w:t>
      </w:r>
      <w:r w:rsidRPr="00564B27">
        <w:rPr>
          <w:rFonts w:eastAsiaTheme="minorHAnsi" w:cs="Helvetica Neue"/>
          <w:color w:val="000000"/>
          <w:lang w:eastAsia="en-US"/>
        </w:rPr>
        <w:t>un ejemplo de envío de este tipo de paq</w:t>
      </w:r>
      <w:r>
        <w:rPr>
          <w:rFonts w:eastAsiaTheme="minorHAnsi" w:cs="Helvetica Neue"/>
          <w:color w:val="000000"/>
          <w:lang w:eastAsia="en-US"/>
        </w:rPr>
        <w:t>uetes son los ping o traceroute).</w:t>
      </w:r>
    </w:p>
    <w:p w:rsidR="00215197" w:rsidRPr="00215197" w:rsidRDefault="00215197" w:rsidP="001772E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  </w:t>
      </w:r>
    </w:p>
    <w:p w:rsidR="00215197" w:rsidRDefault="00564B27" w:rsidP="001772E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El ataque SMURF es un ataque de tipo denegación de servicio distribuido</w:t>
      </w:r>
      <w:r w:rsidR="00F1086D">
        <w:rPr>
          <w:rFonts w:eastAsiaTheme="minorHAnsi" w:cs="Helvetica Neue"/>
          <w:color w:val="000000"/>
          <w:lang w:eastAsia="en-US"/>
        </w:rPr>
        <w:t>,</w:t>
      </w:r>
      <w:r w:rsidRPr="00564B27">
        <w:rPr>
          <w:rFonts w:eastAsiaTheme="minorHAnsi" w:cs="Helvetica Neue"/>
          <w:color w:val="000000"/>
          <w:lang w:eastAsia="en-US"/>
        </w:rPr>
        <w:t xml:space="preserve"> en el que un </w:t>
      </w:r>
      <w:r w:rsidR="004F1567">
        <w:rPr>
          <w:rFonts w:eastAsiaTheme="minorHAnsi" w:cs="Helvetica Neue"/>
          <w:color w:val="000000"/>
          <w:lang w:eastAsia="en-US"/>
        </w:rPr>
        <w:t xml:space="preserve">atacante intenta inundar un servidor </w:t>
      </w:r>
      <w:r w:rsidR="00215197">
        <w:rPr>
          <w:rFonts w:eastAsiaTheme="minorHAnsi" w:cs="Helvetica Neue"/>
          <w:color w:val="000000"/>
          <w:lang w:eastAsia="en-US"/>
        </w:rPr>
        <w:t>específico, dejándolo inoperativo.</w:t>
      </w:r>
    </w:p>
    <w:p w:rsidR="00215197" w:rsidRDefault="00215197"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Para ello se envía en broadcast, es decir, a todos los equipos de la red, un paquete</w:t>
      </w:r>
      <w:r w:rsidR="00564B27" w:rsidRPr="00564B27">
        <w:rPr>
          <w:rFonts w:eastAsiaTheme="minorHAnsi" w:cs="Helvetica Neue"/>
          <w:color w:val="000000"/>
          <w:lang w:eastAsia="en-US"/>
        </w:rPr>
        <w:t xml:space="preserve"> ICMP</w:t>
      </w:r>
      <w:r>
        <w:rPr>
          <w:rFonts w:eastAsiaTheme="minorHAnsi" w:cs="Helvetica Neue"/>
          <w:color w:val="000000"/>
          <w:lang w:eastAsia="en-US"/>
        </w:rPr>
        <w:t xml:space="preserve"> con la IP de origen suplantando la IP de la víctima, de esta forma se logra que una gran cantidad de equipos respondan, amplificando el tráfico en la red y </w:t>
      </w:r>
      <w:r w:rsidR="00CF5616">
        <w:rPr>
          <w:rFonts w:eastAsiaTheme="minorHAnsi" w:cs="Helvetica Neue"/>
          <w:color w:val="000000"/>
          <w:lang w:eastAsia="en-US"/>
        </w:rPr>
        <w:t>colapsando al objetivo</w:t>
      </w:r>
      <w:r w:rsidRPr="00564B27">
        <w:rPr>
          <w:rFonts w:eastAsiaTheme="minorHAnsi" w:cs="Helvetica Neue"/>
          <w:color w:val="000000"/>
          <w:lang w:eastAsia="en-US"/>
        </w:rPr>
        <w:t>.</w:t>
      </w:r>
    </w:p>
    <w:p w:rsidR="00215197" w:rsidRDefault="00215197" w:rsidP="001772E2">
      <w:pPr>
        <w:autoSpaceDE w:val="0"/>
        <w:autoSpaceDN w:val="0"/>
        <w:adjustRightInd w:val="0"/>
        <w:spacing w:after="0" w:line="240" w:lineRule="auto"/>
        <w:rPr>
          <w:rFonts w:eastAsiaTheme="minorHAnsi" w:cs="Helvetica Neue"/>
          <w:color w:val="000000"/>
          <w:lang w:eastAsia="en-US"/>
        </w:rPr>
      </w:pPr>
    </w:p>
    <w:p w:rsidR="00564B27" w:rsidRPr="00564B27" w:rsidRDefault="00564B27" w:rsidP="001772E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El nombre </w:t>
      </w:r>
      <w:r w:rsidR="00CF5616">
        <w:rPr>
          <w:rFonts w:eastAsiaTheme="minorHAnsi" w:cs="Helvetica Neue"/>
          <w:color w:val="000000"/>
          <w:lang w:eastAsia="en-US"/>
        </w:rPr>
        <w:t>data</w:t>
      </w:r>
      <w:r w:rsidRPr="00564B27">
        <w:rPr>
          <w:rFonts w:eastAsiaTheme="minorHAnsi" w:cs="Helvetica Neue"/>
          <w:color w:val="000000"/>
          <w:lang w:eastAsia="en-US"/>
        </w:rPr>
        <w:t xml:space="preserve"> de 1990 cuando muchas redes participaban en estos tipos de ataque. La idea de atacantes pequeños pero numerosos abrumando a un oponente grande.</w:t>
      </w:r>
      <w:r>
        <w:rPr>
          <w:rFonts w:eastAsiaTheme="minorHAnsi" w:cs="Helvetica Neue"/>
          <w:color w:val="000000"/>
          <w:lang w:eastAsia="en-US"/>
        </w:rPr>
        <w:fldChar w:fldCharType="begin"/>
      </w:r>
      <w:r>
        <w:rPr>
          <w:rFonts w:eastAsiaTheme="minorHAnsi" w:cs="Helvetica Neue"/>
          <w:color w:val="000000"/>
          <w:lang w:eastAsia="en-US"/>
        </w:rPr>
        <w:instrText xml:space="preserve"> ADDIN ZOTERO_ITEM CSL_CITATION {"citationID":"hohdbwPl","properties":{"formattedCitation":"[5]","plainCitation":"[5]","noteIndex":0},"citationItems":[{"id":62,"uris":["http://zotero.org/users/local/Wv4hidzq/items/UJMRYIMM"],"uri":["http://zotero.org/users/local/Wv4hidzq/items/UJMRYIMM"],"itemData":{"id":62,"type":"webpage","title":"All About Smurf DDoS Attacks | Corero","URL":"https://www.corero.com/resources/ddos-attack-types/smurf-ddos-attack.html","accessed":{"date-parts":[["2018",5,23]]}}}],"schema":"https://github.com/citation-style-language/schema/raw/master/csl-citation.json"} </w:instrText>
      </w:r>
      <w:r>
        <w:rPr>
          <w:rFonts w:eastAsiaTheme="minorHAnsi" w:cs="Helvetica Neue"/>
          <w:color w:val="000000"/>
          <w:lang w:eastAsia="en-US"/>
        </w:rPr>
        <w:fldChar w:fldCharType="separate"/>
      </w:r>
      <w:r>
        <w:rPr>
          <w:rFonts w:eastAsiaTheme="minorHAnsi" w:cs="Helvetica Neue"/>
          <w:noProof/>
          <w:color w:val="000000"/>
          <w:lang w:eastAsia="en-US"/>
        </w:rPr>
        <w:t>[5]</w:t>
      </w:r>
      <w:r>
        <w:rPr>
          <w:rFonts w:eastAsiaTheme="minorHAnsi" w:cs="Helvetica Neue"/>
          <w:color w:val="000000"/>
          <w:lang w:eastAsia="en-US"/>
        </w:rPr>
        <w:fldChar w:fldCharType="end"/>
      </w:r>
    </w:p>
    <w:p w:rsidR="00564B27" w:rsidRPr="00564B27" w:rsidRDefault="00564B27" w:rsidP="001772E2">
      <w:pPr>
        <w:autoSpaceDE w:val="0"/>
        <w:autoSpaceDN w:val="0"/>
        <w:adjustRightInd w:val="0"/>
        <w:spacing w:after="0" w:line="240" w:lineRule="auto"/>
        <w:rPr>
          <w:rFonts w:eastAsiaTheme="minorHAnsi" w:cs="Helvetica Neue"/>
          <w:b/>
          <w:color w:val="4DA4D8" w:themeColor="accent3" w:themeTint="99"/>
          <w:lang w:eastAsia="en-US"/>
        </w:rPr>
      </w:pPr>
    </w:p>
    <w:p w:rsidR="003C080C" w:rsidRDefault="003C080C" w:rsidP="001772E2">
      <w:pPr>
        <w:rPr>
          <w:rFonts w:ascii="Calibri" w:hAnsi="Calibri"/>
        </w:rPr>
      </w:pPr>
    </w:p>
    <w:p w:rsidR="003C080C" w:rsidRDefault="003C080C" w:rsidP="001772E2">
      <w:pPr>
        <w:rPr>
          <w:rFonts w:ascii="Calibri" w:hAnsi="Calibri"/>
        </w:rPr>
      </w:pPr>
    </w:p>
    <w:p w:rsidR="003C080C" w:rsidRDefault="00CE4742" w:rsidP="001772E2">
      <w:pPr>
        <w:rPr>
          <w:rFonts w:ascii="Calibri" w:hAnsi="Calibri"/>
        </w:rPr>
      </w:pPr>
      <w:r>
        <w:rPr>
          <w:noProof/>
        </w:rPr>
        <w:lastRenderedPageBreak/>
        <mc:AlternateContent>
          <mc:Choice Requires="wps">
            <w:drawing>
              <wp:anchor distT="0" distB="0" distL="114300" distR="114300" simplePos="0" relativeHeight="251867136" behindDoc="0" locked="0" layoutInCell="1" allowOverlap="1" wp14:anchorId="006BE84A" wp14:editId="46BB1428">
                <wp:simplePos x="0" y="0"/>
                <wp:positionH relativeFrom="column">
                  <wp:posOffset>428625</wp:posOffset>
                </wp:positionH>
                <wp:positionV relativeFrom="paragraph">
                  <wp:posOffset>1385570</wp:posOffset>
                </wp:positionV>
                <wp:extent cx="4161155" cy="635"/>
                <wp:effectExtent l="0" t="0" r="4445" b="12065"/>
                <wp:wrapTopAndBottom/>
                <wp:docPr id="80" name="Cuadro de texto 80"/>
                <wp:cNvGraphicFramePr/>
                <a:graphic xmlns:a="http://schemas.openxmlformats.org/drawingml/2006/main">
                  <a:graphicData uri="http://schemas.microsoft.com/office/word/2010/wordprocessingShape">
                    <wps:wsp>
                      <wps:cNvSpPr txBox="1"/>
                      <wps:spPr>
                        <a:xfrm>
                          <a:off x="0" y="0"/>
                          <a:ext cx="4161155" cy="635"/>
                        </a:xfrm>
                        <a:prstGeom prst="rect">
                          <a:avLst/>
                        </a:prstGeom>
                        <a:solidFill>
                          <a:prstClr val="white"/>
                        </a:solidFill>
                        <a:ln>
                          <a:noFill/>
                        </a:ln>
                      </wps:spPr>
                      <wps:txbx>
                        <w:txbxContent>
                          <w:p w:rsidR="006F3A53" w:rsidRPr="00071F14" w:rsidRDefault="006F3A53" w:rsidP="00CE4742">
                            <w:pPr>
                              <w:pStyle w:val="Descripcin"/>
                              <w:jc w:val="center"/>
                              <w:rPr>
                                <w:rFonts w:ascii="Helvetica Neue" w:eastAsiaTheme="minorHAnsi" w:hAnsi="Helvetica Neue" w:cs="Helvetica Neue"/>
                                <w:noProof/>
                                <w:color w:val="000000"/>
                                <w:szCs w:val="22"/>
                                <w:lang w:eastAsia="en-US"/>
                              </w:rPr>
                            </w:pP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bookmarkStart w:id="69" w:name="_Toc515563682"/>
                            <w:r>
                              <w:rPr>
                                <w:rFonts w:ascii="Helvetica Neue" w:eastAsiaTheme="minorHAnsi" w:hAnsi="Helvetica Neue" w:cs="Helvetica Neue"/>
                                <w:b/>
                                <w:i w:val="0"/>
                                <w:noProof/>
                                <w:color w:val="4DA4D8" w:themeColor="accent3" w:themeTint="99"/>
                                <w:lang w:eastAsia="en-US"/>
                              </w:rPr>
                              <w:t>10</w:t>
                            </w:r>
                            <w:r w:rsidRPr="00CE4742">
                              <w:rPr>
                                <w:rFonts w:ascii="Helvetica Neue" w:eastAsiaTheme="minorHAnsi" w:hAnsi="Helvetica Neue" w:cs="Helvetica Neue"/>
                                <w:b/>
                                <w:i w:val="0"/>
                                <w:noProof/>
                                <w:color w:val="4DA4D8" w:themeColor="accent3" w:themeTint="99"/>
                                <w:lang w:eastAsia="en-US"/>
                              </w:rPr>
                              <w:fldChar w:fldCharType="end"/>
                            </w:r>
                            <w:r>
                              <w:t>-</w:t>
                            </w:r>
                            <w:r w:rsidRPr="008C65B8">
                              <w:t>Ping. Fuente: propia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E84A" id="Cuadro de texto 80" o:spid="_x0000_s1035" type="#_x0000_t202" style="position:absolute;left:0;text-align:left;margin-left:33.75pt;margin-top:109.1pt;width:327.6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" stroked="f">
                <v:textbox style="mso-fit-shape-to-text:t" inset="0,0,0,0">
                  <w:txbxContent>
                    <w:p w:rsidR="006F3A53" w:rsidRPr="00071F14" w:rsidRDefault="006F3A53" w:rsidP="00CE4742">
                      <w:pPr>
                        <w:pStyle w:val="Descripcin"/>
                        <w:jc w:val="center"/>
                        <w:rPr>
                          <w:rFonts w:ascii="Helvetica Neue" w:eastAsiaTheme="minorHAnsi" w:hAnsi="Helvetica Neue" w:cs="Helvetica Neue"/>
                          <w:noProof/>
                          <w:color w:val="000000"/>
                          <w:szCs w:val="22"/>
                          <w:lang w:eastAsia="en-US"/>
                        </w:rPr>
                      </w:pP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bookmarkStart w:id="70" w:name="_Toc515563682"/>
                      <w:r>
                        <w:rPr>
                          <w:rFonts w:ascii="Helvetica Neue" w:eastAsiaTheme="minorHAnsi" w:hAnsi="Helvetica Neue" w:cs="Helvetica Neue"/>
                          <w:b/>
                          <w:i w:val="0"/>
                          <w:noProof/>
                          <w:color w:val="4DA4D8" w:themeColor="accent3" w:themeTint="99"/>
                          <w:lang w:eastAsia="en-US"/>
                        </w:rPr>
                        <w:t>10</w:t>
                      </w:r>
                      <w:r w:rsidRPr="00CE4742">
                        <w:rPr>
                          <w:rFonts w:ascii="Helvetica Neue" w:eastAsiaTheme="minorHAnsi" w:hAnsi="Helvetica Neue" w:cs="Helvetica Neue"/>
                          <w:b/>
                          <w:i w:val="0"/>
                          <w:noProof/>
                          <w:color w:val="4DA4D8" w:themeColor="accent3" w:themeTint="99"/>
                          <w:lang w:eastAsia="en-US"/>
                        </w:rPr>
                        <w:fldChar w:fldCharType="end"/>
                      </w:r>
                      <w:r>
                        <w:t>-</w:t>
                      </w:r>
                      <w:r w:rsidRPr="008C65B8">
                        <w:t>Ping. Fuente: propia</w:t>
                      </w:r>
                      <w:bookmarkEnd w:id="70"/>
                    </w:p>
                  </w:txbxContent>
                </v:textbox>
                <w10:wrap type="topAndBottom"/>
              </v:shape>
            </w:pict>
          </mc:Fallback>
        </mc:AlternateContent>
      </w:r>
      <w:r w:rsidR="003C080C">
        <w:rPr>
          <w:rFonts w:ascii="Helvetica Neue" w:eastAsiaTheme="minorHAnsi" w:hAnsi="Helvetica Neue" w:cs="Helvetica Neue"/>
          <w:noProof/>
          <w:color w:val="000000"/>
          <w:lang w:eastAsia="en-US"/>
        </w:rPr>
        <w:drawing>
          <wp:anchor distT="0" distB="0" distL="114300" distR="114300" simplePos="0" relativeHeight="251683840" behindDoc="0" locked="0" layoutInCell="1" allowOverlap="1" wp14:anchorId="48BB5312">
            <wp:simplePos x="0" y="0"/>
            <wp:positionH relativeFrom="column">
              <wp:posOffset>428961</wp:posOffset>
            </wp:positionH>
            <wp:positionV relativeFrom="paragraph">
              <wp:posOffset>243429</wp:posOffset>
            </wp:positionV>
            <wp:extent cx="4161651" cy="1085222"/>
            <wp:effectExtent l="0" t="0" r="444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1-27 a las 11.26.21.png"/>
                    <pic:cNvPicPr/>
                  </pic:nvPicPr>
                  <pic:blipFill>
                    <a:blip r:embed="rId72">
                      <a:extLst>
                        <a:ext uri="{28A0092B-C50C-407E-A947-70E740481C1C}">
                          <a14:useLocalDpi xmlns:a14="http://schemas.microsoft.com/office/drawing/2010/main" val="0"/>
                        </a:ext>
                      </a:extLst>
                    </a:blip>
                    <a:stretch>
                      <a:fillRect/>
                    </a:stretch>
                  </pic:blipFill>
                  <pic:spPr>
                    <a:xfrm>
                      <a:off x="0" y="0"/>
                      <a:ext cx="4161651" cy="1085222"/>
                    </a:xfrm>
                    <a:prstGeom prst="rect">
                      <a:avLst/>
                    </a:prstGeom>
                  </pic:spPr>
                </pic:pic>
              </a:graphicData>
            </a:graphic>
            <wp14:sizeRelH relativeFrom="page">
              <wp14:pctWidth>0</wp14:pctWidth>
            </wp14:sizeRelH>
            <wp14:sizeRelV relativeFrom="page">
              <wp14:pctHeight>0</wp14:pctHeight>
            </wp14:sizeRelV>
          </wp:anchor>
        </w:drawing>
      </w:r>
    </w:p>
    <w:p w:rsidR="00B84223" w:rsidRDefault="00B84223" w:rsidP="001772E2">
      <w:pPr>
        <w:rPr>
          <w:rFonts w:ascii="Calibri" w:hAnsi="Calibri"/>
        </w:rPr>
      </w:pPr>
    </w:p>
    <w:p w:rsidR="00CE4742" w:rsidRDefault="00F71AD5" w:rsidP="00CE4742">
      <w:pPr>
        <w:keepNext/>
      </w:pPr>
      <w:r>
        <w:rPr>
          <w:noProof/>
        </w:rPr>
        <w:drawing>
          <wp:inline distT="0" distB="0" distL="0" distR="0">
            <wp:extent cx="5122762" cy="236668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5-23 a las 21.21.53.png"/>
                    <pic:cNvPicPr/>
                  </pic:nvPicPr>
                  <pic:blipFill>
                    <a:blip r:embed="rId73">
                      <a:extLst>
                        <a:ext uri="{28A0092B-C50C-407E-A947-70E740481C1C}">
                          <a14:useLocalDpi xmlns:a14="http://schemas.microsoft.com/office/drawing/2010/main" val="0"/>
                        </a:ext>
                      </a:extLst>
                    </a:blip>
                    <a:stretch>
                      <a:fillRect/>
                    </a:stretch>
                  </pic:blipFill>
                  <pic:spPr>
                    <a:xfrm>
                      <a:off x="0" y="0"/>
                      <a:ext cx="5134864" cy="2372274"/>
                    </a:xfrm>
                    <a:prstGeom prst="rect">
                      <a:avLst/>
                    </a:prstGeom>
                  </pic:spPr>
                </pic:pic>
              </a:graphicData>
            </a:graphic>
          </wp:inline>
        </w:drawing>
      </w:r>
    </w:p>
    <w:p w:rsidR="00F71AD5" w:rsidRDefault="00CE4742" w:rsidP="00CE4742">
      <w:pPr>
        <w:pStyle w:val="Descripcin"/>
        <w:jc w:val="center"/>
      </w:pPr>
      <w:r w:rsidRPr="00CE4742">
        <w:rPr>
          <w:b/>
          <w:i w:val="0"/>
          <w:color w:val="4DA4D8" w:themeColor="accent3" w:themeTint="99"/>
        </w:rPr>
        <w:fldChar w:fldCharType="begin"/>
      </w:r>
      <w:r w:rsidRPr="00CE4742">
        <w:rPr>
          <w:b/>
          <w:i w:val="0"/>
          <w:color w:val="4DA4D8" w:themeColor="accent3" w:themeTint="99"/>
        </w:rPr>
        <w:instrText xml:space="preserve"> SEQ Ilustración \* ARABIC </w:instrText>
      </w:r>
      <w:r w:rsidRPr="00CE4742">
        <w:rPr>
          <w:b/>
          <w:i w:val="0"/>
          <w:color w:val="4DA4D8" w:themeColor="accent3" w:themeTint="99"/>
        </w:rPr>
        <w:fldChar w:fldCharType="separate"/>
      </w:r>
      <w:bookmarkStart w:id="71" w:name="_Toc515563683"/>
      <w:r w:rsidR="00523D3D">
        <w:rPr>
          <w:b/>
          <w:i w:val="0"/>
          <w:noProof/>
          <w:color w:val="4DA4D8" w:themeColor="accent3" w:themeTint="99"/>
        </w:rPr>
        <w:t>11</w:t>
      </w:r>
      <w:r w:rsidRPr="00CE4742">
        <w:rPr>
          <w:b/>
          <w:i w:val="0"/>
          <w:color w:val="4DA4D8" w:themeColor="accent3" w:themeTint="99"/>
        </w:rPr>
        <w:fldChar w:fldCharType="end"/>
      </w:r>
      <w:r w:rsidRPr="007E73EC">
        <w:t>-Traceroute. Fuente: propia</w:t>
      </w:r>
      <w:bookmarkEnd w:id="71"/>
    </w:p>
    <w:p w:rsidR="00DB5549" w:rsidRPr="002B74F6" w:rsidRDefault="00DB5549" w:rsidP="001772E2">
      <w:pPr>
        <w:pStyle w:val="Descripcin"/>
        <w:jc w:val="center"/>
        <w:rPr>
          <w:bCs/>
          <w:noProof/>
          <w:color w:val="1B587C" w:themeColor="accent3"/>
          <w:sz w:val="32"/>
          <w:szCs w:val="22"/>
        </w:rPr>
      </w:pPr>
    </w:p>
    <w:p w:rsidR="00E012CD" w:rsidRDefault="00E012CD" w:rsidP="001772E2">
      <w:pPr>
        <w:autoSpaceDE w:val="0"/>
        <w:autoSpaceDN w:val="0"/>
        <w:adjustRightInd w:val="0"/>
        <w:spacing w:after="0" w:line="240" w:lineRule="auto"/>
        <w:rPr>
          <w:rFonts w:eastAsiaTheme="minorHAnsi" w:cs="Helvetica Neue"/>
          <w:b/>
          <w:color w:val="4DA4D8" w:themeColor="accent3" w:themeTint="99"/>
          <w:lang w:eastAsia="en-US"/>
        </w:rPr>
      </w:pPr>
    </w:p>
    <w:p w:rsidR="00E012CD" w:rsidRDefault="00CF5616"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Do</w:t>
      </w:r>
      <w:r w:rsidR="00A5293E">
        <w:rPr>
          <w:rFonts w:eastAsiaTheme="minorHAnsi" w:cs="Helvetica Neue"/>
          <w:b/>
          <w:color w:val="4DA4D8" w:themeColor="accent3" w:themeTint="99"/>
          <w:lang w:eastAsia="en-US"/>
        </w:rPr>
        <w:t>S</w:t>
      </w:r>
      <w:r>
        <w:rPr>
          <w:rFonts w:eastAsiaTheme="minorHAnsi" w:cs="Helvetica Neue"/>
          <w:b/>
          <w:color w:val="4DA4D8" w:themeColor="accent3" w:themeTint="99"/>
          <w:lang w:eastAsia="en-US"/>
        </w:rPr>
        <w:t xml:space="preserve"> </w:t>
      </w:r>
      <w:r w:rsidR="00A5293E">
        <w:rPr>
          <w:rFonts w:eastAsiaTheme="minorHAnsi" w:cs="Helvetica Neue"/>
          <w:b/>
          <w:color w:val="4DA4D8" w:themeColor="accent3" w:themeTint="99"/>
          <w:lang w:eastAsia="en-US"/>
        </w:rPr>
        <w:t>(DENIAL OF SERVICE)</w:t>
      </w:r>
    </w:p>
    <w:p w:rsidR="00A5293E" w:rsidRDefault="00A5293E" w:rsidP="001772E2">
      <w:pPr>
        <w:autoSpaceDE w:val="0"/>
        <w:autoSpaceDN w:val="0"/>
        <w:adjustRightInd w:val="0"/>
        <w:spacing w:after="0" w:line="240" w:lineRule="auto"/>
        <w:rPr>
          <w:rFonts w:eastAsiaTheme="minorHAnsi" w:cs="Helvetica Neue"/>
          <w:b/>
          <w:color w:val="4DA4D8" w:themeColor="accent3" w:themeTint="99"/>
          <w:lang w:eastAsia="en-US"/>
        </w:rPr>
      </w:pPr>
    </w:p>
    <w:p w:rsidR="00A5293E" w:rsidRPr="00A5293E" w:rsidRDefault="00A5293E" w:rsidP="001772E2">
      <w:pPr>
        <w:autoSpaceDE w:val="0"/>
        <w:autoSpaceDN w:val="0"/>
        <w:adjustRightInd w:val="0"/>
        <w:spacing w:after="0" w:line="240" w:lineRule="auto"/>
        <w:rPr>
          <w:rFonts w:eastAsiaTheme="minorHAnsi" w:cs="Helvetica Neue"/>
          <w:color w:val="000000"/>
          <w:lang w:eastAsia="en-US"/>
        </w:rPr>
      </w:pPr>
      <w:r w:rsidRPr="00A5293E">
        <w:rPr>
          <w:rFonts w:eastAsiaTheme="minorHAnsi" w:cs="Helvetica Neue"/>
          <w:color w:val="000000"/>
          <w:lang w:eastAsia="en-US"/>
        </w:rPr>
        <w:t>Los ataques DoS se generan mediante la saturación de los puertos con múltiples flujos de información, haciendo que el servidor se sobrecargue y no pueda seguir prestando su servicio. Por eso se le denomina </w:t>
      </w:r>
      <w:r w:rsidRPr="00A5293E">
        <w:rPr>
          <w:rFonts w:eastAsiaTheme="minorHAnsi" w:cs="Helvetica Neue"/>
          <w:iCs/>
          <w:color w:val="000000"/>
          <w:lang w:eastAsia="en-US"/>
        </w:rPr>
        <w:t>denegación de servicio</w:t>
      </w:r>
      <w:r w:rsidRPr="00A5293E">
        <w:rPr>
          <w:rFonts w:eastAsiaTheme="minorHAnsi" w:cs="Helvetica Neue"/>
          <w:color w:val="000000"/>
          <w:lang w:eastAsia="en-US"/>
        </w:rPr>
        <w:t>, pues hace que el servidor no pueda atender a la cantidad enorme de solicitudes.</w:t>
      </w:r>
    </w:p>
    <w:p w:rsidR="00A5293E" w:rsidRPr="00A5293E" w:rsidRDefault="00A5293E" w:rsidP="001772E2">
      <w:pPr>
        <w:autoSpaceDE w:val="0"/>
        <w:autoSpaceDN w:val="0"/>
        <w:adjustRightInd w:val="0"/>
        <w:spacing w:after="0" w:line="240" w:lineRule="auto"/>
        <w:rPr>
          <w:rFonts w:eastAsiaTheme="minorHAnsi" w:cs="Helvetica Neue"/>
          <w:color w:val="000000"/>
          <w:lang w:eastAsia="en-US"/>
        </w:rPr>
      </w:pPr>
    </w:p>
    <w:p w:rsidR="00A5293E" w:rsidRPr="00A5293E" w:rsidRDefault="00394A49"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Otros tipos de ataque Do</w:t>
      </w:r>
      <w:r w:rsidR="00A5293E" w:rsidRPr="00A5293E">
        <w:rPr>
          <w:rFonts w:eastAsiaTheme="minorHAnsi" w:cs="Helvetica Neue"/>
          <w:color w:val="000000"/>
          <w:lang w:eastAsia="en-US"/>
        </w:rPr>
        <w:t>S son</w:t>
      </w:r>
      <w:r w:rsidR="00ED6985">
        <w:rPr>
          <w:rFonts w:eastAsiaTheme="minorHAnsi" w:cs="Helvetica Neue"/>
          <w:color w:val="000000"/>
          <w:lang w:eastAsia="en-US"/>
        </w:rPr>
        <w:t xml:space="preserve"> </w:t>
      </w:r>
      <w:r w:rsidR="00ED6985">
        <w:rPr>
          <w:rFonts w:eastAsiaTheme="minorHAnsi" w:cs="Helvetica Neue"/>
          <w:color w:val="000000"/>
          <w:lang w:eastAsia="en-US"/>
        </w:rPr>
        <w:fldChar w:fldCharType="begin"/>
      </w:r>
      <w:r w:rsidR="00EB5B53">
        <w:rPr>
          <w:rFonts w:eastAsiaTheme="minorHAnsi" w:cs="Helvetica Neue"/>
          <w:color w:val="000000"/>
          <w:lang w:eastAsia="en-US"/>
        </w:rPr>
        <w:instrText xml:space="preserve"> ADDIN ZOTERO_ITEM CSL_CITATION {"citationID":"dc4dciD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D6985">
        <w:rPr>
          <w:rFonts w:eastAsiaTheme="minorHAnsi" w:cs="Helvetica Neue"/>
          <w:color w:val="000000"/>
          <w:lang w:eastAsia="en-US"/>
        </w:rPr>
        <w:fldChar w:fldCharType="separate"/>
      </w:r>
      <w:r w:rsidR="00EB5B53">
        <w:rPr>
          <w:rFonts w:eastAsiaTheme="minorHAnsi" w:cs="Helvetica Neue"/>
          <w:noProof/>
          <w:color w:val="000000"/>
          <w:lang w:eastAsia="en-US"/>
        </w:rPr>
        <w:t>[6]</w:t>
      </w:r>
      <w:r w:rsidR="00ED6985">
        <w:rPr>
          <w:rFonts w:eastAsiaTheme="minorHAnsi" w:cs="Helvetica Neue"/>
          <w:color w:val="000000"/>
          <w:lang w:eastAsia="en-US"/>
        </w:rPr>
        <w:fldChar w:fldCharType="end"/>
      </w:r>
      <w:r w:rsidR="00A5293E" w:rsidRPr="00A5293E">
        <w:rPr>
          <w:rFonts w:eastAsiaTheme="minorHAnsi" w:cs="Helvetica Neue"/>
          <w:color w:val="000000"/>
          <w:lang w:eastAsia="en-US"/>
        </w:rPr>
        <w:t>:</w:t>
      </w:r>
    </w:p>
    <w:p w:rsidR="00E012CD" w:rsidRPr="00E012CD" w:rsidRDefault="00E012CD" w:rsidP="001772E2">
      <w:pPr>
        <w:autoSpaceDE w:val="0"/>
        <w:autoSpaceDN w:val="0"/>
        <w:adjustRightInd w:val="0"/>
        <w:spacing w:after="0" w:line="240" w:lineRule="auto"/>
        <w:rPr>
          <w:rFonts w:eastAsiaTheme="minorHAnsi" w:cs="Helvetica Neue"/>
          <w:b/>
          <w:color w:val="4DA4D8" w:themeColor="accent3" w:themeTint="99"/>
          <w:lang w:eastAsia="en-US"/>
        </w:rPr>
      </w:pPr>
    </w:p>
    <w:p w:rsidR="00A5293E" w:rsidRPr="001C7112" w:rsidRDefault="00A5293E" w:rsidP="001772E2">
      <w:pPr>
        <w:autoSpaceDE w:val="0"/>
        <w:autoSpaceDN w:val="0"/>
        <w:adjustRightInd w:val="0"/>
        <w:spacing w:after="0" w:line="20" w:lineRule="atLeast"/>
        <w:rPr>
          <w:rFonts w:eastAsiaTheme="minorHAnsi" w:cs="Helvetica Neue"/>
          <w:b/>
          <w:bCs/>
          <w:color w:val="4DA4D8" w:themeColor="accent3" w:themeTint="99"/>
          <w:lang w:eastAsia="en-US"/>
        </w:rPr>
      </w:pPr>
      <w:r w:rsidRPr="001C7112">
        <w:rPr>
          <w:rFonts w:eastAsiaTheme="minorHAnsi" w:cs="Helvetica Neue"/>
          <w:b/>
          <w:bCs/>
          <w:color w:val="4DA4D8" w:themeColor="accent3" w:themeTint="99"/>
          <w:lang w:eastAsia="en-US"/>
        </w:rPr>
        <w:t xml:space="preserve">Service Port Flood (Ataque sobre Puertos de Servicio) </w:t>
      </w:r>
    </w:p>
    <w:p w:rsidR="00A5293E" w:rsidRDefault="00A5293E" w:rsidP="001772E2">
      <w:pPr>
        <w:autoSpaceDE w:val="0"/>
        <w:autoSpaceDN w:val="0"/>
        <w:adjustRightInd w:val="0"/>
        <w:spacing w:after="0" w:line="20" w:lineRule="atLeast"/>
        <w:rPr>
          <w:rFonts w:ascii="Helvetica Neue" w:eastAsiaTheme="minorHAnsi" w:hAnsi="Helvetica Neue" w:cs="Helvetica Neue"/>
          <w:b/>
          <w:bCs/>
          <w:color w:val="000000"/>
          <w:lang w:eastAsia="en-US"/>
        </w:rPr>
      </w:pPr>
    </w:p>
    <w:p w:rsidR="00A5293E" w:rsidRPr="001C7112" w:rsidRDefault="00A5293E" w:rsidP="001772E2">
      <w:pPr>
        <w:autoSpaceDE w:val="0"/>
        <w:autoSpaceDN w:val="0"/>
        <w:adjustRightInd w:val="0"/>
        <w:spacing w:after="0" w:line="240" w:lineRule="auto"/>
        <w:rPr>
          <w:rFonts w:eastAsiaTheme="minorHAnsi" w:cs="Helvetica Neue"/>
          <w:color w:val="000000"/>
          <w:lang w:eastAsia="en-US"/>
        </w:rPr>
      </w:pPr>
      <w:r w:rsidRPr="001C7112">
        <w:rPr>
          <w:rFonts w:eastAsiaTheme="minorHAnsi" w:cs="Helvetica Neue"/>
          <w:color w:val="000000"/>
          <w:lang w:eastAsia="en-US"/>
        </w:rPr>
        <w:t xml:space="preserve">En este tipo de ataques las peticiones irán dirigidas hacia los puertos estándar en los que se conoce que habrá más volumen de tráfico (el puerto TCP 80, por ejemplo) tanto entrante como saliente. Estamos ante un tipo de ataque considerado de los más complejos </w:t>
      </w:r>
      <w:r w:rsidR="00CF5616" w:rsidRPr="001C7112">
        <w:rPr>
          <w:rFonts w:eastAsiaTheme="minorHAnsi" w:cs="Helvetica Neue"/>
          <w:color w:val="000000"/>
          <w:lang w:eastAsia="en-US"/>
        </w:rPr>
        <w:t>de evitar o detener</w:t>
      </w:r>
      <w:r w:rsidRPr="001C7112">
        <w:rPr>
          <w:rFonts w:eastAsiaTheme="minorHAnsi" w:cs="Helvetica Neue"/>
          <w:color w:val="000000"/>
          <w:lang w:eastAsia="en-US"/>
        </w:rPr>
        <w:t xml:space="preserve">. Por lo que </w:t>
      </w:r>
      <w:r w:rsidR="00366E11">
        <w:rPr>
          <w:rFonts w:eastAsiaTheme="minorHAnsi" w:cs="Helvetica Neue"/>
          <w:color w:val="000000"/>
          <w:lang w:eastAsia="en-US"/>
        </w:rPr>
        <w:t>se debe</w:t>
      </w:r>
      <w:r w:rsidRPr="001C7112">
        <w:rPr>
          <w:rFonts w:eastAsiaTheme="minorHAnsi" w:cs="Helvetica Neue"/>
          <w:color w:val="000000"/>
          <w:lang w:eastAsia="en-US"/>
        </w:rPr>
        <w:t xml:space="preserve"> implementar herramientas específicas para esta tarea o derivar todas nuestras comunicaciones por un mitigador o analizador de tráfico que detecte estos ataques. </w:t>
      </w:r>
    </w:p>
    <w:p w:rsidR="00E012CD" w:rsidRDefault="00E012CD" w:rsidP="001772E2"/>
    <w:p w:rsidR="007C7711" w:rsidRDefault="007C7711" w:rsidP="001772E2"/>
    <w:p w:rsidR="00A5293E" w:rsidRPr="00394A49" w:rsidRDefault="00A5293E" w:rsidP="001772E2">
      <w:pPr>
        <w:autoSpaceDE w:val="0"/>
        <w:autoSpaceDN w:val="0"/>
        <w:adjustRightInd w:val="0"/>
        <w:spacing w:after="0" w:line="240" w:lineRule="auto"/>
        <w:rPr>
          <w:rFonts w:eastAsiaTheme="minorHAnsi" w:cs="Helvetica Neue"/>
          <w:b/>
          <w:bCs/>
          <w:color w:val="4DA4D8" w:themeColor="accent3" w:themeTint="99"/>
          <w:lang w:eastAsia="en-US"/>
        </w:rPr>
      </w:pPr>
      <w:r w:rsidRPr="00394A49">
        <w:rPr>
          <w:rFonts w:eastAsiaTheme="minorHAnsi" w:cs="Helvetica Neue"/>
          <w:b/>
          <w:bCs/>
          <w:color w:val="4DA4D8" w:themeColor="accent3" w:themeTint="99"/>
          <w:lang w:eastAsia="en-US"/>
        </w:rPr>
        <w:t>HTTP Flood (Saturación HTTP)</w:t>
      </w:r>
    </w:p>
    <w:p w:rsidR="00A5293E" w:rsidRDefault="00A5293E" w:rsidP="001772E2">
      <w:pPr>
        <w:autoSpaceDE w:val="0"/>
        <w:autoSpaceDN w:val="0"/>
        <w:adjustRightInd w:val="0"/>
        <w:spacing w:after="0" w:line="240" w:lineRule="auto"/>
        <w:rPr>
          <w:rFonts w:ascii="Helvetica Neue" w:eastAsiaTheme="minorHAnsi" w:hAnsi="Helvetica Neue" w:cs="Helvetica Neue"/>
          <w:b/>
          <w:bCs/>
          <w:color w:val="000000"/>
          <w:lang w:eastAsia="en-US"/>
        </w:rPr>
      </w:pPr>
    </w:p>
    <w:p w:rsidR="00A5293E" w:rsidRPr="00CC4F5C" w:rsidRDefault="00A5293E" w:rsidP="001772E2">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En los ataques por HTTP </w:t>
      </w:r>
      <w:r w:rsidR="00CC4F5C" w:rsidRPr="00CC4F5C">
        <w:rPr>
          <w:rFonts w:eastAsiaTheme="minorHAnsi" w:cs="Helvetica Neue"/>
          <w:color w:val="000000"/>
          <w:lang w:eastAsia="en-US"/>
        </w:rPr>
        <w:t>Flood</w:t>
      </w:r>
      <w:r w:rsidRPr="00CC4F5C">
        <w:rPr>
          <w:rFonts w:eastAsiaTheme="minorHAnsi" w:cs="Helvetica Neue"/>
          <w:color w:val="000000"/>
          <w:lang w:eastAsia="en-US"/>
        </w:rPr>
        <w:t xml:space="preserve">, </w:t>
      </w:r>
      <w:r w:rsidR="00CC4F5C">
        <w:rPr>
          <w:rFonts w:eastAsiaTheme="minorHAnsi" w:cs="Helvetica Neue"/>
          <w:color w:val="000000"/>
          <w:lang w:eastAsia="en-US"/>
        </w:rPr>
        <w:t>el atacante</w:t>
      </w:r>
      <w:r w:rsidRPr="00CC4F5C">
        <w:rPr>
          <w:rFonts w:eastAsiaTheme="minorHAnsi" w:cs="Helvetica Neue"/>
          <w:color w:val="000000"/>
          <w:lang w:eastAsia="en-US"/>
        </w:rPr>
        <w:t> </w:t>
      </w:r>
      <w:r w:rsidR="00CC4F5C">
        <w:rPr>
          <w:rFonts w:eastAsiaTheme="minorHAnsi" w:cs="Helvetica Neue"/>
          <w:color w:val="000000"/>
          <w:lang w:eastAsia="en-US"/>
        </w:rPr>
        <w:t>hace</w:t>
      </w:r>
      <w:r w:rsidRPr="00CC4F5C">
        <w:rPr>
          <w:rFonts w:eastAsiaTheme="minorHAnsi" w:cs="Helvetica Neue"/>
          <w:color w:val="000000"/>
          <w:lang w:eastAsia="en-US"/>
        </w:rPr>
        <w:t xml:space="preserve"> uso de peticiones GET o POST en apariencia válidas para atacar servidores o aplicaciones we</w:t>
      </w:r>
      <w:r w:rsidR="00CC4F5C">
        <w:rPr>
          <w:rFonts w:eastAsiaTheme="minorHAnsi" w:cs="Helvetica Neue"/>
          <w:color w:val="000000"/>
          <w:lang w:eastAsia="en-US"/>
        </w:rPr>
        <w:t>b. En este tipo de ataques no se usan</w:t>
      </w:r>
      <w:r w:rsidRPr="00CC4F5C">
        <w:rPr>
          <w:rFonts w:eastAsiaTheme="minorHAnsi" w:cs="Helvetica Neue"/>
          <w:color w:val="000000"/>
          <w:lang w:eastAsia="en-US"/>
        </w:rPr>
        <w:t xml:space="preserve"> paquetes con tamaños </w:t>
      </w:r>
      <w:r w:rsidR="00CC4F5C">
        <w:rPr>
          <w:rFonts w:eastAsiaTheme="minorHAnsi" w:cs="Helvetica Neue"/>
          <w:color w:val="000000"/>
          <w:lang w:eastAsia="en-US"/>
        </w:rPr>
        <w:t>desmesurados, por lo que ha</w:t>
      </w:r>
      <w:r w:rsidRPr="00CC4F5C">
        <w:rPr>
          <w:rFonts w:eastAsiaTheme="minorHAnsi" w:cs="Helvetica Neue"/>
          <w:color w:val="000000"/>
          <w:lang w:eastAsia="en-US"/>
        </w:rPr>
        <w:t>ce</w:t>
      </w:r>
      <w:r w:rsidR="00CC4F5C">
        <w:rPr>
          <w:rFonts w:eastAsiaTheme="minorHAnsi" w:cs="Helvetica Neue"/>
          <w:color w:val="000000"/>
          <w:lang w:eastAsia="en-US"/>
        </w:rPr>
        <w:t>n</w:t>
      </w:r>
      <w:r w:rsidRPr="00CC4F5C">
        <w:rPr>
          <w:rFonts w:eastAsiaTheme="minorHAnsi" w:cs="Helvetica Neue"/>
          <w:color w:val="000000"/>
          <w:lang w:eastAsia="en-US"/>
        </w:rPr>
        <w:t xml:space="preserve"> uso de muchísimo menos ancho de banda para inhabilitar a </w:t>
      </w:r>
      <w:r w:rsidR="00CC4F5C" w:rsidRPr="00CC4F5C">
        <w:rPr>
          <w:rFonts w:eastAsiaTheme="minorHAnsi" w:cs="Helvetica Neue"/>
          <w:color w:val="000000"/>
          <w:lang w:eastAsia="en-US"/>
        </w:rPr>
        <w:t>una</w:t>
      </w:r>
      <w:r w:rsidRPr="00CC4F5C">
        <w:rPr>
          <w:rFonts w:eastAsiaTheme="minorHAnsi" w:cs="Helvetica Neue"/>
          <w:color w:val="000000"/>
          <w:lang w:eastAsia="en-US"/>
        </w:rPr>
        <w:t xml:space="preserve"> víctima.</w:t>
      </w:r>
    </w:p>
    <w:p w:rsidR="00A5293E" w:rsidRPr="00CC4F5C" w:rsidRDefault="00A5293E" w:rsidP="001772E2">
      <w:pPr>
        <w:autoSpaceDE w:val="0"/>
        <w:autoSpaceDN w:val="0"/>
        <w:adjustRightInd w:val="0"/>
        <w:spacing w:after="0" w:line="240" w:lineRule="auto"/>
        <w:rPr>
          <w:rFonts w:eastAsiaTheme="minorHAnsi" w:cs="Helvetica Neue"/>
          <w:b/>
          <w:bCs/>
          <w:color w:val="000000"/>
          <w:lang w:eastAsia="en-US"/>
        </w:rPr>
      </w:pPr>
    </w:p>
    <w:p w:rsidR="00A5293E" w:rsidRPr="00CC4F5C" w:rsidRDefault="00A5293E" w:rsidP="001772E2">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Dado que los ataques </w:t>
      </w:r>
      <w:r w:rsidR="00C557E3">
        <w:rPr>
          <w:rFonts w:eastAsiaTheme="minorHAnsi" w:cs="Helvetica Neue"/>
          <w:color w:val="000000"/>
          <w:lang w:eastAsia="en-US"/>
        </w:rPr>
        <w:t>http Flood</w:t>
      </w:r>
      <w:r w:rsidRPr="00CC4F5C">
        <w:rPr>
          <w:rFonts w:eastAsiaTheme="minorHAnsi" w:cs="Helvetica Neue"/>
          <w:color w:val="000000"/>
          <w:lang w:eastAsia="en-US"/>
        </w:rPr>
        <w:t xml:space="preserve"> utilizan solicitudes de URL estándar es difícil diferenciarlo</w:t>
      </w:r>
      <w:r w:rsidR="00C557E3">
        <w:rPr>
          <w:rFonts w:eastAsiaTheme="minorHAnsi" w:cs="Helvetica Neue"/>
          <w:color w:val="000000"/>
          <w:lang w:eastAsia="en-US"/>
        </w:rPr>
        <w:t>s</w:t>
      </w:r>
      <w:r w:rsidRPr="00CC4F5C">
        <w:rPr>
          <w:rFonts w:eastAsiaTheme="minorHAnsi" w:cs="Helvetica Neue"/>
          <w:color w:val="000000"/>
          <w:lang w:eastAsia="en-US"/>
        </w:rPr>
        <w:t xml:space="preserve"> del tráfico normal.</w:t>
      </w:r>
    </w:p>
    <w:p w:rsidR="00A5293E" w:rsidRDefault="00A5293E" w:rsidP="001772E2">
      <w:pPr>
        <w:autoSpaceDE w:val="0"/>
        <w:autoSpaceDN w:val="0"/>
        <w:adjustRightInd w:val="0"/>
        <w:spacing w:after="0" w:line="240" w:lineRule="auto"/>
        <w:rPr>
          <w:rFonts w:ascii="Helvetica Neue" w:eastAsiaTheme="minorHAnsi" w:hAnsi="Helvetica Neue" w:cs="Helvetica Neue"/>
          <w:color w:val="000000"/>
          <w:lang w:eastAsia="en-US"/>
        </w:rPr>
      </w:pPr>
    </w:p>
    <w:p w:rsidR="00A5293E" w:rsidRPr="00511897" w:rsidRDefault="00A5293E" w:rsidP="001772E2">
      <w:pPr>
        <w:autoSpaceDE w:val="0"/>
        <w:autoSpaceDN w:val="0"/>
        <w:adjustRightInd w:val="0"/>
        <w:spacing w:after="0" w:line="240" w:lineRule="auto"/>
        <w:rPr>
          <w:rFonts w:eastAsiaTheme="minorHAnsi" w:cs="Helvetica Neue"/>
          <w:b/>
          <w:bCs/>
          <w:color w:val="4DA4D8" w:themeColor="accent3" w:themeTint="99"/>
          <w:lang w:eastAsia="en-US"/>
        </w:rPr>
      </w:pPr>
      <w:r w:rsidRPr="00511897">
        <w:rPr>
          <w:rFonts w:eastAsiaTheme="minorHAnsi" w:cs="Helvetica Neue"/>
          <w:b/>
          <w:bCs/>
          <w:color w:val="4DA4D8" w:themeColor="accent3" w:themeTint="99"/>
          <w:lang w:eastAsia="en-US"/>
        </w:rPr>
        <w:t>SYN Flood</w:t>
      </w:r>
    </w:p>
    <w:p w:rsidR="00A5293E" w:rsidRPr="00900703" w:rsidRDefault="00A5293E" w:rsidP="001772E2">
      <w:pPr>
        <w:autoSpaceDE w:val="0"/>
        <w:autoSpaceDN w:val="0"/>
        <w:adjustRightInd w:val="0"/>
        <w:spacing w:after="0" w:line="240" w:lineRule="auto"/>
        <w:rPr>
          <w:rFonts w:eastAsiaTheme="minorHAnsi" w:cs="Helvetica Neue"/>
          <w:b/>
          <w:bCs/>
          <w:color w:val="000000"/>
          <w:lang w:eastAsia="en-US"/>
        </w:rPr>
      </w:pPr>
    </w:p>
    <w:p w:rsidR="007C7711" w:rsidRDefault="00900703" w:rsidP="007C7711">
      <w:pPr>
        <w:rPr>
          <w:rFonts w:eastAsiaTheme="minorHAnsi" w:cs="Helvetica Neue"/>
          <w:color w:val="000000"/>
          <w:lang w:eastAsia="en-US"/>
        </w:rPr>
      </w:pPr>
      <w:r w:rsidRPr="00900703">
        <w:rPr>
          <w:rFonts w:eastAsiaTheme="minorHAnsi" w:cs="Helvetica Neue"/>
          <w:color w:val="000000"/>
          <w:lang w:eastAsia="en-US"/>
        </w:rPr>
        <w:t xml:space="preserve">Este tipo de ataque se basa en </w:t>
      </w:r>
      <w:r w:rsidR="00CF5616" w:rsidRPr="00900703">
        <w:rPr>
          <w:rFonts w:eastAsiaTheme="minorHAnsi" w:cs="Helvetica Neue"/>
          <w:color w:val="000000"/>
          <w:lang w:eastAsia="en-US"/>
        </w:rPr>
        <w:t>ignora</w:t>
      </w:r>
      <w:r w:rsidRPr="00900703">
        <w:rPr>
          <w:rFonts w:eastAsiaTheme="minorHAnsi" w:cs="Helvetica Neue"/>
          <w:color w:val="000000"/>
          <w:lang w:eastAsia="en-US"/>
        </w:rPr>
        <w:t>r</w:t>
      </w:r>
      <w:r w:rsidR="00CF5616" w:rsidRPr="00900703">
        <w:rPr>
          <w:rFonts w:eastAsiaTheme="minorHAnsi" w:cs="Helvetica Neue"/>
          <w:color w:val="000000"/>
          <w:lang w:eastAsia="en-US"/>
        </w:rPr>
        <w:t xml:space="preserve"> la</w:t>
      </w:r>
      <w:r w:rsidR="0064472D">
        <w:rPr>
          <w:rFonts w:eastAsiaTheme="minorHAnsi" w:cs="Helvetica Neue"/>
          <w:color w:val="000000"/>
          <w:lang w:eastAsia="en-US"/>
        </w:rPr>
        <w:t>s peticio</w:t>
      </w:r>
      <w:r w:rsidR="00CF5616" w:rsidRPr="00900703">
        <w:rPr>
          <w:rFonts w:eastAsiaTheme="minorHAnsi" w:cs="Helvetica Neue"/>
          <w:color w:val="000000"/>
          <w:lang w:eastAsia="en-US"/>
        </w:rPr>
        <w:t>n</w:t>
      </w:r>
      <w:r w:rsidR="0064472D">
        <w:rPr>
          <w:rFonts w:eastAsiaTheme="minorHAnsi" w:cs="Helvetica Neue"/>
          <w:color w:val="000000"/>
          <w:lang w:eastAsia="en-US"/>
        </w:rPr>
        <w:t>es</w:t>
      </w:r>
      <w:r w:rsidR="00CF5616" w:rsidRPr="00900703">
        <w:rPr>
          <w:rFonts w:eastAsiaTheme="minorHAnsi" w:cs="Helvetica Neue"/>
          <w:color w:val="000000"/>
          <w:lang w:eastAsia="en-US"/>
        </w:rPr>
        <w:t xml:space="preserve"> ACK en</w:t>
      </w:r>
      <w:r w:rsidR="00A5293E" w:rsidRPr="00900703">
        <w:rPr>
          <w:rFonts w:eastAsiaTheme="minorHAnsi" w:cs="Helvetica Neue"/>
          <w:color w:val="000000"/>
          <w:lang w:eastAsia="en-US"/>
        </w:rPr>
        <w:t xml:space="preserve"> respuesta del SYN/ACK </w:t>
      </w:r>
      <w:r w:rsidR="0064472D">
        <w:rPr>
          <w:rFonts w:eastAsiaTheme="minorHAnsi" w:cs="Helvetica Neue"/>
          <w:color w:val="000000"/>
          <w:lang w:eastAsia="en-US"/>
        </w:rPr>
        <w:t>del protocolo de negociación por parte del sistema a atacar.</w:t>
      </w:r>
      <w:r w:rsidR="00A5293E" w:rsidRPr="00900703">
        <w:rPr>
          <w:rFonts w:eastAsiaTheme="minorHAnsi" w:cs="Helvetica Neue"/>
          <w:color w:val="000000"/>
          <w:lang w:eastAsia="en-US"/>
        </w:rPr>
        <w:t xml:space="preserve"> </w:t>
      </w:r>
      <w:r w:rsidR="0064472D">
        <w:rPr>
          <w:rFonts w:eastAsiaTheme="minorHAnsi" w:cs="Helvetica Neue"/>
          <w:color w:val="000000"/>
          <w:lang w:eastAsia="en-US"/>
        </w:rPr>
        <w:t>El sistema atacado</w:t>
      </w:r>
      <w:r w:rsidR="00A5293E" w:rsidRPr="00900703">
        <w:rPr>
          <w:rFonts w:eastAsiaTheme="minorHAnsi" w:cs="Helvetica Neue"/>
          <w:color w:val="000000"/>
          <w:lang w:eastAsia="en-US"/>
        </w:rPr>
        <w:t xml:space="preserve"> mantiene las conexiones abiertas a la espera de </w:t>
      </w:r>
      <w:r w:rsidR="0064472D">
        <w:rPr>
          <w:rFonts w:eastAsiaTheme="minorHAnsi" w:cs="Helvetica Neue"/>
          <w:color w:val="000000"/>
          <w:lang w:eastAsia="en-US"/>
        </w:rPr>
        <w:t xml:space="preserve">la </w:t>
      </w:r>
      <w:r w:rsidR="00A5293E" w:rsidRPr="00900703">
        <w:rPr>
          <w:rFonts w:eastAsiaTheme="minorHAnsi" w:cs="Helvetica Neue"/>
          <w:color w:val="000000"/>
          <w:lang w:eastAsia="en-US"/>
        </w:rPr>
        <w:t>respuesta mientras el atacante continua enviando paquetes SYN, lo que provoca que dicha máquina siga enviando peticiones SYN-ACK; saturando así el tráfico saliente y entrante del host .</w:t>
      </w:r>
    </w:p>
    <w:p w:rsidR="007C7711" w:rsidRDefault="007C7711" w:rsidP="007C7711">
      <w:pPr>
        <w:rPr>
          <w:rFonts w:eastAsiaTheme="minorHAnsi" w:cs="Helvetica Neue"/>
          <w:color w:val="000000"/>
          <w:lang w:eastAsia="en-US"/>
        </w:rPr>
      </w:pPr>
    </w:p>
    <w:p w:rsidR="00A5293E" w:rsidRPr="007C7711" w:rsidRDefault="00A5293E" w:rsidP="007C7711">
      <w:pPr>
        <w:rPr>
          <w:rFonts w:eastAsiaTheme="minorHAnsi" w:cs="Helvetica Neue"/>
          <w:color w:val="000000"/>
          <w:lang w:eastAsia="en-US"/>
        </w:rPr>
      </w:pPr>
      <w:r w:rsidRPr="007225CC">
        <w:rPr>
          <w:rFonts w:eastAsiaTheme="minorHAnsi" w:cs="Helvetica Neue"/>
          <w:b/>
          <w:bCs/>
          <w:color w:val="4DA4D8" w:themeColor="accent3" w:themeTint="99"/>
          <w:lang w:val="en-US" w:eastAsia="en-US"/>
        </w:rPr>
        <w:t xml:space="preserve">Ping of Death </w:t>
      </w:r>
    </w:p>
    <w:p w:rsidR="007225CC" w:rsidRPr="007225CC" w:rsidRDefault="007225CC" w:rsidP="001772E2">
      <w:pPr>
        <w:autoSpaceDE w:val="0"/>
        <w:autoSpaceDN w:val="0"/>
        <w:adjustRightInd w:val="0"/>
        <w:spacing w:after="0" w:line="240" w:lineRule="auto"/>
        <w:rPr>
          <w:rFonts w:eastAsiaTheme="minorHAnsi" w:cs="Helvetica Neue"/>
          <w:b/>
          <w:bCs/>
          <w:color w:val="4DA4D8" w:themeColor="accent3" w:themeTint="99"/>
          <w:lang w:val="en-US" w:eastAsia="en-US"/>
        </w:rPr>
      </w:pP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Por norma general una petición ping tiene un tamaño de 32 bytes (incluida la cabecera) y los servidores no tienen ningún problema para gestionar las peticiones y enviar la respuesta correspondiente.</w:t>
      </w: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 xml:space="preserve">Con el </w:t>
      </w:r>
      <w:r w:rsidR="007225CC">
        <w:rPr>
          <w:rFonts w:eastAsiaTheme="minorHAnsi" w:cs="Helvetica Neue"/>
          <w:color w:val="000000"/>
          <w:lang w:eastAsia="en-US"/>
        </w:rPr>
        <w:t xml:space="preserve">ataque </w:t>
      </w:r>
      <w:r w:rsidRPr="00900703">
        <w:rPr>
          <w:rFonts w:eastAsiaTheme="minorHAnsi" w:cs="Helvetica Neue"/>
          <w:color w:val="000000"/>
          <w:lang w:eastAsia="en-US"/>
        </w:rPr>
        <w:t>conocido como “Ping de la muerte” (Ping of Death o PoD), se envían paquetes mediante ping, pero con un tamaño mucho mayor y a mayor frecuencia de lo normal.</w:t>
      </w: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El esquema de este ataque es el siguiente:</w:t>
      </w:r>
    </w:p>
    <w:p w:rsidR="00A5293E" w:rsidRPr="00900703" w:rsidRDefault="00A5293E" w:rsidP="001772E2"/>
    <w:p w:rsidR="00A5293E" w:rsidRPr="00900703" w:rsidRDefault="00A5293E" w:rsidP="001772E2">
      <w:pPr>
        <w:autoSpaceDE w:val="0"/>
        <w:autoSpaceDN w:val="0"/>
        <w:adjustRightInd w:val="0"/>
        <w:spacing w:after="0" w:line="320" w:lineRule="atLeast"/>
        <w:rPr>
          <w:rFonts w:eastAsiaTheme="minorHAnsi" w:cs="Courier"/>
          <w:color w:val="000000"/>
          <w:szCs w:val="24"/>
          <w:lang w:eastAsia="en-US"/>
        </w:rPr>
      </w:pPr>
      <w:r w:rsidRPr="00900703">
        <w:rPr>
          <w:rFonts w:eastAsiaTheme="minorHAnsi" w:cs="Courier"/>
          <w:color w:val="000000"/>
          <w:szCs w:val="24"/>
          <w:lang w:eastAsia="en-US"/>
        </w:rPr>
        <w:t>Ping DIRECCIÓN.IP.DEL.OBJETIVO -l 65535 -n 10000000 -w 0.00001</w:t>
      </w:r>
    </w:p>
    <w:p w:rsidR="00A5293E" w:rsidRPr="00900703" w:rsidRDefault="00A5293E" w:rsidP="001772E2">
      <w:pPr>
        <w:autoSpaceDE w:val="0"/>
        <w:autoSpaceDN w:val="0"/>
        <w:adjustRightInd w:val="0"/>
        <w:spacing w:after="0" w:line="240" w:lineRule="auto"/>
        <w:rPr>
          <w:rFonts w:eastAsiaTheme="minorHAnsi" w:cs="Helvetica Neue"/>
          <w:b/>
          <w:bCs/>
          <w:color w:val="000000"/>
          <w:lang w:eastAsia="en-US"/>
        </w:rPr>
      </w:pP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–l: Indica el tamaño del paquete en Bytes. Como vimos antes, el tamaño por defecto es de 32 bytes y </w:t>
      </w:r>
      <w:r w:rsidR="000F32DF">
        <w:rPr>
          <w:rFonts w:eastAsiaTheme="minorHAnsi" w:cs="Helvetica Neue"/>
          <w:color w:val="000000"/>
          <w:lang w:eastAsia="en-US"/>
        </w:rPr>
        <w:t>en el ejemplo se estarían</w:t>
      </w:r>
      <w:r w:rsidRPr="00900703">
        <w:rPr>
          <w:rFonts w:eastAsiaTheme="minorHAnsi" w:cs="Helvetica Neue"/>
          <w:color w:val="000000"/>
          <w:lang w:eastAsia="en-US"/>
        </w:rPr>
        <w:t xml:space="preserve"> enviando</w:t>
      </w:r>
      <w:r w:rsidR="000F32DF">
        <w:rPr>
          <w:rFonts w:eastAsiaTheme="minorHAnsi" w:cs="Helvetica Neue"/>
          <w:color w:val="000000"/>
          <w:lang w:eastAsia="en-US"/>
        </w:rPr>
        <w:t xml:space="preserve"> de</w:t>
      </w:r>
      <w:r w:rsidRPr="00900703">
        <w:rPr>
          <w:rFonts w:eastAsiaTheme="minorHAnsi" w:cs="Helvetica Neue"/>
          <w:color w:val="000000"/>
          <w:lang w:eastAsia="en-US"/>
        </w:rPr>
        <w:t xml:space="preserve"> 65535 bytes, que es el tamaño máximo permitido por el comando.</w:t>
      </w: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-n : Establece una cuenta con el número de paquetes que enviaremos. Por defecto enviará 4 peticiones, en el ejemplo se realizan hasta 10 millones de peticiones.</w:t>
      </w: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-w: Estipula el tiempo de espera para la respuesta antes de enviar otro paquete. Como no interesa recibir respuestas, si no saturar de paquetes </w:t>
      </w:r>
      <w:r w:rsidR="000F32DF">
        <w:rPr>
          <w:rFonts w:eastAsiaTheme="minorHAnsi" w:cs="Helvetica Neue"/>
          <w:color w:val="000000"/>
          <w:lang w:eastAsia="en-US"/>
        </w:rPr>
        <w:t xml:space="preserve">al objetivo, en el ejemplo se establece </w:t>
      </w:r>
      <w:r w:rsidRPr="00900703">
        <w:rPr>
          <w:rFonts w:eastAsiaTheme="minorHAnsi" w:cs="Helvetica Neue"/>
          <w:color w:val="000000"/>
          <w:lang w:eastAsia="en-US"/>
        </w:rPr>
        <w:t>a una espera pequeña para que el envío de paquetes sea continuo.</w:t>
      </w: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 xml:space="preserve">Este comando debe ejecutarse como usuario root para poder cambiar los tamaños de paquetes, intervalos de envío, etc… hay que tener en cuenta que es uno de los ataques contra los que primero se protegen los servidores. Por lo que para realizar una denegación de servicio como tal </w:t>
      </w:r>
      <w:r w:rsidR="000F32DF">
        <w:rPr>
          <w:rFonts w:eastAsiaTheme="minorHAnsi" w:cs="Helvetica Neue"/>
          <w:color w:val="000000"/>
          <w:lang w:eastAsia="en-US"/>
        </w:rPr>
        <w:t>se necesitaría</w:t>
      </w:r>
      <w:r w:rsidRPr="00900703">
        <w:rPr>
          <w:rFonts w:eastAsiaTheme="minorHAnsi" w:cs="Helvetica Neue"/>
          <w:color w:val="000000"/>
          <w:lang w:eastAsia="en-US"/>
        </w:rPr>
        <w:t xml:space="preserve"> una red de equipos que atacasen al objetivo de forma simultánea. </w:t>
      </w:r>
    </w:p>
    <w:p w:rsidR="00A5293E" w:rsidRPr="00900703" w:rsidRDefault="00A5293E" w:rsidP="001772E2"/>
    <w:p w:rsidR="00A5293E" w:rsidRPr="00B61E70" w:rsidRDefault="00A5293E" w:rsidP="007C7711">
      <w:pPr>
        <w:autoSpaceDE w:val="0"/>
        <w:autoSpaceDN w:val="0"/>
        <w:adjustRightInd w:val="0"/>
        <w:spacing w:after="0" w:line="240" w:lineRule="auto"/>
        <w:rPr>
          <w:rFonts w:eastAsiaTheme="minorHAnsi" w:cs="Helvetica Neue"/>
          <w:b/>
          <w:bCs/>
          <w:color w:val="4DA4D8" w:themeColor="accent3" w:themeTint="99"/>
          <w:lang w:eastAsia="en-US"/>
        </w:rPr>
      </w:pPr>
      <w:r w:rsidRPr="00B61E70">
        <w:rPr>
          <w:rFonts w:eastAsiaTheme="minorHAnsi" w:cs="Helvetica Neue"/>
          <w:b/>
          <w:bCs/>
          <w:color w:val="4DA4D8" w:themeColor="accent3" w:themeTint="99"/>
          <w:lang w:eastAsia="en-US"/>
        </w:rPr>
        <w:t>Zero-day DDoS Attack (Ataques Día Cero)</w:t>
      </w:r>
    </w:p>
    <w:p w:rsidR="00A5293E" w:rsidRPr="00900703" w:rsidRDefault="00A5293E" w:rsidP="001772E2">
      <w:pPr>
        <w:autoSpaceDE w:val="0"/>
        <w:autoSpaceDN w:val="0"/>
        <w:adjustRightInd w:val="0"/>
        <w:spacing w:after="0" w:line="20" w:lineRule="atLeast"/>
        <w:rPr>
          <w:rFonts w:eastAsiaTheme="minorHAnsi" w:cs="Helvetica Neue"/>
          <w:b/>
          <w:bCs/>
          <w:color w:val="000000"/>
          <w:lang w:eastAsia="en-US"/>
        </w:rPr>
      </w:pPr>
    </w:p>
    <w:p w:rsidR="00A5293E"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Ataques novedosos o desconocidos que explotan vulnerabilidades de las cuales aún no se han publicado correcciones o parches.</w:t>
      </w:r>
    </w:p>
    <w:p w:rsidR="0067477D" w:rsidRPr="00900703" w:rsidRDefault="0067477D" w:rsidP="001772E2">
      <w:pPr>
        <w:autoSpaceDE w:val="0"/>
        <w:autoSpaceDN w:val="0"/>
        <w:adjustRightInd w:val="0"/>
        <w:spacing w:after="0" w:line="240" w:lineRule="auto"/>
        <w:rPr>
          <w:rFonts w:eastAsiaTheme="minorHAnsi" w:cs="Helvetica Neue"/>
          <w:color w:val="000000"/>
          <w:lang w:eastAsia="en-US"/>
        </w:rPr>
      </w:pPr>
    </w:p>
    <w:p w:rsidR="0067477D" w:rsidRPr="00900703" w:rsidRDefault="0067477D" w:rsidP="001772E2">
      <w:pPr>
        <w:autoSpaceDE w:val="0"/>
        <w:autoSpaceDN w:val="0"/>
        <w:adjustRightInd w:val="0"/>
        <w:spacing w:after="0" w:line="20" w:lineRule="atLeast"/>
        <w:rPr>
          <w:rFonts w:eastAsiaTheme="minorHAnsi" w:cs="Helvetica Neue"/>
          <w:b/>
          <w:bCs/>
          <w:color w:val="000000"/>
          <w:lang w:eastAsia="en-US"/>
        </w:rPr>
      </w:pPr>
    </w:p>
    <w:p w:rsidR="00A5293E" w:rsidRPr="00B61E70" w:rsidRDefault="00A5293E" w:rsidP="001772E2">
      <w:pPr>
        <w:autoSpaceDE w:val="0"/>
        <w:autoSpaceDN w:val="0"/>
        <w:adjustRightInd w:val="0"/>
        <w:spacing w:after="0" w:line="240" w:lineRule="auto"/>
        <w:rPr>
          <w:rFonts w:eastAsiaTheme="minorHAnsi" w:cs="Helvetica Neue"/>
          <w:b/>
          <w:bCs/>
          <w:color w:val="4DA4D8" w:themeColor="accent3" w:themeTint="99"/>
          <w:lang w:val="en-US" w:eastAsia="en-US"/>
        </w:rPr>
      </w:pPr>
      <w:r w:rsidRPr="00B61E70">
        <w:rPr>
          <w:rFonts w:eastAsiaTheme="minorHAnsi" w:cs="Helvetica Neue"/>
          <w:b/>
          <w:bCs/>
          <w:color w:val="4DA4D8" w:themeColor="accent3" w:themeTint="99"/>
          <w:lang w:val="en-US" w:eastAsia="en-US"/>
        </w:rPr>
        <w:t>MITM (Ma</w:t>
      </w:r>
      <w:r w:rsidR="00CD5B28">
        <w:rPr>
          <w:rFonts w:eastAsiaTheme="minorHAnsi" w:cs="Helvetica Neue"/>
          <w:b/>
          <w:bCs/>
          <w:color w:val="4DA4D8" w:themeColor="accent3" w:themeTint="99"/>
          <w:lang w:val="en-US" w:eastAsia="en-US"/>
        </w:rPr>
        <w:t>n In T</w:t>
      </w:r>
      <w:r w:rsidRPr="00B61E70">
        <w:rPr>
          <w:rFonts w:eastAsiaTheme="minorHAnsi" w:cs="Helvetica Neue"/>
          <w:b/>
          <w:bCs/>
          <w:color w:val="4DA4D8" w:themeColor="accent3" w:themeTint="99"/>
          <w:lang w:val="en-US" w:eastAsia="en-US"/>
        </w:rPr>
        <w:t xml:space="preserve">he Middle) </w:t>
      </w:r>
    </w:p>
    <w:p w:rsidR="00A5293E" w:rsidRPr="00900703" w:rsidRDefault="00A5293E" w:rsidP="001772E2">
      <w:pPr>
        <w:autoSpaceDE w:val="0"/>
        <w:autoSpaceDN w:val="0"/>
        <w:adjustRightInd w:val="0"/>
        <w:spacing w:after="0" w:line="240" w:lineRule="auto"/>
        <w:rPr>
          <w:rFonts w:eastAsiaTheme="minorHAnsi" w:cs="Helvetica Neue"/>
          <w:b/>
          <w:bCs/>
          <w:color w:val="000000"/>
          <w:lang w:val="en-US" w:eastAsia="en-US"/>
        </w:rPr>
      </w:pPr>
    </w:p>
    <w:p w:rsidR="00A5293E" w:rsidRPr="00900703" w:rsidRDefault="00CE4742" w:rsidP="001772E2">
      <w:pPr>
        <w:autoSpaceDE w:val="0"/>
        <w:autoSpaceDN w:val="0"/>
        <w:adjustRightInd w:val="0"/>
        <w:spacing w:after="0" w:line="240" w:lineRule="auto"/>
        <w:rPr>
          <w:rFonts w:eastAsiaTheme="minorHAnsi" w:cs="Helvetica Neue"/>
          <w:color w:val="1A1A1A"/>
          <w:lang w:eastAsia="en-US"/>
        </w:rPr>
      </w:pPr>
      <w:r>
        <w:rPr>
          <w:noProof/>
        </w:rPr>
        <mc:AlternateContent>
          <mc:Choice Requires="wps">
            <w:drawing>
              <wp:anchor distT="0" distB="0" distL="114300" distR="114300" simplePos="0" relativeHeight="251869184" behindDoc="0" locked="0" layoutInCell="1" allowOverlap="1" wp14:anchorId="12BB17B4" wp14:editId="2E891475">
                <wp:simplePos x="0" y="0"/>
                <wp:positionH relativeFrom="column">
                  <wp:posOffset>818515</wp:posOffset>
                </wp:positionH>
                <wp:positionV relativeFrom="paragraph">
                  <wp:posOffset>3082925</wp:posOffset>
                </wp:positionV>
                <wp:extent cx="3441700" cy="635"/>
                <wp:effectExtent l="0" t="0" r="0" b="12065"/>
                <wp:wrapTopAndBottom/>
                <wp:docPr id="81" name="Cuadro de texto 81"/>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rsidR="006F3A53" w:rsidRPr="00BE0434"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2" w:name="_Toc515563684"/>
                            <w:r>
                              <w:rPr>
                                <w:b/>
                                <w:i w:val="0"/>
                                <w:noProof/>
                                <w:color w:val="4DA4D8" w:themeColor="accent3" w:themeTint="99"/>
                              </w:rPr>
                              <w:t>12</w:t>
                            </w:r>
                            <w:r w:rsidRPr="00CE4742">
                              <w:rPr>
                                <w:b/>
                                <w:i w:val="0"/>
                                <w:noProof/>
                                <w:color w:val="4DA4D8" w:themeColor="accent3" w:themeTint="99"/>
                              </w:rPr>
                              <w:fldChar w:fldCharType="end"/>
                            </w:r>
                            <w:r w:rsidRPr="00FB1ECA">
                              <w:t>-Man In The Middle. Fuente: propia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B17B4" id="Cuadro de texto 81" o:spid="_x0000_s1036" type="#_x0000_t202" style="position:absolute;left:0;text-align:left;margin-left:64.45pt;margin-top:242.75pt;width:27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" stroked="f">
                <v:textbox style="mso-fit-shape-to-text:t" inset="0,0,0,0">
                  <w:txbxContent>
                    <w:p w:rsidR="006F3A53" w:rsidRPr="00BE0434"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3" w:name="_Toc515563684"/>
                      <w:r>
                        <w:rPr>
                          <w:b/>
                          <w:i w:val="0"/>
                          <w:noProof/>
                          <w:color w:val="4DA4D8" w:themeColor="accent3" w:themeTint="99"/>
                        </w:rPr>
                        <w:t>12</w:t>
                      </w:r>
                      <w:r w:rsidRPr="00CE4742">
                        <w:rPr>
                          <w:b/>
                          <w:i w:val="0"/>
                          <w:noProof/>
                          <w:color w:val="4DA4D8" w:themeColor="accent3" w:themeTint="99"/>
                        </w:rPr>
                        <w:fldChar w:fldCharType="end"/>
                      </w:r>
                      <w:r w:rsidRPr="00FB1ECA">
                        <w:t>-Man In The Middle. Fuente: propia</w:t>
                      </w:r>
                      <w:bookmarkEnd w:id="73"/>
                    </w:p>
                  </w:txbxContent>
                </v:textbox>
                <w10:wrap type="topAndBottom"/>
              </v:shape>
            </w:pict>
          </mc:Fallback>
        </mc:AlternateContent>
      </w:r>
      <w:r w:rsidR="007C7711">
        <w:rPr>
          <w:noProof/>
        </w:rPr>
        <w:drawing>
          <wp:anchor distT="0" distB="0" distL="114300" distR="114300" simplePos="0" relativeHeight="251686912" behindDoc="0" locked="0" layoutInCell="1" allowOverlap="1">
            <wp:simplePos x="0" y="0"/>
            <wp:positionH relativeFrom="column">
              <wp:posOffset>818776</wp:posOffset>
            </wp:positionH>
            <wp:positionV relativeFrom="paragraph">
              <wp:posOffset>1120775</wp:posOffset>
            </wp:positionV>
            <wp:extent cx="3441700" cy="19050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png"/>
                    <pic:cNvPicPr/>
                  </pic:nvPicPr>
                  <pic:blipFill>
                    <a:blip r:embed="rId74">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14:sizeRelH relativeFrom="page">
              <wp14:pctWidth>0</wp14:pctWidth>
            </wp14:sizeRelH>
            <wp14:sizeRelV relativeFrom="page">
              <wp14:pctHeight>0</wp14:pctHeight>
            </wp14:sizeRelV>
          </wp:anchor>
        </w:drawing>
      </w:r>
      <w:r w:rsidR="00A5293E" w:rsidRPr="00900703">
        <w:rPr>
          <w:rFonts w:eastAsiaTheme="minorHAnsi" w:cs="Helvetica Neue"/>
          <w:color w:val="1A1A1A"/>
          <w:lang w:eastAsia="en-US"/>
        </w:rPr>
        <w:t xml:space="preserve">El atacante retransmite en secreto y posiblemente altera la comunicación entre dos partes que creen que se están </w:t>
      </w:r>
      <w:r w:rsidR="004C2134" w:rsidRPr="00900703">
        <w:rPr>
          <w:rFonts w:eastAsiaTheme="minorHAnsi" w:cs="Helvetica Neue"/>
          <w:color w:val="1A1A1A"/>
          <w:lang w:eastAsia="en-US"/>
        </w:rPr>
        <w:t>comunicándo</w:t>
      </w:r>
      <w:r w:rsidR="004C2134">
        <w:rPr>
          <w:rFonts w:eastAsiaTheme="minorHAnsi" w:cs="Helvetica Neue"/>
          <w:color w:val="1A1A1A"/>
          <w:lang w:eastAsia="en-US"/>
        </w:rPr>
        <w:t>se</w:t>
      </w:r>
      <w:r w:rsidR="00A5293E" w:rsidRPr="00900703">
        <w:rPr>
          <w:rFonts w:eastAsiaTheme="minorHAnsi" w:cs="Helvetica Neue"/>
          <w:color w:val="1A1A1A"/>
          <w:lang w:eastAsia="en-US"/>
        </w:rPr>
        <w:t xml:space="preserve"> directamente entre sí. Un ejemplo de este ataque es el espionaje activo, en el que el atacante establece conexiones independientes con las víctimas y transmite mensajes entre ellos para hacerles creer que están hablando directamente entre sí a través de una conexión privada, cuando en realidad toda la conversación está controlada por el atacante.</w:t>
      </w:r>
    </w:p>
    <w:p w:rsidR="00A5293E" w:rsidRPr="00E012CD" w:rsidRDefault="00A5293E" w:rsidP="001772E2">
      <w:pPr>
        <w:jc w:val="center"/>
      </w:pPr>
    </w:p>
    <w:p w:rsidR="005B05D6" w:rsidRDefault="005B05D6" w:rsidP="007C7711">
      <w:pPr>
        <w:pStyle w:val="Ttulo3"/>
        <w:ind w:left="0" w:firstLine="0"/>
        <w:rPr>
          <w:color w:val="4DA4D8" w:themeColor="accent3" w:themeTint="99"/>
        </w:rPr>
      </w:pPr>
      <w:bookmarkStart w:id="74" w:name="_Toc515307199"/>
      <w:r>
        <w:rPr>
          <w:color w:val="4DA4D8" w:themeColor="accent3" w:themeTint="99"/>
        </w:rPr>
        <w:t>ARP SPOOFING</w:t>
      </w:r>
      <w:bookmarkEnd w:id="74"/>
    </w:p>
    <w:p w:rsidR="008B3BDF" w:rsidRDefault="008B3BDF" w:rsidP="001772E2">
      <w:r>
        <w:t xml:space="preserve">Es un tipo de ataque en el que el atacante envía mensajes ARP falsificados a través de una red LAN (Local Area Network, red de área local). Esto da como resultado la vinculación de la dirección MAC de un atacante con la dirección IP de un equipo o servidor de la red. Una vez que la dirección MAC del atacante está conectada a una dirección IP auténtica, el atacante puede comenzar a recibir los datos destinados a la dirección IP. </w:t>
      </w:r>
      <w:r w:rsidR="00831C86">
        <w:t>[1]</w:t>
      </w:r>
    </w:p>
    <w:p w:rsidR="008B3BDF" w:rsidRDefault="005372D5" w:rsidP="001772E2">
      <w:r>
        <w:lastRenderedPageBreak/>
        <w:t>En su aplicación más básica, los ataques de ARP spoofing se utilizan para robar información, por otro lado este tipo de ataques se usan para facilitar otros ataques como:</w:t>
      </w:r>
    </w:p>
    <w:p w:rsidR="005372D5" w:rsidRDefault="005372D5" w:rsidP="001772E2">
      <w:r>
        <w:t>- Ataques de denegación de servicio: aprovechan el ARP spoofing para vincular múltiples direcciones IP con una única dirección MAC, como resultado el tráfico destinado a las diferentes direcciones IP se redirecciona a la MAC sobrecargando el tráfico.</w:t>
      </w:r>
    </w:p>
    <w:p w:rsidR="005372D5" w:rsidRDefault="005372D5" w:rsidP="001772E2">
      <w:r>
        <w:t>- Secuestro de sesión: los ataques de secuestro de sesión pueden usar ARP spoofing para robar identificadores de sesión, dando a los atacantes al capacidad de acceder a sistemas y datos privados.</w:t>
      </w:r>
    </w:p>
    <w:p w:rsidR="007C7711" w:rsidRDefault="005372D5" w:rsidP="001772E2">
      <w:r>
        <w:t>- Ataques MITM: pueden depender del ARP spoofing para interceptar y modificar el tráfico entre equipos.</w:t>
      </w:r>
    </w:p>
    <w:p w:rsidR="007C7711" w:rsidRDefault="00CE4742" w:rsidP="001772E2">
      <w:r>
        <w:rPr>
          <w:noProof/>
        </w:rPr>
        <mc:AlternateContent>
          <mc:Choice Requires="wps">
            <w:drawing>
              <wp:anchor distT="0" distB="0" distL="114300" distR="114300" simplePos="0" relativeHeight="251871232" behindDoc="0" locked="0" layoutInCell="1" allowOverlap="1" wp14:anchorId="1D4A93BD" wp14:editId="511270F5">
                <wp:simplePos x="0" y="0"/>
                <wp:positionH relativeFrom="column">
                  <wp:posOffset>19050</wp:posOffset>
                </wp:positionH>
                <wp:positionV relativeFrom="paragraph">
                  <wp:posOffset>2236470</wp:posOffset>
                </wp:positionV>
                <wp:extent cx="5012690" cy="635"/>
                <wp:effectExtent l="0" t="0" r="3810" b="12065"/>
                <wp:wrapTopAndBottom/>
                <wp:docPr id="86" name="Cuadro de texto 86"/>
                <wp:cNvGraphicFramePr/>
                <a:graphic xmlns:a="http://schemas.openxmlformats.org/drawingml/2006/main">
                  <a:graphicData uri="http://schemas.microsoft.com/office/word/2010/wordprocessingShape">
                    <wps:wsp>
                      <wps:cNvSpPr txBox="1"/>
                      <wps:spPr>
                        <a:xfrm>
                          <a:off x="0" y="0"/>
                          <a:ext cx="5012690" cy="635"/>
                        </a:xfrm>
                        <a:prstGeom prst="rect">
                          <a:avLst/>
                        </a:prstGeom>
                        <a:solidFill>
                          <a:prstClr val="white"/>
                        </a:solidFill>
                        <a:ln>
                          <a:noFill/>
                        </a:ln>
                      </wps:spPr>
                      <wps:txbx>
                        <w:txbxContent>
                          <w:p w:rsidR="006F3A53" w:rsidRPr="00EC6B8F" w:rsidRDefault="006F3A53" w:rsidP="00CE4742">
                            <w:pPr>
                              <w:pStyle w:val="Descripcin"/>
                              <w:jc w:val="center"/>
                              <w:rPr>
                                <w:noProof/>
                                <w:color w:val="1B587C" w:themeColor="accent3"/>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5" w:name="_Toc515563685"/>
                            <w:r>
                              <w:rPr>
                                <w:b/>
                                <w:i w:val="0"/>
                                <w:noProof/>
                                <w:color w:val="4DA4D8" w:themeColor="accent3" w:themeTint="99"/>
                              </w:rPr>
                              <w:t>13</w:t>
                            </w:r>
                            <w:r w:rsidRPr="00CE4742">
                              <w:rPr>
                                <w:b/>
                                <w:i w:val="0"/>
                                <w:noProof/>
                                <w:color w:val="4DA4D8" w:themeColor="accent3" w:themeTint="99"/>
                              </w:rPr>
                              <w:fldChar w:fldCharType="end"/>
                            </w:r>
                            <w:r w:rsidRPr="008C33E4">
                              <w:t>-ARP Spoofing. Fuente: propia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A93BD" id="Cuadro de texto 86" o:spid="_x0000_s1037" type="#_x0000_t202" style="position:absolute;left:0;text-align:left;margin-left:1.5pt;margin-top:176.1pt;width:394.7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" stroked="f">
                <v:textbox style="mso-fit-shape-to-text:t" inset="0,0,0,0">
                  <w:txbxContent>
                    <w:p w:rsidR="006F3A53" w:rsidRPr="00EC6B8F" w:rsidRDefault="006F3A53" w:rsidP="00CE4742">
                      <w:pPr>
                        <w:pStyle w:val="Descripcin"/>
                        <w:jc w:val="center"/>
                        <w:rPr>
                          <w:noProof/>
                          <w:color w:val="1B587C" w:themeColor="accent3"/>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6" w:name="_Toc515563685"/>
                      <w:r>
                        <w:rPr>
                          <w:b/>
                          <w:i w:val="0"/>
                          <w:noProof/>
                          <w:color w:val="4DA4D8" w:themeColor="accent3" w:themeTint="99"/>
                        </w:rPr>
                        <w:t>13</w:t>
                      </w:r>
                      <w:r w:rsidRPr="00CE4742">
                        <w:rPr>
                          <w:b/>
                          <w:i w:val="0"/>
                          <w:noProof/>
                          <w:color w:val="4DA4D8" w:themeColor="accent3" w:themeTint="99"/>
                        </w:rPr>
                        <w:fldChar w:fldCharType="end"/>
                      </w:r>
                      <w:r w:rsidRPr="008C33E4">
                        <w:t>-ARP Spoofing. Fuente: propia</w:t>
                      </w:r>
                      <w:bookmarkEnd w:id="76"/>
                    </w:p>
                  </w:txbxContent>
                </v:textbox>
                <w10:wrap type="topAndBottom"/>
              </v:shape>
            </w:pict>
          </mc:Fallback>
        </mc:AlternateContent>
      </w:r>
      <w:r w:rsidR="007C7711">
        <w:rPr>
          <w:noProof/>
          <w:color w:val="1B587C" w:themeColor="accent3"/>
        </w:rPr>
        <w:drawing>
          <wp:anchor distT="0" distB="0" distL="114300" distR="114300" simplePos="0" relativeHeight="251689984" behindDoc="0" locked="0" layoutInCell="1" allowOverlap="1" wp14:anchorId="6F3E5E33">
            <wp:simplePos x="0" y="0"/>
            <wp:positionH relativeFrom="column">
              <wp:posOffset>19274</wp:posOffset>
            </wp:positionH>
            <wp:positionV relativeFrom="paragraph">
              <wp:posOffset>315109</wp:posOffset>
            </wp:positionV>
            <wp:extent cx="5012690" cy="1864360"/>
            <wp:effectExtent l="0" t="0" r="3810" b="254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75">
                      <a:extLst>
                        <a:ext uri="{28A0092B-C50C-407E-A947-70E740481C1C}">
                          <a14:useLocalDpi xmlns:a14="http://schemas.microsoft.com/office/drawing/2010/main" val="0"/>
                        </a:ext>
                      </a:extLst>
                    </a:blip>
                    <a:stretch>
                      <a:fillRect/>
                    </a:stretch>
                  </pic:blipFill>
                  <pic:spPr>
                    <a:xfrm>
                      <a:off x="0" y="0"/>
                      <a:ext cx="5012690" cy="1864360"/>
                    </a:xfrm>
                    <a:prstGeom prst="rect">
                      <a:avLst/>
                    </a:prstGeom>
                  </pic:spPr>
                </pic:pic>
              </a:graphicData>
            </a:graphic>
            <wp14:sizeRelH relativeFrom="page">
              <wp14:pctWidth>0</wp14:pctWidth>
            </wp14:sizeRelH>
            <wp14:sizeRelV relativeFrom="page">
              <wp14:pctHeight>0</wp14:pctHeight>
            </wp14:sizeRelV>
          </wp:anchor>
        </w:drawing>
      </w:r>
    </w:p>
    <w:p w:rsidR="007C7711" w:rsidRDefault="007C7711" w:rsidP="001772E2"/>
    <w:p w:rsidR="007015E9" w:rsidRPr="007015E9" w:rsidRDefault="007015E9" w:rsidP="001772E2"/>
    <w:p w:rsidR="005B05D6" w:rsidRDefault="005B05D6" w:rsidP="007C7711">
      <w:pPr>
        <w:pStyle w:val="Ttulo3"/>
        <w:ind w:left="0" w:firstLine="0"/>
        <w:rPr>
          <w:color w:val="4DA4D8" w:themeColor="accent3" w:themeTint="99"/>
        </w:rPr>
      </w:pPr>
      <w:bookmarkStart w:id="77" w:name="_Toc515307200"/>
      <w:r>
        <w:rPr>
          <w:color w:val="4DA4D8" w:themeColor="accent3" w:themeTint="99"/>
        </w:rPr>
        <w:t>DNS SPOOFING</w:t>
      </w:r>
      <w:bookmarkEnd w:id="77"/>
    </w:p>
    <w:p w:rsidR="00133728" w:rsidRPr="00133728" w:rsidRDefault="00133728" w:rsidP="001772E2">
      <w:r>
        <w:t xml:space="preserve">Ataque enfocado a la sustitución de una dirección IP ante una consulta de resolución DNS, </w:t>
      </w:r>
      <w:r w:rsidRPr="00854585">
        <w:t>con el propósito de redireccionar a la víctima a un determinado host.</w:t>
      </w:r>
      <w:r w:rsidR="00854585" w:rsidRPr="00854585">
        <w:rPr>
          <w:rFonts w:eastAsiaTheme="minorHAnsi" w:cs="Helvetica Neue"/>
          <w:color w:val="1A1A1A"/>
          <w:lang w:eastAsia="en-US"/>
        </w:rPr>
        <w:t xml:space="preserve"> Esto se puede conseguir de diferentes formas, desde modificando las entradas del servidor encargado de resolver una cierta petición para falsear las relaciones dirección-nombre, hasta comprometiendo un servidor que infecte la caché de otro (lo qu</w:t>
      </w:r>
      <w:r w:rsidR="00854585">
        <w:rPr>
          <w:rFonts w:eastAsiaTheme="minorHAnsi" w:cs="Helvetica Neue"/>
          <w:color w:val="1A1A1A"/>
          <w:lang w:eastAsia="en-US"/>
        </w:rPr>
        <w:t>e se conoce como DNS Poisoning).</w:t>
      </w:r>
      <w:r w:rsidR="00854585" w:rsidRPr="00854585">
        <w:t xml:space="preserve"> </w:t>
      </w:r>
      <w:r w:rsidRPr="00854585">
        <w:t>[1]</w:t>
      </w:r>
    </w:p>
    <w:p w:rsidR="00DF05AC" w:rsidRDefault="00CE4742" w:rsidP="007C7711">
      <w:pPr>
        <w:pStyle w:val="Ttulo3"/>
        <w:numPr>
          <w:ilvl w:val="3"/>
          <w:numId w:val="18"/>
        </w:numPr>
        <w:ind w:left="0" w:firstLine="0"/>
        <w:rPr>
          <w:color w:val="4DA4D8" w:themeColor="accent3" w:themeTint="99"/>
        </w:rPr>
      </w:pPr>
      <w:bookmarkStart w:id="78" w:name="_Toc515307201"/>
      <w:r>
        <w:rPr>
          <w:noProof/>
        </w:rPr>
        <w:lastRenderedPageBreak/>
        <mc:AlternateContent>
          <mc:Choice Requires="wps">
            <w:drawing>
              <wp:anchor distT="0" distB="0" distL="114300" distR="114300" simplePos="0" relativeHeight="251873280" behindDoc="0" locked="0" layoutInCell="1" allowOverlap="1" wp14:anchorId="547BC5F1" wp14:editId="2B658D09">
                <wp:simplePos x="0" y="0"/>
                <wp:positionH relativeFrom="column">
                  <wp:posOffset>-8255</wp:posOffset>
                </wp:positionH>
                <wp:positionV relativeFrom="paragraph">
                  <wp:posOffset>4044950</wp:posOffset>
                </wp:positionV>
                <wp:extent cx="4970145" cy="635"/>
                <wp:effectExtent l="0" t="0" r="0" b="12065"/>
                <wp:wrapTopAndBottom/>
                <wp:docPr id="88" name="Cuadro de texto 88"/>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rsidR="006F3A53" w:rsidRPr="007234C2" w:rsidRDefault="006F3A53" w:rsidP="00CE4742">
                            <w:pPr>
                              <w:pStyle w:val="Descripcin"/>
                              <w:jc w:val="center"/>
                              <w:rPr>
                                <w:bCs/>
                                <w:noProof/>
                                <w:color w:val="000000" w:themeColor="text1"/>
                                <w:sz w:val="32"/>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79" w:name="_Toc515563686"/>
                            <w:r>
                              <w:rPr>
                                <w:b/>
                                <w:i w:val="0"/>
                                <w:noProof/>
                                <w:color w:val="4DA4D8" w:themeColor="accent3" w:themeTint="99"/>
                              </w:rPr>
                              <w:t>14</w:t>
                            </w:r>
                            <w:r w:rsidRPr="00CE4742">
                              <w:rPr>
                                <w:b/>
                                <w:i w:val="0"/>
                                <w:noProof/>
                                <w:color w:val="4DA4D8" w:themeColor="accent3" w:themeTint="99"/>
                              </w:rPr>
                              <w:fldChar w:fldCharType="end"/>
                            </w:r>
                            <w:r>
                              <w:t xml:space="preserve">-Resolución DNS. </w:t>
                            </w:r>
                            <w:r w:rsidRPr="000B3CB9">
                              <w:t>Fuente:</w:t>
                            </w:r>
                            <w:r>
                              <w:t xml:space="preserve"> </w:t>
                            </w:r>
                            <w:r w:rsidRPr="000B3CB9">
                              <w:t>https://www.youtube.com/watch?v=lVifa7QSQDY</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C5F1" id="Cuadro de texto 88" o:spid="_x0000_s1038" type="#_x0000_t202" style="position:absolute;left:0;text-align:left;margin-left:-.65pt;margin-top:318.5pt;width:391.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" stroked="f">
                <v:textbox style="mso-fit-shape-to-text:t" inset="0,0,0,0">
                  <w:txbxContent>
                    <w:p w:rsidR="006F3A53" w:rsidRPr="007234C2" w:rsidRDefault="006F3A53" w:rsidP="00CE4742">
                      <w:pPr>
                        <w:pStyle w:val="Descripcin"/>
                        <w:jc w:val="center"/>
                        <w:rPr>
                          <w:bCs/>
                          <w:noProof/>
                          <w:color w:val="000000" w:themeColor="text1"/>
                          <w:sz w:val="32"/>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80" w:name="_Toc515563686"/>
                      <w:r>
                        <w:rPr>
                          <w:b/>
                          <w:i w:val="0"/>
                          <w:noProof/>
                          <w:color w:val="4DA4D8" w:themeColor="accent3" w:themeTint="99"/>
                        </w:rPr>
                        <w:t>14</w:t>
                      </w:r>
                      <w:r w:rsidRPr="00CE4742">
                        <w:rPr>
                          <w:b/>
                          <w:i w:val="0"/>
                          <w:noProof/>
                          <w:color w:val="4DA4D8" w:themeColor="accent3" w:themeTint="99"/>
                        </w:rPr>
                        <w:fldChar w:fldCharType="end"/>
                      </w:r>
                      <w:r>
                        <w:t xml:space="preserve">-Resolución DNS. </w:t>
                      </w:r>
                      <w:r w:rsidRPr="000B3CB9">
                        <w:t>Fuente:</w:t>
                      </w:r>
                      <w:r>
                        <w:t xml:space="preserve"> </w:t>
                      </w:r>
                      <w:r w:rsidRPr="000B3CB9">
                        <w:t>https://www.youtube.com/watch?v=lVifa7QSQDY</w:t>
                      </w:r>
                      <w:bookmarkEnd w:id="80"/>
                    </w:p>
                  </w:txbxContent>
                </v:textbox>
                <w10:wrap type="topAndBottom"/>
              </v:shape>
            </w:pict>
          </mc:Fallback>
        </mc:AlternateContent>
      </w:r>
      <w:r w:rsidR="007C7711">
        <w:rPr>
          <w:noProof/>
        </w:rPr>
        <w:drawing>
          <wp:anchor distT="0" distB="0" distL="114300" distR="114300" simplePos="0" relativeHeight="251693056" behindDoc="0" locked="0" layoutInCell="1" allowOverlap="1" wp14:anchorId="3E2EEDF6">
            <wp:simplePos x="0" y="0"/>
            <wp:positionH relativeFrom="column">
              <wp:posOffset>-8293</wp:posOffset>
            </wp:positionH>
            <wp:positionV relativeFrom="paragraph">
              <wp:posOffset>384511</wp:posOffset>
            </wp:positionV>
            <wp:extent cx="4970145" cy="360362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1-28 a las 12.53.5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70145" cy="3603625"/>
                    </a:xfrm>
                    <a:prstGeom prst="rect">
                      <a:avLst/>
                    </a:prstGeom>
                  </pic:spPr>
                </pic:pic>
              </a:graphicData>
            </a:graphic>
            <wp14:sizeRelH relativeFrom="page">
              <wp14:pctWidth>0</wp14:pctWidth>
            </wp14:sizeRelH>
            <wp14:sizeRelV relativeFrom="page">
              <wp14:pctHeight>0</wp14:pctHeight>
            </wp14:sizeRelV>
          </wp:anchor>
        </w:drawing>
      </w:r>
      <w:r w:rsidR="00DF05AC">
        <w:rPr>
          <w:color w:val="4DA4D8" w:themeColor="accent3" w:themeTint="99"/>
        </w:rPr>
        <w:t>DNS CACHE POISONING</w:t>
      </w:r>
      <w:bookmarkEnd w:id="78"/>
    </w:p>
    <w:p w:rsidR="00E05D65" w:rsidRPr="00E05D65" w:rsidRDefault="00E05D65" w:rsidP="001772E2"/>
    <w:p w:rsidR="00675C5F" w:rsidRDefault="00675483" w:rsidP="001772E2">
      <w:r>
        <w:t xml:space="preserve">En la figura 14 se muestra una petición y resolución DNS. En este caso un equipo hace una petición para acceder al dominio </w:t>
      </w:r>
      <w:r w:rsidRPr="00675483">
        <w:t>www.example.com</w:t>
      </w:r>
      <w:r>
        <w:t xml:space="preserve"> recibiendo la IP 1.2.3.4 tras la resolución DNS.</w:t>
      </w:r>
    </w:p>
    <w:p w:rsidR="00E05D65" w:rsidRDefault="00C71460" w:rsidP="001772E2">
      <w:r>
        <w:t>En el caso de sufrir un ataque de envenenamiento de caché, un atacante hará la petición de un dominio, a lo los servidores DNS responderán con la IP. A su vez un servidor malicioso del atacante usará la consulta para responder a una resolución adicional con el objetivo de hacer guardar en caché una asociación fraudulenta.</w:t>
      </w:r>
    </w:p>
    <w:p w:rsidR="00C71460" w:rsidRDefault="00CE4742" w:rsidP="001772E2">
      <w:pPr>
        <w:keepNext/>
      </w:pPr>
      <w:r>
        <w:rPr>
          <w:noProof/>
        </w:rPr>
        <w:lastRenderedPageBreak/>
        <mc:AlternateContent>
          <mc:Choice Requires="wps">
            <w:drawing>
              <wp:anchor distT="0" distB="0" distL="114300" distR="114300" simplePos="0" relativeHeight="251875328" behindDoc="0" locked="0" layoutInCell="1" allowOverlap="1" wp14:anchorId="4AD65D24" wp14:editId="1CC0188E">
                <wp:simplePos x="0" y="0"/>
                <wp:positionH relativeFrom="column">
                  <wp:posOffset>98425</wp:posOffset>
                </wp:positionH>
                <wp:positionV relativeFrom="paragraph">
                  <wp:posOffset>3215640</wp:posOffset>
                </wp:positionV>
                <wp:extent cx="4775200" cy="635"/>
                <wp:effectExtent l="0" t="0" r="0" b="12065"/>
                <wp:wrapTopAndBottom/>
                <wp:docPr id="99" name="Cuadro de texto 99"/>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rsidR="006F3A53" w:rsidRPr="0033675C" w:rsidRDefault="006F3A53" w:rsidP="00CE4742">
                            <w:pPr>
                              <w:pStyle w:val="Descripcin"/>
                              <w:jc w:val="center"/>
                              <w:rPr>
                                <w:rFonts w:ascii="Helvetica Neue" w:eastAsiaTheme="minorHAnsi" w:hAnsi="Helvetica Neue" w:cs="Helvetica Neue"/>
                                <w:noProof/>
                                <w:color w:val="1A1A1A"/>
                                <w:szCs w:val="22"/>
                                <w:lang w:eastAsia="en-US"/>
                              </w:rPr>
                            </w:pPr>
                            <w:r w:rsidRPr="00DA1923">
                              <w:rPr>
                                <w:rFonts w:eastAsiaTheme="minorHAnsi" w:cs="Helvetica Neue"/>
                                <w:b/>
                                <w:i w:val="0"/>
                                <w:noProof/>
                                <w:color w:val="4DA4D8" w:themeColor="accent3" w:themeTint="99"/>
                                <w:lang w:eastAsia="en-US"/>
                              </w:rPr>
                              <w:fldChar w:fldCharType="begin"/>
                            </w:r>
                            <w:r w:rsidRPr="00DA1923">
                              <w:rPr>
                                <w:rFonts w:eastAsiaTheme="minorHAnsi" w:cs="Helvetica Neue"/>
                                <w:b/>
                                <w:i w:val="0"/>
                                <w:noProof/>
                                <w:color w:val="4DA4D8" w:themeColor="accent3" w:themeTint="99"/>
                                <w:lang w:eastAsia="en-US"/>
                              </w:rPr>
                              <w:instrText xml:space="preserve"> SEQ Ilustración \* ARABIC </w:instrText>
                            </w:r>
                            <w:r w:rsidRPr="00DA1923">
                              <w:rPr>
                                <w:rFonts w:eastAsiaTheme="minorHAnsi" w:cs="Helvetica Neue"/>
                                <w:b/>
                                <w:i w:val="0"/>
                                <w:noProof/>
                                <w:color w:val="4DA4D8" w:themeColor="accent3" w:themeTint="99"/>
                                <w:lang w:eastAsia="en-US"/>
                              </w:rPr>
                              <w:fldChar w:fldCharType="separate"/>
                            </w:r>
                            <w:bookmarkStart w:id="81" w:name="_Toc515563687"/>
                            <w:r w:rsidRPr="00DA1923">
                              <w:rPr>
                                <w:rFonts w:eastAsiaTheme="minorHAnsi" w:cs="Helvetica Neue"/>
                                <w:b/>
                                <w:i w:val="0"/>
                                <w:noProof/>
                                <w:color w:val="4DA4D8" w:themeColor="accent3" w:themeTint="99"/>
                                <w:lang w:eastAsia="en-US"/>
                              </w:rPr>
                              <w:t>15</w:t>
                            </w:r>
                            <w:r w:rsidRPr="00DA1923">
                              <w:rPr>
                                <w:rFonts w:eastAsiaTheme="minorHAnsi" w:cs="Helvetica Neue"/>
                                <w:b/>
                                <w:i w:val="0"/>
                                <w:noProof/>
                                <w:color w:val="4DA4D8" w:themeColor="accent3" w:themeTint="99"/>
                                <w:lang w:eastAsia="en-US"/>
                              </w:rPr>
                              <w:fldChar w:fldCharType="end"/>
                            </w:r>
                            <w:r>
                              <w:t>-</w:t>
                            </w:r>
                            <w:r w:rsidRPr="009D394E">
                              <w:t>Cache Poisoning-Atacante. Fuente: https://www.youtube.com/watch?v=lVifa7QSQDY</w:t>
                            </w:r>
                            <w:bookmarkEnd w:id="81"/>
                          </w:p>
                          <w:p w:rsidR="006F3A53" w:rsidRDefault="006F3A5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65D24" id="Cuadro de texto 99" o:spid="_x0000_s1039" type="#_x0000_t202" style="position:absolute;left:0;text-align:left;margin-left:7.75pt;margin-top:253.2pt;width:37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" stroked="f">
                <v:textbox style="mso-fit-shape-to-text:t" inset="0,0,0,0">
                  <w:txbxContent>
                    <w:p w:rsidR="006F3A53" w:rsidRPr="0033675C" w:rsidRDefault="006F3A53" w:rsidP="00CE4742">
                      <w:pPr>
                        <w:pStyle w:val="Descripcin"/>
                        <w:jc w:val="center"/>
                        <w:rPr>
                          <w:rFonts w:ascii="Helvetica Neue" w:eastAsiaTheme="minorHAnsi" w:hAnsi="Helvetica Neue" w:cs="Helvetica Neue"/>
                          <w:noProof/>
                          <w:color w:val="1A1A1A"/>
                          <w:szCs w:val="22"/>
                          <w:lang w:eastAsia="en-US"/>
                        </w:rPr>
                      </w:pPr>
                      <w:r w:rsidRPr="00DA1923">
                        <w:rPr>
                          <w:rFonts w:eastAsiaTheme="minorHAnsi" w:cs="Helvetica Neue"/>
                          <w:b/>
                          <w:i w:val="0"/>
                          <w:noProof/>
                          <w:color w:val="4DA4D8" w:themeColor="accent3" w:themeTint="99"/>
                          <w:lang w:eastAsia="en-US"/>
                        </w:rPr>
                        <w:fldChar w:fldCharType="begin"/>
                      </w:r>
                      <w:r w:rsidRPr="00DA1923">
                        <w:rPr>
                          <w:rFonts w:eastAsiaTheme="minorHAnsi" w:cs="Helvetica Neue"/>
                          <w:b/>
                          <w:i w:val="0"/>
                          <w:noProof/>
                          <w:color w:val="4DA4D8" w:themeColor="accent3" w:themeTint="99"/>
                          <w:lang w:eastAsia="en-US"/>
                        </w:rPr>
                        <w:instrText xml:space="preserve"> SEQ Ilustración \* ARABIC </w:instrText>
                      </w:r>
                      <w:r w:rsidRPr="00DA1923">
                        <w:rPr>
                          <w:rFonts w:eastAsiaTheme="minorHAnsi" w:cs="Helvetica Neue"/>
                          <w:b/>
                          <w:i w:val="0"/>
                          <w:noProof/>
                          <w:color w:val="4DA4D8" w:themeColor="accent3" w:themeTint="99"/>
                          <w:lang w:eastAsia="en-US"/>
                        </w:rPr>
                        <w:fldChar w:fldCharType="separate"/>
                      </w:r>
                      <w:bookmarkStart w:id="82" w:name="_Toc515563687"/>
                      <w:r w:rsidRPr="00DA1923">
                        <w:rPr>
                          <w:rFonts w:eastAsiaTheme="minorHAnsi" w:cs="Helvetica Neue"/>
                          <w:b/>
                          <w:i w:val="0"/>
                          <w:noProof/>
                          <w:color w:val="4DA4D8" w:themeColor="accent3" w:themeTint="99"/>
                          <w:lang w:eastAsia="en-US"/>
                        </w:rPr>
                        <w:t>15</w:t>
                      </w:r>
                      <w:r w:rsidRPr="00DA1923">
                        <w:rPr>
                          <w:rFonts w:eastAsiaTheme="minorHAnsi" w:cs="Helvetica Neue"/>
                          <w:b/>
                          <w:i w:val="0"/>
                          <w:noProof/>
                          <w:color w:val="4DA4D8" w:themeColor="accent3" w:themeTint="99"/>
                          <w:lang w:eastAsia="en-US"/>
                        </w:rPr>
                        <w:fldChar w:fldCharType="end"/>
                      </w:r>
                      <w:r>
                        <w:t>-</w:t>
                      </w:r>
                      <w:r w:rsidRPr="009D394E">
                        <w:t>Cache Poisoning-Atacante. Fuente: https://www.youtube.com/watch?v=lVifa7QSQDY</w:t>
                      </w:r>
                      <w:bookmarkEnd w:id="82"/>
                    </w:p>
                    <w:p w:rsidR="006F3A53" w:rsidRDefault="006F3A53"/>
                  </w:txbxContent>
                </v:textbox>
                <w10:wrap type="topAndBottom"/>
              </v:shape>
            </w:pict>
          </mc:Fallback>
        </mc:AlternateContent>
      </w:r>
      <w:r w:rsidR="00C71460">
        <w:rPr>
          <w:rFonts w:ascii="Helvetica Neue" w:eastAsiaTheme="minorHAnsi" w:hAnsi="Helvetica Neue" w:cs="Helvetica Neue"/>
          <w:noProof/>
          <w:color w:val="1A1A1A"/>
          <w:lang w:eastAsia="en-US"/>
        </w:rPr>
        <w:drawing>
          <wp:anchor distT="0" distB="0" distL="114300" distR="114300" simplePos="0" relativeHeight="251813888" behindDoc="0" locked="0" layoutInCell="1" allowOverlap="1" wp14:anchorId="12B5319C">
            <wp:simplePos x="0" y="0"/>
            <wp:positionH relativeFrom="column">
              <wp:posOffset>99046</wp:posOffset>
            </wp:positionH>
            <wp:positionV relativeFrom="paragraph">
              <wp:posOffset>0</wp:posOffset>
            </wp:positionV>
            <wp:extent cx="4775699" cy="3158885"/>
            <wp:effectExtent l="0" t="0" r="0" b="381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1-28 a las 12.54.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75699" cy="3158885"/>
                    </a:xfrm>
                    <a:prstGeom prst="rect">
                      <a:avLst/>
                    </a:prstGeom>
                  </pic:spPr>
                </pic:pic>
              </a:graphicData>
            </a:graphic>
            <wp14:sizeRelH relativeFrom="page">
              <wp14:pctWidth>0</wp14:pctWidth>
            </wp14:sizeRelH>
            <wp14:sizeRelV relativeFrom="page">
              <wp14:pctHeight>0</wp14:pctHeight>
            </wp14:sizeRelV>
          </wp:anchor>
        </w:drawing>
      </w:r>
    </w:p>
    <w:p w:rsidR="0041733B" w:rsidRDefault="00B375E1" w:rsidP="001772E2">
      <w:r>
        <w:t xml:space="preserve">En el ejemplo </w:t>
      </w:r>
      <w:r w:rsidR="0041733B">
        <w:t xml:space="preserve">el atacante hace una petición de resolución para el dominio </w:t>
      </w:r>
      <w:r w:rsidR="0041733B" w:rsidRPr="0041733B">
        <w:t>www.hackers.com</w:t>
      </w:r>
      <w:r w:rsidR="0041733B">
        <w:t xml:space="preserve"> recibiendo la IP 2.2.2.2. A su vez el servidor atacante consigue meter en caché la resolución al dominio </w:t>
      </w:r>
      <w:r w:rsidR="0041733B" w:rsidRPr="0041733B">
        <w:t>www.example.com</w:t>
      </w:r>
      <w:r w:rsidR="0041733B">
        <w:t xml:space="preserve"> con IP 3.3.3.3 y cuya IP verdadera era 1.2.3.4. </w:t>
      </w:r>
    </w:p>
    <w:p w:rsidR="00B375E1" w:rsidRDefault="00CE4742" w:rsidP="001772E2">
      <w:r>
        <w:rPr>
          <w:noProof/>
        </w:rPr>
        <mc:AlternateContent>
          <mc:Choice Requires="wps">
            <w:drawing>
              <wp:anchor distT="0" distB="0" distL="114300" distR="114300" simplePos="0" relativeHeight="251877376" behindDoc="0" locked="0" layoutInCell="1" allowOverlap="1" wp14:anchorId="3221BAA5" wp14:editId="5302100D">
                <wp:simplePos x="0" y="0"/>
                <wp:positionH relativeFrom="column">
                  <wp:posOffset>212725</wp:posOffset>
                </wp:positionH>
                <wp:positionV relativeFrom="paragraph">
                  <wp:posOffset>3681095</wp:posOffset>
                </wp:positionV>
                <wp:extent cx="4658995" cy="635"/>
                <wp:effectExtent l="0" t="0" r="1905" b="12065"/>
                <wp:wrapTopAndBottom/>
                <wp:docPr id="100" name="Cuadro de texto 100"/>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wps:spPr>
                      <wps:txbx>
                        <w:txbxContent>
                          <w:p w:rsidR="006F3A53" w:rsidRPr="00A577A0" w:rsidRDefault="006F3A53" w:rsidP="00CE4742">
                            <w:pPr>
                              <w:pStyle w:val="Descripcin"/>
                              <w:jc w:val="center"/>
                              <w:rPr>
                                <w:rFonts w:ascii="Helvetica Neue" w:eastAsiaTheme="minorHAnsi" w:hAnsi="Helvetica Neue" w:cs="Helvetica Neue"/>
                                <w:noProof/>
                                <w:color w:val="1A1A1A"/>
                                <w:szCs w:val="22"/>
                                <w:lang w:eastAsia="en-US"/>
                              </w:rPr>
                            </w:pP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bookmarkStart w:id="83" w:name="_Toc515563688"/>
                            <w:r>
                              <w:rPr>
                                <w:rFonts w:ascii="Helvetica Neue" w:eastAsiaTheme="minorHAnsi" w:hAnsi="Helvetica Neue" w:cs="Helvetica Neue"/>
                                <w:b/>
                                <w:i w:val="0"/>
                                <w:noProof/>
                                <w:color w:val="4DA4D8" w:themeColor="accent3" w:themeTint="99"/>
                                <w:lang w:eastAsia="en-US"/>
                              </w:rPr>
                              <w:t>16</w:t>
                            </w:r>
                            <w:r w:rsidRPr="00CE4742">
                              <w:rPr>
                                <w:rFonts w:ascii="Helvetica Neue" w:eastAsiaTheme="minorHAnsi" w:hAnsi="Helvetica Neue" w:cs="Helvetica Neue"/>
                                <w:b/>
                                <w:i w:val="0"/>
                                <w:noProof/>
                                <w:color w:val="4DA4D8" w:themeColor="accent3" w:themeTint="99"/>
                                <w:lang w:eastAsia="en-US"/>
                              </w:rPr>
                              <w:fldChar w:fldCharType="end"/>
                            </w:r>
                            <w:r>
                              <w:t>-</w:t>
                            </w:r>
                            <w:r w:rsidRPr="00395FBF">
                              <w:t>Cache Poisoning-Víctima. Fuente: https://www.youtube.com/watch?v=lVifa7QSQDY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1BAA5" id="Cuadro de texto 100" o:spid="_x0000_s1040" type="#_x0000_t202" style="position:absolute;left:0;text-align:left;margin-left:16.75pt;margin-top:289.85pt;width:366.8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" stroked="f">
                <v:textbox style="mso-fit-shape-to-text:t" inset="0,0,0,0">
                  <w:txbxContent>
                    <w:p w:rsidR="006F3A53" w:rsidRPr="00A577A0" w:rsidRDefault="006F3A53" w:rsidP="00CE4742">
                      <w:pPr>
                        <w:pStyle w:val="Descripcin"/>
                        <w:jc w:val="center"/>
                        <w:rPr>
                          <w:rFonts w:ascii="Helvetica Neue" w:eastAsiaTheme="minorHAnsi" w:hAnsi="Helvetica Neue" w:cs="Helvetica Neue"/>
                          <w:noProof/>
                          <w:color w:val="1A1A1A"/>
                          <w:szCs w:val="22"/>
                          <w:lang w:eastAsia="en-US"/>
                        </w:rPr>
                      </w:pPr>
                      <w:r w:rsidRPr="00CE4742">
                        <w:rPr>
                          <w:rFonts w:ascii="Helvetica Neue" w:eastAsiaTheme="minorHAnsi" w:hAnsi="Helvetica Neue" w:cs="Helvetica Neue"/>
                          <w:b/>
                          <w:i w:val="0"/>
                          <w:noProof/>
                          <w:color w:val="4DA4D8" w:themeColor="accent3" w:themeTint="99"/>
                          <w:lang w:eastAsia="en-US"/>
                        </w:rPr>
                        <w:fldChar w:fldCharType="begin"/>
                      </w:r>
                      <w:r w:rsidRPr="00CE4742">
                        <w:rPr>
                          <w:rFonts w:ascii="Helvetica Neue" w:eastAsiaTheme="minorHAnsi" w:hAnsi="Helvetica Neue" w:cs="Helvetica Neue"/>
                          <w:b/>
                          <w:i w:val="0"/>
                          <w:noProof/>
                          <w:color w:val="4DA4D8" w:themeColor="accent3" w:themeTint="99"/>
                          <w:lang w:eastAsia="en-US"/>
                        </w:rPr>
                        <w:instrText xml:space="preserve"> SEQ Ilustración \* ARABIC </w:instrText>
                      </w:r>
                      <w:r w:rsidRPr="00CE4742">
                        <w:rPr>
                          <w:rFonts w:ascii="Helvetica Neue" w:eastAsiaTheme="minorHAnsi" w:hAnsi="Helvetica Neue" w:cs="Helvetica Neue"/>
                          <w:b/>
                          <w:i w:val="0"/>
                          <w:noProof/>
                          <w:color w:val="4DA4D8" w:themeColor="accent3" w:themeTint="99"/>
                          <w:lang w:eastAsia="en-US"/>
                        </w:rPr>
                        <w:fldChar w:fldCharType="separate"/>
                      </w:r>
                      <w:bookmarkStart w:id="84" w:name="_Toc515563688"/>
                      <w:r>
                        <w:rPr>
                          <w:rFonts w:ascii="Helvetica Neue" w:eastAsiaTheme="minorHAnsi" w:hAnsi="Helvetica Neue" w:cs="Helvetica Neue"/>
                          <w:b/>
                          <w:i w:val="0"/>
                          <w:noProof/>
                          <w:color w:val="4DA4D8" w:themeColor="accent3" w:themeTint="99"/>
                          <w:lang w:eastAsia="en-US"/>
                        </w:rPr>
                        <w:t>16</w:t>
                      </w:r>
                      <w:r w:rsidRPr="00CE4742">
                        <w:rPr>
                          <w:rFonts w:ascii="Helvetica Neue" w:eastAsiaTheme="minorHAnsi" w:hAnsi="Helvetica Neue" w:cs="Helvetica Neue"/>
                          <w:b/>
                          <w:i w:val="0"/>
                          <w:noProof/>
                          <w:color w:val="4DA4D8" w:themeColor="accent3" w:themeTint="99"/>
                          <w:lang w:eastAsia="en-US"/>
                        </w:rPr>
                        <w:fldChar w:fldCharType="end"/>
                      </w:r>
                      <w:r>
                        <w:t>-</w:t>
                      </w:r>
                      <w:r w:rsidRPr="00395FBF">
                        <w:t>Cache Poisoning-Víctima. Fuente: https://www.youtube.com/watch?v=lVifa7QSQDY</w:t>
                      </w:r>
                      <w:bookmarkEnd w:id="84"/>
                    </w:p>
                  </w:txbxContent>
                </v:textbox>
                <w10:wrap type="topAndBottom"/>
              </v:shape>
            </w:pict>
          </mc:Fallback>
        </mc:AlternateContent>
      </w:r>
      <w:r w:rsidR="007C7711">
        <w:rPr>
          <w:rFonts w:ascii="Helvetica Neue" w:eastAsiaTheme="minorHAnsi" w:hAnsi="Helvetica Neue" w:cs="Helvetica Neue"/>
          <w:noProof/>
          <w:color w:val="1A1A1A"/>
          <w:lang w:eastAsia="en-US"/>
        </w:rPr>
        <w:drawing>
          <wp:anchor distT="0" distB="0" distL="114300" distR="114300" simplePos="0" relativeHeight="251696128" behindDoc="0" locked="0" layoutInCell="1" allowOverlap="1" wp14:anchorId="5D11267D">
            <wp:simplePos x="0" y="0"/>
            <wp:positionH relativeFrom="column">
              <wp:posOffset>212725</wp:posOffset>
            </wp:positionH>
            <wp:positionV relativeFrom="paragraph">
              <wp:posOffset>580278</wp:posOffset>
            </wp:positionV>
            <wp:extent cx="4658995" cy="3044190"/>
            <wp:effectExtent l="0" t="0" r="1905" b="381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1-28 a las 12.54.1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58995" cy="3044190"/>
                    </a:xfrm>
                    <a:prstGeom prst="rect">
                      <a:avLst/>
                    </a:prstGeom>
                  </pic:spPr>
                </pic:pic>
              </a:graphicData>
            </a:graphic>
            <wp14:sizeRelH relativeFrom="page">
              <wp14:pctWidth>0</wp14:pctWidth>
            </wp14:sizeRelH>
            <wp14:sizeRelV relativeFrom="page">
              <wp14:pctHeight>0</wp14:pctHeight>
            </wp14:sizeRelV>
          </wp:anchor>
        </w:drawing>
      </w:r>
      <w:r w:rsidR="0041733B">
        <w:t xml:space="preserve">A continuación cuando la víctima pida la resolución de dominio </w:t>
      </w:r>
      <w:r w:rsidR="0041733B" w:rsidRPr="0041733B">
        <w:t>www.example.com</w:t>
      </w:r>
      <w:r w:rsidR="0041733B">
        <w:t xml:space="preserve"> recibirá la IP 3.3.3.3 a causa del envenenamiento de la caché del servidor DNS.</w:t>
      </w:r>
    </w:p>
    <w:p w:rsidR="007C7711" w:rsidRDefault="007C7711" w:rsidP="007C7711">
      <w:pPr>
        <w:rPr>
          <w:color w:val="4DA4D8" w:themeColor="accent3" w:themeTint="99"/>
        </w:rPr>
      </w:pPr>
    </w:p>
    <w:p w:rsidR="00675C5F" w:rsidRDefault="00675C5F" w:rsidP="007C7711">
      <w:pPr>
        <w:rPr>
          <w:color w:val="4DA4D8" w:themeColor="accent3" w:themeTint="99"/>
        </w:rPr>
      </w:pPr>
      <w:r>
        <w:rPr>
          <w:color w:val="4DA4D8" w:themeColor="accent3" w:themeTint="99"/>
        </w:rPr>
        <w:t>WEB SPOOFING</w:t>
      </w:r>
    </w:p>
    <w:p w:rsidR="00D23D10" w:rsidRDefault="00D23D10" w:rsidP="001772E2">
      <w:pPr>
        <w:ind w:hanging="28"/>
      </w:pPr>
      <w:r>
        <w:t>Este ataque se basa en la suplantación de una página web real, para ello se usan otros tipos de spoofing como el DNS spoofing</w:t>
      </w:r>
      <w:r w:rsidR="00AA3375">
        <w:t xml:space="preserve"> o el </w:t>
      </w:r>
      <w:r w:rsidR="00AB25FA">
        <w:t>e</w:t>
      </w:r>
      <w:r w:rsidR="00AA3375">
        <w:t>mail spoofing</w:t>
      </w:r>
      <w:r>
        <w:t xml:space="preserve"> de forma que se redireccione a la víctima a la web suplantada con el objetivo de conseguir información, normalmente </w:t>
      </w:r>
      <w:r w:rsidR="00AA3375">
        <w:t>contraseñas y nombres de usuario para tener acceso</w:t>
      </w:r>
      <w:r>
        <w:t xml:space="preserve"> a sitios web.</w:t>
      </w:r>
    </w:p>
    <w:p w:rsidR="00AA3375" w:rsidRDefault="00CE4742" w:rsidP="001772E2">
      <w:pPr>
        <w:ind w:hanging="28"/>
      </w:pPr>
      <w:r>
        <w:rPr>
          <w:noProof/>
        </w:rPr>
        <mc:AlternateContent>
          <mc:Choice Requires="wps">
            <w:drawing>
              <wp:anchor distT="0" distB="0" distL="114300" distR="114300" simplePos="0" relativeHeight="251879424" behindDoc="0" locked="0" layoutInCell="1" allowOverlap="1" wp14:anchorId="3EC228CC" wp14:editId="39A3F5F9">
                <wp:simplePos x="0" y="0"/>
                <wp:positionH relativeFrom="column">
                  <wp:posOffset>819150</wp:posOffset>
                </wp:positionH>
                <wp:positionV relativeFrom="paragraph">
                  <wp:posOffset>2865755</wp:posOffset>
                </wp:positionV>
                <wp:extent cx="3557270" cy="635"/>
                <wp:effectExtent l="0" t="0" r="0" b="12065"/>
                <wp:wrapTopAndBottom/>
                <wp:docPr id="127" name="Cuadro de texto 127"/>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rsidR="006F3A53" w:rsidRPr="008B44CA"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85" w:name="_Toc515563689"/>
                            <w:r>
                              <w:rPr>
                                <w:b/>
                                <w:i w:val="0"/>
                                <w:noProof/>
                                <w:color w:val="4DA4D8" w:themeColor="accent3" w:themeTint="99"/>
                              </w:rPr>
                              <w:t>17</w:t>
                            </w:r>
                            <w:r w:rsidRPr="00CE4742">
                              <w:rPr>
                                <w:b/>
                                <w:i w:val="0"/>
                                <w:noProof/>
                                <w:color w:val="4DA4D8" w:themeColor="accent3" w:themeTint="99"/>
                              </w:rPr>
                              <w:fldChar w:fldCharType="end"/>
                            </w:r>
                            <w:r w:rsidRPr="00FF05DE">
                              <w:t>-Web Spoofing. Fuente: propia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228CC" id="Cuadro de texto 127" o:spid="_x0000_s1041" type="#_x0000_t202" style="position:absolute;left:0;text-align:left;margin-left:64.5pt;margin-top:225.65pt;width:280.1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" stroked="f">
                <v:textbox style="mso-fit-shape-to-text:t" inset="0,0,0,0">
                  <w:txbxContent>
                    <w:p w:rsidR="006F3A53" w:rsidRPr="008B44CA"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86" w:name="_Toc515563689"/>
                      <w:r>
                        <w:rPr>
                          <w:b/>
                          <w:i w:val="0"/>
                          <w:noProof/>
                          <w:color w:val="4DA4D8" w:themeColor="accent3" w:themeTint="99"/>
                        </w:rPr>
                        <w:t>17</w:t>
                      </w:r>
                      <w:r w:rsidRPr="00CE4742">
                        <w:rPr>
                          <w:b/>
                          <w:i w:val="0"/>
                          <w:noProof/>
                          <w:color w:val="4DA4D8" w:themeColor="accent3" w:themeTint="99"/>
                        </w:rPr>
                        <w:fldChar w:fldCharType="end"/>
                      </w:r>
                      <w:r w:rsidRPr="00FF05DE">
                        <w:t>-Web Spoofing. Fuente: propia</w:t>
                      </w:r>
                      <w:bookmarkEnd w:id="86"/>
                    </w:p>
                  </w:txbxContent>
                </v:textbox>
                <w10:wrap type="topAndBottom"/>
              </v:shape>
            </w:pict>
          </mc:Fallback>
        </mc:AlternateContent>
      </w:r>
      <w:r w:rsidR="007C7711">
        <w:rPr>
          <w:noProof/>
        </w:rPr>
        <w:drawing>
          <wp:anchor distT="0" distB="0" distL="114300" distR="114300" simplePos="0" relativeHeight="251699200" behindDoc="0" locked="0" layoutInCell="1" allowOverlap="1" wp14:anchorId="0823B6D2">
            <wp:simplePos x="0" y="0"/>
            <wp:positionH relativeFrom="column">
              <wp:posOffset>819411</wp:posOffset>
            </wp:positionH>
            <wp:positionV relativeFrom="paragraph">
              <wp:posOffset>525929</wp:posOffset>
            </wp:positionV>
            <wp:extent cx="3557270" cy="2282825"/>
            <wp:effectExtent l="0" t="0" r="0" b="317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png"/>
                    <pic:cNvPicPr/>
                  </pic:nvPicPr>
                  <pic:blipFill>
                    <a:blip r:embed="rId79">
                      <a:extLst>
                        <a:ext uri="{28A0092B-C50C-407E-A947-70E740481C1C}">
                          <a14:useLocalDpi xmlns:a14="http://schemas.microsoft.com/office/drawing/2010/main" val="0"/>
                        </a:ext>
                      </a:extLst>
                    </a:blip>
                    <a:stretch>
                      <a:fillRect/>
                    </a:stretch>
                  </pic:blipFill>
                  <pic:spPr>
                    <a:xfrm>
                      <a:off x="0" y="0"/>
                      <a:ext cx="3557270" cy="2282825"/>
                    </a:xfrm>
                    <a:prstGeom prst="rect">
                      <a:avLst/>
                    </a:prstGeom>
                  </pic:spPr>
                </pic:pic>
              </a:graphicData>
            </a:graphic>
            <wp14:sizeRelH relativeFrom="page">
              <wp14:pctWidth>0</wp14:pctWidth>
            </wp14:sizeRelH>
            <wp14:sizeRelV relativeFrom="page">
              <wp14:pctHeight>0</wp14:pctHeight>
            </wp14:sizeRelV>
          </wp:anchor>
        </w:drawing>
      </w:r>
      <w:r w:rsidR="00AA3375">
        <w:t>La víctima puede abrir la web falsa a través de un link mandado por mail spoofing o simplemente entrar a un dominio previamente atacado.</w:t>
      </w:r>
    </w:p>
    <w:p w:rsidR="00675C5F" w:rsidRPr="00675C5F" w:rsidRDefault="00675C5F" w:rsidP="001772E2"/>
    <w:p w:rsidR="00DB5549" w:rsidRDefault="00AB25FA" w:rsidP="007C7711">
      <w:pPr>
        <w:pStyle w:val="Ttulo3"/>
        <w:ind w:left="0" w:firstLine="0"/>
        <w:rPr>
          <w:color w:val="4DA4D8" w:themeColor="accent3" w:themeTint="99"/>
        </w:rPr>
      </w:pPr>
      <w:bookmarkStart w:id="87" w:name="_Toc515307202"/>
      <w:r>
        <w:rPr>
          <w:color w:val="4DA4D8" w:themeColor="accent3" w:themeTint="99"/>
        </w:rPr>
        <w:t>E</w:t>
      </w:r>
      <w:r w:rsidR="00DB5549">
        <w:rPr>
          <w:color w:val="4DA4D8" w:themeColor="accent3" w:themeTint="99"/>
        </w:rPr>
        <w:t>MAIL SPOOFING</w:t>
      </w:r>
      <w:bookmarkEnd w:id="87"/>
    </w:p>
    <w:p w:rsidR="005B05D6" w:rsidRDefault="00C248DE" w:rsidP="001772E2">
      <w:r>
        <w:t>El propósito de este ataque es el de env</w:t>
      </w:r>
      <w:r w:rsidR="00AB25FA">
        <w:t>iar correo de forma fraudulenta, suplantando datos de identificación para aparentar una procedencia determinada. Este tipo de ataques son muy utilizados para realizar SPAM o apoyar a ataques de tipo web spoofing, a los que se denomina physhing.</w:t>
      </w:r>
    </w:p>
    <w:p w:rsidR="00AB25FA" w:rsidRPr="005B05D6" w:rsidRDefault="00AB25FA" w:rsidP="001772E2">
      <w:r>
        <w:t>Los campos que se suelen cambiar en este tipo de ataques son: From, Return-Path y Reply-To.</w:t>
      </w:r>
    </w:p>
    <w:p w:rsidR="00710BE4" w:rsidRDefault="00CE4742" w:rsidP="001772E2">
      <w:pPr>
        <w:keepNext/>
        <w:jc w:val="center"/>
      </w:pPr>
      <w:r>
        <w:rPr>
          <w:noProof/>
        </w:rPr>
        <w:lastRenderedPageBreak/>
        <mc:AlternateContent>
          <mc:Choice Requires="wps">
            <w:drawing>
              <wp:anchor distT="0" distB="0" distL="114300" distR="114300" simplePos="0" relativeHeight="251881472" behindDoc="0" locked="0" layoutInCell="1" allowOverlap="1" wp14:anchorId="5D1D365E" wp14:editId="44BBA823">
                <wp:simplePos x="0" y="0"/>
                <wp:positionH relativeFrom="column">
                  <wp:posOffset>-271145</wp:posOffset>
                </wp:positionH>
                <wp:positionV relativeFrom="paragraph">
                  <wp:posOffset>2959735</wp:posOffset>
                </wp:positionV>
                <wp:extent cx="5303520" cy="635"/>
                <wp:effectExtent l="0" t="0" r="5080" b="12065"/>
                <wp:wrapTopAndBottom/>
                <wp:docPr id="136" name="Cuadro de texto 13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rsidR="006F3A53" w:rsidRPr="00701A62"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88" w:name="_Toc515563690"/>
                            <w:r>
                              <w:rPr>
                                <w:b/>
                                <w:i w:val="0"/>
                                <w:noProof/>
                                <w:color w:val="4DA4D8" w:themeColor="accent3" w:themeTint="99"/>
                              </w:rPr>
                              <w:t>18</w:t>
                            </w:r>
                            <w:r w:rsidRPr="00CE4742">
                              <w:rPr>
                                <w:b/>
                                <w:i w:val="0"/>
                                <w:noProof/>
                                <w:color w:val="4DA4D8" w:themeColor="accent3" w:themeTint="99"/>
                              </w:rPr>
                              <w:fldChar w:fldCharType="end"/>
                            </w:r>
                            <w:r w:rsidRPr="003D5F79">
                              <w:t>-Email Spoofing-Simulando applesupport. Fuente: propia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D365E" id="Cuadro de texto 136" o:spid="_x0000_s1042" type="#_x0000_t202" style="position:absolute;left:0;text-align:left;margin-left:-21.35pt;margin-top:233.05pt;width:417.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" stroked="f">
                <v:textbox style="mso-fit-shape-to-text:t" inset="0,0,0,0">
                  <w:txbxContent>
                    <w:p w:rsidR="006F3A53" w:rsidRPr="00701A62"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89" w:name="_Toc515563690"/>
                      <w:r>
                        <w:rPr>
                          <w:b/>
                          <w:i w:val="0"/>
                          <w:noProof/>
                          <w:color w:val="4DA4D8" w:themeColor="accent3" w:themeTint="99"/>
                        </w:rPr>
                        <w:t>18</w:t>
                      </w:r>
                      <w:r w:rsidRPr="00CE4742">
                        <w:rPr>
                          <w:b/>
                          <w:i w:val="0"/>
                          <w:noProof/>
                          <w:color w:val="4DA4D8" w:themeColor="accent3" w:themeTint="99"/>
                        </w:rPr>
                        <w:fldChar w:fldCharType="end"/>
                      </w:r>
                      <w:r w:rsidRPr="003D5F79">
                        <w:t>-Email Spoofing-Simulando applesupport. Fuente: propia</w:t>
                      </w:r>
                      <w:bookmarkEnd w:id="89"/>
                    </w:p>
                  </w:txbxContent>
                </v:textbox>
                <w10:wrap type="topAndBottom"/>
              </v:shape>
            </w:pict>
          </mc:Fallback>
        </mc:AlternateContent>
      </w:r>
      <w:r w:rsidR="00710BE4">
        <w:rPr>
          <w:noProof/>
        </w:rPr>
        <w:drawing>
          <wp:anchor distT="0" distB="0" distL="114300" distR="114300" simplePos="0" relativeHeight="251814912" behindDoc="0" locked="0" layoutInCell="1" allowOverlap="1">
            <wp:simplePos x="0" y="0"/>
            <wp:positionH relativeFrom="column">
              <wp:posOffset>-271145</wp:posOffset>
            </wp:positionH>
            <wp:positionV relativeFrom="paragraph">
              <wp:posOffset>3810</wp:posOffset>
            </wp:positionV>
            <wp:extent cx="5303520" cy="2898775"/>
            <wp:effectExtent l="0" t="0" r="508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8-04-13 a las 13.41.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03520" cy="2898775"/>
                    </a:xfrm>
                    <a:prstGeom prst="rect">
                      <a:avLst/>
                    </a:prstGeom>
                  </pic:spPr>
                </pic:pic>
              </a:graphicData>
            </a:graphic>
            <wp14:sizeRelH relativeFrom="page">
              <wp14:pctWidth>0</wp14:pctWidth>
            </wp14:sizeRelH>
            <wp14:sizeRelV relativeFrom="page">
              <wp14:pctHeight>0</wp14:pctHeight>
            </wp14:sizeRelV>
          </wp:anchor>
        </w:drawing>
      </w:r>
    </w:p>
    <w:p w:rsidR="007C7711" w:rsidRDefault="007C7711">
      <w:pPr>
        <w:jc w:val="left"/>
      </w:pPr>
      <w:r>
        <w:br w:type="page"/>
      </w:r>
    </w:p>
    <w:p w:rsidR="00E362EF" w:rsidRPr="005050DB" w:rsidRDefault="00E362EF" w:rsidP="007C7711">
      <w:pPr>
        <w:pStyle w:val="Ttulo1"/>
        <w:ind w:left="0" w:firstLine="0"/>
        <w:jc w:val="both"/>
        <w:rPr>
          <w:rFonts w:ascii="Trebuchet MS" w:hAnsi="Trebuchet MS"/>
          <w:color w:val="4DA4D8" w:themeColor="accent3" w:themeTint="99"/>
        </w:rPr>
      </w:pPr>
      <w:bookmarkStart w:id="90" w:name="_Toc515307203"/>
      <w:r w:rsidRPr="005050DB">
        <w:rPr>
          <w:rFonts w:ascii="Trebuchet MS" w:hAnsi="Trebuchet MS"/>
          <w:color w:val="4DA4D8" w:themeColor="accent3" w:themeTint="99"/>
        </w:rPr>
        <w:lastRenderedPageBreak/>
        <w:t>Objetivos</w:t>
      </w:r>
      <w:bookmarkEnd w:id="90"/>
    </w:p>
    <w:p w:rsidR="00E362EF" w:rsidRPr="007B327B" w:rsidRDefault="00827D64" w:rsidP="007C7711">
      <w:pPr>
        <w:pStyle w:val="Ttulo2"/>
        <w:ind w:left="0" w:firstLine="0"/>
        <w:rPr>
          <w:color w:val="4DA4D8" w:themeColor="accent3" w:themeTint="99"/>
        </w:rPr>
      </w:pPr>
      <w:bookmarkStart w:id="91" w:name="_Toc515307204"/>
      <w:r w:rsidRPr="007B327B">
        <w:rPr>
          <w:color w:val="4DA4D8" w:themeColor="accent3" w:themeTint="99"/>
        </w:rPr>
        <w:t>Objetivo general</w:t>
      </w:r>
      <w:bookmarkEnd w:id="91"/>
    </w:p>
    <w:p w:rsidR="00FC5979" w:rsidRPr="00FC5979" w:rsidRDefault="00FC5979" w:rsidP="001772E2">
      <w:r w:rsidRPr="00FC5979">
        <w:t>En este proyecto el objetivo es el de estudiar los diferentes tipos de ataque spoofing que se pueden realizar</w:t>
      </w:r>
      <w:r>
        <w:t xml:space="preserve"> en redes wifi públicas, realiza</w:t>
      </w:r>
      <w:r w:rsidRPr="00FC5979">
        <w:t>ndo cada uno de los tipos de ataque y desarrollando scripts para evitarlos.</w:t>
      </w:r>
    </w:p>
    <w:p w:rsidR="00827D64" w:rsidRPr="007B327B" w:rsidRDefault="00827D64" w:rsidP="007C7711">
      <w:pPr>
        <w:pStyle w:val="Ttulo2"/>
        <w:ind w:left="0" w:firstLine="0"/>
        <w:rPr>
          <w:color w:val="4DA4D8" w:themeColor="accent3" w:themeTint="99"/>
        </w:rPr>
      </w:pPr>
      <w:bookmarkStart w:id="92" w:name="_Toc515307205"/>
      <w:r w:rsidRPr="007B327B">
        <w:rPr>
          <w:color w:val="4DA4D8" w:themeColor="accent3" w:themeTint="99"/>
        </w:rPr>
        <w:t>Lista de objetivos específicos</w:t>
      </w:r>
      <w:bookmarkEnd w:id="92"/>
    </w:p>
    <w:p w:rsidR="00AC49F5" w:rsidRDefault="00487C72" w:rsidP="001772E2">
      <w:r>
        <w:t xml:space="preserve">- En primer lugar se estudiará que son los ataques spoofing y que tipos de ataques existen que puedan </w:t>
      </w:r>
      <w:r w:rsidR="00A651D9">
        <w:t>ser lanzados</w:t>
      </w:r>
      <w:r>
        <w:t xml:space="preserve"> en redes wifi.</w:t>
      </w:r>
    </w:p>
    <w:p w:rsidR="00487C72" w:rsidRDefault="00487C72" w:rsidP="001772E2">
      <w:r>
        <w:t xml:space="preserve">- Se creará un entorno en el que se </w:t>
      </w:r>
      <w:r w:rsidR="001E0D11">
        <w:t>realizarán</w:t>
      </w:r>
      <w:r>
        <w:t xml:space="preserve"> los ataques y se crearán y probarán los scripts de defensa.</w:t>
      </w:r>
    </w:p>
    <w:p w:rsidR="00AC49F5" w:rsidRDefault="00487C72" w:rsidP="001772E2">
      <w:r>
        <w:t xml:space="preserve">- Se procederá a realizar cada uno de los ataques </w:t>
      </w:r>
      <w:r w:rsidR="00FA04B8">
        <w:t>que estamos estudiando</w:t>
      </w:r>
      <w:r>
        <w:t>.</w:t>
      </w:r>
    </w:p>
    <w:p w:rsidR="00603E0B" w:rsidRPr="00AC49F5" w:rsidRDefault="00487C72" w:rsidP="001772E2">
      <w:r>
        <w:t>- Se creará</w:t>
      </w:r>
      <w:r w:rsidR="006B0FA1">
        <w:t>n</w:t>
      </w:r>
      <w:r>
        <w:t xml:space="preserve"> </w:t>
      </w:r>
      <w:r w:rsidR="006B0FA1">
        <w:t>los</w:t>
      </w:r>
      <w:r>
        <w:t xml:space="preserve"> script</w:t>
      </w:r>
      <w:r w:rsidR="006B0FA1">
        <w:t>s</w:t>
      </w:r>
      <w:r>
        <w:t xml:space="preserve"> para evitar este tipo de ataques de suplantación de identidad.</w:t>
      </w:r>
    </w:p>
    <w:p w:rsidR="007C7711" w:rsidRDefault="007C7711">
      <w:pPr>
        <w:jc w:val="left"/>
      </w:pPr>
      <w:r>
        <w:br w:type="page"/>
      </w:r>
    </w:p>
    <w:p w:rsidR="00E362EF" w:rsidRPr="005050DB" w:rsidRDefault="00E362EF" w:rsidP="007C7711">
      <w:pPr>
        <w:pStyle w:val="Ttulo1"/>
        <w:ind w:left="0" w:firstLine="0"/>
        <w:jc w:val="both"/>
        <w:rPr>
          <w:rFonts w:ascii="Trebuchet MS" w:hAnsi="Trebuchet MS"/>
          <w:color w:val="4DA4D8" w:themeColor="accent3" w:themeTint="99"/>
        </w:rPr>
      </w:pPr>
      <w:bookmarkStart w:id="93" w:name="_Toc515307206"/>
      <w:r w:rsidRPr="005050DB">
        <w:rPr>
          <w:rFonts w:ascii="Trebuchet MS" w:hAnsi="Trebuchet MS"/>
          <w:color w:val="4DA4D8" w:themeColor="accent3" w:themeTint="99"/>
        </w:rPr>
        <w:lastRenderedPageBreak/>
        <w:t>Metodología y Plan de Proyecto</w:t>
      </w:r>
      <w:bookmarkEnd w:id="93"/>
    </w:p>
    <w:p w:rsidR="00827D64" w:rsidRPr="007B327B" w:rsidRDefault="00827D64" w:rsidP="007C7711">
      <w:pPr>
        <w:pStyle w:val="Ttulo2"/>
        <w:ind w:left="0" w:firstLine="0"/>
        <w:rPr>
          <w:color w:val="4DA4D8" w:themeColor="accent3" w:themeTint="99"/>
        </w:rPr>
      </w:pPr>
      <w:bookmarkStart w:id="94" w:name="_Toc515307207"/>
      <w:r w:rsidRPr="007B327B">
        <w:rPr>
          <w:color w:val="4DA4D8" w:themeColor="accent3" w:themeTint="99"/>
        </w:rPr>
        <w:t>Metodología a seguir</w:t>
      </w:r>
      <w:bookmarkEnd w:id="94"/>
    </w:p>
    <w:p w:rsidR="00D51357" w:rsidRPr="00D51357" w:rsidRDefault="00D51357" w:rsidP="001772E2">
      <w:r w:rsidRPr="00D51357">
        <w:t xml:space="preserve">Para realizar el proyecto se usará una metodología en cascada, planeando y definiendo cada etapa del proyecto en primera instancia y documentando cada actividad, </w:t>
      </w:r>
      <w:r w:rsidR="00FA04B8" w:rsidRPr="00D51357">
        <w:t>diseñando</w:t>
      </w:r>
      <w:r w:rsidRPr="00D51357">
        <w:t xml:space="preserve"> y comprobando el desarrollo.</w:t>
      </w:r>
    </w:p>
    <w:p w:rsidR="00827D64" w:rsidRPr="007B327B" w:rsidRDefault="00827D64" w:rsidP="007C7711">
      <w:pPr>
        <w:pStyle w:val="Ttulo2"/>
        <w:ind w:left="0" w:firstLine="0"/>
        <w:rPr>
          <w:color w:val="4DA4D8" w:themeColor="accent3" w:themeTint="99"/>
        </w:rPr>
      </w:pPr>
      <w:bookmarkStart w:id="95" w:name="_Toc515307208"/>
      <w:r w:rsidRPr="007B327B">
        <w:rPr>
          <w:color w:val="4DA4D8" w:themeColor="accent3" w:themeTint="99"/>
        </w:rPr>
        <w:t>Recursos necesarios. Condicionantes y limitaciones</w:t>
      </w:r>
      <w:bookmarkEnd w:id="95"/>
    </w:p>
    <w:p w:rsidR="00827D64" w:rsidRDefault="005050DB" w:rsidP="001772E2">
      <w:r>
        <w:t>Los recursos que se van a utilizar para realizar el proyecto serán los siguientes</w:t>
      </w:r>
      <w:r w:rsidR="00194960">
        <w:t>:</w:t>
      </w:r>
    </w:p>
    <w:p w:rsidR="00194960" w:rsidRDefault="00194960" w:rsidP="007C7711">
      <w:pPr>
        <w:pStyle w:val="Ttulo3"/>
        <w:ind w:left="0" w:firstLine="0"/>
        <w:rPr>
          <w:noProof/>
          <w:color w:val="4DA4D8" w:themeColor="accent3" w:themeTint="99"/>
        </w:rPr>
      </w:pPr>
      <w:bookmarkStart w:id="96" w:name="_Toc515307209"/>
      <w:r>
        <w:rPr>
          <w:noProof/>
          <w:color w:val="4DA4D8" w:themeColor="accent3" w:themeTint="99"/>
        </w:rPr>
        <w:t>Recursos hardware</w:t>
      </w:r>
      <w:bookmarkEnd w:id="96"/>
    </w:p>
    <w:p w:rsidR="00194960" w:rsidRDefault="00C1057A" w:rsidP="001772E2">
      <w:r>
        <w:t>-</w:t>
      </w:r>
      <w:r w:rsidR="003528FA" w:rsidRPr="00C1057A">
        <w:rPr>
          <w:b/>
          <w:color w:val="4DA4D8" w:themeColor="accent3" w:themeTint="99"/>
        </w:rPr>
        <w:t>Router</w:t>
      </w:r>
      <w:r w:rsidR="003528FA">
        <w:t xml:space="preserve">: </w:t>
      </w:r>
      <w:r w:rsidR="003528FA" w:rsidRPr="003528FA">
        <w:t>Sercomm Vox 2.5</w:t>
      </w:r>
      <w:r w:rsidR="00F43416">
        <w:t>.</w:t>
      </w:r>
    </w:p>
    <w:p w:rsidR="003528FA" w:rsidRDefault="003528FA" w:rsidP="001772E2">
      <w:r>
        <w:t xml:space="preserve">Firmware del router: </w:t>
      </w:r>
      <w:r w:rsidRPr="003528FA">
        <w:t>VOX25-v3.4.02</w:t>
      </w:r>
      <w:r w:rsidR="00F43416">
        <w:t>.</w:t>
      </w:r>
    </w:p>
    <w:p w:rsidR="00A6443B" w:rsidRDefault="00A6443B" w:rsidP="001772E2">
      <w:r>
        <w:t>Puerta de enlace: 192.168.0.1</w:t>
      </w:r>
      <w:r w:rsidR="00F43416">
        <w:t>.</w:t>
      </w:r>
    </w:p>
    <w:p w:rsidR="00C1057A" w:rsidRDefault="00C1057A" w:rsidP="001772E2"/>
    <w:p w:rsidR="00F43416" w:rsidRDefault="00C1057A" w:rsidP="001772E2">
      <w:r>
        <w:t>-</w:t>
      </w:r>
      <w:r w:rsidR="00F43416" w:rsidRPr="00C1057A">
        <w:rPr>
          <w:b/>
          <w:color w:val="4DA4D8" w:themeColor="accent3" w:themeTint="99"/>
        </w:rPr>
        <w:t>Equipo</w:t>
      </w:r>
      <w:r w:rsidR="00F43416">
        <w:t xml:space="preserve">: </w:t>
      </w:r>
      <w:r w:rsidR="00F43416" w:rsidRPr="00F43416">
        <w:t>MacBook Pro</w:t>
      </w:r>
      <w:r w:rsidR="00F43416">
        <w:t>.</w:t>
      </w:r>
    </w:p>
    <w:p w:rsidR="00F43416" w:rsidRPr="00194960" w:rsidRDefault="00F43416" w:rsidP="001772E2">
      <w:r>
        <w:t>Sistema operativo del equipo:</w:t>
      </w:r>
      <w:r w:rsidR="006177A2">
        <w:t xml:space="preserve"> macOS Hight Sierra</w:t>
      </w:r>
      <w:r w:rsidRPr="00F43416">
        <w:t xml:space="preserve"> </w:t>
      </w:r>
      <w:r>
        <w:t>v.10.13.4.</w:t>
      </w:r>
    </w:p>
    <w:p w:rsidR="00194960" w:rsidRDefault="00194960" w:rsidP="007C7711">
      <w:pPr>
        <w:pStyle w:val="Ttulo3"/>
        <w:ind w:left="0" w:firstLine="0"/>
        <w:rPr>
          <w:noProof/>
          <w:color w:val="4DA4D8" w:themeColor="accent3" w:themeTint="99"/>
        </w:rPr>
      </w:pPr>
      <w:bookmarkStart w:id="97" w:name="_Toc515307210"/>
      <w:r>
        <w:rPr>
          <w:noProof/>
          <w:color w:val="4DA4D8" w:themeColor="accent3" w:themeTint="99"/>
        </w:rPr>
        <w:t>Recursos software</w:t>
      </w:r>
      <w:bookmarkEnd w:id="97"/>
    </w:p>
    <w:p w:rsidR="00C1057A" w:rsidRDefault="00C1057A" w:rsidP="001772E2">
      <w:r>
        <w:t>-</w:t>
      </w:r>
      <w:r w:rsidR="0090283B">
        <w:rPr>
          <w:b/>
          <w:color w:val="4DA4D8" w:themeColor="accent3" w:themeTint="99"/>
        </w:rPr>
        <w:t>V</w:t>
      </w:r>
      <w:r w:rsidRPr="00C1057A">
        <w:rPr>
          <w:b/>
          <w:color w:val="4DA4D8" w:themeColor="accent3" w:themeTint="99"/>
        </w:rPr>
        <w:t>Mware Fusion</w:t>
      </w:r>
      <w:r>
        <w:t>: Para simular los equipos se utilizarán máquinas virtuales con sistema operativo Ubuntu 16.04.4. Estas máquina virtuales se conectarán en modo bridge con conexión wifi en modo automático. El modo bridge consigue que la máquina virtual se comporte como un equipo físico más, de forma que el router le asigna una nueva IP.</w:t>
      </w:r>
    </w:p>
    <w:p w:rsidR="00C1057A" w:rsidRDefault="00C1057A" w:rsidP="001772E2">
      <w:r>
        <w:t>-</w:t>
      </w:r>
      <w:r w:rsidRPr="00C1057A">
        <w:rPr>
          <w:b/>
          <w:color w:val="4DA4D8" w:themeColor="accent3" w:themeTint="99"/>
        </w:rPr>
        <w:t>Terminal de Ubuntu</w:t>
      </w:r>
      <w:r>
        <w:t>: Algunas de las aplicaciones a usar son aplicaciones de terminal, por otro lado el resto de aplicaciones necesitan ser lanzadas desde terminal para poder ser ejecuta</w:t>
      </w:r>
      <w:r w:rsidR="00177E0D">
        <w:t>das con privilegios de superusuario “root”</w:t>
      </w:r>
      <w:r>
        <w:t xml:space="preserve">. </w:t>
      </w:r>
    </w:p>
    <w:p w:rsidR="00C128BF" w:rsidRDefault="00C128BF" w:rsidP="001772E2"/>
    <w:p w:rsidR="00C128BF" w:rsidRDefault="00C128BF" w:rsidP="001772E2">
      <w:r>
        <w:lastRenderedPageBreak/>
        <w:t>-</w:t>
      </w:r>
      <w:r w:rsidRPr="00C128BF">
        <w:rPr>
          <w:b/>
          <w:color w:val="4DA4D8" w:themeColor="accent3" w:themeTint="99"/>
        </w:rPr>
        <w:t>Wireshark</w:t>
      </w:r>
      <w:r>
        <w:t>: Software sniffer (analizador de protocolos y captura de paquetes de red).</w:t>
      </w:r>
    </w:p>
    <w:p w:rsidR="00C128BF" w:rsidRDefault="00C128BF" w:rsidP="001772E2">
      <w:r>
        <w:t>-</w:t>
      </w:r>
      <w:r w:rsidRPr="00C128BF">
        <w:rPr>
          <w:b/>
          <w:color w:val="4DA4D8" w:themeColor="accent3" w:themeTint="99"/>
        </w:rPr>
        <w:t>Servidor Apache</w:t>
      </w:r>
      <w:r>
        <w:t>: Servidor web que se usará para el web spoofing.</w:t>
      </w:r>
    </w:p>
    <w:p w:rsidR="00C128BF" w:rsidRDefault="00C128BF" w:rsidP="001772E2">
      <w:r>
        <w:t xml:space="preserve">Versión Apache: </w:t>
      </w:r>
      <w:r w:rsidRPr="00C128BF">
        <w:t>Apache/2.4.18 (Ubuntu)</w:t>
      </w:r>
      <w:r w:rsidR="00A33D94">
        <w:t>.</w:t>
      </w:r>
    </w:p>
    <w:p w:rsidR="00A33D94" w:rsidRDefault="00A33D94" w:rsidP="001772E2">
      <w:r>
        <w:t>-</w:t>
      </w:r>
      <w:r w:rsidRPr="00A33D94">
        <w:rPr>
          <w:b/>
          <w:color w:val="4DA4D8" w:themeColor="accent3" w:themeTint="99"/>
        </w:rPr>
        <w:t>Hping3</w:t>
      </w:r>
      <w:r>
        <w:t>: Aplicación de terminal que permite modificar, analizar y ensamblar paquetes TCP/IP.</w:t>
      </w:r>
      <w:r>
        <w:fldChar w:fldCharType="begin"/>
      </w:r>
      <w:r>
        <w:instrText xml:space="preserve"> ADDIN ZOTERO_ITEM CSL_CITATION {"citationID":"DyhRGexS","properties":{"formattedCitation":"[7]","plainCitation":"[7]","noteIndex":0},"citationItems":[{"id":65,"uris":["http://zotero.org/users/local/Wv4hidzq/items/52ZLBHWE"],"uri":["http://zotero.org/users/local/Wv4hidzq/items/52ZLBHWE"],"itemData":{"id":65,"type":"webpage","title":"Hping3: Manual de utilización de esta herramienta para manipular paquetes TCP/IP","container-title":"RedesZone","abstract":"Hping3 es una herramienta para Linux que nos permite modificar paquetes TCP/IP en tiempo real para comprobar la conectividad y la seguridad de un sistema.","URL":"https://www.redeszone.net/gnu-linux/hping3-manual-de-utilizacion-de-esta-herramienta-para-manipular-paquetes-tcp-ip/","shortTitle":"Hping3","language":"es-ES","author":[{"family":"2015","given":"Publicado por Rubén Velasco el 05","non-dropping-particle":"febrero"}],"accessed":{"date-parts":[["2018",5,25]]}}}],"schema":"https://github.com/citation-style-language/schema/raw/master/csl-citation.json"} </w:instrText>
      </w:r>
      <w:r>
        <w:fldChar w:fldCharType="separate"/>
      </w:r>
      <w:r>
        <w:rPr>
          <w:noProof/>
        </w:rPr>
        <w:t>[7]</w:t>
      </w:r>
      <w:r>
        <w:fldChar w:fldCharType="end"/>
      </w:r>
    </w:p>
    <w:p w:rsidR="000E48F7" w:rsidRDefault="000E48F7" w:rsidP="001772E2">
      <w:r>
        <w:t>-</w:t>
      </w:r>
      <w:r w:rsidRPr="000E48F7">
        <w:rPr>
          <w:b/>
          <w:color w:val="4DA4D8" w:themeColor="accent3" w:themeTint="99"/>
        </w:rPr>
        <w:t>NMAP</w:t>
      </w:r>
      <w:r>
        <w:t>: Aplicación que permite explorar, administrar y auditar la seguridad de redes de ordenadores.</w:t>
      </w:r>
      <w:r w:rsidR="00472DA6">
        <w:fldChar w:fldCharType="begin"/>
      </w:r>
      <w:r w:rsidR="00472DA6">
        <w:instrText xml:space="preserve"> ADDIN ZOTERO_ITEM CSL_CITATION {"citationID":"Z3jBoO9P","properties":{"formattedCitation":"[8]","plainCitation":"[8]","noteIndex":0},"citationItems":[{"id":67,"uris":["http://zotero.org/users/local/Wv4hidzq/items/9884PCWZ"],"uri":["http://zotero.org/users/local/Wv4hidzq/items/9884PCWZ"],"itemData":{"id":67,"type":"webpage","title":"Nmap: the Network Mapper - Free Security Scanner","URL":"https://nmap.org/","accessed":{"date-parts":[["2018",5,25]]}}}],"schema":"https://github.com/citation-style-language/schema/raw/master/csl-citation.json"} </w:instrText>
      </w:r>
      <w:r w:rsidR="00472DA6">
        <w:fldChar w:fldCharType="separate"/>
      </w:r>
      <w:r w:rsidR="00472DA6">
        <w:rPr>
          <w:noProof/>
        </w:rPr>
        <w:t>[8]</w:t>
      </w:r>
      <w:r w:rsidR="00472DA6">
        <w:fldChar w:fldCharType="end"/>
      </w:r>
    </w:p>
    <w:p w:rsidR="000E48F7" w:rsidRDefault="000E48F7" w:rsidP="001772E2">
      <w:r>
        <w:t>Versión NMAP: v7.12.</w:t>
      </w:r>
    </w:p>
    <w:p w:rsidR="00D71536" w:rsidRDefault="00D71536" w:rsidP="001772E2">
      <w:r>
        <w:t>-</w:t>
      </w:r>
      <w:r w:rsidRPr="00D71536">
        <w:rPr>
          <w:b/>
          <w:color w:val="4DA4D8" w:themeColor="accent3" w:themeTint="99"/>
        </w:rPr>
        <w:t>dSniff</w:t>
      </w:r>
      <w:r>
        <w:t>: Paquete de Ubuntu que contiene un conjunto de herramientas para hacer auditorías de red y pruebas de ataque. De este paquete se usará la herramienta ARPspoof.</w:t>
      </w:r>
      <w:r w:rsidR="00D078E7">
        <w:fldChar w:fldCharType="begin"/>
      </w:r>
      <w:r w:rsidR="00D078E7">
        <w:instrText xml:space="preserve"> ADDIN ZOTERO_ITEM CSL_CITATION {"citationID":"jZTL1hUr","properties":{"formattedCitation":"[9]","plainCitation":"[9]","noteIndex":0},"citationItems":[{"id":69,"uris":["http://zotero.org/users/local/Wv4hidzq/items/FA9PJ27C"],"uri":["http://zotero.org/users/local/Wv4hidzq/items/FA9PJ27C"],"itemData":{"id":69,"type":"webpage","title":"Installion: How To Install dsniff On Ubuntu 15.04","URL":"http://installion.co.uk/ubuntu/vivid/universe/d/dsniff/install/index.html","accessed":{"date-parts":[["2018",5,25]]}}}],"schema":"https://github.com/citation-style-language/schema/raw/master/csl-citation.json"} </w:instrText>
      </w:r>
      <w:r w:rsidR="00D078E7">
        <w:fldChar w:fldCharType="separate"/>
      </w:r>
      <w:r w:rsidR="00D078E7">
        <w:rPr>
          <w:noProof/>
        </w:rPr>
        <w:t>[9]</w:t>
      </w:r>
      <w:r w:rsidR="00D078E7">
        <w:fldChar w:fldCharType="end"/>
      </w:r>
    </w:p>
    <w:p w:rsidR="00171240" w:rsidRDefault="00171240" w:rsidP="001772E2">
      <w:r>
        <w:t>-</w:t>
      </w:r>
      <w:r w:rsidRPr="00171240">
        <w:rPr>
          <w:b/>
          <w:color w:val="4DA4D8" w:themeColor="accent3" w:themeTint="99"/>
        </w:rPr>
        <w:t>ARPspoof</w:t>
      </w:r>
      <w:r>
        <w:t>:</w:t>
      </w:r>
      <w:r w:rsidR="002E7106">
        <w:t xml:space="preserve"> Herramienta perteneciente al paquete dSniff, su función es envenenar tablas ARP.</w:t>
      </w:r>
    </w:p>
    <w:p w:rsidR="002E7106" w:rsidRDefault="002E7106" w:rsidP="001772E2">
      <w:r>
        <w:t>-</w:t>
      </w:r>
      <w:r w:rsidRPr="002E7106">
        <w:rPr>
          <w:b/>
          <w:color w:val="4DA4D8" w:themeColor="accent3" w:themeTint="99"/>
        </w:rPr>
        <w:t>Social-Engineering Toolkit (Setoolkit)</w:t>
      </w:r>
      <w:r>
        <w:t>: Conjunto de herramientas enfocadas a la ingeniería social. Se usará esta herramienta para hacer web spoofing, ya que permite la copia de sitios web.</w:t>
      </w:r>
      <w:r>
        <w:fldChar w:fldCharType="begin"/>
      </w:r>
      <w:r>
        <w:instrText xml:space="preserve"> ADDIN ZOTERO_ITEM CSL_CITATION {"citationID":"i1lqiPMH","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fldChar w:fldCharType="separate"/>
      </w:r>
      <w:r>
        <w:rPr>
          <w:noProof/>
        </w:rPr>
        <w:t>[10]</w:t>
      </w:r>
      <w:r>
        <w:fldChar w:fldCharType="end"/>
      </w:r>
    </w:p>
    <w:p w:rsidR="00276E7E" w:rsidRDefault="00276E7E" w:rsidP="001772E2">
      <w:r>
        <w:t>-</w:t>
      </w:r>
      <w:r w:rsidRPr="00276E7E">
        <w:rPr>
          <w:b/>
          <w:color w:val="4DA4D8" w:themeColor="accent3" w:themeTint="99"/>
        </w:rPr>
        <w:t>Ettercap</w:t>
      </w:r>
      <w:r>
        <w:t>:</w:t>
      </w:r>
      <w:r w:rsidR="00C55CAD">
        <w:t xml:space="preserve"> Conjunto de herramientas enfocadas a las auditorías de red y pruebas de ataque. Se usarán las herramientas de sniffing y envenenamiento ARP y DNS.</w:t>
      </w:r>
      <w:r w:rsidR="00A476E4">
        <w:fldChar w:fldCharType="begin"/>
      </w:r>
      <w:r w:rsidR="00A476E4">
        <w:instrText xml:space="preserve"> ADDIN ZOTERO_ITEM CSL_CITATION {"citationID":"rHcLPwSh","properties":{"formattedCitation":"[11]","plainCitation":"[11]","noteIndex":0},"citationItems":[{"id":72,"uris":["http://zotero.org/users/local/Wv4hidzq/items/RK3ML56R"],"uri":["http://zotero.org/users/local/Wv4hidzq/items/RK3ML56R"],"itemData":{"id":72,"type":"webpage","title":"Ettercap Home Page","URL":"https://www.ettercap-project.org/","accessed":{"date-parts":[["2018",5,25]]}}}],"schema":"https://github.com/citation-style-language/schema/raw/master/csl-citation.json"} </w:instrText>
      </w:r>
      <w:r w:rsidR="00A476E4">
        <w:fldChar w:fldCharType="separate"/>
      </w:r>
      <w:r w:rsidR="00A476E4">
        <w:rPr>
          <w:noProof/>
        </w:rPr>
        <w:t>[11]</w:t>
      </w:r>
      <w:r w:rsidR="00A476E4">
        <w:fldChar w:fldCharType="end"/>
      </w:r>
    </w:p>
    <w:p w:rsidR="0054124D" w:rsidRDefault="0054124D" w:rsidP="001772E2">
      <w:r>
        <w:t>-</w:t>
      </w:r>
      <w:r w:rsidRPr="0054124D">
        <w:rPr>
          <w:b/>
          <w:color w:val="4DA4D8" w:themeColor="accent3" w:themeTint="99"/>
        </w:rPr>
        <w:t>Sees</w:t>
      </w:r>
      <w:r>
        <w:t>: Herramienta destinada al mail spoofing.</w:t>
      </w:r>
      <w:r w:rsidR="00D12FA4">
        <w:fldChar w:fldCharType="begin"/>
      </w:r>
      <w:r w:rsidR="00D12FA4">
        <w:instrText xml:space="preserve"> ADDIN ZOTERO_ITEM CSL_CITATION {"citationID":"YImpIJRG","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D12FA4">
        <w:fldChar w:fldCharType="separate"/>
      </w:r>
      <w:r w:rsidR="00D12FA4">
        <w:rPr>
          <w:noProof/>
        </w:rPr>
        <w:t>[12]</w:t>
      </w:r>
      <w:r w:rsidR="00D12FA4">
        <w:fldChar w:fldCharType="end"/>
      </w:r>
    </w:p>
    <w:p w:rsidR="0054124D" w:rsidRDefault="0054124D" w:rsidP="001772E2">
      <w:r>
        <w:t>-</w:t>
      </w:r>
      <w:r w:rsidRPr="0054124D">
        <w:rPr>
          <w:b/>
          <w:color w:val="4DA4D8" w:themeColor="accent3" w:themeTint="99"/>
        </w:rPr>
        <w:t>EMKEi´s MAILER</w:t>
      </w:r>
      <w:r>
        <w:t>:</w:t>
      </w:r>
      <w:r w:rsidR="00D12FA4">
        <w:t xml:space="preserve"> P</w:t>
      </w:r>
      <w:r>
        <w:t xml:space="preserve">lataforma </w:t>
      </w:r>
      <w:r w:rsidR="00D12FA4">
        <w:t xml:space="preserve">web </w:t>
      </w:r>
      <w:r w:rsidR="00D12FA4" w:rsidRPr="00D12FA4">
        <w:t>(https://emkei.cz) destinada al mail spoofing</w:t>
      </w:r>
      <w:r w:rsidR="00D12FA4">
        <w:t>.</w:t>
      </w:r>
      <w:r w:rsidR="00D12FA4">
        <w:fldChar w:fldCharType="begin"/>
      </w:r>
      <w:r w:rsidR="00D12FA4">
        <w:instrText xml:space="preserve"> ADDIN ZOTERO_ITEM CSL_CITATION {"citationID":"1aW5JRba","properties":{"formattedCitation":"[13]","plainCitation":"[13]","noteIndex":0},"citationItems":[{"id":76,"uris":["http://zotero.org/users/local/Wv4hidzq/items/MPYK9DUG"],"uri":["http://zotero.org/users/local/Wv4hidzq/items/MPYK9DUG"],"itemData":{"id":76,"type":"webpage","title":"Emkei's Fake Mailer","URL":"https://emkei.cz/","accessed":{"date-parts":[["2018",5,25]]}}}],"schema":"https://github.com/citation-style-language/schema/raw/master/csl-citation.json"} </w:instrText>
      </w:r>
      <w:r w:rsidR="00D12FA4">
        <w:fldChar w:fldCharType="separate"/>
      </w:r>
      <w:r w:rsidR="00D12FA4">
        <w:rPr>
          <w:noProof/>
        </w:rPr>
        <w:t>[13]</w:t>
      </w:r>
      <w:r w:rsidR="00D12FA4">
        <w:fldChar w:fldCharType="end"/>
      </w:r>
    </w:p>
    <w:p w:rsidR="00D12FA4" w:rsidRDefault="00D12FA4" w:rsidP="001772E2">
      <w:r>
        <w:t>-</w:t>
      </w:r>
      <w:r w:rsidRPr="00D12FA4">
        <w:rPr>
          <w:b/>
          <w:color w:val="4DA4D8" w:themeColor="accent3" w:themeTint="99"/>
        </w:rPr>
        <w:t>Email Spoof Master</w:t>
      </w:r>
      <w:r>
        <w:t>: Aplicación de terminal destinada al mail spoofing.</w:t>
      </w:r>
      <w:r w:rsidR="005D718D">
        <w:t xml:space="preserve"> He tenido que modificar algunas cosas de código debido a fallos.</w:t>
      </w:r>
      <w:r>
        <w:fldChar w:fldCharType="begin"/>
      </w:r>
      <w:r>
        <w:instrText xml:space="preserve"> ADDIN ZOTERO_ITEM CSL_CITATION {"citationID":"MINRh6nq","properties":{"formattedCitation":"[14]","plainCitation":"[14]","noteIndex":0},"citationItems":[{"id":74,"uris":["http://zotero.org/users/local/Wv4hidzq/items/WX5VCL7D"],"uri":["http://zotero.org/users/local/Wv4hidzq/items/WX5VCL7D"],"itemData":{"id":74,"type":"book","title":"email-spoof: Sistema basico para la realización de Email Spoofing atravez de una cosola bash y un servidor con http","genre":"Shell","source":"GitHub","URL":"https://github.com/MatiasTilerias/email-spoof","note":"original-date: 2017-03-03T23:05:02Z","shortTitle":"email-spoof","author":[{"family":"MatiasTilerias","given":""}],"issued":{"date-parts":[["2017",10,18]]},"accessed":{"date-parts":[["2018",5,25]]}}}],"schema":"https://github.com/citation-style-language/schema/raw/master/csl-citation.json"} </w:instrText>
      </w:r>
      <w:r>
        <w:fldChar w:fldCharType="separate"/>
      </w:r>
      <w:r>
        <w:rPr>
          <w:noProof/>
        </w:rPr>
        <w:t>[14]</w:t>
      </w:r>
      <w:r>
        <w:fldChar w:fldCharType="end"/>
      </w:r>
    </w:p>
    <w:p w:rsidR="00D2637C" w:rsidRPr="00C1057A" w:rsidRDefault="00D2637C" w:rsidP="001772E2">
      <w:r>
        <w:t>-</w:t>
      </w:r>
      <w:r w:rsidRPr="00D2637C">
        <w:rPr>
          <w:b/>
          <w:color w:val="4DA4D8" w:themeColor="accent3" w:themeTint="99"/>
        </w:rPr>
        <w:t>Scapy</w:t>
      </w:r>
      <w:r>
        <w:t>: Programa destinado a la manipulación de paquetes en red.</w:t>
      </w:r>
      <w:r>
        <w:fldChar w:fldCharType="begin"/>
      </w:r>
      <w:r>
        <w:instrText xml:space="preserve"> ADDIN ZOTERO_ITEM CSL_CITATION {"citationID":"Ot70Z6kb","properties":{"formattedCitation":"[15]","plainCitation":"[15]","noteIndex":0},"citationItems":[{"id":78,"uris":["http://zotero.org/users/local/Wv4hidzq/items/JV3AU3C7"],"uri":["http://zotero.org/users/local/Wv4hidzq/items/JV3AU3C7"],"itemData":{"id":78,"type":"webpage","title":"Scapy","abstract":"Packet crafting for Python2 and Python3","URL":"https://secdev.github.io/","language":"en","author":[{"family":"community","given":"Philippe Biondi and the Scapy"}],"accessed":{"date-parts":[["2018",5,25]]}}}],"schema":"https://github.com/citation-style-language/schema/raw/master/csl-citation.json"} </w:instrText>
      </w:r>
      <w:r>
        <w:fldChar w:fldCharType="separate"/>
      </w:r>
      <w:r>
        <w:rPr>
          <w:noProof/>
        </w:rPr>
        <w:t>[15]</w:t>
      </w:r>
      <w:r>
        <w:fldChar w:fldCharType="end"/>
      </w:r>
    </w:p>
    <w:p w:rsidR="00194960" w:rsidRDefault="00194960" w:rsidP="001772E2">
      <w:pPr>
        <w:pStyle w:val="Ttulo3"/>
        <w:ind w:left="0" w:firstLine="0"/>
        <w:rPr>
          <w:noProof/>
          <w:color w:val="4DA4D8" w:themeColor="accent3" w:themeTint="99"/>
        </w:rPr>
      </w:pPr>
      <w:bookmarkStart w:id="98" w:name="_Toc515307211"/>
      <w:r>
        <w:rPr>
          <w:noProof/>
          <w:color w:val="4DA4D8" w:themeColor="accent3" w:themeTint="99"/>
        </w:rPr>
        <w:t>Documentos y libros</w:t>
      </w:r>
      <w:bookmarkEnd w:id="98"/>
    </w:p>
    <w:p w:rsidR="00194960" w:rsidRDefault="000C7C0A" w:rsidP="001772E2">
      <w:r w:rsidRPr="000C7C0A">
        <w:rPr>
          <w:b/>
          <w:color w:val="4DA4D8" w:themeColor="accent3" w:themeTint="99"/>
        </w:rPr>
        <w:t>Documentos</w:t>
      </w:r>
      <w:r>
        <w:t>:</w:t>
      </w:r>
    </w:p>
    <w:p w:rsidR="00194960" w:rsidRDefault="000C7C0A" w:rsidP="001772E2">
      <w:pPr>
        <w:pStyle w:val="Prrafodelista"/>
        <w:numPr>
          <w:ilvl w:val="0"/>
          <w:numId w:val="30"/>
        </w:numPr>
        <w:ind w:left="0"/>
      </w:pPr>
      <w:r w:rsidRPr="00A16CDD">
        <w:rPr>
          <w:color w:val="4DA4D8" w:themeColor="accent3" w:themeTint="99"/>
        </w:rPr>
        <w:t>Guía_de_seguridad_en_servicios_dns</w:t>
      </w:r>
      <w:r w:rsidR="00E30E49">
        <w:t>.</w:t>
      </w:r>
      <w:r>
        <w:t xml:space="preserve"> </w:t>
      </w:r>
      <w:r w:rsidRPr="000C7C0A">
        <w:t>Antonio López Padilla</w:t>
      </w:r>
      <w:r>
        <w:t>.</w:t>
      </w:r>
    </w:p>
    <w:p w:rsidR="00E30E49" w:rsidRDefault="00E30E49" w:rsidP="001772E2">
      <w:pPr>
        <w:pStyle w:val="Prrafodelista"/>
        <w:ind w:left="0"/>
      </w:pPr>
      <w:r w:rsidRPr="00A16CDD">
        <w:rPr>
          <w:color w:val="4DA4D8" w:themeColor="accent3" w:themeTint="99"/>
        </w:rPr>
        <w:t>Fuente</w:t>
      </w:r>
      <w:r>
        <w:t>:</w:t>
      </w:r>
      <w:r w:rsidRPr="00E30E49">
        <w:t>https://www.incibe.es/extfrontinteco/img/File/intecocert/ManualesGuias/guia_de_seguridad_en_servicios_dns.pdf</w:t>
      </w:r>
    </w:p>
    <w:p w:rsidR="000C7C0A" w:rsidRDefault="000C7C0A" w:rsidP="001772E2">
      <w:pPr>
        <w:pStyle w:val="Prrafodelista"/>
        <w:numPr>
          <w:ilvl w:val="0"/>
          <w:numId w:val="30"/>
        </w:numPr>
        <w:ind w:left="0"/>
      </w:pPr>
      <w:r w:rsidRPr="00A16CDD">
        <w:rPr>
          <w:color w:val="4DA4D8" w:themeColor="accent3" w:themeTint="99"/>
        </w:rPr>
        <w:t>Guía de seguridad de las TIC (CCN-STIC-954) Guía avanzada de NMAP</w:t>
      </w:r>
      <w:r w:rsidR="00E30E49">
        <w:t xml:space="preserve">. </w:t>
      </w:r>
      <w:r w:rsidR="00E30E49" w:rsidRPr="00E30E49">
        <w:t>José Vila y José Luis Chica del Centro de Seguridad TIC de la Comunidad Valenciana</w:t>
      </w:r>
      <w:r w:rsidR="00E30E49">
        <w:t>.</w:t>
      </w:r>
    </w:p>
    <w:p w:rsidR="00E30E49" w:rsidRDefault="00E30E49" w:rsidP="001772E2">
      <w:pPr>
        <w:pStyle w:val="Prrafodelista"/>
        <w:ind w:left="0"/>
      </w:pPr>
      <w:r w:rsidRPr="00A16CDD">
        <w:rPr>
          <w:color w:val="4DA4D8" w:themeColor="accent3" w:themeTint="99"/>
        </w:rPr>
        <w:t>Fuente</w:t>
      </w:r>
      <w:r>
        <w:t>:</w:t>
      </w:r>
      <w:r w:rsidRPr="00E30E49">
        <w:t>http://ns2.elhacker.net/timofonica/manuales/Guia_Avanzada_Nmap.pdf</w:t>
      </w:r>
    </w:p>
    <w:p w:rsidR="00E30E49" w:rsidRDefault="00E30E49" w:rsidP="001772E2">
      <w:r>
        <w:rPr>
          <w:b/>
          <w:color w:val="4DA4D8" w:themeColor="accent3" w:themeTint="99"/>
        </w:rPr>
        <w:lastRenderedPageBreak/>
        <w:t>Libros</w:t>
      </w:r>
      <w:r>
        <w:t>:</w:t>
      </w:r>
    </w:p>
    <w:p w:rsidR="00E30E49" w:rsidRDefault="00E30E49" w:rsidP="001772E2">
      <w:pPr>
        <w:pStyle w:val="Prrafodelista"/>
        <w:numPr>
          <w:ilvl w:val="0"/>
          <w:numId w:val="30"/>
        </w:numPr>
        <w:ind w:left="0"/>
      </w:pPr>
      <w:r w:rsidRPr="00A16CDD">
        <w:rPr>
          <w:color w:val="4DA4D8" w:themeColor="accent3" w:themeTint="99"/>
        </w:rPr>
        <w:t>Nmap 6: Network Exploration and Security Auditing Cookbook</w:t>
      </w:r>
      <w:r>
        <w:t xml:space="preserve">. </w:t>
      </w:r>
      <w:r w:rsidRPr="00E30E49">
        <w:t>Paulino Calderón Pale</w:t>
      </w:r>
      <w:r>
        <w:t>.</w:t>
      </w:r>
    </w:p>
    <w:p w:rsidR="00E30E49" w:rsidRDefault="00E30E49" w:rsidP="001772E2">
      <w:pPr>
        <w:pStyle w:val="Prrafodelista"/>
        <w:ind w:left="0"/>
      </w:pPr>
      <w:r w:rsidRPr="00A16CDD">
        <w:rPr>
          <w:color w:val="4DA4D8" w:themeColor="accent3" w:themeTint="99"/>
        </w:rPr>
        <w:t>Fuente</w:t>
      </w:r>
      <w:r>
        <w:t>:</w:t>
      </w:r>
      <w:r w:rsidRPr="00E30E49">
        <w:t>https://github.com/KbaHaxor/Free-Security-eBooks-from-PacktPub/blob/master/Nmap%206%20Network%20Exploration%20and%20Security%20Auditing%20Cookbook/9781849517485-NMAP_6_NETWORK_EXPLORATION_AND_SECURITY_AUDITING.pdf</w:t>
      </w:r>
    </w:p>
    <w:p w:rsidR="00E30E49" w:rsidRDefault="00E30E49" w:rsidP="001772E2">
      <w:pPr>
        <w:pStyle w:val="Prrafodelista"/>
        <w:numPr>
          <w:ilvl w:val="0"/>
          <w:numId w:val="30"/>
        </w:numPr>
        <w:ind w:left="0" w:hanging="284"/>
      </w:pPr>
      <w:r w:rsidRPr="00A16CDD">
        <w:rPr>
          <w:color w:val="4DA4D8" w:themeColor="accent3" w:themeTint="99"/>
        </w:rPr>
        <w:t>Understanding Network Hacks - Attack and Defense with Python (2015)</w:t>
      </w:r>
      <w:r>
        <w:t>.</w:t>
      </w:r>
      <w:r w:rsidRPr="00E30E49">
        <w:t xml:space="preserve"> Bastian Ballmann</w:t>
      </w:r>
      <w:r>
        <w:t>.</w:t>
      </w:r>
    </w:p>
    <w:p w:rsidR="00E30E49" w:rsidRDefault="00E30E49" w:rsidP="001772E2">
      <w:pPr>
        <w:pStyle w:val="Prrafodelista"/>
        <w:ind w:left="0"/>
      </w:pPr>
      <w:r w:rsidRPr="00A16CDD">
        <w:rPr>
          <w:color w:val="4DA4D8" w:themeColor="accent3" w:themeTint="99"/>
        </w:rPr>
        <w:t>Fuente</w:t>
      </w:r>
      <w:r>
        <w:t>:</w:t>
      </w:r>
      <w:r w:rsidRPr="00E30E49">
        <w:t>http</w:t>
      </w:r>
      <w:r>
        <w:t>s://github.com/dsattibabu/eBook</w:t>
      </w:r>
      <w:r w:rsidRPr="00E30E49">
        <w:t>1/blob/master/Understanding%20Network%20Hacks%20-%20Attack%20and%20Defense%20with%20Python%20(2015).pdf</w:t>
      </w:r>
    </w:p>
    <w:p w:rsidR="00020B73" w:rsidRDefault="004D6193" w:rsidP="001772E2">
      <w:pPr>
        <w:pStyle w:val="Prrafodelista"/>
        <w:numPr>
          <w:ilvl w:val="0"/>
          <w:numId w:val="30"/>
        </w:numPr>
        <w:ind w:left="0" w:hanging="284"/>
      </w:pPr>
      <w:r>
        <w:rPr>
          <w:color w:val="4DA4D8" w:themeColor="accent3" w:themeTint="99"/>
        </w:rPr>
        <w:t>HACKING ETICO (2008</w:t>
      </w:r>
      <w:r w:rsidR="00020B73" w:rsidRPr="00A16CDD">
        <w:rPr>
          <w:color w:val="4DA4D8" w:themeColor="accent3" w:themeTint="99"/>
        </w:rPr>
        <w:t>)</w:t>
      </w:r>
      <w:r w:rsidR="00020B73">
        <w:t>.</w:t>
      </w:r>
      <w:r w:rsidR="00020B73" w:rsidRPr="00E30E49">
        <w:t xml:space="preserve"> </w:t>
      </w:r>
      <w:r>
        <w:t>Carlos Tori</w:t>
      </w:r>
      <w:r w:rsidR="00020B73">
        <w:t>.</w:t>
      </w:r>
    </w:p>
    <w:p w:rsidR="00020B73" w:rsidRDefault="00020B73" w:rsidP="001772E2">
      <w:pPr>
        <w:pStyle w:val="Prrafodelista"/>
        <w:ind w:left="0"/>
      </w:pPr>
      <w:r w:rsidRPr="00A16CDD">
        <w:rPr>
          <w:color w:val="4DA4D8" w:themeColor="accent3" w:themeTint="99"/>
        </w:rPr>
        <w:t>Fuente</w:t>
      </w:r>
      <w:r>
        <w:t>:</w:t>
      </w:r>
      <w:r w:rsidR="004D6193" w:rsidRPr="004D6193">
        <w:t xml:space="preserve"> https://foro.spamloco.net/Descargas/hacking-etico.pdf</w:t>
      </w:r>
    </w:p>
    <w:p w:rsidR="00827D64" w:rsidRPr="00194960" w:rsidRDefault="00827D64" w:rsidP="001772E2">
      <w:pPr>
        <w:pStyle w:val="Ttulo2"/>
        <w:ind w:left="0" w:firstLine="0"/>
        <w:rPr>
          <w:color w:val="4DA4D8" w:themeColor="accent3" w:themeTint="99"/>
        </w:rPr>
      </w:pPr>
      <w:bookmarkStart w:id="99" w:name="_Toc515307212"/>
      <w:r w:rsidRPr="00194960">
        <w:rPr>
          <w:color w:val="4DA4D8" w:themeColor="accent3" w:themeTint="99"/>
        </w:rPr>
        <w:t>Plan de Trabajo</w:t>
      </w:r>
      <w:bookmarkEnd w:id="99"/>
    </w:p>
    <w:p w:rsidR="00827D64" w:rsidRPr="0031552C" w:rsidRDefault="00827D64" w:rsidP="001772E2">
      <w:r w:rsidRPr="00E46FB0">
        <w:rPr>
          <w:highlight w:val="yellow"/>
        </w:rPr>
        <w:t>Lorem ipsum dolor sit amet, consectetur adipiscing elit. Donec tristique egestas quam, quis ultrices nunc. Interdum et malesuada fames ac ante ipsum primis in faucibus. Aenean pharetra congue nulla non fringilla.</w:t>
      </w:r>
      <w:r w:rsidRPr="0031552C">
        <w:t xml:space="preserve"> </w:t>
      </w:r>
    </w:p>
    <w:p w:rsidR="00CE4742" w:rsidRDefault="00FE3C12" w:rsidP="00CE4742">
      <w:pPr>
        <w:keepNext/>
      </w:pPr>
      <w:r w:rsidRPr="0031552C">
        <w:rPr>
          <w:noProof/>
          <w:lang w:eastAsia="es-ES"/>
        </w:rPr>
        <w:drawing>
          <wp:inline distT="0" distB="0" distL="0" distR="0" wp14:anchorId="44EF7BDC" wp14:editId="326F7D77">
            <wp:extent cx="5391785" cy="196659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5391785" cy="1966595"/>
                    </a:xfrm>
                    <a:prstGeom prst="rect">
                      <a:avLst/>
                    </a:prstGeom>
                    <a:noFill/>
                    <a:ln w="9525">
                      <a:noFill/>
                      <a:miter lim="800000"/>
                      <a:headEnd/>
                      <a:tailEnd/>
                    </a:ln>
                  </pic:spPr>
                </pic:pic>
              </a:graphicData>
            </a:graphic>
          </wp:inline>
        </w:drawing>
      </w:r>
    </w:p>
    <w:p w:rsidR="00827D64" w:rsidRDefault="00CE4742" w:rsidP="00CE4742">
      <w:pPr>
        <w:pStyle w:val="Descripcin"/>
      </w:pPr>
      <w:r>
        <w:fldChar w:fldCharType="begin"/>
      </w:r>
      <w:r>
        <w:instrText xml:space="preserve"> SEQ Ilustración \* ARABIC </w:instrText>
      </w:r>
      <w:r>
        <w:fldChar w:fldCharType="separate"/>
      </w:r>
      <w:bookmarkStart w:id="100" w:name="_Toc515563691"/>
      <w:r w:rsidR="00523D3D">
        <w:rPr>
          <w:noProof/>
        </w:rPr>
        <w:t>19</w:t>
      </w:r>
      <w:r>
        <w:fldChar w:fldCharType="end"/>
      </w:r>
      <w:r>
        <w:t>-GANTT</w:t>
      </w:r>
      <w:bookmarkEnd w:id="100"/>
    </w:p>
    <w:p w:rsidR="00827D64" w:rsidRPr="00194960" w:rsidRDefault="00827D64" w:rsidP="007C7711">
      <w:pPr>
        <w:pStyle w:val="Ttulo2"/>
        <w:ind w:left="0" w:firstLine="0"/>
        <w:rPr>
          <w:color w:val="4DA4D8" w:themeColor="accent3" w:themeTint="99"/>
        </w:rPr>
      </w:pPr>
      <w:bookmarkStart w:id="101" w:name="_Toc515307213"/>
      <w:r w:rsidRPr="00194960">
        <w:rPr>
          <w:color w:val="4DA4D8" w:themeColor="accent3" w:themeTint="99"/>
        </w:rPr>
        <w:lastRenderedPageBreak/>
        <w:t>Paquetes de Trabajo</w:t>
      </w:r>
      <w:bookmarkEnd w:id="101"/>
    </w:p>
    <w:p w:rsidR="00827D64" w:rsidRPr="0031552C" w:rsidRDefault="00827D64" w:rsidP="007C7711">
      <w:pPr>
        <w:pStyle w:val="Ttulo3"/>
        <w:ind w:left="0" w:firstLine="0"/>
      </w:pPr>
      <w:bookmarkStart w:id="102" w:name="_Toc515307214"/>
      <w:r w:rsidRPr="0031552C">
        <w:t>PT 1</w:t>
      </w:r>
      <w:bookmarkEnd w:id="102"/>
    </w:p>
    <w:p w:rsidR="00827D64" w:rsidRPr="0031552C" w:rsidRDefault="00827D64" w:rsidP="001772E2">
      <w:r w:rsidRPr="00E46FB0">
        <w:rPr>
          <w:highlight w:val="yellow"/>
        </w:rPr>
        <w:t>Lorem ipsum dolor sit amet, consectetur adipiscing elit. Donec tristique egestas quam, quis ultrices nunc. Interdum et malesuada fames ac ante ipsum primis in faucibus. Aenean pharetra congue nulla non fringilla.</w:t>
      </w:r>
      <w:r w:rsidRPr="0031552C">
        <w:t xml:space="preserve"> </w:t>
      </w:r>
    </w:p>
    <w:p w:rsidR="00827D64" w:rsidRPr="0031552C" w:rsidRDefault="00827D64" w:rsidP="007C7711">
      <w:pPr>
        <w:pStyle w:val="Ttulo3"/>
        <w:ind w:left="0" w:firstLine="0"/>
      </w:pPr>
      <w:bookmarkStart w:id="103" w:name="_Toc515307215"/>
      <w:r w:rsidRPr="0031552C">
        <w:t>PT 2</w:t>
      </w:r>
      <w:bookmarkEnd w:id="103"/>
    </w:p>
    <w:p w:rsidR="007C7711" w:rsidRDefault="00827D64" w:rsidP="001772E2">
      <w:pPr>
        <w:rPr>
          <w:highlight w:val="yellow"/>
        </w:rPr>
      </w:pPr>
      <w:r w:rsidRPr="00E46FB0">
        <w:rPr>
          <w:highlight w:val="yellow"/>
        </w:rPr>
        <w:t>Lorem ipsum dolor sit amet, consectetur adipiscing elit. Donec tristique egestas quam, quis</w:t>
      </w:r>
    </w:p>
    <w:p w:rsidR="007C7711" w:rsidRDefault="007C7711" w:rsidP="007C7711">
      <w:pPr>
        <w:rPr>
          <w:highlight w:val="yellow"/>
        </w:rPr>
      </w:pPr>
      <w:r>
        <w:rPr>
          <w:highlight w:val="yellow"/>
        </w:rPr>
        <w:br w:type="page"/>
      </w:r>
    </w:p>
    <w:p w:rsidR="00E362EF" w:rsidRPr="00AA1C64" w:rsidRDefault="00E362EF" w:rsidP="007C7711">
      <w:pPr>
        <w:pStyle w:val="Ttulo1"/>
        <w:ind w:left="0" w:firstLine="0"/>
        <w:jc w:val="both"/>
        <w:rPr>
          <w:rFonts w:ascii="Trebuchet MS" w:hAnsi="Trebuchet MS"/>
          <w:color w:val="4DA4D8" w:themeColor="accent3" w:themeTint="99"/>
        </w:rPr>
      </w:pPr>
      <w:bookmarkStart w:id="104" w:name="_Toc515307216"/>
      <w:r w:rsidRPr="00AA1C64">
        <w:rPr>
          <w:rFonts w:ascii="Trebuchet MS" w:hAnsi="Trebuchet MS"/>
          <w:color w:val="4DA4D8" w:themeColor="accent3" w:themeTint="99"/>
        </w:rPr>
        <w:lastRenderedPageBreak/>
        <w:t>Desarrollo del Proyecto</w:t>
      </w:r>
      <w:bookmarkEnd w:id="104"/>
    </w:p>
    <w:p w:rsidR="00E362EF" w:rsidRPr="00AA1C64" w:rsidRDefault="004A4057" w:rsidP="001772E2">
      <w:pPr>
        <w:pStyle w:val="Ttulo2"/>
        <w:ind w:left="0" w:firstLine="0"/>
        <w:rPr>
          <w:color w:val="4DA4D8" w:themeColor="accent3" w:themeTint="99"/>
        </w:rPr>
      </w:pPr>
      <w:bookmarkStart w:id="105" w:name="_Toc515307217"/>
      <w:r w:rsidRPr="00AA1C64">
        <w:rPr>
          <w:color w:val="4DA4D8" w:themeColor="accent3" w:themeTint="99"/>
        </w:rPr>
        <w:t>PT1</w:t>
      </w:r>
      <w:r w:rsidR="00AA1C64">
        <w:rPr>
          <w:color w:val="4DA4D8" w:themeColor="accent3" w:themeTint="99"/>
        </w:rPr>
        <w:t xml:space="preserve">-Creación del entorno </w:t>
      </w:r>
      <w:r w:rsidR="008E53D3">
        <w:rPr>
          <w:color w:val="4DA4D8" w:themeColor="accent3" w:themeTint="99"/>
        </w:rPr>
        <w:t>de trabajo</w:t>
      </w:r>
      <w:bookmarkEnd w:id="105"/>
    </w:p>
    <w:p w:rsidR="004A4057" w:rsidRDefault="00EF3774" w:rsidP="001772E2">
      <w:r>
        <w:t xml:space="preserve">En primer lugar se debe proceder a instalar el software necesario para poder realizar los diferentes ataques de spoofing, este software </w:t>
      </w:r>
      <w:r w:rsidRPr="00EF3774">
        <w:t>está</w:t>
      </w:r>
      <w:r>
        <w:t xml:space="preserve"> especificado en el punto 4.2.2 de este documento.</w:t>
      </w:r>
    </w:p>
    <w:p w:rsidR="00EF3774" w:rsidRDefault="00EF3774" w:rsidP="001772E2">
      <w:r>
        <w:t>Para poder crear las máquinas virtuales que se usarán para crear el entorno se deberá descargar el sistema operativo Ubuntu de la siguiente fuente:</w:t>
      </w:r>
    </w:p>
    <w:p w:rsidR="00EF3774" w:rsidRDefault="00EF3774" w:rsidP="001772E2">
      <w:r w:rsidRPr="00EF3774">
        <w:t>http://ubuntu.uc3m.es/ubuntu-releases/16.04.4/ubuntu-16.04.4-desktop-amd64.iso</w:t>
      </w:r>
    </w:p>
    <w:p w:rsidR="00EF3774" w:rsidRDefault="00E04333" w:rsidP="001772E2">
      <w:r>
        <w:t xml:space="preserve">Esto descargará el siguiente archivo de formato .iso que usaremos posteriormente para crear las </w:t>
      </w:r>
      <w:r w:rsidR="006C27E6">
        <w:t>diferentes máquinas virtuales.</w:t>
      </w:r>
    </w:p>
    <w:p w:rsidR="002F05B3" w:rsidRDefault="00CE4742" w:rsidP="001772E2">
      <w:r>
        <w:rPr>
          <w:noProof/>
        </w:rPr>
        <mc:AlternateContent>
          <mc:Choice Requires="wps">
            <w:drawing>
              <wp:anchor distT="0" distB="0" distL="114300" distR="114300" simplePos="0" relativeHeight="251883520" behindDoc="0" locked="0" layoutInCell="1" allowOverlap="1" wp14:anchorId="3211A686" wp14:editId="6A2E42BC">
                <wp:simplePos x="0" y="0"/>
                <wp:positionH relativeFrom="column">
                  <wp:posOffset>1343993</wp:posOffset>
                </wp:positionH>
                <wp:positionV relativeFrom="paragraph">
                  <wp:posOffset>1231265</wp:posOffset>
                </wp:positionV>
                <wp:extent cx="2562860" cy="635"/>
                <wp:effectExtent l="0" t="0" r="2540" b="0"/>
                <wp:wrapTopAndBottom/>
                <wp:docPr id="138" name="Cuadro de texto 138"/>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rsidR="006F3A53" w:rsidRPr="00FF779A"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106" w:name="_Toc515563692"/>
                            <w:r>
                              <w:rPr>
                                <w:b/>
                                <w:i w:val="0"/>
                                <w:noProof/>
                                <w:color w:val="4DA4D8" w:themeColor="accent3" w:themeTint="99"/>
                              </w:rPr>
                              <w:t>20</w:t>
                            </w:r>
                            <w:r w:rsidRPr="00CE4742">
                              <w:rPr>
                                <w:b/>
                                <w:i w:val="0"/>
                                <w:noProof/>
                                <w:color w:val="4DA4D8" w:themeColor="accent3" w:themeTint="99"/>
                              </w:rPr>
                              <w:fldChar w:fldCharType="end"/>
                            </w:r>
                            <w:r w:rsidRPr="00D327D5">
                              <w:t>-Archivo sistema operativo Ubuntu. Fuente: propia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1A686" id="Cuadro de texto 138" o:spid="_x0000_s1043" type="#_x0000_t202" style="position:absolute;left:0;text-align:left;margin-left:105.85pt;margin-top:96.95pt;width:201.8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" stroked="f">
                <v:textbox style="mso-fit-shape-to-text:t" inset="0,0,0,0">
                  <w:txbxContent>
                    <w:p w:rsidR="006F3A53" w:rsidRPr="00FF779A"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107" w:name="_Toc515563692"/>
                      <w:r>
                        <w:rPr>
                          <w:b/>
                          <w:i w:val="0"/>
                          <w:noProof/>
                          <w:color w:val="4DA4D8" w:themeColor="accent3" w:themeTint="99"/>
                        </w:rPr>
                        <w:t>20</w:t>
                      </w:r>
                      <w:r w:rsidRPr="00CE4742">
                        <w:rPr>
                          <w:b/>
                          <w:i w:val="0"/>
                          <w:noProof/>
                          <w:color w:val="4DA4D8" w:themeColor="accent3" w:themeTint="99"/>
                        </w:rPr>
                        <w:fldChar w:fldCharType="end"/>
                      </w:r>
                      <w:r w:rsidRPr="00D327D5">
                        <w:t>-Archivo sistema operativo Ubuntu. Fuente: propia</w:t>
                      </w:r>
                      <w:bookmarkEnd w:id="107"/>
                    </w:p>
                  </w:txbxContent>
                </v:textbox>
                <w10:wrap type="topAndBottom"/>
              </v:shape>
            </w:pict>
          </mc:Fallback>
        </mc:AlternateContent>
      </w:r>
      <w:r w:rsidR="007C7711">
        <w:rPr>
          <w:noProof/>
        </w:rPr>
        <w:drawing>
          <wp:anchor distT="0" distB="0" distL="114300" distR="114300" simplePos="0" relativeHeight="251702272" behindDoc="0" locked="0" layoutInCell="1" allowOverlap="1">
            <wp:simplePos x="0" y="0"/>
            <wp:positionH relativeFrom="column">
              <wp:posOffset>2146375</wp:posOffset>
            </wp:positionH>
            <wp:positionV relativeFrom="paragraph">
              <wp:posOffset>215714</wp:posOffset>
            </wp:positionV>
            <wp:extent cx="847090" cy="962025"/>
            <wp:effectExtent l="0" t="0" r="3810" b="317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18-05-25 a las 16.25.4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47090" cy="962025"/>
                    </a:xfrm>
                    <a:prstGeom prst="rect">
                      <a:avLst/>
                    </a:prstGeom>
                  </pic:spPr>
                </pic:pic>
              </a:graphicData>
            </a:graphic>
            <wp14:sizeRelH relativeFrom="page">
              <wp14:pctWidth>0</wp14:pctWidth>
            </wp14:sizeRelH>
            <wp14:sizeRelV relativeFrom="page">
              <wp14:pctHeight>0</wp14:pctHeight>
            </wp14:sizeRelV>
          </wp:anchor>
        </w:drawing>
      </w:r>
    </w:p>
    <w:p w:rsidR="00E04333" w:rsidRDefault="00E04333" w:rsidP="001772E2"/>
    <w:p w:rsidR="00E04333" w:rsidRDefault="006C27E6" w:rsidP="001772E2">
      <w:r>
        <w:t>Una vez descargado el archivo del sistema operativo deberemos descargar VMware Fusion.</w:t>
      </w:r>
      <w:r>
        <w:fldChar w:fldCharType="begin"/>
      </w:r>
      <w:r>
        <w:instrText xml:space="preserve"> ADDIN ZOTERO_ITEM CSL_CITATION {"citationID":"1EOxKEVD","properties":{"formattedCitation":"[16]","plainCitation":"[16]","noteIndex":0},"citationItems":[{"id":82,"uris":["http://zotero.org/users/local/Wv4hidzq/items/GQUN9TPL"],"uri":["http://zotero.org/users/local/Wv4hidzq/items/GQUN9TPL"],"itemData":{"id":82,"type":"webpage","title":"Download VMware Fusion 10","URL":"https://my.vmware.com/en/web/vmware/info/slug/desktop_end_user_computing/vmware_fusion/10_0","accessed":{"date-parts":[["2018",5,25]]}}}],"schema":"https://github.com/citation-style-language/schema/raw/master/csl-citation.json"} </w:instrText>
      </w:r>
      <w:r>
        <w:fldChar w:fldCharType="separate"/>
      </w:r>
      <w:r>
        <w:rPr>
          <w:noProof/>
        </w:rPr>
        <w:t>[16]</w:t>
      </w:r>
      <w:r>
        <w:fldChar w:fldCharType="end"/>
      </w:r>
      <w:r w:rsidR="0090283B">
        <w:t xml:space="preserve"> Se puede descargar de la siguiente fuente:</w:t>
      </w:r>
    </w:p>
    <w:p w:rsidR="0090283B" w:rsidRDefault="0090283B" w:rsidP="001772E2">
      <w:r w:rsidRPr="0090283B">
        <w:t>https://my.vmware.com/en/web/vmware/info/slug/desktop_end_user_computing/vmware_fusion/10_0</w:t>
      </w:r>
    </w:p>
    <w:p w:rsidR="00CE4742" w:rsidRDefault="0090283B" w:rsidP="00CE4742">
      <w:pPr>
        <w:keepNext/>
        <w:jc w:val="center"/>
      </w:pPr>
      <w:r>
        <w:rPr>
          <w:noProof/>
        </w:rPr>
        <w:drawing>
          <wp:inline distT="0" distB="0" distL="0" distR="0" wp14:anchorId="0D0B574B" wp14:editId="07208A60">
            <wp:extent cx="813732" cy="8536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8-05-25 a las 16.33.3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13732" cy="853622"/>
                    </a:xfrm>
                    <a:prstGeom prst="rect">
                      <a:avLst/>
                    </a:prstGeom>
                  </pic:spPr>
                </pic:pic>
              </a:graphicData>
            </a:graphic>
          </wp:inline>
        </w:drawing>
      </w:r>
    </w:p>
    <w:p w:rsidR="0090283B" w:rsidRDefault="00CE4742" w:rsidP="00CE4742">
      <w:pPr>
        <w:pStyle w:val="Descripcin"/>
        <w:jc w:val="center"/>
      </w:pPr>
      <w:r w:rsidRPr="00CE4742">
        <w:rPr>
          <w:b/>
          <w:i w:val="0"/>
          <w:color w:val="4DA4D8" w:themeColor="accent3" w:themeTint="99"/>
        </w:rPr>
        <w:fldChar w:fldCharType="begin"/>
      </w:r>
      <w:r w:rsidRPr="00CE4742">
        <w:rPr>
          <w:b/>
          <w:i w:val="0"/>
          <w:color w:val="4DA4D8" w:themeColor="accent3" w:themeTint="99"/>
        </w:rPr>
        <w:instrText xml:space="preserve"> SEQ Ilustración \* ARABIC </w:instrText>
      </w:r>
      <w:r w:rsidRPr="00CE4742">
        <w:rPr>
          <w:b/>
          <w:i w:val="0"/>
          <w:color w:val="4DA4D8" w:themeColor="accent3" w:themeTint="99"/>
        </w:rPr>
        <w:fldChar w:fldCharType="separate"/>
      </w:r>
      <w:bookmarkStart w:id="108" w:name="_Toc515563693"/>
      <w:r w:rsidR="00523D3D">
        <w:rPr>
          <w:b/>
          <w:i w:val="0"/>
          <w:noProof/>
          <w:color w:val="4DA4D8" w:themeColor="accent3" w:themeTint="99"/>
        </w:rPr>
        <w:t>21</w:t>
      </w:r>
      <w:r w:rsidRPr="00CE4742">
        <w:rPr>
          <w:b/>
          <w:i w:val="0"/>
          <w:color w:val="4DA4D8" w:themeColor="accent3" w:themeTint="99"/>
        </w:rPr>
        <w:fldChar w:fldCharType="end"/>
      </w:r>
      <w:r w:rsidRPr="00FC438A">
        <w:t>-Aplicación VMware Fusion. Fuente: propia</w:t>
      </w:r>
      <w:bookmarkEnd w:id="108"/>
    </w:p>
    <w:p w:rsidR="0090283B" w:rsidRDefault="0090283B" w:rsidP="001772E2"/>
    <w:p w:rsidR="00D216F9" w:rsidRDefault="00A26D90" w:rsidP="001772E2">
      <w:r>
        <w:t>Una vez tengamos instalado el programa, tendremos ante nosotros esta interfaz:</w:t>
      </w:r>
    </w:p>
    <w:p w:rsidR="00D216F9" w:rsidRDefault="00D216F9" w:rsidP="001772E2"/>
    <w:p w:rsidR="007C7711" w:rsidRDefault="00CE4742" w:rsidP="007C7711">
      <w:r>
        <w:rPr>
          <w:noProof/>
        </w:rPr>
        <w:lastRenderedPageBreak/>
        <mc:AlternateContent>
          <mc:Choice Requires="wps">
            <w:drawing>
              <wp:anchor distT="0" distB="0" distL="114300" distR="114300" simplePos="0" relativeHeight="251885568" behindDoc="0" locked="0" layoutInCell="1" allowOverlap="1" wp14:anchorId="65486B77" wp14:editId="264FACCB">
                <wp:simplePos x="0" y="0"/>
                <wp:positionH relativeFrom="column">
                  <wp:posOffset>-245110</wp:posOffset>
                </wp:positionH>
                <wp:positionV relativeFrom="paragraph">
                  <wp:posOffset>3530600</wp:posOffset>
                </wp:positionV>
                <wp:extent cx="5688965" cy="635"/>
                <wp:effectExtent l="0" t="0" r="635" b="12065"/>
                <wp:wrapTopAndBottom/>
                <wp:docPr id="139" name="Cuadro de texto 139"/>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6F3A53" w:rsidRPr="00D956A0"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109" w:name="_Toc515563694"/>
                            <w:r>
                              <w:rPr>
                                <w:b/>
                                <w:i w:val="0"/>
                                <w:noProof/>
                                <w:color w:val="4DA4D8" w:themeColor="accent3" w:themeTint="99"/>
                              </w:rPr>
                              <w:t>22</w:t>
                            </w:r>
                            <w:r w:rsidRPr="00CE4742">
                              <w:rPr>
                                <w:b/>
                                <w:i w:val="0"/>
                                <w:noProof/>
                                <w:color w:val="4DA4D8" w:themeColor="accent3" w:themeTint="99"/>
                              </w:rPr>
                              <w:fldChar w:fldCharType="end"/>
                            </w:r>
                            <w:r w:rsidRPr="00C94B43">
                              <w:t>-Interfaz VMware Fusion. Fuente: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86B77" id="Cuadro de texto 139" o:spid="_x0000_s1044" type="#_x0000_t202" style="position:absolute;left:0;text-align:left;margin-left:-19.3pt;margin-top:278pt;width:447.9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" stroked="f">
                <v:textbox style="mso-fit-shape-to-text:t" inset="0,0,0,0">
                  <w:txbxContent>
                    <w:p w:rsidR="006F3A53" w:rsidRPr="00D956A0"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110" w:name="_Toc515563694"/>
                      <w:r>
                        <w:rPr>
                          <w:b/>
                          <w:i w:val="0"/>
                          <w:noProof/>
                          <w:color w:val="4DA4D8" w:themeColor="accent3" w:themeTint="99"/>
                        </w:rPr>
                        <w:t>22</w:t>
                      </w:r>
                      <w:r w:rsidRPr="00CE4742">
                        <w:rPr>
                          <w:b/>
                          <w:i w:val="0"/>
                          <w:noProof/>
                          <w:color w:val="4DA4D8" w:themeColor="accent3" w:themeTint="99"/>
                        </w:rPr>
                        <w:fldChar w:fldCharType="end"/>
                      </w:r>
                      <w:r w:rsidRPr="00C94B43">
                        <w:t>-Interfaz VMware Fusion. Fuente: propia</w:t>
                      </w:r>
                      <w:bookmarkEnd w:id="110"/>
                    </w:p>
                  </w:txbxContent>
                </v:textbox>
                <w10:wrap type="topAndBottom"/>
              </v:shape>
            </w:pict>
          </mc:Fallback>
        </mc:AlternateContent>
      </w:r>
      <w:r w:rsidR="007C7711">
        <w:rPr>
          <w:noProof/>
        </w:rPr>
        <w:drawing>
          <wp:anchor distT="0" distB="0" distL="114300" distR="114300" simplePos="0" relativeHeight="251705344" behindDoc="0" locked="0" layoutInCell="1" allowOverlap="1">
            <wp:simplePos x="0" y="0"/>
            <wp:positionH relativeFrom="column">
              <wp:posOffset>-245409</wp:posOffset>
            </wp:positionH>
            <wp:positionV relativeFrom="paragraph">
              <wp:posOffset>0</wp:posOffset>
            </wp:positionV>
            <wp:extent cx="5688965" cy="347345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8-05-25 a las 16.34.3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88965" cy="3473450"/>
                    </a:xfrm>
                    <a:prstGeom prst="rect">
                      <a:avLst/>
                    </a:prstGeom>
                  </pic:spPr>
                </pic:pic>
              </a:graphicData>
            </a:graphic>
            <wp14:sizeRelH relativeFrom="page">
              <wp14:pctWidth>0</wp14:pctWidth>
            </wp14:sizeRelH>
            <wp14:sizeRelV relativeFrom="page">
              <wp14:pctHeight>0</wp14:pctHeight>
            </wp14:sizeRelV>
          </wp:anchor>
        </w:drawing>
      </w:r>
    </w:p>
    <w:p w:rsidR="004306D8" w:rsidRDefault="004306D8" w:rsidP="007C7711">
      <w:r>
        <w:t>Pulsaremos el botón “+” consiguiendo de este modo desplegar el menú de creación de máquinas virtuales y crearemos una nueva máquina pulsando sobre “Nuevo…”.</w:t>
      </w:r>
    </w:p>
    <w:p w:rsidR="00CE4742" w:rsidRDefault="004306D8" w:rsidP="00CE4742">
      <w:pPr>
        <w:keepNext/>
        <w:jc w:val="center"/>
      </w:pPr>
      <w:r>
        <w:rPr>
          <w:noProof/>
        </w:rPr>
        <mc:AlternateContent>
          <mc:Choice Requires="wps">
            <w:drawing>
              <wp:anchor distT="0" distB="0" distL="114300" distR="114300" simplePos="0" relativeHeight="251708416" behindDoc="0" locked="0" layoutInCell="1" allowOverlap="1">
                <wp:simplePos x="0" y="0"/>
                <wp:positionH relativeFrom="column">
                  <wp:posOffset>996091</wp:posOffset>
                </wp:positionH>
                <wp:positionV relativeFrom="paragraph">
                  <wp:posOffset>251348</wp:posOffset>
                </wp:positionV>
                <wp:extent cx="651734" cy="258183"/>
                <wp:effectExtent l="12700" t="25400" r="8890" b="46990"/>
                <wp:wrapNone/>
                <wp:docPr id="66" name="Conector recto de flecha 66"/>
                <wp:cNvGraphicFramePr/>
                <a:graphic xmlns:a="http://schemas.openxmlformats.org/drawingml/2006/main">
                  <a:graphicData uri="http://schemas.microsoft.com/office/word/2010/wordprocessingShape">
                    <wps:wsp>
                      <wps:cNvCnPr/>
                      <wps:spPr>
                        <a:xfrm>
                          <a:off x="0" y="0"/>
                          <a:ext cx="651734" cy="258183"/>
                        </a:xfrm>
                        <a:prstGeom prst="straightConnector1">
                          <a:avLst/>
                        </a:prstGeom>
                        <a:ln w="44450">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BB8CFB" id="_x0000_t32" coordsize="21600,21600" o:spt="32" o:oned="t" path="m,l21600,21600e" filled="f">
                <v:path arrowok="t" fillok="f" o:connecttype="none"/>
                <o:lock v:ext="edit" shapetype="t"/>
              </v:shapetype>
              <v:shape id="Conector recto de flecha 66" o:spid="_x0000_s1026" type="#_x0000_t32" style="position:absolute;margin-left:78.45pt;margin-top:19.8pt;width:51.3pt;height:20.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" strokecolor="red" strokeweight="3.5pt">
                <v:stroke endarrow="block" joinstyle="miter"/>
              </v:shape>
            </w:pict>
          </mc:Fallback>
        </mc:AlternateContent>
      </w:r>
      <w:r>
        <w:rPr>
          <w:noProof/>
        </w:rPr>
        <w:drawing>
          <wp:inline distT="0" distB="0" distL="0" distR="0">
            <wp:extent cx="2222500" cy="20828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18-05-25 a las 16.43.55.png"/>
                    <pic:cNvPicPr/>
                  </pic:nvPicPr>
                  <pic:blipFill>
                    <a:blip r:embed="rId85">
                      <a:extLst>
                        <a:ext uri="{28A0092B-C50C-407E-A947-70E740481C1C}">
                          <a14:useLocalDpi xmlns:a14="http://schemas.microsoft.com/office/drawing/2010/main" val="0"/>
                        </a:ext>
                      </a:extLst>
                    </a:blip>
                    <a:stretch>
                      <a:fillRect/>
                    </a:stretch>
                  </pic:blipFill>
                  <pic:spPr>
                    <a:xfrm>
                      <a:off x="0" y="0"/>
                      <a:ext cx="2222500" cy="2082800"/>
                    </a:xfrm>
                    <a:prstGeom prst="rect">
                      <a:avLst/>
                    </a:prstGeom>
                  </pic:spPr>
                </pic:pic>
              </a:graphicData>
            </a:graphic>
          </wp:inline>
        </w:drawing>
      </w:r>
    </w:p>
    <w:p w:rsidR="004306D8" w:rsidRDefault="00CE4742" w:rsidP="00CE4742">
      <w:pPr>
        <w:pStyle w:val="Descripcin"/>
        <w:jc w:val="center"/>
      </w:pPr>
      <w:r w:rsidRPr="00CE4742">
        <w:rPr>
          <w:b/>
          <w:i w:val="0"/>
          <w:color w:val="4DA4D8" w:themeColor="accent3" w:themeTint="99"/>
        </w:rPr>
        <w:fldChar w:fldCharType="begin"/>
      </w:r>
      <w:r w:rsidRPr="00CE4742">
        <w:rPr>
          <w:b/>
          <w:i w:val="0"/>
          <w:color w:val="4DA4D8" w:themeColor="accent3" w:themeTint="99"/>
        </w:rPr>
        <w:instrText xml:space="preserve"> SEQ Ilustración \* ARABIC </w:instrText>
      </w:r>
      <w:r w:rsidRPr="00CE4742">
        <w:rPr>
          <w:b/>
          <w:i w:val="0"/>
          <w:color w:val="4DA4D8" w:themeColor="accent3" w:themeTint="99"/>
        </w:rPr>
        <w:fldChar w:fldCharType="separate"/>
      </w:r>
      <w:bookmarkStart w:id="111" w:name="_Toc515563695"/>
      <w:r w:rsidR="00523D3D">
        <w:rPr>
          <w:b/>
          <w:i w:val="0"/>
          <w:noProof/>
          <w:color w:val="4DA4D8" w:themeColor="accent3" w:themeTint="99"/>
        </w:rPr>
        <w:t>23</w:t>
      </w:r>
      <w:r w:rsidRPr="00CE4742">
        <w:rPr>
          <w:b/>
          <w:i w:val="0"/>
          <w:color w:val="4DA4D8" w:themeColor="accent3" w:themeTint="99"/>
        </w:rPr>
        <w:fldChar w:fldCharType="end"/>
      </w:r>
      <w:r w:rsidRPr="00AF43BA">
        <w:t>-Menú de creación de nueva máquina virtual. Fuente: propia</w:t>
      </w:r>
      <w:bookmarkEnd w:id="111"/>
    </w:p>
    <w:p w:rsidR="004306D8" w:rsidRDefault="004306D8" w:rsidP="001772E2"/>
    <w:p w:rsidR="004306D8" w:rsidRDefault="004306D8" w:rsidP="001772E2"/>
    <w:p w:rsidR="004306D8" w:rsidRPr="004306D8" w:rsidRDefault="00CE4742" w:rsidP="00CE4742">
      <w:pPr>
        <w:keepNext/>
      </w:pPr>
      <w:r>
        <w:rPr>
          <w:noProof/>
        </w:rPr>
        <w:lastRenderedPageBreak/>
        <mc:AlternateContent>
          <mc:Choice Requires="wps">
            <w:drawing>
              <wp:anchor distT="0" distB="0" distL="114300" distR="114300" simplePos="0" relativeHeight="251887616" behindDoc="0" locked="0" layoutInCell="1" allowOverlap="1" wp14:anchorId="4361C49B" wp14:editId="18C03E43">
                <wp:simplePos x="0" y="0"/>
                <wp:positionH relativeFrom="column">
                  <wp:posOffset>-203835</wp:posOffset>
                </wp:positionH>
                <wp:positionV relativeFrom="paragraph">
                  <wp:posOffset>4940300</wp:posOffset>
                </wp:positionV>
                <wp:extent cx="5688965" cy="635"/>
                <wp:effectExtent l="0" t="0" r="635" b="12065"/>
                <wp:wrapTopAndBottom/>
                <wp:docPr id="143" name="Cuadro de texto 143"/>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6F3A53" w:rsidRPr="00FC7281"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112" w:name="_Toc515563696"/>
                            <w:r>
                              <w:rPr>
                                <w:b/>
                                <w:i w:val="0"/>
                                <w:noProof/>
                                <w:color w:val="4DA4D8" w:themeColor="accent3" w:themeTint="99"/>
                              </w:rPr>
                              <w:t>24</w:t>
                            </w:r>
                            <w:r w:rsidRPr="00CE4742">
                              <w:rPr>
                                <w:b/>
                                <w:i w:val="0"/>
                                <w:noProof/>
                                <w:color w:val="4DA4D8" w:themeColor="accent3" w:themeTint="99"/>
                              </w:rPr>
                              <w:fldChar w:fldCharType="end"/>
                            </w:r>
                            <w:r w:rsidRPr="00607F07">
                              <w:t>-Creación de máquina virtual. Fuente: propia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1C49B" id="Cuadro de texto 143" o:spid="_x0000_s1045" type="#_x0000_t202" style="position:absolute;left:0;text-align:left;margin-left:-16.05pt;margin-top:389pt;width:447.9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" stroked="f">
                <v:textbox style="mso-fit-shape-to-text:t" inset="0,0,0,0">
                  <w:txbxContent>
                    <w:p w:rsidR="006F3A53" w:rsidRPr="00FC7281" w:rsidRDefault="006F3A53" w:rsidP="00CE4742">
                      <w:pPr>
                        <w:pStyle w:val="Descripcin"/>
                        <w:jc w:val="center"/>
                        <w:rPr>
                          <w:noProof/>
                          <w:szCs w:val="22"/>
                        </w:rPr>
                      </w:pPr>
                      <w:r w:rsidRPr="00CE4742">
                        <w:rPr>
                          <w:b/>
                          <w:i w:val="0"/>
                          <w:noProof/>
                          <w:color w:val="4DA4D8" w:themeColor="accent3" w:themeTint="99"/>
                        </w:rPr>
                        <w:fldChar w:fldCharType="begin"/>
                      </w:r>
                      <w:r w:rsidRPr="00CE4742">
                        <w:rPr>
                          <w:b/>
                          <w:i w:val="0"/>
                          <w:noProof/>
                          <w:color w:val="4DA4D8" w:themeColor="accent3" w:themeTint="99"/>
                        </w:rPr>
                        <w:instrText xml:space="preserve"> SEQ Ilustración \* ARABIC </w:instrText>
                      </w:r>
                      <w:r w:rsidRPr="00CE4742">
                        <w:rPr>
                          <w:b/>
                          <w:i w:val="0"/>
                          <w:noProof/>
                          <w:color w:val="4DA4D8" w:themeColor="accent3" w:themeTint="99"/>
                        </w:rPr>
                        <w:fldChar w:fldCharType="separate"/>
                      </w:r>
                      <w:bookmarkStart w:id="113" w:name="_Toc515563696"/>
                      <w:r>
                        <w:rPr>
                          <w:b/>
                          <w:i w:val="0"/>
                          <w:noProof/>
                          <w:color w:val="4DA4D8" w:themeColor="accent3" w:themeTint="99"/>
                        </w:rPr>
                        <w:t>24</w:t>
                      </w:r>
                      <w:r w:rsidRPr="00CE4742">
                        <w:rPr>
                          <w:b/>
                          <w:i w:val="0"/>
                          <w:noProof/>
                          <w:color w:val="4DA4D8" w:themeColor="accent3" w:themeTint="99"/>
                        </w:rPr>
                        <w:fldChar w:fldCharType="end"/>
                      </w:r>
                      <w:r w:rsidRPr="00607F07">
                        <w:t>-Creación de máquina virtual. Fuente: propia</w:t>
                      </w:r>
                      <w:bookmarkEnd w:id="113"/>
                    </w:p>
                  </w:txbxContent>
                </v:textbox>
                <w10:wrap type="topAndBottom"/>
              </v:shape>
            </w:pict>
          </mc:Fallback>
        </mc:AlternateContent>
      </w:r>
      <w:r w:rsidR="004306D8">
        <w:rPr>
          <w:noProof/>
        </w:rPr>
        <w:drawing>
          <wp:anchor distT="0" distB="0" distL="114300" distR="114300" simplePos="0" relativeHeight="251815936" behindDoc="0" locked="0" layoutInCell="1" allowOverlap="1">
            <wp:simplePos x="0" y="0"/>
            <wp:positionH relativeFrom="column">
              <wp:posOffset>-204395</wp:posOffset>
            </wp:positionH>
            <wp:positionV relativeFrom="paragraph">
              <wp:posOffset>3810</wp:posOffset>
            </wp:positionV>
            <wp:extent cx="5688965" cy="4879340"/>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18-05-25 a las 16.42.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88965" cy="4879340"/>
                    </a:xfrm>
                    <a:prstGeom prst="rect">
                      <a:avLst/>
                    </a:prstGeom>
                  </pic:spPr>
                </pic:pic>
              </a:graphicData>
            </a:graphic>
            <wp14:sizeRelH relativeFrom="page">
              <wp14:pctWidth>0</wp14:pctWidth>
            </wp14:sizeRelH>
            <wp14:sizeRelV relativeFrom="page">
              <wp14:pctHeight>0</wp14:pctHeight>
            </wp14:sizeRelV>
          </wp:anchor>
        </w:drawing>
      </w:r>
    </w:p>
    <w:p w:rsidR="00204462" w:rsidRDefault="004306D8" w:rsidP="001772E2">
      <w:r>
        <w:t>Al pulsar sobre la creación de una máquina virtual aparecerá e</w:t>
      </w:r>
      <w:r w:rsidR="00204462">
        <w:t>sta ventana. Solo deberemos arra</w:t>
      </w:r>
      <w:r>
        <w:t xml:space="preserve">strar </w:t>
      </w:r>
      <w:r w:rsidR="00204462">
        <w:t>el archivo ISO descargado anteriormente sobre la zona indicada.</w:t>
      </w:r>
    </w:p>
    <w:p w:rsidR="00CE4742" w:rsidRDefault="00204462" w:rsidP="00CE4742">
      <w:pPr>
        <w:keepNext/>
      </w:pPr>
      <w:r>
        <w:rPr>
          <w:noProof/>
        </w:rPr>
        <w:drawing>
          <wp:inline distT="0" distB="0" distL="0" distR="0">
            <wp:extent cx="5118810" cy="1048445"/>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18-05-25 a las 16.52.52.png"/>
                    <pic:cNvPicPr/>
                  </pic:nvPicPr>
                  <pic:blipFill>
                    <a:blip r:embed="rId87">
                      <a:extLst>
                        <a:ext uri="{28A0092B-C50C-407E-A947-70E740481C1C}">
                          <a14:useLocalDpi xmlns:a14="http://schemas.microsoft.com/office/drawing/2010/main" val="0"/>
                        </a:ext>
                      </a:extLst>
                    </a:blip>
                    <a:stretch>
                      <a:fillRect/>
                    </a:stretch>
                  </pic:blipFill>
                  <pic:spPr>
                    <a:xfrm>
                      <a:off x="0" y="0"/>
                      <a:ext cx="5158447" cy="1056563"/>
                    </a:xfrm>
                    <a:prstGeom prst="rect">
                      <a:avLst/>
                    </a:prstGeom>
                  </pic:spPr>
                </pic:pic>
              </a:graphicData>
            </a:graphic>
          </wp:inline>
        </w:drawing>
      </w:r>
    </w:p>
    <w:p w:rsidR="00204462" w:rsidRDefault="00CE4742" w:rsidP="00CE4742">
      <w:pPr>
        <w:pStyle w:val="Descripcin"/>
        <w:jc w:val="center"/>
      </w:pPr>
      <w:r w:rsidRPr="00CE4742">
        <w:rPr>
          <w:b/>
          <w:i w:val="0"/>
          <w:color w:val="4DA4D8" w:themeColor="accent3" w:themeTint="99"/>
        </w:rPr>
        <w:fldChar w:fldCharType="begin"/>
      </w:r>
      <w:r w:rsidRPr="00CE4742">
        <w:rPr>
          <w:b/>
          <w:i w:val="0"/>
          <w:color w:val="4DA4D8" w:themeColor="accent3" w:themeTint="99"/>
        </w:rPr>
        <w:instrText xml:space="preserve"> SEQ Ilustración \* ARABIC </w:instrText>
      </w:r>
      <w:r w:rsidRPr="00CE4742">
        <w:rPr>
          <w:b/>
          <w:i w:val="0"/>
          <w:color w:val="4DA4D8" w:themeColor="accent3" w:themeTint="99"/>
        </w:rPr>
        <w:fldChar w:fldCharType="separate"/>
      </w:r>
      <w:bookmarkStart w:id="114" w:name="_Toc515563697"/>
      <w:r w:rsidR="00523D3D">
        <w:rPr>
          <w:b/>
          <w:i w:val="0"/>
          <w:noProof/>
          <w:color w:val="4DA4D8" w:themeColor="accent3" w:themeTint="99"/>
        </w:rPr>
        <w:t>25</w:t>
      </w:r>
      <w:r w:rsidRPr="00CE4742">
        <w:rPr>
          <w:b/>
          <w:i w:val="0"/>
          <w:color w:val="4DA4D8" w:themeColor="accent3" w:themeTint="99"/>
        </w:rPr>
        <w:fldChar w:fldCharType="end"/>
      </w:r>
      <w:r w:rsidRPr="0065586F">
        <w:t>-Zona de arrastrar el archivo ISO. Fuente: propia</w:t>
      </w:r>
      <w:bookmarkEnd w:id="114"/>
    </w:p>
    <w:p w:rsidR="004306D8" w:rsidRDefault="004306D8" w:rsidP="001772E2">
      <w:pPr>
        <w:pStyle w:val="Descripcin"/>
        <w:jc w:val="center"/>
      </w:pPr>
    </w:p>
    <w:p w:rsidR="00D967DA" w:rsidRPr="00D967DA" w:rsidRDefault="00D967DA" w:rsidP="001772E2">
      <w:r>
        <w:t>A continuación deberemos dar nombre a la máquina virtual e insertar un nombre de usuario y contraseña. Una vez insertados los datos bastará pulsar “Finalizar” para crear la máquina virtual.</w:t>
      </w:r>
    </w:p>
    <w:p w:rsidR="006C27E6" w:rsidRDefault="006F6868" w:rsidP="00E26C16">
      <w:pPr>
        <w:pStyle w:val="Descripcin"/>
        <w:jc w:val="center"/>
      </w:pPr>
      <w:r>
        <w:rPr>
          <w:noProof/>
        </w:rPr>
        <w:lastRenderedPageBreak/>
        <mc:AlternateContent>
          <mc:Choice Requires="wps">
            <w:drawing>
              <wp:anchor distT="0" distB="0" distL="114300" distR="114300" simplePos="0" relativeHeight="251889664" behindDoc="0" locked="0" layoutInCell="1" allowOverlap="1" wp14:anchorId="79472944" wp14:editId="3A06FF0E">
                <wp:simplePos x="0" y="0"/>
                <wp:positionH relativeFrom="column">
                  <wp:posOffset>156845</wp:posOffset>
                </wp:positionH>
                <wp:positionV relativeFrom="paragraph">
                  <wp:posOffset>3918585</wp:posOffset>
                </wp:positionV>
                <wp:extent cx="4808220" cy="635"/>
                <wp:effectExtent l="0" t="0" r="5080" b="12065"/>
                <wp:wrapTopAndBottom/>
                <wp:docPr id="149" name="Cuadro de texto 149"/>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rsidR="006F3A53" w:rsidRPr="004F0446" w:rsidRDefault="006F3A53" w:rsidP="006F6868">
                            <w:pPr>
                              <w:pStyle w:val="Descripcin"/>
                              <w:jc w:val="center"/>
                              <w:rPr>
                                <w:noProof/>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15" w:name="_Toc515563698"/>
                            <w:r>
                              <w:rPr>
                                <w:b/>
                                <w:i w:val="0"/>
                                <w:noProof/>
                                <w:color w:val="4DA4D8" w:themeColor="accent3" w:themeTint="99"/>
                              </w:rPr>
                              <w:t>26</w:t>
                            </w:r>
                            <w:r w:rsidRPr="006F6868">
                              <w:rPr>
                                <w:b/>
                                <w:i w:val="0"/>
                                <w:noProof/>
                                <w:color w:val="4DA4D8" w:themeColor="accent3" w:themeTint="99"/>
                              </w:rPr>
                              <w:fldChar w:fldCharType="end"/>
                            </w:r>
                            <w:r w:rsidRPr="0000576F">
                              <w:t>-Datos de sesión de la máquina virtual. Fuente: propia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72944" id="Cuadro de texto 149" o:spid="_x0000_s1046" type="#_x0000_t202" style="position:absolute;left:0;text-align:left;margin-left:12.35pt;margin-top:308.55pt;width:378.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" stroked="f">
                <v:textbox style="mso-fit-shape-to-text:t" inset="0,0,0,0">
                  <w:txbxContent>
                    <w:p w:rsidR="006F3A53" w:rsidRPr="004F0446" w:rsidRDefault="006F3A53" w:rsidP="006F6868">
                      <w:pPr>
                        <w:pStyle w:val="Descripcin"/>
                        <w:jc w:val="center"/>
                        <w:rPr>
                          <w:noProof/>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16" w:name="_Toc515563698"/>
                      <w:r>
                        <w:rPr>
                          <w:b/>
                          <w:i w:val="0"/>
                          <w:noProof/>
                          <w:color w:val="4DA4D8" w:themeColor="accent3" w:themeTint="99"/>
                        </w:rPr>
                        <w:t>26</w:t>
                      </w:r>
                      <w:r w:rsidRPr="006F6868">
                        <w:rPr>
                          <w:b/>
                          <w:i w:val="0"/>
                          <w:noProof/>
                          <w:color w:val="4DA4D8" w:themeColor="accent3" w:themeTint="99"/>
                        </w:rPr>
                        <w:fldChar w:fldCharType="end"/>
                      </w:r>
                      <w:r w:rsidRPr="0000576F">
                        <w:t>-Datos de sesión de la máquina virtual. Fuente: propia</w:t>
                      </w:r>
                      <w:bookmarkEnd w:id="116"/>
                    </w:p>
                  </w:txbxContent>
                </v:textbox>
                <w10:wrap type="topAndBottom"/>
              </v:shape>
            </w:pict>
          </mc:Fallback>
        </mc:AlternateContent>
      </w:r>
      <w:r>
        <w:rPr>
          <w:noProof/>
        </w:rPr>
        <mc:AlternateContent>
          <mc:Choice Requires="wps">
            <w:drawing>
              <wp:anchor distT="0" distB="0" distL="114300" distR="114300" simplePos="0" relativeHeight="251891712" behindDoc="0" locked="0" layoutInCell="1" allowOverlap="1" wp14:anchorId="261ED7BF" wp14:editId="0847755C">
                <wp:simplePos x="0" y="0"/>
                <wp:positionH relativeFrom="column">
                  <wp:posOffset>242570</wp:posOffset>
                </wp:positionH>
                <wp:positionV relativeFrom="paragraph">
                  <wp:posOffset>8419465</wp:posOffset>
                </wp:positionV>
                <wp:extent cx="4636135" cy="635"/>
                <wp:effectExtent l="0" t="0" r="0" b="12065"/>
                <wp:wrapTopAndBottom/>
                <wp:docPr id="153" name="Cuadro de texto 153"/>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rsidR="006F3A53" w:rsidRPr="000E67D7" w:rsidRDefault="006F3A53" w:rsidP="006F6868">
                            <w:pPr>
                              <w:pStyle w:val="Descripcin"/>
                              <w:jc w:val="center"/>
                              <w:rPr>
                                <w:noProof/>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17" w:name="_Toc515563699"/>
                            <w:r>
                              <w:rPr>
                                <w:b/>
                                <w:i w:val="0"/>
                                <w:noProof/>
                                <w:color w:val="4DA4D8" w:themeColor="accent3" w:themeTint="99"/>
                              </w:rPr>
                              <w:t>27</w:t>
                            </w:r>
                            <w:r w:rsidRPr="006F6868">
                              <w:rPr>
                                <w:b/>
                                <w:i w:val="0"/>
                                <w:noProof/>
                                <w:color w:val="4DA4D8" w:themeColor="accent3" w:themeTint="99"/>
                              </w:rPr>
                              <w:fldChar w:fldCharType="end"/>
                            </w:r>
                            <w:r>
                              <w:t>-Finalización de creación de la máquina virtual. Fuente: propia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ED7BF" id="Cuadro de texto 153" o:spid="_x0000_s1047" type="#_x0000_t202" style="position:absolute;left:0;text-align:left;margin-left:19.1pt;margin-top:662.95pt;width:365.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" stroked="f">
                <v:textbox style="mso-fit-shape-to-text:t" inset="0,0,0,0">
                  <w:txbxContent>
                    <w:p w:rsidR="006F3A53" w:rsidRPr="000E67D7" w:rsidRDefault="006F3A53" w:rsidP="006F6868">
                      <w:pPr>
                        <w:pStyle w:val="Descripcin"/>
                        <w:jc w:val="center"/>
                        <w:rPr>
                          <w:noProof/>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18" w:name="_Toc515563699"/>
                      <w:r>
                        <w:rPr>
                          <w:b/>
                          <w:i w:val="0"/>
                          <w:noProof/>
                          <w:color w:val="4DA4D8" w:themeColor="accent3" w:themeTint="99"/>
                        </w:rPr>
                        <w:t>27</w:t>
                      </w:r>
                      <w:r w:rsidRPr="006F6868">
                        <w:rPr>
                          <w:b/>
                          <w:i w:val="0"/>
                          <w:noProof/>
                          <w:color w:val="4DA4D8" w:themeColor="accent3" w:themeTint="99"/>
                        </w:rPr>
                        <w:fldChar w:fldCharType="end"/>
                      </w:r>
                      <w:r>
                        <w:t>-Finalización de creación de la máquina virtual. Fuente: propia</w:t>
                      </w:r>
                      <w:bookmarkEnd w:id="118"/>
                    </w:p>
                  </w:txbxContent>
                </v:textbox>
                <w10:wrap type="topAndBottom"/>
              </v:shape>
            </w:pict>
          </mc:Fallback>
        </mc:AlternateContent>
      </w:r>
      <w:r w:rsidR="00E26C16">
        <w:rPr>
          <w:noProof/>
        </w:rPr>
        <w:drawing>
          <wp:anchor distT="0" distB="0" distL="114300" distR="114300" simplePos="0" relativeHeight="251709440" behindDoc="0" locked="0" layoutInCell="1" allowOverlap="1">
            <wp:simplePos x="0" y="0"/>
            <wp:positionH relativeFrom="column">
              <wp:posOffset>242570</wp:posOffset>
            </wp:positionH>
            <wp:positionV relativeFrom="paragraph">
              <wp:posOffset>4392930</wp:posOffset>
            </wp:positionV>
            <wp:extent cx="4636135" cy="3969385"/>
            <wp:effectExtent l="0" t="0" r="0" b="571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18-05-25 a las 16.43.45.png"/>
                    <pic:cNvPicPr/>
                  </pic:nvPicPr>
                  <pic:blipFill rotWithShape="1">
                    <a:blip r:embed="rId88" cstate="print">
                      <a:extLst>
                        <a:ext uri="{28A0092B-C50C-407E-A947-70E740481C1C}">
                          <a14:useLocalDpi xmlns:a14="http://schemas.microsoft.com/office/drawing/2010/main" val="0"/>
                        </a:ext>
                      </a:extLst>
                    </a:blip>
                    <a:srcRect l="1798" r="1403" b="3380"/>
                    <a:stretch/>
                  </pic:blipFill>
                  <pic:spPr bwMode="auto">
                    <a:xfrm>
                      <a:off x="0" y="0"/>
                      <a:ext cx="4636135" cy="396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7DA">
        <w:rPr>
          <w:noProof/>
        </w:rPr>
        <w:drawing>
          <wp:anchor distT="0" distB="0" distL="114300" distR="114300" simplePos="0" relativeHeight="251816960" behindDoc="0" locked="0" layoutInCell="1" allowOverlap="1">
            <wp:simplePos x="0" y="0"/>
            <wp:positionH relativeFrom="column">
              <wp:posOffset>156845</wp:posOffset>
            </wp:positionH>
            <wp:positionV relativeFrom="paragraph">
              <wp:posOffset>3810</wp:posOffset>
            </wp:positionV>
            <wp:extent cx="4808678" cy="4124331"/>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8-05-25 a las 16.43.4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08678" cy="4124331"/>
                    </a:xfrm>
                    <a:prstGeom prst="rect">
                      <a:avLst/>
                    </a:prstGeom>
                  </pic:spPr>
                </pic:pic>
              </a:graphicData>
            </a:graphic>
            <wp14:sizeRelH relativeFrom="page">
              <wp14:pctWidth>0</wp14:pctWidth>
            </wp14:sizeRelH>
            <wp14:sizeRelV relativeFrom="page">
              <wp14:pctHeight>0</wp14:pctHeight>
            </wp14:sizeRelV>
          </wp:anchor>
        </w:drawing>
      </w:r>
    </w:p>
    <w:p w:rsidR="00D967DA" w:rsidRDefault="00D967DA" w:rsidP="001772E2"/>
    <w:p w:rsidR="00C10A79" w:rsidRDefault="00E26C16" w:rsidP="001772E2">
      <w:pPr>
        <w:jc w:val="left"/>
      </w:pPr>
      <w:r>
        <w:rPr>
          <w:noProof/>
        </w:rPr>
        <w:lastRenderedPageBreak/>
        <mc:AlternateContent>
          <mc:Choice Requires="wps">
            <w:drawing>
              <wp:anchor distT="0" distB="0" distL="114300" distR="114300" simplePos="0" relativeHeight="251819008" behindDoc="0" locked="0" layoutInCell="1" allowOverlap="1">
                <wp:simplePos x="0" y="0"/>
                <wp:positionH relativeFrom="column">
                  <wp:posOffset>2816038</wp:posOffset>
                </wp:positionH>
                <wp:positionV relativeFrom="paragraph">
                  <wp:posOffset>455481</wp:posOffset>
                </wp:positionV>
                <wp:extent cx="387276" cy="410060"/>
                <wp:effectExtent l="25400" t="12700" r="32385" b="34925"/>
                <wp:wrapNone/>
                <wp:docPr id="75" name="Conector recto de flecha 75"/>
                <wp:cNvGraphicFramePr/>
                <a:graphic xmlns:a="http://schemas.openxmlformats.org/drawingml/2006/main">
                  <a:graphicData uri="http://schemas.microsoft.com/office/word/2010/wordprocessingShape">
                    <wps:wsp>
                      <wps:cNvCnPr/>
                      <wps:spPr>
                        <a:xfrm flipH="1">
                          <a:off x="0" y="0"/>
                          <a:ext cx="387276" cy="410060"/>
                        </a:xfrm>
                        <a:prstGeom prst="straightConnector1">
                          <a:avLst/>
                        </a:prstGeom>
                        <a:ln w="38100">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CD588" id="Conector recto de flecha 75" o:spid="_x0000_s1026" type="#_x0000_t32" style="position:absolute;margin-left:221.75pt;margin-top:35.85pt;width:30.5pt;height:32.3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" strokecolor="red" strokeweight="3pt">
                <v:stroke endarrow="block" joinstyle="miter"/>
              </v:shape>
            </w:pict>
          </mc:Fallback>
        </mc:AlternateContent>
      </w:r>
      <w:r w:rsidR="0019777A">
        <w:t xml:space="preserve">Para finalizar con la correcta configuración de la máquina, deberemos </w:t>
      </w:r>
      <w:r w:rsidR="00C10A79">
        <w:t>darle conexión de red en bridge.</w:t>
      </w:r>
    </w:p>
    <w:p w:rsidR="00E26C16" w:rsidRDefault="006F6868" w:rsidP="001772E2">
      <w:pPr>
        <w:jc w:val="left"/>
      </w:pPr>
      <w:r>
        <w:rPr>
          <w:noProof/>
        </w:rPr>
        <mc:AlternateContent>
          <mc:Choice Requires="wps">
            <w:drawing>
              <wp:anchor distT="0" distB="0" distL="114300" distR="114300" simplePos="0" relativeHeight="251893760" behindDoc="0" locked="0" layoutInCell="1" allowOverlap="1" wp14:anchorId="4CE25179" wp14:editId="215C6E45">
                <wp:simplePos x="0" y="0"/>
                <wp:positionH relativeFrom="column">
                  <wp:posOffset>984469</wp:posOffset>
                </wp:positionH>
                <wp:positionV relativeFrom="paragraph">
                  <wp:posOffset>835660</wp:posOffset>
                </wp:positionV>
                <wp:extent cx="2630170"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rsidR="006F3A53" w:rsidRPr="002715F2" w:rsidRDefault="006F3A53"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19" w:name="_Toc515563700"/>
                            <w:r>
                              <w:rPr>
                                <w:b/>
                                <w:i w:val="0"/>
                                <w:noProof/>
                                <w:color w:val="4DA4D8" w:themeColor="accent3" w:themeTint="99"/>
                              </w:rPr>
                              <w:t>28</w:t>
                            </w:r>
                            <w:r w:rsidRPr="006F6868">
                              <w:rPr>
                                <w:b/>
                                <w:i w:val="0"/>
                                <w:noProof/>
                                <w:color w:val="4DA4D8" w:themeColor="accent3" w:themeTint="99"/>
                              </w:rPr>
                              <w:fldChar w:fldCharType="end"/>
                            </w:r>
                            <w:r w:rsidRPr="00FB3A79">
                              <w:t>-Edición de configuración hardware. Fuente: propia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E25179" id="Cuadro de texto 159" o:spid="_x0000_s1048" type="#_x0000_t202" style="position:absolute;margin-left:77.5pt;margin-top:65.8pt;width:207.1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" stroked="f">
                <v:textbox style="mso-fit-shape-to-text:t" inset="0,0,0,0">
                  <w:txbxContent>
                    <w:p w:rsidR="006F3A53" w:rsidRPr="002715F2" w:rsidRDefault="006F3A53"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0" w:name="_Toc515563700"/>
                      <w:r>
                        <w:rPr>
                          <w:b/>
                          <w:i w:val="0"/>
                          <w:noProof/>
                          <w:color w:val="4DA4D8" w:themeColor="accent3" w:themeTint="99"/>
                        </w:rPr>
                        <w:t>28</w:t>
                      </w:r>
                      <w:r w:rsidRPr="006F6868">
                        <w:rPr>
                          <w:b/>
                          <w:i w:val="0"/>
                          <w:noProof/>
                          <w:color w:val="4DA4D8" w:themeColor="accent3" w:themeTint="99"/>
                        </w:rPr>
                        <w:fldChar w:fldCharType="end"/>
                      </w:r>
                      <w:r w:rsidRPr="00FB3A79">
                        <w:t>-Edición de configuración hardware. Fuente: propia</w:t>
                      </w:r>
                      <w:bookmarkEnd w:id="120"/>
                    </w:p>
                  </w:txbxContent>
                </v:textbox>
                <w10:wrap type="topAndBottom"/>
              </v:shape>
            </w:pict>
          </mc:Fallback>
        </mc:AlternateContent>
      </w:r>
      <w:r w:rsidR="00E26C16">
        <w:rPr>
          <w:noProof/>
        </w:rPr>
        <w:drawing>
          <wp:anchor distT="0" distB="0" distL="114300" distR="114300" simplePos="0" relativeHeight="251817984" behindDoc="0" locked="0" layoutInCell="1" allowOverlap="1">
            <wp:simplePos x="0" y="0"/>
            <wp:positionH relativeFrom="column">
              <wp:posOffset>1511300</wp:posOffset>
            </wp:positionH>
            <wp:positionV relativeFrom="paragraph">
              <wp:posOffset>307340</wp:posOffset>
            </wp:positionV>
            <wp:extent cx="1511300" cy="46990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18-05-25 a las 17.01.21.png"/>
                    <pic:cNvPicPr/>
                  </pic:nvPicPr>
                  <pic:blipFill>
                    <a:blip r:embed="rId90">
                      <a:extLst>
                        <a:ext uri="{28A0092B-C50C-407E-A947-70E740481C1C}">
                          <a14:useLocalDpi xmlns:a14="http://schemas.microsoft.com/office/drawing/2010/main" val="0"/>
                        </a:ext>
                      </a:extLst>
                    </a:blip>
                    <a:stretch>
                      <a:fillRect/>
                    </a:stretch>
                  </pic:blipFill>
                  <pic:spPr>
                    <a:xfrm>
                      <a:off x="0" y="0"/>
                      <a:ext cx="1511300" cy="469900"/>
                    </a:xfrm>
                    <a:prstGeom prst="rect">
                      <a:avLst/>
                    </a:prstGeom>
                  </pic:spPr>
                </pic:pic>
              </a:graphicData>
            </a:graphic>
            <wp14:sizeRelH relativeFrom="page">
              <wp14:pctWidth>0</wp14:pctWidth>
            </wp14:sizeRelH>
            <wp14:sizeRelV relativeFrom="page">
              <wp14:pctHeight>0</wp14:pctHeight>
            </wp14:sizeRelV>
          </wp:anchor>
        </w:drawing>
      </w:r>
    </w:p>
    <w:p w:rsidR="00C10A79" w:rsidRDefault="00C10A79" w:rsidP="001772E2">
      <w:pPr>
        <w:keepNext/>
        <w:jc w:val="left"/>
      </w:pPr>
    </w:p>
    <w:p w:rsidR="00C10A79" w:rsidRDefault="00C10A79" w:rsidP="006F6868">
      <w:pPr>
        <w:pStyle w:val="Descripcin"/>
      </w:pPr>
    </w:p>
    <w:p w:rsidR="00D967DA" w:rsidRDefault="00C10A79" w:rsidP="001772E2">
      <w:pPr>
        <w:jc w:val="left"/>
      </w:pPr>
      <w:r>
        <w:t>Para ello pulsaremos la opción señalada “Edición de configuración hardware”</w:t>
      </w:r>
      <w:r w:rsidR="0094018C">
        <w:t>, posteriormente en la sección de “Dispositivos extraíbles” seleccionaremos la opción “Adaptador de red” en donde escogeremos la opción “Detección automática” de “conexión en modo bridge”.</w:t>
      </w:r>
    </w:p>
    <w:p w:rsidR="0094018C" w:rsidRDefault="0094018C" w:rsidP="001772E2">
      <w:pPr>
        <w:tabs>
          <w:tab w:val="left" w:pos="1308"/>
        </w:tabs>
        <w:jc w:val="left"/>
      </w:pPr>
      <w:r>
        <w:tab/>
      </w:r>
    </w:p>
    <w:p w:rsidR="0094018C" w:rsidRDefault="006C69E1" w:rsidP="001772E2">
      <w:pPr>
        <w:tabs>
          <w:tab w:val="left" w:pos="1308"/>
        </w:tabs>
        <w:jc w:val="left"/>
      </w:pPr>
      <w:r>
        <w:t>Tras hacer estos pasos ya podemos acceder a nuestra m</w:t>
      </w:r>
      <w:r w:rsidR="00104BD8">
        <w:t>áquina Ubuntu. Tras seguir los pasos guiados de configuración del sistema operativo propios de Ubuntu accederemos a la terminal para proceder a instalar wireshark.</w:t>
      </w:r>
    </w:p>
    <w:p w:rsidR="00FB20C8" w:rsidRDefault="006F6868" w:rsidP="001772E2">
      <w:pPr>
        <w:tabs>
          <w:tab w:val="left" w:pos="1308"/>
        </w:tabs>
        <w:jc w:val="left"/>
      </w:pPr>
      <w:r>
        <w:rPr>
          <w:noProof/>
        </w:rPr>
        <mc:AlternateContent>
          <mc:Choice Requires="wps">
            <w:drawing>
              <wp:anchor distT="0" distB="0" distL="114300" distR="114300" simplePos="0" relativeHeight="251895808" behindDoc="0" locked="0" layoutInCell="1" allowOverlap="1" wp14:anchorId="2592023A" wp14:editId="6D6C2A15">
                <wp:simplePos x="0" y="0"/>
                <wp:positionH relativeFrom="column">
                  <wp:posOffset>147955</wp:posOffset>
                </wp:positionH>
                <wp:positionV relativeFrom="paragraph">
                  <wp:posOffset>3562985</wp:posOffset>
                </wp:positionV>
                <wp:extent cx="4546600" cy="635"/>
                <wp:effectExtent l="0" t="0" r="0" b="12065"/>
                <wp:wrapNone/>
                <wp:docPr id="166" name="Cuadro de texto 166"/>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rsidR="006F3A53" w:rsidRPr="004362ED" w:rsidRDefault="006F3A53"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1" w:name="_Toc515563701"/>
                            <w:r>
                              <w:rPr>
                                <w:b/>
                                <w:i w:val="0"/>
                                <w:noProof/>
                                <w:color w:val="4DA4D8" w:themeColor="accent3" w:themeTint="99"/>
                              </w:rPr>
                              <w:t>29</w:t>
                            </w:r>
                            <w:r w:rsidRPr="006F6868">
                              <w:rPr>
                                <w:b/>
                                <w:i w:val="0"/>
                                <w:noProof/>
                                <w:color w:val="4DA4D8" w:themeColor="accent3" w:themeTint="99"/>
                              </w:rPr>
                              <w:fldChar w:fldCharType="end"/>
                            </w:r>
                            <w:r w:rsidRPr="007E2195">
                              <w:t>-Adaptador de red. Fuente: propia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2023A" id="Cuadro de texto 166" o:spid="_x0000_s1049" type="#_x0000_t202" style="position:absolute;margin-left:11.65pt;margin-top:280.55pt;width:35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" stroked="f">
                <v:textbox style="mso-fit-shape-to-text:t" inset="0,0,0,0">
                  <w:txbxContent>
                    <w:p w:rsidR="006F3A53" w:rsidRPr="004362ED" w:rsidRDefault="006F3A53"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2" w:name="_Toc515563701"/>
                      <w:r>
                        <w:rPr>
                          <w:b/>
                          <w:i w:val="0"/>
                          <w:noProof/>
                          <w:color w:val="4DA4D8" w:themeColor="accent3" w:themeTint="99"/>
                        </w:rPr>
                        <w:t>29</w:t>
                      </w:r>
                      <w:r w:rsidRPr="006F6868">
                        <w:rPr>
                          <w:b/>
                          <w:i w:val="0"/>
                          <w:noProof/>
                          <w:color w:val="4DA4D8" w:themeColor="accent3" w:themeTint="99"/>
                        </w:rPr>
                        <w:fldChar w:fldCharType="end"/>
                      </w:r>
                      <w:r w:rsidRPr="007E2195">
                        <w:t>-Adaptador de red. Fuente: propia</w:t>
                      </w:r>
                      <w:bookmarkEnd w:id="122"/>
                    </w:p>
                  </w:txbxContent>
                </v:textbox>
              </v:shape>
            </w:pict>
          </mc:Fallback>
        </mc:AlternateContent>
      </w:r>
      <w:r w:rsidR="00FB20C8">
        <w:rPr>
          <w:noProof/>
        </w:rPr>
        <mc:AlternateContent>
          <mc:Choice Requires="wpg">
            <w:drawing>
              <wp:anchor distT="0" distB="0" distL="114300" distR="114300" simplePos="0" relativeHeight="251715584" behindDoc="0" locked="0" layoutInCell="1" allowOverlap="1">
                <wp:simplePos x="0" y="0"/>
                <wp:positionH relativeFrom="column">
                  <wp:posOffset>147955</wp:posOffset>
                </wp:positionH>
                <wp:positionV relativeFrom="paragraph">
                  <wp:posOffset>158750</wp:posOffset>
                </wp:positionV>
                <wp:extent cx="4546600" cy="3347085"/>
                <wp:effectExtent l="0" t="0" r="0" b="0"/>
                <wp:wrapNone/>
                <wp:docPr id="30" name="Grupo 30"/>
                <wp:cNvGraphicFramePr/>
                <a:graphic xmlns:a="http://schemas.openxmlformats.org/drawingml/2006/main">
                  <a:graphicData uri="http://schemas.microsoft.com/office/word/2010/wordprocessingGroup">
                    <wpg:wgp>
                      <wpg:cNvGrpSpPr/>
                      <wpg:grpSpPr>
                        <a:xfrm>
                          <a:off x="0" y="0"/>
                          <a:ext cx="4546600" cy="3347085"/>
                          <a:chOff x="0" y="0"/>
                          <a:chExt cx="4546600" cy="3347085"/>
                        </a:xfrm>
                      </wpg:grpSpPr>
                      <pic:pic xmlns:pic="http://schemas.openxmlformats.org/drawingml/2006/picture">
                        <pic:nvPicPr>
                          <pic:cNvPr id="76" name="Imagen 7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46600" cy="3347085"/>
                          </a:xfrm>
                          <a:prstGeom prst="rect">
                            <a:avLst/>
                          </a:prstGeom>
                        </pic:spPr>
                      </pic:pic>
                      <wps:wsp>
                        <wps:cNvPr id="77" name="Rectángulo 77"/>
                        <wps:cNvSpPr/>
                        <wps:spPr>
                          <a:xfrm>
                            <a:off x="344245" y="1161826"/>
                            <a:ext cx="623944" cy="570156"/>
                          </a:xfrm>
                          <a:prstGeom prst="rect">
                            <a:avLst/>
                          </a:prstGeom>
                          <a:noFill/>
                          <a:ln w="603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06EAE5" id="Grupo 30" o:spid="_x0000_s1026" style="position:absolute;margin-left:11.65pt;margin-top:12.5pt;width:358pt;height:263.55pt;z-index:251715584" coordsize="45466,334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">
                <v:shape id="Imagen 76" o:spid="_x0000_s1027" type="#_x0000_t75" style="position:absolute;width:45466;height:33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">
                  <v:imagedata r:id="rId92" o:title=""/>
                </v:shape>
                <v:rect id="Rectángulo 77" o:spid="_x0000_s1028" style="position:absolute;left:3442;top:11618;width:6239;height:57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" filled="f" strokecolor="red" strokeweight="4.75pt"/>
              </v:group>
            </w:pict>
          </mc:Fallback>
        </mc:AlternateContent>
      </w: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6F6868" w:rsidP="001772E2">
      <w:pPr>
        <w:tabs>
          <w:tab w:val="left" w:pos="1308"/>
        </w:tabs>
        <w:jc w:val="left"/>
      </w:pPr>
      <w:r>
        <w:rPr>
          <w:noProof/>
        </w:rPr>
        <w:lastRenderedPageBreak/>
        <mc:AlternateContent>
          <mc:Choice Requires="wps">
            <w:drawing>
              <wp:anchor distT="0" distB="0" distL="114300" distR="114300" simplePos="0" relativeHeight="251897856" behindDoc="0" locked="0" layoutInCell="1" allowOverlap="1" wp14:anchorId="07745C33" wp14:editId="1601D131">
                <wp:simplePos x="0" y="0"/>
                <wp:positionH relativeFrom="column">
                  <wp:posOffset>795655</wp:posOffset>
                </wp:positionH>
                <wp:positionV relativeFrom="paragraph">
                  <wp:posOffset>2903855</wp:posOffset>
                </wp:positionV>
                <wp:extent cx="3514725" cy="635"/>
                <wp:effectExtent l="0" t="0" r="3175" b="12065"/>
                <wp:wrapTopAndBottom/>
                <wp:docPr id="173" name="Cuadro de texto 173"/>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6F3A53" w:rsidRPr="00171CB4" w:rsidRDefault="006F3A53"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3" w:name="_Toc515563702"/>
                            <w:r>
                              <w:rPr>
                                <w:b/>
                                <w:i w:val="0"/>
                                <w:noProof/>
                                <w:color w:val="4DA4D8" w:themeColor="accent3" w:themeTint="99"/>
                              </w:rPr>
                              <w:t>30</w:t>
                            </w:r>
                            <w:r w:rsidRPr="006F6868">
                              <w:rPr>
                                <w:b/>
                                <w:i w:val="0"/>
                                <w:noProof/>
                                <w:color w:val="4DA4D8" w:themeColor="accent3" w:themeTint="99"/>
                              </w:rPr>
                              <w:fldChar w:fldCharType="end"/>
                            </w:r>
                            <w:r w:rsidRPr="004240A2">
                              <w:t>-Conexión bridge automática. Fuente: propia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45C33" id="Cuadro de texto 173" o:spid="_x0000_s1050" type="#_x0000_t202" style="position:absolute;margin-left:62.65pt;margin-top:228.65pt;width:276.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" stroked="f">
                <v:textbox style="mso-fit-shape-to-text:t" inset="0,0,0,0">
                  <w:txbxContent>
                    <w:p w:rsidR="006F3A53" w:rsidRPr="00171CB4" w:rsidRDefault="006F3A53"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4" w:name="_Toc515563702"/>
                      <w:r>
                        <w:rPr>
                          <w:b/>
                          <w:i w:val="0"/>
                          <w:noProof/>
                          <w:color w:val="4DA4D8" w:themeColor="accent3" w:themeTint="99"/>
                        </w:rPr>
                        <w:t>30</w:t>
                      </w:r>
                      <w:r w:rsidRPr="006F6868">
                        <w:rPr>
                          <w:b/>
                          <w:i w:val="0"/>
                          <w:noProof/>
                          <w:color w:val="4DA4D8" w:themeColor="accent3" w:themeTint="99"/>
                        </w:rPr>
                        <w:fldChar w:fldCharType="end"/>
                      </w:r>
                      <w:r w:rsidRPr="004240A2">
                        <w:t>-Conexión bridge automática. Fuente: propia</w:t>
                      </w:r>
                      <w:bookmarkEnd w:id="124"/>
                    </w:p>
                  </w:txbxContent>
                </v:textbox>
                <w10:wrap type="topAndBottom"/>
              </v:shape>
            </w:pict>
          </mc:Fallback>
        </mc:AlternateContent>
      </w:r>
      <w:r w:rsidR="00FB20C8">
        <w:rPr>
          <w:noProof/>
        </w:rPr>
        <w:drawing>
          <wp:anchor distT="0" distB="0" distL="114300" distR="114300" simplePos="0" relativeHeight="251722752" behindDoc="0" locked="0" layoutInCell="1" allowOverlap="1">
            <wp:simplePos x="0" y="0"/>
            <wp:positionH relativeFrom="column">
              <wp:posOffset>796029</wp:posOffset>
            </wp:positionH>
            <wp:positionV relativeFrom="paragraph">
              <wp:posOffset>226695</wp:posOffset>
            </wp:positionV>
            <wp:extent cx="3514725" cy="2620010"/>
            <wp:effectExtent l="0" t="0" r="317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18-05-25 a las 17.01.3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14725" cy="2620010"/>
                    </a:xfrm>
                    <a:prstGeom prst="rect">
                      <a:avLst/>
                    </a:prstGeom>
                  </pic:spPr>
                </pic:pic>
              </a:graphicData>
            </a:graphic>
            <wp14:sizeRelH relativeFrom="page">
              <wp14:pctWidth>0</wp14:pctWidth>
            </wp14:sizeRelH>
            <wp14:sizeRelV relativeFrom="page">
              <wp14:pctHeight>0</wp14:pctHeight>
            </wp14:sizeRelV>
          </wp:anchor>
        </w:drawing>
      </w:r>
    </w:p>
    <w:p w:rsidR="00FB20C8" w:rsidRDefault="006F6868" w:rsidP="001772E2">
      <w:pPr>
        <w:tabs>
          <w:tab w:val="left" w:pos="1308"/>
        </w:tabs>
        <w:jc w:val="left"/>
      </w:pPr>
      <w:r>
        <w:rPr>
          <w:noProof/>
        </w:rPr>
        <mc:AlternateContent>
          <mc:Choice Requires="wps">
            <w:drawing>
              <wp:anchor distT="0" distB="0" distL="114300" distR="114300" simplePos="0" relativeHeight="251899904" behindDoc="0" locked="0" layoutInCell="1" allowOverlap="1" wp14:anchorId="02BFAF18" wp14:editId="0EACE232">
                <wp:simplePos x="0" y="0"/>
                <wp:positionH relativeFrom="column">
                  <wp:posOffset>-4445</wp:posOffset>
                </wp:positionH>
                <wp:positionV relativeFrom="paragraph">
                  <wp:posOffset>6535420</wp:posOffset>
                </wp:positionV>
                <wp:extent cx="5163820" cy="635"/>
                <wp:effectExtent l="0" t="0" r="5080" b="12065"/>
                <wp:wrapTopAndBottom/>
                <wp:docPr id="179" name="Cuadro de texto 179"/>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rsidR="006F3A53" w:rsidRPr="00A71C51" w:rsidRDefault="006F3A53"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5" w:name="_Toc515563703"/>
                            <w:r>
                              <w:rPr>
                                <w:b/>
                                <w:i w:val="0"/>
                                <w:noProof/>
                                <w:color w:val="4DA4D8" w:themeColor="accent3" w:themeTint="99"/>
                              </w:rPr>
                              <w:t>31</w:t>
                            </w:r>
                            <w:r w:rsidRPr="006F6868">
                              <w:rPr>
                                <w:b/>
                                <w:i w:val="0"/>
                                <w:noProof/>
                                <w:color w:val="4DA4D8" w:themeColor="accent3" w:themeTint="99"/>
                              </w:rPr>
                              <w:fldChar w:fldCharType="end"/>
                            </w:r>
                            <w:r w:rsidRPr="00753E13">
                              <w:t>-Acceso a termina Ubuntu. Fuente: propia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AF18" id="Cuadro de texto 179" o:spid="_x0000_s1051" type="#_x0000_t202" style="position:absolute;margin-left:-.35pt;margin-top:514.6pt;width:406.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" stroked="f">
                <v:textbox style="mso-fit-shape-to-text:t" inset="0,0,0,0">
                  <w:txbxContent>
                    <w:p w:rsidR="006F3A53" w:rsidRPr="00A71C51" w:rsidRDefault="006F3A53" w:rsidP="006F6868">
                      <w:pPr>
                        <w:pStyle w:val="Descripcin"/>
                        <w:jc w:val="center"/>
                        <w:rPr>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26" w:name="_Toc515563703"/>
                      <w:r>
                        <w:rPr>
                          <w:b/>
                          <w:i w:val="0"/>
                          <w:noProof/>
                          <w:color w:val="4DA4D8" w:themeColor="accent3" w:themeTint="99"/>
                        </w:rPr>
                        <w:t>31</w:t>
                      </w:r>
                      <w:r w:rsidRPr="006F6868">
                        <w:rPr>
                          <w:b/>
                          <w:i w:val="0"/>
                          <w:noProof/>
                          <w:color w:val="4DA4D8" w:themeColor="accent3" w:themeTint="99"/>
                        </w:rPr>
                        <w:fldChar w:fldCharType="end"/>
                      </w:r>
                      <w:r w:rsidRPr="00753E13">
                        <w:t>-Acceso a termina Ubuntu. Fuente: propia</w:t>
                      </w:r>
                      <w:bookmarkEnd w:id="126"/>
                    </w:p>
                  </w:txbxContent>
                </v:textbox>
                <w10:wrap type="topAndBottom"/>
              </v:shape>
            </w:pict>
          </mc:Fallback>
        </mc:AlternateContent>
      </w:r>
      <w:r w:rsidR="00FB20C8">
        <w:rPr>
          <w:noProof/>
        </w:rPr>
        <w:drawing>
          <wp:anchor distT="0" distB="0" distL="114300" distR="114300" simplePos="0" relativeHeight="251820032" behindDoc="0" locked="0" layoutInCell="1" allowOverlap="1">
            <wp:simplePos x="0" y="0"/>
            <wp:positionH relativeFrom="column">
              <wp:posOffset>-4445</wp:posOffset>
            </wp:positionH>
            <wp:positionV relativeFrom="paragraph">
              <wp:posOffset>3251200</wp:posOffset>
            </wp:positionV>
            <wp:extent cx="5163820" cy="3227070"/>
            <wp:effectExtent l="0" t="0" r="508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18-05-25 a las 17.19.4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63820" cy="3227070"/>
                    </a:xfrm>
                    <a:prstGeom prst="rect">
                      <a:avLst/>
                    </a:prstGeom>
                  </pic:spPr>
                </pic:pic>
              </a:graphicData>
            </a:graphic>
            <wp14:sizeRelH relativeFrom="page">
              <wp14:pctWidth>0</wp14:pctWidth>
            </wp14:sizeRelH>
            <wp14:sizeRelV relativeFrom="page">
              <wp14:pctHeight>0</wp14:pctHeight>
            </wp14:sizeRelV>
          </wp:anchor>
        </w:drawing>
      </w:r>
    </w:p>
    <w:p w:rsidR="00104BD8" w:rsidRDefault="00104BD8" w:rsidP="001772E2">
      <w:pPr>
        <w:keepNext/>
        <w:tabs>
          <w:tab w:val="left" w:pos="1308"/>
        </w:tabs>
        <w:jc w:val="left"/>
      </w:pPr>
    </w:p>
    <w:p w:rsidR="0094018C" w:rsidRDefault="0094018C" w:rsidP="001772E2">
      <w:pPr>
        <w:pStyle w:val="Descripcin"/>
        <w:jc w:val="center"/>
      </w:pPr>
    </w:p>
    <w:p w:rsidR="00104BD8" w:rsidRDefault="00104BD8" w:rsidP="001772E2">
      <w:pPr>
        <w:keepNext/>
        <w:tabs>
          <w:tab w:val="left" w:pos="1308"/>
        </w:tabs>
        <w:jc w:val="left"/>
      </w:pPr>
    </w:p>
    <w:p w:rsidR="006F6868" w:rsidRDefault="00104BD8" w:rsidP="006F6868">
      <w:pPr>
        <w:keepNext/>
        <w:tabs>
          <w:tab w:val="left" w:pos="1308"/>
        </w:tabs>
        <w:jc w:val="left"/>
      </w:pPr>
      <w:r>
        <w:t>Con el comando</w:t>
      </w:r>
      <w:r w:rsidR="00CD67DE">
        <w:t>-</w:t>
      </w:r>
      <w:r>
        <w:t xml:space="preserve"> </w:t>
      </w:r>
      <w:r w:rsidRPr="003110A7">
        <w:rPr>
          <w:b/>
          <w:i/>
        </w:rPr>
        <w:t>sudo</w:t>
      </w:r>
      <w:r w:rsidRPr="003110A7">
        <w:rPr>
          <w:b/>
        </w:rPr>
        <w:t xml:space="preserve"> </w:t>
      </w:r>
      <w:r w:rsidRPr="003110A7">
        <w:rPr>
          <w:b/>
          <w:i/>
        </w:rPr>
        <w:t>apt-get install wireshark</w:t>
      </w:r>
      <w:r>
        <w:rPr>
          <w:i/>
        </w:rPr>
        <w:t xml:space="preserve"> -</w:t>
      </w:r>
      <w:r>
        <w:t xml:space="preserve"> instalaremos Wireshark con éxito.</w:t>
      </w:r>
      <w:r w:rsidR="00E27176" w:rsidRPr="00E27176">
        <w:rPr>
          <w:noProof/>
        </w:rPr>
        <w:t xml:space="preserve"> </w:t>
      </w:r>
      <w:r w:rsidR="00E27176">
        <w:rPr>
          <w:noProof/>
        </w:rPr>
        <w:drawing>
          <wp:inline distT="0" distB="0" distL="0" distR="0" wp14:anchorId="1DFB0208" wp14:editId="4189C1CD">
            <wp:extent cx="5056094" cy="303738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18-05-25 a las 17.23.21.png"/>
                    <pic:cNvPicPr/>
                  </pic:nvPicPr>
                  <pic:blipFill>
                    <a:blip r:embed="rId95">
                      <a:extLst>
                        <a:ext uri="{28A0092B-C50C-407E-A947-70E740481C1C}">
                          <a14:useLocalDpi xmlns:a14="http://schemas.microsoft.com/office/drawing/2010/main" val="0"/>
                        </a:ext>
                      </a:extLst>
                    </a:blip>
                    <a:stretch>
                      <a:fillRect/>
                    </a:stretch>
                  </pic:blipFill>
                  <pic:spPr>
                    <a:xfrm>
                      <a:off x="0" y="0"/>
                      <a:ext cx="5062876" cy="3041455"/>
                    </a:xfrm>
                    <a:prstGeom prst="rect">
                      <a:avLst/>
                    </a:prstGeom>
                  </pic:spPr>
                </pic:pic>
              </a:graphicData>
            </a:graphic>
          </wp:inline>
        </w:drawing>
      </w:r>
    </w:p>
    <w:p w:rsidR="00104BD8" w:rsidRDefault="006F6868" w:rsidP="006F6868">
      <w:pPr>
        <w:pStyle w:val="Descripcin"/>
        <w:jc w:val="center"/>
      </w:pPr>
      <w:r w:rsidRPr="006F6868">
        <w:rPr>
          <w:b/>
          <w:color w:val="4DA4D8" w:themeColor="accent3" w:themeTint="99"/>
        </w:rPr>
        <w:fldChar w:fldCharType="begin"/>
      </w:r>
      <w:r w:rsidRPr="006F6868">
        <w:rPr>
          <w:b/>
          <w:color w:val="4DA4D8" w:themeColor="accent3" w:themeTint="99"/>
        </w:rPr>
        <w:instrText xml:space="preserve"> SEQ Ilustración \* ARABIC </w:instrText>
      </w:r>
      <w:r w:rsidRPr="006F6868">
        <w:rPr>
          <w:b/>
          <w:color w:val="4DA4D8" w:themeColor="accent3" w:themeTint="99"/>
        </w:rPr>
        <w:fldChar w:fldCharType="separate"/>
      </w:r>
      <w:bookmarkStart w:id="127" w:name="_Toc515563704"/>
      <w:r w:rsidR="00523D3D">
        <w:rPr>
          <w:b/>
          <w:noProof/>
          <w:color w:val="4DA4D8" w:themeColor="accent3" w:themeTint="99"/>
        </w:rPr>
        <w:t>32</w:t>
      </w:r>
      <w:r w:rsidRPr="006F6868">
        <w:rPr>
          <w:b/>
          <w:color w:val="4DA4D8" w:themeColor="accent3" w:themeTint="99"/>
        </w:rPr>
        <w:fldChar w:fldCharType="end"/>
      </w:r>
      <w:r w:rsidRPr="00D61484">
        <w:t>-Instalación de Wireshark. Fuente: propia</w:t>
      </w:r>
      <w:bookmarkEnd w:id="127"/>
    </w:p>
    <w:p w:rsidR="00CD67DE" w:rsidRDefault="00CD67DE" w:rsidP="001772E2">
      <w:pPr>
        <w:tabs>
          <w:tab w:val="left" w:pos="1308"/>
        </w:tabs>
        <w:jc w:val="left"/>
      </w:pPr>
      <w:r>
        <w:t xml:space="preserve">A continuación procederemos a instalar el servidor web Apache. De la misma forma desde la terminal usaremos el comando- </w:t>
      </w:r>
      <w:r w:rsidR="00313F84" w:rsidRPr="003110A7">
        <w:rPr>
          <w:b/>
          <w:i/>
        </w:rPr>
        <w:t>sudo apt-get install</w:t>
      </w:r>
      <w:r w:rsidR="00313F84" w:rsidRPr="003110A7">
        <w:rPr>
          <w:b/>
        </w:rPr>
        <w:t xml:space="preserve"> apache2</w:t>
      </w:r>
      <w:r w:rsidR="00313F84">
        <w:t xml:space="preserve"> -</w:t>
      </w:r>
      <w:r>
        <w:t>en caso de que nos pida confirmación de instalación la aceptaremos pulsando “Y”</w:t>
      </w:r>
      <w:r w:rsidR="00313F84">
        <w:t>.</w:t>
      </w:r>
    </w:p>
    <w:p w:rsidR="006F6868" w:rsidRDefault="00313F84" w:rsidP="006F6868">
      <w:pPr>
        <w:keepNext/>
        <w:tabs>
          <w:tab w:val="left" w:pos="1308"/>
        </w:tabs>
        <w:jc w:val="left"/>
      </w:pPr>
      <w:r>
        <w:rPr>
          <w:noProof/>
        </w:rPr>
        <w:drawing>
          <wp:inline distT="0" distB="0" distL="0" distR="0">
            <wp:extent cx="5120640" cy="2816860"/>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8-05-25 a las 17.28.04.png"/>
                    <pic:cNvPicPr/>
                  </pic:nvPicPr>
                  <pic:blipFill rotWithShape="1">
                    <a:blip r:embed="rId96" cstate="print">
                      <a:extLst>
                        <a:ext uri="{28A0092B-C50C-407E-A947-70E740481C1C}">
                          <a14:useLocalDpi xmlns:a14="http://schemas.microsoft.com/office/drawing/2010/main" val="0"/>
                        </a:ext>
                      </a:extLst>
                    </a:blip>
                    <a:srcRect r="9990"/>
                    <a:stretch/>
                  </pic:blipFill>
                  <pic:spPr bwMode="auto">
                    <a:xfrm>
                      <a:off x="0" y="0"/>
                      <a:ext cx="5120640" cy="2816860"/>
                    </a:xfrm>
                    <a:prstGeom prst="rect">
                      <a:avLst/>
                    </a:prstGeom>
                    <a:ln>
                      <a:noFill/>
                    </a:ln>
                    <a:extLst>
                      <a:ext uri="{53640926-AAD7-44D8-BBD7-CCE9431645EC}">
                        <a14:shadowObscured xmlns:a14="http://schemas.microsoft.com/office/drawing/2010/main"/>
                      </a:ext>
                    </a:extLst>
                  </pic:spPr>
                </pic:pic>
              </a:graphicData>
            </a:graphic>
          </wp:inline>
        </w:drawing>
      </w:r>
    </w:p>
    <w:p w:rsidR="00313F84" w:rsidRDefault="006F6868" w:rsidP="006F6868">
      <w:pPr>
        <w:pStyle w:val="Descripcin"/>
        <w:jc w:val="center"/>
      </w:pPr>
      <w:r w:rsidRPr="006F6868">
        <w:rPr>
          <w:b/>
          <w:i w:val="0"/>
          <w:color w:val="4DA4D8" w:themeColor="accent3" w:themeTint="99"/>
        </w:rPr>
        <w:fldChar w:fldCharType="begin"/>
      </w:r>
      <w:r w:rsidRPr="006F6868">
        <w:rPr>
          <w:b/>
          <w:i w:val="0"/>
          <w:color w:val="4DA4D8" w:themeColor="accent3" w:themeTint="99"/>
        </w:rPr>
        <w:instrText xml:space="preserve"> SEQ Ilustración \* ARABIC </w:instrText>
      </w:r>
      <w:r w:rsidRPr="006F6868">
        <w:rPr>
          <w:b/>
          <w:i w:val="0"/>
          <w:color w:val="4DA4D8" w:themeColor="accent3" w:themeTint="99"/>
        </w:rPr>
        <w:fldChar w:fldCharType="separate"/>
      </w:r>
      <w:bookmarkStart w:id="128" w:name="_Toc515563705"/>
      <w:r w:rsidR="00523D3D">
        <w:rPr>
          <w:b/>
          <w:i w:val="0"/>
          <w:noProof/>
          <w:color w:val="4DA4D8" w:themeColor="accent3" w:themeTint="99"/>
        </w:rPr>
        <w:t>33</w:t>
      </w:r>
      <w:r w:rsidRPr="006F6868">
        <w:rPr>
          <w:b/>
          <w:i w:val="0"/>
          <w:color w:val="4DA4D8" w:themeColor="accent3" w:themeTint="99"/>
        </w:rPr>
        <w:fldChar w:fldCharType="end"/>
      </w:r>
      <w:r w:rsidRPr="00385EB4">
        <w:t>-Instalación servidor web Apache. Fuente: propia</w:t>
      </w:r>
      <w:bookmarkEnd w:id="128"/>
    </w:p>
    <w:p w:rsidR="00CD67DE" w:rsidRDefault="00CD67DE" w:rsidP="001772E2">
      <w:pPr>
        <w:pStyle w:val="Descripcin"/>
        <w:jc w:val="center"/>
      </w:pPr>
    </w:p>
    <w:p w:rsidR="00313F84" w:rsidRDefault="00313F84" w:rsidP="001772E2">
      <w:pPr>
        <w:rPr>
          <w:i/>
        </w:rPr>
      </w:pPr>
      <w:r>
        <w:t xml:space="preserve">Para confirmar que se ha instalado correctamente usaremos el comando- </w:t>
      </w:r>
      <w:r w:rsidRPr="003110A7">
        <w:rPr>
          <w:b/>
          <w:i/>
        </w:rPr>
        <w:t>apache2ctl -v</w:t>
      </w:r>
      <w:r w:rsidRPr="00313F84">
        <w:rPr>
          <w:i/>
        </w:rPr>
        <w:t xml:space="preserve"> </w:t>
      </w:r>
    </w:p>
    <w:p w:rsidR="00313F84" w:rsidRDefault="00313F84" w:rsidP="001772E2">
      <w:r>
        <w:lastRenderedPageBreak/>
        <w:t>De esta forma podremos ver que se ha instalado una versión de forma correcta.</w:t>
      </w:r>
    </w:p>
    <w:p w:rsidR="006F6868" w:rsidRDefault="00313F84" w:rsidP="006F6868">
      <w:pPr>
        <w:keepNext/>
        <w:jc w:val="center"/>
      </w:pPr>
      <w:r>
        <w:rPr>
          <w:noProof/>
        </w:rPr>
        <w:drawing>
          <wp:inline distT="0" distB="0" distL="0" distR="0">
            <wp:extent cx="2441196" cy="38143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18-05-25 a las 17.28.2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59976" cy="384371"/>
                    </a:xfrm>
                    <a:prstGeom prst="rect">
                      <a:avLst/>
                    </a:prstGeom>
                  </pic:spPr>
                </pic:pic>
              </a:graphicData>
            </a:graphic>
          </wp:inline>
        </w:drawing>
      </w:r>
    </w:p>
    <w:p w:rsidR="00313F84" w:rsidRDefault="006F6868" w:rsidP="006F6868">
      <w:pPr>
        <w:pStyle w:val="Descripcin"/>
        <w:jc w:val="center"/>
      </w:pPr>
      <w:r w:rsidRPr="006F6868">
        <w:rPr>
          <w:b/>
          <w:i w:val="0"/>
          <w:color w:val="4DA4D8" w:themeColor="accent3" w:themeTint="99"/>
        </w:rPr>
        <w:fldChar w:fldCharType="begin"/>
      </w:r>
      <w:r w:rsidRPr="006F6868">
        <w:rPr>
          <w:b/>
          <w:i w:val="0"/>
          <w:color w:val="4DA4D8" w:themeColor="accent3" w:themeTint="99"/>
        </w:rPr>
        <w:instrText xml:space="preserve"> SEQ Ilustración \* ARABIC </w:instrText>
      </w:r>
      <w:r w:rsidRPr="006F6868">
        <w:rPr>
          <w:b/>
          <w:i w:val="0"/>
          <w:color w:val="4DA4D8" w:themeColor="accent3" w:themeTint="99"/>
        </w:rPr>
        <w:fldChar w:fldCharType="separate"/>
      </w:r>
      <w:bookmarkStart w:id="129" w:name="_Toc515563706"/>
      <w:r w:rsidR="00523D3D">
        <w:rPr>
          <w:b/>
          <w:i w:val="0"/>
          <w:noProof/>
          <w:color w:val="4DA4D8" w:themeColor="accent3" w:themeTint="99"/>
        </w:rPr>
        <w:t>34</w:t>
      </w:r>
      <w:r w:rsidRPr="006F6868">
        <w:rPr>
          <w:b/>
          <w:i w:val="0"/>
          <w:color w:val="4DA4D8" w:themeColor="accent3" w:themeTint="99"/>
        </w:rPr>
        <w:fldChar w:fldCharType="end"/>
      </w:r>
      <w:r w:rsidRPr="00750186">
        <w:t>-Apache instalado. Fuente: propia</w:t>
      </w:r>
      <w:bookmarkEnd w:id="129"/>
    </w:p>
    <w:p w:rsidR="002922E1" w:rsidRDefault="002922E1" w:rsidP="001772E2"/>
    <w:p w:rsidR="00296676" w:rsidRDefault="002922E1" w:rsidP="001772E2">
      <w:r>
        <w:t>Vamos a proceder ahora a la instalación de igual forma de hping3, usaremos el comando</w:t>
      </w:r>
    </w:p>
    <w:p w:rsidR="002922E1" w:rsidRPr="003110A7" w:rsidRDefault="006F6868" w:rsidP="001772E2">
      <w:pPr>
        <w:rPr>
          <w:b/>
          <w:i/>
        </w:rPr>
      </w:pPr>
      <w:r>
        <w:rPr>
          <w:noProof/>
        </w:rPr>
        <mc:AlternateContent>
          <mc:Choice Requires="wps">
            <w:drawing>
              <wp:anchor distT="0" distB="0" distL="114300" distR="114300" simplePos="0" relativeHeight="251901952" behindDoc="0" locked="0" layoutInCell="1" allowOverlap="1" wp14:anchorId="15A5F855" wp14:editId="1B349133">
                <wp:simplePos x="0" y="0"/>
                <wp:positionH relativeFrom="column">
                  <wp:posOffset>446405</wp:posOffset>
                </wp:positionH>
                <wp:positionV relativeFrom="paragraph">
                  <wp:posOffset>2437130</wp:posOffset>
                </wp:positionV>
                <wp:extent cx="4261485" cy="635"/>
                <wp:effectExtent l="0" t="0" r="5715" b="12065"/>
                <wp:wrapTopAndBottom/>
                <wp:docPr id="180" name="Cuadro de texto 180"/>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rsidR="006F3A53" w:rsidRPr="00E050FB" w:rsidRDefault="006F3A53" w:rsidP="006F6868">
                            <w:pPr>
                              <w:pStyle w:val="Descripcin"/>
                              <w:jc w:val="center"/>
                              <w:rPr>
                                <w:b/>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30" w:name="_Toc515563707"/>
                            <w:r>
                              <w:rPr>
                                <w:b/>
                                <w:i w:val="0"/>
                                <w:noProof/>
                                <w:color w:val="4DA4D8" w:themeColor="accent3" w:themeTint="99"/>
                              </w:rPr>
                              <w:t>35</w:t>
                            </w:r>
                            <w:r w:rsidRPr="006F6868">
                              <w:rPr>
                                <w:b/>
                                <w:i w:val="0"/>
                                <w:noProof/>
                                <w:color w:val="4DA4D8" w:themeColor="accent3" w:themeTint="99"/>
                              </w:rPr>
                              <w:fldChar w:fldCharType="end"/>
                            </w:r>
                            <w:r w:rsidRPr="001F57F1">
                              <w:t>-Instalación hping3. Fuente: propia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5F855" id="Cuadro de texto 180" o:spid="_x0000_s1052" type="#_x0000_t202" style="position:absolute;left:0;text-align:left;margin-left:35.15pt;margin-top:191.9pt;width:335.5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" stroked="f">
                <v:textbox style="mso-fit-shape-to-text:t" inset="0,0,0,0">
                  <w:txbxContent>
                    <w:p w:rsidR="006F3A53" w:rsidRPr="00E050FB" w:rsidRDefault="006F3A53" w:rsidP="006F6868">
                      <w:pPr>
                        <w:pStyle w:val="Descripcin"/>
                        <w:jc w:val="center"/>
                        <w:rPr>
                          <w:b/>
                          <w:noProof/>
                          <w:szCs w:val="22"/>
                        </w:rPr>
                      </w:pPr>
                      <w:r w:rsidRPr="006F6868">
                        <w:rPr>
                          <w:b/>
                          <w:i w:val="0"/>
                          <w:noProof/>
                          <w:color w:val="4DA4D8" w:themeColor="accent3" w:themeTint="99"/>
                        </w:rPr>
                        <w:fldChar w:fldCharType="begin"/>
                      </w:r>
                      <w:r w:rsidRPr="006F6868">
                        <w:rPr>
                          <w:b/>
                          <w:i w:val="0"/>
                          <w:noProof/>
                          <w:color w:val="4DA4D8" w:themeColor="accent3" w:themeTint="99"/>
                        </w:rPr>
                        <w:instrText xml:space="preserve"> SEQ Ilustración \* ARABIC </w:instrText>
                      </w:r>
                      <w:r w:rsidRPr="006F6868">
                        <w:rPr>
                          <w:b/>
                          <w:i w:val="0"/>
                          <w:noProof/>
                          <w:color w:val="4DA4D8" w:themeColor="accent3" w:themeTint="99"/>
                        </w:rPr>
                        <w:fldChar w:fldCharType="separate"/>
                      </w:r>
                      <w:bookmarkStart w:id="131" w:name="_Toc515563707"/>
                      <w:r>
                        <w:rPr>
                          <w:b/>
                          <w:i w:val="0"/>
                          <w:noProof/>
                          <w:color w:val="4DA4D8" w:themeColor="accent3" w:themeTint="99"/>
                        </w:rPr>
                        <w:t>35</w:t>
                      </w:r>
                      <w:r w:rsidRPr="006F6868">
                        <w:rPr>
                          <w:b/>
                          <w:i w:val="0"/>
                          <w:noProof/>
                          <w:color w:val="4DA4D8" w:themeColor="accent3" w:themeTint="99"/>
                        </w:rPr>
                        <w:fldChar w:fldCharType="end"/>
                      </w:r>
                      <w:r w:rsidRPr="001F57F1">
                        <w:t>-Instalación hping3. Fuente: propia</w:t>
                      </w:r>
                      <w:bookmarkEnd w:id="131"/>
                    </w:p>
                  </w:txbxContent>
                </v:textbox>
                <w10:wrap type="topAndBottom"/>
              </v:shape>
            </w:pict>
          </mc:Fallback>
        </mc:AlternateContent>
      </w:r>
      <w:r w:rsidR="00FB20C8" w:rsidRPr="003110A7">
        <w:rPr>
          <w:b/>
          <w:noProof/>
        </w:rPr>
        <w:drawing>
          <wp:anchor distT="0" distB="0" distL="114300" distR="114300" simplePos="0" relativeHeight="251725824" behindDoc="0" locked="0" layoutInCell="1" allowOverlap="1">
            <wp:simplePos x="0" y="0"/>
            <wp:positionH relativeFrom="column">
              <wp:posOffset>446555</wp:posOffset>
            </wp:positionH>
            <wp:positionV relativeFrom="paragraph">
              <wp:posOffset>313690</wp:posOffset>
            </wp:positionV>
            <wp:extent cx="4261607" cy="2066825"/>
            <wp:effectExtent l="0" t="0" r="0" b="381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18-05-25 a las 17.39.0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61607" cy="2066825"/>
                    </a:xfrm>
                    <a:prstGeom prst="rect">
                      <a:avLst/>
                    </a:prstGeom>
                  </pic:spPr>
                </pic:pic>
              </a:graphicData>
            </a:graphic>
            <wp14:sizeRelH relativeFrom="page">
              <wp14:pctWidth>0</wp14:pctWidth>
            </wp14:sizeRelH>
            <wp14:sizeRelV relativeFrom="page">
              <wp14:pctHeight>0</wp14:pctHeight>
            </wp14:sizeRelV>
          </wp:anchor>
        </w:drawing>
      </w:r>
      <w:r w:rsidR="002922E1" w:rsidRPr="003110A7">
        <w:rPr>
          <w:b/>
          <w:i/>
        </w:rPr>
        <w:t>sudo apt-get install hping3</w:t>
      </w:r>
    </w:p>
    <w:p w:rsidR="00296676" w:rsidRDefault="00296676" w:rsidP="001772E2"/>
    <w:p w:rsidR="00470BFA" w:rsidRDefault="00470BFA" w:rsidP="001772E2">
      <w:r>
        <w:t>A continuación instalaremos de igual manera dSniff con el comando:</w:t>
      </w:r>
    </w:p>
    <w:p w:rsidR="00296676" w:rsidRPr="003110A7" w:rsidRDefault="00470BFA" w:rsidP="001772E2">
      <w:pPr>
        <w:rPr>
          <w:b/>
          <w:i/>
        </w:rPr>
      </w:pPr>
      <w:r w:rsidRPr="003110A7">
        <w:rPr>
          <w:b/>
          <w:i/>
        </w:rPr>
        <w:t xml:space="preserve">sudo apt-get install dsnif </w:t>
      </w:r>
    </w:p>
    <w:p w:rsidR="006F6868" w:rsidRDefault="00470BFA" w:rsidP="006F6868">
      <w:pPr>
        <w:keepNext/>
        <w:jc w:val="center"/>
      </w:pPr>
      <w:r>
        <w:rPr>
          <w:noProof/>
        </w:rPr>
        <w:drawing>
          <wp:inline distT="0" distB="0" distL="0" distR="0">
            <wp:extent cx="5120640" cy="2106213"/>
            <wp:effectExtent l="0" t="0" r="0"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8-05-25 a las 17.46.10.png"/>
                    <pic:cNvPicPr/>
                  </pic:nvPicPr>
                  <pic:blipFill>
                    <a:blip r:embed="rId99">
                      <a:extLst>
                        <a:ext uri="{28A0092B-C50C-407E-A947-70E740481C1C}">
                          <a14:useLocalDpi xmlns:a14="http://schemas.microsoft.com/office/drawing/2010/main" val="0"/>
                        </a:ext>
                      </a:extLst>
                    </a:blip>
                    <a:stretch>
                      <a:fillRect/>
                    </a:stretch>
                  </pic:blipFill>
                  <pic:spPr>
                    <a:xfrm>
                      <a:off x="0" y="0"/>
                      <a:ext cx="5136316" cy="2112661"/>
                    </a:xfrm>
                    <a:prstGeom prst="rect">
                      <a:avLst/>
                    </a:prstGeom>
                  </pic:spPr>
                </pic:pic>
              </a:graphicData>
            </a:graphic>
          </wp:inline>
        </w:drawing>
      </w:r>
    </w:p>
    <w:p w:rsidR="00470BFA" w:rsidRDefault="006F6868" w:rsidP="006F6868">
      <w:pPr>
        <w:pStyle w:val="Descripcin"/>
        <w:jc w:val="center"/>
      </w:pPr>
      <w:r w:rsidRPr="006F6868">
        <w:rPr>
          <w:b/>
          <w:i w:val="0"/>
          <w:color w:val="4DA4D8" w:themeColor="accent3" w:themeTint="99"/>
        </w:rPr>
        <w:fldChar w:fldCharType="begin"/>
      </w:r>
      <w:r w:rsidRPr="006F6868">
        <w:rPr>
          <w:b/>
          <w:i w:val="0"/>
          <w:color w:val="4DA4D8" w:themeColor="accent3" w:themeTint="99"/>
        </w:rPr>
        <w:instrText xml:space="preserve"> SEQ Ilustración \* ARABIC </w:instrText>
      </w:r>
      <w:r w:rsidRPr="006F6868">
        <w:rPr>
          <w:b/>
          <w:i w:val="0"/>
          <w:color w:val="4DA4D8" w:themeColor="accent3" w:themeTint="99"/>
        </w:rPr>
        <w:fldChar w:fldCharType="separate"/>
      </w:r>
      <w:bookmarkStart w:id="132" w:name="_Toc515563708"/>
      <w:r w:rsidR="00523D3D">
        <w:rPr>
          <w:b/>
          <w:i w:val="0"/>
          <w:noProof/>
          <w:color w:val="4DA4D8" w:themeColor="accent3" w:themeTint="99"/>
        </w:rPr>
        <w:t>36</w:t>
      </w:r>
      <w:r w:rsidRPr="006F6868">
        <w:rPr>
          <w:b/>
          <w:i w:val="0"/>
          <w:color w:val="4DA4D8" w:themeColor="accent3" w:themeTint="99"/>
        </w:rPr>
        <w:fldChar w:fldCharType="end"/>
      </w:r>
      <w:r w:rsidRPr="00961234">
        <w:t>-In</w:t>
      </w:r>
      <w:r>
        <w:t>stalación dSniff. Fuente: propia</w:t>
      </w:r>
      <w:bookmarkEnd w:id="132"/>
    </w:p>
    <w:p w:rsidR="00296676" w:rsidRDefault="005C5DC4" w:rsidP="001772E2">
      <w:r>
        <w:t xml:space="preserve">Para instalar </w:t>
      </w:r>
      <w:r w:rsidRPr="005C5DC4">
        <w:t>Social-Engineering Toolkit (Setoolkit)</w:t>
      </w:r>
      <w:r>
        <w:t xml:space="preserve"> deberemos seguir las instrucciones del enlace a repositorio “</w:t>
      </w:r>
      <w:r w:rsidRPr="005C5DC4">
        <w:t>https://github.com/trustedsec/social-engineer-toolkit</w:t>
      </w:r>
      <w:r>
        <w:t>”.</w:t>
      </w:r>
      <w:r w:rsidR="00587FAD">
        <w:t>[10]</w:t>
      </w:r>
    </w:p>
    <w:p w:rsidR="005C5DC4" w:rsidRDefault="005C5DC4" w:rsidP="001772E2">
      <w:r>
        <w:t>El primer paso será instalar las dependencias que requiere usando estos comandos:</w:t>
      </w:r>
    </w:p>
    <w:p w:rsidR="005C5DC4" w:rsidRPr="003110A7" w:rsidRDefault="005C5DC4" w:rsidP="001772E2">
      <w:pPr>
        <w:rPr>
          <w:b/>
          <w:i/>
        </w:rPr>
      </w:pPr>
      <w:r w:rsidRPr="003110A7">
        <w:rPr>
          <w:b/>
          <w:i/>
        </w:rPr>
        <w:lastRenderedPageBreak/>
        <w:t>sudo apt-get --force-yes -y install git apache2 python-requests libapache2-mod-php \</w:t>
      </w:r>
    </w:p>
    <w:p w:rsidR="005C5DC4" w:rsidRPr="003110A7" w:rsidRDefault="005C5DC4" w:rsidP="001772E2">
      <w:pPr>
        <w:rPr>
          <w:b/>
          <w:i/>
        </w:rPr>
      </w:pPr>
      <w:r w:rsidRPr="003110A7">
        <w:rPr>
          <w:b/>
          <w:i/>
        </w:rPr>
        <w:t>python-pymssql build-essential python-pexpect python-pefile python-crypto python-openssl</w:t>
      </w:r>
    </w:p>
    <w:p w:rsidR="00DC0928" w:rsidRDefault="005C5DC4" w:rsidP="00DC0928">
      <w:pPr>
        <w:keepNext/>
        <w:jc w:val="center"/>
      </w:pPr>
      <w:r>
        <w:rPr>
          <w:noProof/>
        </w:rPr>
        <w:drawing>
          <wp:inline distT="0" distB="0" distL="0" distR="0">
            <wp:extent cx="4538444" cy="274768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18-05-25 a las 17.58.1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40550" cy="2748961"/>
                    </a:xfrm>
                    <a:prstGeom prst="rect">
                      <a:avLst/>
                    </a:prstGeom>
                  </pic:spPr>
                </pic:pic>
              </a:graphicData>
            </a:graphic>
          </wp:inline>
        </w:drawing>
      </w:r>
    </w:p>
    <w:p w:rsidR="00296676" w:rsidRDefault="00DC0928" w:rsidP="00DC0928">
      <w:pPr>
        <w:pStyle w:val="Descripcin"/>
        <w:jc w:val="center"/>
      </w:pPr>
      <w:r w:rsidRPr="00DC0928">
        <w:rPr>
          <w:b/>
          <w:i w:val="0"/>
          <w:color w:val="4DA4D8" w:themeColor="accent3" w:themeTint="99"/>
        </w:rPr>
        <w:fldChar w:fldCharType="begin"/>
      </w:r>
      <w:r w:rsidRPr="00DC0928">
        <w:rPr>
          <w:b/>
          <w:i w:val="0"/>
          <w:color w:val="4DA4D8" w:themeColor="accent3" w:themeTint="99"/>
        </w:rPr>
        <w:instrText xml:space="preserve"> SEQ Ilustración \* ARABIC </w:instrText>
      </w:r>
      <w:r w:rsidRPr="00DC0928">
        <w:rPr>
          <w:b/>
          <w:i w:val="0"/>
          <w:color w:val="4DA4D8" w:themeColor="accent3" w:themeTint="99"/>
        </w:rPr>
        <w:fldChar w:fldCharType="separate"/>
      </w:r>
      <w:bookmarkStart w:id="133" w:name="_Toc515563709"/>
      <w:r w:rsidR="00523D3D">
        <w:rPr>
          <w:b/>
          <w:i w:val="0"/>
          <w:noProof/>
          <w:color w:val="4DA4D8" w:themeColor="accent3" w:themeTint="99"/>
        </w:rPr>
        <w:t>37</w:t>
      </w:r>
      <w:r w:rsidRPr="00DC0928">
        <w:rPr>
          <w:b/>
          <w:i w:val="0"/>
          <w:color w:val="4DA4D8" w:themeColor="accent3" w:themeTint="99"/>
        </w:rPr>
        <w:fldChar w:fldCharType="end"/>
      </w:r>
      <w:r w:rsidRPr="0065686A">
        <w:t>-Instalar dependencias setoolkit. Fuente: propia</w:t>
      </w:r>
      <w:bookmarkEnd w:id="133"/>
    </w:p>
    <w:p w:rsidR="00296676" w:rsidRDefault="005C5DC4" w:rsidP="001772E2">
      <w:r>
        <w:t>Una vez instaladas las dependencias</w:t>
      </w:r>
      <w:r w:rsidR="00AA402B">
        <w:t xml:space="preserve"> deberemos descargar la aplicación</w:t>
      </w:r>
      <w:r>
        <w:t xml:space="preserve"> </w:t>
      </w:r>
      <w:r w:rsidR="00FA04B8">
        <w:t>usando</w:t>
      </w:r>
      <w:r w:rsidR="00AA402B">
        <w:t xml:space="preserve"> el comando:</w:t>
      </w:r>
    </w:p>
    <w:p w:rsidR="00AA402B" w:rsidRPr="003110A7" w:rsidRDefault="00AA402B" w:rsidP="001772E2">
      <w:pPr>
        <w:rPr>
          <w:b/>
          <w:i/>
        </w:rPr>
      </w:pPr>
      <w:r w:rsidRPr="003110A7">
        <w:rPr>
          <w:b/>
          <w:i/>
        </w:rPr>
        <w:t>git clone https://github.com/trustedsec/social-engineer-toolkit/ set/</w:t>
      </w:r>
    </w:p>
    <w:p w:rsidR="000B50D3" w:rsidRDefault="00AA402B" w:rsidP="000B50D3">
      <w:pPr>
        <w:keepNext/>
      </w:pPr>
      <w:r>
        <w:rPr>
          <w:i/>
          <w:noProof/>
        </w:rPr>
        <w:drawing>
          <wp:inline distT="0" distB="0" distL="0" distR="0" wp14:anchorId="695259DF" wp14:editId="174EA8FD">
            <wp:extent cx="5023821" cy="1294227"/>
            <wp:effectExtent l="0" t="0" r="571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5-25 a las 18.01.0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71224" cy="1306439"/>
                    </a:xfrm>
                    <a:prstGeom prst="rect">
                      <a:avLst/>
                    </a:prstGeom>
                  </pic:spPr>
                </pic:pic>
              </a:graphicData>
            </a:graphic>
          </wp:inline>
        </w:drawing>
      </w:r>
    </w:p>
    <w:p w:rsidR="00AA402B" w:rsidRDefault="000B50D3" w:rsidP="000B50D3">
      <w:pPr>
        <w:pStyle w:val="Descripcin"/>
        <w:jc w:val="center"/>
      </w:pPr>
      <w:r w:rsidRPr="000B50D3">
        <w:rPr>
          <w:b/>
          <w:color w:val="4DA4D8" w:themeColor="accent3" w:themeTint="99"/>
        </w:rPr>
        <w:fldChar w:fldCharType="begin"/>
      </w:r>
      <w:r w:rsidRPr="000B50D3">
        <w:rPr>
          <w:b/>
          <w:color w:val="4DA4D8" w:themeColor="accent3" w:themeTint="99"/>
        </w:rPr>
        <w:instrText xml:space="preserve"> SEQ Ilustración \* ARABIC </w:instrText>
      </w:r>
      <w:r w:rsidRPr="000B50D3">
        <w:rPr>
          <w:b/>
          <w:color w:val="4DA4D8" w:themeColor="accent3" w:themeTint="99"/>
        </w:rPr>
        <w:fldChar w:fldCharType="separate"/>
      </w:r>
      <w:bookmarkStart w:id="134" w:name="_Toc515563710"/>
      <w:r w:rsidR="00523D3D">
        <w:rPr>
          <w:b/>
          <w:noProof/>
          <w:color w:val="4DA4D8" w:themeColor="accent3" w:themeTint="99"/>
        </w:rPr>
        <w:t>38</w:t>
      </w:r>
      <w:r w:rsidRPr="000B50D3">
        <w:rPr>
          <w:b/>
          <w:color w:val="4DA4D8" w:themeColor="accent3" w:themeTint="99"/>
        </w:rPr>
        <w:fldChar w:fldCharType="end"/>
      </w:r>
      <w:r w:rsidRPr="00D626FD">
        <w:t>-Descarga de la aplicación setoolkit. Fuente: propia</w:t>
      </w:r>
      <w:bookmarkEnd w:id="134"/>
    </w:p>
    <w:p w:rsidR="00451B73" w:rsidRDefault="00AA402B" w:rsidP="00451B73">
      <w:pPr>
        <w:keepNext/>
      </w:pPr>
      <w:r>
        <w:rPr>
          <w:i/>
          <w:noProof/>
        </w:rPr>
        <w:lastRenderedPageBreak/>
        <mc:AlternateContent>
          <mc:Choice Requires="wps">
            <w:drawing>
              <wp:anchor distT="0" distB="0" distL="114300" distR="114300" simplePos="0" relativeHeight="251728896" behindDoc="0" locked="0" layoutInCell="1" allowOverlap="1">
                <wp:simplePos x="0" y="0"/>
                <wp:positionH relativeFrom="column">
                  <wp:posOffset>3940810</wp:posOffset>
                </wp:positionH>
                <wp:positionV relativeFrom="paragraph">
                  <wp:posOffset>815975</wp:posOffset>
                </wp:positionV>
                <wp:extent cx="553673" cy="577121"/>
                <wp:effectExtent l="25400" t="25400" r="31115" b="20320"/>
                <wp:wrapNone/>
                <wp:docPr id="97" name="Rectángulo 97"/>
                <wp:cNvGraphicFramePr/>
                <a:graphic xmlns:a="http://schemas.openxmlformats.org/drawingml/2006/main">
                  <a:graphicData uri="http://schemas.microsoft.com/office/word/2010/wordprocessingShape">
                    <wps:wsp>
                      <wps:cNvSpPr/>
                      <wps:spPr>
                        <a:xfrm>
                          <a:off x="0" y="0"/>
                          <a:ext cx="553673" cy="577121"/>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A311E" id="Rectángulo 97" o:spid="_x0000_s1026" style="position:absolute;margin-left:310.3pt;margin-top:64.25pt;width:43.6pt;height:45.4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" filled="f" strokecolor="red" strokeweight="3.5pt"/>
            </w:pict>
          </mc:Fallback>
        </mc:AlternateContent>
      </w:r>
      <w:r>
        <w:rPr>
          <w:i/>
          <w:noProof/>
        </w:rPr>
        <w:drawing>
          <wp:inline distT="0" distB="0" distL="0" distR="0" wp14:anchorId="301D9446" wp14:editId="79CE186B">
            <wp:extent cx="5049781" cy="1979555"/>
            <wp:effectExtent l="0" t="0" r="508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5-25 a las 18.02.27.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64816" cy="1985449"/>
                    </a:xfrm>
                    <a:prstGeom prst="rect">
                      <a:avLst/>
                    </a:prstGeom>
                  </pic:spPr>
                </pic:pic>
              </a:graphicData>
            </a:graphic>
          </wp:inline>
        </w:drawing>
      </w:r>
    </w:p>
    <w:p w:rsidR="00AA402B" w:rsidRPr="00451B73"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35" w:name="_Toc515563711"/>
      <w:r w:rsidR="00523D3D">
        <w:rPr>
          <w:b/>
          <w:i w:val="0"/>
          <w:noProof/>
          <w:color w:val="4DA4D8" w:themeColor="accent3" w:themeTint="99"/>
        </w:rPr>
        <w:t>39</w:t>
      </w:r>
      <w:r w:rsidRPr="00451B73">
        <w:rPr>
          <w:b/>
          <w:i w:val="0"/>
          <w:color w:val="4DA4D8" w:themeColor="accent3" w:themeTint="99"/>
        </w:rPr>
        <w:fldChar w:fldCharType="end"/>
      </w:r>
      <w:r w:rsidRPr="00AF2B1D">
        <w:t>-Aplicación setoolkit descargada en la carpeta /set. Fuente: propia</w:t>
      </w:r>
      <w:bookmarkEnd w:id="135"/>
    </w:p>
    <w:p w:rsidR="00AA402B" w:rsidRPr="003110A7" w:rsidRDefault="003110A7" w:rsidP="001772E2">
      <w:r>
        <w:t xml:space="preserve">Para terminar de instalar la aplicación correctamente deberemos ir a la carpeta /set desde terminal usando el comando- </w:t>
      </w:r>
      <w:r w:rsidRPr="003110A7">
        <w:rPr>
          <w:b/>
          <w:i/>
        </w:rPr>
        <w:t>cd set</w:t>
      </w:r>
      <w:r>
        <w:rPr>
          <w:b/>
          <w:i/>
        </w:rPr>
        <w:t xml:space="preserve"> </w:t>
      </w:r>
      <w:r>
        <w:t xml:space="preserve">– e instalar </w:t>
      </w:r>
      <w:r w:rsidR="00FA04B8">
        <w:t xml:space="preserve">la aplicación </w:t>
      </w:r>
      <w:r>
        <w:t xml:space="preserve">con el comando- </w:t>
      </w:r>
      <w:r w:rsidR="00F26E05" w:rsidRPr="00F26E05">
        <w:rPr>
          <w:b/>
          <w:i/>
        </w:rPr>
        <w:t>sudo</w:t>
      </w:r>
      <w:r w:rsidR="00F26E05">
        <w:t xml:space="preserve"> </w:t>
      </w:r>
      <w:r w:rsidRPr="003110A7">
        <w:rPr>
          <w:b/>
          <w:i/>
        </w:rPr>
        <w:t>python setup.py install</w:t>
      </w:r>
    </w:p>
    <w:p w:rsidR="00451B73" w:rsidRDefault="00902825" w:rsidP="00451B73">
      <w:pPr>
        <w:keepNext/>
      </w:pPr>
      <w:r>
        <w:rPr>
          <w:i/>
          <w:noProof/>
        </w:rPr>
        <w:drawing>
          <wp:inline distT="0" distB="0" distL="0" distR="0">
            <wp:extent cx="5142155" cy="3117205"/>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5-25 a las 18.13.25.png"/>
                    <pic:cNvPicPr/>
                  </pic:nvPicPr>
                  <pic:blipFill>
                    <a:blip r:embed="rId103">
                      <a:extLst>
                        <a:ext uri="{28A0092B-C50C-407E-A947-70E740481C1C}">
                          <a14:useLocalDpi xmlns:a14="http://schemas.microsoft.com/office/drawing/2010/main" val="0"/>
                        </a:ext>
                      </a:extLst>
                    </a:blip>
                    <a:stretch>
                      <a:fillRect/>
                    </a:stretch>
                  </pic:blipFill>
                  <pic:spPr>
                    <a:xfrm>
                      <a:off x="0" y="0"/>
                      <a:ext cx="5153376" cy="3124007"/>
                    </a:xfrm>
                    <a:prstGeom prst="rect">
                      <a:avLst/>
                    </a:prstGeom>
                  </pic:spPr>
                </pic:pic>
              </a:graphicData>
            </a:graphic>
          </wp:inline>
        </w:drawing>
      </w:r>
    </w:p>
    <w:p w:rsidR="00902825"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36" w:name="_Toc515563712"/>
      <w:r w:rsidR="00523D3D">
        <w:rPr>
          <w:b/>
          <w:i w:val="0"/>
          <w:noProof/>
          <w:color w:val="4DA4D8" w:themeColor="accent3" w:themeTint="99"/>
        </w:rPr>
        <w:t>40</w:t>
      </w:r>
      <w:r w:rsidRPr="00451B73">
        <w:rPr>
          <w:b/>
          <w:i w:val="0"/>
          <w:color w:val="4DA4D8" w:themeColor="accent3" w:themeTint="99"/>
        </w:rPr>
        <w:fldChar w:fldCharType="end"/>
      </w:r>
      <w:r w:rsidRPr="006E489E">
        <w:t>-Instalación setoolkit. Fuente: propia</w:t>
      </w:r>
      <w:bookmarkEnd w:id="136"/>
    </w:p>
    <w:p w:rsidR="00AA402B" w:rsidRDefault="00AA402B" w:rsidP="001772E2">
      <w:pPr>
        <w:rPr>
          <w:i/>
        </w:rPr>
      </w:pPr>
    </w:p>
    <w:p w:rsidR="00AA402B" w:rsidRPr="00F26E05" w:rsidRDefault="00F26E05" w:rsidP="001772E2">
      <w:r w:rsidRPr="00F26E05">
        <w:t>Tras la instalaci</w:t>
      </w:r>
      <w:r>
        <w:t>ón de setoolkit instalaremos Ettercap</w:t>
      </w:r>
      <w:r w:rsidR="007C45E3">
        <w:t xml:space="preserve"> siguiendo los siguientes pasos</w:t>
      </w:r>
      <w:r w:rsidR="00FA04B8">
        <w:t>:</w:t>
      </w:r>
      <w:r w:rsidR="007C45E3">
        <w:fldChar w:fldCharType="begin"/>
      </w:r>
      <w:r w:rsidR="007C45E3">
        <w:instrText xml:space="preserve"> ADDIN ZOTERO_ITEM CSL_CITATION {"citationID":"sHAZp1VC","properties":{"formattedCitation":"[17]","plainCitation":"[17]","noteIndex":0},"citationItems":[{"id":84,"uris":["http://zotero.org/users/local/Wv4hidzq/items/XPNR8A2X"],"uri":["http://zotero.org/users/local/Wv4hidzq/items/XPNR8A2X"],"itemData":{"id":84,"type":"post-weblog","title":"Manual de cómo instalar Ettercap gráfico en Linux (Ubuntu-Kubuntu)","container-title":"Curiosidades varias","abstract":"Ettercap es un interceptor/sniffer/registrador para LANs con switch. Soporta direcciones activas y pasivas de varios protocolos (incluso aquellos cifrados, como SSH y HTTPS). También hace posible la inyección de datos en una conexión establecida y filtrado al vuelo aun manteniendo la conexión sincronizada gracias a su poder para establecer un Ataque Man-in-the-middle(Spoofing). Muchos modos de…","URL":"http://curiosidadesvarias.portalfree.net/manual-de-como-instalar-ettercap-grafico-en-linux-ubuntu-kubuntu/","language":"es-ES","issued":{"date-parts":[["2015",2,7]]},"accessed":{"date-parts":[["2018",5,25]]}}}],"schema":"https://github.com/citation-style-language/schema/raw/master/csl-citation.json"} </w:instrText>
      </w:r>
      <w:r w:rsidR="007C45E3">
        <w:fldChar w:fldCharType="separate"/>
      </w:r>
      <w:r w:rsidR="007C45E3">
        <w:rPr>
          <w:noProof/>
        </w:rPr>
        <w:t>[17]</w:t>
      </w:r>
      <w:r w:rsidR="007C45E3">
        <w:fldChar w:fldCharType="end"/>
      </w:r>
    </w:p>
    <w:p w:rsidR="00AA402B" w:rsidRDefault="00A20E5B" w:rsidP="001772E2">
      <w:r>
        <w:t>En primer lugar instalaremos las dependecias de Ettercap:</w:t>
      </w:r>
    </w:p>
    <w:p w:rsidR="00A20E5B" w:rsidRDefault="00A20E5B" w:rsidP="001772E2">
      <w:pPr>
        <w:rPr>
          <w:b/>
          <w:i/>
        </w:rPr>
      </w:pPr>
      <w:r w:rsidRPr="00A20E5B">
        <w:rPr>
          <w:b/>
          <w:i/>
        </w:rPr>
        <w:t>sudo apt-get install zlib1g zlib1g-dev</w:t>
      </w:r>
    </w:p>
    <w:p w:rsidR="00CE1500" w:rsidRDefault="00CE1500" w:rsidP="001772E2">
      <w:pPr>
        <w:rPr>
          <w:b/>
          <w:i/>
        </w:rPr>
      </w:pPr>
      <w:r w:rsidRPr="00CE1500">
        <w:rPr>
          <w:b/>
          <w:i/>
        </w:rPr>
        <w:t>sudo apt-get install build-essential</w:t>
      </w:r>
    </w:p>
    <w:p w:rsidR="00A20E5B" w:rsidRDefault="00451B73" w:rsidP="001772E2">
      <w:pPr>
        <w:rPr>
          <w:b/>
          <w:i/>
        </w:rPr>
      </w:pPr>
      <w:r>
        <w:rPr>
          <w:noProof/>
        </w:rPr>
        <w:lastRenderedPageBreak/>
        <mc:AlternateContent>
          <mc:Choice Requires="wps">
            <w:drawing>
              <wp:anchor distT="0" distB="0" distL="114300" distR="114300" simplePos="0" relativeHeight="251904000" behindDoc="0" locked="0" layoutInCell="1" allowOverlap="1" wp14:anchorId="4FDC8C85" wp14:editId="5B07B5B0">
                <wp:simplePos x="0" y="0"/>
                <wp:positionH relativeFrom="column">
                  <wp:posOffset>-2540</wp:posOffset>
                </wp:positionH>
                <wp:positionV relativeFrom="paragraph">
                  <wp:posOffset>3687445</wp:posOffset>
                </wp:positionV>
                <wp:extent cx="5055870" cy="635"/>
                <wp:effectExtent l="0" t="0" r="0" b="12065"/>
                <wp:wrapThrough wrapText="bothSides">
                  <wp:wrapPolygon edited="0">
                    <wp:start x="0" y="0"/>
                    <wp:lineTo x="0" y="0"/>
                    <wp:lineTo x="21540" y="0"/>
                    <wp:lineTo x="21540" y="0"/>
                    <wp:lineTo x="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rsidR="006F3A53" w:rsidRPr="002A2B2F" w:rsidRDefault="006F3A53"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37" w:name="_Toc515563713"/>
                            <w:r>
                              <w:rPr>
                                <w:b/>
                                <w:i w:val="0"/>
                                <w:noProof/>
                                <w:color w:val="4DA4D8" w:themeColor="accent3" w:themeTint="99"/>
                              </w:rPr>
                              <w:t>41</w:t>
                            </w:r>
                            <w:r w:rsidRPr="00451B73">
                              <w:rPr>
                                <w:b/>
                                <w:i w:val="0"/>
                                <w:noProof/>
                                <w:color w:val="4DA4D8" w:themeColor="accent3" w:themeTint="99"/>
                              </w:rPr>
                              <w:fldChar w:fldCharType="end"/>
                            </w:r>
                            <w:r w:rsidRPr="00E761FE">
                              <w:t>-Instalación de dependencias de Ettercap. Fuente: propia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C8C85" id="Cuadro de texto 181" o:spid="_x0000_s1053" type="#_x0000_t202" style="position:absolute;left:0;text-align:left;margin-left:-.2pt;margin-top:290.35pt;width:398.1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" stroked="f">
                <v:textbox style="mso-fit-shape-to-text:t" inset="0,0,0,0">
                  <w:txbxContent>
                    <w:p w:rsidR="006F3A53" w:rsidRPr="002A2B2F" w:rsidRDefault="006F3A53"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38" w:name="_Toc515563713"/>
                      <w:r>
                        <w:rPr>
                          <w:b/>
                          <w:i w:val="0"/>
                          <w:noProof/>
                          <w:color w:val="4DA4D8" w:themeColor="accent3" w:themeTint="99"/>
                        </w:rPr>
                        <w:t>41</w:t>
                      </w:r>
                      <w:r w:rsidRPr="00451B73">
                        <w:rPr>
                          <w:b/>
                          <w:i w:val="0"/>
                          <w:noProof/>
                          <w:color w:val="4DA4D8" w:themeColor="accent3" w:themeTint="99"/>
                        </w:rPr>
                        <w:fldChar w:fldCharType="end"/>
                      </w:r>
                      <w:r w:rsidRPr="00E761FE">
                        <w:t>-Instalación de dependencias de Ettercap. Fuente: propia</w:t>
                      </w:r>
                      <w:bookmarkEnd w:id="138"/>
                    </w:p>
                  </w:txbxContent>
                </v:textbox>
                <w10:wrap type="through"/>
              </v:shape>
            </w:pict>
          </mc:Fallback>
        </mc:AlternateContent>
      </w:r>
      <w:r w:rsidR="00FB20C8">
        <w:rPr>
          <w:noProof/>
        </w:rPr>
        <w:drawing>
          <wp:anchor distT="0" distB="0" distL="114300" distR="114300" simplePos="0" relativeHeight="251729920" behindDoc="0" locked="0" layoutInCell="1" allowOverlap="1">
            <wp:simplePos x="0" y="0"/>
            <wp:positionH relativeFrom="column">
              <wp:posOffset>-2540</wp:posOffset>
            </wp:positionH>
            <wp:positionV relativeFrom="paragraph">
              <wp:posOffset>2680633</wp:posOffset>
            </wp:positionV>
            <wp:extent cx="5055870" cy="949960"/>
            <wp:effectExtent l="0" t="0" r="0" b="2540"/>
            <wp:wrapThrough wrapText="bothSides">
              <wp:wrapPolygon edited="0">
                <wp:start x="0" y="0"/>
                <wp:lineTo x="0" y="21369"/>
                <wp:lineTo x="21540" y="21369"/>
                <wp:lineTo x="21540"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2018-05-25 a las 18.19.5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55870" cy="949960"/>
                    </a:xfrm>
                    <a:prstGeom prst="rect">
                      <a:avLst/>
                    </a:prstGeom>
                  </pic:spPr>
                </pic:pic>
              </a:graphicData>
            </a:graphic>
            <wp14:sizeRelH relativeFrom="page">
              <wp14:pctWidth>0</wp14:pctWidth>
            </wp14:sizeRelH>
            <wp14:sizeRelV relativeFrom="page">
              <wp14:pctHeight>0</wp14:pctHeight>
            </wp14:sizeRelV>
          </wp:anchor>
        </w:drawing>
      </w:r>
      <w:r w:rsidR="00CE1500">
        <w:rPr>
          <w:b/>
          <w:i/>
          <w:noProof/>
        </w:rPr>
        <w:drawing>
          <wp:inline distT="0" distB="0" distL="0" distR="0">
            <wp:extent cx="5056094" cy="267732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8-05-25 a las 18.19.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67159" cy="2683179"/>
                    </a:xfrm>
                    <a:prstGeom prst="rect">
                      <a:avLst/>
                    </a:prstGeom>
                  </pic:spPr>
                </pic:pic>
              </a:graphicData>
            </a:graphic>
          </wp:inline>
        </w:drawing>
      </w:r>
    </w:p>
    <w:p w:rsidR="00FB20C8" w:rsidRPr="00A20E5B" w:rsidRDefault="00FB20C8" w:rsidP="001772E2">
      <w:pPr>
        <w:rPr>
          <w:b/>
          <w:i/>
        </w:rPr>
      </w:pPr>
    </w:p>
    <w:p w:rsidR="00FB20C8" w:rsidRDefault="00A20E5B" w:rsidP="001772E2">
      <w:r>
        <w:t>A continuación instalaremos Ettercap:</w:t>
      </w:r>
    </w:p>
    <w:p w:rsidR="00CE1500" w:rsidRPr="00CE1500" w:rsidRDefault="00CE1500" w:rsidP="001772E2">
      <w:pPr>
        <w:rPr>
          <w:b/>
          <w:i/>
        </w:rPr>
      </w:pPr>
      <w:r w:rsidRPr="00CE1500">
        <w:rPr>
          <w:b/>
          <w:i/>
        </w:rPr>
        <w:t>sudo apt-get install ettercap</w:t>
      </w:r>
    </w:p>
    <w:p w:rsidR="00451B73" w:rsidRDefault="00CE1500" w:rsidP="00451B73">
      <w:pPr>
        <w:keepNext/>
        <w:jc w:val="center"/>
      </w:pPr>
      <w:r>
        <w:rPr>
          <w:noProof/>
        </w:rPr>
        <w:drawing>
          <wp:inline distT="0" distB="0" distL="0" distR="0">
            <wp:extent cx="4118995" cy="1916742"/>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a de pantalla 2018-05-25 a las 18.20.15.png"/>
                    <pic:cNvPicPr/>
                  </pic:nvPicPr>
                  <pic:blipFill>
                    <a:blip r:embed="rId106">
                      <a:extLst>
                        <a:ext uri="{28A0092B-C50C-407E-A947-70E740481C1C}">
                          <a14:useLocalDpi xmlns:a14="http://schemas.microsoft.com/office/drawing/2010/main" val="0"/>
                        </a:ext>
                      </a:extLst>
                    </a:blip>
                    <a:stretch>
                      <a:fillRect/>
                    </a:stretch>
                  </pic:blipFill>
                  <pic:spPr>
                    <a:xfrm>
                      <a:off x="0" y="0"/>
                      <a:ext cx="4123461" cy="1918820"/>
                    </a:xfrm>
                    <a:prstGeom prst="rect">
                      <a:avLst/>
                    </a:prstGeom>
                  </pic:spPr>
                </pic:pic>
              </a:graphicData>
            </a:graphic>
          </wp:inline>
        </w:drawing>
      </w:r>
    </w:p>
    <w:p w:rsidR="00CE1500"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39" w:name="_Toc515563714"/>
      <w:r w:rsidR="00523D3D">
        <w:rPr>
          <w:b/>
          <w:i w:val="0"/>
          <w:noProof/>
          <w:color w:val="4DA4D8" w:themeColor="accent3" w:themeTint="99"/>
        </w:rPr>
        <w:t>42</w:t>
      </w:r>
      <w:r w:rsidRPr="00451B73">
        <w:rPr>
          <w:b/>
          <w:i w:val="0"/>
          <w:color w:val="4DA4D8" w:themeColor="accent3" w:themeTint="99"/>
        </w:rPr>
        <w:fldChar w:fldCharType="end"/>
      </w:r>
      <w:r w:rsidRPr="000E7E5E">
        <w:t>-Instalación de Ettercap. Fuente: propia</w:t>
      </w:r>
      <w:bookmarkEnd w:id="139"/>
    </w:p>
    <w:p w:rsidR="00CE1500" w:rsidRDefault="00CE1500" w:rsidP="001772E2"/>
    <w:p w:rsidR="00A20E5B" w:rsidRDefault="00A20E5B" w:rsidP="001772E2">
      <w:r>
        <w:t>Para finalizar instalaremos la interfaz gráfica de Etttercap</w:t>
      </w:r>
      <w:r w:rsidR="00CE1500">
        <w:t xml:space="preserve"> y lo ejecutaremos</w:t>
      </w:r>
      <w:r>
        <w:t>:</w:t>
      </w:r>
    </w:p>
    <w:p w:rsidR="00CE1500" w:rsidRPr="00CE1500" w:rsidRDefault="00CE1500" w:rsidP="001772E2">
      <w:pPr>
        <w:rPr>
          <w:b/>
          <w:i/>
        </w:rPr>
      </w:pPr>
      <w:r w:rsidRPr="00CE1500">
        <w:rPr>
          <w:b/>
          <w:i/>
        </w:rPr>
        <w:t>sudo apt-get install ettercap-graphical</w:t>
      </w:r>
    </w:p>
    <w:p w:rsidR="00451B73" w:rsidRDefault="00CE1500" w:rsidP="00451B73">
      <w:pPr>
        <w:keepNext/>
      </w:pPr>
      <w:r>
        <w:rPr>
          <w:noProof/>
        </w:rPr>
        <w:lastRenderedPageBreak/>
        <w:drawing>
          <wp:inline distT="0" distB="0" distL="0" distR="0">
            <wp:extent cx="5142155" cy="1843003"/>
            <wp:effectExtent l="0" t="0" r="190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8-05-25 a las 18.20.3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56900" cy="1848288"/>
                    </a:xfrm>
                    <a:prstGeom prst="rect">
                      <a:avLst/>
                    </a:prstGeom>
                  </pic:spPr>
                </pic:pic>
              </a:graphicData>
            </a:graphic>
          </wp:inline>
        </w:drawing>
      </w:r>
    </w:p>
    <w:p w:rsidR="00A20E5B"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40" w:name="_Toc515563715"/>
      <w:r w:rsidR="00523D3D">
        <w:rPr>
          <w:b/>
          <w:i w:val="0"/>
          <w:noProof/>
          <w:color w:val="4DA4D8" w:themeColor="accent3" w:themeTint="99"/>
        </w:rPr>
        <w:t>43</w:t>
      </w:r>
      <w:r w:rsidRPr="00451B73">
        <w:rPr>
          <w:b/>
          <w:i w:val="0"/>
          <w:color w:val="4DA4D8" w:themeColor="accent3" w:themeTint="99"/>
        </w:rPr>
        <w:fldChar w:fldCharType="end"/>
      </w:r>
      <w:r w:rsidRPr="002F014F">
        <w:t>-Instalación de interfaz gráfica Ettercap. Fuente: propia</w:t>
      </w:r>
      <w:bookmarkEnd w:id="140"/>
    </w:p>
    <w:p w:rsidR="00A00DB9" w:rsidRPr="00CE1500" w:rsidRDefault="00A00DB9" w:rsidP="001772E2">
      <w:pPr>
        <w:rPr>
          <w:b/>
          <w:i/>
        </w:rPr>
      </w:pPr>
      <w:r>
        <w:rPr>
          <w:b/>
          <w:i/>
        </w:rPr>
        <w:t>sudo</w:t>
      </w:r>
      <w:r w:rsidRPr="00CE1500">
        <w:rPr>
          <w:b/>
          <w:i/>
        </w:rPr>
        <w:t xml:space="preserve"> ettercap</w:t>
      </w:r>
      <w:r>
        <w:rPr>
          <w:b/>
          <w:i/>
        </w:rPr>
        <w:t xml:space="preserve"> </w:t>
      </w:r>
      <w:r w:rsidRPr="00CE1500">
        <w:rPr>
          <w:b/>
          <w:i/>
        </w:rPr>
        <w:t>-</w:t>
      </w:r>
      <w:r>
        <w:rPr>
          <w:b/>
          <w:i/>
        </w:rPr>
        <w:t>G</w:t>
      </w:r>
    </w:p>
    <w:p w:rsidR="00451B73" w:rsidRDefault="00A00DB9" w:rsidP="00451B73">
      <w:pPr>
        <w:keepNext/>
      </w:pPr>
      <w:r>
        <w:rPr>
          <w:noProof/>
        </w:rPr>
        <w:drawing>
          <wp:inline distT="0" distB="0" distL="0" distR="0">
            <wp:extent cx="5141595" cy="4467833"/>
            <wp:effectExtent l="0" t="0" r="1905"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pantalla 2018-05-25 a las 18.21.0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48833" cy="4474123"/>
                    </a:xfrm>
                    <a:prstGeom prst="rect">
                      <a:avLst/>
                    </a:prstGeom>
                  </pic:spPr>
                </pic:pic>
              </a:graphicData>
            </a:graphic>
          </wp:inline>
        </w:drawing>
      </w:r>
    </w:p>
    <w:p w:rsidR="00A00DB9"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41" w:name="_Toc515563716"/>
      <w:r w:rsidR="00523D3D">
        <w:rPr>
          <w:b/>
          <w:i w:val="0"/>
          <w:noProof/>
          <w:color w:val="4DA4D8" w:themeColor="accent3" w:themeTint="99"/>
        </w:rPr>
        <w:t>44</w:t>
      </w:r>
      <w:r w:rsidRPr="00451B73">
        <w:rPr>
          <w:b/>
          <w:i w:val="0"/>
          <w:color w:val="4DA4D8" w:themeColor="accent3" w:themeTint="99"/>
        </w:rPr>
        <w:fldChar w:fldCharType="end"/>
      </w:r>
      <w:r w:rsidRPr="00514C8B">
        <w:t>-Ejecución de Ettercap. Fuente: propia</w:t>
      </w:r>
      <w:bookmarkEnd w:id="141"/>
    </w:p>
    <w:p w:rsidR="00A20E5B" w:rsidRPr="007C45E3" w:rsidRDefault="00A20E5B" w:rsidP="001772E2">
      <w:pPr>
        <w:pStyle w:val="Descripcin"/>
        <w:jc w:val="center"/>
      </w:pPr>
    </w:p>
    <w:p w:rsidR="00AA402B" w:rsidRPr="00DB4106" w:rsidRDefault="00FA04B8" w:rsidP="001772E2">
      <w:r w:rsidRPr="00DB4106">
        <w:t xml:space="preserve">Por último instalaremos las diferentes herramientas enfocadas al mail spoofing, </w:t>
      </w:r>
      <w:r w:rsidR="00136693" w:rsidRPr="00DB4106">
        <w:t>Sees y email spoof master.</w:t>
      </w:r>
    </w:p>
    <w:p w:rsidR="00DB4106" w:rsidRDefault="00DB4106" w:rsidP="001772E2">
      <w:r w:rsidRPr="00DB4106">
        <w:t>Necesitaremos instalar primero</w:t>
      </w:r>
      <w:r>
        <w:t xml:space="preserve"> Postfix</w:t>
      </w:r>
      <w:r>
        <w:fldChar w:fldCharType="begin"/>
      </w:r>
      <w:r>
        <w:instrText xml:space="preserve"> ADDIN ZOTERO_ITEM CSL_CITATION {"citationID":"aJaf2rSg","properties":{"formattedCitation":"[18]","plainCitation":"[18]","noteIndex":0},"citationItems":[{"id":86,"uris":["http://zotero.org/users/local/Wv4hidzq/items/MXIPUN4J"],"uri":["http://zotero.org/users/local/Wv4hidzq/items/MXIPUN4J"],"itemData":{"id":86,"type":"webpage","title":"¿Qué es postfix? Lista de comandos básicos","container-title":"A.Z.Rodin","abstract":"Explicación lo que es Postfix y lista de comandos básicos para poder gestionarlo. Vaciar la cola de mensajes, detener el servidor, buscar emails... etc.","URL":"http://www.azrodin.com/administracion-servidor/que-es-postfix-breve-descripcion","shortTitle":"¿Qué es postfix?","language":"es-ES","issued":{"date-parts":[["2016",1,13]]},"accessed":{"date-parts":[["2018",5,25]]}}}],"schema":"https://github.com/citation-style-language/schema/raw/master/csl-citation.json"} </w:instrText>
      </w:r>
      <w:r>
        <w:fldChar w:fldCharType="separate"/>
      </w:r>
      <w:r>
        <w:rPr>
          <w:noProof/>
        </w:rPr>
        <w:t>[18]</w:t>
      </w:r>
      <w:r>
        <w:fldChar w:fldCharType="end"/>
      </w:r>
      <w:r>
        <w:t>, un servidor de correo de código abierto necesario para el correcto funcionamiento de Sees y email spoof master.</w:t>
      </w:r>
    </w:p>
    <w:p w:rsidR="00DB4106" w:rsidRPr="00DB4106" w:rsidRDefault="00451B73" w:rsidP="001772E2">
      <w:pPr>
        <w:rPr>
          <w:b/>
          <w:i/>
        </w:rPr>
      </w:pPr>
      <w:r>
        <w:rPr>
          <w:noProof/>
        </w:rPr>
        <w:lastRenderedPageBreak/>
        <mc:AlternateContent>
          <mc:Choice Requires="wps">
            <w:drawing>
              <wp:anchor distT="0" distB="0" distL="114300" distR="114300" simplePos="0" relativeHeight="251906048" behindDoc="0" locked="0" layoutInCell="1" allowOverlap="1" wp14:anchorId="22B8EB74" wp14:editId="2B2D767E">
                <wp:simplePos x="0" y="0"/>
                <wp:positionH relativeFrom="column">
                  <wp:posOffset>29845</wp:posOffset>
                </wp:positionH>
                <wp:positionV relativeFrom="paragraph">
                  <wp:posOffset>1727200</wp:posOffset>
                </wp:positionV>
                <wp:extent cx="5023485" cy="635"/>
                <wp:effectExtent l="0" t="0" r="5715" b="12065"/>
                <wp:wrapTopAndBottom/>
                <wp:docPr id="182" name="Cuadro de texto 182"/>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rsidR="006F3A53" w:rsidRPr="00B8650C" w:rsidRDefault="006F3A53"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42" w:name="_Toc515563717"/>
                            <w:r>
                              <w:rPr>
                                <w:b/>
                                <w:i w:val="0"/>
                                <w:noProof/>
                                <w:color w:val="4DA4D8" w:themeColor="accent3" w:themeTint="99"/>
                              </w:rPr>
                              <w:t>45</w:t>
                            </w:r>
                            <w:r w:rsidRPr="00451B73">
                              <w:rPr>
                                <w:b/>
                                <w:i w:val="0"/>
                                <w:noProof/>
                                <w:color w:val="4DA4D8" w:themeColor="accent3" w:themeTint="99"/>
                              </w:rPr>
                              <w:fldChar w:fldCharType="end"/>
                            </w:r>
                            <w:r w:rsidRPr="00626854">
                              <w:t>-Instalación de Postfix. Fuente: propia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8EB74" id="Cuadro de texto 182" o:spid="_x0000_s1054" type="#_x0000_t202" style="position:absolute;left:0;text-align:left;margin-left:2.35pt;margin-top:136pt;width:395.5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" stroked="f">
                <v:textbox style="mso-fit-shape-to-text:t" inset="0,0,0,0">
                  <w:txbxContent>
                    <w:p w:rsidR="006F3A53" w:rsidRPr="00B8650C" w:rsidRDefault="006F3A53"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43" w:name="_Toc515563717"/>
                      <w:r>
                        <w:rPr>
                          <w:b/>
                          <w:i w:val="0"/>
                          <w:noProof/>
                          <w:color w:val="4DA4D8" w:themeColor="accent3" w:themeTint="99"/>
                        </w:rPr>
                        <w:t>45</w:t>
                      </w:r>
                      <w:r w:rsidRPr="00451B73">
                        <w:rPr>
                          <w:b/>
                          <w:i w:val="0"/>
                          <w:noProof/>
                          <w:color w:val="4DA4D8" w:themeColor="accent3" w:themeTint="99"/>
                        </w:rPr>
                        <w:fldChar w:fldCharType="end"/>
                      </w:r>
                      <w:r w:rsidRPr="00626854">
                        <w:t>-Instalación de Postfix. Fuente: propia</w:t>
                      </w:r>
                      <w:bookmarkEnd w:id="143"/>
                    </w:p>
                  </w:txbxContent>
                </v:textbox>
                <w10:wrap type="topAndBottom"/>
              </v:shape>
            </w:pict>
          </mc:Fallback>
        </mc:AlternateContent>
      </w:r>
      <w:r w:rsidR="00FB20C8">
        <w:rPr>
          <w:i/>
          <w:noProof/>
        </w:rPr>
        <w:drawing>
          <wp:anchor distT="0" distB="0" distL="114300" distR="114300" simplePos="0" relativeHeight="251732992" behindDoc="0" locked="0" layoutInCell="1" allowOverlap="1" wp14:anchorId="09C01913">
            <wp:simplePos x="0" y="0"/>
            <wp:positionH relativeFrom="column">
              <wp:posOffset>29845</wp:posOffset>
            </wp:positionH>
            <wp:positionV relativeFrom="paragraph">
              <wp:posOffset>326390</wp:posOffset>
            </wp:positionV>
            <wp:extent cx="5023485" cy="1343660"/>
            <wp:effectExtent l="0" t="0" r="5715" b="254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a de pantalla 2018-05-25 a las 19.38.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23485" cy="1343660"/>
                    </a:xfrm>
                    <a:prstGeom prst="rect">
                      <a:avLst/>
                    </a:prstGeom>
                  </pic:spPr>
                </pic:pic>
              </a:graphicData>
            </a:graphic>
            <wp14:sizeRelH relativeFrom="page">
              <wp14:pctWidth>0</wp14:pctWidth>
            </wp14:sizeRelH>
            <wp14:sizeRelV relativeFrom="page">
              <wp14:pctHeight>0</wp14:pctHeight>
            </wp14:sizeRelV>
          </wp:anchor>
        </w:drawing>
      </w:r>
      <w:r w:rsidR="00DB4106">
        <w:t xml:space="preserve">Usaremos el comando : </w:t>
      </w:r>
      <w:r w:rsidR="00DB4106" w:rsidRPr="00DB4106">
        <w:rPr>
          <w:b/>
          <w:i/>
        </w:rPr>
        <w:t>sudo apt install postfix</w:t>
      </w:r>
    </w:p>
    <w:p w:rsidR="00AA402B" w:rsidRDefault="00451B73" w:rsidP="001772E2">
      <w:pPr>
        <w:jc w:val="center"/>
        <w:rPr>
          <w:i/>
        </w:rPr>
      </w:pPr>
      <w:r>
        <w:rPr>
          <w:noProof/>
        </w:rPr>
        <mc:AlternateContent>
          <mc:Choice Requires="wps">
            <w:drawing>
              <wp:anchor distT="0" distB="0" distL="114300" distR="114300" simplePos="0" relativeHeight="251908096" behindDoc="0" locked="0" layoutInCell="1" allowOverlap="1" wp14:anchorId="488CB4A6" wp14:editId="58FB2316">
                <wp:simplePos x="0" y="0"/>
                <wp:positionH relativeFrom="column">
                  <wp:posOffset>954405</wp:posOffset>
                </wp:positionH>
                <wp:positionV relativeFrom="paragraph">
                  <wp:posOffset>7407910</wp:posOffset>
                </wp:positionV>
                <wp:extent cx="3119120" cy="635"/>
                <wp:effectExtent l="0" t="0" r="5080" b="12065"/>
                <wp:wrapTopAndBottom/>
                <wp:docPr id="183" name="Cuadro de texto 183"/>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rsidR="006F3A53" w:rsidRPr="0042043A" w:rsidRDefault="006F3A53"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44" w:name="_Toc515563718"/>
                            <w:r>
                              <w:rPr>
                                <w:b/>
                                <w:i w:val="0"/>
                                <w:noProof/>
                                <w:color w:val="4DA4D8" w:themeColor="accent3" w:themeTint="99"/>
                              </w:rPr>
                              <w:t>46</w:t>
                            </w:r>
                            <w:r w:rsidRPr="00451B73">
                              <w:rPr>
                                <w:b/>
                                <w:i w:val="0"/>
                                <w:noProof/>
                                <w:color w:val="4DA4D8" w:themeColor="accent3" w:themeTint="99"/>
                              </w:rPr>
                              <w:fldChar w:fldCharType="end"/>
                            </w:r>
                            <w:r w:rsidRPr="007926BF">
                              <w:t>-Configuración instalación Postfix. Fuente: propia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CB4A6" id="Cuadro de texto 183" o:spid="_x0000_s1055" type="#_x0000_t202" style="position:absolute;left:0;text-align:left;margin-left:75.15pt;margin-top:583.3pt;width:245.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" stroked="f">
                <v:textbox style="mso-fit-shape-to-text:t" inset="0,0,0,0">
                  <w:txbxContent>
                    <w:p w:rsidR="006F3A53" w:rsidRPr="0042043A" w:rsidRDefault="006F3A53" w:rsidP="00451B73">
                      <w:pPr>
                        <w:pStyle w:val="Descripcin"/>
                        <w:jc w:val="center"/>
                        <w:rPr>
                          <w:noProof/>
                          <w:szCs w:val="22"/>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45" w:name="_Toc515563718"/>
                      <w:r>
                        <w:rPr>
                          <w:b/>
                          <w:i w:val="0"/>
                          <w:noProof/>
                          <w:color w:val="4DA4D8" w:themeColor="accent3" w:themeTint="99"/>
                        </w:rPr>
                        <w:t>46</w:t>
                      </w:r>
                      <w:r w:rsidRPr="00451B73">
                        <w:rPr>
                          <w:b/>
                          <w:i w:val="0"/>
                          <w:noProof/>
                          <w:color w:val="4DA4D8" w:themeColor="accent3" w:themeTint="99"/>
                        </w:rPr>
                        <w:fldChar w:fldCharType="end"/>
                      </w:r>
                      <w:r w:rsidRPr="007926BF">
                        <w:t>-Configuración instalación Postfix. Fuente: propia</w:t>
                      </w:r>
                      <w:bookmarkEnd w:id="145"/>
                    </w:p>
                  </w:txbxContent>
                </v:textbox>
                <w10:wrap type="topAndBottom"/>
              </v:shape>
            </w:pict>
          </mc:Fallback>
        </mc:AlternateContent>
      </w:r>
      <w:r w:rsidR="00FB20C8">
        <w:rPr>
          <w:noProof/>
        </w:rPr>
        <mc:AlternateContent>
          <mc:Choice Requires="wpg">
            <w:drawing>
              <wp:anchor distT="0" distB="0" distL="114300" distR="114300" simplePos="0" relativeHeight="251739136" behindDoc="0" locked="0" layoutInCell="1" allowOverlap="1">
                <wp:simplePos x="0" y="0"/>
                <wp:positionH relativeFrom="column">
                  <wp:posOffset>954890</wp:posOffset>
                </wp:positionH>
                <wp:positionV relativeFrom="paragraph">
                  <wp:posOffset>2110740</wp:posOffset>
                </wp:positionV>
                <wp:extent cx="3119120" cy="5240431"/>
                <wp:effectExtent l="0" t="0" r="5080" b="5080"/>
                <wp:wrapTopAndBottom/>
                <wp:docPr id="31" name="Grupo 31"/>
                <wp:cNvGraphicFramePr/>
                <a:graphic xmlns:a="http://schemas.openxmlformats.org/drawingml/2006/main">
                  <a:graphicData uri="http://schemas.microsoft.com/office/word/2010/wordprocessingGroup">
                    <wpg:wgp>
                      <wpg:cNvGrpSpPr/>
                      <wpg:grpSpPr>
                        <a:xfrm>
                          <a:off x="0" y="0"/>
                          <a:ext cx="3119120" cy="5240431"/>
                          <a:chOff x="0" y="0"/>
                          <a:chExt cx="3119120" cy="5240431"/>
                        </a:xfrm>
                      </wpg:grpSpPr>
                      <pic:pic xmlns:pic="http://schemas.openxmlformats.org/drawingml/2006/picture">
                        <pic:nvPicPr>
                          <pic:cNvPr id="109" name="Imagen 109"/>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119120" cy="1887220"/>
                          </a:xfrm>
                          <a:prstGeom prst="rect">
                            <a:avLst/>
                          </a:prstGeom>
                        </pic:spPr>
                      </pic:pic>
                      <pic:pic xmlns:pic="http://schemas.openxmlformats.org/drawingml/2006/picture">
                        <pic:nvPicPr>
                          <pic:cNvPr id="110" name="Imagen 110"/>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1764254"/>
                            <a:ext cx="3119120" cy="1869440"/>
                          </a:xfrm>
                          <a:prstGeom prst="rect">
                            <a:avLst/>
                          </a:prstGeom>
                        </pic:spPr>
                      </pic:pic>
                      <pic:pic xmlns:pic="http://schemas.openxmlformats.org/drawingml/2006/picture">
                        <pic:nvPicPr>
                          <pic:cNvPr id="111" name="Imagen 11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3356386"/>
                            <a:ext cx="3119120" cy="1884045"/>
                          </a:xfrm>
                          <a:prstGeom prst="rect">
                            <a:avLst/>
                          </a:prstGeom>
                        </pic:spPr>
                      </pic:pic>
                    </wpg:wgp>
                  </a:graphicData>
                </a:graphic>
              </wp:anchor>
            </w:drawing>
          </mc:Choice>
          <mc:Fallback>
            <w:pict>
              <v:group w14:anchorId="2E83A114" id="Grupo 31" o:spid="_x0000_s1026" style="position:absolute;margin-left:75.2pt;margin-top:166.2pt;width:245.6pt;height:412.65pt;z-index:251739136" coordsize="31191,52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9" o:spid="_x0000_s1027" type="#_x0000_t75" style="position:absolute;width:31191;height:18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">
                  <v:imagedata r:id="rId113" o:title=""/>
                </v:shape>
                <v:shape id="Imagen 110" o:spid="_x0000_s1028" type="#_x0000_t75" style="position:absolute;top:17642;width:31191;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">
                  <v:imagedata r:id="rId114" o:title=""/>
                </v:shape>
                <v:shape id="Imagen 111" o:spid="_x0000_s1029" type="#_x0000_t75" style="position:absolute;top:33563;width:31191;height:18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">
                  <v:imagedata r:id="rId115" o:title=""/>
                </v:shape>
                <w10:wrap type="topAndBottom"/>
              </v:group>
            </w:pict>
          </mc:Fallback>
        </mc:AlternateContent>
      </w:r>
    </w:p>
    <w:p w:rsidR="00AA402B" w:rsidRDefault="005B64E7" w:rsidP="001772E2">
      <w:r>
        <w:t>Una vez instalado procederemos a instalar Sees, para ello</w:t>
      </w:r>
      <w:r w:rsidR="003A2C4E">
        <w:t xml:space="preserve"> primero descargaremos el programa</w:t>
      </w:r>
      <w:r>
        <w:t xml:space="preserve"> </w:t>
      </w:r>
      <w:r w:rsidR="003A2C4E">
        <w:t>usando</w:t>
      </w:r>
      <w:r>
        <w:t xml:space="preserve"> :</w:t>
      </w:r>
    </w:p>
    <w:p w:rsidR="005B64E7" w:rsidRPr="003A2C4E" w:rsidRDefault="005B64E7" w:rsidP="001772E2">
      <w:pPr>
        <w:rPr>
          <w:b/>
          <w:i/>
        </w:rPr>
      </w:pPr>
      <w:r w:rsidRPr="003A2C4E">
        <w:rPr>
          <w:b/>
          <w:i/>
        </w:rPr>
        <w:t>git clone https://github.com/galkan/sees</w:t>
      </w:r>
    </w:p>
    <w:p w:rsidR="00451B73" w:rsidRDefault="005B64E7" w:rsidP="00451B73">
      <w:pPr>
        <w:keepNext/>
      </w:pPr>
      <w:r>
        <w:rPr>
          <w:i/>
          <w:noProof/>
        </w:rPr>
        <w:lastRenderedPageBreak/>
        <w:drawing>
          <wp:inline distT="0" distB="0" distL="0" distR="0" wp14:anchorId="75DA79F1" wp14:editId="5984F8FA">
            <wp:extent cx="5131397" cy="134828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18-05-25 a las 19.28.0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41507" cy="1350944"/>
                    </a:xfrm>
                    <a:prstGeom prst="rect">
                      <a:avLst/>
                    </a:prstGeom>
                  </pic:spPr>
                </pic:pic>
              </a:graphicData>
            </a:graphic>
          </wp:inline>
        </w:drawing>
      </w:r>
    </w:p>
    <w:p w:rsidR="00AA402B" w:rsidRPr="00451B73"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46" w:name="_Toc515563719"/>
      <w:r w:rsidR="00523D3D">
        <w:rPr>
          <w:b/>
          <w:i w:val="0"/>
          <w:noProof/>
          <w:color w:val="4DA4D8" w:themeColor="accent3" w:themeTint="99"/>
        </w:rPr>
        <w:t>47</w:t>
      </w:r>
      <w:r w:rsidRPr="00451B73">
        <w:rPr>
          <w:b/>
          <w:i w:val="0"/>
          <w:color w:val="4DA4D8" w:themeColor="accent3" w:themeTint="99"/>
        </w:rPr>
        <w:fldChar w:fldCharType="end"/>
      </w:r>
      <w:r w:rsidRPr="00A32D77">
        <w:t>-Descarga de Sees. Fuente: propia</w:t>
      </w:r>
      <w:bookmarkEnd w:id="146"/>
    </w:p>
    <w:p w:rsidR="00AA402B" w:rsidRPr="004C6EE3" w:rsidRDefault="004C6EE3" w:rsidP="001772E2">
      <w:pPr>
        <w:rPr>
          <w:b/>
          <w:i/>
        </w:rPr>
      </w:pPr>
      <w:r>
        <w:t xml:space="preserve">Para poder usar la aplicación deberemos dar permisos al archivo “sees.py”, para ello primero accederemos a la carpeta descargada usando- </w:t>
      </w:r>
      <w:r w:rsidRPr="004C6EE3">
        <w:rPr>
          <w:b/>
          <w:i/>
        </w:rPr>
        <w:t>cd sees</w:t>
      </w:r>
      <w:r>
        <w:rPr>
          <w:b/>
          <w:i/>
        </w:rPr>
        <w:t xml:space="preserve"> </w:t>
      </w:r>
      <w:r>
        <w:t xml:space="preserve">-y daremos permisos usando el comando- </w:t>
      </w:r>
      <w:r w:rsidRPr="004C6EE3">
        <w:rPr>
          <w:b/>
          <w:i/>
        </w:rPr>
        <w:t>chmod 777 sees.py</w:t>
      </w:r>
    </w:p>
    <w:p w:rsidR="00451B73" w:rsidRDefault="004C6EE3" w:rsidP="00451B73">
      <w:pPr>
        <w:keepNext/>
      </w:pPr>
      <w:r>
        <w:rPr>
          <w:i/>
          <w:noProof/>
        </w:rPr>
        <w:drawing>
          <wp:inline distT="0" distB="0" distL="0" distR="0" wp14:anchorId="750DDDAC" wp14:editId="2FFE0772">
            <wp:extent cx="5130800" cy="1263944"/>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18-05-25 a las 19.29.4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47342" cy="1268019"/>
                    </a:xfrm>
                    <a:prstGeom prst="rect">
                      <a:avLst/>
                    </a:prstGeom>
                  </pic:spPr>
                </pic:pic>
              </a:graphicData>
            </a:graphic>
          </wp:inline>
        </w:drawing>
      </w:r>
    </w:p>
    <w:p w:rsidR="004C6EE3"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47" w:name="_Toc515563720"/>
      <w:r w:rsidR="00523D3D">
        <w:rPr>
          <w:b/>
          <w:i w:val="0"/>
          <w:noProof/>
          <w:color w:val="4DA4D8" w:themeColor="accent3" w:themeTint="99"/>
        </w:rPr>
        <w:t>48</w:t>
      </w:r>
      <w:r w:rsidRPr="00451B73">
        <w:rPr>
          <w:b/>
          <w:i w:val="0"/>
          <w:color w:val="4DA4D8" w:themeColor="accent3" w:themeTint="99"/>
        </w:rPr>
        <w:fldChar w:fldCharType="end"/>
      </w:r>
      <w:r w:rsidRPr="006C69C8">
        <w:t>-Dar permisos a sees.py. Fuente: propia</w:t>
      </w:r>
      <w:bookmarkEnd w:id="147"/>
    </w:p>
    <w:p w:rsidR="00AA402B" w:rsidRDefault="00651452" w:rsidP="001772E2">
      <w:r>
        <w:rPr>
          <w:i/>
        </w:rPr>
        <w:t xml:space="preserve">Solo queda instalar </w:t>
      </w:r>
      <w:r>
        <w:t>email spoof master.</w:t>
      </w:r>
    </w:p>
    <w:p w:rsidR="00D95B84" w:rsidRDefault="00742412" w:rsidP="001772E2">
      <w:r>
        <w:t>Para ello usaremos el siguiente comando para clonar el repositorio:</w:t>
      </w:r>
    </w:p>
    <w:p w:rsidR="00D95B84" w:rsidRPr="00742412" w:rsidRDefault="00742412" w:rsidP="001772E2">
      <w:pPr>
        <w:rPr>
          <w:b/>
          <w:i/>
        </w:rPr>
      </w:pPr>
      <w:r w:rsidRPr="00742412">
        <w:rPr>
          <w:b/>
          <w:i/>
        </w:rPr>
        <w:t xml:space="preserve">git clone </w:t>
      </w:r>
      <w:r w:rsidR="00D95B84" w:rsidRPr="00742412">
        <w:rPr>
          <w:b/>
          <w:i/>
        </w:rPr>
        <w:t>https://github.com/MatiasTilerias/email-spoof</w:t>
      </w:r>
    </w:p>
    <w:p w:rsidR="00AA402B" w:rsidRDefault="00AA402B" w:rsidP="001772E2">
      <w:pPr>
        <w:rPr>
          <w:i/>
        </w:rPr>
      </w:pPr>
    </w:p>
    <w:p w:rsidR="00451B73" w:rsidRDefault="006760CE" w:rsidP="00451B73">
      <w:pPr>
        <w:keepNext/>
      </w:pPr>
      <w:r>
        <w:rPr>
          <w:i/>
          <w:noProof/>
        </w:rPr>
        <w:drawing>
          <wp:inline distT="0" distB="0" distL="0" distR="0">
            <wp:extent cx="5045336" cy="121022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18-05-25 a las 21.19.0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58754" cy="1213445"/>
                    </a:xfrm>
                    <a:prstGeom prst="rect">
                      <a:avLst/>
                    </a:prstGeom>
                  </pic:spPr>
                </pic:pic>
              </a:graphicData>
            </a:graphic>
          </wp:inline>
        </w:drawing>
      </w:r>
    </w:p>
    <w:p w:rsidR="00742412" w:rsidRDefault="00451B73" w:rsidP="00451B73">
      <w:pPr>
        <w:pStyle w:val="Descripcin"/>
        <w:jc w:val="center"/>
      </w:pPr>
      <w:r w:rsidRPr="00451B73">
        <w:rPr>
          <w:b/>
          <w:i w:val="0"/>
          <w:color w:val="4DA4D8" w:themeColor="accent3" w:themeTint="99"/>
        </w:rPr>
        <w:fldChar w:fldCharType="begin"/>
      </w:r>
      <w:r w:rsidRPr="00451B73">
        <w:rPr>
          <w:b/>
          <w:i w:val="0"/>
          <w:color w:val="4DA4D8" w:themeColor="accent3" w:themeTint="99"/>
        </w:rPr>
        <w:instrText xml:space="preserve"> SEQ Ilustración \* ARABIC </w:instrText>
      </w:r>
      <w:r w:rsidRPr="00451B73">
        <w:rPr>
          <w:b/>
          <w:i w:val="0"/>
          <w:color w:val="4DA4D8" w:themeColor="accent3" w:themeTint="99"/>
        </w:rPr>
        <w:fldChar w:fldCharType="separate"/>
      </w:r>
      <w:bookmarkStart w:id="148" w:name="_Toc515563721"/>
      <w:r w:rsidR="00523D3D">
        <w:rPr>
          <w:b/>
          <w:i w:val="0"/>
          <w:noProof/>
          <w:color w:val="4DA4D8" w:themeColor="accent3" w:themeTint="99"/>
        </w:rPr>
        <w:t>49</w:t>
      </w:r>
      <w:r w:rsidRPr="00451B73">
        <w:rPr>
          <w:b/>
          <w:i w:val="0"/>
          <w:color w:val="4DA4D8" w:themeColor="accent3" w:themeTint="99"/>
        </w:rPr>
        <w:fldChar w:fldCharType="end"/>
      </w:r>
      <w:r>
        <w:t>-Descarga de email spoof master</w:t>
      </w:r>
      <w:r w:rsidRPr="002D29AB">
        <w:t>.</w:t>
      </w:r>
      <w:r>
        <w:t xml:space="preserve"> </w:t>
      </w:r>
      <w:r w:rsidRPr="002D29AB">
        <w:t>Fuente: propia</w:t>
      </w:r>
      <w:bookmarkEnd w:id="148"/>
    </w:p>
    <w:p w:rsidR="00AA402B" w:rsidRPr="00AA402B" w:rsidRDefault="00451B73" w:rsidP="00451B73">
      <w:pPr>
        <w:pStyle w:val="Descripcin"/>
        <w:rPr>
          <w:i w:val="0"/>
        </w:rPr>
      </w:pPr>
      <w:r>
        <w:rPr>
          <w:noProof/>
        </w:rPr>
        <mc:AlternateContent>
          <mc:Choice Requires="wps">
            <w:drawing>
              <wp:anchor distT="0" distB="0" distL="114300" distR="114300" simplePos="0" relativeHeight="251910144" behindDoc="0" locked="0" layoutInCell="1" allowOverlap="1" wp14:anchorId="2233A2EC" wp14:editId="31FE031D">
                <wp:simplePos x="0" y="0"/>
                <wp:positionH relativeFrom="column">
                  <wp:posOffset>-4445</wp:posOffset>
                </wp:positionH>
                <wp:positionV relativeFrom="paragraph">
                  <wp:posOffset>1419860</wp:posOffset>
                </wp:positionV>
                <wp:extent cx="5077460" cy="635"/>
                <wp:effectExtent l="0" t="0" r="2540" b="12065"/>
                <wp:wrapTopAndBottom/>
                <wp:docPr id="189" name="Cuadro de texto 189"/>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wps:spPr>
                      <wps:txbx>
                        <w:txbxContent>
                          <w:p w:rsidR="006F3A53" w:rsidRPr="009F6D60" w:rsidRDefault="006F3A53" w:rsidP="00451B73">
                            <w:pPr>
                              <w:pStyle w:val="Descripcin"/>
                              <w:jc w:val="center"/>
                              <w:rPr>
                                <w:noProof/>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49" w:name="_Toc515563722"/>
                            <w:r>
                              <w:rPr>
                                <w:b/>
                                <w:i w:val="0"/>
                                <w:noProof/>
                                <w:color w:val="4DA4D8" w:themeColor="accent3" w:themeTint="99"/>
                              </w:rPr>
                              <w:t>50</w:t>
                            </w:r>
                            <w:r w:rsidRPr="00451B73">
                              <w:rPr>
                                <w:b/>
                                <w:i w:val="0"/>
                                <w:noProof/>
                                <w:color w:val="4DA4D8" w:themeColor="accent3" w:themeTint="99"/>
                              </w:rPr>
                              <w:fldChar w:fldCharType="end"/>
                            </w:r>
                            <w:r w:rsidRPr="00F160A6">
                              <w:t>-Dar permisos a emailspoof.sh. Fuente: propia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A2EC" id="Cuadro de texto 189" o:spid="_x0000_s1056" type="#_x0000_t202" style="position:absolute;left:0;text-align:left;margin-left:-.35pt;margin-top:111.8pt;width:399.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" stroked="f">
                <v:textbox style="mso-fit-shape-to-text:t" inset="0,0,0,0">
                  <w:txbxContent>
                    <w:p w:rsidR="006F3A53" w:rsidRPr="009F6D60" w:rsidRDefault="006F3A53" w:rsidP="00451B73">
                      <w:pPr>
                        <w:pStyle w:val="Descripcin"/>
                        <w:jc w:val="center"/>
                        <w:rPr>
                          <w:noProof/>
                        </w:rPr>
                      </w:pPr>
                      <w:r w:rsidRPr="00451B73">
                        <w:rPr>
                          <w:b/>
                          <w:i w:val="0"/>
                          <w:noProof/>
                          <w:color w:val="4DA4D8" w:themeColor="accent3" w:themeTint="99"/>
                        </w:rPr>
                        <w:fldChar w:fldCharType="begin"/>
                      </w:r>
                      <w:r w:rsidRPr="00451B73">
                        <w:rPr>
                          <w:b/>
                          <w:i w:val="0"/>
                          <w:noProof/>
                          <w:color w:val="4DA4D8" w:themeColor="accent3" w:themeTint="99"/>
                        </w:rPr>
                        <w:instrText xml:space="preserve"> SEQ Ilustración \* ARABIC </w:instrText>
                      </w:r>
                      <w:r w:rsidRPr="00451B73">
                        <w:rPr>
                          <w:b/>
                          <w:i w:val="0"/>
                          <w:noProof/>
                          <w:color w:val="4DA4D8" w:themeColor="accent3" w:themeTint="99"/>
                        </w:rPr>
                        <w:fldChar w:fldCharType="separate"/>
                      </w:r>
                      <w:bookmarkStart w:id="150" w:name="_Toc515563722"/>
                      <w:r>
                        <w:rPr>
                          <w:b/>
                          <w:i w:val="0"/>
                          <w:noProof/>
                          <w:color w:val="4DA4D8" w:themeColor="accent3" w:themeTint="99"/>
                        </w:rPr>
                        <w:t>50</w:t>
                      </w:r>
                      <w:r w:rsidRPr="00451B73">
                        <w:rPr>
                          <w:b/>
                          <w:i w:val="0"/>
                          <w:noProof/>
                          <w:color w:val="4DA4D8" w:themeColor="accent3" w:themeTint="99"/>
                        </w:rPr>
                        <w:fldChar w:fldCharType="end"/>
                      </w:r>
                      <w:r w:rsidRPr="00F160A6">
                        <w:t>-Dar permisos a emailspoof.sh. Fuente: propia</w:t>
                      </w:r>
                      <w:bookmarkEnd w:id="150"/>
                    </w:p>
                  </w:txbxContent>
                </v:textbox>
                <w10:wrap type="topAndBottom"/>
              </v:shape>
            </w:pict>
          </mc:Fallback>
        </mc:AlternateContent>
      </w:r>
      <w:r w:rsidR="00FB20C8">
        <w:rPr>
          <w:noProof/>
        </w:rPr>
        <w:drawing>
          <wp:anchor distT="0" distB="0" distL="114300" distR="114300" simplePos="0" relativeHeight="251742208" behindDoc="0" locked="0" layoutInCell="1" allowOverlap="1">
            <wp:simplePos x="0" y="0"/>
            <wp:positionH relativeFrom="column">
              <wp:posOffset>-4445</wp:posOffset>
            </wp:positionH>
            <wp:positionV relativeFrom="paragraph">
              <wp:posOffset>265430</wp:posOffset>
            </wp:positionV>
            <wp:extent cx="5077460" cy="1097280"/>
            <wp:effectExtent l="0" t="0" r="254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18-05-25 a las 21.20.5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77460" cy="1097280"/>
                    </a:xfrm>
                    <a:prstGeom prst="rect">
                      <a:avLst/>
                    </a:prstGeom>
                  </pic:spPr>
                </pic:pic>
              </a:graphicData>
            </a:graphic>
            <wp14:sizeRelH relativeFrom="page">
              <wp14:pctWidth>0</wp14:pctWidth>
            </wp14:sizeRelH>
            <wp14:sizeRelV relativeFrom="page">
              <wp14:pctHeight>0</wp14:pctHeight>
            </wp14:sizeRelV>
          </wp:anchor>
        </w:drawing>
      </w:r>
    </w:p>
    <w:p w:rsidR="00296676" w:rsidRPr="00296676" w:rsidRDefault="00296676" w:rsidP="001772E2">
      <w:pPr>
        <w:jc w:val="center"/>
      </w:pPr>
    </w:p>
    <w:p w:rsidR="004A4057" w:rsidRPr="00AA1C64" w:rsidRDefault="004A4057" w:rsidP="001772E2">
      <w:pPr>
        <w:pStyle w:val="Ttulo2"/>
        <w:ind w:left="0" w:firstLine="0"/>
        <w:rPr>
          <w:color w:val="4DA4D8" w:themeColor="accent3" w:themeTint="99"/>
        </w:rPr>
      </w:pPr>
      <w:bookmarkStart w:id="151" w:name="_Toc515307218"/>
      <w:r w:rsidRPr="00AA1C64">
        <w:rPr>
          <w:color w:val="4DA4D8" w:themeColor="accent3" w:themeTint="99"/>
        </w:rPr>
        <w:lastRenderedPageBreak/>
        <w:t>PT2</w:t>
      </w:r>
      <w:r w:rsidR="008E53D3">
        <w:rPr>
          <w:color w:val="4DA4D8" w:themeColor="accent3" w:themeTint="99"/>
        </w:rPr>
        <w:t>-Realización de ataques de spoofing</w:t>
      </w:r>
      <w:bookmarkEnd w:id="151"/>
    </w:p>
    <w:p w:rsidR="00DB38A9" w:rsidRDefault="002970FE" w:rsidP="001772E2">
      <w:pPr>
        <w:pStyle w:val="Ttulo3"/>
        <w:ind w:left="0" w:firstLine="0"/>
        <w:rPr>
          <w:noProof/>
          <w:color w:val="4DA4D8" w:themeColor="accent3" w:themeTint="99"/>
        </w:rPr>
      </w:pPr>
      <w:bookmarkStart w:id="152" w:name="_Toc515307219"/>
      <w:r>
        <w:rPr>
          <w:noProof/>
          <w:color w:val="4DA4D8" w:themeColor="accent3" w:themeTint="99"/>
        </w:rPr>
        <w:t>IP SPOOFING</w:t>
      </w:r>
      <w:bookmarkEnd w:id="152"/>
    </w:p>
    <w:p w:rsidR="00B17BAC" w:rsidRDefault="008F4C5F" w:rsidP="001772E2">
      <w:pPr>
        <w:pStyle w:val="Ttulo3"/>
        <w:numPr>
          <w:ilvl w:val="3"/>
          <w:numId w:val="18"/>
        </w:numPr>
        <w:ind w:left="0" w:firstLine="0"/>
        <w:rPr>
          <w:noProof/>
          <w:color w:val="4DA4D8" w:themeColor="accent3" w:themeTint="99"/>
        </w:rPr>
      </w:pPr>
      <w:bookmarkStart w:id="153" w:name="_Toc515307220"/>
      <w:r>
        <w:rPr>
          <w:noProof/>
          <w:color w:val="4DA4D8" w:themeColor="accent3" w:themeTint="99"/>
        </w:rPr>
        <w:t>IP spoofing con iptables</w:t>
      </w:r>
      <w:bookmarkEnd w:id="153"/>
      <w:r w:rsidR="00B17BAC">
        <w:rPr>
          <w:noProof/>
          <w:color w:val="4DA4D8" w:themeColor="accent3" w:themeTint="99"/>
        </w:rPr>
        <w:t xml:space="preserve"> </w:t>
      </w:r>
    </w:p>
    <w:p w:rsidR="004C6810" w:rsidRDefault="004C6810" w:rsidP="001772E2">
      <w:r>
        <w:t>No es necesaria la utilización de ningún programa para realizar IP spoofing, ya que se puede realizar a través</w:t>
      </w:r>
      <w:r w:rsidR="0080615F">
        <w:t xml:space="preserve"> de un comando de iptables. </w:t>
      </w:r>
    </w:p>
    <w:p w:rsidR="0080615F" w:rsidRDefault="0080615F" w:rsidP="001772E2">
      <w:r>
        <w:t>Iptables es una herramienta firewall perteneciente a los sistemas Linux que permite el filtrado de paquetes y la traducción de direcciones (NAT Network Address Translation).</w:t>
      </w:r>
    </w:p>
    <w:p w:rsidR="0080615F" w:rsidRDefault="0080615F" w:rsidP="001772E2">
      <w:r>
        <w:t>Iptables permite definir reglas de manejo de paquetes a través de cadenas de comandos, en este caso se usará la siguiente cadena</w:t>
      </w:r>
      <w:r w:rsidR="00017122">
        <w:t xml:space="preserve"> que tiene que cumplir el formato de iptables</w:t>
      </w:r>
      <w:r>
        <w:t>:</w:t>
      </w:r>
    </w:p>
    <w:p w:rsidR="00017122" w:rsidRDefault="0080615F" w:rsidP="001772E2">
      <w:pPr>
        <w:rPr>
          <w:b/>
          <w:i/>
        </w:rPr>
      </w:pPr>
      <w:r w:rsidRPr="0080615F">
        <w:rPr>
          <w:b/>
          <w:i/>
        </w:rPr>
        <w:t>sudo iptables -t nat -A POSTROU</w:t>
      </w:r>
      <w:r>
        <w:rPr>
          <w:b/>
          <w:i/>
        </w:rPr>
        <w:t>TING -j SNAT --to-source &lt;IP_a_suplantar&gt;</w:t>
      </w:r>
    </w:p>
    <w:p w:rsidR="00017122" w:rsidRDefault="00017122" w:rsidP="001772E2">
      <w:pPr>
        <w:rPr>
          <w:b/>
          <w:i/>
        </w:rPr>
      </w:pPr>
      <w:r>
        <w:rPr>
          <w:b/>
          <w:i/>
        </w:rPr>
        <w:t>sudo iptables [tabla] [operación] -j [acción]</w:t>
      </w:r>
    </w:p>
    <w:p w:rsidR="0080615F" w:rsidRDefault="0080615F" w:rsidP="001772E2">
      <w:r>
        <w:t>Vamos a proceder a analizar el comando:</w:t>
      </w:r>
    </w:p>
    <w:p w:rsidR="0080615F" w:rsidRDefault="00294266" w:rsidP="001772E2">
      <w:r>
        <w:rPr>
          <w:b/>
        </w:rPr>
        <w:t>s</w:t>
      </w:r>
      <w:r w:rsidR="0080615F" w:rsidRPr="0080615F">
        <w:rPr>
          <w:b/>
        </w:rPr>
        <w:t>udo</w:t>
      </w:r>
      <w:r w:rsidR="0080615F">
        <w:t>: El comando va precedido de “sudo” ya que iptables necesita ser ejecutado como superusuario “root”.</w:t>
      </w:r>
    </w:p>
    <w:p w:rsidR="0080615F" w:rsidRDefault="0080615F" w:rsidP="001772E2">
      <w:r w:rsidRPr="00DF0155">
        <w:rPr>
          <w:b/>
        </w:rPr>
        <w:t>Iptables</w:t>
      </w:r>
      <w:r>
        <w:rPr>
          <w:b/>
          <w:i/>
        </w:rPr>
        <w:t xml:space="preserve">: </w:t>
      </w:r>
      <w:r>
        <w:t>Nombre de la herramienta que vamos a utilizar y que deseamos que ejecute el comando.</w:t>
      </w:r>
    </w:p>
    <w:p w:rsidR="0080615F" w:rsidRDefault="0080615F" w:rsidP="001772E2">
      <w:r w:rsidRPr="00BF1530">
        <w:rPr>
          <w:b/>
        </w:rPr>
        <w:t>-t</w:t>
      </w:r>
      <w:r w:rsidR="00017122" w:rsidRPr="00BF1530">
        <w:rPr>
          <w:b/>
        </w:rPr>
        <w:t xml:space="preserve"> nat</w:t>
      </w:r>
      <w:r>
        <w:t xml:space="preserve">: </w:t>
      </w:r>
      <w:r w:rsidR="00017122">
        <w:t>Indica la tabla sobre la que queremos trabajar.</w:t>
      </w:r>
    </w:p>
    <w:p w:rsidR="00017122" w:rsidRDefault="00017122" w:rsidP="001772E2">
      <w:r w:rsidRPr="00BF1530">
        <w:rPr>
          <w:b/>
        </w:rPr>
        <w:t>-A</w:t>
      </w:r>
      <w:r>
        <w:t>: Operación para agregar la regla al final de la tabla especificada.</w:t>
      </w:r>
    </w:p>
    <w:p w:rsidR="00017122" w:rsidRDefault="00017122" w:rsidP="001772E2">
      <w:r w:rsidRPr="00BF1530">
        <w:rPr>
          <w:b/>
        </w:rPr>
        <w:t>POSTROUTING</w:t>
      </w:r>
      <w:r>
        <w:t>: Se aplica la regla a los paquetes salientes.</w:t>
      </w:r>
    </w:p>
    <w:p w:rsidR="00017122" w:rsidRDefault="00017122" w:rsidP="001772E2">
      <w:r w:rsidRPr="00BF1530">
        <w:rPr>
          <w:b/>
        </w:rPr>
        <w:t>-j</w:t>
      </w:r>
      <w:r>
        <w:t>: Indica la acción a tomar.</w:t>
      </w:r>
    </w:p>
    <w:p w:rsidR="00017122" w:rsidRDefault="00017122" w:rsidP="001772E2">
      <w:r w:rsidRPr="00BF1530">
        <w:rPr>
          <w:b/>
        </w:rPr>
        <w:t>SNAT</w:t>
      </w:r>
      <w:r>
        <w:t>: Permite modificar</w:t>
      </w:r>
      <w:r w:rsidR="003172D6">
        <w:t xml:space="preserve"> dirección y puerto de origen.</w:t>
      </w:r>
    </w:p>
    <w:p w:rsidR="003172D6" w:rsidRDefault="003172D6" w:rsidP="001772E2">
      <w:r w:rsidRPr="00BF1530">
        <w:rPr>
          <w:b/>
        </w:rPr>
        <w:t>--to-sourcer&lt;IP_a_suplantar&gt;</w:t>
      </w:r>
      <w:r>
        <w:t>: cambia la dirección a la IP que se especifique.</w:t>
      </w:r>
      <w:r w:rsidR="005E63D4">
        <w:fldChar w:fldCharType="begin"/>
      </w:r>
      <w:r w:rsidR="005E63D4">
        <w:instrText xml:space="preserve"> ADDIN ZOTERO_ITEM CSL_CITATION {"citationID":"QMO3Ht3F","properties":{"formattedCitation":"[19]","plainCitation":"[19]","noteIndex":0},"citationItems":[{"id":88,"uris":["http://zotero.org/users/local/Wv4hidzq/items/FGGI25KR"],"uri":["http://zotero.org/users/local/Wv4hidzq/items/FGGI25KR"],"itemData":{"id":88,"type":"speech","title":"IPTABLES ¿Que es? y ¿Como Funciona?","genre":"Tecnología","abstract":"Descripción del funcionamiento de iptables, y sus cadenas más usadas, para","URL":"https://es.slideshare.net/afiebig/iptables-que-es-y-como-funciona","shortTitle":"IPTABLES ¿Que es?","author":[{"family":"Alfredo Fiebig","given":""}],"issued":{"literal":"21:31:41 UTC"},"accessed":{"date-parts":[["2018",5,26]]}}}],"schema":"https://github.com/citation-style-language/schema/raw/master/csl-citation.json"} </w:instrText>
      </w:r>
      <w:r w:rsidR="005E63D4">
        <w:fldChar w:fldCharType="separate"/>
      </w:r>
      <w:r w:rsidR="005E63D4">
        <w:rPr>
          <w:noProof/>
        </w:rPr>
        <w:t>[19]</w:t>
      </w:r>
      <w:r w:rsidR="005E63D4">
        <w:fldChar w:fldCharType="end"/>
      </w:r>
    </w:p>
    <w:p w:rsidR="002B4D49" w:rsidRDefault="00AE5B7F" w:rsidP="001772E2">
      <w:r>
        <w:t>El resultado es el siguiente:</w:t>
      </w:r>
    </w:p>
    <w:p w:rsidR="00AE5B7F" w:rsidRDefault="00AE5B7F" w:rsidP="001772E2">
      <w:r>
        <w:t>-Equipo Atacante: IP 192.168.0.168</w:t>
      </w:r>
    </w:p>
    <w:p w:rsidR="00523D3D" w:rsidRDefault="00AE5B7F" w:rsidP="00523D3D">
      <w:pPr>
        <w:keepNext/>
      </w:pPr>
      <w:r>
        <w:rPr>
          <w:noProof/>
        </w:rPr>
        <w:drawing>
          <wp:inline distT="0" distB="0" distL="0" distR="0">
            <wp:extent cx="5099125" cy="349885"/>
            <wp:effectExtent l="0" t="0" r="635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pantalla 2018-05-26 a las 12.07.0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26353" cy="358615"/>
                    </a:xfrm>
                    <a:prstGeom prst="rect">
                      <a:avLst/>
                    </a:prstGeom>
                  </pic:spPr>
                </pic:pic>
              </a:graphicData>
            </a:graphic>
          </wp:inline>
        </w:drawing>
      </w:r>
    </w:p>
    <w:p w:rsidR="004971F9" w:rsidRDefault="00523D3D" w:rsidP="00523D3D">
      <w:pPr>
        <w:pStyle w:val="Descripcin"/>
        <w:jc w:val="center"/>
      </w:pPr>
      <w:r w:rsidRPr="00523D3D">
        <w:rPr>
          <w:b/>
          <w:i w:val="0"/>
          <w:color w:val="4DA4D8" w:themeColor="accent3" w:themeTint="99"/>
        </w:rPr>
        <w:fldChar w:fldCharType="begin"/>
      </w:r>
      <w:r w:rsidRPr="00523D3D">
        <w:rPr>
          <w:b/>
          <w:i w:val="0"/>
          <w:color w:val="4DA4D8" w:themeColor="accent3" w:themeTint="99"/>
        </w:rPr>
        <w:instrText xml:space="preserve"> SEQ Ilustración \* ARABIC </w:instrText>
      </w:r>
      <w:r w:rsidRPr="00523D3D">
        <w:rPr>
          <w:b/>
          <w:i w:val="0"/>
          <w:color w:val="4DA4D8" w:themeColor="accent3" w:themeTint="99"/>
        </w:rPr>
        <w:fldChar w:fldCharType="separate"/>
      </w:r>
      <w:bookmarkStart w:id="154" w:name="_Toc515563723"/>
      <w:r>
        <w:rPr>
          <w:b/>
          <w:i w:val="0"/>
          <w:noProof/>
          <w:color w:val="4DA4D8" w:themeColor="accent3" w:themeTint="99"/>
        </w:rPr>
        <w:t>51</w:t>
      </w:r>
      <w:r w:rsidRPr="00523D3D">
        <w:rPr>
          <w:b/>
          <w:i w:val="0"/>
          <w:color w:val="4DA4D8" w:themeColor="accent3" w:themeTint="99"/>
        </w:rPr>
        <w:fldChar w:fldCharType="end"/>
      </w:r>
      <w:r w:rsidRPr="007B6491">
        <w:t>-IP spoofing.IP atacante.Fuente: propia</w:t>
      </w:r>
      <w:bookmarkEnd w:id="154"/>
    </w:p>
    <w:p w:rsidR="00AE5B7F" w:rsidRDefault="00AE5B7F" w:rsidP="001772E2"/>
    <w:p w:rsidR="00AE5B7F" w:rsidRDefault="00AE5B7F" w:rsidP="001772E2">
      <w:r>
        <w:lastRenderedPageBreak/>
        <w:t>-Equipo a suplantar: IP 192.168.0.167</w:t>
      </w:r>
    </w:p>
    <w:p w:rsidR="00523D3D" w:rsidRDefault="00AE5B7F" w:rsidP="00523D3D">
      <w:pPr>
        <w:keepNext/>
      </w:pPr>
      <w:r>
        <w:rPr>
          <w:noProof/>
        </w:rPr>
        <w:drawing>
          <wp:inline distT="0" distB="0" distL="0" distR="0">
            <wp:extent cx="5142155" cy="416560"/>
            <wp:effectExtent l="0" t="0" r="1905"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2018-05-26 a las 12.07.0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48870" cy="417104"/>
                    </a:xfrm>
                    <a:prstGeom prst="rect">
                      <a:avLst/>
                    </a:prstGeom>
                  </pic:spPr>
                </pic:pic>
              </a:graphicData>
            </a:graphic>
          </wp:inline>
        </w:drawing>
      </w:r>
    </w:p>
    <w:p w:rsidR="004971F9" w:rsidRDefault="00523D3D" w:rsidP="00523D3D">
      <w:pPr>
        <w:pStyle w:val="Descripcin"/>
        <w:jc w:val="center"/>
      </w:pPr>
      <w:r w:rsidRPr="00523D3D">
        <w:rPr>
          <w:b/>
          <w:i w:val="0"/>
          <w:color w:val="4DA4D8" w:themeColor="accent3" w:themeTint="99"/>
        </w:rPr>
        <w:fldChar w:fldCharType="begin"/>
      </w:r>
      <w:r w:rsidRPr="00523D3D">
        <w:rPr>
          <w:b/>
          <w:i w:val="0"/>
          <w:color w:val="4DA4D8" w:themeColor="accent3" w:themeTint="99"/>
        </w:rPr>
        <w:instrText xml:space="preserve"> SEQ Ilustración \* ARABIC </w:instrText>
      </w:r>
      <w:r w:rsidRPr="00523D3D">
        <w:rPr>
          <w:b/>
          <w:i w:val="0"/>
          <w:color w:val="4DA4D8" w:themeColor="accent3" w:themeTint="99"/>
        </w:rPr>
        <w:fldChar w:fldCharType="separate"/>
      </w:r>
      <w:bookmarkStart w:id="155" w:name="_Toc515563724"/>
      <w:r w:rsidRPr="00523D3D">
        <w:rPr>
          <w:b/>
          <w:i w:val="0"/>
          <w:noProof/>
          <w:color w:val="4DA4D8" w:themeColor="accent3" w:themeTint="99"/>
        </w:rPr>
        <w:t>52</w:t>
      </w:r>
      <w:r w:rsidRPr="00523D3D">
        <w:rPr>
          <w:b/>
          <w:i w:val="0"/>
          <w:color w:val="4DA4D8" w:themeColor="accent3" w:themeTint="99"/>
        </w:rPr>
        <w:fldChar w:fldCharType="end"/>
      </w:r>
      <w:r w:rsidRPr="005D2F85">
        <w:t>-IP spoofing.IP suplantada.</w:t>
      </w:r>
      <w:r>
        <w:t xml:space="preserve"> </w:t>
      </w:r>
      <w:r w:rsidRPr="005D2F85">
        <w:t>Fuente: propia</w:t>
      </w:r>
      <w:bookmarkEnd w:id="155"/>
    </w:p>
    <w:p w:rsidR="00AE5B7F" w:rsidRDefault="00AE5B7F" w:rsidP="001772E2"/>
    <w:p w:rsidR="00AE5B7F" w:rsidRDefault="00AE5B7F" w:rsidP="001772E2">
      <w:r>
        <w:t>-Equipo víctima:</w:t>
      </w:r>
      <w:r w:rsidRPr="00AE5B7F">
        <w:t xml:space="preserve"> </w:t>
      </w:r>
      <w:r>
        <w:t>IP 192.168.0.171</w:t>
      </w:r>
    </w:p>
    <w:p w:rsidR="004971F9" w:rsidRDefault="00AE5B7F" w:rsidP="001772E2">
      <w:pPr>
        <w:keepNext/>
      </w:pPr>
      <w:r>
        <w:rPr>
          <w:noProof/>
        </w:rPr>
        <w:drawing>
          <wp:inline distT="0" distB="0" distL="0" distR="0" wp14:anchorId="3F98F713" wp14:editId="6A4B6A11">
            <wp:extent cx="5141595" cy="464820"/>
            <wp:effectExtent l="0" t="0" r="190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18-05-26 a las 12.07.0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44629" cy="465094"/>
                    </a:xfrm>
                    <a:prstGeom prst="rect">
                      <a:avLst/>
                    </a:prstGeom>
                  </pic:spPr>
                </pic:pic>
              </a:graphicData>
            </a:graphic>
          </wp:inline>
        </w:drawing>
      </w:r>
    </w:p>
    <w:p w:rsidR="002B4D49" w:rsidRDefault="004971F9" w:rsidP="001772E2">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56" w:name="_Toc515563725"/>
      <w:r w:rsidR="00523D3D">
        <w:rPr>
          <w:b/>
          <w:i w:val="0"/>
          <w:noProof/>
          <w:color w:val="4DA4D8" w:themeColor="accent3" w:themeTint="99"/>
        </w:rPr>
        <w:t>53</w:t>
      </w:r>
      <w:r w:rsidRPr="004971F9">
        <w:rPr>
          <w:b/>
          <w:i w:val="0"/>
          <w:color w:val="4DA4D8" w:themeColor="accent3" w:themeTint="99"/>
        </w:rPr>
        <w:fldChar w:fldCharType="end"/>
      </w:r>
      <w:r>
        <w:t>-IP spoofing.IP víctima</w:t>
      </w:r>
      <w:r w:rsidRPr="007634BC">
        <w:t>.Fuente: propia</w:t>
      </w:r>
      <w:bookmarkEnd w:id="156"/>
    </w:p>
    <w:p w:rsidR="002B4D49" w:rsidRDefault="002B4D49" w:rsidP="001772E2"/>
    <w:p w:rsidR="002B4D49" w:rsidRDefault="00A641C2" w:rsidP="001772E2">
      <w:r>
        <w:rPr>
          <w:noProof/>
        </w:rPr>
        <mc:AlternateContent>
          <mc:Choice Requires="wps">
            <w:drawing>
              <wp:anchor distT="0" distB="0" distL="114300" distR="114300" simplePos="0" relativeHeight="251836416" behindDoc="0" locked="0" layoutInCell="1" allowOverlap="1" wp14:anchorId="193DDCDF" wp14:editId="754F0816">
                <wp:simplePos x="0" y="0"/>
                <wp:positionH relativeFrom="column">
                  <wp:posOffset>434340</wp:posOffset>
                </wp:positionH>
                <wp:positionV relativeFrom="paragraph">
                  <wp:posOffset>3326130</wp:posOffset>
                </wp:positionV>
                <wp:extent cx="4353560" cy="635"/>
                <wp:effectExtent l="0" t="0" r="2540" b="12065"/>
                <wp:wrapTopAndBottom/>
                <wp:docPr id="41" name="Cuadro de texto 41"/>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rsidR="006F3A53" w:rsidRPr="00FE3C25" w:rsidRDefault="006F3A53" w:rsidP="00A641C2">
                            <w:pPr>
                              <w:pStyle w:val="Descripcin"/>
                              <w:jc w:val="center"/>
                              <w:rPr>
                                <w:noProof/>
                                <w:szCs w:val="22"/>
                              </w:rPr>
                            </w:pPr>
                            <w:r w:rsidRPr="00A641C2">
                              <w:rPr>
                                <w:b/>
                                <w:i w:val="0"/>
                                <w:noProof/>
                                <w:color w:val="4DA4D8" w:themeColor="accent3" w:themeTint="99"/>
                              </w:rPr>
                              <w:fldChar w:fldCharType="begin"/>
                            </w:r>
                            <w:r w:rsidRPr="00A641C2">
                              <w:rPr>
                                <w:b/>
                                <w:i w:val="0"/>
                                <w:noProof/>
                                <w:color w:val="4DA4D8" w:themeColor="accent3" w:themeTint="99"/>
                              </w:rPr>
                              <w:instrText xml:space="preserve"> SEQ Ilustración \* ARABIC </w:instrText>
                            </w:r>
                            <w:r w:rsidRPr="00A641C2">
                              <w:rPr>
                                <w:b/>
                                <w:i w:val="0"/>
                                <w:noProof/>
                                <w:color w:val="4DA4D8" w:themeColor="accent3" w:themeTint="99"/>
                              </w:rPr>
                              <w:fldChar w:fldCharType="separate"/>
                            </w:r>
                            <w:bookmarkStart w:id="157" w:name="_Toc515561223"/>
                            <w:bookmarkStart w:id="158" w:name="_Toc515563726"/>
                            <w:r>
                              <w:rPr>
                                <w:b/>
                                <w:i w:val="0"/>
                                <w:noProof/>
                                <w:color w:val="4DA4D8" w:themeColor="accent3" w:themeTint="99"/>
                              </w:rPr>
                              <w:t>54</w:t>
                            </w:r>
                            <w:r w:rsidRPr="00A641C2">
                              <w:rPr>
                                <w:b/>
                                <w:i w:val="0"/>
                                <w:noProof/>
                                <w:color w:val="4DA4D8" w:themeColor="accent3" w:themeTint="99"/>
                              </w:rPr>
                              <w:fldChar w:fldCharType="end"/>
                            </w:r>
                            <w:r w:rsidRPr="0054604E">
                              <w:t>-Pings desde atacante.Fuente: propia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DCDF" id="Cuadro de texto 41" o:spid="_x0000_s1057" type="#_x0000_t202" style="position:absolute;left:0;text-align:left;margin-left:34.2pt;margin-top:261.9pt;width:342.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" stroked="f">
                <v:textbox style="mso-fit-shape-to-text:t" inset="0,0,0,0">
                  <w:txbxContent>
                    <w:p w:rsidR="006F3A53" w:rsidRPr="00FE3C25" w:rsidRDefault="006F3A53" w:rsidP="00A641C2">
                      <w:pPr>
                        <w:pStyle w:val="Descripcin"/>
                        <w:jc w:val="center"/>
                        <w:rPr>
                          <w:noProof/>
                          <w:szCs w:val="22"/>
                        </w:rPr>
                      </w:pPr>
                      <w:r w:rsidRPr="00A641C2">
                        <w:rPr>
                          <w:b/>
                          <w:i w:val="0"/>
                          <w:noProof/>
                          <w:color w:val="4DA4D8" w:themeColor="accent3" w:themeTint="99"/>
                        </w:rPr>
                        <w:fldChar w:fldCharType="begin"/>
                      </w:r>
                      <w:r w:rsidRPr="00A641C2">
                        <w:rPr>
                          <w:b/>
                          <w:i w:val="0"/>
                          <w:noProof/>
                          <w:color w:val="4DA4D8" w:themeColor="accent3" w:themeTint="99"/>
                        </w:rPr>
                        <w:instrText xml:space="preserve"> SEQ Ilustración \* ARABIC </w:instrText>
                      </w:r>
                      <w:r w:rsidRPr="00A641C2">
                        <w:rPr>
                          <w:b/>
                          <w:i w:val="0"/>
                          <w:noProof/>
                          <w:color w:val="4DA4D8" w:themeColor="accent3" w:themeTint="99"/>
                        </w:rPr>
                        <w:fldChar w:fldCharType="separate"/>
                      </w:r>
                      <w:bookmarkStart w:id="159" w:name="_Toc515561223"/>
                      <w:bookmarkStart w:id="160" w:name="_Toc515563726"/>
                      <w:r>
                        <w:rPr>
                          <w:b/>
                          <w:i w:val="0"/>
                          <w:noProof/>
                          <w:color w:val="4DA4D8" w:themeColor="accent3" w:themeTint="99"/>
                        </w:rPr>
                        <w:t>54</w:t>
                      </w:r>
                      <w:r w:rsidRPr="00A641C2">
                        <w:rPr>
                          <w:b/>
                          <w:i w:val="0"/>
                          <w:noProof/>
                          <w:color w:val="4DA4D8" w:themeColor="accent3" w:themeTint="99"/>
                        </w:rPr>
                        <w:fldChar w:fldCharType="end"/>
                      </w:r>
                      <w:r w:rsidRPr="0054604E">
                        <w:t>-Pings desde atacante.Fuente: propia</w:t>
                      </w:r>
                      <w:bookmarkEnd w:id="159"/>
                      <w:bookmarkEnd w:id="160"/>
                    </w:p>
                  </w:txbxContent>
                </v:textbox>
                <w10:wrap type="topAndBottom"/>
              </v:shape>
            </w:pict>
          </mc:Fallback>
        </mc:AlternateContent>
      </w:r>
      <w:r w:rsidR="00FB20C8">
        <w:rPr>
          <w:noProof/>
        </w:rPr>
        <w:drawing>
          <wp:anchor distT="0" distB="0" distL="114300" distR="114300" simplePos="0" relativeHeight="251745280" behindDoc="0" locked="0" layoutInCell="1" allowOverlap="1">
            <wp:simplePos x="0" y="0"/>
            <wp:positionH relativeFrom="column">
              <wp:posOffset>434415</wp:posOffset>
            </wp:positionH>
            <wp:positionV relativeFrom="paragraph">
              <wp:posOffset>590699</wp:posOffset>
            </wp:positionV>
            <wp:extent cx="4353560" cy="2678430"/>
            <wp:effectExtent l="0" t="0" r="2540" b="127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8-05-26 a las 12.12.29.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53560" cy="2678430"/>
                    </a:xfrm>
                    <a:prstGeom prst="rect">
                      <a:avLst/>
                    </a:prstGeom>
                  </pic:spPr>
                </pic:pic>
              </a:graphicData>
            </a:graphic>
            <wp14:sizeRelH relativeFrom="page">
              <wp14:pctWidth>0</wp14:pctWidth>
            </wp14:sizeRelH>
            <wp14:sizeRelV relativeFrom="page">
              <wp14:pctHeight>0</wp14:pctHeight>
            </wp14:sizeRelV>
          </wp:anchor>
        </w:drawing>
      </w:r>
      <w:r w:rsidR="007B0CF0">
        <w:t>Para confirmar que existe conexión entre los equipos enviaremos 3 paquetes a cada una de las IP:</w:t>
      </w:r>
    </w:p>
    <w:p w:rsidR="007B0CF0" w:rsidRDefault="007B0CF0" w:rsidP="001772E2"/>
    <w:p w:rsidR="007B0CF0" w:rsidRDefault="007B0CF0" w:rsidP="001772E2"/>
    <w:p w:rsidR="00360E5F" w:rsidRDefault="007B0CF0" w:rsidP="001772E2">
      <w:r>
        <w:t xml:space="preserve">Para asegurar que el ataque se ejecuta correctamente en primer lugar </w:t>
      </w:r>
      <w:r w:rsidR="00FD0F87">
        <w:t>lanzaremos</w:t>
      </w:r>
      <w:r>
        <w:t xml:space="preserve"> el comando </w:t>
      </w:r>
      <w:r w:rsidR="00FD0F87">
        <w:t>de iptables</w:t>
      </w:r>
      <w:r w:rsidR="00360E5F">
        <w:t xml:space="preserve"> desde la máquina atacante</w:t>
      </w:r>
      <w:r w:rsidR="00FD0F87">
        <w:t xml:space="preserve">, a continuación ejecutaremos Wireshark </w:t>
      </w:r>
      <w:r w:rsidR="00360E5F">
        <w:t>en los equipos restantes.</w:t>
      </w:r>
    </w:p>
    <w:p w:rsidR="00360E5F" w:rsidRDefault="00360E5F" w:rsidP="001772E2">
      <w:pPr>
        <w:keepNext/>
      </w:pPr>
      <w:r>
        <w:rPr>
          <w:noProof/>
        </w:rPr>
        <w:drawing>
          <wp:inline distT="0" distB="0" distL="0" distR="0">
            <wp:extent cx="5141595" cy="486410"/>
            <wp:effectExtent l="0" t="0" r="190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18-05-26 a las 12.15.3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43931" cy="486631"/>
                    </a:xfrm>
                    <a:prstGeom prst="rect">
                      <a:avLst/>
                    </a:prstGeom>
                  </pic:spPr>
                </pic:pic>
              </a:graphicData>
            </a:graphic>
          </wp:inline>
        </w:drawing>
      </w:r>
    </w:p>
    <w:p w:rsidR="007B0CF0" w:rsidRDefault="00360E5F" w:rsidP="001772E2">
      <w:pPr>
        <w:pStyle w:val="Descripcin"/>
        <w:jc w:val="center"/>
      </w:pPr>
      <w:r w:rsidRPr="0029172B">
        <w:rPr>
          <w:b/>
          <w:i w:val="0"/>
          <w:color w:val="4DA4D8" w:themeColor="accent3" w:themeTint="99"/>
        </w:rPr>
        <w:fldChar w:fldCharType="begin"/>
      </w:r>
      <w:r w:rsidRPr="0029172B">
        <w:rPr>
          <w:b/>
          <w:i w:val="0"/>
          <w:color w:val="4DA4D8" w:themeColor="accent3" w:themeTint="99"/>
        </w:rPr>
        <w:instrText xml:space="preserve"> SEQ Ilustración \* ARABIC </w:instrText>
      </w:r>
      <w:r w:rsidRPr="0029172B">
        <w:rPr>
          <w:b/>
          <w:i w:val="0"/>
          <w:color w:val="4DA4D8" w:themeColor="accent3" w:themeTint="99"/>
        </w:rPr>
        <w:fldChar w:fldCharType="separate"/>
      </w:r>
      <w:bookmarkStart w:id="161" w:name="_Toc515563727"/>
      <w:r w:rsidR="00523D3D">
        <w:rPr>
          <w:b/>
          <w:i w:val="0"/>
          <w:noProof/>
          <w:color w:val="4DA4D8" w:themeColor="accent3" w:themeTint="99"/>
        </w:rPr>
        <w:t>55</w:t>
      </w:r>
      <w:r w:rsidRPr="0029172B">
        <w:rPr>
          <w:b/>
          <w:i w:val="0"/>
          <w:color w:val="4DA4D8" w:themeColor="accent3" w:themeTint="99"/>
        </w:rPr>
        <w:fldChar w:fldCharType="end"/>
      </w:r>
      <w:r>
        <w:t>-Ejecución IP spoofing iptables.Fuente: propia</w:t>
      </w:r>
      <w:bookmarkEnd w:id="161"/>
    </w:p>
    <w:p w:rsidR="00360E5F" w:rsidRDefault="00A641C2" w:rsidP="001772E2">
      <w:r>
        <w:rPr>
          <w:noProof/>
        </w:rPr>
        <w:lastRenderedPageBreak/>
        <mc:AlternateContent>
          <mc:Choice Requires="wps">
            <w:drawing>
              <wp:anchor distT="0" distB="0" distL="114300" distR="114300" simplePos="0" relativeHeight="251838464" behindDoc="0" locked="0" layoutInCell="1" allowOverlap="1" wp14:anchorId="1A126412" wp14:editId="4E95B6CB">
                <wp:simplePos x="0" y="0"/>
                <wp:positionH relativeFrom="column">
                  <wp:posOffset>239395</wp:posOffset>
                </wp:positionH>
                <wp:positionV relativeFrom="paragraph">
                  <wp:posOffset>1057275</wp:posOffset>
                </wp:positionV>
                <wp:extent cx="4337050" cy="635"/>
                <wp:effectExtent l="0" t="0" r="6350" b="12065"/>
                <wp:wrapTopAndBottom/>
                <wp:docPr id="42" name="Cuadro de texto 42"/>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rsidR="006F3A53" w:rsidRPr="00936123" w:rsidRDefault="006F3A53" w:rsidP="00A641C2">
                            <w:pPr>
                              <w:pStyle w:val="Descripcin"/>
                              <w:jc w:val="center"/>
                              <w:rPr>
                                <w:noProof/>
                                <w:szCs w:val="22"/>
                              </w:rPr>
                            </w:pPr>
                            <w:r w:rsidRPr="00A641C2">
                              <w:rPr>
                                <w:b/>
                                <w:noProof/>
                                <w:color w:val="4DA4D8" w:themeColor="accent3" w:themeTint="99"/>
                              </w:rPr>
                              <w:fldChar w:fldCharType="begin"/>
                            </w:r>
                            <w:r w:rsidRPr="00A641C2">
                              <w:rPr>
                                <w:b/>
                                <w:noProof/>
                                <w:color w:val="4DA4D8" w:themeColor="accent3" w:themeTint="99"/>
                              </w:rPr>
                              <w:instrText xml:space="preserve"> SEQ Ilustración \* ARABIC </w:instrText>
                            </w:r>
                            <w:r w:rsidRPr="00A641C2">
                              <w:rPr>
                                <w:b/>
                                <w:noProof/>
                                <w:color w:val="4DA4D8" w:themeColor="accent3" w:themeTint="99"/>
                              </w:rPr>
                              <w:fldChar w:fldCharType="separate"/>
                            </w:r>
                            <w:bookmarkStart w:id="162" w:name="_Toc515561225"/>
                            <w:bookmarkStart w:id="163" w:name="_Toc515563728"/>
                            <w:r>
                              <w:rPr>
                                <w:b/>
                                <w:noProof/>
                                <w:color w:val="4DA4D8" w:themeColor="accent3" w:themeTint="99"/>
                              </w:rPr>
                              <w:t>56</w:t>
                            </w:r>
                            <w:r w:rsidRPr="00A641C2">
                              <w:rPr>
                                <w:b/>
                                <w:noProof/>
                                <w:color w:val="4DA4D8" w:themeColor="accent3" w:themeTint="99"/>
                              </w:rPr>
                              <w:fldChar w:fldCharType="end"/>
                            </w:r>
                            <w:r w:rsidRPr="009D71AF">
                              <w:t>-Ping IP spoofing equipo víctima.</w:t>
                            </w:r>
                            <w:r>
                              <w:t xml:space="preserve"> </w:t>
                            </w:r>
                            <w:r w:rsidRPr="009D71AF">
                              <w:t>Fuente: propia</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26412" id="Cuadro de texto 42" o:spid="_x0000_s1058" type="#_x0000_t202" style="position:absolute;left:0;text-align:left;margin-left:18.85pt;margin-top:83.25pt;width:341.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" stroked="f">
                <v:textbox style="mso-fit-shape-to-text:t" inset="0,0,0,0">
                  <w:txbxContent>
                    <w:p w:rsidR="006F3A53" w:rsidRPr="00936123" w:rsidRDefault="006F3A53" w:rsidP="00A641C2">
                      <w:pPr>
                        <w:pStyle w:val="Descripcin"/>
                        <w:jc w:val="center"/>
                        <w:rPr>
                          <w:noProof/>
                          <w:szCs w:val="22"/>
                        </w:rPr>
                      </w:pPr>
                      <w:r w:rsidRPr="00A641C2">
                        <w:rPr>
                          <w:b/>
                          <w:noProof/>
                          <w:color w:val="4DA4D8" w:themeColor="accent3" w:themeTint="99"/>
                        </w:rPr>
                        <w:fldChar w:fldCharType="begin"/>
                      </w:r>
                      <w:r w:rsidRPr="00A641C2">
                        <w:rPr>
                          <w:b/>
                          <w:noProof/>
                          <w:color w:val="4DA4D8" w:themeColor="accent3" w:themeTint="99"/>
                        </w:rPr>
                        <w:instrText xml:space="preserve"> SEQ Ilustración \* ARABIC </w:instrText>
                      </w:r>
                      <w:r w:rsidRPr="00A641C2">
                        <w:rPr>
                          <w:b/>
                          <w:noProof/>
                          <w:color w:val="4DA4D8" w:themeColor="accent3" w:themeTint="99"/>
                        </w:rPr>
                        <w:fldChar w:fldCharType="separate"/>
                      </w:r>
                      <w:bookmarkStart w:id="164" w:name="_Toc515561225"/>
                      <w:bookmarkStart w:id="165" w:name="_Toc515563728"/>
                      <w:r>
                        <w:rPr>
                          <w:b/>
                          <w:noProof/>
                          <w:color w:val="4DA4D8" w:themeColor="accent3" w:themeTint="99"/>
                        </w:rPr>
                        <w:t>56</w:t>
                      </w:r>
                      <w:r w:rsidRPr="00A641C2">
                        <w:rPr>
                          <w:b/>
                          <w:noProof/>
                          <w:color w:val="4DA4D8" w:themeColor="accent3" w:themeTint="99"/>
                        </w:rPr>
                        <w:fldChar w:fldCharType="end"/>
                      </w:r>
                      <w:r w:rsidRPr="009D71AF">
                        <w:t>-Ping IP spoofing equipo víctima.</w:t>
                      </w:r>
                      <w:r>
                        <w:t xml:space="preserve"> </w:t>
                      </w:r>
                      <w:r w:rsidRPr="009D71AF">
                        <w:t>Fuente: propia</w:t>
                      </w:r>
                      <w:bookmarkEnd w:id="164"/>
                      <w:bookmarkEnd w:id="165"/>
                    </w:p>
                  </w:txbxContent>
                </v:textbox>
                <w10:wrap type="topAndBottom"/>
              </v:shape>
            </w:pict>
          </mc:Fallback>
        </mc:AlternateContent>
      </w:r>
      <w:r w:rsidR="00194931">
        <w:rPr>
          <w:noProof/>
        </w:rPr>
        <w:drawing>
          <wp:anchor distT="0" distB="0" distL="114300" distR="114300" simplePos="0" relativeHeight="251748352" behindDoc="0" locked="0" layoutInCell="1" allowOverlap="1">
            <wp:simplePos x="0" y="0"/>
            <wp:positionH relativeFrom="column">
              <wp:posOffset>239992</wp:posOffset>
            </wp:positionH>
            <wp:positionV relativeFrom="paragraph">
              <wp:posOffset>302895</wp:posOffset>
            </wp:positionV>
            <wp:extent cx="4337108" cy="697597"/>
            <wp:effectExtent l="0" t="0" r="0" b="127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de pantalla 2018-05-26 a las 14.18.1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37108" cy="697597"/>
                    </a:xfrm>
                    <a:prstGeom prst="rect">
                      <a:avLst/>
                    </a:prstGeom>
                  </pic:spPr>
                </pic:pic>
              </a:graphicData>
            </a:graphic>
            <wp14:sizeRelH relativeFrom="page">
              <wp14:pctWidth>0</wp14:pctWidth>
            </wp14:sizeRelH>
            <wp14:sizeRelV relativeFrom="page">
              <wp14:pctHeight>0</wp14:pctHeight>
            </wp14:sizeRelV>
          </wp:anchor>
        </w:drawing>
      </w:r>
      <w:r w:rsidR="0029172B">
        <w:t>A continuación haremos ping al equipo víctima de IP 192.168.0.171</w:t>
      </w:r>
    </w:p>
    <w:p w:rsidR="007B0CF0" w:rsidRDefault="00E44331" w:rsidP="001772E2">
      <w:r>
        <w:t>Una vez realizado el ataque podremos ver su efecto a través de</w:t>
      </w:r>
      <w:r w:rsidR="002053F8">
        <w:t xml:space="preserve"> Wireshark:</w:t>
      </w:r>
    </w:p>
    <w:p w:rsidR="002053F8" w:rsidRDefault="002053F8" w:rsidP="001772E2">
      <w:pPr>
        <w:keepNext/>
      </w:pPr>
      <w:r>
        <w:rPr>
          <w:b/>
          <w:noProof/>
          <w:color w:val="1B587C" w:themeColor="accent3"/>
        </w:rPr>
        <w:drawing>
          <wp:inline distT="0" distB="0" distL="0" distR="0">
            <wp:extent cx="4937760" cy="1991360"/>
            <wp:effectExtent l="0" t="0" r="254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8-05-26 a las 14.36.1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44869" cy="1994227"/>
                    </a:xfrm>
                    <a:prstGeom prst="rect">
                      <a:avLst/>
                    </a:prstGeom>
                  </pic:spPr>
                </pic:pic>
              </a:graphicData>
            </a:graphic>
          </wp:inline>
        </w:drawing>
      </w:r>
    </w:p>
    <w:p w:rsidR="002B4D49" w:rsidRDefault="002053F8" w:rsidP="001772E2">
      <w:pPr>
        <w:pStyle w:val="Descripcin"/>
        <w:jc w:val="center"/>
      </w:pPr>
      <w:r w:rsidRPr="002053F8">
        <w:rPr>
          <w:b/>
          <w:i w:val="0"/>
          <w:color w:val="4DA4D8" w:themeColor="accent3" w:themeTint="99"/>
        </w:rPr>
        <w:fldChar w:fldCharType="begin"/>
      </w:r>
      <w:r w:rsidRPr="002053F8">
        <w:rPr>
          <w:b/>
          <w:i w:val="0"/>
          <w:color w:val="4DA4D8" w:themeColor="accent3" w:themeTint="99"/>
        </w:rPr>
        <w:instrText xml:space="preserve"> SEQ Ilustración \* ARABIC </w:instrText>
      </w:r>
      <w:r w:rsidRPr="002053F8">
        <w:rPr>
          <w:b/>
          <w:i w:val="0"/>
          <w:color w:val="4DA4D8" w:themeColor="accent3" w:themeTint="99"/>
        </w:rPr>
        <w:fldChar w:fldCharType="separate"/>
      </w:r>
      <w:bookmarkStart w:id="166" w:name="_Toc515563729"/>
      <w:r w:rsidR="00523D3D">
        <w:rPr>
          <w:b/>
          <w:i w:val="0"/>
          <w:noProof/>
          <w:color w:val="4DA4D8" w:themeColor="accent3" w:themeTint="99"/>
        </w:rPr>
        <w:t>57</w:t>
      </w:r>
      <w:r w:rsidRPr="002053F8">
        <w:rPr>
          <w:b/>
          <w:i w:val="0"/>
          <w:color w:val="4DA4D8" w:themeColor="accent3" w:themeTint="99"/>
        </w:rPr>
        <w:fldChar w:fldCharType="end"/>
      </w:r>
      <w:r>
        <w:t>-Ataque IP spoofing iptables wireshark.</w:t>
      </w:r>
      <w:r w:rsidR="00A641C2">
        <w:t xml:space="preserve"> </w:t>
      </w:r>
      <w:r>
        <w:t>Fuente: propia</w:t>
      </w:r>
      <w:bookmarkEnd w:id="166"/>
    </w:p>
    <w:p w:rsidR="00EB6B89" w:rsidRDefault="00EB6B89" w:rsidP="001772E2">
      <w:r>
        <w:t>Para borrar la regla del iptable basta con seguir los siguientes comandos:</w:t>
      </w:r>
    </w:p>
    <w:p w:rsidR="00EB6B89" w:rsidRDefault="00EB6B89" w:rsidP="001772E2">
      <w:pPr>
        <w:rPr>
          <w:b/>
          <w:i/>
        </w:rPr>
      </w:pPr>
      <w:r>
        <w:rPr>
          <w:b/>
          <w:i/>
        </w:rPr>
        <w:t>sudo iptables -t nat -D</w:t>
      </w:r>
      <w:r w:rsidRPr="0080615F">
        <w:rPr>
          <w:b/>
          <w:i/>
        </w:rPr>
        <w:t xml:space="preserve"> POSTROU</w:t>
      </w:r>
      <w:r>
        <w:rPr>
          <w:b/>
          <w:i/>
        </w:rPr>
        <w:t>TING -j SNAT --to-source &lt;IP_a_suplantar&gt;</w:t>
      </w:r>
    </w:p>
    <w:p w:rsidR="00EB6B89" w:rsidRDefault="00EB6B89" w:rsidP="001772E2">
      <w:r>
        <w:t>Usaremos -D “delete” para borrar la regla, mientras que el resto de la información quedaría de la misma forma.</w:t>
      </w:r>
    </w:p>
    <w:p w:rsidR="00EB6B89" w:rsidRDefault="00EB6B89" w:rsidP="001772E2">
      <w:pPr>
        <w:rPr>
          <w:b/>
          <w:i/>
        </w:rPr>
      </w:pPr>
      <w:r>
        <w:rPr>
          <w:b/>
          <w:i/>
        </w:rPr>
        <w:t>sudo iptables -F</w:t>
      </w:r>
    </w:p>
    <w:p w:rsidR="00EB6B89" w:rsidRPr="00EB6B89" w:rsidRDefault="00EB6B89" w:rsidP="001772E2">
      <w:r w:rsidRPr="00EB6B89">
        <w:t>Este comando</w:t>
      </w:r>
      <w:r>
        <w:t xml:space="preserve"> realiza un “flush” con -F, una limpieza de las iptables.</w:t>
      </w:r>
    </w:p>
    <w:p w:rsidR="008F4C5F" w:rsidRDefault="008F4C5F" w:rsidP="00194931">
      <w:pPr>
        <w:pStyle w:val="Ttulo3"/>
        <w:numPr>
          <w:ilvl w:val="3"/>
          <w:numId w:val="18"/>
        </w:numPr>
        <w:ind w:left="0" w:firstLine="0"/>
        <w:rPr>
          <w:noProof/>
          <w:color w:val="4DA4D8" w:themeColor="accent3" w:themeTint="99"/>
        </w:rPr>
      </w:pPr>
      <w:bookmarkStart w:id="167" w:name="_Toc515307221"/>
      <w:r>
        <w:rPr>
          <w:noProof/>
          <w:color w:val="4DA4D8" w:themeColor="accent3" w:themeTint="99"/>
        </w:rPr>
        <w:t>IP spoofing con hping3</w:t>
      </w:r>
      <w:bookmarkEnd w:id="167"/>
      <w:r>
        <w:rPr>
          <w:noProof/>
          <w:color w:val="4DA4D8" w:themeColor="accent3" w:themeTint="99"/>
        </w:rPr>
        <w:t xml:space="preserve"> </w:t>
      </w:r>
    </w:p>
    <w:p w:rsidR="00B17BAC" w:rsidRDefault="00612FFF" w:rsidP="001772E2">
      <w:r>
        <w:t>Otro método para realizar un ataque de IP spoofing es a través de hping3.</w:t>
      </w:r>
    </w:p>
    <w:p w:rsidR="00612FFF" w:rsidRDefault="00612FFF" w:rsidP="001772E2">
      <w:r>
        <w:t>El comando a usar consta del siguiente formato:</w:t>
      </w:r>
    </w:p>
    <w:p w:rsidR="00612FFF" w:rsidRDefault="00612FFF" w:rsidP="001772E2">
      <w:r>
        <w:t xml:space="preserve">Sudo hping3 -a &lt;IP_suplantar&gt; -p 80 </w:t>
      </w:r>
      <w:r w:rsidR="00D15B98">
        <w:t>--</w:t>
      </w:r>
      <w:r>
        <w:t>flood &lt;IP_atacada&gt;</w:t>
      </w:r>
      <w:r w:rsidR="00DF0155">
        <w:fldChar w:fldCharType="begin"/>
      </w:r>
      <w:r w:rsidR="00DF0155">
        <w:instrText xml:space="preserve"> ADDIN ZOTERO_ITEM CSL_CITATION {"citationID":"zPHABu44","properties":{"formattedCitation":"[20]","plainCitation":"[20]","noteIndex":0},"citationItems":[{"id":89,"uris":["http://zotero.org/users/local/Wv4hidzq/items/APTZBKZ3"],"uri":["http://zotero.org/users/local/Wv4hidzq/items/APTZBKZ3"],"itemData":{"id":89,"type":"webpage","title":"hping3","abstract":"&lt;p style=\"text-align: justify;\"&gt;hping is a command-line oriented TCP/IP packet assembler/analyzer. The interface is inspired to the ping(8) unix command, but hping isn't only able to send ICMP echo requests. It supports TCP, UDP, ICMP and RAW-IP protocols, has a traceroute mode, the ability to send files between a covered channel, and many other features.&lt;/p&gt;","URL":"https://tools.kali.org/information-gathering/hping3","language":"en-US","author":[{"literal":"ports"}],"accessed":{"date-parts":[["2018",5,26]]}}}],"schema":"https://github.com/citation-style-language/schema/raw/master/csl-citation.json"} </w:instrText>
      </w:r>
      <w:r w:rsidR="00DF0155">
        <w:fldChar w:fldCharType="separate"/>
      </w:r>
      <w:r w:rsidR="00DF0155">
        <w:rPr>
          <w:noProof/>
        </w:rPr>
        <w:t>[20]</w:t>
      </w:r>
      <w:r w:rsidR="00DF0155">
        <w:fldChar w:fldCharType="end"/>
      </w:r>
      <w:r w:rsidR="00DF0155">
        <w:fldChar w:fldCharType="begin"/>
      </w:r>
      <w:r w:rsidR="00DF0155">
        <w:instrText xml:space="preserve"> ADDIN ZOTERO_ITEM CSL_CITATION {"citationID":"xkQ5qpCg","properties":{"formattedCitation":"[21]","plainCitation":"[21]","noteIndex":0},"citationItems":[{"id":91,"uris":["http://zotero.org/users/local/Wv4hidzq/items/2YJZ72I7"],"uri":["http://zotero.org/users/local/Wv4hidzq/items/2YJZ72I7"],"itemData":{"id":91,"type":"webpage","title":"Ataque DoS (SYN Flood) con Hping3","container-title":"La mirada del replicante","abstract":"HPing es una herramienta en linea de comandos que nos permite crear y analizar paquetes TCP/IP, y como tal tiene un muchas utilidades: hacer testing de firewalls, escaneo de puertos, redes y como n…","URL":"https://lamiradadelreplicante.com/2012/01/24/ataque-ddos-syn-flood-con-hping3/","language":"es-ES","issued":{"date-parts":[["2012",1,24]]},"accessed":{"date-parts":[["2018",5,26]]}}}],"schema":"https://github.com/citation-style-language/schema/raw/master/csl-citation.json"} </w:instrText>
      </w:r>
      <w:r w:rsidR="00DF0155">
        <w:fldChar w:fldCharType="separate"/>
      </w:r>
      <w:r w:rsidR="00DF0155">
        <w:rPr>
          <w:noProof/>
        </w:rPr>
        <w:t>[21]</w:t>
      </w:r>
      <w:r w:rsidR="00DF0155">
        <w:fldChar w:fldCharType="end"/>
      </w:r>
    </w:p>
    <w:p w:rsidR="00DF0155" w:rsidRDefault="00DF0155" w:rsidP="001772E2">
      <w:r>
        <w:t>Vamos a proceder a analizar el comando:</w:t>
      </w:r>
    </w:p>
    <w:p w:rsidR="00DF0155" w:rsidRDefault="00294266" w:rsidP="001772E2">
      <w:r>
        <w:rPr>
          <w:b/>
        </w:rPr>
        <w:t>s</w:t>
      </w:r>
      <w:r w:rsidR="00DF0155" w:rsidRPr="0080615F">
        <w:rPr>
          <w:b/>
        </w:rPr>
        <w:t>udo</w:t>
      </w:r>
      <w:r w:rsidR="00DF0155">
        <w:t>: El comando va precedido de “sudo” ya que iptables necesita ser ejecutado como superusuario “root”.</w:t>
      </w:r>
    </w:p>
    <w:p w:rsidR="00DF0155" w:rsidRDefault="00DF0155" w:rsidP="001772E2">
      <w:r w:rsidRPr="00DF0155">
        <w:rPr>
          <w:b/>
        </w:rPr>
        <w:t>hping3</w:t>
      </w:r>
      <w:r w:rsidRPr="00DF0155">
        <w:t>:</w:t>
      </w:r>
      <w:r>
        <w:rPr>
          <w:b/>
          <w:i/>
        </w:rPr>
        <w:t xml:space="preserve"> </w:t>
      </w:r>
      <w:r>
        <w:t>Nombre de la herramienta que vamos a utilizar y que deseamos que ejecute el comando.</w:t>
      </w:r>
    </w:p>
    <w:p w:rsidR="00DF0155" w:rsidRDefault="00DF0155" w:rsidP="001772E2">
      <w:r w:rsidRPr="00DF0155">
        <w:rPr>
          <w:b/>
          <w:i/>
        </w:rPr>
        <w:t>-</w:t>
      </w:r>
      <w:r w:rsidRPr="00DF0155">
        <w:rPr>
          <w:b/>
        </w:rPr>
        <w:t>a</w:t>
      </w:r>
      <w:r w:rsidRPr="00DF0155">
        <w:t>:</w:t>
      </w:r>
      <w:r>
        <w:t xml:space="preserve"> Especifica la dirección de origen.</w:t>
      </w:r>
    </w:p>
    <w:p w:rsidR="00DF0155" w:rsidRDefault="00DF0155" w:rsidP="001772E2">
      <w:r>
        <w:rPr>
          <w:b/>
        </w:rPr>
        <w:lastRenderedPageBreak/>
        <w:t>-p</w:t>
      </w:r>
      <w:r>
        <w:t>: Especifica el puerto de destino.</w:t>
      </w:r>
    </w:p>
    <w:p w:rsidR="00612FFF" w:rsidRDefault="00D15B98" w:rsidP="001772E2">
      <w:pPr>
        <w:rPr>
          <w:b/>
        </w:rPr>
      </w:pPr>
      <w:r>
        <w:rPr>
          <w:b/>
        </w:rPr>
        <w:t>--</w:t>
      </w:r>
      <w:r w:rsidR="00DF0155" w:rsidRPr="00DF0155">
        <w:rPr>
          <w:b/>
        </w:rPr>
        <w:t>flood</w:t>
      </w:r>
      <w:r w:rsidR="00DF0155" w:rsidRPr="00DF0155">
        <w:t>:</w:t>
      </w:r>
      <w:r>
        <w:t xml:space="preserve"> Indica que envie los paquetes a la máxima velocidad y sin esperar respuesta.</w:t>
      </w:r>
    </w:p>
    <w:p w:rsidR="00EB6B89" w:rsidRPr="00EB6B89" w:rsidRDefault="00EB6B89" w:rsidP="001772E2">
      <w:r>
        <w:t>El resultado es el siguiente, en primer lugar se lanza el ataque desde el equipo atacante:</w:t>
      </w:r>
    </w:p>
    <w:p w:rsidR="00EB6B89" w:rsidRDefault="00EB6B89" w:rsidP="001772E2">
      <w:pPr>
        <w:keepNext/>
      </w:pPr>
      <w:r>
        <w:rPr>
          <w:noProof/>
        </w:rPr>
        <w:drawing>
          <wp:inline distT="0" distB="0" distL="0" distR="0">
            <wp:extent cx="5152913" cy="743585"/>
            <wp:effectExtent l="0" t="0" r="381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8-05-26 a las 12.33.22.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56563" cy="744112"/>
                    </a:xfrm>
                    <a:prstGeom prst="rect">
                      <a:avLst/>
                    </a:prstGeom>
                  </pic:spPr>
                </pic:pic>
              </a:graphicData>
            </a:graphic>
          </wp:inline>
        </w:drawing>
      </w:r>
    </w:p>
    <w:p w:rsidR="00612FFF" w:rsidRDefault="00EB6B89" w:rsidP="001772E2">
      <w:pPr>
        <w:pStyle w:val="Descripcin"/>
        <w:jc w:val="center"/>
      </w:pPr>
      <w:r w:rsidRPr="00EB6B89">
        <w:rPr>
          <w:b/>
          <w:i w:val="0"/>
          <w:color w:val="4DA4D8" w:themeColor="accent3" w:themeTint="99"/>
        </w:rPr>
        <w:fldChar w:fldCharType="begin"/>
      </w:r>
      <w:r w:rsidRPr="00EB6B89">
        <w:rPr>
          <w:b/>
          <w:i w:val="0"/>
          <w:color w:val="4DA4D8" w:themeColor="accent3" w:themeTint="99"/>
        </w:rPr>
        <w:instrText xml:space="preserve"> SEQ Ilustración \* ARABIC </w:instrText>
      </w:r>
      <w:r w:rsidRPr="00EB6B89">
        <w:rPr>
          <w:b/>
          <w:i w:val="0"/>
          <w:color w:val="4DA4D8" w:themeColor="accent3" w:themeTint="99"/>
        </w:rPr>
        <w:fldChar w:fldCharType="separate"/>
      </w:r>
      <w:bookmarkStart w:id="168" w:name="_Toc515563730"/>
      <w:r w:rsidR="00523D3D">
        <w:rPr>
          <w:b/>
          <w:i w:val="0"/>
          <w:noProof/>
          <w:color w:val="4DA4D8" w:themeColor="accent3" w:themeTint="99"/>
        </w:rPr>
        <w:t>58</w:t>
      </w:r>
      <w:r w:rsidRPr="00EB6B89">
        <w:rPr>
          <w:b/>
          <w:i w:val="0"/>
          <w:color w:val="4DA4D8" w:themeColor="accent3" w:themeTint="99"/>
        </w:rPr>
        <w:fldChar w:fldCharType="end"/>
      </w:r>
      <w:r>
        <w:t>-Ataque IP spoofing con hping3.</w:t>
      </w:r>
      <w:r w:rsidR="00536B72">
        <w:t xml:space="preserve"> </w:t>
      </w:r>
      <w:r>
        <w:t>Fuente: propia</w:t>
      </w:r>
      <w:bookmarkEnd w:id="168"/>
    </w:p>
    <w:p w:rsidR="00975B16" w:rsidRDefault="001C4D6D" w:rsidP="001772E2">
      <w:r>
        <w:t>A la vez de la ejecución del ataque podemos ver en el Wireshark de la v</w:t>
      </w:r>
      <w:r w:rsidR="00975B16">
        <w:t>íctima el resultado.</w:t>
      </w:r>
    </w:p>
    <w:p w:rsidR="001C4D6D" w:rsidRPr="001C4D6D" w:rsidRDefault="00975B16" w:rsidP="001772E2">
      <w:r>
        <w:t>E</w:t>
      </w:r>
      <w:r w:rsidR="001C4D6D">
        <w:t>n este caso la IP falsa es 192.168.0.133 que se envía desde el equipo atacante de IP real 192.168.0.168 al equipo víctima de IP 192.168.0.171.</w:t>
      </w:r>
    </w:p>
    <w:p w:rsidR="00971774" w:rsidRDefault="001C4D6D" w:rsidP="001772E2">
      <w:pPr>
        <w:keepNext/>
      </w:pPr>
      <w:r>
        <w:rPr>
          <w:noProof/>
        </w:rPr>
        <w:drawing>
          <wp:inline distT="0" distB="0" distL="0" distR="0">
            <wp:extent cx="5152390" cy="2000250"/>
            <wp:effectExtent l="0" t="0" r="3810"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8-05-26 a las 15.06.5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53841" cy="2000813"/>
                    </a:xfrm>
                    <a:prstGeom prst="rect">
                      <a:avLst/>
                    </a:prstGeom>
                  </pic:spPr>
                </pic:pic>
              </a:graphicData>
            </a:graphic>
          </wp:inline>
        </w:drawing>
      </w:r>
    </w:p>
    <w:p w:rsidR="00612FFF" w:rsidRDefault="00971774" w:rsidP="001772E2">
      <w:pPr>
        <w:pStyle w:val="Descripcin"/>
        <w:jc w:val="center"/>
      </w:pPr>
      <w:r w:rsidRPr="00971774">
        <w:rPr>
          <w:b/>
          <w:i w:val="0"/>
          <w:color w:val="4DA4D8" w:themeColor="accent3" w:themeTint="99"/>
        </w:rPr>
        <w:fldChar w:fldCharType="begin"/>
      </w:r>
      <w:r w:rsidRPr="00971774">
        <w:rPr>
          <w:b/>
          <w:i w:val="0"/>
          <w:color w:val="4DA4D8" w:themeColor="accent3" w:themeTint="99"/>
        </w:rPr>
        <w:instrText xml:space="preserve"> SEQ Ilustración \* ARABIC </w:instrText>
      </w:r>
      <w:r w:rsidRPr="00971774">
        <w:rPr>
          <w:b/>
          <w:i w:val="0"/>
          <w:color w:val="4DA4D8" w:themeColor="accent3" w:themeTint="99"/>
        </w:rPr>
        <w:fldChar w:fldCharType="separate"/>
      </w:r>
      <w:bookmarkStart w:id="169" w:name="_Toc515563731"/>
      <w:r w:rsidR="00523D3D">
        <w:rPr>
          <w:b/>
          <w:i w:val="0"/>
          <w:noProof/>
          <w:color w:val="4DA4D8" w:themeColor="accent3" w:themeTint="99"/>
        </w:rPr>
        <w:t>59</w:t>
      </w:r>
      <w:r w:rsidRPr="00971774">
        <w:rPr>
          <w:b/>
          <w:i w:val="0"/>
          <w:color w:val="4DA4D8" w:themeColor="accent3" w:themeTint="99"/>
        </w:rPr>
        <w:fldChar w:fldCharType="end"/>
      </w:r>
      <w:r>
        <w:t>-Ataque IP spoofing hping3</w:t>
      </w:r>
      <w:r w:rsidRPr="00440CD8">
        <w:t xml:space="preserve"> wireshark.</w:t>
      </w:r>
      <w:r w:rsidR="00536B72">
        <w:t xml:space="preserve"> </w:t>
      </w:r>
      <w:r w:rsidRPr="00440CD8">
        <w:t>Fuente: propia</w:t>
      </w:r>
      <w:bookmarkEnd w:id="169"/>
    </w:p>
    <w:p w:rsidR="002970FE" w:rsidRDefault="002970FE" w:rsidP="001772E2">
      <w:pPr>
        <w:pStyle w:val="Ttulo3"/>
        <w:ind w:left="0" w:firstLine="0"/>
        <w:rPr>
          <w:noProof/>
          <w:color w:val="4DA4D8" w:themeColor="accent3" w:themeTint="99"/>
        </w:rPr>
      </w:pPr>
      <w:bookmarkStart w:id="170" w:name="_Toc515307222"/>
      <w:r>
        <w:rPr>
          <w:noProof/>
          <w:color w:val="4DA4D8" w:themeColor="accent3" w:themeTint="99"/>
        </w:rPr>
        <w:t>ARP SPOOFING</w:t>
      </w:r>
      <w:bookmarkEnd w:id="170"/>
    </w:p>
    <w:p w:rsidR="009876C1" w:rsidRDefault="009876C1" w:rsidP="001772E2">
      <w:pPr>
        <w:rPr>
          <w:color w:val="000000" w:themeColor="text1"/>
        </w:rPr>
      </w:pPr>
      <w:r>
        <w:t xml:space="preserve">A continuación vamos a realizar </w:t>
      </w:r>
      <w:r w:rsidR="00F50CC4">
        <w:t>el ataque de ARP spoofing, para ello utilizaremos dSniff cuya instalación ya hemos en la figura 35-Instalación dSniff del apartado 5.1-</w:t>
      </w:r>
      <w:r w:rsidR="00F50CC4" w:rsidRPr="00F50CC4">
        <w:rPr>
          <w:color w:val="000000" w:themeColor="text1"/>
        </w:rPr>
        <w:t>Creación del entorno de trabajo</w:t>
      </w:r>
      <w:r w:rsidR="00F50CC4">
        <w:rPr>
          <w:color w:val="000000" w:themeColor="text1"/>
        </w:rPr>
        <w:t>.</w:t>
      </w:r>
    </w:p>
    <w:p w:rsidR="00F50CC4" w:rsidRDefault="00F50CC4" w:rsidP="001772E2">
      <w:r>
        <w:t>En primer lugar deberemos habilitar el enrutamiento en la máquina atacante, para ello deberemos cambiar el archivo ip_forward que contiene una variable booleana para conectar esta función (0-desactivada, 1-activada)</w:t>
      </w:r>
      <w:r w:rsidR="00200518">
        <w:t xml:space="preserve">. Usaremos el siguiente comando para cambiar la variable:  </w:t>
      </w:r>
    </w:p>
    <w:p w:rsidR="00200518" w:rsidRDefault="00200518" w:rsidP="001772E2"/>
    <w:p w:rsidR="00200518" w:rsidRPr="00200518" w:rsidRDefault="00200518" w:rsidP="001772E2">
      <w:pPr>
        <w:rPr>
          <w:b/>
          <w:i/>
        </w:rPr>
      </w:pPr>
      <w:r w:rsidRPr="00200518">
        <w:rPr>
          <w:b/>
          <w:i/>
        </w:rPr>
        <w:t>sudo su</w:t>
      </w:r>
      <w:r w:rsidRPr="00200518">
        <w:rPr>
          <w:i/>
        </w:rPr>
        <w:t>:</w:t>
      </w:r>
      <w:r>
        <w:rPr>
          <w:i/>
        </w:rPr>
        <w:t xml:space="preserve"> Para usar superusuario “root”.</w:t>
      </w:r>
    </w:p>
    <w:p w:rsidR="00200518" w:rsidRDefault="00200518" w:rsidP="001772E2">
      <w:pPr>
        <w:rPr>
          <w:i/>
          <w:color w:val="000000" w:themeColor="text1"/>
        </w:rPr>
      </w:pPr>
      <w:r w:rsidRPr="00200518">
        <w:rPr>
          <w:b/>
          <w:i/>
          <w:color w:val="000000" w:themeColor="text1"/>
        </w:rPr>
        <w:t>echo 1 &gt; /proc/sys/net/ipv4/ip_forward</w:t>
      </w:r>
      <w:r w:rsidRPr="00200518">
        <w:rPr>
          <w:i/>
          <w:color w:val="000000" w:themeColor="text1"/>
        </w:rPr>
        <w:t>:</w:t>
      </w:r>
      <w:r>
        <w:rPr>
          <w:i/>
          <w:color w:val="000000" w:themeColor="text1"/>
        </w:rPr>
        <w:t xml:space="preserve"> Para cambiar la variable a 1.</w:t>
      </w:r>
    </w:p>
    <w:p w:rsidR="00200518" w:rsidRDefault="00194931" w:rsidP="001772E2">
      <w:pPr>
        <w:rPr>
          <w:i/>
          <w:color w:val="000000" w:themeColor="text1"/>
        </w:rPr>
      </w:pPr>
      <w:r>
        <w:rPr>
          <w:b/>
          <w:i/>
          <w:noProof/>
          <w:color w:val="000000" w:themeColor="text1"/>
        </w:rPr>
        <w:lastRenderedPageBreak/>
        <w:drawing>
          <wp:anchor distT="0" distB="0" distL="114300" distR="114300" simplePos="0" relativeHeight="251751424" behindDoc="0" locked="0" layoutInCell="1" allowOverlap="1">
            <wp:simplePos x="0" y="0"/>
            <wp:positionH relativeFrom="column">
              <wp:posOffset>-45720</wp:posOffset>
            </wp:positionH>
            <wp:positionV relativeFrom="paragraph">
              <wp:posOffset>423134</wp:posOffset>
            </wp:positionV>
            <wp:extent cx="5173980" cy="1075690"/>
            <wp:effectExtent l="0" t="0" r="0" b="381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8-05-26 a las 16.36.2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73980" cy="1075690"/>
                    </a:xfrm>
                    <a:prstGeom prst="rect">
                      <a:avLst/>
                    </a:prstGeom>
                  </pic:spPr>
                </pic:pic>
              </a:graphicData>
            </a:graphic>
            <wp14:sizeRelH relativeFrom="page">
              <wp14:pctWidth>0</wp14:pctWidth>
            </wp14:sizeRelH>
            <wp14:sizeRelV relativeFrom="page">
              <wp14:pctHeight>0</wp14:pctHeight>
            </wp14:sizeRelV>
          </wp:anchor>
        </w:drawing>
      </w:r>
      <w:r w:rsidR="00200518">
        <w:rPr>
          <w:noProof/>
        </w:rPr>
        <mc:AlternateContent>
          <mc:Choice Requires="wps">
            <w:drawing>
              <wp:anchor distT="0" distB="0" distL="114300" distR="114300" simplePos="0" relativeHeight="251753472" behindDoc="0" locked="0" layoutInCell="1" allowOverlap="1" wp14:anchorId="5D776420" wp14:editId="484906F3">
                <wp:simplePos x="0" y="0"/>
                <wp:positionH relativeFrom="column">
                  <wp:posOffset>-45085</wp:posOffset>
                </wp:positionH>
                <wp:positionV relativeFrom="paragraph">
                  <wp:posOffset>1436370</wp:posOffset>
                </wp:positionV>
                <wp:extent cx="5688965" cy="635"/>
                <wp:effectExtent l="0" t="0" r="635" b="12065"/>
                <wp:wrapTopAndBottom/>
                <wp:docPr id="131" name="Cuadro de texto 13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6F3A53" w:rsidRPr="00BE412C" w:rsidRDefault="006F3A53"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71" w:name="_Toc515561229"/>
                            <w:bookmarkStart w:id="172" w:name="_Toc515563732"/>
                            <w:r>
                              <w:rPr>
                                <w:b/>
                                <w:i w:val="0"/>
                                <w:noProof/>
                                <w:color w:val="4DA4D8" w:themeColor="accent3" w:themeTint="99"/>
                              </w:rPr>
                              <w:t>60</w:t>
                            </w:r>
                            <w:r w:rsidRPr="00200518">
                              <w:rPr>
                                <w:b/>
                                <w:i w:val="0"/>
                                <w:noProof/>
                                <w:color w:val="4DA4D8" w:themeColor="accent3" w:themeTint="99"/>
                              </w:rPr>
                              <w:fldChar w:fldCharType="end"/>
                            </w:r>
                            <w:r>
                              <w:t>-Activar enrutamiento. Fuente: propia</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6420" id="Cuadro de texto 131" o:spid="_x0000_s1059" type="#_x0000_t202" style="position:absolute;left:0;text-align:left;margin-left:-3.55pt;margin-top:113.1pt;width:44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" stroked="f">
                <v:textbox style="mso-fit-shape-to-text:t" inset="0,0,0,0">
                  <w:txbxContent>
                    <w:p w:rsidR="006F3A53" w:rsidRPr="00BE412C" w:rsidRDefault="006F3A53"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73" w:name="_Toc515561229"/>
                      <w:bookmarkStart w:id="174" w:name="_Toc515563732"/>
                      <w:r>
                        <w:rPr>
                          <w:b/>
                          <w:i w:val="0"/>
                          <w:noProof/>
                          <w:color w:val="4DA4D8" w:themeColor="accent3" w:themeTint="99"/>
                        </w:rPr>
                        <w:t>60</w:t>
                      </w:r>
                      <w:r w:rsidRPr="00200518">
                        <w:rPr>
                          <w:b/>
                          <w:i w:val="0"/>
                          <w:noProof/>
                          <w:color w:val="4DA4D8" w:themeColor="accent3" w:themeTint="99"/>
                        </w:rPr>
                        <w:fldChar w:fldCharType="end"/>
                      </w:r>
                      <w:r>
                        <w:t>-Activar enrutamiento. Fuente: propia</w:t>
                      </w:r>
                      <w:bookmarkEnd w:id="173"/>
                      <w:bookmarkEnd w:id="174"/>
                    </w:p>
                  </w:txbxContent>
                </v:textbox>
                <w10:wrap type="topAndBottom"/>
              </v:shape>
            </w:pict>
          </mc:Fallback>
        </mc:AlternateContent>
      </w:r>
      <w:r w:rsidR="00200518">
        <w:rPr>
          <w:b/>
          <w:i/>
          <w:color w:val="000000" w:themeColor="text1"/>
        </w:rPr>
        <w:t xml:space="preserve">cat </w:t>
      </w:r>
      <w:r w:rsidR="00200518" w:rsidRPr="00200518">
        <w:rPr>
          <w:b/>
          <w:i/>
          <w:color w:val="000000" w:themeColor="text1"/>
        </w:rPr>
        <w:t>/proc/sys/net/ipv4/ip_forward</w:t>
      </w:r>
      <w:r w:rsidR="00200518" w:rsidRPr="00200518">
        <w:rPr>
          <w:i/>
          <w:color w:val="000000" w:themeColor="text1"/>
        </w:rPr>
        <w:t>:</w:t>
      </w:r>
      <w:r w:rsidR="00200518">
        <w:rPr>
          <w:i/>
          <w:color w:val="000000" w:themeColor="text1"/>
        </w:rPr>
        <w:t xml:space="preserve"> Para ver el valor de la variable y asegurar su cambio.</w:t>
      </w:r>
      <w:r w:rsidR="00200518">
        <w:rPr>
          <w:i/>
          <w:color w:val="000000" w:themeColor="text1"/>
        </w:rPr>
        <w:fldChar w:fldCharType="begin"/>
      </w:r>
      <w:r w:rsidR="00200518">
        <w:rPr>
          <w:i/>
          <w:color w:val="000000" w:themeColor="text1"/>
        </w:rPr>
        <w:instrText xml:space="preserve"> ADDIN ZOTERO_ITEM CSL_CITATION {"citationID":"kdJyRZRm","properties":{"formattedCitation":"[22]","plainCitation":"[22]","noteIndex":0},"citationItems":[{"id":93,"uris":["http://zotero.org/users/local/Wv4hidzq/items/PMF3VP4U"],"uri":["http://zotero.org/users/local/Wv4hidzq/items/PMF3VP4U"],"itemData":{"id":93,"type":"webpage","title":"Encender ip forward en Linux","URL":"https://www.garron.me/es/gnu-linux/habilitar-ip-forward-linux-ubuntu.html","accessed":{"date-parts":[["2018",5,26]]}}}],"schema":"https://github.com/citation-style-language/schema/raw/master/csl-citation.json"} </w:instrText>
      </w:r>
      <w:r w:rsidR="00200518">
        <w:rPr>
          <w:i/>
          <w:color w:val="000000" w:themeColor="text1"/>
        </w:rPr>
        <w:fldChar w:fldCharType="separate"/>
      </w:r>
      <w:r w:rsidR="00200518">
        <w:rPr>
          <w:i/>
          <w:noProof/>
          <w:color w:val="000000" w:themeColor="text1"/>
        </w:rPr>
        <w:t>[22]</w:t>
      </w:r>
      <w:r w:rsidR="00200518">
        <w:rPr>
          <w:i/>
          <w:color w:val="000000" w:themeColor="text1"/>
        </w:rPr>
        <w:fldChar w:fldCharType="end"/>
      </w:r>
    </w:p>
    <w:p w:rsidR="00200518" w:rsidRDefault="006D3B1C" w:rsidP="001772E2">
      <w:pPr>
        <w:rPr>
          <w:color w:val="000000" w:themeColor="text1"/>
        </w:rPr>
      </w:pPr>
      <w:r w:rsidRPr="006D3B1C">
        <w:rPr>
          <w:color w:val="000000" w:themeColor="text1"/>
        </w:rPr>
        <w:t xml:space="preserve">Una vez hecho </w:t>
      </w:r>
      <w:r>
        <w:rPr>
          <w:color w:val="000000" w:themeColor="text1"/>
        </w:rPr>
        <w:t>este cambio el equipo atacante podrá actuar como puerta de enlace en el ataque.</w:t>
      </w:r>
      <w:r w:rsidRPr="006D3B1C">
        <w:rPr>
          <w:color w:val="000000" w:themeColor="text1"/>
        </w:rPr>
        <w:t xml:space="preserve"> </w:t>
      </w:r>
    </w:p>
    <w:p w:rsidR="00F50CC4" w:rsidRDefault="006D3B1C" w:rsidP="001772E2">
      <w:r>
        <w:t>A continuación procederemos a usar dSniff, como ya</w:t>
      </w:r>
      <w:r w:rsidR="00F50CC4">
        <w:t xml:space="preserve"> comentamos dSniff es un conjunto de herramientas entre las que se encuentra Arpspoof, con Arpspoof deberemos lanzar un comando con el siguiente formato:</w:t>
      </w:r>
    </w:p>
    <w:p w:rsidR="00F50CC4" w:rsidRPr="00BB5E64" w:rsidRDefault="00F50CC4" w:rsidP="001772E2">
      <w:pPr>
        <w:rPr>
          <w:b/>
          <w:i/>
        </w:rPr>
      </w:pPr>
      <w:r w:rsidRPr="00BB5E64">
        <w:rPr>
          <w:b/>
          <w:i/>
        </w:rPr>
        <w:t>sudo arpspoof</w:t>
      </w:r>
      <w:r w:rsidR="006D3B1C" w:rsidRPr="00BB5E64">
        <w:rPr>
          <w:b/>
          <w:i/>
        </w:rPr>
        <w:t xml:space="preserve"> -i </w:t>
      </w:r>
      <w:r w:rsidR="00BB5E64" w:rsidRPr="00BB5E64">
        <w:rPr>
          <w:b/>
          <w:i/>
        </w:rPr>
        <w:t>&lt;interfaz de red&gt; -t &lt;IP_víctima&gt; &lt;gateway o puerta de enlace&gt;</w:t>
      </w:r>
    </w:p>
    <w:p w:rsidR="00BB5E64" w:rsidRDefault="00BB5E64" w:rsidP="001772E2">
      <w:r>
        <w:t>En el ejemplo de ataque vamos a proceder con los siguientes pasos:</w:t>
      </w:r>
    </w:p>
    <w:p w:rsidR="00BB5E64" w:rsidRDefault="00BB5E64" w:rsidP="001772E2">
      <w:r>
        <w:t>-En primer lugar consultaremos las tablas ARP antes de realizar el ataque</w:t>
      </w:r>
      <w:r w:rsidR="005977BB">
        <w:t xml:space="preserve"> con el comando </w:t>
      </w:r>
      <w:r w:rsidR="005977BB" w:rsidRPr="005977BB">
        <w:rPr>
          <w:b/>
        </w:rPr>
        <w:t>arp</w:t>
      </w:r>
      <w:r>
        <w:t>.</w:t>
      </w:r>
    </w:p>
    <w:p w:rsidR="00BB5E64" w:rsidRDefault="00BB5E64" w:rsidP="001772E2">
      <w:pPr>
        <w:keepNext/>
      </w:pPr>
      <w:r>
        <w:rPr>
          <w:noProof/>
        </w:rPr>
        <w:drawing>
          <wp:inline distT="0" distB="0" distL="0" distR="0">
            <wp:extent cx="5185186" cy="20148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18-05-26 a las 16.19.5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87271" cy="2015665"/>
                    </a:xfrm>
                    <a:prstGeom prst="rect">
                      <a:avLst/>
                    </a:prstGeom>
                  </pic:spPr>
                </pic:pic>
              </a:graphicData>
            </a:graphic>
          </wp:inline>
        </w:drawing>
      </w:r>
    </w:p>
    <w:p w:rsidR="00BB5E64" w:rsidRDefault="00BB5E64" w:rsidP="001772E2">
      <w:pPr>
        <w:pStyle w:val="Descripcin"/>
        <w:jc w:val="center"/>
      </w:pPr>
      <w:r w:rsidRPr="00BB5E64">
        <w:rPr>
          <w:b/>
          <w:i w:val="0"/>
          <w:color w:val="4DA4D8" w:themeColor="accent3" w:themeTint="99"/>
        </w:rPr>
        <w:fldChar w:fldCharType="begin"/>
      </w:r>
      <w:r w:rsidRPr="00BB5E64">
        <w:rPr>
          <w:b/>
          <w:i w:val="0"/>
          <w:color w:val="4DA4D8" w:themeColor="accent3" w:themeTint="99"/>
        </w:rPr>
        <w:instrText xml:space="preserve"> SEQ Ilustración \* ARABIC </w:instrText>
      </w:r>
      <w:r w:rsidRPr="00BB5E64">
        <w:rPr>
          <w:b/>
          <w:i w:val="0"/>
          <w:color w:val="4DA4D8" w:themeColor="accent3" w:themeTint="99"/>
        </w:rPr>
        <w:fldChar w:fldCharType="separate"/>
      </w:r>
      <w:bookmarkStart w:id="175" w:name="_Toc515563733"/>
      <w:r w:rsidR="00523D3D">
        <w:rPr>
          <w:b/>
          <w:i w:val="0"/>
          <w:noProof/>
          <w:color w:val="4DA4D8" w:themeColor="accent3" w:themeTint="99"/>
        </w:rPr>
        <w:t>61</w:t>
      </w:r>
      <w:r w:rsidRPr="00BB5E64">
        <w:rPr>
          <w:b/>
          <w:i w:val="0"/>
          <w:color w:val="4DA4D8" w:themeColor="accent3" w:themeTint="99"/>
        </w:rPr>
        <w:fldChar w:fldCharType="end"/>
      </w:r>
      <w:r>
        <w:t>-Tablas ARP sin atacar.</w:t>
      </w:r>
      <w:r w:rsidR="00536B72">
        <w:t xml:space="preserve"> </w:t>
      </w:r>
      <w:r>
        <w:t>Fuente: propia</w:t>
      </w:r>
      <w:bookmarkEnd w:id="175"/>
    </w:p>
    <w:p w:rsidR="00BB5E64" w:rsidRDefault="00BB5E64" w:rsidP="001772E2">
      <w:r>
        <w:t>-Se realizará el ataque ARP spoofing a la IP de la víctima 192.168.0.171. Se usará el siguiente comando conforme al formato dado:</w:t>
      </w:r>
    </w:p>
    <w:p w:rsidR="00BB5E64" w:rsidRDefault="00536B72" w:rsidP="001772E2">
      <w:pPr>
        <w:rPr>
          <w:b/>
          <w:i/>
        </w:rPr>
      </w:pPr>
      <w:r>
        <w:rPr>
          <w:noProof/>
        </w:rPr>
        <mc:AlternateContent>
          <mc:Choice Requires="wps">
            <w:drawing>
              <wp:anchor distT="0" distB="0" distL="114300" distR="114300" simplePos="0" relativeHeight="251840512" behindDoc="0" locked="0" layoutInCell="1" allowOverlap="1" wp14:anchorId="4829E981" wp14:editId="0AEFD49B">
                <wp:simplePos x="0" y="0"/>
                <wp:positionH relativeFrom="column">
                  <wp:posOffset>558800</wp:posOffset>
                </wp:positionH>
                <wp:positionV relativeFrom="paragraph">
                  <wp:posOffset>1595120</wp:posOffset>
                </wp:positionV>
                <wp:extent cx="4218305" cy="635"/>
                <wp:effectExtent l="0" t="0" r="0" b="12065"/>
                <wp:wrapTopAndBottom/>
                <wp:docPr id="43" name="Cuadro de texto 43"/>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6F3A53" w:rsidRPr="002C3408"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76" w:name="_Toc515561231"/>
                            <w:bookmarkStart w:id="177" w:name="_Toc515563734"/>
                            <w:r>
                              <w:rPr>
                                <w:b/>
                                <w:i w:val="0"/>
                                <w:noProof/>
                                <w:color w:val="4DA4D8" w:themeColor="accent3" w:themeTint="99"/>
                              </w:rPr>
                              <w:t>62</w:t>
                            </w:r>
                            <w:r w:rsidRPr="00536B72">
                              <w:rPr>
                                <w:b/>
                                <w:i w:val="0"/>
                                <w:noProof/>
                                <w:color w:val="4DA4D8" w:themeColor="accent3" w:themeTint="99"/>
                              </w:rPr>
                              <w:fldChar w:fldCharType="end"/>
                            </w:r>
                            <w:r>
                              <w:t>-</w:t>
                            </w:r>
                            <w:r w:rsidRPr="001A1A3F">
                              <w:t>Ataque ARP spoofing con Arpspoof.</w:t>
                            </w:r>
                            <w:r>
                              <w:t xml:space="preserve"> </w:t>
                            </w:r>
                            <w:r w:rsidRPr="001A1A3F">
                              <w:t>Fuente: propia</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9E981" id="Cuadro de texto 43" o:spid="_x0000_s1060" type="#_x0000_t202" style="position:absolute;left:0;text-align:left;margin-left:44pt;margin-top:125.6pt;width:332.1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" stroked="f">
                <v:textbox style="mso-fit-shape-to-text:t" inset="0,0,0,0">
                  <w:txbxContent>
                    <w:p w:rsidR="006F3A53" w:rsidRPr="002C3408"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78" w:name="_Toc515561231"/>
                      <w:bookmarkStart w:id="179" w:name="_Toc515563734"/>
                      <w:r>
                        <w:rPr>
                          <w:b/>
                          <w:i w:val="0"/>
                          <w:noProof/>
                          <w:color w:val="4DA4D8" w:themeColor="accent3" w:themeTint="99"/>
                        </w:rPr>
                        <w:t>62</w:t>
                      </w:r>
                      <w:r w:rsidRPr="00536B72">
                        <w:rPr>
                          <w:b/>
                          <w:i w:val="0"/>
                          <w:noProof/>
                          <w:color w:val="4DA4D8" w:themeColor="accent3" w:themeTint="99"/>
                        </w:rPr>
                        <w:fldChar w:fldCharType="end"/>
                      </w:r>
                      <w:r>
                        <w:t>-</w:t>
                      </w:r>
                      <w:r w:rsidRPr="001A1A3F">
                        <w:t>Ataque ARP spoofing con Arpspoof.</w:t>
                      </w:r>
                      <w:r>
                        <w:t xml:space="preserve"> </w:t>
                      </w:r>
                      <w:r w:rsidRPr="001A1A3F">
                        <w:t>Fuente: propia</w:t>
                      </w:r>
                      <w:bookmarkEnd w:id="178"/>
                      <w:bookmarkEnd w:id="179"/>
                    </w:p>
                  </w:txbxContent>
                </v:textbox>
                <w10:wrap type="topAndBottom"/>
              </v:shape>
            </w:pict>
          </mc:Fallback>
        </mc:AlternateContent>
      </w:r>
      <w:r w:rsidR="00194931">
        <w:rPr>
          <w:noProof/>
        </w:rPr>
        <w:drawing>
          <wp:anchor distT="0" distB="0" distL="114300" distR="114300" simplePos="0" relativeHeight="251754496" behindDoc="0" locked="0" layoutInCell="1" allowOverlap="1">
            <wp:simplePos x="0" y="0"/>
            <wp:positionH relativeFrom="column">
              <wp:posOffset>558949</wp:posOffset>
            </wp:positionH>
            <wp:positionV relativeFrom="paragraph">
              <wp:posOffset>260985</wp:posOffset>
            </wp:positionV>
            <wp:extent cx="4218879" cy="1277577"/>
            <wp:effectExtent l="0" t="0" r="0" b="571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18-05-26 a las 16.22.0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8879" cy="1277577"/>
                    </a:xfrm>
                    <a:prstGeom prst="rect">
                      <a:avLst/>
                    </a:prstGeom>
                  </pic:spPr>
                </pic:pic>
              </a:graphicData>
            </a:graphic>
            <wp14:sizeRelH relativeFrom="page">
              <wp14:pctWidth>0</wp14:pctWidth>
            </wp14:sizeRelH>
            <wp14:sizeRelV relativeFrom="page">
              <wp14:pctHeight>0</wp14:pctHeight>
            </wp14:sizeRelV>
          </wp:anchor>
        </w:drawing>
      </w:r>
      <w:r w:rsidR="00BB5E64" w:rsidRPr="00BB5E64">
        <w:rPr>
          <w:b/>
          <w:i/>
        </w:rPr>
        <w:t>sudo arpspoof -i ens33 -t 192.168.0.171 192.168.0.1</w:t>
      </w:r>
    </w:p>
    <w:p w:rsidR="00F50CC4" w:rsidRDefault="00BB5E64" w:rsidP="001772E2">
      <w:r>
        <w:lastRenderedPageBreak/>
        <w:t xml:space="preserve">-Se volverán a consultar las tablas para confirmar que el ataque ha tenido éxito. </w:t>
      </w:r>
    </w:p>
    <w:p w:rsidR="00560642" w:rsidRDefault="00DA21D4" w:rsidP="001772E2">
      <w:pPr>
        <w:keepNext/>
      </w:pPr>
      <w:r>
        <w:rPr>
          <w:noProof/>
        </w:rPr>
        <w:drawing>
          <wp:inline distT="0" distB="0" distL="0" distR="0" wp14:anchorId="11704467" wp14:editId="1AFCCF41">
            <wp:extent cx="5088367" cy="1842135"/>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8-05-26 a las 16.22.2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90451" cy="1842889"/>
                    </a:xfrm>
                    <a:prstGeom prst="rect">
                      <a:avLst/>
                    </a:prstGeom>
                  </pic:spPr>
                </pic:pic>
              </a:graphicData>
            </a:graphic>
          </wp:inline>
        </w:drawing>
      </w:r>
    </w:p>
    <w:p w:rsidR="00BB5E64" w:rsidRDefault="00560642" w:rsidP="001772E2">
      <w:pPr>
        <w:pStyle w:val="Descripcin"/>
        <w:jc w:val="center"/>
      </w:pPr>
      <w:r w:rsidRPr="00560642">
        <w:rPr>
          <w:b/>
          <w:i w:val="0"/>
          <w:color w:val="4DA4D8" w:themeColor="accent3" w:themeTint="99"/>
        </w:rPr>
        <w:fldChar w:fldCharType="begin"/>
      </w:r>
      <w:r w:rsidRPr="00560642">
        <w:rPr>
          <w:b/>
          <w:i w:val="0"/>
          <w:color w:val="4DA4D8" w:themeColor="accent3" w:themeTint="99"/>
        </w:rPr>
        <w:instrText xml:space="preserve"> SEQ Ilustración \* ARABIC </w:instrText>
      </w:r>
      <w:r w:rsidRPr="00560642">
        <w:rPr>
          <w:b/>
          <w:i w:val="0"/>
          <w:color w:val="4DA4D8" w:themeColor="accent3" w:themeTint="99"/>
        </w:rPr>
        <w:fldChar w:fldCharType="separate"/>
      </w:r>
      <w:bookmarkStart w:id="180" w:name="_Toc515563735"/>
      <w:r w:rsidR="00523D3D">
        <w:rPr>
          <w:b/>
          <w:i w:val="0"/>
          <w:noProof/>
          <w:color w:val="4DA4D8" w:themeColor="accent3" w:themeTint="99"/>
        </w:rPr>
        <w:t>63</w:t>
      </w:r>
      <w:r w:rsidRPr="00560642">
        <w:rPr>
          <w:b/>
          <w:i w:val="0"/>
          <w:color w:val="4DA4D8" w:themeColor="accent3" w:themeTint="99"/>
        </w:rPr>
        <w:fldChar w:fldCharType="end"/>
      </w:r>
      <w:r>
        <w:t>-Tablas ARP atacadas.</w:t>
      </w:r>
      <w:r w:rsidR="00536B72">
        <w:t xml:space="preserve"> </w:t>
      </w:r>
      <w:r>
        <w:t>Fuente: propia</w:t>
      </w:r>
      <w:bookmarkEnd w:id="180"/>
    </w:p>
    <w:p w:rsidR="00F50CC4" w:rsidRPr="009876C1" w:rsidRDefault="00DA21D4" w:rsidP="001772E2">
      <w:r>
        <w:t>Como se puede apreciar el Gateway ha pasado a tener la MAC de</w:t>
      </w:r>
      <w:r w:rsidR="00560642">
        <w:t>l atacante causando que a partir de ese momento los datos pasen por esa puerta de enlace suplantada.</w:t>
      </w:r>
    </w:p>
    <w:p w:rsidR="002970FE" w:rsidRDefault="002970FE" w:rsidP="001772E2">
      <w:pPr>
        <w:pStyle w:val="Ttulo3"/>
        <w:ind w:left="0" w:firstLine="0"/>
        <w:rPr>
          <w:noProof/>
          <w:color w:val="4DA4D8" w:themeColor="accent3" w:themeTint="99"/>
        </w:rPr>
      </w:pPr>
      <w:bookmarkStart w:id="181" w:name="_Toc515307223"/>
      <w:r>
        <w:rPr>
          <w:noProof/>
          <w:color w:val="4DA4D8" w:themeColor="accent3" w:themeTint="99"/>
        </w:rPr>
        <w:t>DNS SPOOFING</w:t>
      </w:r>
      <w:bookmarkEnd w:id="181"/>
    </w:p>
    <w:p w:rsidR="00655336" w:rsidRDefault="00294BAF" w:rsidP="001772E2">
      <w:r>
        <w:t>Para realizar el ataque DNS spoofing en primer lugar vamos a crear una web y vamos a guardarla en nuestro servidor Apache.</w:t>
      </w:r>
    </w:p>
    <w:p w:rsidR="00294BAF" w:rsidRDefault="00503D13" w:rsidP="001772E2">
      <w:pPr>
        <w:keepNext/>
        <w:jc w:val="center"/>
      </w:pPr>
      <w:r>
        <w:rPr>
          <w:b/>
          <w:i/>
          <w:noProof/>
          <w:color w:val="4DA4D8" w:themeColor="accent3" w:themeTint="99"/>
        </w:rPr>
        <w:drawing>
          <wp:anchor distT="0" distB="0" distL="114300" distR="114300" simplePos="0" relativeHeight="251830272" behindDoc="0" locked="0" layoutInCell="1" allowOverlap="1">
            <wp:simplePos x="0" y="0"/>
            <wp:positionH relativeFrom="column">
              <wp:posOffset>2366520</wp:posOffset>
            </wp:positionH>
            <wp:positionV relativeFrom="paragraph">
              <wp:posOffset>916305</wp:posOffset>
            </wp:positionV>
            <wp:extent cx="2346138" cy="134922"/>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5-29 a las 11.12.0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46138" cy="134922"/>
                    </a:xfrm>
                    <a:prstGeom prst="rect">
                      <a:avLst/>
                    </a:prstGeom>
                  </pic:spPr>
                </pic:pic>
              </a:graphicData>
            </a:graphic>
            <wp14:sizeRelH relativeFrom="page">
              <wp14:pctWidth>0</wp14:pctWidth>
            </wp14:sizeRelH>
            <wp14:sizeRelV relativeFrom="page">
              <wp14:pctHeight>0</wp14:pctHeight>
            </wp14:sizeRelV>
          </wp:anchor>
        </w:drawing>
      </w:r>
      <w:r w:rsidR="00294BAF">
        <w:rPr>
          <w:noProof/>
        </w:rPr>
        <w:drawing>
          <wp:inline distT="0" distB="0" distL="0" distR="0">
            <wp:extent cx="4392669" cy="2525086"/>
            <wp:effectExtent l="0" t="0" r="1905"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8-05-26 a las 17.09.5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93803" cy="2525738"/>
                    </a:xfrm>
                    <a:prstGeom prst="rect">
                      <a:avLst/>
                    </a:prstGeom>
                  </pic:spPr>
                </pic:pic>
              </a:graphicData>
            </a:graphic>
          </wp:inline>
        </w:drawing>
      </w:r>
    </w:p>
    <w:p w:rsidR="00294BAF" w:rsidRDefault="00294BAF" w:rsidP="001772E2">
      <w:pPr>
        <w:pStyle w:val="Descripcin"/>
        <w:jc w:val="center"/>
      </w:pPr>
      <w:r w:rsidRPr="00294BAF">
        <w:rPr>
          <w:b/>
          <w:i w:val="0"/>
          <w:color w:val="4DA4D8" w:themeColor="accent3" w:themeTint="99"/>
        </w:rPr>
        <w:fldChar w:fldCharType="begin"/>
      </w:r>
      <w:r w:rsidRPr="00294BAF">
        <w:rPr>
          <w:b/>
          <w:i w:val="0"/>
          <w:color w:val="4DA4D8" w:themeColor="accent3" w:themeTint="99"/>
        </w:rPr>
        <w:instrText xml:space="preserve"> SEQ Ilustración \* ARABIC </w:instrText>
      </w:r>
      <w:r w:rsidRPr="00294BAF">
        <w:rPr>
          <w:b/>
          <w:i w:val="0"/>
          <w:color w:val="4DA4D8" w:themeColor="accent3" w:themeTint="99"/>
        </w:rPr>
        <w:fldChar w:fldCharType="separate"/>
      </w:r>
      <w:bookmarkStart w:id="182" w:name="_Toc515563736"/>
      <w:r w:rsidR="00523D3D">
        <w:rPr>
          <w:b/>
          <w:i w:val="0"/>
          <w:noProof/>
          <w:color w:val="4DA4D8" w:themeColor="accent3" w:themeTint="99"/>
        </w:rPr>
        <w:t>64</w:t>
      </w:r>
      <w:r w:rsidRPr="00294BAF">
        <w:rPr>
          <w:b/>
          <w:i w:val="0"/>
          <w:color w:val="4DA4D8" w:themeColor="accent3" w:themeTint="99"/>
        </w:rPr>
        <w:fldChar w:fldCharType="end"/>
      </w:r>
      <w:r>
        <w:t>-Web de suplantación DNS spoofing.</w:t>
      </w:r>
      <w:r w:rsidR="00536B72">
        <w:t xml:space="preserve"> </w:t>
      </w:r>
      <w:r>
        <w:t>Fuente: propia</w:t>
      </w:r>
      <w:bookmarkEnd w:id="182"/>
    </w:p>
    <w:p w:rsidR="00294BAF" w:rsidRDefault="00294BAF" w:rsidP="001772E2"/>
    <w:p w:rsidR="00294BAF" w:rsidRDefault="005977BB" w:rsidP="001772E2">
      <w:r>
        <w:t xml:space="preserve">A continuación localizaremos con </w:t>
      </w:r>
      <w:r w:rsidR="006B5D86">
        <w:t xml:space="preserve">el comando </w:t>
      </w:r>
      <w:r w:rsidR="006B5D86" w:rsidRPr="006B5D86">
        <w:rPr>
          <w:b/>
          <w:i/>
        </w:rPr>
        <w:t>locate</w:t>
      </w:r>
      <w:r w:rsidR="006B5D86">
        <w:t xml:space="preserve"> la localización de etter.dns, archivo de configuración de Ettercap y lo editaremos con el programa propio de edición de Ubuntu, gedit.</w:t>
      </w:r>
    </w:p>
    <w:p w:rsidR="006B5D86" w:rsidRDefault="006B5D86" w:rsidP="001772E2">
      <w:r>
        <w:t>Para ello usaremos el comando:</w:t>
      </w:r>
    </w:p>
    <w:p w:rsidR="006B5D86" w:rsidRPr="006B5D86" w:rsidRDefault="006B5D86" w:rsidP="001772E2">
      <w:pPr>
        <w:rPr>
          <w:b/>
          <w:i/>
        </w:rPr>
      </w:pPr>
      <w:r w:rsidRPr="006B5D86">
        <w:rPr>
          <w:b/>
          <w:i/>
        </w:rPr>
        <w:t>sudo gedit &lt;localización devuelta por locate&gt;</w:t>
      </w:r>
    </w:p>
    <w:p w:rsidR="009562ED" w:rsidRDefault="006B5D86" w:rsidP="001772E2">
      <w:pPr>
        <w:keepNext/>
      </w:pPr>
      <w:r>
        <w:lastRenderedPageBreak/>
        <w:t xml:space="preserve"> </w:t>
      </w:r>
      <w:r>
        <w:rPr>
          <w:noProof/>
        </w:rPr>
        <w:drawing>
          <wp:inline distT="0" distB="0" distL="0" distR="0">
            <wp:extent cx="5034579" cy="3044825"/>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a de pantalla 2018-05-26 a las 17.15.2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36442" cy="3045952"/>
                    </a:xfrm>
                    <a:prstGeom prst="rect">
                      <a:avLst/>
                    </a:prstGeom>
                  </pic:spPr>
                </pic:pic>
              </a:graphicData>
            </a:graphic>
          </wp:inline>
        </w:drawing>
      </w:r>
    </w:p>
    <w:p w:rsidR="006B5D86" w:rsidRPr="006B5D86" w:rsidRDefault="009562ED" w:rsidP="001772E2">
      <w:pPr>
        <w:pStyle w:val="Descripcin"/>
        <w:jc w:val="center"/>
      </w:pPr>
      <w:r w:rsidRPr="009562ED">
        <w:rPr>
          <w:b/>
          <w:i w:val="0"/>
          <w:color w:val="4DA4D8" w:themeColor="accent3" w:themeTint="99"/>
        </w:rPr>
        <w:fldChar w:fldCharType="begin"/>
      </w:r>
      <w:r w:rsidRPr="009562ED">
        <w:rPr>
          <w:b/>
          <w:i w:val="0"/>
          <w:color w:val="4DA4D8" w:themeColor="accent3" w:themeTint="99"/>
        </w:rPr>
        <w:instrText xml:space="preserve"> SEQ Ilustración \* ARABIC </w:instrText>
      </w:r>
      <w:r w:rsidRPr="009562ED">
        <w:rPr>
          <w:b/>
          <w:i w:val="0"/>
          <w:color w:val="4DA4D8" w:themeColor="accent3" w:themeTint="99"/>
        </w:rPr>
        <w:fldChar w:fldCharType="separate"/>
      </w:r>
      <w:bookmarkStart w:id="183" w:name="_Toc515563737"/>
      <w:r w:rsidR="00523D3D">
        <w:rPr>
          <w:b/>
          <w:i w:val="0"/>
          <w:noProof/>
          <w:color w:val="4DA4D8" w:themeColor="accent3" w:themeTint="99"/>
        </w:rPr>
        <w:t>65</w:t>
      </w:r>
      <w:r w:rsidRPr="009562ED">
        <w:rPr>
          <w:b/>
          <w:i w:val="0"/>
          <w:color w:val="4DA4D8" w:themeColor="accent3" w:themeTint="99"/>
        </w:rPr>
        <w:fldChar w:fldCharType="end"/>
      </w:r>
      <w:r>
        <w:t>-Dominios a suplantar en archivo etter.dns.</w:t>
      </w:r>
      <w:r w:rsidR="00536B72">
        <w:t xml:space="preserve"> </w:t>
      </w:r>
      <w:r>
        <w:t>Fuente: propia</w:t>
      </w:r>
      <w:bookmarkEnd w:id="183"/>
    </w:p>
    <w:p w:rsidR="009562ED" w:rsidRDefault="009562ED" w:rsidP="001772E2"/>
    <w:p w:rsidR="00294BAF" w:rsidRDefault="006B5D86" w:rsidP="001772E2">
      <w:r>
        <w:t xml:space="preserve">Como </w:t>
      </w:r>
      <w:r w:rsidR="009562ED">
        <w:t>se puede ver</w:t>
      </w:r>
      <w:r>
        <w:t xml:space="preserve"> </w:t>
      </w:r>
      <w:r w:rsidR="009562ED">
        <w:t>se han</w:t>
      </w:r>
      <w:r>
        <w:t xml:space="preserve"> añadido algunos dominios</w:t>
      </w:r>
      <w:r w:rsidR="009562ED">
        <w:t xml:space="preserve"> junto a la IP del atacante que hará de servidor. </w:t>
      </w:r>
    </w:p>
    <w:p w:rsidR="00294BAF" w:rsidRDefault="00294266" w:rsidP="001772E2">
      <w:r>
        <w:t>A continuación se lanzará el ataque, en este ataque usaremos Ettercap a través de línea de comandos en terminal. El comando será el siguiente:</w:t>
      </w:r>
    </w:p>
    <w:p w:rsidR="00294266" w:rsidRPr="00294266" w:rsidRDefault="00294266" w:rsidP="001772E2">
      <w:pPr>
        <w:rPr>
          <w:b/>
          <w:i/>
        </w:rPr>
      </w:pPr>
      <w:r>
        <w:rPr>
          <w:b/>
          <w:i/>
        </w:rPr>
        <w:t>s</w:t>
      </w:r>
      <w:r w:rsidRPr="00294266">
        <w:rPr>
          <w:b/>
          <w:i/>
        </w:rPr>
        <w:t>udo ettercap -i ens33 -T -q -P dns_spoof -M arp:remote /// ///</w:t>
      </w:r>
    </w:p>
    <w:p w:rsidR="00294266" w:rsidRDefault="00294266" w:rsidP="001772E2">
      <w:pPr>
        <w:ind w:hanging="142"/>
      </w:pPr>
      <w:r>
        <w:t xml:space="preserve">   Vamos a proceder a analizar el comando:</w:t>
      </w:r>
    </w:p>
    <w:p w:rsidR="00294266" w:rsidRDefault="00294266" w:rsidP="001772E2">
      <w:r>
        <w:rPr>
          <w:b/>
        </w:rPr>
        <w:t>s</w:t>
      </w:r>
      <w:r w:rsidRPr="0080615F">
        <w:rPr>
          <w:b/>
        </w:rPr>
        <w:t>udo</w:t>
      </w:r>
      <w:r>
        <w:t xml:space="preserve">: El comando va precedido de “sudo” ya que </w:t>
      </w:r>
      <w:r w:rsidR="00F64EB0">
        <w:t>ettercap</w:t>
      </w:r>
      <w:r>
        <w:t xml:space="preserve"> necesita ser ejecutado como superusuario “root”.</w:t>
      </w:r>
    </w:p>
    <w:p w:rsidR="00F64EB0" w:rsidRDefault="00F64EB0" w:rsidP="001772E2">
      <w:r>
        <w:rPr>
          <w:b/>
        </w:rPr>
        <w:t>ettercap</w:t>
      </w:r>
      <w:r>
        <w:t>: Aplicación que nos disponemos a usar y que ejecutará el comando.</w:t>
      </w:r>
    </w:p>
    <w:p w:rsidR="00F64EB0" w:rsidRDefault="00F64EB0" w:rsidP="001772E2">
      <w:r w:rsidRPr="00F64EB0">
        <w:rPr>
          <w:b/>
        </w:rPr>
        <w:t>-i</w:t>
      </w:r>
      <w:r>
        <w:t>: Permite especificar la interfaz de red.</w:t>
      </w:r>
    </w:p>
    <w:p w:rsidR="00F64EB0" w:rsidRDefault="00F64EB0" w:rsidP="001772E2">
      <w:r w:rsidRPr="00F64EB0">
        <w:rPr>
          <w:b/>
        </w:rPr>
        <w:t>-T</w:t>
      </w:r>
      <w:r w:rsidRPr="00F64EB0">
        <w:t>:</w:t>
      </w:r>
      <w:r>
        <w:t xml:space="preserve"> Especifica que el comando se está realizando a través de texto sin interfaz gráfica.</w:t>
      </w:r>
    </w:p>
    <w:p w:rsidR="00F64EB0" w:rsidRPr="00F64EB0" w:rsidRDefault="00F64EB0" w:rsidP="001772E2">
      <w:pPr>
        <w:rPr>
          <w:b/>
        </w:rPr>
      </w:pPr>
      <w:r>
        <w:rPr>
          <w:b/>
        </w:rPr>
        <w:t>-q</w:t>
      </w:r>
      <w:r w:rsidRPr="00F64EB0">
        <w:t>:</w:t>
      </w:r>
      <w:r>
        <w:t xml:space="preserve"> Modo “quiet”, m</w:t>
      </w:r>
      <w:r w:rsidRPr="00F64EB0">
        <w:t xml:space="preserve">odo silencioso. Se puede usar solo </w:t>
      </w:r>
      <w:r>
        <w:t>en</w:t>
      </w:r>
      <w:r w:rsidRPr="00F64EB0">
        <w:t xml:space="preserve"> consola. No imprime </w:t>
      </w:r>
      <w:r>
        <w:t>paquetes.</w:t>
      </w:r>
    </w:p>
    <w:p w:rsidR="00294266" w:rsidRDefault="00F64EB0" w:rsidP="001772E2">
      <w:r>
        <w:rPr>
          <w:b/>
        </w:rPr>
        <w:t>-P</w:t>
      </w:r>
      <w:r w:rsidRPr="00F64EB0">
        <w:t>:</w:t>
      </w:r>
      <w:r>
        <w:t xml:space="preserve"> Indica la carga y ejecución de un plugin de Ettercap, en este caso dns_spoof.</w:t>
      </w:r>
    </w:p>
    <w:p w:rsidR="00F64EB0" w:rsidRDefault="00F64EB0" w:rsidP="001772E2">
      <w:r>
        <w:rPr>
          <w:b/>
        </w:rPr>
        <w:t>-M</w:t>
      </w:r>
      <w:r w:rsidR="002A003D">
        <w:rPr>
          <w:b/>
        </w:rPr>
        <w:t xml:space="preserve"> arp:remote</w:t>
      </w:r>
      <w:r w:rsidRPr="00F64EB0">
        <w:t>:</w:t>
      </w:r>
      <w:r w:rsidR="002A003D">
        <w:t xml:space="preserve"> </w:t>
      </w:r>
      <w:r w:rsidR="002A003D" w:rsidRPr="002A003D">
        <w:t xml:space="preserve">Esta opción activará </w:t>
      </w:r>
      <w:r w:rsidR="002A003D">
        <w:t>un ataque MITM (man in the middle) con envenenamiento ARP.</w:t>
      </w:r>
    </w:p>
    <w:p w:rsidR="002A003D" w:rsidRPr="002A003D" w:rsidRDefault="002A003D" w:rsidP="001772E2">
      <w:r>
        <w:t>Las barras invertidas suplen al Gateway y la víctima en caso de que se quieran especificar se indicarían las IP.</w:t>
      </w:r>
      <w:r w:rsidR="00DD4A24">
        <w:fldChar w:fldCharType="begin"/>
      </w:r>
      <w:r w:rsidR="00DD4A24">
        <w:instrText xml:space="preserve"> ADDIN ZOTERO_ITEM CSL_CITATION {"citationID":"ODk72vHn","properties":{"formattedCitation":"[23]","plainCitation":"[23]","noteIndex":0},"citationItems":[{"id":97,"uris":["http://zotero.org/users/local/Wv4hidzq/items/XHN4SYPU"],"uri":["http://zotero.org/users/local/Wv4hidzq/items/XHN4SYPU"],"itemData":{"id":97,"type":"webpage","title":"Tutorial - DNS Spoofing.pdf","abstract":"View and download Tutorial - DNS Spoofing.pdf on DocDroid","URL":"https://www.docdroid.net/QKOE7wJ/tutorial-dns-spoofing.pdf","language":"en","accessed":{"date-parts":[["2018",5,26]]}}}],"schema":"https://github.com/citation-style-language/schema/raw/master/csl-citation.json"} </w:instrText>
      </w:r>
      <w:r w:rsidR="00DD4A24">
        <w:fldChar w:fldCharType="separate"/>
      </w:r>
      <w:r w:rsidR="00DD4A24">
        <w:rPr>
          <w:noProof/>
        </w:rPr>
        <w:t>[23]</w:t>
      </w:r>
      <w:r w:rsidR="00DD4A24">
        <w:fldChar w:fldCharType="end"/>
      </w:r>
      <w:r w:rsidR="002C2579">
        <w:fldChar w:fldCharType="begin"/>
      </w:r>
      <w:r w:rsidR="002C2579">
        <w:instrText xml:space="preserve"> ADDIN ZOTERO_ITEM CSL_CITATION {"citationID":"gO3jQ9G5","properties":{"formattedCitation":"[24]","plainCitation":"[24]","noteIndex":0},"citationItems":[{"id":99,"uris":["http://zotero.org/users/local/Wv4hidzq/items/4RT4EJ9V"],"uri":["http://zotero.org/users/local/Wv4hidzq/items/4RT4EJ9V"],"itemData":{"id":99,"type":"webpage","title":"ettercap command man page | ManKier","URL":"https://www.mankier.com/8/ettercap","language":"en","accessed":{"date-parts":[["2018",5,26]]}}}],"schema":"https://github.com/citation-style-language/schema/raw/master/csl-citation.json"} </w:instrText>
      </w:r>
      <w:r w:rsidR="002C2579">
        <w:fldChar w:fldCharType="separate"/>
      </w:r>
      <w:r w:rsidR="002C2579">
        <w:rPr>
          <w:noProof/>
        </w:rPr>
        <w:t>[24]</w:t>
      </w:r>
      <w:r w:rsidR="002C2579">
        <w:fldChar w:fldCharType="end"/>
      </w:r>
    </w:p>
    <w:p w:rsidR="00336A04" w:rsidRPr="00336A04" w:rsidRDefault="00336A04" w:rsidP="001772E2">
      <w:pPr>
        <w:keepNext/>
      </w:pPr>
      <w:r>
        <w:rPr>
          <w:b/>
          <w:i/>
          <w:noProof/>
          <w:color w:val="1B587C" w:themeColor="accent3"/>
        </w:rPr>
        <w:lastRenderedPageBreak/>
        <w:drawing>
          <wp:anchor distT="0" distB="0" distL="114300" distR="114300" simplePos="0" relativeHeight="251757568" behindDoc="0" locked="0" layoutInCell="1" allowOverlap="1">
            <wp:simplePos x="0" y="0"/>
            <wp:positionH relativeFrom="column">
              <wp:posOffset>6350</wp:posOffset>
            </wp:positionH>
            <wp:positionV relativeFrom="paragraph">
              <wp:posOffset>2821940</wp:posOffset>
            </wp:positionV>
            <wp:extent cx="5109845" cy="2464435"/>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a de pantalla 2018-05-26 a las 17.18.0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09845" cy="24644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120602" cy="2818765"/>
            <wp:effectExtent l="0" t="0" r="0"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18-05-26 a las 17.17.5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24959" cy="2821163"/>
                    </a:xfrm>
                    <a:prstGeom prst="rect">
                      <a:avLst/>
                    </a:prstGeom>
                  </pic:spPr>
                </pic:pic>
              </a:graphicData>
            </a:graphic>
          </wp:inline>
        </w:drawing>
      </w:r>
    </w:p>
    <w:p w:rsidR="00294BAF" w:rsidRDefault="00336A04" w:rsidP="001772E2">
      <w:pPr>
        <w:pStyle w:val="Descripcin"/>
        <w:jc w:val="center"/>
      </w:pPr>
      <w:r w:rsidRPr="00336A04">
        <w:rPr>
          <w:b/>
          <w:i w:val="0"/>
          <w:color w:val="4DA4D8" w:themeColor="accent3" w:themeTint="99"/>
        </w:rPr>
        <w:fldChar w:fldCharType="begin"/>
      </w:r>
      <w:r w:rsidRPr="00336A04">
        <w:rPr>
          <w:b/>
          <w:i w:val="0"/>
          <w:color w:val="4DA4D8" w:themeColor="accent3" w:themeTint="99"/>
        </w:rPr>
        <w:instrText xml:space="preserve"> SEQ Ilustración \* ARABIC </w:instrText>
      </w:r>
      <w:r w:rsidRPr="00336A04">
        <w:rPr>
          <w:b/>
          <w:i w:val="0"/>
          <w:color w:val="4DA4D8" w:themeColor="accent3" w:themeTint="99"/>
        </w:rPr>
        <w:fldChar w:fldCharType="separate"/>
      </w:r>
      <w:bookmarkStart w:id="184" w:name="_Toc515563738"/>
      <w:r w:rsidR="00523D3D">
        <w:rPr>
          <w:b/>
          <w:i w:val="0"/>
          <w:noProof/>
          <w:color w:val="4DA4D8" w:themeColor="accent3" w:themeTint="99"/>
        </w:rPr>
        <w:t>66</w:t>
      </w:r>
      <w:r w:rsidRPr="00336A04">
        <w:rPr>
          <w:b/>
          <w:i w:val="0"/>
          <w:color w:val="4DA4D8" w:themeColor="accent3" w:themeTint="99"/>
        </w:rPr>
        <w:fldChar w:fldCharType="end"/>
      </w:r>
      <w:r>
        <w:t>-Ataque DNS spoofing con Ettercap.</w:t>
      </w:r>
      <w:r w:rsidR="00536B72">
        <w:t xml:space="preserve"> </w:t>
      </w:r>
      <w:r>
        <w:t>Fuente: propia</w:t>
      </w:r>
      <w:bookmarkEnd w:id="184"/>
    </w:p>
    <w:p w:rsidR="005569FC" w:rsidRDefault="005569FC" w:rsidP="001772E2">
      <w:r>
        <w:t xml:space="preserve">Una vez se ha ejecutado el ataque los dominios especificados habrán sido envenenados redireccionando el tráfico al equipo enemigo y por tanto mostrando la web creada en el primer paso a través del servidor web Apache. </w:t>
      </w:r>
    </w:p>
    <w:p w:rsidR="00194421" w:rsidRDefault="00194421" w:rsidP="001772E2">
      <w:r>
        <w:t>Dado que se han especificado los dominios de la ufv y de Facebook, el resultado es el siguiente:</w:t>
      </w:r>
    </w:p>
    <w:p w:rsidR="005569FC" w:rsidRDefault="005569FC" w:rsidP="001772E2"/>
    <w:p w:rsidR="005569FC" w:rsidRDefault="005569FC" w:rsidP="001772E2"/>
    <w:p w:rsidR="005569FC" w:rsidRDefault="005569FC" w:rsidP="001772E2"/>
    <w:p w:rsidR="005569FC" w:rsidRDefault="005569FC" w:rsidP="001772E2"/>
    <w:p w:rsidR="005569FC" w:rsidRDefault="00F328FF" w:rsidP="001772E2">
      <w:r>
        <w:rPr>
          <w:noProof/>
        </w:rPr>
        <w:lastRenderedPageBreak/>
        <w:drawing>
          <wp:anchor distT="0" distB="0" distL="114300" distR="114300" simplePos="0" relativeHeight="251829248" behindDoc="0" locked="0" layoutInCell="1" allowOverlap="1" wp14:anchorId="3DFA364E" wp14:editId="43021AFD">
            <wp:simplePos x="0" y="0"/>
            <wp:positionH relativeFrom="column">
              <wp:posOffset>1309370</wp:posOffset>
            </wp:positionH>
            <wp:positionV relativeFrom="paragraph">
              <wp:posOffset>1408815</wp:posOffset>
            </wp:positionV>
            <wp:extent cx="3117215" cy="71183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117215" cy="711835"/>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125" cy="3555365"/>
            <wp:effectExtent l="0" t="0" r="635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8-05-26 a las 17.19.0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99125" cy="3555365"/>
                    </a:xfrm>
                    <a:prstGeom prst="rect">
                      <a:avLst/>
                    </a:prstGeom>
                  </pic:spPr>
                </pic:pic>
              </a:graphicData>
            </a:graphic>
          </wp:inline>
        </w:drawing>
      </w:r>
    </w:p>
    <w:p w:rsidR="00194421" w:rsidRDefault="00F328FF" w:rsidP="001772E2">
      <w:pPr>
        <w:keepNext/>
      </w:pPr>
      <w:r>
        <w:rPr>
          <w:noProof/>
        </w:rPr>
        <w:drawing>
          <wp:anchor distT="0" distB="0" distL="114300" distR="114300" simplePos="0" relativeHeight="251827200" behindDoc="0" locked="0" layoutInCell="1" allowOverlap="1">
            <wp:simplePos x="0" y="0"/>
            <wp:positionH relativeFrom="column">
              <wp:posOffset>1157417</wp:posOffset>
            </wp:positionH>
            <wp:positionV relativeFrom="paragraph">
              <wp:posOffset>1461540</wp:posOffset>
            </wp:positionV>
            <wp:extent cx="3117225" cy="712033"/>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184690" cy="727443"/>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050" cy="3555365"/>
            <wp:effectExtent l="0" t="0" r="635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8-05-26 a las 17.18.59.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01339" cy="3556961"/>
                    </a:xfrm>
                    <a:prstGeom prst="rect">
                      <a:avLst/>
                    </a:prstGeom>
                  </pic:spPr>
                </pic:pic>
              </a:graphicData>
            </a:graphic>
          </wp:inline>
        </w:drawing>
      </w:r>
    </w:p>
    <w:p w:rsidR="005569FC" w:rsidRDefault="00194421" w:rsidP="001772E2">
      <w:pPr>
        <w:pStyle w:val="Descripcin"/>
        <w:jc w:val="center"/>
      </w:pPr>
      <w:r w:rsidRPr="00194421">
        <w:rPr>
          <w:b/>
          <w:i w:val="0"/>
          <w:color w:val="4DA4D8" w:themeColor="accent3" w:themeTint="99"/>
        </w:rPr>
        <w:fldChar w:fldCharType="begin"/>
      </w:r>
      <w:r w:rsidRPr="00194421">
        <w:rPr>
          <w:b/>
          <w:i w:val="0"/>
          <w:color w:val="4DA4D8" w:themeColor="accent3" w:themeTint="99"/>
        </w:rPr>
        <w:instrText xml:space="preserve"> SEQ Ilustración \* ARABIC </w:instrText>
      </w:r>
      <w:r w:rsidRPr="00194421">
        <w:rPr>
          <w:b/>
          <w:i w:val="0"/>
          <w:color w:val="4DA4D8" w:themeColor="accent3" w:themeTint="99"/>
        </w:rPr>
        <w:fldChar w:fldCharType="separate"/>
      </w:r>
      <w:bookmarkStart w:id="185" w:name="_Toc515563739"/>
      <w:r w:rsidR="00523D3D">
        <w:rPr>
          <w:b/>
          <w:i w:val="0"/>
          <w:noProof/>
          <w:color w:val="4DA4D8" w:themeColor="accent3" w:themeTint="99"/>
        </w:rPr>
        <w:t>67</w:t>
      </w:r>
      <w:r w:rsidRPr="00194421">
        <w:rPr>
          <w:b/>
          <w:i w:val="0"/>
          <w:color w:val="4DA4D8" w:themeColor="accent3" w:themeTint="99"/>
        </w:rPr>
        <w:fldChar w:fldCharType="end"/>
      </w:r>
      <w:r>
        <w:t>-Dominios envenenados por DNS spoofing.</w:t>
      </w:r>
      <w:r w:rsidR="00536B72">
        <w:t xml:space="preserve"> </w:t>
      </w:r>
      <w:r>
        <w:t>Fuente: propia</w:t>
      </w:r>
      <w:bookmarkEnd w:id="185"/>
    </w:p>
    <w:p w:rsidR="00294BAF" w:rsidRDefault="00302072" w:rsidP="001772E2">
      <w:r>
        <w:rPr>
          <w:noProof/>
        </w:rPr>
        <w:lastRenderedPageBreak/>
        <w:drawing>
          <wp:anchor distT="0" distB="0" distL="114300" distR="114300" simplePos="0" relativeHeight="251758592" behindDoc="0" locked="0" layoutInCell="1" allowOverlap="1">
            <wp:simplePos x="0" y="0"/>
            <wp:positionH relativeFrom="column">
              <wp:posOffset>1555115</wp:posOffset>
            </wp:positionH>
            <wp:positionV relativeFrom="paragraph">
              <wp:posOffset>487680</wp:posOffset>
            </wp:positionV>
            <wp:extent cx="2194560" cy="1513205"/>
            <wp:effectExtent l="0" t="0" r="2540" b="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a de pantalla 2018-05-26 a las 17.39.2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94560" cy="1513205"/>
                    </a:xfrm>
                    <a:prstGeom prst="rect">
                      <a:avLst/>
                    </a:prstGeom>
                  </pic:spPr>
                </pic:pic>
              </a:graphicData>
            </a:graphic>
            <wp14:sizeRelH relativeFrom="page">
              <wp14:pctWidth>0</wp14:pctWidth>
            </wp14:sizeRelH>
            <wp14:sizeRelV relativeFrom="page">
              <wp14:pctHeight>0</wp14:pctHeight>
            </wp14:sizeRelV>
          </wp:anchor>
        </w:drawing>
      </w:r>
      <w:r w:rsidR="005569FC">
        <w:t>Para detener el ataque basta con pulsar la letra “q”</w:t>
      </w:r>
      <w:r w:rsidR="00194421">
        <w:t xml:space="preserve"> dentro de la terminal que está ejecutando el ataque.</w:t>
      </w:r>
    </w:p>
    <w:p w:rsidR="00302072" w:rsidRDefault="00302072" w:rsidP="001772E2">
      <w:r>
        <w:rPr>
          <w:noProof/>
        </w:rPr>
        <mc:AlternateContent>
          <mc:Choice Requires="wps">
            <w:drawing>
              <wp:anchor distT="0" distB="0" distL="114300" distR="114300" simplePos="0" relativeHeight="251760640" behindDoc="0" locked="0" layoutInCell="1" allowOverlap="1" wp14:anchorId="74241168" wp14:editId="26BCBC3E">
                <wp:simplePos x="0" y="0"/>
                <wp:positionH relativeFrom="column">
                  <wp:posOffset>1458147</wp:posOffset>
                </wp:positionH>
                <wp:positionV relativeFrom="paragraph">
                  <wp:posOffset>1716405</wp:posOffset>
                </wp:positionV>
                <wp:extent cx="2409190" cy="635"/>
                <wp:effectExtent l="0" t="0" r="3810" b="0"/>
                <wp:wrapTopAndBottom/>
                <wp:docPr id="147" name="Cuadro de texto 147"/>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6F3A53" w:rsidRPr="00242F90" w:rsidRDefault="006F3A53"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86" w:name="_Toc515561237"/>
                            <w:bookmarkStart w:id="187" w:name="_Toc515563740"/>
                            <w:r>
                              <w:rPr>
                                <w:b/>
                                <w:i w:val="0"/>
                                <w:noProof/>
                                <w:color w:val="4DA4D8" w:themeColor="accent3" w:themeTint="99"/>
                              </w:rPr>
                              <w:t>68</w:t>
                            </w:r>
                            <w:r w:rsidRPr="00194421">
                              <w:rPr>
                                <w:b/>
                                <w:i w:val="0"/>
                                <w:noProof/>
                                <w:color w:val="4DA4D8" w:themeColor="accent3" w:themeTint="99"/>
                              </w:rPr>
                              <w:fldChar w:fldCharType="end"/>
                            </w:r>
                            <w:r>
                              <w:t>-Cierre de ataque DNS spoofing. Fuente: propia</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41168" id="Cuadro de texto 147" o:spid="_x0000_s1061" type="#_x0000_t202" style="position:absolute;left:0;text-align:left;margin-left:114.8pt;margin-top:135.15pt;width:189.7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" stroked="f">
                <v:textbox style="mso-fit-shape-to-text:t" inset="0,0,0,0">
                  <w:txbxContent>
                    <w:p w:rsidR="006F3A53" w:rsidRPr="00242F90" w:rsidRDefault="006F3A53"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88" w:name="_Toc515561237"/>
                      <w:bookmarkStart w:id="189" w:name="_Toc515563740"/>
                      <w:r>
                        <w:rPr>
                          <w:b/>
                          <w:i w:val="0"/>
                          <w:noProof/>
                          <w:color w:val="4DA4D8" w:themeColor="accent3" w:themeTint="99"/>
                        </w:rPr>
                        <w:t>68</w:t>
                      </w:r>
                      <w:r w:rsidRPr="00194421">
                        <w:rPr>
                          <w:b/>
                          <w:i w:val="0"/>
                          <w:noProof/>
                          <w:color w:val="4DA4D8" w:themeColor="accent3" w:themeTint="99"/>
                        </w:rPr>
                        <w:fldChar w:fldCharType="end"/>
                      </w:r>
                      <w:r>
                        <w:t>-Cierre de ataque DNS spoofing. Fuente: propia</w:t>
                      </w:r>
                      <w:bookmarkEnd w:id="188"/>
                      <w:bookmarkEnd w:id="189"/>
                    </w:p>
                  </w:txbxContent>
                </v:textbox>
                <w10:wrap type="topAndBottom"/>
              </v:shape>
            </w:pict>
          </mc:Fallback>
        </mc:AlternateContent>
      </w:r>
    </w:p>
    <w:p w:rsidR="00302072" w:rsidRDefault="00302072" w:rsidP="001772E2"/>
    <w:p w:rsidR="00302072" w:rsidRPr="00655336" w:rsidRDefault="00302072" w:rsidP="001772E2"/>
    <w:p w:rsidR="002970FE" w:rsidRDefault="002970FE" w:rsidP="001772E2">
      <w:pPr>
        <w:pStyle w:val="Ttulo3"/>
        <w:ind w:left="0" w:firstLine="0"/>
        <w:rPr>
          <w:noProof/>
          <w:color w:val="4DA4D8" w:themeColor="accent3" w:themeTint="99"/>
        </w:rPr>
      </w:pPr>
      <w:bookmarkStart w:id="190" w:name="_Toc515307224"/>
      <w:r>
        <w:rPr>
          <w:noProof/>
          <w:color w:val="4DA4D8" w:themeColor="accent3" w:themeTint="99"/>
        </w:rPr>
        <w:t>WEB SPOOFING</w:t>
      </w:r>
      <w:bookmarkEnd w:id="190"/>
    </w:p>
    <w:p w:rsidR="00E760CE" w:rsidRDefault="000F6A3A" w:rsidP="001772E2">
      <w:r>
        <w:t xml:space="preserve">Utilizando los conocimientos adquiridos sobre ARP </w:t>
      </w:r>
      <w:r w:rsidR="00ED5595">
        <w:t>y DNS spoofing podemos aplicarlos para realizar un ataque de Web spoofing. Para ello necesitaremos la aplicación setoolkit en primer lugar, ya que nos ayudará a hacer una copia de un dominio, en este caso vamos a realizar un web spoofing sobre Facebook consiguiendo los credenciales de un usuario.</w:t>
      </w:r>
    </w:p>
    <w:p w:rsidR="00ED5595" w:rsidRDefault="00ED5595" w:rsidP="001772E2">
      <w:r>
        <w:t xml:space="preserve">Usaremos el comando: </w:t>
      </w:r>
      <w:r w:rsidRPr="00ED5595">
        <w:rPr>
          <w:b/>
        </w:rPr>
        <w:t>sudo</w:t>
      </w:r>
      <w:r>
        <w:t xml:space="preserve"> </w:t>
      </w:r>
      <w:r w:rsidRPr="00ED5595">
        <w:rPr>
          <w:b/>
        </w:rPr>
        <w:t>setoolkit</w:t>
      </w:r>
      <w:r>
        <w:t xml:space="preserve"> para acceder a la aplicación.</w:t>
      </w:r>
    </w:p>
    <w:p w:rsidR="00902385" w:rsidRDefault="00ED5595" w:rsidP="001772E2">
      <w:pPr>
        <w:keepNext/>
      </w:pPr>
      <w:r>
        <w:rPr>
          <w:noProof/>
        </w:rPr>
        <w:lastRenderedPageBreak/>
        <w:drawing>
          <wp:inline distT="0" distB="0" distL="0" distR="0">
            <wp:extent cx="5099125" cy="6722745"/>
            <wp:effectExtent l="0" t="0" r="635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a de pantalla 2018-05-26 a las 19.14.4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01570" cy="6725969"/>
                    </a:xfrm>
                    <a:prstGeom prst="rect">
                      <a:avLst/>
                    </a:prstGeom>
                  </pic:spPr>
                </pic:pic>
              </a:graphicData>
            </a:graphic>
          </wp:inline>
        </w:drawing>
      </w:r>
    </w:p>
    <w:p w:rsidR="00ED5595" w:rsidRDefault="00902385" w:rsidP="001772E2">
      <w:pPr>
        <w:pStyle w:val="Descripcin"/>
        <w:jc w:val="center"/>
      </w:pPr>
      <w:r w:rsidRPr="00902385">
        <w:rPr>
          <w:b/>
          <w:i w:val="0"/>
          <w:color w:val="4DA4D8" w:themeColor="accent3" w:themeTint="99"/>
        </w:rPr>
        <w:fldChar w:fldCharType="begin"/>
      </w:r>
      <w:r w:rsidRPr="00902385">
        <w:rPr>
          <w:b/>
          <w:i w:val="0"/>
          <w:color w:val="4DA4D8" w:themeColor="accent3" w:themeTint="99"/>
        </w:rPr>
        <w:instrText xml:space="preserve"> SEQ Ilustración \* ARABIC </w:instrText>
      </w:r>
      <w:r w:rsidRPr="00902385">
        <w:rPr>
          <w:b/>
          <w:i w:val="0"/>
          <w:color w:val="4DA4D8" w:themeColor="accent3" w:themeTint="99"/>
        </w:rPr>
        <w:fldChar w:fldCharType="separate"/>
      </w:r>
      <w:bookmarkStart w:id="191" w:name="_Toc515563741"/>
      <w:r w:rsidR="00523D3D">
        <w:rPr>
          <w:b/>
          <w:i w:val="0"/>
          <w:noProof/>
          <w:color w:val="4DA4D8" w:themeColor="accent3" w:themeTint="99"/>
        </w:rPr>
        <w:t>69</w:t>
      </w:r>
      <w:r w:rsidRPr="00902385">
        <w:rPr>
          <w:b/>
          <w:i w:val="0"/>
          <w:color w:val="4DA4D8" w:themeColor="accent3" w:themeTint="99"/>
        </w:rPr>
        <w:fldChar w:fldCharType="end"/>
      </w:r>
      <w:r>
        <w:t>-Herramienta setoolkit.</w:t>
      </w:r>
      <w:r w:rsidR="00536B72">
        <w:t xml:space="preserve"> </w:t>
      </w:r>
      <w:r>
        <w:t>Fuente: propia</w:t>
      </w:r>
      <w:bookmarkEnd w:id="191"/>
    </w:p>
    <w:p w:rsidR="00ED5595" w:rsidRDefault="00ED5595" w:rsidP="001772E2">
      <w:pPr>
        <w:tabs>
          <w:tab w:val="left" w:pos="938"/>
        </w:tabs>
      </w:pPr>
      <w:r>
        <w:tab/>
      </w:r>
    </w:p>
    <w:p w:rsidR="001E43E0" w:rsidRDefault="00D50FEC" w:rsidP="001772E2">
      <w:pPr>
        <w:keepNext/>
        <w:tabs>
          <w:tab w:val="left" w:pos="938"/>
        </w:tabs>
        <w:jc w:val="center"/>
      </w:pPr>
      <w:r>
        <w:rPr>
          <w:noProof/>
        </w:rPr>
        <w:lastRenderedPageBreak/>
        <w:drawing>
          <wp:inline distT="0" distB="0" distL="0" distR="0">
            <wp:extent cx="4686300" cy="27178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a de pantalla 2018-05-26 a las 19.15.04.png"/>
                    <pic:cNvPicPr/>
                  </pic:nvPicPr>
                  <pic:blipFill>
                    <a:blip r:embed="rId144">
                      <a:extLst>
                        <a:ext uri="{28A0092B-C50C-407E-A947-70E740481C1C}">
                          <a14:useLocalDpi xmlns:a14="http://schemas.microsoft.com/office/drawing/2010/main" val="0"/>
                        </a:ext>
                      </a:extLst>
                    </a:blip>
                    <a:stretch>
                      <a:fillRect/>
                    </a:stretch>
                  </pic:blipFill>
                  <pic:spPr>
                    <a:xfrm>
                      <a:off x="0" y="0"/>
                      <a:ext cx="4686300" cy="2717800"/>
                    </a:xfrm>
                    <a:prstGeom prst="rect">
                      <a:avLst/>
                    </a:prstGeom>
                  </pic:spPr>
                </pic:pic>
              </a:graphicData>
            </a:graphic>
          </wp:inline>
        </w:drawing>
      </w:r>
    </w:p>
    <w:p w:rsidR="00ED5595" w:rsidRDefault="001E43E0" w:rsidP="001772E2">
      <w:pPr>
        <w:pStyle w:val="Descripcin"/>
        <w:jc w:val="center"/>
      </w:pPr>
      <w:r w:rsidRPr="001E43E0">
        <w:rPr>
          <w:b/>
          <w:i w:val="0"/>
          <w:color w:val="4DA4D8" w:themeColor="accent3" w:themeTint="99"/>
        </w:rPr>
        <w:fldChar w:fldCharType="begin"/>
      </w:r>
      <w:r w:rsidRPr="001E43E0">
        <w:rPr>
          <w:b/>
          <w:i w:val="0"/>
          <w:color w:val="4DA4D8" w:themeColor="accent3" w:themeTint="99"/>
        </w:rPr>
        <w:instrText xml:space="preserve"> SEQ Ilustración \* ARABIC </w:instrText>
      </w:r>
      <w:r w:rsidRPr="001E43E0">
        <w:rPr>
          <w:b/>
          <w:i w:val="0"/>
          <w:color w:val="4DA4D8" w:themeColor="accent3" w:themeTint="99"/>
        </w:rPr>
        <w:fldChar w:fldCharType="separate"/>
      </w:r>
      <w:bookmarkStart w:id="192" w:name="_Toc515563742"/>
      <w:r w:rsidR="00523D3D">
        <w:rPr>
          <w:b/>
          <w:i w:val="0"/>
          <w:noProof/>
          <w:color w:val="4DA4D8" w:themeColor="accent3" w:themeTint="99"/>
        </w:rPr>
        <w:t>70</w:t>
      </w:r>
      <w:r w:rsidRPr="001E43E0">
        <w:rPr>
          <w:b/>
          <w:i w:val="0"/>
          <w:color w:val="4DA4D8" w:themeColor="accent3" w:themeTint="99"/>
        </w:rPr>
        <w:fldChar w:fldCharType="end"/>
      </w:r>
      <w:r>
        <w:t>-Menú de la herramienta setoolkit.</w:t>
      </w:r>
      <w:r w:rsidR="00536B72">
        <w:t xml:space="preserve"> </w:t>
      </w:r>
      <w:r>
        <w:t>Fuente: propia</w:t>
      </w:r>
      <w:bookmarkEnd w:id="192"/>
    </w:p>
    <w:p w:rsidR="00ED5595" w:rsidRDefault="00ED5595" w:rsidP="001772E2">
      <w:pPr>
        <w:tabs>
          <w:tab w:val="left" w:pos="938"/>
        </w:tabs>
      </w:pPr>
    </w:p>
    <w:p w:rsidR="00ED5595" w:rsidRDefault="00536B72" w:rsidP="001772E2">
      <w:pPr>
        <w:tabs>
          <w:tab w:val="left" w:pos="938"/>
        </w:tabs>
      </w:pPr>
      <w:r>
        <w:rPr>
          <w:noProof/>
        </w:rPr>
        <mc:AlternateContent>
          <mc:Choice Requires="wps">
            <w:drawing>
              <wp:anchor distT="0" distB="0" distL="114300" distR="114300" simplePos="0" relativeHeight="251842560" behindDoc="0" locked="0" layoutInCell="1" allowOverlap="1" wp14:anchorId="0FE67C28" wp14:editId="1835CA39">
                <wp:simplePos x="0" y="0"/>
                <wp:positionH relativeFrom="column">
                  <wp:posOffset>793750</wp:posOffset>
                </wp:positionH>
                <wp:positionV relativeFrom="paragraph">
                  <wp:posOffset>3222625</wp:posOffset>
                </wp:positionV>
                <wp:extent cx="3363595" cy="635"/>
                <wp:effectExtent l="0" t="0" r="1905" b="12065"/>
                <wp:wrapTopAndBottom/>
                <wp:docPr id="44" name="Cuadro de texto 44"/>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rsidR="006F3A53" w:rsidRPr="001044EE"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3" w:name="_Toc515561240"/>
                            <w:bookmarkStart w:id="194" w:name="_Toc515563743"/>
                            <w:r>
                              <w:rPr>
                                <w:b/>
                                <w:i w:val="0"/>
                                <w:noProof/>
                                <w:color w:val="4DA4D8" w:themeColor="accent3" w:themeTint="99"/>
                              </w:rPr>
                              <w:t>71</w:t>
                            </w:r>
                            <w:r w:rsidRPr="00536B72">
                              <w:rPr>
                                <w:b/>
                                <w:i w:val="0"/>
                                <w:noProof/>
                                <w:color w:val="4DA4D8" w:themeColor="accent3" w:themeTint="99"/>
                              </w:rPr>
                              <w:fldChar w:fldCharType="end"/>
                            </w:r>
                            <w:r w:rsidRPr="00841236">
                              <w:t>-Menú setoolkit ataque web. Fuente: propia</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67C28" id="Cuadro de texto 44" o:spid="_x0000_s1062" type="#_x0000_t202" style="position:absolute;left:0;text-align:left;margin-left:62.5pt;margin-top:253.75pt;width:264.8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" stroked="f">
                <v:textbox style="mso-fit-shape-to-text:t" inset="0,0,0,0">
                  <w:txbxContent>
                    <w:p w:rsidR="006F3A53" w:rsidRPr="001044EE"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5" w:name="_Toc515561240"/>
                      <w:bookmarkStart w:id="196" w:name="_Toc515563743"/>
                      <w:r>
                        <w:rPr>
                          <w:b/>
                          <w:i w:val="0"/>
                          <w:noProof/>
                          <w:color w:val="4DA4D8" w:themeColor="accent3" w:themeTint="99"/>
                        </w:rPr>
                        <w:t>71</w:t>
                      </w:r>
                      <w:r w:rsidRPr="00536B72">
                        <w:rPr>
                          <w:b/>
                          <w:i w:val="0"/>
                          <w:noProof/>
                          <w:color w:val="4DA4D8" w:themeColor="accent3" w:themeTint="99"/>
                        </w:rPr>
                        <w:fldChar w:fldCharType="end"/>
                      </w:r>
                      <w:r w:rsidRPr="00841236">
                        <w:t>-Menú setoolkit ataque web. Fuente: propia</w:t>
                      </w:r>
                      <w:bookmarkEnd w:id="195"/>
                      <w:bookmarkEnd w:id="196"/>
                    </w:p>
                  </w:txbxContent>
                </v:textbox>
                <w10:wrap type="topAndBottom"/>
              </v:shape>
            </w:pict>
          </mc:Fallback>
        </mc:AlternateContent>
      </w:r>
      <w:r w:rsidR="00302072">
        <w:rPr>
          <w:noProof/>
        </w:rPr>
        <w:drawing>
          <wp:anchor distT="0" distB="0" distL="114300" distR="114300" simplePos="0" relativeHeight="251761664" behindDoc="0" locked="0" layoutInCell="1" allowOverlap="1">
            <wp:simplePos x="0" y="0"/>
            <wp:positionH relativeFrom="column">
              <wp:posOffset>794048</wp:posOffset>
            </wp:positionH>
            <wp:positionV relativeFrom="paragraph">
              <wp:posOffset>699770</wp:posOffset>
            </wp:positionV>
            <wp:extent cx="3363595" cy="2465705"/>
            <wp:effectExtent l="0" t="0" r="1905" b="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a de pantalla 2018-05-26 a las 19.15.10.png"/>
                    <pic:cNvPicPr/>
                  </pic:nvPicPr>
                  <pic:blipFill>
                    <a:blip r:embed="rId145">
                      <a:extLst>
                        <a:ext uri="{28A0092B-C50C-407E-A947-70E740481C1C}">
                          <a14:useLocalDpi xmlns:a14="http://schemas.microsoft.com/office/drawing/2010/main" val="0"/>
                        </a:ext>
                      </a:extLst>
                    </a:blip>
                    <a:stretch>
                      <a:fillRect/>
                    </a:stretch>
                  </pic:blipFill>
                  <pic:spPr>
                    <a:xfrm>
                      <a:off x="0" y="0"/>
                      <a:ext cx="3363595" cy="2465705"/>
                    </a:xfrm>
                    <a:prstGeom prst="rect">
                      <a:avLst/>
                    </a:prstGeom>
                  </pic:spPr>
                </pic:pic>
              </a:graphicData>
            </a:graphic>
            <wp14:sizeRelH relativeFrom="page">
              <wp14:pctWidth>0</wp14:pctWidth>
            </wp14:sizeRelH>
            <wp14:sizeRelV relativeFrom="page">
              <wp14:pctHeight>0</wp14:pctHeight>
            </wp14:sizeRelV>
          </wp:anchor>
        </w:drawing>
      </w:r>
      <w:r w:rsidR="00ED5595">
        <w:t xml:space="preserve">Una vez cargada la aplicación aparecerá un menú con varias opciones, en este caso nos </w:t>
      </w:r>
      <w:r w:rsidR="00D50FEC">
        <w:t>interesa la opción 1. Tras indicarla aparecerá un nuevo menú en el que deberemos especificar que queremos atacar un sitio web, es decir, la opción 2.</w:t>
      </w:r>
    </w:p>
    <w:p w:rsidR="00ED5595" w:rsidRDefault="00D50FEC" w:rsidP="001772E2">
      <w:pPr>
        <w:tabs>
          <w:tab w:val="left" w:pos="938"/>
        </w:tabs>
      </w:pPr>
      <w:r>
        <w:t>Una vez seleccionado el ataque a web aparecerá una ayuda sobre los diferentes posibles ataques, entre los que está el ataque cosechador de credenciales, opción 3.</w:t>
      </w:r>
    </w:p>
    <w:p w:rsidR="00ED5595" w:rsidRDefault="00D50FEC" w:rsidP="001772E2">
      <w:pPr>
        <w:tabs>
          <w:tab w:val="left" w:pos="938"/>
        </w:tabs>
      </w:pPr>
      <w:r>
        <w:t>Una vez seleccionado el ataque nos dará a escoger entre 3 posibilidades:</w:t>
      </w:r>
    </w:p>
    <w:p w:rsidR="00D50FEC" w:rsidRDefault="00D50FEC" w:rsidP="001772E2">
      <w:pPr>
        <w:tabs>
          <w:tab w:val="left" w:pos="938"/>
        </w:tabs>
      </w:pPr>
      <w:r>
        <w:t>-Lanzar un modelo web generado por el propio programa.</w:t>
      </w:r>
    </w:p>
    <w:p w:rsidR="00D50FEC" w:rsidRDefault="00D50FEC" w:rsidP="001772E2">
      <w:pPr>
        <w:tabs>
          <w:tab w:val="left" w:pos="938"/>
        </w:tabs>
      </w:pPr>
      <w:r>
        <w:t>-Clonar un sitio web.</w:t>
      </w:r>
    </w:p>
    <w:p w:rsidR="00D50FEC" w:rsidRDefault="00D50FEC" w:rsidP="001772E2">
      <w:pPr>
        <w:tabs>
          <w:tab w:val="left" w:pos="938"/>
        </w:tabs>
      </w:pPr>
      <w:r>
        <w:t>-Importar tu propio sitio web.</w:t>
      </w:r>
    </w:p>
    <w:p w:rsidR="00302072" w:rsidRDefault="00D50FEC" w:rsidP="001772E2">
      <w:pPr>
        <w:tabs>
          <w:tab w:val="left" w:pos="938"/>
        </w:tabs>
      </w:pPr>
      <w:r>
        <w:lastRenderedPageBreak/>
        <w:t>En este caso queremos clonar Facebook por lo que elegiremos la segunda opción</w:t>
      </w:r>
    </w:p>
    <w:p w:rsidR="00302072" w:rsidRDefault="00536B72" w:rsidP="001772E2">
      <w:pPr>
        <w:tabs>
          <w:tab w:val="left" w:pos="938"/>
        </w:tabs>
      </w:pPr>
      <w:r>
        <w:rPr>
          <w:noProof/>
        </w:rPr>
        <mc:AlternateContent>
          <mc:Choice Requires="wps">
            <w:drawing>
              <wp:anchor distT="0" distB="0" distL="114300" distR="114300" simplePos="0" relativeHeight="251844608" behindDoc="0" locked="0" layoutInCell="1" allowOverlap="1" wp14:anchorId="1F85D25F" wp14:editId="6BE43FD4">
                <wp:simplePos x="0" y="0"/>
                <wp:positionH relativeFrom="column">
                  <wp:posOffset>1449611</wp:posOffset>
                </wp:positionH>
                <wp:positionV relativeFrom="paragraph">
                  <wp:posOffset>1818005</wp:posOffset>
                </wp:positionV>
                <wp:extent cx="27330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rsidR="006F3A53" w:rsidRPr="00A25BDD"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7" w:name="_Toc515561241"/>
                            <w:bookmarkStart w:id="198" w:name="_Toc515563744"/>
                            <w:r>
                              <w:rPr>
                                <w:b/>
                                <w:i w:val="0"/>
                                <w:noProof/>
                                <w:color w:val="4DA4D8" w:themeColor="accent3" w:themeTint="99"/>
                              </w:rPr>
                              <w:t>72</w:t>
                            </w:r>
                            <w:r w:rsidRPr="00536B72">
                              <w:rPr>
                                <w:b/>
                                <w:i w:val="0"/>
                                <w:noProof/>
                                <w:color w:val="4DA4D8" w:themeColor="accent3" w:themeTint="99"/>
                              </w:rPr>
                              <w:fldChar w:fldCharType="end"/>
                            </w:r>
                            <w:r>
                              <w:t>-</w:t>
                            </w:r>
                            <w:r w:rsidRPr="00005BB5">
                              <w:t>Menú setoolkit ataque de credenciales.</w:t>
                            </w:r>
                            <w:r>
                              <w:t xml:space="preserve"> </w:t>
                            </w:r>
                            <w:r w:rsidRPr="00005BB5">
                              <w:t>Fuente: propia</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5D25F" id="Cuadro de texto 48" o:spid="_x0000_s1063" type="#_x0000_t202" style="position:absolute;left:0;text-align:left;margin-left:114.15pt;margin-top:143.15pt;width:215.2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" stroked="f">
                <v:textbox style="mso-fit-shape-to-text:t" inset="0,0,0,0">
                  <w:txbxContent>
                    <w:p w:rsidR="006F3A53" w:rsidRPr="00A25BDD"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199" w:name="_Toc515561241"/>
                      <w:bookmarkStart w:id="200" w:name="_Toc515563744"/>
                      <w:r>
                        <w:rPr>
                          <w:b/>
                          <w:i w:val="0"/>
                          <w:noProof/>
                          <w:color w:val="4DA4D8" w:themeColor="accent3" w:themeTint="99"/>
                        </w:rPr>
                        <w:t>72</w:t>
                      </w:r>
                      <w:r w:rsidRPr="00536B72">
                        <w:rPr>
                          <w:b/>
                          <w:i w:val="0"/>
                          <w:noProof/>
                          <w:color w:val="4DA4D8" w:themeColor="accent3" w:themeTint="99"/>
                        </w:rPr>
                        <w:fldChar w:fldCharType="end"/>
                      </w:r>
                      <w:r>
                        <w:t>-</w:t>
                      </w:r>
                      <w:r w:rsidRPr="00005BB5">
                        <w:t>Menú setoolkit ataque de credenciales.</w:t>
                      </w:r>
                      <w:r>
                        <w:t xml:space="preserve"> </w:t>
                      </w:r>
                      <w:r w:rsidRPr="00005BB5">
                        <w:t>Fuente: propia</w:t>
                      </w:r>
                      <w:bookmarkEnd w:id="199"/>
                      <w:bookmarkEnd w:id="200"/>
                    </w:p>
                  </w:txbxContent>
                </v:textbox>
                <w10:wrap type="topAndBottom"/>
              </v:shape>
            </w:pict>
          </mc:Fallback>
        </mc:AlternateContent>
      </w:r>
      <w:r>
        <w:rPr>
          <w:noProof/>
        </w:rPr>
        <mc:AlternateContent>
          <mc:Choice Requires="wps">
            <w:drawing>
              <wp:anchor distT="0" distB="0" distL="114300" distR="114300" simplePos="0" relativeHeight="251846656" behindDoc="0" locked="0" layoutInCell="1" allowOverlap="1" wp14:anchorId="7C21176B" wp14:editId="1C8C619A">
                <wp:simplePos x="0" y="0"/>
                <wp:positionH relativeFrom="column">
                  <wp:posOffset>1555115</wp:posOffset>
                </wp:positionH>
                <wp:positionV relativeFrom="paragraph">
                  <wp:posOffset>3409315</wp:posOffset>
                </wp:positionV>
                <wp:extent cx="2524760" cy="635"/>
                <wp:effectExtent l="0" t="0" r="2540" b="12065"/>
                <wp:wrapTopAndBottom/>
                <wp:docPr id="53" name="Cuadro de texto 53"/>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rsidR="006F3A53" w:rsidRPr="00132F8F"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01" w:name="_Toc515561242"/>
                            <w:bookmarkStart w:id="202" w:name="_Toc515563745"/>
                            <w:r>
                              <w:rPr>
                                <w:b/>
                                <w:i w:val="0"/>
                                <w:noProof/>
                                <w:color w:val="4DA4D8" w:themeColor="accent3" w:themeTint="99"/>
                              </w:rPr>
                              <w:t>73</w:t>
                            </w:r>
                            <w:r w:rsidRPr="00536B72">
                              <w:rPr>
                                <w:b/>
                                <w:i w:val="0"/>
                                <w:noProof/>
                                <w:color w:val="4DA4D8" w:themeColor="accent3" w:themeTint="99"/>
                              </w:rPr>
                              <w:fldChar w:fldCharType="end"/>
                            </w:r>
                            <w:r>
                              <w:t>-</w:t>
                            </w:r>
                            <w:r w:rsidRPr="00C44E48">
                              <w:t>Menú setoolkit clonar web.</w:t>
                            </w:r>
                            <w:r>
                              <w:t xml:space="preserve"> </w:t>
                            </w:r>
                            <w:r w:rsidRPr="00C44E48">
                              <w:t>Fuente: propia</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1176B" id="Cuadro de texto 53" o:spid="_x0000_s1064" type="#_x0000_t202" style="position:absolute;left:0;text-align:left;margin-left:122.45pt;margin-top:268.45pt;width:198.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" stroked="f">
                <v:textbox style="mso-fit-shape-to-text:t" inset="0,0,0,0">
                  <w:txbxContent>
                    <w:p w:rsidR="006F3A53" w:rsidRPr="00132F8F"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03" w:name="_Toc515561242"/>
                      <w:bookmarkStart w:id="204" w:name="_Toc515563745"/>
                      <w:r>
                        <w:rPr>
                          <w:b/>
                          <w:i w:val="0"/>
                          <w:noProof/>
                          <w:color w:val="4DA4D8" w:themeColor="accent3" w:themeTint="99"/>
                        </w:rPr>
                        <w:t>73</w:t>
                      </w:r>
                      <w:r w:rsidRPr="00536B72">
                        <w:rPr>
                          <w:b/>
                          <w:i w:val="0"/>
                          <w:noProof/>
                          <w:color w:val="4DA4D8" w:themeColor="accent3" w:themeTint="99"/>
                        </w:rPr>
                        <w:fldChar w:fldCharType="end"/>
                      </w:r>
                      <w:r>
                        <w:t>-</w:t>
                      </w:r>
                      <w:r w:rsidRPr="00C44E48">
                        <w:t>Menú setoolkit clonar web.</w:t>
                      </w:r>
                      <w:r>
                        <w:t xml:space="preserve"> </w:t>
                      </w:r>
                      <w:r w:rsidRPr="00C44E48">
                        <w:t>Fuente: propia</w:t>
                      </w:r>
                      <w:bookmarkEnd w:id="203"/>
                      <w:bookmarkEnd w:id="204"/>
                    </w:p>
                  </w:txbxContent>
                </v:textbox>
                <w10:wrap type="topAndBottom"/>
              </v:shape>
            </w:pict>
          </mc:Fallback>
        </mc:AlternateContent>
      </w:r>
      <w:r w:rsidR="00302072">
        <w:rPr>
          <w:noProof/>
        </w:rPr>
        <w:drawing>
          <wp:anchor distT="0" distB="0" distL="114300" distR="114300" simplePos="0" relativeHeight="251762688" behindDoc="0" locked="0" layoutInCell="1" allowOverlap="1">
            <wp:simplePos x="0" y="0"/>
            <wp:positionH relativeFrom="column">
              <wp:posOffset>1555675</wp:posOffset>
            </wp:positionH>
            <wp:positionV relativeFrom="paragraph">
              <wp:posOffset>2177415</wp:posOffset>
            </wp:positionV>
            <wp:extent cx="2524760" cy="1174750"/>
            <wp:effectExtent l="0" t="0" r="2540" b="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a de pantalla 2018-05-26 a las 19.15.44.png"/>
                    <pic:cNvPicPr/>
                  </pic:nvPicPr>
                  <pic:blipFill>
                    <a:blip r:embed="rId146">
                      <a:extLst>
                        <a:ext uri="{28A0092B-C50C-407E-A947-70E740481C1C}">
                          <a14:useLocalDpi xmlns:a14="http://schemas.microsoft.com/office/drawing/2010/main" val="0"/>
                        </a:ext>
                      </a:extLst>
                    </a:blip>
                    <a:stretch>
                      <a:fillRect/>
                    </a:stretch>
                  </pic:blipFill>
                  <pic:spPr>
                    <a:xfrm>
                      <a:off x="0" y="0"/>
                      <a:ext cx="2524760" cy="1174750"/>
                    </a:xfrm>
                    <a:prstGeom prst="rect">
                      <a:avLst/>
                    </a:prstGeom>
                  </pic:spPr>
                </pic:pic>
              </a:graphicData>
            </a:graphic>
            <wp14:sizeRelH relativeFrom="page">
              <wp14:pctWidth>0</wp14:pctWidth>
            </wp14:sizeRelH>
            <wp14:sizeRelV relativeFrom="page">
              <wp14:pctHeight>0</wp14:pctHeight>
            </wp14:sizeRelV>
          </wp:anchor>
        </w:drawing>
      </w:r>
      <w:r w:rsidR="00302072">
        <w:rPr>
          <w:noProof/>
        </w:rPr>
        <w:drawing>
          <wp:anchor distT="0" distB="0" distL="114300" distR="114300" simplePos="0" relativeHeight="251765760" behindDoc="0" locked="0" layoutInCell="1" allowOverlap="1">
            <wp:simplePos x="0" y="0"/>
            <wp:positionH relativeFrom="column">
              <wp:posOffset>1553845</wp:posOffset>
            </wp:positionH>
            <wp:positionV relativeFrom="paragraph">
              <wp:posOffset>297815</wp:posOffset>
            </wp:positionV>
            <wp:extent cx="2508250" cy="1461770"/>
            <wp:effectExtent l="0" t="0" r="6350" b="0"/>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a de pantalla 2018-05-26 a las 19.56.54.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08250" cy="1461770"/>
                    </a:xfrm>
                    <a:prstGeom prst="rect">
                      <a:avLst/>
                    </a:prstGeom>
                  </pic:spPr>
                </pic:pic>
              </a:graphicData>
            </a:graphic>
            <wp14:sizeRelH relativeFrom="page">
              <wp14:pctWidth>0</wp14:pctWidth>
            </wp14:sizeRelH>
            <wp14:sizeRelV relativeFrom="page">
              <wp14:pctHeight>0</wp14:pctHeight>
            </wp14:sizeRelV>
          </wp:anchor>
        </w:drawing>
      </w:r>
    </w:p>
    <w:p w:rsidR="00D50FEC" w:rsidRDefault="00D50FEC" w:rsidP="001772E2">
      <w:pPr>
        <w:tabs>
          <w:tab w:val="left" w:pos="938"/>
        </w:tabs>
      </w:pPr>
      <w:r>
        <w:t>.</w:t>
      </w:r>
    </w:p>
    <w:p w:rsidR="00ED5595" w:rsidRDefault="00ED5595" w:rsidP="001772E2">
      <w:pPr>
        <w:tabs>
          <w:tab w:val="left" w:pos="938"/>
        </w:tabs>
      </w:pPr>
    </w:p>
    <w:p w:rsidR="00ED5595" w:rsidRDefault="00D50FEC" w:rsidP="001772E2">
      <w:pPr>
        <w:tabs>
          <w:tab w:val="left" w:pos="938"/>
        </w:tabs>
        <w:jc w:val="left"/>
      </w:pPr>
      <w:r>
        <w:t>Una vez seleccionada nos pedirá la IP del atacante:</w:t>
      </w:r>
    </w:p>
    <w:p w:rsidR="00BD2283" w:rsidRDefault="00D50FEC" w:rsidP="001772E2">
      <w:pPr>
        <w:keepNext/>
        <w:tabs>
          <w:tab w:val="left" w:pos="938"/>
        </w:tabs>
      </w:pPr>
      <w:r>
        <w:rPr>
          <w:noProof/>
        </w:rPr>
        <w:drawing>
          <wp:inline distT="0" distB="0" distL="0" distR="0">
            <wp:extent cx="5688965" cy="315595"/>
            <wp:effectExtent l="0" t="0" r="63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a de pantalla 2018-05-26 a las 19.16.2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88965" cy="315595"/>
                    </a:xfrm>
                    <a:prstGeom prst="rect">
                      <a:avLst/>
                    </a:prstGeom>
                  </pic:spPr>
                </pic:pic>
              </a:graphicData>
            </a:graphic>
          </wp:inline>
        </w:drawing>
      </w:r>
    </w:p>
    <w:p w:rsidR="00ED5595" w:rsidRDefault="00BD2283" w:rsidP="001772E2">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205" w:name="_Toc515563746"/>
      <w:r w:rsidR="00523D3D">
        <w:rPr>
          <w:b/>
          <w:i w:val="0"/>
          <w:noProof/>
          <w:color w:val="4DA4D8" w:themeColor="accent3" w:themeTint="99"/>
        </w:rPr>
        <w:t>74</w:t>
      </w:r>
      <w:r w:rsidRPr="00BD2283">
        <w:rPr>
          <w:b/>
          <w:i w:val="0"/>
          <w:color w:val="4DA4D8" w:themeColor="accent3" w:themeTint="99"/>
        </w:rPr>
        <w:fldChar w:fldCharType="end"/>
      </w:r>
      <w:r>
        <w:t>-IP atacante setoolkit.</w:t>
      </w:r>
      <w:r w:rsidR="00536B72">
        <w:t xml:space="preserve"> </w:t>
      </w:r>
      <w:r>
        <w:t>Fuente: propia</w:t>
      </w:r>
      <w:bookmarkEnd w:id="205"/>
    </w:p>
    <w:p w:rsidR="00D50FEC" w:rsidRDefault="00D50FEC" w:rsidP="001772E2">
      <w:pPr>
        <w:tabs>
          <w:tab w:val="left" w:pos="938"/>
        </w:tabs>
      </w:pPr>
      <w:r>
        <w:t>Y la web a clonar:</w:t>
      </w:r>
    </w:p>
    <w:p w:rsidR="00BD2283" w:rsidRDefault="00D50FEC" w:rsidP="001772E2">
      <w:pPr>
        <w:keepNext/>
        <w:tabs>
          <w:tab w:val="left" w:pos="938"/>
        </w:tabs>
      </w:pPr>
      <w:r>
        <w:rPr>
          <w:noProof/>
        </w:rPr>
        <w:drawing>
          <wp:inline distT="0" distB="0" distL="0" distR="0">
            <wp:extent cx="5688965" cy="647065"/>
            <wp:effectExtent l="0" t="0" r="635"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a de pantalla 2018-05-26 a las 19.16.38.png"/>
                    <pic:cNvPicPr/>
                  </pic:nvPicPr>
                  <pic:blipFill>
                    <a:blip r:embed="rId149">
                      <a:extLst>
                        <a:ext uri="{28A0092B-C50C-407E-A947-70E740481C1C}">
                          <a14:useLocalDpi xmlns:a14="http://schemas.microsoft.com/office/drawing/2010/main" val="0"/>
                        </a:ext>
                      </a:extLst>
                    </a:blip>
                    <a:stretch>
                      <a:fillRect/>
                    </a:stretch>
                  </pic:blipFill>
                  <pic:spPr>
                    <a:xfrm>
                      <a:off x="0" y="0"/>
                      <a:ext cx="5688965" cy="647065"/>
                    </a:xfrm>
                    <a:prstGeom prst="rect">
                      <a:avLst/>
                    </a:prstGeom>
                  </pic:spPr>
                </pic:pic>
              </a:graphicData>
            </a:graphic>
          </wp:inline>
        </w:drawing>
      </w:r>
    </w:p>
    <w:p w:rsidR="00D50FEC" w:rsidRDefault="00BD2283" w:rsidP="001772E2">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206" w:name="_Toc515563747"/>
      <w:r w:rsidR="00523D3D">
        <w:rPr>
          <w:b/>
          <w:i w:val="0"/>
          <w:noProof/>
          <w:color w:val="4DA4D8" w:themeColor="accent3" w:themeTint="99"/>
        </w:rPr>
        <w:t>75</w:t>
      </w:r>
      <w:r w:rsidRPr="00BD2283">
        <w:rPr>
          <w:b/>
          <w:i w:val="0"/>
          <w:color w:val="4DA4D8" w:themeColor="accent3" w:themeTint="99"/>
        </w:rPr>
        <w:fldChar w:fldCharType="end"/>
      </w:r>
      <w:r>
        <w:t>-Web a clonar con setoolkit.</w:t>
      </w:r>
      <w:r w:rsidR="00536B72">
        <w:t xml:space="preserve"> </w:t>
      </w:r>
      <w:r>
        <w:t>Fuente: propia</w:t>
      </w:r>
      <w:bookmarkEnd w:id="206"/>
    </w:p>
    <w:p w:rsidR="00D50FEC" w:rsidRDefault="00D50FEC" w:rsidP="001772E2">
      <w:pPr>
        <w:tabs>
          <w:tab w:val="left" w:pos="938"/>
        </w:tabs>
      </w:pPr>
      <w:r>
        <w:t>A continuación nos pedirá desconectar el servidor Apache para desocupar el puerto 80:</w:t>
      </w:r>
    </w:p>
    <w:p w:rsidR="00BD2283" w:rsidRDefault="00D50FEC" w:rsidP="001772E2">
      <w:pPr>
        <w:keepNext/>
        <w:tabs>
          <w:tab w:val="left" w:pos="938"/>
        </w:tabs>
      </w:pPr>
      <w:r>
        <w:rPr>
          <w:noProof/>
        </w:rPr>
        <w:lastRenderedPageBreak/>
        <w:drawing>
          <wp:inline distT="0" distB="0" distL="0" distR="0">
            <wp:extent cx="5131397" cy="130418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a de pantalla 2018-05-26 a las 19.17.3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147638" cy="1308313"/>
                    </a:xfrm>
                    <a:prstGeom prst="rect">
                      <a:avLst/>
                    </a:prstGeom>
                  </pic:spPr>
                </pic:pic>
              </a:graphicData>
            </a:graphic>
          </wp:inline>
        </w:drawing>
      </w:r>
    </w:p>
    <w:p w:rsidR="00ED5595" w:rsidRDefault="00BD2283" w:rsidP="001772E2">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207" w:name="_Toc515563748"/>
      <w:r w:rsidR="00523D3D">
        <w:rPr>
          <w:b/>
          <w:i w:val="0"/>
          <w:noProof/>
          <w:color w:val="4DA4D8" w:themeColor="accent3" w:themeTint="99"/>
        </w:rPr>
        <w:t>76</w:t>
      </w:r>
      <w:r w:rsidRPr="00BD2283">
        <w:rPr>
          <w:b/>
          <w:i w:val="0"/>
          <w:color w:val="4DA4D8" w:themeColor="accent3" w:themeTint="99"/>
        </w:rPr>
        <w:fldChar w:fldCharType="end"/>
      </w:r>
      <w:r>
        <w:t>-Desconexión del servidor web setoolkit.</w:t>
      </w:r>
      <w:r w:rsidR="00536B72">
        <w:t xml:space="preserve"> </w:t>
      </w:r>
      <w:r>
        <w:t>Fuente: propia</w:t>
      </w:r>
      <w:bookmarkEnd w:id="207"/>
    </w:p>
    <w:p w:rsidR="00684E27" w:rsidRDefault="00684E27" w:rsidP="001772E2">
      <w:pPr>
        <w:tabs>
          <w:tab w:val="left" w:pos="938"/>
        </w:tabs>
      </w:pPr>
      <w:r>
        <w:t>Tras aceptar la desconexión de nuestro servidor Apache setoolkit estará dispuesto para realizar el ataque</w:t>
      </w:r>
      <w:r w:rsidR="00177C94">
        <w:fldChar w:fldCharType="begin"/>
      </w:r>
      <w:r w:rsidR="008D0C4B">
        <w:instrText xml:space="preserve"> ADDIN ZOTERO_ITEM CSL_CITATION {"citationID":"HKI9E69B","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rsidR="00177C94">
        <w:fldChar w:fldCharType="separate"/>
      </w:r>
      <w:r w:rsidR="008D0C4B">
        <w:rPr>
          <w:noProof/>
        </w:rPr>
        <w:t>[10]</w:t>
      </w:r>
      <w:r w:rsidR="00177C94">
        <w:fldChar w:fldCharType="end"/>
      </w:r>
      <w:r>
        <w:t>, pero necesitamos realizar un ataque DNS spoofing para lanzar la web falsa, para ello usaremos Ettercap, en este caso en su versión gráfica.</w:t>
      </w:r>
    </w:p>
    <w:p w:rsidR="00E23EA4" w:rsidRPr="00E23EA4" w:rsidRDefault="00E23EA4" w:rsidP="001772E2">
      <w:pPr>
        <w:tabs>
          <w:tab w:val="left" w:pos="938"/>
        </w:tabs>
        <w:rPr>
          <w:b/>
          <w:i/>
        </w:rPr>
      </w:pPr>
      <w:r>
        <w:t xml:space="preserve">Para lanzar Ettercap gráfico usaremos el comando: </w:t>
      </w:r>
      <w:r w:rsidRPr="00E23EA4">
        <w:rPr>
          <w:b/>
          <w:i/>
        </w:rPr>
        <w:t>sudo ettercap -G</w:t>
      </w:r>
    </w:p>
    <w:p w:rsidR="00684E27" w:rsidRDefault="00684E27" w:rsidP="001772E2">
      <w:pPr>
        <w:tabs>
          <w:tab w:val="left" w:pos="938"/>
        </w:tabs>
      </w:pPr>
    </w:p>
    <w:p w:rsidR="002C723B" w:rsidRDefault="00E23EA4" w:rsidP="001772E2">
      <w:pPr>
        <w:keepNext/>
        <w:tabs>
          <w:tab w:val="left" w:pos="938"/>
        </w:tabs>
        <w:jc w:val="center"/>
      </w:pPr>
      <w:r>
        <w:rPr>
          <w:noProof/>
        </w:rPr>
        <w:drawing>
          <wp:inline distT="0" distB="0" distL="0" distR="0">
            <wp:extent cx="2441196" cy="404172"/>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a de pantalla 2018-05-26 a las 19.19.1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475759" cy="409894"/>
                    </a:xfrm>
                    <a:prstGeom prst="rect">
                      <a:avLst/>
                    </a:prstGeom>
                  </pic:spPr>
                </pic:pic>
              </a:graphicData>
            </a:graphic>
          </wp:inline>
        </w:drawing>
      </w:r>
    </w:p>
    <w:p w:rsidR="0089110D" w:rsidRDefault="002C723B" w:rsidP="001772E2">
      <w:pPr>
        <w:pStyle w:val="Descripcin"/>
        <w:ind w:firstLine="426"/>
        <w:jc w:val="center"/>
      </w:pPr>
      <w:r w:rsidRPr="002C723B">
        <w:rPr>
          <w:b/>
          <w:i w:val="0"/>
          <w:color w:val="4DA4D8" w:themeColor="accent3" w:themeTint="99"/>
        </w:rPr>
        <w:fldChar w:fldCharType="begin"/>
      </w:r>
      <w:r w:rsidRPr="002C723B">
        <w:rPr>
          <w:b/>
          <w:i w:val="0"/>
          <w:color w:val="4DA4D8" w:themeColor="accent3" w:themeTint="99"/>
        </w:rPr>
        <w:instrText xml:space="preserve"> SEQ Ilustración \* ARABIC </w:instrText>
      </w:r>
      <w:r w:rsidRPr="002C723B">
        <w:rPr>
          <w:b/>
          <w:i w:val="0"/>
          <w:color w:val="4DA4D8" w:themeColor="accent3" w:themeTint="99"/>
        </w:rPr>
        <w:fldChar w:fldCharType="separate"/>
      </w:r>
      <w:bookmarkStart w:id="208" w:name="_Toc515563749"/>
      <w:r w:rsidR="00523D3D">
        <w:rPr>
          <w:b/>
          <w:i w:val="0"/>
          <w:noProof/>
          <w:color w:val="4DA4D8" w:themeColor="accent3" w:themeTint="99"/>
        </w:rPr>
        <w:t>77</w:t>
      </w:r>
      <w:r w:rsidRPr="002C723B">
        <w:rPr>
          <w:b/>
          <w:i w:val="0"/>
          <w:color w:val="4DA4D8" w:themeColor="accent3" w:themeTint="99"/>
        </w:rPr>
        <w:fldChar w:fldCharType="end"/>
      </w:r>
      <w:r>
        <w:t>-Ejecución interfaz gráfica de Ettercap.</w:t>
      </w:r>
      <w:r w:rsidR="00536B72">
        <w:t xml:space="preserve"> </w:t>
      </w:r>
      <w:r>
        <w:t>Fuente: propia</w:t>
      </w:r>
      <w:bookmarkEnd w:id="208"/>
    </w:p>
    <w:p w:rsidR="006A777D" w:rsidRDefault="00302072" w:rsidP="001772E2">
      <w:pPr>
        <w:keepNext/>
        <w:tabs>
          <w:tab w:val="left" w:pos="938"/>
        </w:tabs>
      </w:pPr>
      <w:r>
        <w:rPr>
          <w:noProof/>
        </w:rPr>
        <w:drawing>
          <wp:anchor distT="0" distB="0" distL="114300" distR="114300" simplePos="0" relativeHeight="251821056" behindDoc="0" locked="0" layoutInCell="1" allowOverlap="1" wp14:anchorId="6964EB0F">
            <wp:simplePos x="0" y="0"/>
            <wp:positionH relativeFrom="column">
              <wp:posOffset>-112395</wp:posOffset>
            </wp:positionH>
            <wp:positionV relativeFrom="paragraph">
              <wp:posOffset>700405</wp:posOffset>
            </wp:positionV>
            <wp:extent cx="5238115" cy="2437765"/>
            <wp:effectExtent l="0" t="0" r="0" b="635"/>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a de pantalla 2018-05-26 a las 19.19.50.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38115" cy="2437765"/>
                    </a:xfrm>
                    <a:prstGeom prst="rect">
                      <a:avLst/>
                    </a:prstGeom>
                  </pic:spPr>
                </pic:pic>
              </a:graphicData>
            </a:graphic>
            <wp14:sizeRelH relativeFrom="page">
              <wp14:pctWidth>0</wp14:pctWidth>
            </wp14:sizeRelH>
            <wp14:sizeRelV relativeFrom="page">
              <wp14:pctHeight>0</wp14:pctHeight>
            </wp14:sizeRelV>
          </wp:anchor>
        </w:drawing>
      </w:r>
      <w:r w:rsidR="0089110D">
        <w:t>Tendremos que usar la herramienta de sniffer para detectar los diferentes hosts conectados a la red. Para ello deberemos especificar la interfaz de red, en este caso ens33.</w:t>
      </w:r>
      <w:r w:rsidR="0089110D" w:rsidRPr="0089110D">
        <w:rPr>
          <w:noProof/>
        </w:rPr>
        <w:t xml:space="preserve"> </w:t>
      </w:r>
      <w:r w:rsidR="0089110D">
        <w:rPr>
          <w:noProof/>
        </w:rPr>
        <w:drawing>
          <wp:inline distT="0" distB="0" distL="0" distR="0">
            <wp:extent cx="5130538" cy="1542667"/>
            <wp:effectExtent l="0" t="0" r="63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a de pantalla 2018-05-26 a las 19.19.52.png"/>
                    <pic:cNvPicPr/>
                  </pic:nvPicPr>
                  <pic:blipFill>
                    <a:blip r:embed="rId153">
                      <a:extLst>
                        <a:ext uri="{28A0092B-C50C-407E-A947-70E740481C1C}">
                          <a14:useLocalDpi xmlns:a14="http://schemas.microsoft.com/office/drawing/2010/main" val="0"/>
                        </a:ext>
                      </a:extLst>
                    </a:blip>
                    <a:stretch>
                      <a:fillRect/>
                    </a:stretch>
                  </pic:blipFill>
                  <pic:spPr>
                    <a:xfrm>
                      <a:off x="0" y="0"/>
                      <a:ext cx="5162201" cy="1552188"/>
                    </a:xfrm>
                    <a:prstGeom prst="rect">
                      <a:avLst/>
                    </a:prstGeom>
                  </pic:spPr>
                </pic:pic>
              </a:graphicData>
            </a:graphic>
          </wp:inline>
        </w:drawing>
      </w:r>
    </w:p>
    <w:p w:rsidR="00BD1B26" w:rsidRDefault="006A777D" w:rsidP="001772E2">
      <w:pPr>
        <w:pStyle w:val="Descripcin"/>
        <w:jc w:val="center"/>
      </w:pPr>
      <w:r w:rsidRPr="006A777D">
        <w:rPr>
          <w:b/>
          <w:i w:val="0"/>
          <w:color w:val="4DA4D8" w:themeColor="accent3" w:themeTint="99"/>
        </w:rPr>
        <w:fldChar w:fldCharType="begin"/>
      </w:r>
      <w:r w:rsidRPr="006A777D">
        <w:rPr>
          <w:b/>
          <w:i w:val="0"/>
          <w:color w:val="4DA4D8" w:themeColor="accent3" w:themeTint="99"/>
        </w:rPr>
        <w:instrText xml:space="preserve"> SEQ Ilustración \* ARABIC </w:instrText>
      </w:r>
      <w:r w:rsidRPr="006A777D">
        <w:rPr>
          <w:b/>
          <w:i w:val="0"/>
          <w:color w:val="4DA4D8" w:themeColor="accent3" w:themeTint="99"/>
        </w:rPr>
        <w:fldChar w:fldCharType="separate"/>
      </w:r>
      <w:bookmarkStart w:id="209" w:name="_Toc515563750"/>
      <w:r w:rsidR="00523D3D">
        <w:rPr>
          <w:b/>
          <w:i w:val="0"/>
          <w:noProof/>
          <w:color w:val="4DA4D8" w:themeColor="accent3" w:themeTint="99"/>
        </w:rPr>
        <w:t>78</w:t>
      </w:r>
      <w:r w:rsidRPr="006A777D">
        <w:rPr>
          <w:b/>
          <w:i w:val="0"/>
          <w:color w:val="4DA4D8" w:themeColor="accent3" w:themeTint="99"/>
        </w:rPr>
        <w:fldChar w:fldCharType="end"/>
      </w:r>
      <w:r>
        <w:t>-</w:t>
      </w:r>
      <w:r w:rsidRPr="00230708">
        <w:t>Sniffer de equipos en interfaz de red.</w:t>
      </w:r>
      <w:r w:rsidR="00536B72">
        <w:t xml:space="preserve"> </w:t>
      </w:r>
      <w:r w:rsidRPr="00230708">
        <w:t>Fuente: propia</w:t>
      </w:r>
      <w:bookmarkEnd w:id="209"/>
    </w:p>
    <w:p w:rsidR="006A777D" w:rsidRDefault="00536B72" w:rsidP="001772E2">
      <w:pPr>
        <w:tabs>
          <w:tab w:val="left" w:pos="938"/>
        </w:tabs>
      </w:pPr>
      <w:r>
        <w:rPr>
          <w:noProof/>
        </w:rPr>
        <w:lastRenderedPageBreak/>
        <mc:AlternateContent>
          <mc:Choice Requires="wps">
            <w:drawing>
              <wp:anchor distT="0" distB="0" distL="114300" distR="114300" simplePos="0" relativeHeight="251848704" behindDoc="0" locked="0" layoutInCell="1" allowOverlap="1" wp14:anchorId="0299F4BB" wp14:editId="674E55EA">
                <wp:simplePos x="0" y="0"/>
                <wp:positionH relativeFrom="column">
                  <wp:posOffset>895985</wp:posOffset>
                </wp:positionH>
                <wp:positionV relativeFrom="paragraph">
                  <wp:posOffset>3054985</wp:posOffset>
                </wp:positionV>
                <wp:extent cx="3412490" cy="635"/>
                <wp:effectExtent l="0" t="0" r="3810" b="12065"/>
                <wp:wrapTopAndBottom/>
                <wp:docPr id="54" name="Cuadro de texto 54"/>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6F3A53" w:rsidRPr="00C76491"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0" w:name="_Toc515561248"/>
                            <w:bookmarkStart w:id="211" w:name="_Toc515563751"/>
                            <w:r>
                              <w:rPr>
                                <w:b/>
                                <w:i w:val="0"/>
                                <w:noProof/>
                                <w:color w:val="4DA4D8" w:themeColor="accent3" w:themeTint="99"/>
                              </w:rPr>
                              <w:t>79</w:t>
                            </w:r>
                            <w:r w:rsidRPr="00536B72">
                              <w:rPr>
                                <w:b/>
                                <w:i w:val="0"/>
                                <w:noProof/>
                                <w:color w:val="4DA4D8" w:themeColor="accent3" w:themeTint="99"/>
                              </w:rPr>
                              <w:fldChar w:fldCharType="end"/>
                            </w:r>
                            <w:r>
                              <w:t>-</w:t>
                            </w:r>
                            <w:r w:rsidRPr="0043058B">
                              <w:t>Listado de hosts Ettercap.</w:t>
                            </w:r>
                            <w:r>
                              <w:t xml:space="preserve"> </w:t>
                            </w:r>
                            <w:r w:rsidRPr="0043058B">
                              <w:t>Fuente: propia</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F4BB" id="Cuadro de texto 54" o:spid="_x0000_s1065" type="#_x0000_t202" style="position:absolute;left:0;text-align:left;margin-left:70.55pt;margin-top:240.55pt;width:268.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" stroked="f">
                <v:textbox style="mso-fit-shape-to-text:t" inset="0,0,0,0">
                  <w:txbxContent>
                    <w:p w:rsidR="006F3A53" w:rsidRPr="00C76491"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2" w:name="_Toc515561248"/>
                      <w:bookmarkStart w:id="213" w:name="_Toc515563751"/>
                      <w:r>
                        <w:rPr>
                          <w:b/>
                          <w:i w:val="0"/>
                          <w:noProof/>
                          <w:color w:val="4DA4D8" w:themeColor="accent3" w:themeTint="99"/>
                        </w:rPr>
                        <w:t>79</w:t>
                      </w:r>
                      <w:r w:rsidRPr="00536B72">
                        <w:rPr>
                          <w:b/>
                          <w:i w:val="0"/>
                          <w:noProof/>
                          <w:color w:val="4DA4D8" w:themeColor="accent3" w:themeTint="99"/>
                        </w:rPr>
                        <w:fldChar w:fldCharType="end"/>
                      </w:r>
                      <w:r>
                        <w:t>-</w:t>
                      </w:r>
                      <w:r w:rsidRPr="0043058B">
                        <w:t>Listado de hosts Ettercap.</w:t>
                      </w:r>
                      <w:r>
                        <w:t xml:space="preserve"> </w:t>
                      </w:r>
                      <w:r w:rsidRPr="0043058B">
                        <w:t>Fuente: propia</w:t>
                      </w:r>
                      <w:bookmarkEnd w:id="212"/>
                      <w:bookmarkEnd w:id="213"/>
                    </w:p>
                  </w:txbxContent>
                </v:textbox>
                <w10:wrap type="topAndBottom"/>
              </v:shape>
            </w:pict>
          </mc:Fallback>
        </mc:AlternateContent>
      </w:r>
      <w:r w:rsidR="00302072">
        <w:rPr>
          <w:noProof/>
        </w:rPr>
        <w:drawing>
          <wp:anchor distT="0" distB="0" distL="114300" distR="114300" simplePos="0" relativeHeight="251770880" behindDoc="0" locked="0" layoutInCell="1" allowOverlap="1">
            <wp:simplePos x="0" y="0"/>
            <wp:positionH relativeFrom="column">
              <wp:posOffset>896209</wp:posOffset>
            </wp:positionH>
            <wp:positionV relativeFrom="paragraph">
              <wp:posOffset>441325</wp:posOffset>
            </wp:positionV>
            <wp:extent cx="3412490" cy="2556510"/>
            <wp:effectExtent l="0" t="0" r="3810"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a de pantalla 2018-05-26 a las 19.20.3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12490" cy="2556510"/>
                    </a:xfrm>
                    <a:prstGeom prst="rect">
                      <a:avLst/>
                    </a:prstGeom>
                  </pic:spPr>
                </pic:pic>
              </a:graphicData>
            </a:graphic>
            <wp14:sizeRelH relativeFrom="page">
              <wp14:pctWidth>0</wp14:pctWidth>
            </wp14:sizeRelH>
            <wp14:sizeRelV relativeFrom="page">
              <wp14:pctHeight>0</wp14:pctHeight>
            </wp14:sizeRelV>
          </wp:anchor>
        </w:drawing>
      </w:r>
      <w:r w:rsidR="006A777D">
        <w:rPr>
          <w:noProof/>
        </w:rPr>
        <mc:AlternateContent>
          <mc:Choice Requires="wps">
            <w:drawing>
              <wp:anchor distT="0" distB="0" distL="114300" distR="114300" simplePos="0" relativeHeight="251777024" behindDoc="0" locked="0" layoutInCell="1" allowOverlap="1" wp14:anchorId="6FDC2EBA" wp14:editId="6CF997CB">
                <wp:simplePos x="0" y="0"/>
                <wp:positionH relativeFrom="column">
                  <wp:posOffset>1240790</wp:posOffset>
                </wp:positionH>
                <wp:positionV relativeFrom="paragraph">
                  <wp:posOffset>3054985</wp:posOffset>
                </wp:positionV>
                <wp:extent cx="3412490" cy="635"/>
                <wp:effectExtent l="0" t="0" r="3810" b="12065"/>
                <wp:wrapTopAndBottom/>
                <wp:docPr id="171" name="Cuadro de texto 171"/>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6F3A53" w:rsidRPr="009B5AD5" w:rsidRDefault="006F3A53" w:rsidP="006A777D">
                            <w:pPr>
                              <w:pStyle w:val="Descripci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2EBA" id="Cuadro de texto 171" o:spid="_x0000_s1066" type="#_x0000_t202" style="position:absolute;left:0;text-align:left;margin-left:97.7pt;margin-top:240.55pt;width:268.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" stroked="f">
                <v:textbox style="mso-fit-shape-to-text:t" inset="0,0,0,0">
                  <w:txbxContent>
                    <w:p w:rsidR="006F3A53" w:rsidRPr="009B5AD5" w:rsidRDefault="006F3A53" w:rsidP="006A777D">
                      <w:pPr>
                        <w:pStyle w:val="Descripcin"/>
                        <w:rPr>
                          <w:noProof/>
                          <w:szCs w:val="22"/>
                        </w:rPr>
                      </w:pPr>
                    </w:p>
                  </w:txbxContent>
                </v:textbox>
                <w10:wrap type="topAndBottom"/>
              </v:shape>
            </w:pict>
          </mc:Fallback>
        </mc:AlternateContent>
      </w:r>
      <w:r w:rsidR="006A777D">
        <w:t>Una vez activado el sniffer en la interfaz de red pulsaremos sobre “Hosts” list para ver los hosts.</w:t>
      </w:r>
    </w:p>
    <w:p w:rsidR="00ED5595" w:rsidRDefault="00ED5595" w:rsidP="001772E2">
      <w:pPr>
        <w:pStyle w:val="Descripcin"/>
      </w:pPr>
    </w:p>
    <w:p w:rsidR="006A777D" w:rsidRDefault="006A777D" w:rsidP="001772E2">
      <w:pPr>
        <w:tabs>
          <w:tab w:val="left" w:pos="938"/>
        </w:tabs>
      </w:pPr>
      <w:r>
        <w:t>En caso de no aparecer el host deseado deberemos ejecutar un escaneo de hosts pulsando “Scan for hosts”.</w:t>
      </w:r>
    </w:p>
    <w:p w:rsidR="00536B72" w:rsidRDefault="006A777D" w:rsidP="00536B72">
      <w:pPr>
        <w:keepNext/>
        <w:tabs>
          <w:tab w:val="left" w:pos="938"/>
        </w:tabs>
      </w:pPr>
      <w:r>
        <w:rPr>
          <w:noProof/>
        </w:rPr>
        <w:drawing>
          <wp:inline distT="0" distB="0" distL="0" distR="0">
            <wp:extent cx="5163671" cy="1828165"/>
            <wp:effectExtent l="0" t="0" r="5715"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pantalla 2018-05-26 a las 19.20.56.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67235" cy="1829427"/>
                    </a:xfrm>
                    <a:prstGeom prst="rect">
                      <a:avLst/>
                    </a:prstGeom>
                  </pic:spPr>
                </pic:pic>
              </a:graphicData>
            </a:graphic>
          </wp:inline>
        </w:drawing>
      </w:r>
    </w:p>
    <w:p w:rsidR="00ED5595" w:rsidRDefault="00536B72" w:rsidP="00536B72">
      <w:pPr>
        <w:pStyle w:val="Descripcin"/>
        <w:jc w:val="center"/>
      </w:pPr>
      <w:r w:rsidRPr="00536B72">
        <w:rPr>
          <w:b/>
          <w:i w:val="0"/>
          <w:color w:val="4DA4D8" w:themeColor="accent3" w:themeTint="99"/>
        </w:rPr>
        <w:fldChar w:fldCharType="begin"/>
      </w:r>
      <w:r w:rsidRPr="00536B72">
        <w:rPr>
          <w:b/>
          <w:i w:val="0"/>
          <w:color w:val="4DA4D8" w:themeColor="accent3" w:themeTint="99"/>
        </w:rPr>
        <w:instrText xml:space="preserve"> SEQ Ilustración \* ARABIC </w:instrText>
      </w:r>
      <w:r w:rsidRPr="00536B72">
        <w:rPr>
          <w:b/>
          <w:i w:val="0"/>
          <w:color w:val="4DA4D8" w:themeColor="accent3" w:themeTint="99"/>
        </w:rPr>
        <w:fldChar w:fldCharType="separate"/>
      </w:r>
      <w:bookmarkStart w:id="214" w:name="_Toc515563752"/>
      <w:r w:rsidR="00523D3D">
        <w:rPr>
          <w:b/>
          <w:i w:val="0"/>
          <w:noProof/>
          <w:color w:val="4DA4D8" w:themeColor="accent3" w:themeTint="99"/>
        </w:rPr>
        <w:t>80</w:t>
      </w:r>
      <w:r w:rsidRPr="00536B72">
        <w:rPr>
          <w:b/>
          <w:i w:val="0"/>
          <w:color w:val="4DA4D8" w:themeColor="accent3" w:themeTint="99"/>
        </w:rPr>
        <w:fldChar w:fldCharType="end"/>
      </w:r>
      <w:r w:rsidRPr="00372701">
        <w:t>-Escaneo de hosts Ettercap.</w:t>
      </w:r>
      <w:r>
        <w:t xml:space="preserve"> </w:t>
      </w:r>
      <w:r w:rsidRPr="00372701">
        <w:t>Fuente: propia</w:t>
      </w:r>
      <w:bookmarkEnd w:id="214"/>
    </w:p>
    <w:p w:rsidR="00ED5595" w:rsidRDefault="006A777D" w:rsidP="001772E2">
      <w:pPr>
        <w:tabs>
          <w:tab w:val="left" w:pos="938"/>
        </w:tabs>
      </w:pPr>
      <w:r>
        <w:t>Seleccionaremos la IP de la víctima como objetivo 1 y la IP del Gateway como objetivo 2.</w:t>
      </w:r>
    </w:p>
    <w:p w:rsidR="00ED5595" w:rsidRDefault="00ED5595" w:rsidP="001772E2">
      <w:pPr>
        <w:tabs>
          <w:tab w:val="left" w:pos="938"/>
        </w:tabs>
      </w:pPr>
    </w:p>
    <w:p w:rsidR="0075150A" w:rsidRDefault="00536B72" w:rsidP="001772E2">
      <w:pPr>
        <w:keepNext/>
        <w:tabs>
          <w:tab w:val="left" w:pos="938"/>
        </w:tabs>
      </w:pPr>
      <w:r>
        <w:rPr>
          <w:noProof/>
        </w:rPr>
        <w:lastRenderedPageBreak/>
        <w:drawing>
          <wp:inline distT="0" distB="0" distL="0" distR="0" wp14:anchorId="5D43E4CC" wp14:editId="10AD5E4C">
            <wp:extent cx="5112385" cy="42818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05-26 a las 19.22.2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12385" cy="428180"/>
                    </a:xfrm>
                    <a:prstGeom prst="rect">
                      <a:avLst/>
                    </a:prstGeom>
                  </pic:spPr>
                </pic:pic>
              </a:graphicData>
            </a:graphic>
          </wp:inline>
        </w:drawing>
      </w:r>
      <w:r w:rsidR="006A777D">
        <w:rPr>
          <w:noProof/>
        </w:rPr>
        <w:drawing>
          <wp:inline distT="0" distB="0" distL="0" distR="0" wp14:anchorId="576B2E92" wp14:editId="45E66DCE">
            <wp:extent cx="5099124" cy="1579880"/>
            <wp:effectExtent l="0" t="0" r="635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a de pantalla 2018-05-26 a las 19.22.4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5192" cy="1581760"/>
                    </a:xfrm>
                    <a:prstGeom prst="rect">
                      <a:avLst/>
                    </a:prstGeom>
                  </pic:spPr>
                </pic:pic>
              </a:graphicData>
            </a:graphic>
          </wp:inline>
        </w:drawing>
      </w:r>
    </w:p>
    <w:p w:rsidR="00970FD7" w:rsidRDefault="00970FD7" w:rsidP="001772E2">
      <w:pPr>
        <w:pStyle w:val="Descripcin"/>
        <w:jc w:val="center"/>
        <w:rPr>
          <w:b/>
          <w:i w:val="0"/>
          <w:color w:val="4DA4D8" w:themeColor="accent3" w:themeTint="99"/>
        </w:rPr>
      </w:pPr>
      <w:r>
        <w:rPr>
          <w:b/>
          <w:i w:val="0"/>
          <w:noProof/>
          <w:color w:val="1B587C" w:themeColor="accent3"/>
        </w:rPr>
        <w:drawing>
          <wp:inline distT="0" distB="0" distL="0" distR="0">
            <wp:extent cx="2860040" cy="56206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05-26 a las 19.23.13.png"/>
                    <pic:cNvPicPr/>
                  </pic:nvPicPr>
                  <pic:blipFill>
                    <a:blip r:embed="rId158">
                      <a:extLst>
                        <a:ext uri="{28A0092B-C50C-407E-A947-70E740481C1C}">
                          <a14:useLocalDpi xmlns:a14="http://schemas.microsoft.com/office/drawing/2010/main" val="0"/>
                        </a:ext>
                      </a:extLst>
                    </a:blip>
                    <a:stretch>
                      <a:fillRect/>
                    </a:stretch>
                  </pic:blipFill>
                  <pic:spPr>
                    <a:xfrm>
                      <a:off x="0" y="0"/>
                      <a:ext cx="2901156" cy="570142"/>
                    </a:xfrm>
                    <a:prstGeom prst="rect">
                      <a:avLst/>
                    </a:prstGeom>
                  </pic:spPr>
                </pic:pic>
              </a:graphicData>
            </a:graphic>
          </wp:inline>
        </w:drawing>
      </w:r>
    </w:p>
    <w:p w:rsidR="006A777D" w:rsidRDefault="0075150A" w:rsidP="001772E2">
      <w:pPr>
        <w:pStyle w:val="Descripcin"/>
        <w:jc w:val="center"/>
      </w:pPr>
      <w:r w:rsidRPr="0075150A">
        <w:rPr>
          <w:b/>
          <w:i w:val="0"/>
          <w:color w:val="4DA4D8" w:themeColor="accent3" w:themeTint="99"/>
        </w:rPr>
        <w:fldChar w:fldCharType="begin"/>
      </w:r>
      <w:r w:rsidRPr="0075150A">
        <w:rPr>
          <w:b/>
          <w:i w:val="0"/>
          <w:color w:val="4DA4D8" w:themeColor="accent3" w:themeTint="99"/>
        </w:rPr>
        <w:instrText xml:space="preserve"> SEQ Ilustración \* ARABIC </w:instrText>
      </w:r>
      <w:r w:rsidRPr="0075150A">
        <w:rPr>
          <w:b/>
          <w:i w:val="0"/>
          <w:color w:val="4DA4D8" w:themeColor="accent3" w:themeTint="99"/>
        </w:rPr>
        <w:fldChar w:fldCharType="separate"/>
      </w:r>
      <w:bookmarkStart w:id="215" w:name="_Toc515563753"/>
      <w:r w:rsidR="00523D3D">
        <w:rPr>
          <w:b/>
          <w:i w:val="0"/>
          <w:noProof/>
          <w:color w:val="4DA4D8" w:themeColor="accent3" w:themeTint="99"/>
        </w:rPr>
        <w:t>81</w:t>
      </w:r>
      <w:r w:rsidRPr="0075150A">
        <w:rPr>
          <w:b/>
          <w:i w:val="0"/>
          <w:color w:val="4DA4D8" w:themeColor="accent3" w:themeTint="99"/>
        </w:rPr>
        <w:fldChar w:fldCharType="end"/>
      </w:r>
      <w:r>
        <w:t>-Objetivos Ettercap víctima y gateway.Fuente: propia</w:t>
      </w:r>
      <w:bookmarkEnd w:id="215"/>
    </w:p>
    <w:p w:rsidR="001C7889" w:rsidRDefault="001C7889" w:rsidP="001772E2">
      <w:r>
        <w:t xml:space="preserve">A continuación deberemos </w:t>
      </w:r>
      <w:r w:rsidR="00704608">
        <w:t>activar el plugin dns_spoof, para ello pulsaremos en la opción “plugins” del menú y seleccionaremos el plugin en el listado.</w:t>
      </w:r>
    </w:p>
    <w:p w:rsidR="00302072" w:rsidRDefault="00302072" w:rsidP="001772E2"/>
    <w:p w:rsidR="00302072" w:rsidRDefault="00302072" w:rsidP="001772E2"/>
    <w:p w:rsidR="00302072" w:rsidRDefault="00700BF0" w:rsidP="001772E2">
      <w:r>
        <w:rPr>
          <w:noProof/>
        </w:rPr>
        <mc:AlternateContent>
          <mc:Choice Requires="wps">
            <w:drawing>
              <wp:anchor distT="0" distB="0" distL="114300" distR="114300" simplePos="0" relativeHeight="251781120" behindDoc="0" locked="0" layoutInCell="1" allowOverlap="1">
                <wp:simplePos x="0" y="0"/>
                <wp:positionH relativeFrom="column">
                  <wp:posOffset>2405342</wp:posOffset>
                </wp:positionH>
                <wp:positionV relativeFrom="paragraph">
                  <wp:posOffset>407222</wp:posOffset>
                </wp:positionV>
                <wp:extent cx="516367" cy="159391"/>
                <wp:effectExtent l="25400" t="25400" r="29845" b="31115"/>
                <wp:wrapNone/>
                <wp:docPr id="176" name="Rectángulo 176"/>
                <wp:cNvGraphicFramePr/>
                <a:graphic xmlns:a="http://schemas.openxmlformats.org/drawingml/2006/main">
                  <a:graphicData uri="http://schemas.microsoft.com/office/word/2010/wordprocessingShape">
                    <wps:wsp>
                      <wps:cNvSpPr/>
                      <wps:spPr>
                        <a:xfrm>
                          <a:off x="0" y="0"/>
                          <a:ext cx="516367" cy="159391"/>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30FDF9" id="Rectángulo 176" o:spid="_x0000_s1026" style="position:absolute;margin-left:189.4pt;margin-top:32.05pt;width:40.65pt;height:12.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" filled="f" strokecolor="red" strokeweight="4pt"/>
            </w:pict>
          </mc:Fallback>
        </mc:AlternateContent>
      </w:r>
      <w:r w:rsidR="00302072">
        <w:rPr>
          <w:noProof/>
        </w:rPr>
        <mc:AlternateContent>
          <mc:Choice Requires="wps">
            <w:drawing>
              <wp:anchor distT="0" distB="0" distL="114300" distR="114300" simplePos="0" relativeHeight="251782144" behindDoc="0" locked="0" layoutInCell="1" allowOverlap="1">
                <wp:simplePos x="0" y="0"/>
                <wp:positionH relativeFrom="column">
                  <wp:posOffset>-4445</wp:posOffset>
                </wp:positionH>
                <wp:positionV relativeFrom="paragraph">
                  <wp:posOffset>1407160</wp:posOffset>
                </wp:positionV>
                <wp:extent cx="2753360" cy="142240"/>
                <wp:effectExtent l="25400" t="25400" r="27940" b="22860"/>
                <wp:wrapTopAndBottom/>
                <wp:docPr id="177" name="Rectángulo 177"/>
                <wp:cNvGraphicFramePr/>
                <a:graphic xmlns:a="http://schemas.openxmlformats.org/drawingml/2006/main">
                  <a:graphicData uri="http://schemas.microsoft.com/office/word/2010/wordprocessingShape">
                    <wps:wsp>
                      <wps:cNvSpPr/>
                      <wps:spPr>
                        <a:xfrm>
                          <a:off x="0" y="0"/>
                          <a:ext cx="2753360" cy="14224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66D27" id="Rectángulo 177" o:spid="_x0000_s1026" style="position:absolute;margin-left:-.35pt;margin-top:110.8pt;width:216.8pt;height:11.2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" filled="f" strokecolor="red" strokeweight="4pt">
                <w10:wrap type="topAndBottom"/>
              </v:rect>
            </w:pict>
          </mc:Fallback>
        </mc:AlternateContent>
      </w:r>
      <w:r w:rsidR="00536B72">
        <w:rPr>
          <w:noProof/>
        </w:rPr>
        <mc:AlternateContent>
          <mc:Choice Requires="wps">
            <w:drawing>
              <wp:anchor distT="0" distB="0" distL="114300" distR="114300" simplePos="0" relativeHeight="251850752" behindDoc="0" locked="0" layoutInCell="1" allowOverlap="1" wp14:anchorId="32A00036" wp14:editId="3F34EED6">
                <wp:simplePos x="0" y="0"/>
                <wp:positionH relativeFrom="column">
                  <wp:posOffset>-4445</wp:posOffset>
                </wp:positionH>
                <wp:positionV relativeFrom="paragraph">
                  <wp:posOffset>2517775</wp:posOffset>
                </wp:positionV>
                <wp:extent cx="5210810" cy="635"/>
                <wp:effectExtent l="0" t="0" r="0" b="12065"/>
                <wp:wrapTopAndBottom/>
                <wp:docPr id="55" name="Cuadro de texto 55"/>
                <wp:cNvGraphicFramePr/>
                <a:graphic xmlns:a="http://schemas.openxmlformats.org/drawingml/2006/main">
                  <a:graphicData uri="http://schemas.microsoft.com/office/word/2010/wordprocessingShape">
                    <wps:wsp>
                      <wps:cNvSpPr txBox="1"/>
                      <wps:spPr>
                        <a:xfrm>
                          <a:off x="0" y="0"/>
                          <a:ext cx="5210810" cy="635"/>
                        </a:xfrm>
                        <a:prstGeom prst="rect">
                          <a:avLst/>
                        </a:prstGeom>
                        <a:solidFill>
                          <a:prstClr val="white"/>
                        </a:solidFill>
                        <a:ln>
                          <a:noFill/>
                        </a:ln>
                      </wps:spPr>
                      <wps:txbx>
                        <w:txbxContent>
                          <w:p w:rsidR="006F3A53" w:rsidRPr="005C69E2"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6" w:name="_Toc515561251"/>
                            <w:bookmarkStart w:id="217" w:name="_Toc515563754"/>
                            <w:r>
                              <w:rPr>
                                <w:b/>
                                <w:i w:val="0"/>
                                <w:noProof/>
                                <w:color w:val="4DA4D8" w:themeColor="accent3" w:themeTint="99"/>
                              </w:rPr>
                              <w:t>82</w:t>
                            </w:r>
                            <w:r w:rsidRPr="00536B72">
                              <w:rPr>
                                <w:b/>
                                <w:i w:val="0"/>
                                <w:noProof/>
                                <w:color w:val="4DA4D8" w:themeColor="accent3" w:themeTint="99"/>
                              </w:rPr>
                              <w:fldChar w:fldCharType="end"/>
                            </w:r>
                            <w:r>
                              <w:t>-</w:t>
                            </w:r>
                            <w:r w:rsidRPr="002E4C66">
                              <w:t>Plugin dns_spoof Ettercap.</w:t>
                            </w:r>
                            <w:r>
                              <w:t xml:space="preserve"> </w:t>
                            </w:r>
                            <w:r w:rsidRPr="002E4C66">
                              <w:t>Fuente: propia</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00036" id="Cuadro de texto 55" o:spid="_x0000_s1067" type="#_x0000_t202" style="position:absolute;left:0;text-align:left;margin-left:-.35pt;margin-top:198.25pt;width:410.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" stroked="f">
                <v:textbox style="mso-fit-shape-to-text:t" inset="0,0,0,0">
                  <w:txbxContent>
                    <w:p w:rsidR="006F3A53" w:rsidRPr="005C69E2"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18" w:name="_Toc515561251"/>
                      <w:bookmarkStart w:id="219" w:name="_Toc515563754"/>
                      <w:r>
                        <w:rPr>
                          <w:b/>
                          <w:i w:val="0"/>
                          <w:noProof/>
                          <w:color w:val="4DA4D8" w:themeColor="accent3" w:themeTint="99"/>
                        </w:rPr>
                        <w:t>82</w:t>
                      </w:r>
                      <w:r w:rsidRPr="00536B72">
                        <w:rPr>
                          <w:b/>
                          <w:i w:val="0"/>
                          <w:noProof/>
                          <w:color w:val="4DA4D8" w:themeColor="accent3" w:themeTint="99"/>
                        </w:rPr>
                        <w:fldChar w:fldCharType="end"/>
                      </w:r>
                      <w:r>
                        <w:t>-</w:t>
                      </w:r>
                      <w:r w:rsidRPr="002E4C66">
                        <w:t>Plugin dns_spoof Ettercap.</w:t>
                      </w:r>
                      <w:r>
                        <w:t xml:space="preserve"> </w:t>
                      </w:r>
                      <w:r w:rsidRPr="002E4C66">
                        <w:t>Fuente: propia</w:t>
                      </w:r>
                      <w:bookmarkEnd w:id="218"/>
                      <w:bookmarkEnd w:id="219"/>
                    </w:p>
                  </w:txbxContent>
                </v:textbox>
                <w10:wrap type="topAndBottom"/>
              </v:shape>
            </w:pict>
          </mc:Fallback>
        </mc:AlternateContent>
      </w:r>
      <w:r w:rsidR="00302072">
        <w:rPr>
          <w:noProof/>
        </w:rPr>
        <w:drawing>
          <wp:anchor distT="0" distB="0" distL="114300" distR="114300" simplePos="0" relativeHeight="251780096" behindDoc="0" locked="0" layoutInCell="1" allowOverlap="1">
            <wp:simplePos x="0" y="0"/>
            <wp:positionH relativeFrom="column">
              <wp:posOffset>-4445</wp:posOffset>
            </wp:positionH>
            <wp:positionV relativeFrom="paragraph">
              <wp:posOffset>234950</wp:posOffset>
            </wp:positionV>
            <wp:extent cx="5210810" cy="2225675"/>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 de pantalla 2018-05-26 a las 20.45.44.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10810" cy="2225675"/>
                    </a:xfrm>
                    <a:prstGeom prst="rect">
                      <a:avLst/>
                    </a:prstGeom>
                  </pic:spPr>
                </pic:pic>
              </a:graphicData>
            </a:graphic>
            <wp14:sizeRelH relativeFrom="page">
              <wp14:pctWidth>0</wp14:pctWidth>
            </wp14:sizeRelH>
            <wp14:sizeRelV relativeFrom="page">
              <wp14:pctHeight>0</wp14:pctHeight>
            </wp14:sizeRelV>
          </wp:anchor>
        </w:drawing>
      </w:r>
    </w:p>
    <w:p w:rsidR="00704608" w:rsidRDefault="00536B72" w:rsidP="001772E2">
      <w:r>
        <w:rPr>
          <w:noProof/>
        </w:rPr>
        <w:lastRenderedPageBreak/>
        <mc:AlternateContent>
          <mc:Choice Requires="wps">
            <w:drawing>
              <wp:anchor distT="0" distB="0" distL="114300" distR="114300" simplePos="0" relativeHeight="251852800" behindDoc="0" locked="0" layoutInCell="1" allowOverlap="1" wp14:anchorId="29DCDDD6" wp14:editId="19371411">
                <wp:simplePos x="0" y="0"/>
                <wp:positionH relativeFrom="column">
                  <wp:posOffset>-10795</wp:posOffset>
                </wp:positionH>
                <wp:positionV relativeFrom="paragraph">
                  <wp:posOffset>4574540</wp:posOffset>
                </wp:positionV>
                <wp:extent cx="5141595" cy="635"/>
                <wp:effectExtent l="0" t="0" r="1905" b="12065"/>
                <wp:wrapTopAndBottom/>
                <wp:docPr id="57" name="Cuadro de texto 57"/>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6F3A53" w:rsidRPr="00EE410D"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0" w:name="_Toc515561252"/>
                            <w:bookmarkStart w:id="221" w:name="_Toc515563755"/>
                            <w:r>
                              <w:rPr>
                                <w:b/>
                                <w:i w:val="0"/>
                                <w:noProof/>
                                <w:color w:val="4DA4D8" w:themeColor="accent3" w:themeTint="99"/>
                              </w:rPr>
                              <w:t>83</w:t>
                            </w:r>
                            <w:r w:rsidRPr="00536B72">
                              <w:rPr>
                                <w:b/>
                                <w:i w:val="0"/>
                                <w:noProof/>
                                <w:color w:val="4DA4D8" w:themeColor="accent3" w:themeTint="99"/>
                              </w:rPr>
                              <w:fldChar w:fldCharType="end"/>
                            </w:r>
                            <w:r>
                              <w:t>-</w:t>
                            </w:r>
                            <w:r w:rsidRPr="00283AB4">
                              <w:t>ARP envenenamiento por Ettercap.</w:t>
                            </w:r>
                            <w:r>
                              <w:t xml:space="preserve"> </w:t>
                            </w:r>
                            <w:r w:rsidRPr="00283AB4">
                              <w:t>Fuente: propia</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CDDD6" id="Cuadro de texto 57" o:spid="_x0000_s1068" type="#_x0000_t202" style="position:absolute;left:0;text-align:left;margin-left:-.85pt;margin-top:360.2pt;width:404.8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" stroked="f">
                <v:textbox style="mso-fit-shape-to-text:t" inset="0,0,0,0">
                  <w:txbxContent>
                    <w:p w:rsidR="006F3A53" w:rsidRPr="00EE410D"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2" w:name="_Toc515561252"/>
                      <w:bookmarkStart w:id="223" w:name="_Toc515563755"/>
                      <w:r>
                        <w:rPr>
                          <w:b/>
                          <w:i w:val="0"/>
                          <w:noProof/>
                          <w:color w:val="4DA4D8" w:themeColor="accent3" w:themeTint="99"/>
                        </w:rPr>
                        <w:t>83</w:t>
                      </w:r>
                      <w:r w:rsidRPr="00536B72">
                        <w:rPr>
                          <w:b/>
                          <w:i w:val="0"/>
                          <w:noProof/>
                          <w:color w:val="4DA4D8" w:themeColor="accent3" w:themeTint="99"/>
                        </w:rPr>
                        <w:fldChar w:fldCharType="end"/>
                      </w:r>
                      <w:r>
                        <w:t>-</w:t>
                      </w:r>
                      <w:r w:rsidRPr="00283AB4">
                        <w:t>ARP envenenamiento por Ettercap.</w:t>
                      </w:r>
                      <w:r>
                        <w:t xml:space="preserve"> </w:t>
                      </w:r>
                      <w:r w:rsidRPr="00283AB4">
                        <w:t>Fuente: propia</w:t>
                      </w:r>
                      <w:bookmarkEnd w:id="222"/>
                      <w:bookmarkEnd w:id="223"/>
                    </w:p>
                  </w:txbxContent>
                </v:textbox>
                <w10:wrap type="topAndBottom"/>
              </v:shape>
            </w:pict>
          </mc:Fallback>
        </mc:AlternateContent>
      </w:r>
      <w:r w:rsidR="00302072">
        <w:rPr>
          <w:noProof/>
        </w:rPr>
        <w:drawing>
          <wp:anchor distT="0" distB="0" distL="114300" distR="114300" simplePos="0" relativeHeight="251785216" behindDoc="0" locked="0" layoutInCell="1" allowOverlap="1">
            <wp:simplePos x="0" y="0"/>
            <wp:positionH relativeFrom="column">
              <wp:posOffset>-11131</wp:posOffset>
            </wp:positionH>
            <wp:positionV relativeFrom="paragraph">
              <wp:posOffset>497130</wp:posOffset>
            </wp:positionV>
            <wp:extent cx="5141595" cy="4020820"/>
            <wp:effectExtent l="0" t="0" r="1905" b="508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18-05-26 a las 19.23.3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41595" cy="4020820"/>
                    </a:xfrm>
                    <a:prstGeom prst="rect">
                      <a:avLst/>
                    </a:prstGeom>
                  </pic:spPr>
                </pic:pic>
              </a:graphicData>
            </a:graphic>
            <wp14:sizeRelH relativeFrom="page">
              <wp14:pctWidth>0</wp14:pctWidth>
            </wp14:sizeRelH>
            <wp14:sizeRelV relativeFrom="page">
              <wp14:pctHeight>0</wp14:pctHeight>
            </wp14:sizeRelV>
          </wp:anchor>
        </w:drawing>
      </w:r>
      <w:r w:rsidR="00A3227D">
        <w:t>Por último deberemos acceder a la opción de ataque MITM del menú y realizar un envenenamiento ARP.</w:t>
      </w:r>
    </w:p>
    <w:p w:rsidR="00302072" w:rsidRDefault="00302072" w:rsidP="001772E2"/>
    <w:p w:rsidR="00302072" w:rsidRDefault="00302072" w:rsidP="001772E2"/>
    <w:p w:rsidR="00704608" w:rsidRDefault="001F7501" w:rsidP="001772E2">
      <w:r>
        <w:t>Tras acceder al envenenamiento ARP deberemos seleccionar “Sniff remote connections” para que el sniffer analice todas las conexiones.</w:t>
      </w:r>
      <w:r w:rsidR="008D0C4B">
        <w:fldChar w:fldCharType="begin"/>
      </w:r>
      <w:r w:rsidR="008D0C4B">
        <w:instrText xml:space="preserve"> ADDIN ZOTERO_ITEM CSL_CITATION {"citationID":"wX8r83Rg","properties":{"formattedCitation":"[25]","plainCitation":"[25]","noteIndex":0},"citationItems":[{"id":101,"uris":["http://zotero.org/users/local/Wv4hidzq/items/QZJ55R4G"],"uri":["http://zotero.org/users/local/Wv4hidzq/items/QZJ55R4G"],"itemData":{"id":101,"type":"post-weblog","title":"Ettercap Tutorial For Network Sniffing and Man In The Middle","container-title":"Poftut","abstract":"https://www.poftut.com/ettercap-tutorial-network-sniffing-man-middle/Follow As pentester we use a lot of tools during penetration tests. One of the main parts of the penetration test is man in the middle and network sniffing attacks. We generally use popular...","URL":"https://www.poftut.com/ettercap-tutorial-network-sniffing-man-middle/","language":"en-US","author":[{"family":"Baydan","given":"İsmail"}],"issued":{"date-parts":[["2017",7,10]]},"accessed":{"date-parts":[["2018",5,27]]}}}],"schema":"https://github.com/citation-style-language/schema/raw/master/csl-citation.json"} </w:instrText>
      </w:r>
      <w:r w:rsidR="008D0C4B">
        <w:fldChar w:fldCharType="separate"/>
      </w:r>
      <w:r w:rsidR="008D0C4B">
        <w:rPr>
          <w:noProof/>
        </w:rPr>
        <w:t>[25]</w:t>
      </w:r>
      <w:r w:rsidR="008D0C4B">
        <w:fldChar w:fldCharType="end"/>
      </w:r>
    </w:p>
    <w:p w:rsidR="009D3C47" w:rsidRDefault="00A3227D" w:rsidP="001772E2">
      <w:pPr>
        <w:keepNext/>
        <w:jc w:val="center"/>
      </w:pPr>
      <w:r>
        <w:rPr>
          <w:noProof/>
        </w:rPr>
        <w:drawing>
          <wp:inline distT="0" distB="0" distL="0" distR="0">
            <wp:extent cx="3860800" cy="21463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a de pantalla 2018-05-26 a las 19.23.40.png"/>
                    <pic:cNvPicPr/>
                  </pic:nvPicPr>
                  <pic:blipFill>
                    <a:blip r:embed="rId161">
                      <a:extLst>
                        <a:ext uri="{28A0092B-C50C-407E-A947-70E740481C1C}">
                          <a14:useLocalDpi xmlns:a14="http://schemas.microsoft.com/office/drawing/2010/main" val="0"/>
                        </a:ext>
                      </a:extLst>
                    </a:blip>
                    <a:stretch>
                      <a:fillRect/>
                    </a:stretch>
                  </pic:blipFill>
                  <pic:spPr>
                    <a:xfrm>
                      <a:off x="0" y="0"/>
                      <a:ext cx="3860800" cy="2146300"/>
                    </a:xfrm>
                    <a:prstGeom prst="rect">
                      <a:avLst/>
                    </a:prstGeom>
                  </pic:spPr>
                </pic:pic>
              </a:graphicData>
            </a:graphic>
          </wp:inline>
        </w:drawing>
      </w:r>
    </w:p>
    <w:p w:rsidR="00704608" w:rsidRDefault="009D3C47" w:rsidP="001772E2">
      <w:pPr>
        <w:pStyle w:val="Descripcin"/>
        <w:jc w:val="center"/>
      </w:pPr>
      <w:r w:rsidRPr="009D3C47">
        <w:rPr>
          <w:b/>
          <w:i w:val="0"/>
          <w:color w:val="4DA4D8" w:themeColor="accent3" w:themeTint="99"/>
        </w:rPr>
        <w:fldChar w:fldCharType="begin"/>
      </w:r>
      <w:r w:rsidRPr="009D3C47">
        <w:rPr>
          <w:b/>
          <w:i w:val="0"/>
          <w:color w:val="4DA4D8" w:themeColor="accent3" w:themeTint="99"/>
        </w:rPr>
        <w:instrText xml:space="preserve"> SEQ Ilustración \* ARABIC </w:instrText>
      </w:r>
      <w:r w:rsidRPr="009D3C47">
        <w:rPr>
          <w:b/>
          <w:i w:val="0"/>
          <w:color w:val="4DA4D8" w:themeColor="accent3" w:themeTint="99"/>
        </w:rPr>
        <w:fldChar w:fldCharType="separate"/>
      </w:r>
      <w:bookmarkStart w:id="224" w:name="_Toc515563756"/>
      <w:r w:rsidR="00523D3D">
        <w:rPr>
          <w:b/>
          <w:i w:val="0"/>
          <w:noProof/>
          <w:color w:val="4DA4D8" w:themeColor="accent3" w:themeTint="99"/>
        </w:rPr>
        <w:t>84</w:t>
      </w:r>
      <w:r w:rsidRPr="009D3C47">
        <w:rPr>
          <w:b/>
          <w:i w:val="0"/>
          <w:color w:val="4DA4D8" w:themeColor="accent3" w:themeTint="99"/>
        </w:rPr>
        <w:fldChar w:fldCharType="end"/>
      </w:r>
      <w:r>
        <w:t>-Sniffer ARP envenenamiento Ettercap.</w:t>
      </w:r>
      <w:r w:rsidR="00536B72">
        <w:t xml:space="preserve"> </w:t>
      </w:r>
      <w:r>
        <w:t>Fuente: propia</w:t>
      </w:r>
      <w:bookmarkEnd w:id="224"/>
    </w:p>
    <w:p w:rsidR="001F7501" w:rsidRDefault="001F7501" w:rsidP="001772E2"/>
    <w:p w:rsidR="00ED5595" w:rsidRDefault="00536B72" w:rsidP="001772E2">
      <w:pPr>
        <w:tabs>
          <w:tab w:val="left" w:pos="938"/>
        </w:tabs>
      </w:pPr>
      <w:r>
        <w:rPr>
          <w:noProof/>
        </w:rPr>
        <w:lastRenderedPageBreak/>
        <mc:AlternateContent>
          <mc:Choice Requires="wps">
            <w:drawing>
              <wp:anchor distT="0" distB="0" distL="114300" distR="114300" simplePos="0" relativeHeight="251854848" behindDoc="0" locked="0" layoutInCell="1" allowOverlap="1" wp14:anchorId="60718495" wp14:editId="7DF8232A">
                <wp:simplePos x="0" y="0"/>
                <wp:positionH relativeFrom="column">
                  <wp:posOffset>81280</wp:posOffset>
                </wp:positionH>
                <wp:positionV relativeFrom="paragraph">
                  <wp:posOffset>3642360</wp:posOffset>
                </wp:positionV>
                <wp:extent cx="5066665" cy="635"/>
                <wp:effectExtent l="0" t="0" r="635" b="12065"/>
                <wp:wrapTopAndBottom/>
                <wp:docPr id="64" name="Cuadro de texto 64"/>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wps:spPr>
                      <wps:txbx>
                        <w:txbxContent>
                          <w:p w:rsidR="006F3A53" w:rsidRPr="000B5E6C"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5" w:name="_Toc515561254"/>
                            <w:bookmarkStart w:id="226" w:name="_Toc515563757"/>
                            <w:r>
                              <w:rPr>
                                <w:b/>
                                <w:i w:val="0"/>
                                <w:noProof/>
                                <w:color w:val="4DA4D8" w:themeColor="accent3" w:themeTint="99"/>
                              </w:rPr>
                              <w:t>85</w:t>
                            </w:r>
                            <w:r w:rsidRPr="00536B72">
                              <w:rPr>
                                <w:b/>
                                <w:i w:val="0"/>
                                <w:noProof/>
                                <w:color w:val="4DA4D8" w:themeColor="accent3" w:themeTint="99"/>
                              </w:rPr>
                              <w:fldChar w:fldCharType="end"/>
                            </w:r>
                            <w:r>
                              <w:t>-</w:t>
                            </w:r>
                            <w:r w:rsidRPr="00ED4559">
                              <w:t>Clon de Facebook creado por Setoolkit.</w:t>
                            </w:r>
                            <w:r>
                              <w:t xml:space="preserve"> </w:t>
                            </w:r>
                            <w:r w:rsidRPr="00ED4559">
                              <w:t>Fuente: propia</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8495" id="Cuadro de texto 64" o:spid="_x0000_s1069" type="#_x0000_t202" style="position:absolute;left:0;text-align:left;margin-left:6.4pt;margin-top:286.8pt;width:398.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" stroked="f">
                <v:textbox style="mso-fit-shape-to-text:t" inset="0,0,0,0">
                  <w:txbxContent>
                    <w:p w:rsidR="006F3A53" w:rsidRPr="000B5E6C" w:rsidRDefault="006F3A53" w:rsidP="00536B72">
                      <w:pPr>
                        <w:pStyle w:val="Descripcin"/>
                        <w:jc w:val="center"/>
                        <w:rPr>
                          <w:noProof/>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27" w:name="_Toc515561254"/>
                      <w:bookmarkStart w:id="228" w:name="_Toc515563757"/>
                      <w:r>
                        <w:rPr>
                          <w:b/>
                          <w:i w:val="0"/>
                          <w:noProof/>
                          <w:color w:val="4DA4D8" w:themeColor="accent3" w:themeTint="99"/>
                        </w:rPr>
                        <w:t>85</w:t>
                      </w:r>
                      <w:r w:rsidRPr="00536B72">
                        <w:rPr>
                          <w:b/>
                          <w:i w:val="0"/>
                          <w:noProof/>
                          <w:color w:val="4DA4D8" w:themeColor="accent3" w:themeTint="99"/>
                        </w:rPr>
                        <w:fldChar w:fldCharType="end"/>
                      </w:r>
                      <w:r>
                        <w:t>-</w:t>
                      </w:r>
                      <w:r w:rsidRPr="00ED4559">
                        <w:t>Clon de Facebook creado por Setoolkit.</w:t>
                      </w:r>
                      <w:r>
                        <w:t xml:space="preserve"> </w:t>
                      </w:r>
                      <w:r w:rsidRPr="00ED4559">
                        <w:t>Fuente: propia</w:t>
                      </w:r>
                      <w:bookmarkEnd w:id="227"/>
                      <w:bookmarkEnd w:id="228"/>
                    </w:p>
                  </w:txbxContent>
                </v:textbox>
                <w10:wrap type="topAndBottom"/>
              </v:shape>
            </w:pict>
          </mc:Fallback>
        </mc:AlternateContent>
      </w:r>
      <w:r w:rsidR="00700BF0">
        <w:rPr>
          <w:noProof/>
        </w:rPr>
        <w:drawing>
          <wp:anchor distT="0" distB="0" distL="114300" distR="114300" simplePos="0" relativeHeight="251786240" behindDoc="0" locked="0" layoutInCell="1" allowOverlap="1">
            <wp:simplePos x="0" y="0"/>
            <wp:positionH relativeFrom="column">
              <wp:posOffset>81280</wp:posOffset>
            </wp:positionH>
            <wp:positionV relativeFrom="paragraph">
              <wp:posOffset>594995</wp:posOffset>
            </wp:positionV>
            <wp:extent cx="5066665" cy="2990215"/>
            <wp:effectExtent l="0" t="0" r="635" b="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a de pantalla 2018-05-26 a las 19.25.30.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66665" cy="2990215"/>
                    </a:xfrm>
                    <a:prstGeom prst="rect">
                      <a:avLst/>
                    </a:prstGeom>
                  </pic:spPr>
                </pic:pic>
              </a:graphicData>
            </a:graphic>
            <wp14:sizeRelH relativeFrom="page">
              <wp14:pctWidth>0</wp14:pctWidth>
            </wp14:sizeRelH>
            <wp14:sizeRelV relativeFrom="page">
              <wp14:pctHeight>0</wp14:pctHeight>
            </wp14:sizeRelV>
          </wp:anchor>
        </w:drawing>
      </w:r>
      <w:r w:rsidR="001F7501">
        <w:t>Al acceder a Facebook desde el equipo víctima aparecerá la página Facebook clonada, en caso de insertar los credenciales el ataque de Setoolkit actuará copiándolos.</w:t>
      </w:r>
    </w:p>
    <w:p w:rsidR="001F7501" w:rsidRDefault="001F7501" w:rsidP="001772E2">
      <w:pPr>
        <w:tabs>
          <w:tab w:val="left" w:pos="938"/>
        </w:tabs>
      </w:pPr>
      <w:r>
        <w:t>Como podemos ver Setoolkit ha conseguido los credenciales tanto email como pass</w:t>
      </w:r>
      <w:r w:rsidR="00571030">
        <w:t>word</w:t>
      </w:r>
      <w:r>
        <w:t>.</w:t>
      </w:r>
    </w:p>
    <w:p w:rsidR="004E6D2E" w:rsidRDefault="004E6D2E" w:rsidP="001772E2">
      <w:pPr>
        <w:keepNext/>
        <w:tabs>
          <w:tab w:val="left" w:pos="938"/>
        </w:tabs>
        <w:jc w:val="center"/>
      </w:pPr>
      <w:r>
        <w:rPr>
          <w:noProof/>
        </w:rPr>
        <mc:AlternateContent>
          <mc:Choice Requires="wps">
            <w:drawing>
              <wp:anchor distT="0" distB="0" distL="114300" distR="114300" simplePos="0" relativeHeight="251793408" behindDoc="0" locked="0" layoutInCell="1" allowOverlap="1">
                <wp:simplePos x="0" y="0"/>
                <wp:positionH relativeFrom="column">
                  <wp:posOffset>2954970</wp:posOffset>
                </wp:positionH>
                <wp:positionV relativeFrom="paragraph">
                  <wp:posOffset>689074</wp:posOffset>
                </wp:positionV>
                <wp:extent cx="41945" cy="0"/>
                <wp:effectExtent l="25400" t="63500" r="46990" b="76200"/>
                <wp:wrapNone/>
                <wp:docPr id="193" name="Conector recto de flecha 193"/>
                <wp:cNvGraphicFramePr/>
                <a:graphic xmlns:a="http://schemas.openxmlformats.org/drawingml/2006/main">
                  <a:graphicData uri="http://schemas.microsoft.com/office/word/2010/wordprocessingShape">
                    <wps:wsp>
                      <wps:cNvCnPr/>
                      <wps:spPr>
                        <a:xfrm flipH="1">
                          <a:off x="0" y="0"/>
                          <a:ext cx="4194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D7E32" id="Conector recto de flecha 193" o:spid="_x0000_s1026" type="#_x0000_t32" style="position:absolute;margin-left:232.65pt;margin-top:54.25pt;width:3.3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" strokecolor="red"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437539</wp:posOffset>
                </wp:positionH>
                <wp:positionV relativeFrom="paragraph">
                  <wp:posOffset>535270</wp:posOffset>
                </wp:positionV>
                <wp:extent cx="2407641" cy="285226"/>
                <wp:effectExtent l="0" t="0" r="18415" b="6985"/>
                <wp:wrapNone/>
                <wp:docPr id="188" name="Rectángulo 188"/>
                <wp:cNvGraphicFramePr/>
                <a:graphic xmlns:a="http://schemas.openxmlformats.org/drawingml/2006/main">
                  <a:graphicData uri="http://schemas.microsoft.com/office/word/2010/wordprocessingShape">
                    <wps:wsp>
                      <wps:cNvSpPr/>
                      <wps:spPr>
                        <a:xfrm>
                          <a:off x="0" y="0"/>
                          <a:ext cx="2407641" cy="2852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C438C" id="Rectángulo 188" o:spid="_x0000_s1026" style="position:absolute;margin-left:34.45pt;margin-top:42.15pt;width:189.6pt;height:22.4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" filled="f" strokecolor="red" strokeweight="1pt"/>
            </w:pict>
          </mc:Fallback>
        </mc:AlternateContent>
      </w:r>
      <w:r w:rsidR="00A3227D">
        <w:rPr>
          <w:noProof/>
        </w:rPr>
        <w:drawing>
          <wp:inline distT="0" distB="0" distL="0" distR="0">
            <wp:extent cx="4773336" cy="3779668"/>
            <wp:effectExtent l="0" t="0" r="1905"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ura de pantalla 2018-05-26 a las 19.25.4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88837" cy="3791942"/>
                    </a:xfrm>
                    <a:prstGeom prst="rect">
                      <a:avLst/>
                    </a:prstGeom>
                  </pic:spPr>
                </pic:pic>
              </a:graphicData>
            </a:graphic>
          </wp:inline>
        </w:drawing>
      </w:r>
    </w:p>
    <w:p w:rsidR="00ED5595" w:rsidRPr="00ED5595" w:rsidRDefault="004E6D2E" w:rsidP="001772E2">
      <w:pPr>
        <w:pStyle w:val="Descripcin"/>
        <w:jc w:val="center"/>
      </w:pPr>
      <w:r w:rsidRPr="00BB0175">
        <w:rPr>
          <w:b/>
          <w:i w:val="0"/>
          <w:color w:val="4DA4D8" w:themeColor="accent3" w:themeTint="99"/>
        </w:rPr>
        <w:fldChar w:fldCharType="begin"/>
      </w:r>
      <w:r w:rsidRPr="00BB0175">
        <w:rPr>
          <w:b/>
          <w:i w:val="0"/>
          <w:color w:val="4DA4D8" w:themeColor="accent3" w:themeTint="99"/>
        </w:rPr>
        <w:instrText xml:space="preserve"> SEQ Ilustración \* ARABIC </w:instrText>
      </w:r>
      <w:r w:rsidRPr="00BB0175">
        <w:rPr>
          <w:b/>
          <w:i w:val="0"/>
          <w:color w:val="4DA4D8" w:themeColor="accent3" w:themeTint="99"/>
        </w:rPr>
        <w:fldChar w:fldCharType="separate"/>
      </w:r>
      <w:bookmarkStart w:id="229" w:name="_Toc515563758"/>
      <w:r w:rsidR="00523D3D">
        <w:rPr>
          <w:b/>
          <w:i w:val="0"/>
          <w:noProof/>
          <w:color w:val="4DA4D8" w:themeColor="accent3" w:themeTint="99"/>
        </w:rPr>
        <w:t>86</w:t>
      </w:r>
      <w:r w:rsidRPr="00BB0175">
        <w:rPr>
          <w:b/>
          <w:i w:val="0"/>
          <w:color w:val="4DA4D8" w:themeColor="accent3" w:themeTint="99"/>
        </w:rPr>
        <w:fldChar w:fldCharType="end"/>
      </w:r>
      <w:r>
        <w:t>-Credenciales de Facebook por Setoolkit.</w:t>
      </w:r>
      <w:r w:rsidR="00536B72">
        <w:t xml:space="preserve"> </w:t>
      </w:r>
      <w:r>
        <w:t>Fuente: propia</w:t>
      </w:r>
      <w:bookmarkEnd w:id="229"/>
    </w:p>
    <w:p w:rsidR="002970FE" w:rsidRDefault="002970FE" w:rsidP="001772E2">
      <w:pPr>
        <w:pStyle w:val="Ttulo3"/>
        <w:ind w:left="0" w:firstLine="0"/>
        <w:rPr>
          <w:noProof/>
          <w:color w:val="4DA4D8" w:themeColor="accent3" w:themeTint="99"/>
        </w:rPr>
      </w:pPr>
      <w:bookmarkStart w:id="230" w:name="_Toc515307225"/>
      <w:r>
        <w:rPr>
          <w:noProof/>
          <w:color w:val="4DA4D8" w:themeColor="accent3" w:themeTint="99"/>
        </w:rPr>
        <w:lastRenderedPageBreak/>
        <w:t>EMAIL SPOOFING</w:t>
      </w:r>
      <w:bookmarkEnd w:id="230"/>
    </w:p>
    <w:p w:rsidR="008A7043" w:rsidRPr="008A7043" w:rsidRDefault="008A7043" w:rsidP="001772E2">
      <w:r>
        <w:t>Para realizar el último  tipo de spoofing vamos a utilizar 3 herramientas, la última de ellas online.</w:t>
      </w:r>
    </w:p>
    <w:p w:rsidR="002F08EE" w:rsidRDefault="002F08EE" w:rsidP="00700BF0">
      <w:pPr>
        <w:pStyle w:val="Ttulo3"/>
        <w:numPr>
          <w:ilvl w:val="3"/>
          <w:numId w:val="18"/>
        </w:numPr>
        <w:ind w:left="0" w:firstLine="0"/>
        <w:rPr>
          <w:noProof/>
          <w:color w:val="4DA4D8" w:themeColor="accent3" w:themeTint="99"/>
        </w:rPr>
      </w:pPr>
      <w:bookmarkStart w:id="231" w:name="_Toc515307226"/>
      <w:r>
        <w:rPr>
          <w:noProof/>
          <w:color w:val="4DA4D8" w:themeColor="accent3" w:themeTint="99"/>
        </w:rPr>
        <w:t>Email spoofing usando Sees</w:t>
      </w:r>
      <w:bookmarkEnd w:id="231"/>
    </w:p>
    <w:p w:rsidR="008A7043" w:rsidRDefault="008A7043" w:rsidP="001772E2">
      <w:r>
        <w:t xml:space="preserve">En primer lugar deberemos ir a la localización de la descarga de Sees y </w:t>
      </w:r>
      <w:r w:rsidR="00E34AC8">
        <w:t>modificar los siguientes archivos:</w:t>
      </w:r>
      <w:r w:rsidR="00E34AC8" w:rsidRPr="00E34AC8">
        <w:rPr>
          <w:noProof/>
          <w:color w:val="1B587C" w:themeColor="accent3"/>
        </w:rPr>
        <w:t xml:space="preserve"> </w:t>
      </w:r>
    </w:p>
    <w:p w:rsidR="00E34AC8" w:rsidRDefault="00E34AC8" w:rsidP="001772E2">
      <w:pPr>
        <w:pStyle w:val="Prrafodelista"/>
        <w:numPr>
          <w:ilvl w:val="0"/>
          <w:numId w:val="30"/>
        </w:numPr>
        <w:ind w:left="0"/>
      </w:pPr>
      <w:r>
        <w:t xml:space="preserve">Carpeta </w:t>
      </w:r>
      <w:r w:rsidRPr="00E34AC8">
        <w:rPr>
          <w:b/>
        </w:rPr>
        <w:t>config</w:t>
      </w:r>
      <w:r>
        <w:t xml:space="preserve">, archivo </w:t>
      </w:r>
      <w:r w:rsidRPr="00E34AC8">
        <w:rPr>
          <w:b/>
        </w:rPr>
        <w:t>mail.user</w:t>
      </w:r>
      <w:r w:rsidRPr="00E34AC8">
        <w:t>.</w:t>
      </w:r>
      <w:r>
        <w:t xml:space="preserve"> Se deberá agregar los datos siguiendo el siguiente formato: &lt;correo_a_suplantar&gt;:&lt;título&gt;:&lt;asunto&gt;:&lt;correo_objetivo&gt; </w:t>
      </w:r>
    </w:p>
    <w:p w:rsidR="00E34AC8" w:rsidRDefault="00536B72" w:rsidP="001772E2">
      <w:pPr>
        <w:pStyle w:val="Prrafodelista"/>
        <w:ind w:left="0"/>
      </w:pPr>
      <w:r>
        <w:rPr>
          <w:noProof/>
        </w:rPr>
        <mc:AlternateContent>
          <mc:Choice Requires="wps">
            <w:drawing>
              <wp:anchor distT="0" distB="0" distL="114300" distR="114300" simplePos="0" relativeHeight="251856896" behindDoc="0" locked="0" layoutInCell="1" allowOverlap="1" wp14:anchorId="3AE5A814" wp14:editId="176DE8F1">
                <wp:simplePos x="0" y="0"/>
                <wp:positionH relativeFrom="column">
                  <wp:posOffset>19050</wp:posOffset>
                </wp:positionH>
                <wp:positionV relativeFrom="paragraph">
                  <wp:posOffset>1662430</wp:posOffset>
                </wp:positionV>
                <wp:extent cx="5099050" cy="635"/>
                <wp:effectExtent l="0" t="0" r="6350" b="12065"/>
                <wp:wrapTopAndBottom/>
                <wp:docPr id="65" name="Cuadro de texto 65"/>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rsidR="006F3A53" w:rsidRPr="00991CB5" w:rsidRDefault="006F3A53" w:rsidP="00536B72">
                            <w:pPr>
                              <w:pStyle w:val="Descripcin"/>
                              <w:jc w:val="center"/>
                              <w:rPr>
                                <w:noProof/>
                                <w:color w:val="1B587C" w:themeColor="accent3"/>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32" w:name="_Toc515561256"/>
                            <w:bookmarkStart w:id="233" w:name="_Toc515563759"/>
                            <w:r>
                              <w:rPr>
                                <w:b/>
                                <w:i w:val="0"/>
                                <w:noProof/>
                                <w:color w:val="4DA4D8" w:themeColor="accent3" w:themeTint="99"/>
                              </w:rPr>
                              <w:t>87</w:t>
                            </w:r>
                            <w:r w:rsidRPr="00536B72">
                              <w:rPr>
                                <w:b/>
                                <w:i w:val="0"/>
                                <w:noProof/>
                                <w:color w:val="4DA4D8" w:themeColor="accent3" w:themeTint="99"/>
                              </w:rPr>
                              <w:fldChar w:fldCharType="end"/>
                            </w:r>
                            <w:r>
                              <w:t>-</w:t>
                            </w:r>
                            <w:r w:rsidRPr="00CD190E">
                              <w:t>Sees archivo mail.user.</w:t>
                            </w:r>
                            <w:r>
                              <w:t xml:space="preserve"> </w:t>
                            </w:r>
                            <w:r w:rsidRPr="00CD190E">
                              <w:t>Fuente: propia</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5A814" id="Cuadro de texto 65" o:spid="_x0000_s1070" type="#_x0000_t202" style="position:absolute;left:0;text-align:left;margin-left:1.5pt;margin-top:130.9pt;width:401.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" stroked="f">
                <v:textbox style="mso-fit-shape-to-text:t" inset="0,0,0,0">
                  <w:txbxContent>
                    <w:p w:rsidR="006F3A53" w:rsidRPr="00991CB5" w:rsidRDefault="006F3A53" w:rsidP="00536B72">
                      <w:pPr>
                        <w:pStyle w:val="Descripcin"/>
                        <w:jc w:val="center"/>
                        <w:rPr>
                          <w:noProof/>
                          <w:color w:val="1B587C" w:themeColor="accent3"/>
                          <w:szCs w:val="22"/>
                        </w:rPr>
                      </w:pPr>
                      <w:r w:rsidRPr="00536B72">
                        <w:rPr>
                          <w:b/>
                          <w:i w:val="0"/>
                          <w:noProof/>
                          <w:color w:val="4DA4D8" w:themeColor="accent3" w:themeTint="99"/>
                        </w:rPr>
                        <w:fldChar w:fldCharType="begin"/>
                      </w:r>
                      <w:r w:rsidRPr="00536B72">
                        <w:rPr>
                          <w:b/>
                          <w:i w:val="0"/>
                          <w:noProof/>
                          <w:color w:val="4DA4D8" w:themeColor="accent3" w:themeTint="99"/>
                        </w:rPr>
                        <w:instrText xml:space="preserve"> SEQ Ilustración \* ARABIC </w:instrText>
                      </w:r>
                      <w:r w:rsidRPr="00536B72">
                        <w:rPr>
                          <w:b/>
                          <w:i w:val="0"/>
                          <w:noProof/>
                          <w:color w:val="4DA4D8" w:themeColor="accent3" w:themeTint="99"/>
                        </w:rPr>
                        <w:fldChar w:fldCharType="separate"/>
                      </w:r>
                      <w:bookmarkStart w:id="234" w:name="_Toc515561256"/>
                      <w:bookmarkStart w:id="235" w:name="_Toc515563759"/>
                      <w:r>
                        <w:rPr>
                          <w:b/>
                          <w:i w:val="0"/>
                          <w:noProof/>
                          <w:color w:val="4DA4D8" w:themeColor="accent3" w:themeTint="99"/>
                        </w:rPr>
                        <w:t>87</w:t>
                      </w:r>
                      <w:r w:rsidRPr="00536B72">
                        <w:rPr>
                          <w:b/>
                          <w:i w:val="0"/>
                          <w:noProof/>
                          <w:color w:val="4DA4D8" w:themeColor="accent3" w:themeTint="99"/>
                        </w:rPr>
                        <w:fldChar w:fldCharType="end"/>
                      </w:r>
                      <w:r>
                        <w:t>-</w:t>
                      </w:r>
                      <w:r w:rsidRPr="00CD190E">
                        <w:t>Sees archivo mail.user.</w:t>
                      </w:r>
                      <w:r>
                        <w:t xml:space="preserve"> </w:t>
                      </w:r>
                      <w:r w:rsidRPr="00CD190E">
                        <w:t>Fuente: propia</w:t>
                      </w:r>
                      <w:bookmarkEnd w:id="234"/>
                      <w:bookmarkEnd w:id="235"/>
                    </w:p>
                  </w:txbxContent>
                </v:textbox>
                <w10:wrap type="topAndBottom"/>
              </v:shape>
            </w:pict>
          </mc:Fallback>
        </mc:AlternateContent>
      </w:r>
      <w:r w:rsidR="00700BF0">
        <w:rPr>
          <w:noProof/>
          <w:color w:val="1B587C" w:themeColor="accent3"/>
        </w:rPr>
        <w:drawing>
          <wp:anchor distT="0" distB="0" distL="114300" distR="114300" simplePos="0" relativeHeight="251794432" behindDoc="0" locked="0" layoutInCell="1" allowOverlap="1" wp14:anchorId="6524B3B0">
            <wp:simplePos x="0" y="0"/>
            <wp:positionH relativeFrom="column">
              <wp:posOffset>19050</wp:posOffset>
            </wp:positionH>
            <wp:positionV relativeFrom="paragraph">
              <wp:posOffset>259715</wp:posOffset>
            </wp:positionV>
            <wp:extent cx="5099050" cy="1345565"/>
            <wp:effectExtent l="0" t="0" r="6350" b="63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a de pantalla 2018-05-27 a las 13.17.57.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99050" cy="1345565"/>
                    </a:xfrm>
                    <a:prstGeom prst="rect">
                      <a:avLst/>
                    </a:prstGeom>
                  </pic:spPr>
                </pic:pic>
              </a:graphicData>
            </a:graphic>
            <wp14:sizeRelH relativeFrom="page">
              <wp14:pctWidth>0</wp14:pctWidth>
            </wp14:sizeRelH>
            <wp14:sizeRelV relativeFrom="page">
              <wp14:pctHeight>0</wp14:pctHeight>
            </wp14:sizeRelV>
          </wp:anchor>
        </w:drawing>
      </w:r>
      <w:r w:rsidR="00E34AC8">
        <w:t xml:space="preserve">Se debe cerrar poniendo </w:t>
      </w:r>
      <w:r w:rsidR="00E34AC8" w:rsidRPr="00E34AC8">
        <w:rPr>
          <w:b/>
        </w:rPr>
        <w:t>exit</w:t>
      </w:r>
      <w:r w:rsidR="00E34AC8">
        <w:rPr>
          <w:b/>
        </w:rPr>
        <w:t xml:space="preserve"> </w:t>
      </w:r>
      <w:r w:rsidR="00E34AC8" w:rsidRPr="00E34AC8">
        <w:t>al finalizar de fichero</w:t>
      </w:r>
      <w:r w:rsidR="00E34AC8">
        <w:t>, quedando de la siguiente forma:</w:t>
      </w:r>
    </w:p>
    <w:p w:rsidR="00E34AC8" w:rsidRPr="00E34AC8" w:rsidRDefault="00E34AC8" w:rsidP="001772E2">
      <w:pPr>
        <w:pStyle w:val="Prrafodelista"/>
        <w:spacing w:after="0" w:line="240" w:lineRule="auto"/>
        <w:ind w:left="0"/>
        <w:jc w:val="left"/>
        <w:rPr>
          <w:rFonts w:ascii="Times New Roman" w:eastAsia="Times New Roman" w:hAnsi="Times New Roman" w:cs="Times New Roman"/>
          <w:szCs w:val="24"/>
          <w:lang w:eastAsia="es-ES"/>
        </w:rPr>
      </w:pPr>
    </w:p>
    <w:p w:rsidR="00E34AC8" w:rsidRPr="00700BF0" w:rsidRDefault="00E34AC8" w:rsidP="001772E2">
      <w:pPr>
        <w:pStyle w:val="Prrafodelista"/>
        <w:numPr>
          <w:ilvl w:val="0"/>
          <w:numId w:val="30"/>
        </w:numPr>
        <w:ind w:left="0" w:hanging="294"/>
        <w:rPr>
          <w:b/>
        </w:rPr>
      </w:pPr>
      <w:r>
        <w:t xml:space="preserve">Carpeta </w:t>
      </w:r>
      <w:r w:rsidR="003117DE">
        <w:rPr>
          <w:b/>
        </w:rPr>
        <w:t>data</w:t>
      </w:r>
      <w:r w:rsidR="003117DE" w:rsidRPr="003117DE">
        <w:t>,</w:t>
      </w:r>
      <w:r w:rsidR="003117DE">
        <w:rPr>
          <w:b/>
        </w:rPr>
        <w:t xml:space="preserve"> </w:t>
      </w:r>
      <w:r w:rsidR="003117DE">
        <w:t xml:space="preserve">podemos ver que en esta carpeta existen varios archivos. Encontramos un archivo de tipo texto llamado </w:t>
      </w:r>
      <w:r w:rsidR="003117DE" w:rsidRPr="003117DE">
        <w:rPr>
          <w:b/>
        </w:rPr>
        <w:t>attach.text</w:t>
      </w:r>
      <w:r w:rsidR="002D31D3" w:rsidRPr="002D31D3">
        <w:t>,</w:t>
      </w:r>
      <w:r w:rsidR="001E2E35">
        <w:t xml:space="preserve"> un archivo de texto que se interpretará posteriormente como html llamado </w:t>
      </w:r>
      <w:r w:rsidR="001E2E35" w:rsidRPr="001E2E35">
        <w:rPr>
          <w:b/>
        </w:rPr>
        <w:t>html.text</w:t>
      </w:r>
      <w:r w:rsidR="001E2E35">
        <w:t xml:space="preserve">, dos archivso de ejemplo llamados </w:t>
      </w:r>
      <w:r w:rsidR="001E2E35" w:rsidRPr="001E2E35">
        <w:rPr>
          <w:b/>
        </w:rPr>
        <w:t>sample.docx</w:t>
      </w:r>
      <w:r w:rsidR="001E2E35">
        <w:rPr>
          <w:b/>
        </w:rPr>
        <w:t xml:space="preserve"> </w:t>
      </w:r>
      <w:r w:rsidR="001E2E35" w:rsidRPr="001E2E35">
        <w:t>y</w:t>
      </w:r>
      <w:r w:rsidR="001E2E35">
        <w:t xml:space="preserve"> </w:t>
      </w:r>
      <w:r w:rsidR="001E2E35" w:rsidRPr="001E2E35">
        <w:rPr>
          <w:b/>
        </w:rPr>
        <w:t>sample.pdf</w:t>
      </w:r>
      <w:r w:rsidR="001E2E35" w:rsidRPr="001E2E35">
        <w:t>. E</w:t>
      </w:r>
      <w:r w:rsidR="001E2E35">
        <w:t>stos últimos los usaremos como ejemplo para adjuntar archivos.</w:t>
      </w: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Pr="00700BF0" w:rsidRDefault="00700BF0" w:rsidP="00700BF0">
      <w:pPr>
        <w:rPr>
          <w:b/>
        </w:rPr>
      </w:pPr>
    </w:p>
    <w:p w:rsidR="001E2E35" w:rsidRDefault="001E2E35" w:rsidP="001772E2">
      <w:pPr>
        <w:rPr>
          <w:b/>
          <w:color w:val="4DA4D8" w:themeColor="accent3" w:themeTint="99"/>
        </w:rPr>
      </w:pPr>
      <w:r w:rsidRPr="001E2E35">
        <w:rPr>
          <w:b/>
          <w:color w:val="4DA4D8" w:themeColor="accent3" w:themeTint="99"/>
        </w:rPr>
        <w:lastRenderedPageBreak/>
        <w:t>Email spoofing usando Sees sin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YPJoyn0k","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C07DD9" w:rsidRDefault="005F094A" w:rsidP="001772E2">
      <w:pPr>
        <w:keepNext/>
      </w:pPr>
      <w:r>
        <w:t>Se deberá crear el mensaje en el archivo html.text, pudiendo poner contenido html para editarlo. En este caso colocaremos un enlace a la web de la universidad.</w:t>
      </w:r>
      <w:r>
        <w:rPr>
          <w:noProof/>
          <w:color w:val="1B587C" w:themeColor="accent3"/>
        </w:rPr>
        <w:drawing>
          <wp:inline distT="0" distB="0" distL="0" distR="0">
            <wp:extent cx="5138031" cy="2432808"/>
            <wp:effectExtent l="0" t="0" r="5715"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 de pantalla 2018-05-27 a las 13.18.33.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1296" cy="2434354"/>
                    </a:xfrm>
                    <a:prstGeom prst="rect">
                      <a:avLst/>
                    </a:prstGeom>
                  </pic:spPr>
                </pic:pic>
              </a:graphicData>
            </a:graphic>
          </wp:inline>
        </w:drawing>
      </w:r>
    </w:p>
    <w:p w:rsidR="001E2E35" w:rsidRPr="005F094A" w:rsidRDefault="00C07DD9" w:rsidP="001772E2">
      <w:pPr>
        <w:pStyle w:val="Descripcin"/>
        <w:jc w:val="center"/>
        <w:rPr>
          <w:color w:val="4DA4D8" w:themeColor="accent3" w:themeTint="99"/>
        </w:rPr>
      </w:pPr>
      <w:r w:rsidRPr="00C07DD9">
        <w:rPr>
          <w:b/>
          <w:i w:val="0"/>
          <w:color w:val="4DA4D8" w:themeColor="accent3" w:themeTint="99"/>
        </w:rPr>
        <w:fldChar w:fldCharType="begin"/>
      </w:r>
      <w:r w:rsidRPr="00C07DD9">
        <w:rPr>
          <w:b/>
          <w:i w:val="0"/>
          <w:color w:val="4DA4D8" w:themeColor="accent3" w:themeTint="99"/>
        </w:rPr>
        <w:instrText xml:space="preserve"> SEQ Ilustración \* ARABIC </w:instrText>
      </w:r>
      <w:r w:rsidRPr="00C07DD9">
        <w:rPr>
          <w:b/>
          <w:i w:val="0"/>
          <w:color w:val="4DA4D8" w:themeColor="accent3" w:themeTint="99"/>
        </w:rPr>
        <w:fldChar w:fldCharType="separate"/>
      </w:r>
      <w:bookmarkStart w:id="236" w:name="_Toc515563760"/>
      <w:r w:rsidR="00523D3D">
        <w:rPr>
          <w:b/>
          <w:i w:val="0"/>
          <w:noProof/>
          <w:color w:val="4DA4D8" w:themeColor="accent3" w:themeTint="99"/>
        </w:rPr>
        <w:t>88</w:t>
      </w:r>
      <w:r w:rsidRPr="00C07DD9">
        <w:rPr>
          <w:b/>
          <w:i w:val="0"/>
          <w:color w:val="4DA4D8" w:themeColor="accent3" w:themeTint="99"/>
        </w:rPr>
        <w:fldChar w:fldCharType="end"/>
      </w:r>
      <w:r>
        <w:t>-Sees archivo html.text editado.</w:t>
      </w:r>
      <w:r w:rsidR="00536B72">
        <w:t xml:space="preserve"> </w:t>
      </w:r>
      <w:r>
        <w:t>Fuente: propia</w:t>
      </w:r>
      <w:bookmarkEnd w:id="236"/>
    </w:p>
    <w:p w:rsidR="00C07DD9" w:rsidRDefault="00B2216A" w:rsidP="001772E2">
      <w:r>
        <w:t>Una vez editado el archivo se procederá a realizar el ataque de email spoofing.</w:t>
      </w:r>
    </w:p>
    <w:p w:rsidR="00B2216A" w:rsidRDefault="00B2216A" w:rsidP="001772E2">
      <w:r>
        <w:t xml:space="preserve">Para ello desde terminal deberemos diriginos con el comando </w:t>
      </w:r>
      <w:r w:rsidRPr="00B2216A">
        <w:rPr>
          <w:b/>
        </w:rPr>
        <w:t>cd</w:t>
      </w:r>
      <w:r>
        <w:t xml:space="preserve"> a la localización de Sees.</w:t>
      </w:r>
    </w:p>
    <w:p w:rsidR="00B2216A" w:rsidRDefault="00B2216A" w:rsidP="001772E2">
      <w:r>
        <w:t>Una vez en la localización usaremos el siguiente comando:</w:t>
      </w:r>
    </w:p>
    <w:p w:rsidR="00B2216A" w:rsidRDefault="00B2216A" w:rsidP="001772E2">
      <w:r>
        <w:t>./sees.py --text --config_file config/sees.cfg --mail_user config/mail.user --html_file data/html.text -v</w:t>
      </w:r>
    </w:p>
    <w:p w:rsidR="00B2216A" w:rsidRDefault="00B2216A" w:rsidP="001772E2">
      <w:r>
        <w:t>Vamos a proceder a analizar el comando:</w:t>
      </w:r>
    </w:p>
    <w:p w:rsidR="00B2216A" w:rsidRPr="00B2216A" w:rsidRDefault="00B2216A" w:rsidP="001772E2">
      <w:pPr>
        <w:rPr>
          <w:b/>
        </w:rPr>
      </w:pPr>
      <w:r w:rsidRPr="00B2216A">
        <w:rPr>
          <w:b/>
        </w:rPr>
        <w:t>./sees.py</w:t>
      </w:r>
      <w:r w:rsidRPr="00B2216A">
        <w:t>:</w:t>
      </w:r>
      <w:r>
        <w:t xml:space="preserve"> Se lanza el programa que ejecutará el comando.</w:t>
      </w:r>
    </w:p>
    <w:p w:rsidR="00B2216A" w:rsidRDefault="00B2216A" w:rsidP="001772E2">
      <w:r>
        <w:t xml:space="preserve"> </w:t>
      </w:r>
      <w:r w:rsidRPr="00B2216A">
        <w:rPr>
          <w:b/>
        </w:rPr>
        <w:t>--text</w:t>
      </w:r>
      <w:r>
        <w:t>: Se indica que en este caso no tendrá archivos adjuntos.</w:t>
      </w:r>
    </w:p>
    <w:p w:rsidR="00B2216A" w:rsidRDefault="00B2216A" w:rsidP="001772E2">
      <w:r w:rsidRPr="00B2216A">
        <w:rPr>
          <w:b/>
        </w:rPr>
        <w:t>--config_file config/sees.cfg</w:t>
      </w:r>
      <w:r>
        <w:t>: Se indica el archivo de configuración de Sees.</w:t>
      </w:r>
    </w:p>
    <w:p w:rsidR="00B2216A" w:rsidRDefault="00B2216A" w:rsidP="001772E2">
      <w:r w:rsidRPr="00F90519">
        <w:rPr>
          <w:b/>
        </w:rPr>
        <w:t>--mail_user</w:t>
      </w:r>
      <w:r w:rsidR="00F90519" w:rsidRPr="00F90519">
        <w:rPr>
          <w:b/>
        </w:rPr>
        <w:t xml:space="preserve"> config/mail.user</w:t>
      </w:r>
      <w:r w:rsidR="00F90519">
        <w:t>: Se indica el archivo que hemos modificado y que contiene los datos del correo.</w:t>
      </w:r>
    </w:p>
    <w:p w:rsidR="00F90519" w:rsidRDefault="00F90519" w:rsidP="001772E2">
      <w:r w:rsidRPr="00F90519">
        <w:rPr>
          <w:b/>
        </w:rPr>
        <w:t>--html_file data/html.text</w:t>
      </w:r>
      <w:r>
        <w:t>: Se adjunta el contenido del mensaje a enviar.</w:t>
      </w:r>
    </w:p>
    <w:p w:rsidR="00F90519" w:rsidRPr="00F90519" w:rsidRDefault="00F90519" w:rsidP="001772E2">
      <w:pPr>
        <w:rPr>
          <w:b/>
        </w:rPr>
      </w:pPr>
      <w:r w:rsidRPr="00F90519">
        <w:rPr>
          <w:b/>
        </w:rPr>
        <w:t>-v</w:t>
      </w:r>
      <w:r w:rsidRPr="00F90519">
        <w:t>:</w:t>
      </w:r>
      <w:r>
        <w:t xml:space="preserve"> Se indica que se muestren los correos suplantado y víctima antes de enviar.</w:t>
      </w:r>
    </w:p>
    <w:p w:rsidR="00F90519" w:rsidRDefault="00F90519" w:rsidP="001772E2">
      <w:pPr>
        <w:keepNext/>
      </w:pPr>
      <w:r>
        <w:rPr>
          <w:noProof/>
        </w:rPr>
        <w:drawing>
          <wp:inline distT="0" distB="0" distL="0" distR="0">
            <wp:extent cx="5137785" cy="420370"/>
            <wp:effectExtent l="0" t="0" r="571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2018-05-27 a las 13.20.20.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39069" cy="420475"/>
                    </a:xfrm>
                    <a:prstGeom prst="rect">
                      <a:avLst/>
                    </a:prstGeom>
                  </pic:spPr>
                </pic:pic>
              </a:graphicData>
            </a:graphic>
          </wp:inline>
        </w:drawing>
      </w:r>
    </w:p>
    <w:p w:rsidR="00B2216A" w:rsidRDefault="00F90519" w:rsidP="001772E2">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237" w:name="_Toc515563761"/>
      <w:r w:rsidR="00523D3D">
        <w:rPr>
          <w:b/>
          <w:i w:val="0"/>
          <w:noProof/>
          <w:color w:val="4DA4D8" w:themeColor="accent3" w:themeTint="99"/>
        </w:rPr>
        <w:t>89</w:t>
      </w:r>
      <w:r w:rsidRPr="00F90519">
        <w:rPr>
          <w:b/>
          <w:i w:val="0"/>
          <w:color w:val="4DA4D8" w:themeColor="accent3" w:themeTint="99"/>
        </w:rPr>
        <w:fldChar w:fldCharType="end"/>
      </w:r>
      <w:r>
        <w:t>-Comando Sees email sin archivos adjuntos.</w:t>
      </w:r>
      <w:r w:rsidR="00536B72">
        <w:t xml:space="preserve"> </w:t>
      </w:r>
      <w:r>
        <w:t>Fuente: propia</w:t>
      </w:r>
      <w:bookmarkEnd w:id="237"/>
    </w:p>
    <w:p w:rsidR="00F90519" w:rsidRDefault="00F90519" w:rsidP="001772E2">
      <w:r>
        <w:t>Se indica en el mensaje que no se debe usar Sees con propósitos ilegales, en caso de estar de acuerdo deberemos pulsar “y”.</w:t>
      </w:r>
    </w:p>
    <w:p w:rsidR="00F90519" w:rsidRDefault="00F90519" w:rsidP="001772E2">
      <w:r>
        <w:lastRenderedPageBreak/>
        <w:t xml:space="preserve">Aparecerá </w:t>
      </w:r>
      <w:r w:rsidRPr="00F90519">
        <w:rPr>
          <w:b/>
        </w:rPr>
        <w:t>…SEES…</w:t>
      </w:r>
      <w:r>
        <w:t xml:space="preserve"> como confirmación de envío.</w:t>
      </w:r>
    </w:p>
    <w:p w:rsidR="00F90519" w:rsidRDefault="00F90519" w:rsidP="001772E2">
      <w:pPr>
        <w:keepNext/>
      </w:pPr>
      <w:r>
        <w:rPr>
          <w:noProof/>
        </w:rPr>
        <w:drawing>
          <wp:inline distT="0" distB="0" distL="0" distR="0">
            <wp:extent cx="5056094" cy="6286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2018-05-27 a las 13.20.27.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62050" cy="629391"/>
                    </a:xfrm>
                    <a:prstGeom prst="rect">
                      <a:avLst/>
                    </a:prstGeom>
                  </pic:spPr>
                </pic:pic>
              </a:graphicData>
            </a:graphic>
          </wp:inline>
        </w:drawing>
      </w:r>
    </w:p>
    <w:p w:rsidR="00F90519" w:rsidRPr="00F90519" w:rsidRDefault="00F90519" w:rsidP="001772E2">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238" w:name="_Toc515563762"/>
      <w:r w:rsidR="00523D3D">
        <w:rPr>
          <w:b/>
          <w:i w:val="0"/>
          <w:noProof/>
          <w:color w:val="4DA4D8" w:themeColor="accent3" w:themeTint="99"/>
        </w:rPr>
        <w:t>90</w:t>
      </w:r>
      <w:r w:rsidRPr="00F90519">
        <w:rPr>
          <w:b/>
          <w:i w:val="0"/>
          <w:color w:val="4DA4D8" w:themeColor="accent3" w:themeTint="99"/>
        </w:rPr>
        <w:fldChar w:fldCharType="end"/>
      </w:r>
      <w:r>
        <w:t>-Email spoofing con Sees completado.</w:t>
      </w:r>
      <w:r w:rsidR="00536B72">
        <w:t xml:space="preserve"> </w:t>
      </w:r>
      <w:r>
        <w:t>Fuente: propia</w:t>
      </w:r>
      <w:bookmarkEnd w:id="238"/>
    </w:p>
    <w:p w:rsidR="00F90519" w:rsidRDefault="00F90519" w:rsidP="001772E2">
      <w:pPr>
        <w:rPr>
          <w:b/>
          <w:color w:val="4DA4D8" w:themeColor="accent3" w:themeTint="99"/>
        </w:rPr>
      </w:pPr>
      <w:r>
        <w:rPr>
          <w:b/>
          <w:noProof/>
          <w:color w:val="1B587C" w:themeColor="accent3"/>
        </w:rPr>
        <w:drawing>
          <wp:inline distT="0" distB="0" distL="0" distR="0">
            <wp:extent cx="5046993" cy="32258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a de pantalla 2018-05-27 a las 13.20.49.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78680" cy="324605"/>
                    </a:xfrm>
                    <a:prstGeom prst="rect">
                      <a:avLst/>
                    </a:prstGeom>
                  </pic:spPr>
                </pic:pic>
              </a:graphicData>
            </a:graphic>
          </wp:inline>
        </w:drawing>
      </w:r>
    </w:p>
    <w:p w:rsidR="00F90519" w:rsidRDefault="00F90519" w:rsidP="001772E2">
      <w:pPr>
        <w:keepNext/>
      </w:pPr>
      <w:r>
        <w:rPr>
          <w:b/>
          <w:noProof/>
          <w:color w:val="1B587C" w:themeColor="accent3"/>
        </w:rPr>
        <w:drawing>
          <wp:inline distT="0" distB="0" distL="0" distR="0" wp14:anchorId="7FC76875" wp14:editId="1FFF502F">
            <wp:extent cx="5055870" cy="12852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a de pantalla 2018-05-27 a las 14.34.28.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56916" cy="1285506"/>
                    </a:xfrm>
                    <a:prstGeom prst="rect">
                      <a:avLst/>
                    </a:prstGeom>
                  </pic:spPr>
                </pic:pic>
              </a:graphicData>
            </a:graphic>
          </wp:inline>
        </w:drawing>
      </w:r>
    </w:p>
    <w:p w:rsidR="00F90519" w:rsidRDefault="00F90519" w:rsidP="001772E2">
      <w:pPr>
        <w:pStyle w:val="Descripcin"/>
        <w:jc w:val="center"/>
        <w:rPr>
          <w:b/>
          <w:color w:val="4DA4D8" w:themeColor="accent3" w:themeTint="99"/>
        </w:rP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239" w:name="_Toc515563763"/>
      <w:r w:rsidR="00523D3D">
        <w:rPr>
          <w:b/>
          <w:i w:val="0"/>
          <w:noProof/>
          <w:color w:val="4DA4D8" w:themeColor="accent3" w:themeTint="99"/>
        </w:rPr>
        <w:t>91</w:t>
      </w:r>
      <w:r w:rsidRPr="00F90519">
        <w:rPr>
          <w:b/>
          <w:i w:val="0"/>
          <w:color w:val="4DA4D8" w:themeColor="accent3" w:themeTint="99"/>
        </w:rPr>
        <w:fldChar w:fldCharType="end"/>
      </w:r>
      <w:r>
        <w:t>-Email falso a través de Sees.</w:t>
      </w:r>
      <w:r w:rsidR="00536B72">
        <w:t xml:space="preserve"> </w:t>
      </w:r>
      <w:r>
        <w:t>Fuente: propia</w:t>
      </w:r>
      <w:bookmarkEnd w:id="239"/>
    </w:p>
    <w:p w:rsidR="00F90519" w:rsidRDefault="00F90519" w:rsidP="001772E2">
      <w:pPr>
        <w:rPr>
          <w:b/>
          <w:color w:val="4DA4D8" w:themeColor="accent3" w:themeTint="99"/>
        </w:rPr>
      </w:pPr>
    </w:p>
    <w:p w:rsidR="00F90519" w:rsidRDefault="00F90519" w:rsidP="001772E2">
      <w:pPr>
        <w:rPr>
          <w:b/>
          <w:color w:val="4DA4D8" w:themeColor="accent3" w:themeTint="99"/>
        </w:rPr>
      </w:pPr>
    </w:p>
    <w:p w:rsidR="001E2E35" w:rsidRPr="001E2E35" w:rsidRDefault="001E2E35" w:rsidP="001772E2">
      <w:pPr>
        <w:rPr>
          <w:b/>
          <w:color w:val="4DA4D8" w:themeColor="accent3" w:themeTint="99"/>
        </w:rPr>
      </w:pPr>
      <w:r w:rsidRPr="001E2E35">
        <w:rPr>
          <w:b/>
          <w:color w:val="4DA4D8" w:themeColor="accent3" w:themeTint="99"/>
        </w:rPr>
        <w:t>Email spoofing usando Sees con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QW6aEhHA","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381207" w:rsidRPr="00381207" w:rsidRDefault="00381207" w:rsidP="001772E2">
      <w:pPr>
        <w:rPr>
          <w:b/>
        </w:rPr>
      </w:pPr>
      <w:r>
        <w:t xml:space="preserve">En caso de querer enviar archivos adjuntos se deberá añadir el texto del mensaje en el archivo </w:t>
      </w:r>
      <w:r w:rsidRPr="00381207">
        <w:rPr>
          <w:b/>
        </w:rPr>
        <w:t>attach.text</w:t>
      </w:r>
      <w:r w:rsidRPr="00381207">
        <w:t>.</w:t>
      </w:r>
    </w:p>
    <w:p w:rsidR="00B96689" w:rsidRDefault="00381207" w:rsidP="001772E2">
      <w:pPr>
        <w:keepNext/>
      </w:pPr>
      <w:r>
        <w:rPr>
          <w:noProof/>
          <w:color w:val="1B587C" w:themeColor="accent3"/>
        </w:rPr>
        <w:drawing>
          <wp:inline distT="0" distB="0" distL="0" distR="0">
            <wp:extent cx="5142155" cy="1843405"/>
            <wp:effectExtent l="0" t="0" r="190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18-05-27 a las 14.05.05.png"/>
                    <pic:cNvPicPr/>
                  </pic:nvPicPr>
                  <pic:blipFill>
                    <a:blip r:embed="rId170">
                      <a:extLst>
                        <a:ext uri="{28A0092B-C50C-407E-A947-70E740481C1C}">
                          <a14:useLocalDpi xmlns:a14="http://schemas.microsoft.com/office/drawing/2010/main" val="0"/>
                        </a:ext>
                      </a:extLst>
                    </a:blip>
                    <a:stretch>
                      <a:fillRect/>
                    </a:stretch>
                  </pic:blipFill>
                  <pic:spPr>
                    <a:xfrm>
                      <a:off x="0" y="0"/>
                      <a:ext cx="5144940" cy="1844404"/>
                    </a:xfrm>
                    <a:prstGeom prst="rect">
                      <a:avLst/>
                    </a:prstGeom>
                  </pic:spPr>
                </pic:pic>
              </a:graphicData>
            </a:graphic>
          </wp:inline>
        </w:drawing>
      </w:r>
    </w:p>
    <w:p w:rsidR="001E2E35" w:rsidRDefault="00B96689" w:rsidP="001772E2">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240" w:name="_Toc515563764"/>
      <w:r w:rsidR="00523D3D">
        <w:rPr>
          <w:b/>
          <w:i w:val="0"/>
          <w:noProof/>
          <w:color w:val="4DA4D8" w:themeColor="accent3" w:themeTint="99"/>
        </w:rPr>
        <w:t>92</w:t>
      </w:r>
      <w:r w:rsidRPr="00B96689">
        <w:rPr>
          <w:b/>
          <w:i w:val="0"/>
          <w:color w:val="4DA4D8" w:themeColor="accent3" w:themeTint="99"/>
        </w:rPr>
        <w:fldChar w:fldCharType="end"/>
      </w:r>
      <w:r>
        <w:t>-Sees archivo attach.text.</w:t>
      </w:r>
      <w:r w:rsidR="00536B72">
        <w:t xml:space="preserve"> </w:t>
      </w:r>
      <w:r>
        <w:t>Fuente: propia</w:t>
      </w:r>
      <w:bookmarkEnd w:id="240"/>
    </w:p>
    <w:p w:rsidR="00381207" w:rsidRDefault="00381207" w:rsidP="001772E2">
      <w:r>
        <w:t>El  comando a usar en este caso será el siguiente:</w:t>
      </w:r>
    </w:p>
    <w:p w:rsidR="00381207" w:rsidRDefault="00381207" w:rsidP="001772E2">
      <w:r>
        <w:t xml:space="preserve">./sees.py </w:t>
      </w:r>
      <w:r w:rsidR="0087775C">
        <w:t>--</w:t>
      </w:r>
      <w:r>
        <w:t xml:space="preserve">attach data/simple.pdf data/simple.docx </w:t>
      </w:r>
      <w:r w:rsidR="0087775C">
        <w:t>--</w:t>
      </w:r>
      <w:r>
        <w:t>config_file</w:t>
      </w:r>
      <w:r w:rsidR="0087775C">
        <w:t xml:space="preserve"> config/sees.cfg --mail_user config/mail.user --</w:t>
      </w:r>
      <w:r w:rsidR="00B96689">
        <w:t>h</w:t>
      </w:r>
      <w:r w:rsidR="0087775C">
        <w:t>tml_file data/attach.text -v</w:t>
      </w:r>
    </w:p>
    <w:p w:rsidR="00B96689" w:rsidRDefault="00B96689" w:rsidP="001772E2">
      <w:r>
        <w:t>Como podemos ver se añade el siguiente campo:</w:t>
      </w:r>
    </w:p>
    <w:p w:rsidR="00381207" w:rsidRDefault="00B96689" w:rsidP="001772E2">
      <w:r w:rsidRPr="00B96689">
        <w:rPr>
          <w:b/>
        </w:rPr>
        <w:t>--attach data/simple.pdf data/simple.docx</w:t>
      </w:r>
      <w:r w:rsidRPr="00B96689">
        <w:t>:</w:t>
      </w:r>
      <w:r>
        <w:t xml:space="preserve"> Para adjuntar archivos.</w:t>
      </w:r>
    </w:p>
    <w:p w:rsidR="00B96689" w:rsidRPr="00B96689" w:rsidRDefault="00B96689" w:rsidP="001772E2">
      <w:pPr>
        <w:rPr>
          <w:color w:val="4DA4D8" w:themeColor="accent3" w:themeTint="99"/>
        </w:rPr>
      </w:pPr>
      <w:r>
        <w:t xml:space="preserve">Y se usa </w:t>
      </w:r>
      <w:r w:rsidRPr="00B96689">
        <w:rPr>
          <w:b/>
        </w:rPr>
        <w:t>attach.text</w:t>
      </w:r>
      <w:r>
        <w:t xml:space="preserve"> como mensaje de texto.</w:t>
      </w:r>
    </w:p>
    <w:p w:rsidR="00B96689" w:rsidRDefault="00B96689" w:rsidP="001772E2">
      <w:pPr>
        <w:keepNext/>
      </w:pPr>
      <w:r>
        <w:rPr>
          <w:noProof/>
          <w:color w:val="1B587C" w:themeColor="accent3"/>
        </w:rPr>
        <w:lastRenderedPageBreak/>
        <w:drawing>
          <wp:inline distT="0" distB="0" distL="0" distR="0">
            <wp:extent cx="5346550" cy="594360"/>
            <wp:effectExtent l="0" t="0" r="635"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18-05-27 a las 14.06.28.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49138" cy="594648"/>
                    </a:xfrm>
                    <a:prstGeom prst="rect">
                      <a:avLst/>
                    </a:prstGeom>
                  </pic:spPr>
                </pic:pic>
              </a:graphicData>
            </a:graphic>
          </wp:inline>
        </w:drawing>
      </w:r>
    </w:p>
    <w:p w:rsidR="00381207" w:rsidRDefault="00B96689" w:rsidP="001772E2">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241" w:name="_Toc515563765"/>
      <w:r w:rsidR="00523D3D">
        <w:rPr>
          <w:b/>
          <w:i w:val="0"/>
          <w:noProof/>
          <w:color w:val="4DA4D8" w:themeColor="accent3" w:themeTint="99"/>
        </w:rPr>
        <w:t>93</w:t>
      </w:r>
      <w:r w:rsidRPr="00B96689">
        <w:rPr>
          <w:b/>
          <w:i w:val="0"/>
          <w:color w:val="4DA4D8" w:themeColor="accent3" w:themeTint="99"/>
        </w:rPr>
        <w:fldChar w:fldCharType="end"/>
      </w:r>
      <w:r>
        <w:t>-</w:t>
      </w:r>
      <w:r w:rsidRPr="0074098B">
        <w:t>Email spoofing</w:t>
      </w:r>
      <w:r>
        <w:t xml:space="preserve"> y archivos adjuntos</w:t>
      </w:r>
      <w:r w:rsidRPr="0074098B">
        <w:t xml:space="preserve"> con Sees completado.</w:t>
      </w:r>
      <w:r w:rsidR="00536B72">
        <w:t xml:space="preserve"> </w:t>
      </w:r>
      <w:r w:rsidRPr="0074098B">
        <w:t>Fuente: propia</w:t>
      </w:r>
      <w:bookmarkEnd w:id="241"/>
    </w:p>
    <w:p w:rsidR="00B96689" w:rsidRPr="00F90519" w:rsidRDefault="00B96689" w:rsidP="001772E2">
      <w:pPr>
        <w:pStyle w:val="Descripcin"/>
        <w:jc w:val="center"/>
      </w:pPr>
    </w:p>
    <w:p w:rsidR="00B96689" w:rsidRDefault="00B96689" w:rsidP="001772E2">
      <w:pPr>
        <w:keepNext/>
      </w:pPr>
      <w:r>
        <w:rPr>
          <w:noProof/>
          <w:color w:val="1B587C" w:themeColor="accent3"/>
        </w:rPr>
        <w:drawing>
          <wp:inline distT="0" distB="0" distL="0" distR="0">
            <wp:extent cx="5088367" cy="1572895"/>
            <wp:effectExtent l="0" t="0" r="4445"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18-05-27 a las 14.3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91318" cy="1573807"/>
                    </a:xfrm>
                    <a:prstGeom prst="rect">
                      <a:avLst/>
                    </a:prstGeom>
                  </pic:spPr>
                </pic:pic>
              </a:graphicData>
            </a:graphic>
          </wp:inline>
        </w:drawing>
      </w:r>
    </w:p>
    <w:p w:rsidR="00381207" w:rsidRDefault="00B96689" w:rsidP="001772E2">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242" w:name="_Toc515563766"/>
      <w:r w:rsidR="00523D3D">
        <w:rPr>
          <w:b/>
          <w:i w:val="0"/>
          <w:noProof/>
          <w:color w:val="4DA4D8" w:themeColor="accent3" w:themeTint="99"/>
        </w:rPr>
        <w:t>94</w:t>
      </w:r>
      <w:r w:rsidRPr="00B96689">
        <w:rPr>
          <w:b/>
          <w:i w:val="0"/>
          <w:color w:val="4DA4D8" w:themeColor="accent3" w:themeTint="99"/>
        </w:rPr>
        <w:fldChar w:fldCharType="end"/>
      </w:r>
      <w:r w:rsidRPr="00AF4613">
        <w:t>-Email falso</w:t>
      </w:r>
      <w:r>
        <w:t xml:space="preserve"> con archivos adjuntos</w:t>
      </w:r>
      <w:r w:rsidRPr="00AF4613">
        <w:t xml:space="preserve"> a través de Sees.</w:t>
      </w:r>
      <w:r w:rsidR="00536B72">
        <w:t xml:space="preserve"> </w:t>
      </w:r>
      <w:r w:rsidRPr="00AF4613">
        <w:t>Fuente: propi</w:t>
      </w:r>
      <w:r>
        <w:t>a</w:t>
      </w:r>
      <w:bookmarkEnd w:id="242"/>
    </w:p>
    <w:p w:rsidR="00381207" w:rsidRDefault="00381207" w:rsidP="001772E2">
      <w:pPr>
        <w:rPr>
          <w:color w:val="4DA4D8" w:themeColor="accent3" w:themeTint="99"/>
        </w:rPr>
      </w:pPr>
    </w:p>
    <w:p w:rsidR="003C4E7F" w:rsidRPr="00381207" w:rsidRDefault="003C4E7F" w:rsidP="001772E2">
      <w:pPr>
        <w:rPr>
          <w:color w:val="4DA4D8" w:themeColor="accent3" w:themeTint="99"/>
        </w:rPr>
      </w:pPr>
    </w:p>
    <w:p w:rsidR="00877A4F" w:rsidRDefault="00877A4F" w:rsidP="00700BF0">
      <w:pPr>
        <w:pStyle w:val="Ttulo3"/>
        <w:numPr>
          <w:ilvl w:val="3"/>
          <w:numId w:val="18"/>
        </w:numPr>
        <w:ind w:left="0" w:firstLine="0"/>
        <w:rPr>
          <w:noProof/>
          <w:color w:val="4DA4D8" w:themeColor="accent3" w:themeTint="99"/>
        </w:rPr>
      </w:pPr>
      <w:bookmarkStart w:id="243" w:name="_Toc515307227"/>
      <w:r>
        <w:rPr>
          <w:noProof/>
          <w:color w:val="4DA4D8" w:themeColor="accent3" w:themeTint="99"/>
        </w:rPr>
        <w:t xml:space="preserve">Email spoofing usando </w:t>
      </w:r>
      <w:r w:rsidR="00A454CC">
        <w:rPr>
          <w:noProof/>
          <w:color w:val="4DA4D8" w:themeColor="accent3" w:themeTint="99"/>
        </w:rPr>
        <w:t>Email Spoof Master</w:t>
      </w:r>
      <w:bookmarkEnd w:id="243"/>
      <w:r w:rsidR="00A454CC">
        <w:rPr>
          <w:noProof/>
          <w:color w:val="4DA4D8" w:themeColor="accent3" w:themeTint="99"/>
        </w:rPr>
        <w:t xml:space="preserve"> </w:t>
      </w:r>
    </w:p>
    <w:p w:rsidR="003C4E7F" w:rsidRDefault="003C4E7F" w:rsidP="001772E2">
      <w:r>
        <w:t xml:space="preserve">En el caso de Email Spoof Master se realizará todo desde consola sin necesidad de configurar ningún archivo. </w:t>
      </w:r>
    </w:p>
    <w:p w:rsidR="003C4E7F" w:rsidRPr="00DF64E6" w:rsidRDefault="003C4E7F" w:rsidP="001772E2">
      <w:r>
        <w:t xml:space="preserve">Para ello deberemos </w:t>
      </w:r>
      <w:r w:rsidR="00DF64E6">
        <w:t xml:space="preserve">usar el comando </w:t>
      </w:r>
      <w:r w:rsidR="00DF64E6" w:rsidRPr="00DF64E6">
        <w:rPr>
          <w:b/>
        </w:rPr>
        <w:t>cd</w:t>
      </w:r>
      <w:r w:rsidR="00DF64E6">
        <w:t xml:space="preserve"> para ir a la localización de Email Spoof Master desde la terminal. Una vez en la localización usaremos el comando </w:t>
      </w:r>
      <w:r w:rsidR="00DF64E6" w:rsidRPr="00DF64E6">
        <w:rPr>
          <w:b/>
        </w:rPr>
        <w:t>./emailspoof.sh</w:t>
      </w:r>
      <w:r w:rsidR="00DF64E6">
        <w:t xml:space="preserve"> para ejecutar la aplicación.</w:t>
      </w:r>
    </w:p>
    <w:p w:rsidR="00DF64E6" w:rsidRDefault="00DF64E6" w:rsidP="001772E2">
      <w:pPr>
        <w:keepNext/>
      </w:pPr>
      <w:r>
        <w:rPr>
          <w:noProof/>
        </w:rPr>
        <w:drawing>
          <wp:inline distT="0" distB="0" distL="0" distR="0" wp14:anchorId="7D94A82B" wp14:editId="4B046F68">
            <wp:extent cx="5088255" cy="719455"/>
            <wp:effectExtent l="0" t="0" r="4445"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18-04-13 a las 13.38.42.png"/>
                    <pic:cNvPicPr/>
                  </pic:nvPicPr>
                  <pic:blipFill>
                    <a:blip r:embed="rId173">
                      <a:extLst>
                        <a:ext uri="{28A0092B-C50C-407E-A947-70E740481C1C}">
                          <a14:useLocalDpi xmlns:a14="http://schemas.microsoft.com/office/drawing/2010/main" val="0"/>
                        </a:ext>
                      </a:extLst>
                    </a:blip>
                    <a:stretch>
                      <a:fillRect/>
                    </a:stretch>
                  </pic:blipFill>
                  <pic:spPr>
                    <a:xfrm>
                      <a:off x="0" y="0"/>
                      <a:ext cx="5090958" cy="719837"/>
                    </a:xfrm>
                    <a:prstGeom prst="rect">
                      <a:avLst/>
                    </a:prstGeom>
                  </pic:spPr>
                </pic:pic>
              </a:graphicData>
            </a:graphic>
          </wp:inline>
        </w:drawing>
      </w:r>
    </w:p>
    <w:p w:rsidR="003C4E7F" w:rsidRDefault="00DF64E6" w:rsidP="001772E2">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bookmarkStart w:id="244" w:name="_Toc515563767"/>
      <w:r w:rsidR="00523D3D">
        <w:rPr>
          <w:b/>
          <w:i w:val="0"/>
          <w:noProof/>
          <w:color w:val="4DA4D8" w:themeColor="accent3" w:themeTint="99"/>
        </w:rPr>
        <w:t>95</w:t>
      </w:r>
      <w:r w:rsidRPr="00DF64E6">
        <w:rPr>
          <w:b/>
          <w:i w:val="0"/>
          <w:color w:val="4DA4D8" w:themeColor="accent3" w:themeTint="99"/>
        </w:rPr>
        <w:fldChar w:fldCharType="end"/>
      </w:r>
      <w:r>
        <w:t>-Ejecución de Email Spoof Master</w:t>
      </w:r>
      <w:r w:rsidR="00536B72">
        <w:t>. Fuente: propia</w:t>
      </w:r>
      <w:bookmarkEnd w:id="244"/>
    </w:p>
    <w:p w:rsidR="00DF64E6" w:rsidRDefault="00DF64E6" w:rsidP="001772E2">
      <w:r>
        <w:t>Una vez se haya ejecutado aparecerá un menú en el que deberemos seleccionar la suplantación de email.</w:t>
      </w:r>
    </w:p>
    <w:p w:rsidR="00DF64E6" w:rsidRDefault="00DF64E6" w:rsidP="001772E2">
      <w:pPr>
        <w:keepNext/>
      </w:pPr>
      <w:r>
        <w:rPr>
          <w:noProof/>
        </w:rPr>
        <w:drawing>
          <wp:inline distT="0" distB="0" distL="0" distR="0">
            <wp:extent cx="5088255" cy="1178560"/>
            <wp:effectExtent l="0" t="0" r="4445" b="254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18-05-27 a las 16.21.58.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90440" cy="1179066"/>
                    </a:xfrm>
                    <a:prstGeom prst="rect">
                      <a:avLst/>
                    </a:prstGeom>
                  </pic:spPr>
                </pic:pic>
              </a:graphicData>
            </a:graphic>
          </wp:inline>
        </w:drawing>
      </w:r>
    </w:p>
    <w:p w:rsidR="00DF64E6" w:rsidRDefault="00DF64E6" w:rsidP="001772E2">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bookmarkStart w:id="245" w:name="_Toc515563768"/>
      <w:r w:rsidR="00523D3D">
        <w:rPr>
          <w:b/>
          <w:i w:val="0"/>
          <w:noProof/>
          <w:color w:val="4DA4D8" w:themeColor="accent3" w:themeTint="99"/>
        </w:rPr>
        <w:t>96</w:t>
      </w:r>
      <w:r w:rsidRPr="00DF64E6">
        <w:rPr>
          <w:b/>
          <w:i w:val="0"/>
          <w:color w:val="4DA4D8" w:themeColor="accent3" w:themeTint="99"/>
        </w:rPr>
        <w:fldChar w:fldCharType="end"/>
      </w:r>
      <w:r>
        <w:t>-Iniciar suplantación email con Email Spoof Master.</w:t>
      </w:r>
      <w:r w:rsidR="00536B72">
        <w:t xml:space="preserve"> </w:t>
      </w:r>
      <w:r>
        <w:t>Fuente: propia</w:t>
      </w:r>
      <w:bookmarkEnd w:id="245"/>
    </w:p>
    <w:p w:rsidR="00DF64E6" w:rsidRDefault="00DF64E6" w:rsidP="001772E2">
      <w:r>
        <w:lastRenderedPageBreak/>
        <w:t>A continuación se podrá especificar si se desea mandar un correo o más de uno. En este ejemplo mandaremos un único correo.</w:t>
      </w:r>
    </w:p>
    <w:p w:rsidR="005C799B" w:rsidRDefault="005C799B" w:rsidP="001772E2">
      <w:pPr>
        <w:keepNext/>
      </w:pPr>
      <w:r>
        <w:rPr>
          <w:noProof/>
        </w:rPr>
        <w:drawing>
          <wp:inline distT="0" distB="0" distL="0" distR="0" wp14:anchorId="1A17EBFA" wp14:editId="22C4A266">
            <wp:extent cx="5142155" cy="1821180"/>
            <wp:effectExtent l="0" t="0" r="190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a de pantalla 2018-05-27 a las 16.22.29.png"/>
                    <pic:cNvPicPr/>
                  </pic:nvPicPr>
                  <pic:blipFill>
                    <a:blip r:embed="rId175">
                      <a:extLst>
                        <a:ext uri="{28A0092B-C50C-407E-A947-70E740481C1C}">
                          <a14:useLocalDpi xmlns:a14="http://schemas.microsoft.com/office/drawing/2010/main" val="0"/>
                        </a:ext>
                      </a:extLst>
                    </a:blip>
                    <a:stretch>
                      <a:fillRect/>
                    </a:stretch>
                  </pic:blipFill>
                  <pic:spPr>
                    <a:xfrm>
                      <a:off x="0" y="0"/>
                      <a:ext cx="5144127" cy="1821878"/>
                    </a:xfrm>
                    <a:prstGeom prst="rect">
                      <a:avLst/>
                    </a:prstGeom>
                  </pic:spPr>
                </pic:pic>
              </a:graphicData>
            </a:graphic>
          </wp:inline>
        </w:drawing>
      </w:r>
    </w:p>
    <w:p w:rsidR="00DF64E6" w:rsidRDefault="005C799B" w:rsidP="001772E2">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246" w:name="_Toc515563769"/>
      <w:r w:rsidR="00523D3D">
        <w:rPr>
          <w:b/>
          <w:i w:val="0"/>
          <w:noProof/>
          <w:color w:val="4DA4D8" w:themeColor="accent3" w:themeTint="99"/>
        </w:rPr>
        <w:t>97</w:t>
      </w:r>
      <w:r w:rsidRPr="005C799B">
        <w:rPr>
          <w:b/>
          <w:i w:val="0"/>
          <w:color w:val="4DA4D8" w:themeColor="accent3" w:themeTint="99"/>
        </w:rPr>
        <w:fldChar w:fldCharType="end"/>
      </w:r>
      <w:r>
        <w:t>-Envío de un único email con Email Spoof Master.</w:t>
      </w:r>
      <w:r w:rsidR="00536B72">
        <w:t xml:space="preserve"> </w:t>
      </w:r>
      <w:r>
        <w:t>Fuente: propia</w:t>
      </w:r>
      <w:bookmarkEnd w:id="246"/>
    </w:p>
    <w:p w:rsidR="00DF64E6" w:rsidRDefault="00DF64E6" w:rsidP="001772E2"/>
    <w:p w:rsidR="00DF64E6" w:rsidRDefault="005C799B" w:rsidP="001772E2">
      <w:r>
        <w:t>Para finalizar la aplicación pedirá los datos de remitente, o correo a suplantar, receptor o víctima, asunto del email y mensaje. Tras insertar la información nos pedirá confirmar el envío.</w:t>
      </w:r>
    </w:p>
    <w:p w:rsidR="00DF64E6" w:rsidRDefault="00700BF0" w:rsidP="001772E2">
      <w:r>
        <w:rPr>
          <w:noProof/>
        </w:rPr>
        <w:drawing>
          <wp:anchor distT="0" distB="0" distL="114300" distR="114300" simplePos="0" relativeHeight="251797504" behindDoc="0" locked="0" layoutInCell="1" allowOverlap="1">
            <wp:simplePos x="0" y="0"/>
            <wp:positionH relativeFrom="column">
              <wp:posOffset>-2540</wp:posOffset>
            </wp:positionH>
            <wp:positionV relativeFrom="paragraph">
              <wp:posOffset>313429</wp:posOffset>
            </wp:positionV>
            <wp:extent cx="5141595" cy="1793240"/>
            <wp:effectExtent l="0" t="0" r="1905"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a de pantalla 2018-05-27 a las 16.25.05.png"/>
                    <pic:cNvPicPr/>
                  </pic:nvPicPr>
                  <pic:blipFill>
                    <a:blip r:embed="rId176">
                      <a:extLst>
                        <a:ext uri="{28A0092B-C50C-407E-A947-70E740481C1C}">
                          <a14:useLocalDpi xmlns:a14="http://schemas.microsoft.com/office/drawing/2010/main" val="0"/>
                        </a:ext>
                      </a:extLst>
                    </a:blip>
                    <a:stretch>
                      <a:fillRect/>
                    </a:stretch>
                  </pic:blipFill>
                  <pic:spPr>
                    <a:xfrm>
                      <a:off x="0" y="0"/>
                      <a:ext cx="5141595" cy="1793240"/>
                    </a:xfrm>
                    <a:prstGeom prst="rect">
                      <a:avLst/>
                    </a:prstGeom>
                  </pic:spPr>
                </pic:pic>
              </a:graphicData>
            </a:graphic>
            <wp14:sizeRelH relativeFrom="page">
              <wp14:pctWidth>0</wp14:pctWidth>
            </wp14:sizeRelH>
            <wp14:sizeRelV relativeFrom="page">
              <wp14:pctHeight>0</wp14:pctHeight>
            </wp14:sizeRelV>
          </wp:anchor>
        </w:drawing>
      </w:r>
    </w:p>
    <w:p w:rsidR="00DF64E6" w:rsidRDefault="00700BF0" w:rsidP="001772E2">
      <w:r>
        <w:rPr>
          <w:noProof/>
        </w:rPr>
        <mc:AlternateContent>
          <mc:Choice Requires="wps">
            <w:drawing>
              <wp:anchor distT="0" distB="0" distL="114300" distR="114300" simplePos="0" relativeHeight="251799552" behindDoc="0" locked="0" layoutInCell="1" allowOverlap="1" wp14:anchorId="70518AD2" wp14:editId="03479088">
                <wp:simplePos x="0" y="0"/>
                <wp:positionH relativeFrom="column">
                  <wp:posOffset>-2540</wp:posOffset>
                </wp:positionH>
                <wp:positionV relativeFrom="paragraph">
                  <wp:posOffset>2108835</wp:posOffset>
                </wp:positionV>
                <wp:extent cx="5141595" cy="635"/>
                <wp:effectExtent l="0" t="0" r="1905" b="0"/>
                <wp:wrapTopAndBottom/>
                <wp:docPr id="213" name="Cuadro de texto 213"/>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6F3A53" w:rsidRPr="005C076C" w:rsidRDefault="006F3A53"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247" w:name="_Toc515561267"/>
                            <w:bookmarkStart w:id="248" w:name="_Toc515563770"/>
                            <w:r>
                              <w:rPr>
                                <w:b/>
                                <w:i w:val="0"/>
                                <w:noProof/>
                                <w:color w:val="4DA4D8" w:themeColor="accent3" w:themeTint="99"/>
                              </w:rPr>
                              <w:t>98</w:t>
                            </w:r>
                            <w:r w:rsidRPr="005C799B">
                              <w:rPr>
                                <w:b/>
                                <w:i w:val="0"/>
                                <w:noProof/>
                                <w:color w:val="4DA4D8" w:themeColor="accent3" w:themeTint="99"/>
                              </w:rPr>
                              <w:fldChar w:fldCharType="end"/>
                            </w:r>
                            <w:r>
                              <w:t>-Email spoofing con Email Spoof Master</w:t>
                            </w:r>
                            <w:r>
                              <w:rPr>
                                <w:noProof/>
                              </w:rPr>
                              <w:t>. Fuente: propia</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18AD2" id="Cuadro de texto 213" o:spid="_x0000_s1071" type="#_x0000_t202" style="position:absolute;left:0;text-align:left;margin-left:-.2pt;margin-top:166.05pt;width:404.8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" stroked="f">
                <v:textbox style="mso-fit-shape-to-text:t" inset="0,0,0,0">
                  <w:txbxContent>
                    <w:p w:rsidR="006F3A53" w:rsidRPr="005C076C" w:rsidRDefault="006F3A53"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249" w:name="_Toc515561267"/>
                      <w:bookmarkStart w:id="250" w:name="_Toc515563770"/>
                      <w:r>
                        <w:rPr>
                          <w:b/>
                          <w:i w:val="0"/>
                          <w:noProof/>
                          <w:color w:val="4DA4D8" w:themeColor="accent3" w:themeTint="99"/>
                        </w:rPr>
                        <w:t>98</w:t>
                      </w:r>
                      <w:r w:rsidRPr="005C799B">
                        <w:rPr>
                          <w:b/>
                          <w:i w:val="0"/>
                          <w:noProof/>
                          <w:color w:val="4DA4D8" w:themeColor="accent3" w:themeTint="99"/>
                        </w:rPr>
                        <w:fldChar w:fldCharType="end"/>
                      </w:r>
                      <w:r>
                        <w:t>-Email spoofing con Email Spoof Master</w:t>
                      </w:r>
                      <w:r>
                        <w:rPr>
                          <w:noProof/>
                        </w:rPr>
                        <w:t>. Fuente: propia</w:t>
                      </w:r>
                      <w:bookmarkEnd w:id="249"/>
                      <w:bookmarkEnd w:id="250"/>
                    </w:p>
                  </w:txbxContent>
                </v:textbox>
                <w10:wrap type="topAndBottom"/>
              </v:shape>
            </w:pict>
          </mc:Fallback>
        </mc:AlternateContent>
      </w:r>
    </w:p>
    <w:p w:rsidR="00DF64E6" w:rsidRDefault="005C799B" w:rsidP="001772E2">
      <w:r>
        <w:t>En caso de enviarse correctamente aparecerá una notificación y se cerrará la aplicación.</w:t>
      </w:r>
    </w:p>
    <w:p w:rsidR="00700BF0" w:rsidRDefault="00700BF0" w:rsidP="001772E2"/>
    <w:p w:rsidR="005C799B" w:rsidRDefault="005C799B" w:rsidP="001772E2">
      <w:pPr>
        <w:keepNext/>
      </w:pPr>
      <w:r>
        <w:rPr>
          <w:noProof/>
        </w:rPr>
        <w:drawing>
          <wp:inline distT="0" distB="0" distL="0" distR="0" wp14:anchorId="58B151AA" wp14:editId="2596B941">
            <wp:extent cx="5141595" cy="297815"/>
            <wp:effectExtent l="0" t="0" r="190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a de pantalla 2018-05-27 a las 16.25.10.png"/>
                    <pic:cNvPicPr/>
                  </pic:nvPicPr>
                  <pic:blipFill>
                    <a:blip r:embed="rId177">
                      <a:extLst>
                        <a:ext uri="{28A0092B-C50C-407E-A947-70E740481C1C}">
                          <a14:useLocalDpi xmlns:a14="http://schemas.microsoft.com/office/drawing/2010/main" val="0"/>
                        </a:ext>
                      </a:extLst>
                    </a:blip>
                    <a:stretch>
                      <a:fillRect/>
                    </a:stretch>
                  </pic:blipFill>
                  <pic:spPr>
                    <a:xfrm>
                      <a:off x="0" y="0"/>
                      <a:ext cx="5143874" cy="297947"/>
                    </a:xfrm>
                    <a:prstGeom prst="rect">
                      <a:avLst/>
                    </a:prstGeom>
                  </pic:spPr>
                </pic:pic>
              </a:graphicData>
            </a:graphic>
          </wp:inline>
        </w:drawing>
      </w:r>
    </w:p>
    <w:p w:rsidR="00DF64E6" w:rsidRDefault="005C799B" w:rsidP="001772E2">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251" w:name="_Toc515563771"/>
      <w:r w:rsidR="00523D3D">
        <w:rPr>
          <w:b/>
          <w:i w:val="0"/>
          <w:noProof/>
          <w:color w:val="4DA4D8" w:themeColor="accent3" w:themeTint="99"/>
        </w:rPr>
        <w:t>99</w:t>
      </w:r>
      <w:r w:rsidRPr="005C799B">
        <w:rPr>
          <w:b/>
          <w:i w:val="0"/>
          <w:color w:val="4DA4D8" w:themeColor="accent3" w:themeTint="99"/>
        </w:rPr>
        <w:fldChar w:fldCharType="end"/>
      </w:r>
      <w:r>
        <w:t>-Email suplantado enviado con Email Spoof Master.</w:t>
      </w:r>
      <w:r w:rsidR="00536B72">
        <w:t xml:space="preserve"> </w:t>
      </w:r>
      <w:r>
        <w:t>Fuente: propia</w:t>
      </w:r>
      <w:bookmarkEnd w:id="251"/>
    </w:p>
    <w:p w:rsidR="00700BF0" w:rsidRDefault="00700BF0" w:rsidP="001772E2"/>
    <w:p w:rsidR="00700BF0" w:rsidRDefault="00700BF0" w:rsidP="001772E2"/>
    <w:p w:rsidR="00700BF0" w:rsidRDefault="00700BF0" w:rsidP="001772E2"/>
    <w:p w:rsidR="00DF64E6" w:rsidRDefault="005C799B" w:rsidP="001772E2">
      <w:r>
        <w:lastRenderedPageBreak/>
        <w:t>Si revisamos el correo:</w:t>
      </w:r>
    </w:p>
    <w:p w:rsidR="00DF64E6" w:rsidRDefault="005C799B" w:rsidP="001772E2">
      <w:r>
        <w:rPr>
          <w:noProof/>
        </w:rPr>
        <w:drawing>
          <wp:inline distT="0" distB="0" distL="0" distR="0">
            <wp:extent cx="5688965" cy="231775"/>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a de pantalla 2018-05-27 a las 16.25.41.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898562" cy="240314"/>
                    </a:xfrm>
                    <a:prstGeom prst="rect">
                      <a:avLst/>
                    </a:prstGeom>
                  </pic:spPr>
                </pic:pic>
              </a:graphicData>
            </a:graphic>
          </wp:inline>
        </w:drawing>
      </w:r>
    </w:p>
    <w:p w:rsidR="005C799B" w:rsidRDefault="005C799B" w:rsidP="001772E2">
      <w:pPr>
        <w:keepNext/>
      </w:pPr>
      <w:r>
        <w:rPr>
          <w:noProof/>
        </w:rPr>
        <w:drawing>
          <wp:inline distT="0" distB="0" distL="0" distR="0">
            <wp:extent cx="5688965" cy="821690"/>
            <wp:effectExtent l="0" t="0" r="635"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a de pantalla 2018-05-27 a las 16.25.47.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688965" cy="821690"/>
                    </a:xfrm>
                    <a:prstGeom prst="rect">
                      <a:avLst/>
                    </a:prstGeom>
                  </pic:spPr>
                </pic:pic>
              </a:graphicData>
            </a:graphic>
          </wp:inline>
        </w:drawing>
      </w:r>
    </w:p>
    <w:p w:rsidR="00DF64E6" w:rsidRPr="00DF64E6" w:rsidRDefault="005C799B" w:rsidP="001772E2">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252" w:name="_Toc515563772"/>
      <w:r w:rsidR="00523D3D">
        <w:rPr>
          <w:b/>
          <w:i w:val="0"/>
          <w:noProof/>
          <w:color w:val="4DA4D8" w:themeColor="accent3" w:themeTint="99"/>
        </w:rPr>
        <w:t>100</w:t>
      </w:r>
      <w:r w:rsidRPr="005C799B">
        <w:rPr>
          <w:b/>
          <w:i w:val="0"/>
          <w:color w:val="4DA4D8" w:themeColor="accent3" w:themeTint="99"/>
        </w:rPr>
        <w:fldChar w:fldCharType="end"/>
      </w:r>
      <w:r>
        <w:t>-Email falso de Email Spoof Master.</w:t>
      </w:r>
      <w:r w:rsidR="00F73E3A">
        <w:t xml:space="preserve"> </w:t>
      </w:r>
      <w:r>
        <w:t>Fuente: propia</w:t>
      </w:r>
      <w:bookmarkEnd w:id="252"/>
    </w:p>
    <w:p w:rsidR="00A454CC" w:rsidRPr="00DB38A9" w:rsidRDefault="00A454CC" w:rsidP="00700BF0">
      <w:pPr>
        <w:pStyle w:val="Ttulo3"/>
        <w:numPr>
          <w:ilvl w:val="3"/>
          <w:numId w:val="18"/>
        </w:numPr>
        <w:ind w:left="0" w:firstLine="0"/>
        <w:rPr>
          <w:noProof/>
          <w:color w:val="4DA4D8" w:themeColor="accent3" w:themeTint="99"/>
        </w:rPr>
      </w:pPr>
      <w:bookmarkStart w:id="253" w:name="_Toc515307228"/>
      <w:r>
        <w:rPr>
          <w:noProof/>
          <w:color w:val="4DA4D8" w:themeColor="accent3" w:themeTint="99"/>
        </w:rPr>
        <w:t xml:space="preserve">Email spoofing usando </w:t>
      </w:r>
      <w:r w:rsidRPr="0054124D">
        <w:rPr>
          <w:b/>
          <w:color w:val="4DA4D8" w:themeColor="accent3" w:themeTint="99"/>
        </w:rPr>
        <w:t>EMKEi´s MAILER</w:t>
      </w:r>
      <w:bookmarkEnd w:id="253"/>
    </w:p>
    <w:p w:rsidR="00A454CC" w:rsidRDefault="005C799B" w:rsidP="001772E2">
      <w:r>
        <w:t xml:space="preserve">Para acceder a la aplicación debemos entrar en la siguiente página web: </w:t>
      </w:r>
      <w:r w:rsidRPr="005C799B">
        <w:t>https://emkei.cz</w:t>
      </w:r>
    </w:p>
    <w:p w:rsidR="005C799B" w:rsidRPr="00A454CC" w:rsidRDefault="00F73E3A" w:rsidP="001772E2">
      <w:r>
        <w:rPr>
          <w:noProof/>
        </w:rPr>
        <mc:AlternateContent>
          <mc:Choice Requires="wps">
            <w:drawing>
              <wp:anchor distT="0" distB="0" distL="114300" distR="114300" simplePos="0" relativeHeight="251858944" behindDoc="0" locked="0" layoutInCell="1" allowOverlap="1" wp14:anchorId="14343175" wp14:editId="315A1FC2">
                <wp:simplePos x="0" y="0"/>
                <wp:positionH relativeFrom="column">
                  <wp:posOffset>1322820</wp:posOffset>
                </wp:positionH>
                <wp:positionV relativeFrom="paragraph">
                  <wp:posOffset>3086735</wp:posOffset>
                </wp:positionV>
                <wp:extent cx="2623820" cy="635"/>
                <wp:effectExtent l="0" t="0" r="5080" b="12065"/>
                <wp:wrapTopAndBottom/>
                <wp:docPr id="67" name="Cuadro de texto 67"/>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6F3A53" w:rsidRPr="00CE2473" w:rsidRDefault="006F3A53" w:rsidP="00F73E3A">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54" w:name="_Toc515561270"/>
                            <w:bookmarkStart w:id="255" w:name="_Toc515563773"/>
                            <w:r>
                              <w:rPr>
                                <w:b/>
                                <w:i w:val="0"/>
                                <w:noProof/>
                                <w:color w:val="4DA4D8" w:themeColor="accent3" w:themeTint="99"/>
                              </w:rPr>
                              <w:t>101</w:t>
                            </w:r>
                            <w:r w:rsidRPr="00F73E3A">
                              <w:rPr>
                                <w:b/>
                                <w:i w:val="0"/>
                                <w:noProof/>
                                <w:color w:val="4DA4D8" w:themeColor="accent3" w:themeTint="99"/>
                              </w:rPr>
                              <w:fldChar w:fldCharType="end"/>
                            </w:r>
                            <w:r>
                              <w:t>-</w:t>
                            </w:r>
                            <w:r w:rsidRPr="000534AD">
                              <w:t>Email spoofing con Emkei.</w:t>
                            </w:r>
                            <w:r>
                              <w:t xml:space="preserve"> </w:t>
                            </w:r>
                            <w:r w:rsidRPr="000534AD">
                              <w:t>Fuente: propia</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43175" id="Cuadro de texto 67" o:spid="_x0000_s1072" type="#_x0000_t202" style="position:absolute;left:0;text-align:left;margin-left:104.15pt;margin-top:243.05pt;width:206.6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" stroked="f">
                <v:textbox style="mso-fit-shape-to-text:t" inset="0,0,0,0">
                  <w:txbxContent>
                    <w:p w:rsidR="006F3A53" w:rsidRPr="00CE2473" w:rsidRDefault="006F3A53" w:rsidP="00F73E3A">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56" w:name="_Toc515561270"/>
                      <w:bookmarkStart w:id="257" w:name="_Toc515563773"/>
                      <w:r>
                        <w:rPr>
                          <w:b/>
                          <w:i w:val="0"/>
                          <w:noProof/>
                          <w:color w:val="4DA4D8" w:themeColor="accent3" w:themeTint="99"/>
                        </w:rPr>
                        <w:t>101</w:t>
                      </w:r>
                      <w:r w:rsidRPr="00F73E3A">
                        <w:rPr>
                          <w:b/>
                          <w:i w:val="0"/>
                          <w:noProof/>
                          <w:color w:val="4DA4D8" w:themeColor="accent3" w:themeTint="99"/>
                        </w:rPr>
                        <w:fldChar w:fldCharType="end"/>
                      </w:r>
                      <w:r>
                        <w:t>-</w:t>
                      </w:r>
                      <w:r w:rsidRPr="000534AD">
                        <w:t>Email spoofing con Emkei.</w:t>
                      </w:r>
                      <w:r>
                        <w:t xml:space="preserve"> </w:t>
                      </w:r>
                      <w:r w:rsidRPr="000534AD">
                        <w:t>Fuente: propia</w:t>
                      </w:r>
                      <w:bookmarkEnd w:id="256"/>
                      <w:bookmarkEnd w:id="257"/>
                    </w:p>
                  </w:txbxContent>
                </v:textbox>
                <w10:wrap type="topAndBottom"/>
              </v:shape>
            </w:pict>
          </mc:Fallback>
        </mc:AlternateContent>
      </w:r>
      <w:r w:rsidR="00700BF0">
        <w:rPr>
          <w:noProof/>
        </w:rPr>
        <w:drawing>
          <wp:anchor distT="0" distB="0" distL="114300" distR="114300" simplePos="0" relativeHeight="251801600" behindDoc="0" locked="0" layoutInCell="1" allowOverlap="1">
            <wp:simplePos x="0" y="0"/>
            <wp:positionH relativeFrom="column">
              <wp:posOffset>2620010</wp:posOffset>
            </wp:positionH>
            <wp:positionV relativeFrom="paragraph">
              <wp:posOffset>269875</wp:posOffset>
            </wp:positionV>
            <wp:extent cx="2560320" cy="1093470"/>
            <wp:effectExtent l="0" t="0" r="508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a de pantalla 2018-05-27 a las 15.47.04.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60320" cy="1093470"/>
                    </a:xfrm>
                    <a:prstGeom prst="rect">
                      <a:avLst/>
                    </a:prstGeom>
                  </pic:spPr>
                </pic:pic>
              </a:graphicData>
            </a:graphic>
            <wp14:sizeRelH relativeFrom="page">
              <wp14:pctWidth>0</wp14:pctWidth>
            </wp14:sizeRelH>
            <wp14:sizeRelV relativeFrom="page">
              <wp14:pctHeight>0</wp14:pctHeight>
            </wp14:sizeRelV>
          </wp:anchor>
        </w:drawing>
      </w:r>
      <w:r w:rsidR="00700BF0">
        <w:rPr>
          <w:noProof/>
        </w:rPr>
        <w:drawing>
          <wp:anchor distT="0" distB="0" distL="114300" distR="114300" simplePos="0" relativeHeight="251800576" behindDoc="0" locked="0" layoutInCell="1" allowOverlap="1">
            <wp:simplePos x="0" y="0"/>
            <wp:positionH relativeFrom="column">
              <wp:posOffset>-4370</wp:posOffset>
            </wp:positionH>
            <wp:positionV relativeFrom="paragraph">
              <wp:posOffset>270473</wp:posOffset>
            </wp:positionV>
            <wp:extent cx="2624439" cy="2759710"/>
            <wp:effectExtent l="0" t="0" r="508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a de pantalla 2018-05-27 a las 15.46.48.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24439" cy="2759710"/>
                    </a:xfrm>
                    <a:prstGeom prst="rect">
                      <a:avLst/>
                    </a:prstGeom>
                  </pic:spPr>
                </pic:pic>
              </a:graphicData>
            </a:graphic>
            <wp14:sizeRelH relativeFrom="page">
              <wp14:pctWidth>0</wp14:pctWidth>
            </wp14:sizeRelH>
            <wp14:sizeRelV relativeFrom="page">
              <wp14:pctHeight>0</wp14:pctHeight>
            </wp14:sizeRelV>
          </wp:anchor>
        </w:drawing>
      </w:r>
      <w:r w:rsidR="005C799B">
        <w:t>Una vez dentro solo debemos completar la información que se nos pide y aceptar:</w:t>
      </w:r>
    </w:p>
    <w:p w:rsidR="002970FE" w:rsidRDefault="002970FE" w:rsidP="001772E2"/>
    <w:p w:rsidR="005C799B" w:rsidRDefault="005C799B" w:rsidP="001772E2">
      <w:r>
        <w:rPr>
          <w:noProof/>
        </w:rPr>
        <w:drawing>
          <wp:inline distT="0" distB="0" distL="0" distR="0">
            <wp:extent cx="5080942" cy="354965"/>
            <wp:effectExtent l="0" t="0" r="0"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a de pantalla 2018-05-27 a las 15.47.16.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147100" cy="359587"/>
                    </a:xfrm>
                    <a:prstGeom prst="rect">
                      <a:avLst/>
                    </a:prstGeom>
                  </pic:spPr>
                </pic:pic>
              </a:graphicData>
            </a:graphic>
          </wp:inline>
        </w:drawing>
      </w:r>
    </w:p>
    <w:p w:rsidR="005C799B" w:rsidRDefault="005C799B" w:rsidP="001772E2">
      <w:pPr>
        <w:keepNext/>
      </w:pPr>
      <w:r>
        <w:rPr>
          <w:noProof/>
        </w:rPr>
        <w:drawing>
          <wp:inline distT="0" distB="0" distL="0" distR="0">
            <wp:extent cx="5080635" cy="824230"/>
            <wp:effectExtent l="0" t="0" r="0"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a de pantalla 2018-05-27 a las 15.47.22.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82527" cy="824537"/>
                    </a:xfrm>
                    <a:prstGeom prst="rect">
                      <a:avLst/>
                    </a:prstGeom>
                  </pic:spPr>
                </pic:pic>
              </a:graphicData>
            </a:graphic>
          </wp:inline>
        </w:drawing>
      </w:r>
    </w:p>
    <w:p w:rsidR="005C799B" w:rsidRPr="002970FE" w:rsidRDefault="005C799B" w:rsidP="001772E2">
      <w:pPr>
        <w:pStyle w:val="Descripcin"/>
        <w:jc w:val="center"/>
      </w:pPr>
      <w:r w:rsidRPr="00F73E3A">
        <w:rPr>
          <w:b/>
          <w:i w:val="0"/>
          <w:color w:val="4DA4D8" w:themeColor="accent3" w:themeTint="99"/>
        </w:rPr>
        <w:fldChar w:fldCharType="begin"/>
      </w:r>
      <w:r w:rsidRPr="00F73E3A">
        <w:rPr>
          <w:b/>
          <w:i w:val="0"/>
          <w:color w:val="4DA4D8" w:themeColor="accent3" w:themeTint="99"/>
        </w:rPr>
        <w:instrText xml:space="preserve"> SEQ Ilustración \* ARABIC </w:instrText>
      </w:r>
      <w:r w:rsidRPr="00F73E3A">
        <w:rPr>
          <w:b/>
          <w:i w:val="0"/>
          <w:color w:val="4DA4D8" w:themeColor="accent3" w:themeTint="99"/>
        </w:rPr>
        <w:fldChar w:fldCharType="separate"/>
      </w:r>
      <w:bookmarkStart w:id="258" w:name="_Toc515563774"/>
      <w:r w:rsidR="00523D3D">
        <w:rPr>
          <w:b/>
          <w:i w:val="0"/>
          <w:noProof/>
          <w:color w:val="4DA4D8" w:themeColor="accent3" w:themeTint="99"/>
        </w:rPr>
        <w:t>102</w:t>
      </w:r>
      <w:r w:rsidRPr="00F73E3A">
        <w:rPr>
          <w:b/>
          <w:i w:val="0"/>
          <w:color w:val="4DA4D8" w:themeColor="accent3" w:themeTint="99"/>
        </w:rPr>
        <w:fldChar w:fldCharType="end"/>
      </w:r>
      <w:r>
        <w:t>-Email falso de Enkei.</w:t>
      </w:r>
      <w:r w:rsidR="00F73E3A">
        <w:t xml:space="preserve"> </w:t>
      </w:r>
      <w:r>
        <w:t>Fuente: propia</w:t>
      </w:r>
      <w:bookmarkEnd w:id="258"/>
    </w:p>
    <w:p w:rsidR="008E53D3" w:rsidRDefault="008E53D3" w:rsidP="001772E2">
      <w:pPr>
        <w:pStyle w:val="Ttulo2"/>
        <w:ind w:left="0" w:firstLine="0"/>
        <w:rPr>
          <w:color w:val="4DA4D8" w:themeColor="accent3" w:themeTint="99"/>
        </w:rPr>
      </w:pPr>
      <w:bookmarkStart w:id="259" w:name="_Toc515307229"/>
      <w:r>
        <w:rPr>
          <w:color w:val="4DA4D8" w:themeColor="accent3" w:themeTint="99"/>
        </w:rPr>
        <w:lastRenderedPageBreak/>
        <w:t>P</w:t>
      </w:r>
      <w:r w:rsidR="002A611C">
        <w:rPr>
          <w:color w:val="4DA4D8" w:themeColor="accent3" w:themeTint="99"/>
        </w:rPr>
        <w:t>T3-</w:t>
      </w:r>
      <w:r>
        <w:rPr>
          <w:color w:val="4DA4D8" w:themeColor="accent3" w:themeTint="99"/>
        </w:rPr>
        <w:t>denfesa</w:t>
      </w:r>
      <w:r w:rsidR="002A611C">
        <w:rPr>
          <w:color w:val="4DA4D8" w:themeColor="accent3" w:themeTint="99"/>
        </w:rPr>
        <w:t>s</w:t>
      </w:r>
      <w:r>
        <w:rPr>
          <w:color w:val="4DA4D8" w:themeColor="accent3" w:themeTint="99"/>
        </w:rPr>
        <w:t xml:space="preserve"> para evitar spoofing</w:t>
      </w:r>
      <w:bookmarkEnd w:id="259"/>
    </w:p>
    <w:p w:rsidR="00BA1526" w:rsidRDefault="00BA1526" w:rsidP="001772E2">
      <w:r>
        <w:t xml:space="preserve">En este apartado se tratarán los scripts desarrollados para la defensa de los diferentes ataques spoofing, se han desarrollado dos scripts, uno de defensa a IP spoofing y un segundo script para defensa contra ARP spoofing. </w:t>
      </w:r>
    </w:p>
    <w:p w:rsidR="00BA1526" w:rsidRDefault="00BA1526" w:rsidP="001772E2">
      <w:r>
        <w:t xml:space="preserve">Es importante señalar que como ya hemos visto anteriormente los ataques DNS y web spoofing requieren del ataque de envenenamiento ARP, por lo que al tener una defensa contra el ARP spoofing se tiene defensa contra DNS y web spoofing. </w:t>
      </w:r>
    </w:p>
    <w:p w:rsidR="00BA1526" w:rsidRDefault="00BA1526" w:rsidP="001772E2">
      <w:r>
        <w:t>Actualmente los navegadores detectan por si mismos los diferentes ataques informando al usuario de que están entrando en un dominio que puede ser no seguro.</w:t>
      </w:r>
    </w:p>
    <w:p w:rsidR="002F1AB2" w:rsidRDefault="002F1AB2" w:rsidP="001772E2">
      <w:r>
        <w:t>Para</w:t>
      </w:r>
      <w:r w:rsidR="000609E8">
        <w:t xml:space="preserve"> crear los scripts se ha consultado la bibliografía</w:t>
      </w:r>
      <w:r w:rsidR="00954966">
        <w:t xml:space="preserve"> adjunta en el código y señalada en los siguientes apartados del documento</w:t>
      </w:r>
      <w:r w:rsidR="000609E8">
        <w:t xml:space="preserve"> junto con los libros y documentos citados en el apartado 4.2.3 de este documento.</w:t>
      </w:r>
    </w:p>
    <w:p w:rsidR="00BA1526" w:rsidRPr="00BA1526" w:rsidRDefault="00BA1526" w:rsidP="001772E2">
      <w:r>
        <w:t xml:space="preserve">Todo el código de los scripts entregados está comentado </w:t>
      </w:r>
      <w:r w:rsidR="000609E8">
        <w:t>explicando cada una de las funciones</w:t>
      </w:r>
      <w:r>
        <w:t>.</w:t>
      </w:r>
    </w:p>
    <w:p w:rsidR="002A611C" w:rsidRDefault="002A611C" w:rsidP="001772E2">
      <w:pPr>
        <w:pStyle w:val="Ttulo3"/>
        <w:ind w:left="0" w:firstLine="0"/>
        <w:rPr>
          <w:noProof/>
          <w:color w:val="4DA4D8" w:themeColor="accent3" w:themeTint="99"/>
        </w:rPr>
      </w:pPr>
      <w:bookmarkStart w:id="260" w:name="_Toc515307230"/>
      <w:r>
        <w:rPr>
          <w:noProof/>
          <w:color w:val="4DA4D8" w:themeColor="accent3" w:themeTint="99"/>
        </w:rPr>
        <w:t xml:space="preserve">Defensa a IP </w:t>
      </w:r>
      <w:r w:rsidR="00602ADE">
        <w:rPr>
          <w:noProof/>
          <w:color w:val="4DA4D8" w:themeColor="accent3" w:themeTint="99"/>
        </w:rPr>
        <w:t>spoofing</w:t>
      </w:r>
      <w:bookmarkEnd w:id="260"/>
      <w:r>
        <w:rPr>
          <w:noProof/>
          <w:color w:val="4DA4D8" w:themeColor="accent3" w:themeTint="99"/>
        </w:rPr>
        <w:t xml:space="preserve"> </w:t>
      </w:r>
    </w:p>
    <w:p w:rsidR="00954966" w:rsidRDefault="009852D9" w:rsidP="001772E2">
      <w:r>
        <w:t>Para que el script funcione correctamente en primer lugar se deben agregar todas las librerías a usar, esto se hace a través</w:t>
      </w:r>
      <w:r w:rsidR="00700BF0">
        <w:t xml:space="preserve"> </w:t>
      </w:r>
      <w:r>
        <w:t xml:space="preserve">del comando </w:t>
      </w:r>
      <w:r w:rsidRPr="009852D9">
        <w:rPr>
          <w:b/>
        </w:rPr>
        <w:t>import</w:t>
      </w:r>
      <w:r>
        <w:t>, se agregaran las siguientes librerías :</w:t>
      </w:r>
    </w:p>
    <w:p w:rsidR="009852D9" w:rsidRDefault="009852D9" w:rsidP="001772E2">
      <w:r w:rsidRPr="001F1FEB">
        <w:rPr>
          <w:b/>
        </w:rPr>
        <w:t>Logging</w:t>
      </w:r>
      <w:r>
        <w:t>:</w:t>
      </w:r>
      <w:r w:rsidR="001F7E70">
        <w:t xml:space="preserve"> Proporciona un conjunto de funciones para el registro de eventos tales como warnings, debugs o errores.</w:t>
      </w:r>
      <w:r w:rsidR="001F7E70">
        <w:fldChar w:fldCharType="begin"/>
      </w:r>
      <w:r w:rsidR="001F7E70">
        <w:instrText xml:space="preserve"> ADDIN ZOTERO_ITEM CSL_CITATION {"citationID":"wusFZXnG","properties":{"formattedCitation":"[26]","plainCitation":"[26]","noteIndex":0},"citationItems":[{"id":104,"uris":["http://zotero.org/users/local/Wv4hidzq/items/FWD6SC5B"],"uri":["http://zotero.org/users/local/Wv4hidzq/items/FWD6SC5B"],"itemData":{"id":104,"type":"webpage","title":"python - suppress scapy warning message when importing the module","container-title":"Stack Overflow","URL":"https://stackoverflow.com/questions/13249341/suppress-scapy-warning-message-when-importing-the-module","accessed":{"date-parts":[["2018",5,27]]}}}],"schema":"https://github.com/citation-style-language/schema/raw/master/csl-citation.json"} </w:instrText>
      </w:r>
      <w:r w:rsidR="001F7E70">
        <w:fldChar w:fldCharType="separate"/>
      </w:r>
      <w:r w:rsidR="001F7E70">
        <w:rPr>
          <w:noProof/>
        </w:rPr>
        <w:t>[26]</w:t>
      </w:r>
      <w:r w:rsidR="001F7E70">
        <w:fldChar w:fldCharType="end"/>
      </w:r>
    </w:p>
    <w:p w:rsidR="009852D9" w:rsidRDefault="009852D9" w:rsidP="001772E2">
      <w:r w:rsidRPr="001F1FEB">
        <w:rPr>
          <w:b/>
        </w:rPr>
        <w:t>Scapy</w:t>
      </w:r>
      <w:r>
        <w:t>:</w:t>
      </w:r>
      <w:r w:rsidR="001F7E70">
        <w:t xml:space="preserve"> Permite la manipulación de paquetes.</w:t>
      </w:r>
      <w:r w:rsidR="00C17A42">
        <w:fldChar w:fldCharType="begin"/>
      </w:r>
      <w:r w:rsidR="00C17A42">
        <w:instrText xml:space="preserve"> ADDIN ZOTERO_ITEM CSL_CITATION {"citationID":"afFiPNuo","properties":{"formattedCitation":"[27]","plainCitation":"[27]","noteIndex":0},"citationItems":[{"id":106,"uris":["http://zotero.org/users/local/Wv4hidzq/items/MXGQVLYU"],"uri":["http://zotero.org/users/local/Wv4hidzq/items/MXGQVLYU"],"itemData":{"id":106,"type":"webpage","title":"Scapy","abstract":"Packet crafting for Python2 and Python3","URL":"https://secdev.github.io/","language":"en","author":[{"family":"community","given":"Philippe Biondi and the Scapy"}],"accessed":{"date-parts":[["2018",5,27]]}}}],"schema":"https://github.com/citation-style-language/schema/raw/master/csl-citation.json"} </w:instrText>
      </w:r>
      <w:r w:rsidR="00C17A42">
        <w:fldChar w:fldCharType="separate"/>
      </w:r>
      <w:r w:rsidR="00C17A42">
        <w:rPr>
          <w:noProof/>
        </w:rPr>
        <w:t>[27]</w:t>
      </w:r>
      <w:r w:rsidR="00C17A42">
        <w:fldChar w:fldCharType="end"/>
      </w:r>
    </w:p>
    <w:p w:rsidR="009852D9" w:rsidRDefault="009852D9" w:rsidP="001772E2">
      <w:r w:rsidRPr="001F1FEB">
        <w:rPr>
          <w:b/>
        </w:rPr>
        <w:t>Commands</w:t>
      </w:r>
      <w:r>
        <w:t>:</w:t>
      </w:r>
      <w:r w:rsidR="00642CE0">
        <w:t xml:space="preserve"> Permite reconocer comandos unix.</w:t>
      </w:r>
    </w:p>
    <w:p w:rsidR="009852D9" w:rsidRDefault="009852D9" w:rsidP="001772E2">
      <w:r w:rsidRPr="001F1FEB">
        <w:rPr>
          <w:b/>
        </w:rPr>
        <w:t>Sys</w:t>
      </w:r>
      <w:r>
        <w:t>:</w:t>
      </w:r>
      <w:r w:rsidR="00642CE0">
        <w:t xml:space="preserve"> Permite funciones de terminal.</w:t>
      </w:r>
    </w:p>
    <w:p w:rsidR="009852D9" w:rsidRDefault="009852D9" w:rsidP="001772E2">
      <w:r w:rsidRPr="001F1FEB">
        <w:rPr>
          <w:b/>
        </w:rPr>
        <w:t>Os</w:t>
      </w:r>
      <w:r>
        <w:t>:</w:t>
      </w:r>
      <w:r w:rsidR="00642CE0">
        <w:t xml:space="preserve"> Permite funciones del sistema operativo.</w:t>
      </w:r>
    </w:p>
    <w:p w:rsidR="009852D9" w:rsidRDefault="009852D9" w:rsidP="001772E2">
      <w:r w:rsidRPr="001F1FEB">
        <w:rPr>
          <w:b/>
        </w:rPr>
        <w:t>Time</w:t>
      </w:r>
      <w:r>
        <w:t>:</w:t>
      </w:r>
      <w:r w:rsidR="00642CE0">
        <w:t xml:space="preserve">  Permite trabajar con fechas y horas.</w:t>
      </w:r>
    </w:p>
    <w:p w:rsidR="009852D9" w:rsidRDefault="009852D9" w:rsidP="001772E2">
      <w:pPr>
        <w:tabs>
          <w:tab w:val="left" w:pos="567"/>
        </w:tabs>
      </w:pPr>
      <w:r w:rsidRPr="001F1FEB">
        <w:rPr>
          <w:b/>
        </w:rPr>
        <w:t>Popen</w:t>
      </w:r>
      <w:r>
        <w:t xml:space="preserve"> y </w:t>
      </w:r>
      <w:r w:rsidRPr="001F1FEB">
        <w:rPr>
          <w:b/>
        </w:rPr>
        <w:t>PIPE</w:t>
      </w:r>
      <w:r>
        <w:t>:</w:t>
      </w:r>
      <w:r w:rsidR="00642CE0">
        <w:t xml:space="preserve"> Permite ejecutar comandos en paralelo con tuberías.</w:t>
      </w:r>
    </w:p>
    <w:p w:rsidR="009852D9" w:rsidRDefault="009852D9" w:rsidP="001772E2">
      <w:r w:rsidRPr="001F1FEB">
        <w:rPr>
          <w:b/>
        </w:rPr>
        <w:t>Nmap</w:t>
      </w:r>
      <w:r>
        <w:t>:</w:t>
      </w:r>
      <w:r w:rsidR="00642CE0">
        <w:t xml:space="preserve"> Programa sniffer, escucha de paquetes de red y puertos.</w:t>
      </w:r>
    </w:p>
    <w:p w:rsidR="009852D9" w:rsidRDefault="009852D9" w:rsidP="001772E2">
      <w:r w:rsidRPr="001F1FEB">
        <w:rPr>
          <w:b/>
        </w:rPr>
        <w:t>Re</w:t>
      </w:r>
      <w:r>
        <w:t>:</w:t>
      </w:r>
      <w:r w:rsidR="00642CE0">
        <w:t xml:space="preserve"> Permite reconocer expresiones regulares.</w:t>
      </w:r>
    </w:p>
    <w:p w:rsidR="001F1FEB" w:rsidRDefault="001F1FEB" w:rsidP="001772E2">
      <w:r>
        <w:t xml:space="preserve">A continuación creamos un diccionario array de Python a través de </w:t>
      </w:r>
      <w:r w:rsidRPr="001F1FEB">
        <w:rPr>
          <w:b/>
        </w:rPr>
        <w:t>diccionario = dict()</w:t>
      </w:r>
      <w:r>
        <w:rPr>
          <w:b/>
        </w:rPr>
        <w:t xml:space="preserve"> </w:t>
      </w:r>
      <w:r>
        <w:t>en el que guardaremos IP´s y Macs de los equipos de la red, pare ello haremos un escaneo de la red usando nmap</w:t>
      </w:r>
      <w:r w:rsidR="00556634">
        <w:t xml:space="preserve"> de la siguiente manera </w:t>
      </w:r>
      <w:r w:rsidR="00556634">
        <w:fldChar w:fldCharType="begin"/>
      </w:r>
      <w:r w:rsidR="00556634">
        <w:instrText xml:space="preserve"> ADDIN ZOTERO_ITEM CSL_CITATION {"citationID":"bAEiwV2H","properties":{"formattedCitation":"[28]","plainCitation":"[28]","noteIndex":0},"citationItems":[{"id":108,"uris":["http://zotero.org/users/local/Wv4hidzq/items/H385QSDX"],"uri":["http://zotero.org/users/local/Wv4hidzq/items/H385QSDX"],"itemData":{"id":108,"type":"webpage","title":"Comandos Nmap - Lista de parámetros y opciones de Nmap para Linux","container-title":"RedesZone","abstract":"Listado completo de parámetros disponibles en Nmap para realizar auditorías de equipos y redes","URL":"https://www.redeszone.net/seguridad-informatica/listado-de-parametros-de-nmap/","language":"es-ES","author":[{"family":"2013","given":"Publicado por Rubén Velasco el 03","non-dropping-particle":"junio"},{"family":"Junio 2017","given":"Actualizado El 16"}],"accessed":{"date-parts":[["2018",5,27]]}}}],"schema":"https://github.com/citation-style-language/schema/raw/master/csl-citation.json"} </w:instrText>
      </w:r>
      <w:r w:rsidR="00556634">
        <w:fldChar w:fldCharType="separate"/>
      </w:r>
      <w:r w:rsidR="00556634">
        <w:rPr>
          <w:noProof/>
        </w:rPr>
        <w:t>[28]</w:t>
      </w:r>
      <w:r w:rsidR="00556634">
        <w:fldChar w:fldCharType="end"/>
      </w:r>
      <w:r w:rsidR="00556634">
        <w:t>:</w:t>
      </w:r>
    </w:p>
    <w:p w:rsidR="00556634" w:rsidRPr="00BC4289" w:rsidRDefault="00556634" w:rsidP="001772E2">
      <w:pPr>
        <w:rPr>
          <w:b/>
        </w:rPr>
      </w:pPr>
      <w:r w:rsidRPr="00BC4289">
        <w:rPr>
          <w:b/>
        </w:rPr>
        <w:lastRenderedPageBreak/>
        <w:t xml:space="preserve">nm = nmap.PortScanner() </w:t>
      </w:r>
    </w:p>
    <w:p w:rsidR="00556634" w:rsidRPr="00BC4289" w:rsidRDefault="00556634" w:rsidP="001772E2">
      <w:pPr>
        <w:rPr>
          <w:b/>
        </w:rPr>
      </w:pPr>
      <w:r w:rsidRPr="00BC4289">
        <w:rPr>
          <w:b/>
        </w:rPr>
        <w:t>nm.scan(hosts = '192.168.0.1/24', arguments = '-PE -sP -n -T5')</w:t>
      </w:r>
    </w:p>
    <w:p w:rsidR="00675F0A" w:rsidRDefault="00675F0A" w:rsidP="001772E2">
      <w:r>
        <w:t>En primer lugar escaneamos los puertos para posteriormente permitir el escaneo de equipos, indicando la interfaz de red y la máscara de red (</w:t>
      </w:r>
      <w:r w:rsidR="00BC4289" w:rsidRPr="00BC4289">
        <w:t xml:space="preserve">/32 </w:t>
      </w:r>
      <w:r w:rsidR="00BC4289">
        <w:t xml:space="preserve">es la máscara </w:t>
      </w:r>
      <w:r w:rsidR="00BC4289" w:rsidRPr="00BC4289">
        <w:t>255.255.255.255</w:t>
      </w:r>
      <w:r w:rsidR="00BC4289">
        <w:t xml:space="preserve">, mientras que </w:t>
      </w:r>
      <w:r w:rsidR="00BC4289" w:rsidRPr="00BC4289">
        <w:rPr>
          <w:b/>
        </w:rPr>
        <w:t>/24</w:t>
      </w:r>
      <w:r w:rsidR="00BC4289">
        <w:t xml:space="preserve"> es la máscara </w:t>
      </w:r>
      <w:r w:rsidR="00BC4289" w:rsidRPr="00BC4289">
        <w:t>255.255.255.0</w:t>
      </w:r>
      <w:r>
        <w:t>)</w:t>
      </w:r>
      <w:r w:rsidR="00BC4289">
        <w:t>.</w:t>
      </w:r>
    </w:p>
    <w:p w:rsidR="00BC4289" w:rsidRDefault="00BC4289" w:rsidP="001772E2">
      <w:r>
        <w:t>Los argumentos especificados indican lo siguiente:</w:t>
      </w:r>
    </w:p>
    <w:p w:rsidR="00BC4289" w:rsidRDefault="00BC4289" w:rsidP="001772E2">
      <w:r w:rsidRPr="00BC4289">
        <w:rPr>
          <w:b/>
        </w:rPr>
        <w:t>-PE</w:t>
      </w:r>
      <w:r w:rsidRPr="00BC4289">
        <w:t>:</w:t>
      </w:r>
      <w:r>
        <w:t xml:space="preserve"> Permite el envío de paquetes “echo request” llamados ICMP.</w:t>
      </w:r>
    </w:p>
    <w:p w:rsidR="00BC4289" w:rsidRDefault="00BC4289" w:rsidP="001772E2">
      <w:r>
        <w:rPr>
          <w:b/>
        </w:rPr>
        <w:t>-sP</w:t>
      </w:r>
      <w:r>
        <w:t>: Envío de los paquetes ICMP a través de pings.</w:t>
      </w:r>
    </w:p>
    <w:p w:rsidR="00BC4289" w:rsidRDefault="00BC4289" w:rsidP="001772E2">
      <w:r w:rsidRPr="00BC4289">
        <w:rPr>
          <w:b/>
        </w:rPr>
        <w:t>-n</w:t>
      </w:r>
      <w:r>
        <w:t>: No resolver DNS e ignorarlo.</w:t>
      </w:r>
    </w:p>
    <w:p w:rsidR="00BC4289" w:rsidRDefault="00BC4289" w:rsidP="001772E2">
      <w:r w:rsidRPr="00BC4289">
        <w:rPr>
          <w:b/>
        </w:rPr>
        <w:t>-T5</w:t>
      </w:r>
      <w:r>
        <w:t>: Máxima velocidad de ejecución.</w:t>
      </w:r>
    </w:p>
    <w:p w:rsidR="00845A1B" w:rsidRDefault="00845A1B" w:rsidP="001772E2">
      <w:r>
        <w:t xml:space="preserve">De este modo se guardarán en la variable </w:t>
      </w:r>
      <w:r w:rsidRPr="00845A1B">
        <w:rPr>
          <w:b/>
        </w:rPr>
        <w:t>nm</w:t>
      </w:r>
      <w:r>
        <w:rPr>
          <w:b/>
        </w:rPr>
        <w:t xml:space="preserve"> </w:t>
      </w:r>
      <w:r>
        <w:t>los datos de los hosts de red: IP, MAC y STATE.</w:t>
      </w:r>
    </w:p>
    <w:p w:rsidR="00AE472A" w:rsidRDefault="00AE472A" w:rsidP="001772E2">
      <w:r>
        <w:t xml:space="preserve">Una vez captados los hosts comenzamos a guardar los paquetes que se transmiten en la variable </w:t>
      </w:r>
      <w:r w:rsidRPr="003B36A8">
        <w:rPr>
          <w:b/>
        </w:rPr>
        <w:t>pkts</w:t>
      </w:r>
      <w:r>
        <w:t>, para ello usamos:</w:t>
      </w:r>
    </w:p>
    <w:p w:rsidR="00AE472A" w:rsidRPr="00AE472A" w:rsidRDefault="00AE472A" w:rsidP="001772E2">
      <w:pPr>
        <w:rPr>
          <w:b/>
        </w:rPr>
      </w:pPr>
      <w:r w:rsidRPr="00AE472A">
        <w:rPr>
          <w:b/>
        </w:rPr>
        <w:t>pkts = PcapWriter("paquetes.pcap", append=True, sync=True)</w:t>
      </w:r>
    </w:p>
    <w:p w:rsidR="00BC4289" w:rsidRDefault="00AE472A" w:rsidP="001772E2">
      <w:r>
        <w:t xml:space="preserve">En donde </w:t>
      </w:r>
      <w:r w:rsidRPr="00AE472A">
        <w:rPr>
          <w:b/>
        </w:rPr>
        <w:t>append</w:t>
      </w:r>
      <w:r>
        <w:t xml:space="preserve"> y </w:t>
      </w:r>
      <w:r w:rsidRPr="00AE472A">
        <w:rPr>
          <w:b/>
        </w:rPr>
        <w:t>sync</w:t>
      </w:r>
      <w:r>
        <w:rPr>
          <w:b/>
        </w:rPr>
        <w:t xml:space="preserve"> </w:t>
      </w:r>
      <w:r>
        <w:t>indican que se sincronicen y añadan los pa</w:t>
      </w:r>
      <w:r w:rsidR="003B36A8">
        <w:t>quetes en el mismo archivo.</w:t>
      </w:r>
    </w:p>
    <w:p w:rsidR="00F50C5B" w:rsidRDefault="00F50C5B" w:rsidP="001772E2">
      <w:r>
        <w:t xml:space="preserve">La primera función que encontramos </w:t>
      </w:r>
      <w:r w:rsidRPr="00F50C5B">
        <w:rPr>
          <w:b/>
        </w:rPr>
        <w:t>AnalisisRed()</w:t>
      </w:r>
      <w:r>
        <w:t xml:space="preserve"> se encarga mostrar los equipos hosts que ha escaneado nmap, para mostrar todos y cada uno de los equipos recorremos el array a través de </w:t>
      </w:r>
      <w:r w:rsidRPr="00F50C5B">
        <w:rPr>
          <w:b/>
        </w:rPr>
        <w:t>for host in nm.all_hosts():</w:t>
      </w:r>
      <w:r>
        <w:rPr>
          <w:b/>
        </w:rPr>
        <w:t xml:space="preserve"> </w:t>
      </w:r>
      <w:r>
        <w:t>e imprimimos las variables anteriormente mencionadas IP, MAC y STATE siempre y cuando la variable STATE sea “up” y no “down” ya que nos interesan solo los equipos activos.</w:t>
      </w:r>
    </w:p>
    <w:p w:rsidR="00491AFF" w:rsidRDefault="00491AFF" w:rsidP="001772E2">
      <w:r>
        <w:t xml:space="preserve">La función siguiente, </w:t>
      </w:r>
      <w:r w:rsidRPr="00491AFF">
        <w:rPr>
          <w:b/>
        </w:rPr>
        <w:t>returnGateway()</w:t>
      </w:r>
      <w:r>
        <w:t xml:space="preserve"> </w:t>
      </w:r>
      <w:r>
        <w:fldChar w:fldCharType="begin"/>
      </w:r>
      <w:r>
        <w:instrText xml:space="preserve"> ADDIN ZOTERO_ITEM CSL_CITATION {"citationID":"eq3j2IQN","properties":{"formattedCitation":"[29]","plainCitation":"[29]","noteIndex":0},"citationItems":[{"id":110,"uris":["http://zotero.org/users/local/Wv4hidzq/items/E2IK7M35"],"uri":["http://zotero.org/users/local/Wv4hidzq/items/E2IK7M35"],"itemData":{"id":110,"type":"webpage","title":"Código de Python - Obtener la puerta de enlace o gateway de nuestro Linux","abstract":"Este código muestra como obtener la puerta de enlace o gateway del resultado del comando router -n","URL":"https://www.lawebdelprogramador.com/codigo/Python/v4490-Obtener-la-puerta-de-enlace-o-gateway-de-nuestro-Linux.html","language":"es","accessed":{"date-parts":[["2018",5,27]]}}}],"schema":"https://github.com/citation-style-language/schema/raw/master/csl-citation.json"} </w:instrText>
      </w:r>
      <w:r>
        <w:fldChar w:fldCharType="separate"/>
      </w:r>
      <w:r>
        <w:rPr>
          <w:noProof/>
        </w:rPr>
        <w:t>[29]</w:t>
      </w:r>
      <w:r>
        <w:fldChar w:fldCharType="end"/>
      </w:r>
      <w:r w:rsidR="000C6E6C">
        <w:t xml:space="preserve"> </w:t>
      </w:r>
      <w:r>
        <w:t>se ocupa de la detección de la puerta de enlace</w:t>
      </w:r>
      <w:r w:rsidR="000C6E6C">
        <w:t xml:space="preserve"> a través de una expresi</w:t>
      </w:r>
      <w:r w:rsidR="00BA342D">
        <w:t>ón regular y obtenerla.</w:t>
      </w:r>
    </w:p>
    <w:p w:rsidR="00BA342D" w:rsidRDefault="00BA342D" w:rsidP="001772E2">
      <w:r>
        <w:t>Para ello guardamos la IP del router a través de:</w:t>
      </w:r>
    </w:p>
    <w:p w:rsidR="00BA342D" w:rsidRDefault="00BA342D" w:rsidP="001772E2">
      <w:pPr>
        <w:rPr>
          <w:b/>
        </w:rPr>
      </w:pPr>
      <w:r w:rsidRPr="00BA342D">
        <w:rPr>
          <w:b/>
        </w:rPr>
        <w:t>result  = commands.getoutput("/sbin/route -n").splitlines()</w:t>
      </w:r>
    </w:p>
    <w:p w:rsidR="00BA342D" w:rsidRDefault="00BA342D" w:rsidP="001772E2">
      <w:pPr>
        <w:rPr>
          <w:b/>
        </w:rPr>
      </w:pPr>
    </w:p>
    <w:p w:rsidR="00BA342D" w:rsidRDefault="00BA342D" w:rsidP="001772E2">
      <w:pPr>
        <w:rPr>
          <w:b/>
        </w:rPr>
      </w:pPr>
    </w:p>
    <w:p w:rsidR="00737C5C" w:rsidRDefault="00737C5C" w:rsidP="001772E2">
      <w:pPr>
        <w:keepNext/>
      </w:pPr>
      <w:r>
        <w:rPr>
          <w:noProof/>
        </w:rPr>
        <w:drawing>
          <wp:inline distT="0" distB="0" distL="0" distR="0">
            <wp:extent cx="5131397" cy="118173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a de pantalla 2018-05-27 a las 19.51.31.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135038" cy="1182574"/>
                    </a:xfrm>
                    <a:prstGeom prst="rect">
                      <a:avLst/>
                    </a:prstGeom>
                  </pic:spPr>
                </pic:pic>
              </a:graphicData>
            </a:graphic>
          </wp:inline>
        </w:drawing>
      </w:r>
    </w:p>
    <w:p w:rsidR="00737C5C" w:rsidRDefault="00737C5C" w:rsidP="001772E2">
      <w:pPr>
        <w:pStyle w:val="Descripcin"/>
        <w:jc w:val="center"/>
      </w:pPr>
      <w:r w:rsidRPr="00737C5C">
        <w:rPr>
          <w:b/>
          <w:i w:val="0"/>
          <w:color w:val="4DA4D8" w:themeColor="accent3" w:themeTint="99"/>
        </w:rPr>
        <w:fldChar w:fldCharType="begin"/>
      </w:r>
      <w:r w:rsidRPr="00737C5C">
        <w:rPr>
          <w:b/>
          <w:i w:val="0"/>
          <w:color w:val="4DA4D8" w:themeColor="accent3" w:themeTint="99"/>
        </w:rPr>
        <w:instrText xml:space="preserve"> SEQ Ilustración \* ARABIC </w:instrText>
      </w:r>
      <w:r w:rsidRPr="00737C5C">
        <w:rPr>
          <w:b/>
          <w:i w:val="0"/>
          <w:color w:val="4DA4D8" w:themeColor="accent3" w:themeTint="99"/>
        </w:rPr>
        <w:fldChar w:fldCharType="separate"/>
      </w:r>
      <w:bookmarkStart w:id="261" w:name="_Toc515563775"/>
      <w:r w:rsidR="00523D3D">
        <w:rPr>
          <w:b/>
          <w:i w:val="0"/>
          <w:noProof/>
          <w:color w:val="4DA4D8" w:themeColor="accent3" w:themeTint="99"/>
        </w:rPr>
        <w:t>103</w:t>
      </w:r>
      <w:r w:rsidRPr="00737C5C">
        <w:rPr>
          <w:b/>
          <w:i w:val="0"/>
          <w:color w:val="4DA4D8" w:themeColor="accent3" w:themeTint="99"/>
        </w:rPr>
        <w:fldChar w:fldCharType="end"/>
      </w:r>
      <w:r>
        <w:t>-route -n.</w:t>
      </w:r>
      <w:r w:rsidR="00F73E3A">
        <w:t xml:space="preserve"> </w:t>
      </w:r>
      <w:r>
        <w:t>Fuente: propia</w:t>
      </w:r>
      <w:bookmarkEnd w:id="261"/>
    </w:p>
    <w:p w:rsidR="00737C5C" w:rsidRPr="00D04CA3" w:rsidRDefault="00737C5C" w:rsidP="001772E2">
      <w:r>
        <w:lastRenderedPageBreak/>
        <w:t xml:space="preserve">Detectamos la </w:t>
      </w:r>
      <w:r w:rsidR="00D04CA3">
        <w:t xml:space="preserve">línea 0.0.0.0 a través de </w:t>
      </w:r>
      <w:r w:rsidR="00D04CA3" w:rsidRPr="00D04CA3">
        <w:rPr>
          <w:b/>
        </w:rPr>
        <w:t>if line.split()[0]=="0.0.0.0":</w:t>
      </w:r>
      <w:r w:rsidR="00D04CA3">
        <w:rPr>
          <w:b/>
        </w:rPr>
        <w:t xml:space="preserve"> </w:t>
      </w:r>
      <w:r w:rsidR="00D04CA3">
        <w:t>y a través de la expresión regular conseguimos el Gateway, en este caso 192.168.0.1.</w:t>
      </w:r>
    </w:p>
    <w:p w:rsidR="00737C5C" w:rsidRDefault="00737C5C" w:rsidP="001772E2"/>
    <w:p w:rsidR="00BA342D" w:rsidRDefault="00BA342D" w:rsidP="001772E2">
      <w:r w:rsidRPr="00BA342D">
        <w:t>A</w:t>
      </w:r>
      <w:r>
        <w:t xml:space="preserve"> continuación tenemos la función </w:t>
      </w:r>
      <w:r w:rsidRPr="00BA342D">
        <w:t>pause()</w:t>
      </w:r>
      <w:r>
        <w:fldChar w:fldCharType="begin"/>
      </w:r>
      <w:r>
        <w:instrText xml:space="preserve"> ADDIN ZOTERO_ITEM CSL_CITATION {"citationID":"pUnhDQ3y","properties":{"formattedCitation":"[30]","plainCitation":"[30]","noteIndex":0},"citationItems":[{"id":112,"uris":["http://zotero.org/users/local/Wv4hidzq/items/93EPVKM4"],"uri":["http://zotero.org/users/local/Wv4hidzq/items/93EPVKM4"],"itemData":{"id":112,"type":"webpage","title":"Correct way to pause Python program","container-title":"Stack Overflow","URL":"https://stackoverflow.com/questions/11552320/correct-way-to-pause-python-program","accessed":{"date-parts":[["2018",5,27]]}}}],"schema":"https://github.com/citation-style-language/schema/raw/master/csl-citation.json"} </w:instrText>
      </w:r>
      <w:r>
        <w:fldChar w:fldCharType="separate"/>
      </w:r>
      <w:r>
        <w:rPr>
          <w:noProof/>
        </w:rPr>
        <w:t>[30]</w:t>
      </w:r>
      <w:r>
        <w:fldChar w:fldCharType="end"/>
      </w:r>
      <w:r w:rsidR="00075FD2">
        <w:t xml:space="preserve"> que se ocupa de pausar el programa cuando es llamada.</w:t>
      </w:r>
    </w:p>
    <w:p w:rsidR="00E96D73" w:rsidRDefault="00E96D73" w:rsidP="001772E2">
      <w:r>
        <w:t xml:space="preserve">La siguiente función </w:t>
      </w:r>
      <w:r w:rsidRPr="00E96D73">
        <w:rPr>
          <w:b/>
        </w:rPr>
        <w:t>AnalisisMac()</w:t>
      </w:r>
      <w:r>
        <w:t xml:space="preserve"> se ocupa de crear un archivo con los datos del atacante en caso de que se produzca un ataque, para ello primero crea un fichero llamado LOG, </w:t>
      </w:r>
      <w:r w:rsidR="00DF652D">
        <w:rPr>
          <w:b/>
        </w:rPr>
        <w:t>log</w:t>
      </w:r>
      <w:r w:rsidRPr="00E96D73">
        <w:rPr>
          <w:b/>
        </w:rPr>
        <w:t xml:space="preserve"> = open('LOG - '+fecha_hora+'.txt','w')</w:t>
      </w:r>
      <w:r w:rsidR="00DF652D">
        <w:t xml:space="preserve"> y escribe en este los datos del atacante a través de la función </w:t>
      </w:r>
      <w:r w:rsidR="00DF652D" w:rsidRPr="00DF652D">
        <w:rPr>
          <w:b/>
        </w:rPr>
        <w:t>write</w:t>
      </w:r>
      <w:r w:rsidR="00DF652D" w:rsidRPr="00DF652D">
        <w:t>.</w:t>
      </w:r>
    </w:p>
    <w:p w:rsidR="00DF652D" w:rsidRDefault="00DF652D" w:rsidP="001772E2">
      <w:r>
        <w:t xml:space="preserve">La función </w:t>
      </w:r>
      <w:r w:rsidRPr="00DF652D">
        <w:rPr>
          <w:b/>
        </w:rPr>
        <w:t>Bloqueo()</w:t>
      </w:r>
      <w:r>
        <w:t xml:space="preserve"> trabaja directamente con el comando </w:t>
      </w:r>
      <w:r w:rsidRPr="00DF652D">
        <w:rPr>
          <w:b/>
        </w:rPr>
        <w:t>iptables</w:t>
      </w:r>
      <w:r w:rsidR="00F333F8">
        <w:rPr>
          <w:b/>
        </w:rPr>
        <w:fldChar w:fldCharType="begin"/>
      </w:r>
      <w:r w:rsidR="00F333F8">
        <w:rPr>
          <w:b/>
        </w:rPr>
        <w:instrText xml:space="preserve"> ADDIN ZOTERO_ITEM CSL_CITATION {"citationID":"PcAZAkph","properties":{"formattedCitation":"[31]","plainCitation":"[31]","noteIndex":0},"citationItems":[{"id":114,"uris":["http://zotero.org/users/local/Wv4hidzq/items/BVYW7ZGL"],"uri":["http://zotero.org/users/local/Wv4hidzq/items/BVYW7ZGL"],"itemData":{"id":114,"type":"post-weblog","title":"Usar filtrado de MACs con iptables en Linux","abstract":"Los administradores de seguridad perimetral están acostumbrados a trabajar con IPs en las reglas de sus firewalls y no es raro, por ejemplo,...","URL":"http://www.hackplayers.com/2016/02/filtrado-de-macs-con-iptables-linux.html","author":[{"family":"brujeador","given":"vmotos"}],"accessed":{"date-parts":[["2018",5,27]]}}}],"schema":"https://github.com/citation-style-language/schema/raw/master/csl-citation.json"} </w:instrText>
      </w:r>
      <w:r w:rsidR="00F333F8">
        <w:rPr>
          <w:b/>
        </w:rPr>
        <w:fldChar w:fldCharType="separate"/>
      </w:r>
      <w:r w:rsidR="00F333F8">
        <w:rPr>
          <w:b/>
          <w:noProof/>
        </w:rPr>
        <w:t>[31]</w:t>
      </w:r>
      <w:r w:rsidR="00F333F8">
        <w:rPr>
          <w:b/>
        </w:rPr>
        <w:fldChar w:fldCharType="end"/>
      </w:r>
      <w:r>
        <w:t>:</w:t>
      </w:r>
    </w:p>
    <w:p w:rsidR="00433E25" w:rsidRDefault="00433E25" w:rsidP="001772E2">
      <w:r>
        <w:t>A través de la acción -j DROP se cierra el acceso.</w:t>
      </w:r>
    </w:p>
    <w:p w:rsidR="00433E25" w:rsidRPr="00DF652D" w:rsidRDefault="00433E25" w:rsidP="001772E2">
      <w:r>
        <w:t>Se cierra acceso entrante a la MAC:</w:t>
      </w:r>
    </w:p>
    <w:p w:rsidR="00075FD2" w:rsidRDefault="00433E25" w:rsidP="001772E2">
      <w:pPr>
        <w:rPr>
          <w:b/>
        </w:rPr>
      </w:pPr>
      <w:r w:rsidRPr="00433E25">
        <w:rPr>
          <w:b/>
        </w:rPr>
        <w:t>os.system('iptables -A INPUT -i ens33 -m mac --mac-source '+ mac_atacante +' -j DROP')</w:t>
      </w:r>
    </w:p>
    <w:p w:rsidR="00433E25" w:rsidRDefault="00433E25" w:rsidP="001772E2">
      <w:r>
        <w:t>Se cierra acceso entrante y saliente a la IP:</w:t>
      </w:r>
    </w:p>
    <w:p w:rsidR="00433E25" w:rsidRPr="00433E25" w:rsidRDefault="00433E25" w:rsidP="001772E2">
      <w:pPr>
        <w:rPr>
          <w:b/>
        </w:rPr>
      </w:pPr>
      <w:r w:rsidRPr="00433E25">
        <w:rPr>
          <w:b/>
        </w:rPr>
        <w:t>os.system('iptables -A INPUT -s '+ ip_atacante +' -j DROP')</w:t>
      </w:r>
    </w:p>
    <w:p w:rsidR="00433E25" w:rsidRDefault="00433E25" w:rsidP="001772E2">
      <w:pPr>
        <w:rPr>
          <w:b/>
        </w:rPr>
      </w:pPr>
      <w:r w:rsidRPr="00433E25">
        <w:rPr>
          <w:b/>
        </w:rPr>
        <w:t>os.system('iptables -A OUTPUT -s '+ ip_atacante +' -j DROP')</w:t>
      </w:r>
    </w:p>
    <w:p w:rsidR="00433E25" w:rsidRDefault="00433E25" w:rsidP="001772E2">
      <w:r w:rsidRPr="00433E25">
        <w:t>S</w:t>
      </w:r>
      <w:r>
        <w:t>e cierran los intentos de iniciar una nueva conexión a través del envío de paquetes SYN:</w:t>
      </w:r>
    </w:p>
    <w:p w:rsidR="00433E25" w:rsidRDefault="00433E25" w:rsidP="001772E2">
      <w:pPr>
        <w:rPr>
          <w:b/>
        </w:rPr>
      </w:pPr>
      <w:r w:rsidRPr="00433E25">
        <w:rPr>
          <w:b/>
        </w:rPr>
        <w:t>os.system('iptables -A INPUT -p tcp ! --syn -m state --state NEW -j DROP')</w:t>
      </w:r>
    </w:p>
    <w:p w:rsidR="00F333F8" w:rsidRDefault="00F333F8" w:rsidP="001772E2"/>
    <w:p w:rsidR="00E20ADA" w:rsidRDefault="00E20ADA" w:rsidP="001772E2">
      <w:r>
        <w:t>Con la función</w:t>
      </w:r>
      <w:r w:rsidR="00E9547C">
        <w:t xml:space="preserve"> </w:t>
      </w:r>
      <w:r w:rsidR="00E9547C" w:rsidRPr="00E9547C">
        <w:rPr>
          <w:b/>
        </w:rPr>
        <w:t>PingRouter()</w:t>
      </w:r>
      <w:r w:rsidR="00E9547C">
        <w:t xml:space="preserve"> hacemos ping con paquetes ICMP al router a través de </w:t>
      </w:r>
      <w:r w:rsidR="00E9547C" w:rsidRPr="00E9547C">
        <w:rPr>
          <w:b/>
        </w:rPr>
        <w:t>send</w:t>
      </w:r>
      <w:r w:rsidR="00E9547C">
        <w:t>:</w:t>
      </w:r>
    </w:p>
    <w:p w:rsidR="00E9547C" w:rsidRPr="00E9547C" w:rsidRDefault="00E9547C" w:rsidP="001772E2">
      <w:pPr>
        <w:rPr>
          <w:b/>
        </w:rPr>
      </w:pPr>
      <w:r>
        <w:rPr>
          <w:b/>
        </w:rPr>
        <w:t>s</w:t>
      </w:r>
      <w:r w:rsidRPr="00E9547C">
        <w:rPr>
          <w:b/>
        </w:rPr>
        <w:t>end(IP(dst=returnGateway())/ICMP())</w:t>
      </w:r>
    </w:p>
    <w:p w:rsidR="00F333F8" w:rsidRDefault="00F333F8" w:rsidP="001772E2">
      <w:pPr>
        <w:rPr>
          <w:b/>
        </w:rPr>
      </w:pPr>
    </w:p>
    <w:p w:rsidR="001E044A" w:rsidRDefault="001E044A" w:rsidP="001772E2">
      <w:r>
        <w:t xml:space="preserve">La función </w:t>
      </w:r>
      <w:r w:rsidRPr="001E044A">
        <w:rPr>
          <w:b/>
        </w:rPr>
        <w:t>PaquetesRouter()</w:t>
      </w:r>
      <w:r>
        <w:t xml:space="preserve"> </w:t>
      </w:r>
      <w:r w:rsidR="00395B54">
        <w:t xml:space="preserve">se consigue la MAC del router y se </w:t>
      </w:r>
      <w:r>
        <w:t>detecta si el paquete</w:t>
      </w:r>
      <w:r w:rsidR="00395B54">
        <w:t xml:space="preserve"> es del router o no, devolviendo un true o un false.</w:t>
      </w:r>
    </w:p>
    <w:p w:rsidR="00395B54" w:rsidRDefault="00395B54" w:rsidP="001772E2">
      <w:r>
        <w:t>Para realizar esta operación recoge los datos del paquete y los compara con los datos del router.</w:t>
      </w:r>
    </w:p>
    <w:p w:rsidR="00395B54" w:rsidRDefault="00395B54" w:rsidP="001772E2"/>
    <w:p w:rsidR="00395B54" w:rsidRDefault="00395B54" w:rsidP="001772E2">
      <w:r>
        <w:t xml:space="preserve">Para detectar si es un ataque se utiliza la función </w:t>
      </w:r>
      <w:r w:rsidRPr="00395B54">
        <w:rPr>
          <w:b/>
        </w:rPr>
        <w:t>Ataque()</w:t>
      </w:r>
      <w:r>
        <w:rPr>
          <w:b/>
        </w:rPr>
        <w:t xml:space="preserve"> </w:t>
      </w:r>
      <w:r w:rsidR="00AB4A26">
        <w:t xml:space="preserve">que analiza las IP del paquete y del host. En caso de que la IP guardada en el diccionario sea igual que la </w:t>
      </w:r>
      <w:r w:rsidR="00AB4A26">
        <w:lastRenderedPageBreak/>
        <w:t>del paquete pero distinta de la del equipo se puede asegurar entonces que la IP ha sido trucada y por tanto es un ataque.</w:t>
      </w:r>
    </w:p>
    <w:p w:rsidR="00013727" w:rsidRPr="00013727" w:rsidRDefault="00013727" w:rsidP="001772E2">
      <w:r>
        <w:t xml:space="preserve">La función </w:t>
      </w:r>
      <w:r w:rsidRPr="00013727">
        <w:rPr>
          <w:b/>
        </w:rPr>
        <w:t>AnalisisPaquetes()</w:t>
      </w:r>
      <w:r>
        <w:t xml:space="preserve"> imprime los datos de los paquetes y lanza la función </w:t>
      </w:r>
      <w:r w:rsidRPr="00395B54">
        <w:rPr>
          <w:b/>
        </w:rPr>
        <w:t>Ataque()</w:t>
      </w:r>
      <w:r>
        <w:rPr>
          <w:b/>
        </w:rPr>
        <w:t xml:space="preserve"> </w:t>
      </w:r>
      <w:r>
        <w:t>para ir comprobándolos uno por uno.</w:t>
      </w:r>
    </w:p>
    <w:p w:rsidR="00AB4A26" w:rsidRDefault="00013727" w:rsidP="001772E2">
      <w:r>
        <w:t xml:space="preserve">Por último la función principal </w:t>
      </w:r>
      <w:r w:rsidRPr="00013727">
        <w:rPr>
          <w:b/>
        </w:rPr>
        <w:t>if __name__ == '__main__':</w:t>
      </w:r>
      <w:r>
        <w:rPr>
          <w:b/>
        </w:rPr>
        <w:t xml:space="preserve"> </w:t>
      </w:r>
      <w:r>
        <w:t>lanza el análisis de la red y captura los paquetes a través de la función de Scapy :</w:t>
      </w:r>
    </w:p>
    <w:p w:rsidR="00013727" w:rsidRDefault="00A12846" w:rsidP="001772E2">
      <w:pPr>
        <w:rPr>
          <w:b/>
        </w:rPr>
      </w:pPr>
      <w:r w:rsidRPr="00A12846">
        <w:rPr>
          <w:b/>
        </w:rPr>
        <w:t>sniff(prn=AnalisisPaquetes, filter="tcp port 80", store=0)</w:t>
      </w:r>
    </w:p>
    <w:p w:rsidR="00013727" w:rsidRDefault="00013727" w:rsidP="001772E2">
      <w:r w:rsidRPr="00013727">
        <w:rPr>
          <w:b/>
        </w:rPr>
        <w:t>prn</w:t>
      </w:r>
      <w:r>
        <w:t>: Envía los paquetes a la función especificada.</w:t>
      </w:r>
    </w:p>
    <w:p w:rsidR="00013727" w:rsidRDefault="00013727" w:rsidP="001772E2">
      <w:r>
        <w:rPr>
          <w:b/>
        </w:rPr>
        <w:t>filter</w:t>
      </w:r>
      <w:r w:rsidRPr="00013727">
        <w:t>:</w:t>
      </w:r>
      <w:r>
        <w:t xml:space="preserve"> Permite especificar el filtro, en este caso paquetes TCP y puerto 80.</w:t>
      </w:r>
    </w:p>
    <w:p w:rsidR="00F333F8" w:rsidRPr="00E61CBB" w:rsidRDefault="00013727" w:rsidP="001772E2">
      <w:r>
        <w:rPr>
          <w:b/>
        </w:rPr>
        <w:t>store</w:t>
      </w:r>
      <w:r w:rsidRPr="00013727">
        <w:t>:</w:t>
      </w:r>
      <w:r>
        <w:t xml:space="preserve"> Permite almacenar los paquetes, en este caso se guardan dentro del diccionario </w:t>
      </w:r>
      <w:r w:rsidR="00203B79">
        <w:t xml:space="preserve">de la función </w:t>
      </w:r>
      <w:r w:rsidR="00203B79" w:rsidRPr="00013727">
        <w:rPr>
          <w:b/>
        </w:rPr>
        <w:t>AnalisisPaquetes</w:t>
      </w:r>
      <w:r w:rsidR="00203B79" w:rsidRPr="00203B79">
        <w:t>.</w:t>
      </w:r>
    </w:p>
    <w:p w:rsidR="002A611C" w:rsidRDefault="002A611C" w:rsidP="001772E2">
      <w:pPr>
        <w:pStyle w:val="Ttulo3"/>
        <w:ind w:left="0" w:firstLine="0"/>
        <w:rPr>
          <w:noProof/>
          <w:color w:val="4DA4D8" w:themeColor="accent3" w:themeTint="99"/>
        </w:rPr>
      </w:pPr>
      <w:bookmarkStart w:id="262" w:name="_Toc515307231"/>
      <w:r>
        <w:rPr>
          <w:noProof/>
          <w:color w:val="4DA4D8" w:themeColor="accent3" w:themeTint="99"/>
        </w:rPr>
        <w:t xml:space="preserve">Defensa a ARP </w:t>
      </w:r>
      <w:r w:rsidR="00602ADE">
        <w:rPr>
          <w:noProof/>
          <w:color w:val="4DA4D8" w:themeColor="accent3" w:themeTint="99"/>
        </w:rPr>
        <w:t>spoofing</w:t>
      </w:r>
      <w:bookmarkEnd w:id="262"/>
    </w:p>
    <w:p w:rsidR="00B854CF" w:rsidRDefault="00B854CF" w:rsidP="001772E2">
      <w:r>
        <w:t>El script de defensa contra el ARP spoofing es muy similar al script de defensa contra IP spoofing</w:t>
      </w:r>
      <w:r w:rsidR="008A7615">
        <w:t xml:space="preserve"> ya que ambos requieren de las funciones de escucha de paquetes, detección de equipos de red, captura de direcciones IP y MAC y otras funciones comunes.</w:t>
      </w:r>
    </w:p>
    <w:p w:rsidR="008A7615" w:rsidRPr="003A484F" w:rsidRDefault="008A7615" w:rsidP="001772E2">
      <w:r>
        <w:t>En este apartado se explicaran las funciones que difieren al script de defensa contra IP spoofing.</w:t>
      </w:r>
    </w:p>
    <w:p w:rsidR="00E61CBB" w:rsidRPr="00684C3F" w:rsidRDefault="00F73E3A" w:rsidP="001772E2">
      <w:pPr>
        <w:rPr>
          <w:b/>
        </w:rPr>
      </w:pPr>
      <w:r>
        <w:rPr>
          <w:noProof/>
        </w:rPr>
        <mc:AlternateContent>
          <mc:Choice Requires="wps">
            <w:drawing>
              <wp:anchor distT="0" distB="0" distL="114300" distR="114300" simplePos="0" relativeHeight="251860992" behindDoc="0" locked="0" layoutInCell="1" allowOverlap="1" wp14:anchorId="7FB44225" wp14:editId="415A90A9">
                <wp:simplePos x="0" y="0"/>
                <wp:positionH relativeFrom="column">
                  <wp:posOffset>-15240</wp:posOffset>
                </wp:positionH>
                <wp:positionV relativeFrom="paragraph">
                  <wp:posOffset>2058670</wp:posOffset>
                </wp:positionV>
                <wp:extent cx="5141595" cy="635"/>
                <wp:effectExtent l="0" t="0" r="1905" b="12065"/>
                <wp:wrapTopAndBottom/>
                <wp:docPr id="71" name="Cuadro de texto 71"/>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6F3A53" w:rsidRPr="00E87B3B" w:rsidRDefault="006F3A53" w:rsidP="00F73E3A">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63" w:name="_Toc515561273"/>
                            <w:bookmarkStart w:id="264" w:name="_Toc515563776"/>
                            <w:r>
                              <w:rPr>
                                <w:b/>
                                <w:i w:val="0"/>
                                <w:noProof/>
                                <w:color w:val="4DA4D8" w:themeColor="accent3" w:themeTint="99"/>
                              </w:rPr>
                              <w:t>104</w:t>
                            </w:r>
                            <w:r w:rsidRPr="00F73E3A">
                              <w:rPr>
                                <w:b/>
                                <w:i w:val="0"/>
                                <w:noProof/>
                                <w:color w:val="4DA4D8" w:themeColor="accent3" w:themeTint="99"/>
                              </w:rPr>
                              <w:fldChar w:fldCharType="end"/>
                            </w:r>
                            <w:r w:rsidRPr="000A6CB7">
                              <w:t>-IP neighbor.</w:t>
                            </w:r>
                            <w:r>
                              <w:t xml:space="preserve"> </w:t>
                            </w:r>
                            <w:r w:rsidRPr="000A6CB7">
                              <w:t>Fuente: propia</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44225" id="Cuadro de texto 71" o:spid="_x0000_s1073" type="#_x0000_t202" style="position:absolute;left:0;text-align:left;margin-left:-1.2pt;margin-top:162.1pt;width:404.8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" stroked="f">
                <v:textbox style="mso-fit-shape-to-text:t" inset="0,0,0,0">
                  <w:txbxContent>
                    <w:p w:rsidR="006F3A53" w:rsidRPr="00E87B3B" w:rsidRDefault="006F3A53" w:rsidP="00F73E3A">
                      <w:pPr>
                        <w:pStyle w:val="Descripcin"/>
                        <w:jc w:val="center"/>
                        <w:rPr>
                          <w:noProof/>
                          <w:szCs w:val="22"/>
                        </w:rPr>
                      </w:pPr>
                      <w:r w:rsidRPr="00F73E3A">
                        <w:rPr>
                          <w:b/>
                          <w:i w:val="0"/>
                          <w:noProof/>
                          <w:color w:val="4DA4D8" w:themeColor="accent3" w:themeTint="99"/>
                        </w:rPr>
                        <w:fldChar w:fldCharType="begin"/>
                      </w:r>
                      <w:r w:rsidRPr="00F73E3A">
                        <w:rPr>
                          <w:b/>
                          <w:i w:val="0"/>
                          <w:noProof/>
                          <w:color w:val="4DA4D8" w:themeColor="accent3" w:themeTint="99"/>
                        </w:rPr>
                        <w:instrText xml:space="preserve"> SEQ Ilustración \* ARABIC </w:instrText>
                      </w:r>
                      <w:r w:rsidRPr="00F73E3A">
                        <w:rPr>
                          <w:b/>
                          <w:i w:val="0"/>
                          <w:noProof/>
                          <w:color w:val="4DA4D8" w:themeColor="accent3" w:themeTint="99"/>
                        </w:rPr>
                        <w:fldChar w:fldCharType="separate"/>
                      </w:r>
                      <w:bookmarkStart w:id="265" w:name="_Toc515561273"/>
                      <w:bookmarkStart w:id="266" w:name="_Toc515563776"/>
                      <w:r>
                        <w:rPr>
                          <w:b/>
                          <w:i w:val="0"/>
                          <w:noProof/>
                          <w:color w:val="4DA4D8" w:themeColor="accent3" w:themeTint="99"/>
                        </w:rPr>
                        <w:t>104</w:t>
                      </w:r>
                      <w:r w:rsidRPr="00F73E3A">
                        <w:rPr>
                          <w:b/>
                          <w:i w:val="0"/>
                          <w:noProof/>
                          <w:color w:val="4DA4D8" w:themeColor="accent3" w:themeTint="99"/>
                        </w:rPr>
                        <w:fldChar w:fldCharType="end"/>
                      </w:r>
                      <w:r w:rsidRPr="000A6CB7">
                        <w:t>-IP neighbor.</w:t>
                      </w:r>
                      <w:r>
                        <w:t xml:space="preserve"> </w:t>
                      </w:r>
                      <w:r w:rsidRPr="000A6CB7">
                        <w:t>Fuente: propia</w:t>
                      </w:r>
                      <w:bookmarkEnd w:id="265"/>
                      <w:bookmarkEnd w:id="266"/>
                    </w:p>
                  </w:txbxContent>
                </v:textbox>
                <w10:wrap type="topAndBottom"/>
              </v:shape>
            </w:pict>
          </mc:Fallback>
        </mc:AlternateContent>
      </w:r>
      <w:r w:rsidR="00700BF0">
        <w:rPr>
          <w:noProof/>
        </w:rPr>
        <w:drawing>
          <wp:anchor distT="0" distB="0" distL="114300" distR="114300" simplePos="0" relativeHeight="251804672" behindDoc="0" locked="0" layoutInCell="1" allowOverlap="1">
            <wp:simplePos x="0" y="0"/>
            <wp:positionH relativeFrom="column">
              <wp:posOffset>-15240</wp:posOffset>
            </wp:positionH>
            <wp:positionV relativeFrom="paragraph">
              <wp:posOffset>958215</wp:posOffset>
            </wp:positionV>
            <wp:extent cx="5141595" cy="1043305"/>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5-28 a las 13.11.17.png"/>
                    <pic:cNvPicPr/>
                  </pic:nvPicPr>
                  <pic:blipFill>
                    <a:blip r:embed="rId185">
                      <a:extLst>
                        <a:ext uri="{28A0092B-C50C-407E-A947-70E740481C1C}">
                          <a14:useLocalDpi xmlns:a14="http://schemas.microsoft.com/office/drawing/2010/main" val="0"/>
                        </a:ext>
                      </a:extLst>
                    </a:blip>
                    <a:stretch>
                      <a:fillRect/>
                    </a:stretch>
                  </pic:blipFill>
                  <pic:spPr>
                    <a:xfrm>
                      <a:off x="0" y="0"/>
                      <a:ext cx="5141595" cy="1043305"/>
                    </a:xfrm>
                    <a:prstGeom prst="rect">
                      <a:avLst/>
                    </a:prstGeom>
                  </pic:spPr>
                </pic:pic>
              </a:graphicData>
            </a:graphic>
            <wp14:sizeRelH relativeFrom="page">
              <wp14:pctWidth>0</wp14:pctWidth>
            </wp14:sizeRelH>
            <wp14:sizeRelV relativeFrom="page">
              <wp14:pctHeight>0</wp14:pctHeight>
            </wp14:sizeRelV>
          </wp:anchor>
        </w:drawing>
      </w:r>
      <w:r w:rsidR="00A93CE5">
        <w:t xml:space="preserve">El primer cambio está en la función </w:t>
      </w:r>
      <w:r w:rsidR="00684C3F" w:rsidRPr="00684C3F">
        <w:rPr>
          <w:b/>
        </w:rPr>
        <w:t>Bloqueo()</w:t>
      </w:r>
      <w:r w:rsidR="00684C3F">
        <w:rPr>
          <w:b/>
        </w:rPr>
        <w:t xml:space="preserve"> </w:t>
      </w:r>
      <w:r w:rsidR="00684C3F">
        <w:t xml:space="preserve">como estamos  trabajando con tablas ARP, en el caso de sufrir un ataque debemos acceder a la tabla para borrar la IP atacante. Para ello primero debemos saber listar a los hosts vecinos, esto se puede hacer con </w:t>
      </w:r>
      <w:r w:rsidR="00684C3F" w:rsidRPr="00684C3F">
        <w:rPr>
          <w:b/>
        </w:rPr>
        <w:t>ip neighbor show</w:t>
      </w:r>
      <w:r w:rsidR="00684C3F">
        <w:t xml:space="preserve"> o </w:t>
      </w:r>
      <w:r w:rsidR="00684C3F" w:rsidRPr="00684C3F">
        <w:rPr>
          <w:b/>
        </w:rPr>
        <w:t>ip neight show</w:t>
      </w:r>
      <w:r w:rsidR="00684C3F" w:rsidRPr="00684C3F">
        <w:t>.</w:t>
      </w:r>
    </w:p>
    <w:p w:rsidR="00E61CBB" w:rsidRDefault="00E61CBB" w:rsidP="001772E2"/>
    <w:p w:rsidR="00E61CBB" w:rsidRDefault="00684C3F" w:rsidP="001772E2">
      <w:r>
        <w:t>Gracias a este comando podremos ver las IP, interfaz de red, MAC y estado.</w:t>
      </w:r>
    </w:p>
    <w:p w:rsidR="00684C3F" w:rsidRDefault="00684C3F" w:rsidP="001772E2">
      <w:r>
        <w:t>Este estado puede ser uno de los siguientes</w:t>
      </w:r>
      <w:r w:rsidR="004C4DEB">
        <w:t xml:space="preserve"> </w:t>
      </w:r>
      <w:r w:rsidR="004C4DEB">
        <w:fldChar w:fldCharType="begin"/>
      </w:r>
      <w:r w:rsidR="004C4DEB">
        <w:instrText xml:space="preserve"> ADDIN ZOTERO_ITEM CSL_CITATION {"citationID":"fP0LsCBZ","properties":{"formattedCitation":"[32]","plainCitation":"[32]","noteIndex":0},"citationItems":[{"id":116,"uris":["http://zotero.org/users/local/Wv4hidzq/items/9CK7MQU7"],"uri":["http://zotero.org/users/local/Wv4hidzq/items/9CK7MQU7"],"itemData":{"id":116,"type":"post-weblog","title":"Bytelearning | Un blog centrado principalmente en Linux","container-title":"Bytelearning | Un blog centrado principalmente en Linux","URL":"https://bytelearning.blogspot.com.es/2015/11/ip-el-comando-que-controla-la-tabla-arp.html","issued":{"date-parts":[["2015",11,18]]},"accessed":{"date-parts":[["2018",5,28]]}}}],"schema":"https://github.com/citation-style-language/schema/raw/master/csl-citation.json"} </w:instrText>
      </w:r>
      <w:r w:rsidR="004C4DEB">
        <w:fldChar w:fldCharType="separate"/>
      </w:r>
      <w:r w:rsidR="004C4DEB">
        <w:rPr>
          <w:noProof/>
        </w:rPr>
        <w:t>[32]</w:t>
      </w:r>
      <w:r w:rsidR="004C4DEB">
        <w:fldChar w:fldCharType="end"/>
      </w:r>
      <w:r>
        <w:t>:</w:t>
      </w:r>
    </w:p>
    <w:p w:rsidR="00684C3F" w:rsidRDefault="00684C3F" w:rsidP="001772E2">
      <w:r w:rsidRPr="00684C3F">
        <w:rPr>
          <w:b/>
        </w:rPr>
        <w:t>REACHABLE</w:t>
      </w:r>
      <w:r>
        <w:t xml:space="preserve">: </w:t>
      </w:r>
      <w:r w:rsidR="00096EE3">
        <w:t>La entrada ARP es válida y el destino es accesible.</w:t>
      </w:r>
      <w:r w:rsidR="008D7262">
        <w:t xml:space="preserve"> Se ha establecido una conexión reciente.</w:t>
      </w:r>
    </w:p>
    <w:p w:rsidR="00684C3F" w:rsidRDefault="00684C3F" w:rsidP="001772E2">
      <w:r w:rsidRPr="008D7262">
        <w:rPr>
          <w:b/>
        </w:rPr>
        <w:lastRenderedPageBreak/>
        <w:t>STALE</w:t>
      </w:r>
      <w:r w:rsidR="00096EE3">
        <w:t>:</w:t>
      </w:r>
      <w:r w:rsidR="008D7262">
        <w:t xml:space="preserve"> La entrada ARP es válida y el destino es accesible. Pero no se ha establecido una conexión reciente.</w:t>
      </w:r>
    </w:p>
    <w:p w:rsidR="00684C3F" w:rsidRDefault="00684C3F" w:rsidP="001772E2">
      <w:r w:rsidRPr="008D7262">
        <w:rPr>
          <w:b/>
        </w:rPr>
        <w:t>FAILED</w:t>
      </w:r>
      <w:r w:rsidR="00096EE3">
        <w:t>:</w:t>
      </w:r>
      <w:r w:rsidR="008D7262">
        <w:t xml:space="preserve"> No hay conectividad, la MAC no se puede detectar.</w:t>
      </w:r>
    </w:p>
    <w:p w:rsidR="00684C3F" w:rsidRDefault="00684C3F" w:rsidP="001772E2">
      <w:r w:rsidRPr="008D7262">
        <w:rPr>
          <w:b/>
        </w:rPr>
        <w:t>DELAY</w:t>
      </w:r>
      <w:r w:rsidR="008D7262">
        <w:t>: Se ha enviado información al destino pero no se recibe respuesta o confirmación.</w:t>
      </w:r>
    </w:p>
    <w:p w:rsidR="00E61CBB" w:rsidRDefault="00B6662D" w:rsidP="001772E2">
      <w:r>
        <w:t xml:space="preserve">Para borrar las IP de estas tablas ARP usaremos la siguiente función </w:t>
      </w:r>
      <w:r>
        <w:fldChar w:fldCharType="begin"/>
      </w:r>
      <w:r>
        <w:instrText xml:space="preserve"> ADDIN ZOTERO_ITEM CSL_CITATION {"citationID":"8ySj9bh0","properties":{"formattedCitation":"[33]","plainCitation":"[33]","noteIndex":0},"citationItems":[{"id":118,"uris":["http://zotero.org/users/local/Wv4hidzq/items/8WQ7TSXB"],"uri":["http://zotero.org/users/local/Wv4hidzq/items/8WQ7TSXB"],"itemData":{"id":118,"type":"webpage","title":"How to flush the ARP cache in various OS (Windows, Linux, AIX) | tar.gz.ro","URL":"http://docs.gz.ro/flush-arp-cache.html","accessed":{"date-parts":[["2018",5,28]]}}}],"schema":"https://github.com/citation-style-language/schema/raw/master/csl-citation.json"} </w:instrText>
      </w:r>
      <w:r>
        <w:fldChar w:fldCharType="separate"/>
      </w:r>
      <w:r>
        <w:rPr>
          <w:noProof/>
        </w:rPr>
        <w:t>[33]</w:t>
      </w:r>
      <w:r>
        <w:fldChar w:fldCharType="end"/>
      </w:r>
      <w:r>
        <w:t>:</w:t>
      </w:r>
    </w:p>
    <w:p w:rsidR="00B6662D" w:rsidRPr="00255844" w:rsidRDefault="00A12846" w:rsidP="001772E2">
      <w:pPr>
        <w:rPr>
          <w:b/>
        </w:rPr>
      </w:pPr>
      <w:r w:rsidRPr="00A12846">
        <w:rPr>
          <w:b/>
        </w:rPr>
        <w:t>os.system("ip -s -s neigh flush all")</w:t>
      </w:r>
    </w:p>
    <w:p w:rsidR="00E61CBB" w:rsidRDefault="00F6247A" w:rsidP="001772E2">
      <w:r>
        <w:t>Insertamos de nuevo los datos del router para no producir errores:</w:t>
      </w:r>
    </w:p>
    <w:p w:rsidR="008F46B7" w:rsidRPr="00A12846" w:rsidRDefault="00A12846" w:rsidP="001772E2">
      <w:pPr>
        <w:rPr>
          <w:b/>
        </w:rPr>
      </w:pPr>
      <w:r w:rsidRPr="00A12846">
        <w:rPr>
          <w:b/>
        </w:rPr>
        <w:t>os.system("arp -s "+ ip_router + " " + mac_router)</w:t>
      </w:r>
    </w:p>
    <w:p w:rsidR="00C142F7" w:rsidRDefault="00C142F7" w:rsidP="001772E2">
      <w:r>
        <w:t xml:space="preserve">Por otro lado a la hora de filtrar en el script de defensa IP spoofing filtrábamos por paquetes TCP mientras que en </w:t>
      </w:r>
      <w:r w:rsidR="008F46B7">
        <w:t>la defensa contra el ARP spoofing necesitamos filtrar por paquetes ARP. Para ello usaremos esta condición:</w:t>
      </w:r>
    </w:p>
    <w:p w:rsidR="00E61CBB" w:rsidRPr="008F46B7" w:rsidRDefault="00A12846" w:rsidP="001772E2">
      <w:pPr>
        <w:rPr>
          <w:b/>
        </w:rPr>
      </w:pPr>
      <w:r w:rsidRPr="00A12846">
        <w:rPr>
          <w:b/>
        </w:rPr>
        <w:t xml:space="preserve">if ARP in pkt and pkt[ARP].op in (1,2):  </w:t>
      </w:r>
    </w:p>
    <w:p w:rsidR="008F46B7" w:rsidRDefault="008F46B7" w:rsidP="001772E2">
      <w:r>
        <w:t>En la que .op se refiere al código de operación “opcode"</w:t>
      </w:r>
      <w:r w:rsidR="00134488">
        <w:t>:</w:t>
      </w:r>
    </w:p>
    <w:p w:rsidR="00134488" w:rsidRDefault="00134488" w:rsidP="001772E2">
      <w:r>
        <w:t xml:space="preserve">pkt[ARP].op == 1:  # who-has (request) </w:t>
      </w:r>
    </w:p>
    <w:p w:rsidR="00134488" w:rsidRDefault="00134488" w:rsidP="001772E2">
      <w:r>
        <w:t>pkt[ARP].op == 2:  # is-at (response)</w:t>
      </w:r>
    </w:p>
    <w:p w:rsidR="00134488" w:rsidRDefault="00134488" w:rsidP="001772E2">
      <w:r w:rsidRPr="00134488">
        <w:t>pkt[ARP].op in (1,2)</w:t>
      </w:r>
      <w:r>
        <w:t xml:space="preserve"> # (request) (response)</w:t>
      </w:r>
    </w:p>
    <w:p w:rsidR="0066207E" w:rsidRDefault="0066207E" w:rsidP="001772E2"/>
    <w:p w:rsidR="00E61CBB" w:rsidRPr="00134488" w:rsidRDefault="0066207E" w:rsidP="001772E2">
      <w:r>
        <w:t>El último cambio es el sniffer ya que debe filtrar por paquetes ARP también.</w:t>
      </w:r>
    </w:p>
    <w:p w:rsidR="00E61CBB" w:rsidRPr="0066207E" w:rsidRDefault="00134488" w:rsidP="001772E2">
      <w:pPr>
        <w:ind w:firstLine="142"/>
        <w:rPr>
          <w:b/>
        </w:rPr>
      </w:pPr>
      <w:r w:rsidRPr="0066207E">
        <w:rPr>
          <w:b/>
        </w:rPr>
        <w:t>sniff(prn=AnalisisPaquetes, filter="arp", store=0)</w:t>
      </w:r>
    </w:p>
    <w:p w:rsidR="00E61CBB" w:rsidRDefault="0066207E" w:rsidP="001772E2">
      <w:r>
        <w:t>Para detectar el ataque debemos tener en cuenta que el ARP spoofing tiene como fin suplantar al router y que por tanto lo que le delatará será la MAC, es decir, la dirección física. Es por esto que para detectar el ataque hacemos una comparación de las MAC</w:t>
      </w:r>
      <w:r w:rsidR="00664125">
        <w:t xml:space="preserve"> de los paquetes y la MAC almacenada de los equipos.</w:t>
      </w:r>
    </w:p>
    <w:p w:rsidR="0066207E" w:rsidRDefault="0066207E" w:rsidP="001772E2">
      <w:pPr>
        <w:rPr>
          <w:b/>
        </w:rPr>
      </w:pPr>
      <w:r w:rsidRPr="00664125">
        <w:rPr>
          <w:b/>
        </w:rPr>
        <w:t>if diccionario[pkt[ARP].psrc] != pkt[ARP].hwsrc:</w:t>
      </w:r>
    </w:p>
    <w:p w:rsidR="008F0302" w:rsidRPr="00664125" w:rsidRDefault="008F0302" w:rsidP="001772E2">
      <w:pPr>
        <w:rPr>
          <w:b/>
        </w:rPr>
      </w:pPr>
    </w:p>
    <w:p w:rsidR="008F0302" w:rsidRPr="008F0302" w:rsidRDefault="008F0302" w:rsidP="00700BF0">
      <w:pPr>
        <w:pStyle w:val="Ttulo3"/>
        <w:numPr>
          <w:ilvl w:val="2"/>
          <w:numId w:val="35"/>
        </w:numPr>
        <w:ind w:left="0" w:firstLine="0"/>
        <w:rPr>
          <w:noProof/>
          <w:color w:val="4DA4D8" w:themeColor="accent3" w:themeTint="99"/>
        </w:rPr>
      </w:pPr>
      <w:bookmarkStart w:id="267" w:name="_Toc515307232"/>
      <w:r w:rsidRPr="008F0302">
        <w:rPr>
          <w:noProof/>
          <w:color w:val="4DA4D8" w:themeColor="accent3" w:themeTint="99"/>
        </w:rPr>
        <w:t xml:space="preserve">Defensa a </w:t>
      </w:r>
      <w:r>
        <w:rPr>
          <w:noProof/>
          <w:color w:val="4DA4D8" w:themeColor="accent3" w:themeTint="99"/>
        </w:rPr>
        <w:t>Mail</w:t>
      </w:r>
      <w:r w:rsidRPr="008F0302">
        <w:rPr>
          <w:noProof/>
          <w:color w:val="4DA4D8" w:themeColor="accent3" w:themeTint="99"/>
        </w:rPr>
        <w:t xml:space="preserve"> spoofing</w:t>
      </w:r>
      <w:bookmarkEnd w:id="267"/>
    </w:p>
    <w:p w:rsidR="00E61CBB" w:rsidRDefault="00A93D6F" w:rsidP="001772E2">
      <w:r>
        <w:t xml:space="preserve">Este tipo de spoofing es muy usado </w:t>
      </w:r>
      <w:r w:rsidR="00944632">
        <w:t xml:space="preserve">y es por eso que las compañías que ofrecen servicios de correo se ocupan de procurar a sus usuarios cierta seguridad. </w:t>
      </w:r>
    </w:p>
    <w:p w:rsidR="00944632" w:rsidRDefault="00944632" w:rsidP="001772E2">
      <w:r>
        <w:t>Esta seguridad consiste en las siguientes técnicas:</w:t>
      </w:r>
    </w:p>
    <w:p w:rsidR="00944632" w:rsidRDefault="00944632" w:rsidP="001772E2">
      <w:r>
        <w:t>- Implementación del protocolo SPF</w:t>
      </w:r>
      <w:r w:rsidR="00F31548">
        <w:t xml:space="preserve"> (</w:t>
      </w:r>
      <w:r w:rsidR="00F31548" w:rsidRPr="00F31548">
        <w:t>Sender Policy Framework</w:t>
      </w:r>
      <w:r w:rsidR="00F31548">
        <w:t>).</w:t>
      </w:r>
    </w:p>
    <w:p w:rsidR="00F31548" w:rsidRPr="00E61CBB" w:rsidRDefault="00F31548" w:rsidP="001772E2">
      <w:r>
        <w:lastRenderedPageBreak/>
        <w:t>Este protocolo se encarga de la autenticación de correos electrónicos identificando los nombres de dominio a través de resolución DNS y permitiendo solo recibir correos de los dominios aceptados</w:t>
      </w:r>
      <w:r w:rsidR="00A25115">
        <w:t>.</w:t>
      </w:r>
      <w:r w:rsidR="00A25115">
        <w:fldChar w:fldCharType="begin"/>
      </w:r>
      <w:r w:rsidR="00A25115">
        <w:instrText xml:space="preserve"> ADDIN ZOTERO_ITEM CSL_CITATION {"citationID":"jgWiMACm","properties":{"formattedCitation":"[34]","plainCitation":"[34]","noteIndex":0},"citationItems":[{"id":120,"uris":["http://zotero.org/users/local/Wv4hidzq/items/PD4QFWLQ"],"uri":["http://zotero.org/users/local/Wv4hidzq/items/PD4QFWLQ"],"itemData":{"id":120,"type":"webpage","title":"Que es el Mail Spoofing y como evitarlo usando SPF","abstract":"Que es el Mail Spoofing y como evitarlo usando SPF","URL":"https://www.webempresa.com/blog/que-es-el-mail-spoofing-y-como-evitarlo-usando-spf.html","language":"es-es","author":[{"family":"Alejo","given":"Luis Méndez"}],"accessed":{"date-parts":[["2018",5,28]]}}}],"schema":"https://github.com/citation-style-language/schema/raw/master/csl-citation.json"} </w:instrText>
      </w:r>
      <w:r w:rsidR="00A25115">
        <w:fldChar w:fldCharType="separate"/>
      </w:r>
      <w:r w:rsidR="00A25115">
        <w:rPr>
          <w:noProof/>
        </w:rPr>
        <w:t>[34]</w:t>
      </w:r>
      <w:r w:rsidR="00A25115">
        <w:fldChar w:fldCharType="end"/>
      </w:r>
    </w:p>
    <w:p w:rsidR="00E362EF" w:rsidRPr="0031552C" w:rsidRDefault="00F73E3A" w:rsidP="001772E2">
      <w:r>
        <w:rPr>
          <w:noProof/>
        </w:rPr>
        <mc:AlternateContent>
          <mc:Choice Requires="wps">
            <w:drawing>
              <wp:anchor distT="0" distB="0" distL="114300" distR="114300" simplePos="0" relativeHeight="251863040" behindDoc="0" locked="0" layoutInCell="1" allowOverlap="1" wp14:anchorId="109CC844" wp14:editId="69BB8A27">
                <wp:simplePos x="0" y="0"/>
                <wp:positionH relativeFrom="column">
                  <wp:posOffset>44450</wp:posOffset>
                </wp:positionH>
                <wp:positionV relativeFrom="paragraph">
                  <wp:posOffset>3408680</wp:posOffset>
                </wp:positionV>
                <wp:extent cx="5080000" cy="635"/>
                <wp:effectExtent l="0" t="0" r="0" b="12065"/>
                <wp:wrapTopAndBottom/>
                <wp:docPr id="78" name="Cuadro de texto 78"/>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rsidR="006F3A53" w:rsidRPr="004C6B0D" w:rsidRDefault="006F3A53" w:rsidP="00F73E3A">
                            <w:pPr>
                              <w:pStyle w:val="Descripcin"/>
                              <w:jc w:val="center"/>
                              <w:rPr>
                                <w:noProof/>
                                <w:szCs w:val="22"/>
                              </w:rPr>
                            </w:pPr>
                            <w:r w:rsidRPr="00F73E3A">
                              <w:rPr>
                                <w:b/>
                                <w:noProof/>
                                <w:color w:val="4DA4D8" w:themeColor="accent3" w:themeTint="99"/>
                              </w:rPr>
                              <w:fldChar w:fldCharType="begin"/>
                            </w:r>
                            <w:r w:rsidRPr="00F73E3A">
                              <w:rPr>
                                <w:b/>
                                <w:noProof/>
                                <w:color w:val="4DA4D8" w:themeColor="accent3" w:themeTint="99"/>
                              </w:rPr>
                              <w:instrText xml:space="preserve"> SEQ Ilustración \* ARABIC </w:instrText>
                            </w:r>
                            <w:r w:rsidRPr="00F73E3A">
                              <w:rPr>
                                <w:b/>
                                <w:noProof/>
                                <w:color w:val="4DA4D8" w:themeColor="accent3" w:themeTint="99"/>
                              </w:rPr>
                              <w:fldChar w:fldCharType="separate"/>
                            </w:r>
                            <w:bookmarkStart w:id="268" w:name="_Toc515561274"/>
                            <w:bookmarkStart w:id="269" w:name="_Toc515563777"/>
                            <w:r>
                              <w:rPr>
                                <w:b/>
                                <w:noProof/>
                                <w:color w:val="4DA4D8" w:themeColor="accent3" w:themeTint="99"/>
                              </w:rPr>
                              <w:t>105</w:t>
                            </w:r>
                            <w:r w:rsidRPr="00F73E3A">
                              <w:rPr>
                                <w:b/>
                                <w:noProof/>
                                <w:color w:val="4DA4D8" w:themeColor="accent3" w:themeTint="99"/>
                              </w:rPr>
                              <w:fldChar w:fldCharType="end"/>
                            </w:r>
                            <w:r>
                              <w:t>-</w:t>
                            </w:r>
                            <w:r w:rsidRPr="00CB4D7E">
                              <w:t>Protocolo SPF.</w:t>
                            </w:r>
                            <w:r>
                              <w:t xml:space="preserve"> </w:t>
                            </w:r>
                            <w:r w:rsidRPr="00CB4D7E">
                              <w:t>Fuente: https://www.webempresa.com/blog/que-es-el-mail-spoofing-y-como-evitarlo-usando-spf.html</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CC844" id="Cuadro de texto 78" o:spid="_x0000_s1074" type="#_x0000_t202" style="position:absolute;left:0;text-align:left;margin-left:3.5pt;margin-top:268.4pt;width:400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" stroked="f">
                <v:textbox style="mso-fit-shape-to-text:t" inset="0,0,0,0">
                  <w:txbxContent>
                    <w:p w:rsidR="006F3A53" w:rsidRPr="004C6B0D" w:rsidRDefault="006F3A53" w:rsidP="00F73E3A">
                      <w:pPr>
                        <w:pStyle w:val="Descripcin"/>
                        <w:jc w:val="center"/>
                        <w:rPr>
                          <w:noProof/>
                          <w:szCs w:val="22"/>
                        </w:rPr>
                      </w:pPr>
                      <w:r w:rsidRPr="00F73E3A">
                        <w:rPr>
                          <w:b/>
                          <w:noProof/>
                          <w:color w:val="4DA4D8" w:themeColor="accent3" w:themeTint="99"/>
                        </w:rPr>
                        <w:fldChar w:fldCharType="begin"/>
                      </w:r>
                      <w:r w:rsidRPr="00F73E3A">
                        <w:rPr>
                          <w:b/>
                          <w:noProof/>
                          <w:color w:val="4DA4D8" w:themeColor="accent3" w:themeTint="99"/>
                        </w:rPr>
                        <w:instrText xml:space="preserve"> SEQ Ilustración \* ARABIC </w:instrText>
                      </w:r>
                      <w:r w:rsidRPr="00F73E3A">
                        <w:rPr>
                          <w:b/>
                          <w:noProof/>
                          <w:color w:val="4DA4D8" w:themeColor="accent3" w:themeTint="99"/>
                        </w:rPr>
                        <w:fldChar w:fldCharType="separate"/>
                      </w:r>
                      <w:bookmarkStart w:id="270" w:name="_Toc515561274"/>
                      <w:bookmarkStart w:id="271" w:name="_Toc515563777"/>
                      <w:r>
                        <w:rPr>
                          <w:b/>
                          <w:noProof/>
                          <w:color w:val="4DA4D8" w:themeColor="accent3" w:themeTint="99"/>
                        </w:rPr>
                        <w:t>105</w:t>
                      </w:r>
                      <w:r w:rsidRPr="00F73E3A">
                        <w:rPr>
                          <w:b/>
                          <w:noProof/>
                          <w:color w:val="4DA4D8" w:themeColor="accent3" w:themeTint="99"/>
                        </w:rPr>
                        <w:fldChar w:fldCharType="end"/>
                      </w:r>
                      <w:r>
                        <w:t>-</w:t>
                      </w:r>
                      <w:r w:rsidRPr="00CB4D7E">
                        <w:t>Protocolo SPF.</w:t>
                      </w:r>
                      <w:r>
                        <w:t xml:space="preserve"> </w:t>
                      </w:r>
                      <w:r w:rsidRPr="00CB4D7E">
                        <w:t>Fuente: https://www.webempresa.com/blog/que-es-el-mail-spoofing-y-como-evitarlo-usando-spf.html</w:t>
                      </w:r>
                      <w:bookmarkEnd w:id="270"/>
                      <w:bookmarkEnd w:id="271"/>
                    </w:p>
                  </w:txbxContent>
                </v:textbox>
                <w10:wrap type="topAndBottom"/>
              </v:shape>
            </w:pict>
          </mc:Fallback>
        </mc:AlternateContent>
      </w:r>
      <w:r w:rsidR="00700BF0">
        <w:rPr>
          <w:noProof/>
        </w:rPr>
        <w:drawing>
          <wp:anchor distT="0" distB="0" distL="114300" distR="114300" simplePos="0" relativeHeight="251805696" behindDoc="0" locked="0" layoutInCell="1" allowOverlap="1">
            <wp:simplePos x="0" y="0"/>
            <wp:positionH relativeFrom="column">
              <wp:posOffset>44637</wp:posOffset>
            </wp:positionH>
            <wp:positionV relativeFrom="paragraph">
              <wp:posOffset>227591</wp:posOffset>
            </wp:positionV>
            <wp:extent cx="5080000" cy="31242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lspoofing_spf.jpg"/>
                    <pic:cNvPicPr/>
                  </pic:nvPicPr>
                  <pic:blipFill>
                    <a:blip r:embed="rId186">
                      <a:extLst>
                        <a:ext uri="{28A0092B-C50C-407E-A947-70E740481C1C}">
                          <a14:useLocalDpi xmlns:a14="http://schemas.microsoft.com/office/drawing/2010/main" val="0"/>
                        </a:ext>
                      </a:extLst>
                    </a:blip>
                    <a:stretch>
                      <a:fillRect/>
                    </a:stretch>
                  </pic:blipFill>
                  <pic:spPr>
                    <a:xfrm>
                      <a:off x="0" y="0"/>
                      <a:ext cx="5080000" cy="3124200"/>
                    </a:xfrm>
                    <a:prstGeom prst="rect">
                      <a:avLst/>
                    </a:prstGeom>
                  </pic:spPr>
                </pic:pic>
              </a:graphicData>
            </a:graphic>
            <wp14:sizeRelH relativeFrom="page">
              <wp14:pctWidth>0</wp14:pctWidth>
            </wp14:sizeRelH>
            <wp14:sizeRelV relativeFrom="page">
              <wp14:pctHeight>0</wp14:pctHeight>
            </wp14:sizeRelV>
          </wp:anchor>
        </w:drawing>
      </w:r>
    </w:p>
    <w:p w:rsidR="00E362EF" w:rsidRPr="0031552C" w:rsidRDefault="00E362EF" w:rsidP="001772E2"/>
    <w:p w:rsidR="00E362EF" w:rsidRDefault="00A25115" w:rsidP="001772E2">
      <w:r>
        <w:t>-</w:t>
      </w:r>
      <w:r w:rsidR="00B1189C">
        <w:t xml:space="preserve"> Los correos con enlaces externos suelen ser analizados y a menudo llegan a SPAM</w:t>
      </w:r>
      <w:r w:rsidR="00B1189C" w:rsidRPr="00B1189C">
        <w:t>.</w:t>
      </w:r>
    </w:p>
    <w:p w:rsidR="00B1189C" w:rsidRDefault="00B1189C" w:rsidP="001772E2">
      <w:r>
        <w:t>- La mayoría de los servidores de correo dan la posibilidad de que el usuario marque mensajes de spam para evitar que lleguen nuevos.</w:t>
      </w:r>
    </w:p>
    <w:p w:rsidR="00B1189C" w:rsidRDefault="00B1189C" w:rsidP="001772E2">
      <w:r>
        <w:t>- Mensajes que han sido añadidos a SPAM por un gran número de usuarios de la servidor de correo.</w:t>
      </w:r>
      <w:r w:rsidR="00D116F7">
        <w:fldChar w:fldCharType="begin"/>
      </w:r>
      <w:r w:rsidR="00D116F7">
        <w:instrText xml:space="preserve"> ADDIN ZOTERO_ITEM CSL_CITATION {"citationID":"WIRcsfsz","properties":{"formattedCitation":"[35]","plainCitation":"[35]","noteIndex":0},"citationItems":[{"id":122,"uris":["http://zotero.org/users/local/Wv4hidzq/items/Q8KR9KEY"],"uri":["http://zotero.org/users/local/Wv4hidzq/items/Q8KR9KEY"],"itemData":{"id":122,"type":"post-weblog","title":"¿Por qué Gmail puede marcar un email como SPAM?","container-title":"Hostinet","abstract":"En alguna ocasión nos hemos encontrado con envíos de emails a diferentes destinatarios que acaban cayendo a la bandeja e correo no deseado. El correo electrónico Gmail es el correo gratuito que Google ofrece a sus usuarios. Actualmente, ofrece 15 Gb de espacio a compartir entre Drive, Gmail e","URL":"https://www.hostinet.com/formacion/correo-electronico/por-que-gmail-marca-email-spam/","issued":{"date-parts":[["2014",11,13]]},"accessed":{"date-parts":[["2018",5,28]]}}}],"schema":"https://github.com/citation-style-language/schema/raw/master/csl-citation.json"} </w:instrText>
      </w:r>
      <w:r w:rsidR="00D116F7">
        <w:fldChar w:fldCharType="separate"/>
      </w:r>
      <w:r w:rsidR="00D116F7">
        <w:rPr>
          <w:noProof/>
        </w:rPr>
        <w:t>[35]</w:t>
      </w:r>
      <w:r w:rsidR="00D116F7">
        <w:fldChar w:fldCharType="end"/>
      </w:r>
    </w:p>
    <w:p w:rsidR="00B1189C" w:rsidRDefault="00B1189C" w:rsidP="001772E2"/>
    <w:p w:rsidR="00700BF0" w:rsidRDefault="00700BF0">
      <w:pPr>
        <w:jc w:val="left"/>
        <w:rPr>
          <w:rFonts w:ascii="Trebuchet MS" w:eastAsiaTheme="majorEastAsia" w:hAnsi="Trebuchet MS" w:cstheme="majorHAnsi"/>
          <w:b/>
          <w:smallCaps/>
          <w:noProof/>
          <w:color w:val="4DA4D8" w:themeColor="accent3" w:themeTint="99"/>
          <w:sz w:val="44"/>
          <w:szCs w:val="44"/>
        </w:rPr>
      </w:pPr>
      <w:r>
        <w:rPr>
          <w:rFonts w:ascii="Trebuchet MS" w:hAnsi="Trebuchet MS"/>
          <w:color w:val="4DA4D8" w:themeColor="accent3" w:themeTint="99"/>
          <w:sz w:val="44"/>
          <w:szCs w:val="44"/>
        </w:rPr>
        <w:br w:type="page"/>
      </w:r>
    </w:p>
    <w:p w:rsidR="00E362EF" w:rsidRPr="00877BA8" w:rsidRDefault="00877BA8" w:rsidP="00700BF0">
      <w:pPr>
        <w:pStyle w:val="Ttulo1"/>
        <w:ind w:left="0" w:firstLine="0"/>
        <w:jc w:val="left"/>
        <w:rPr>
          <w:rFonts w:ascii="Trebuchet MS" w:hAnsi="Trebuchet MS"/>
          <w:color w:val="4DA4D8" w:themeColor="accent3" w:themeTint="99"/>
          <w:sz w:val="44"/>
          <w:szCs w:val="44"/>
        </w:rPr>
      </w:pPr>
      <w:bookmarkStart w:id="272" w:name="_Toc515307233"/>
      <w:r w:rsidRPr="00877BA8">
        <w:rPr>
          <w:rFonts w:ascii="Trebuchet MS" w:hAnsi="Trebuchet MS"/>
          <w:color w:val="4DA4D8" w:themeColor="accent3" w:themeTint="99"/>
          <w:sz w:val="44"/>
          <w:szCs w:val="44"/>
        </w:rPr>
        <w:lastRenderedPageBreak/>
        <w:t xml:space="preserve">Presentación y Validación de </w:t>
      </w:r>
      <w:r w:rsidR="00E362EF" w:rsidRPr="00877BA8">
        <w:rPr>
          <w:rFonts w:ascii="Trebuchet MS" w:hAnsi="Trebuchet MS"/>
          <w:color w:val="4DA4D8" w:themeColor="accent3" w:themeTint="99"/>
          <w:sz w:val="44"/>
          <w:szCs w:val="44"/>
        </w:rPr>
        <w:t>Resultados</w:t>
      </w:r>
      <w:bookmarkEnd w:id="272"/>
    </w:p>
    <w:p w:rsidR="00E362EF" w:rsidRDefault="00566B38" w:rsidP="001772E2">
      <w:r>
        <w:t>En este apartado vamos a proceder a validar cada uno de los objetivos del proyecto, para ello debemos recordar en primer lugar cuales eran los objetivos.</w:t>
      </w:r>
    </w:p>
    <w:p w:rsidR="00566B38" w:rsidRDefault="00566B38" w:rsidP="001772E2">
      <w:r>
        <w:t xml:space="preserve">El objetivo principal del proyecto es el de </w:t>
      </w:r>
      <w:r w:rsidR="00614E35" w:rsidRPr="00614E35">
        <w:t>estudiar los diferentes tipos de ataque spoofing que se pueden realizar en redes wifi públicas, realizando cada uno de los tipos de ataque y desarrollando scripts para evitarlos.</w:t>
      </w:r>
    </w:p>
    <w:p w:rsidR="00614E35" w:rsidRDefault="00614E35" w:rsidP="001772E2">
      <w:r>
        <w:t xml:space="preserve">El primer objetivo, estudiar los diferentes tipos de ataques spoofing </w:t>
      </w:r>
      <w:r w:rsidRPr="00614E35">
        <w:t>que se pueden realizar en redes wifi públicas</w:t>
      </w:r>
      <w:r w:rsidR="00DF511D">
        <w:t>,</w:t>
      </w:r>
      <w:r>
        <w:t xml:space="preserve"> </w:t>
      </w:r>
      <w:r w:rsidR="00DF511D">
        <w:t>se hall</w:t>
      </w:r>
      <w:r>
        <w:t>a completado en el punto 2 del presente documento.</w:t>
      </w:r>
    </w:p>
    <w:p w:rsidR="00614E35" w:rsidRDefault="00614E35" w:rsidP="001772E2">
      <w:r>
        <w:t>El segundo objetivo,</w:t>
      </w:r>
      <w:r w:rsidRPr="00614E35">
        <w:t xml:space="preserve"> </w:t>
      </w:r>
      <w:r>
        <w:t>realizar</w:t>
      </w:r>
      <w:r w:rsidRPr="00614E35">
        <w:t xml:space="preserve"> cada uno de los tipos de ataque</w:t>
      </w:r>
      <w:r>
        <w:t>s, se haya completado en el punto 5 del presente documento.</w:t>
      </w:r>
    </w:p>
    <w:p w:rsidR="00614E35" w:rsidRDefault="00614E35" w:rsidP="001772E2">
      <w:r>
        <w:t>El tercer objetivo, desarrollar scripts para evitar los diferentes ataques, se haya de igual manera completado en el punto 5 del presente documento.</w:t>
      </w:r>
    </w:p>
    <w:p w:rsidR="00614E35" w:rsidRPr="0031552C" w:rsidRDefault="00614E35" w:rsidP="001772E2">
      <w:r>
        <w:t xml:space="preserve">El listado de objetivos específicos hace referencia directa a cada uno de los objetivos mencionados en el objetivo principal del proyecto, por lo que todos ellos han sido completados con éxito. </w:t>
      </w:r>
    </w:p>
    <w:p w:rsidR="00E362EF" w:rsidRPr="0031552C" w:rsidRDefault="00E362EF" w:rsidP="001772E2"/>
    <w:p w:rsidR="00E362EF" w:rsidRPr="0031552C" w:rsidRDefault="00E362EF" w:rsidP="001772E2"/>
    <w:p w:rsidR="00E362EF" w:rsidRPr="0031552C" w:rsidRDefault="00E362EF" w:rsidP="001772E2"/>
    <w:p w:rsidR="00E362EF" w:rsidRPr="0031552C" w:rsidRDefault="00E362EF" w:rsidP="001772E2"/>
    <w:p w:rsidR="00AB6C01" w:rsidRDefault="00AB6C01">
      <w:pPr>
        <w:jc w:val="left"/>
        <w:rPr>
          <w:rFonts w:ascii="Trebuchet MS" w:eastAsiaTheme="majorEastAsia" w:hAnsi="Trebuchet MS" w:cstheme="majorHAnsi"/>
          <w:b/>
          <w:smallCaps/>
          <w:noProof/>
          <w:color w:val="4DA4D8" w:themeColor="accent3" w:themeTint="99"/>
          <w:sz w:val="38"/>
          <w:szCs w:val="38"/>
        </w:rPr>
      </w:pPr>
      <w:r>
        <w:rPr>
          <w:rFonts w:ascii="Trebuchet MS" w:hAnsi="Trebuchet MS"/>
          <w:color w:val="4DA4D8" w:themeColor="accent3" w:themeTint="99"/>
          <w:sz w:val="38"/>
          <w:szCs w:val="38"/>
        </w:rPr>
        <w:br w:type="page"/>
      </w:r>
    </w:p>
    <w:p w:rsidR="00E362EF" w:rsidRPr="00170CB3" w:rsidRDefault="00E362EF" w:rsidP="00AB6C01">
      <w:pPr>
        <w:pStyle w:val="Ttulo1"/>
        <w:ind w:left="0" w:firstLine="0"/>
        <w:jc w:val="left"/>
        <w:rPr>
          <w:rFonts w:ascii="Trebuchet MS" w:hAnsi="Trebuchet MS"/>
          <w:color w:val="4DA4D8" w:themeColor="accent3" w:themeTint="99"/>
          <w:sz w:val="38"/>
          <w:szCs w:val="38"/>
        </w:rPr>
      </w:pPr>
      <w:bookmarkStart w:id="273" w:name="_Toc515307234"/>
      <w:r w:rsidRPr="00170CB3">
        <w:rPr>
          <w:rFonts w:ascii="Trebuchet MS" w:hAnsi="Trebuchet MS"/>
          <w:color w:val="4DA4D8" w:themeColor="accent3" w:themeTint="99"/>
          <w:sz w:val="38"/>
          <w:szCs w:val="38"/>
        </w:rPr>
        <w:lastRenderedPageBreak/>
        <w:t>Conclusiones, Impacto Social y Trabajo Futuro</w:t>
      </w:r>
      <w:bookmarkEnd w:id="273"/>
    </w:p>
    <w:p w:rsidR="00E46FB0" w:rsidRPr="00E46FB0" w:rsidRDefault="00E46FB0" w:rsidP="001772E2">
      <w:pPr>
        <w:pStyle w:val="Ttulo2"/>
        <w:ind w:left="0" w:firstLine="0"/>
      </w:pPr>
      <w:bookmarkStart w:id="274" w:name="_Toc515307235"/>
      <w:r w:rsidRPr="00B65988">
        <w:rPr>
          <w:color w:val="4DA4D8" w:themeColor="accent3" w:themeTint="99"/>
        </w:rPr>
        <w:t>Conclusiones</w:t>
      </w:r>
      <w:bookmarkEnd w:id="274"/>
    </w:p>
    <w:p w:rsidR="00B14060" w:rsidRDefault="00860AEF" w:rsidP="001772E2">
      <w:r>
        <w:t xml:space="preserve">La </w:t>
      </w:r>
      <w:r w:rsidR="006F13C3">
        <w:t>materia sobre la que trata</w:t>
      </w:r>
      <w:r>
        <w:t xml:space="preserve"> este proyecto</w:t>
      </w:r>
      <w:r w:rsidR="00583DAF">
        <w:t xml:space="preserve"> trata sobre una </w:t>
      </w:r>
      <w:r w:rsidR="006F13C3">
        <w:t>realidad</w:t>
      </w:r>
      <w:r w:rsidR="00583DAF">
        <w:t xml:space="preserve"> muy actual y reciente, a pesar de ello la información técnica sobre ataques informáticos es escasa por lo que he debido consultar un gran número de enlaces web y apoyarme en algunos documentos y libros citados en el apartado 4.2.3 del documento.</w:t>
      </w:r>
    </w:p>
    <w:p w:rsidR="008078FD" w:rsidRDefault="008078FD" w:rsidP="001772E2">
      <w:r>
        <w:t>He podido percibir</w:t>
      </w:r>
      <w:r w:rsidR="006F13C3">
        <w:t>,</w:t>
      </w:r>
      <w:r>
        <w:t xml:space="preserve"> durante la realización del proyecto</w:t>
      </w:r>
      <w:r w:rsidR="006F13C3">
        <w:t>,</w:t>
      </w:r>
      <w:r>
        <w:t xml:space="preserve"> como </w:t>
      </w:r>
      <w:r w:rsidR="00F15EC4">
        <w:t>la información aportada por gente interesada en los métodos de ataque y defensa spoofing aumenta en la red, existiendo cada vez más una gran variedad de información diversa y creciente, a pesar de ello todavía queda camino por recorrer ya que las tecnologías y métodos de ataque van avanzando a gran velocidad.</w:t>
      </w:r>
    </w:p>
    <w:p w:rsidR="00F15EC4" w:rsidRDefault="00D30B3F" w:rsidP="001772E2">
      <w:r>
        <w:t>El hecho de buscar y contrastar información me ha servido para consolidar conocimientos, profundizando en el hacking ético de una manera progresiva y pudiendo constatar lo aprendido con el desarrollo de los ataques y scripts.</w:t>
      </w:r>
    </w:p>
    <w:p w:rsidR="00BC76D0" w:rsidRPr="00E46FB0" w:rsidRDefault="00BC76D0" w:rsidP="001772E2">
      <w:pPr>
        <w:rPr>
          <w:highlight w:val="yellow"/>
        </w:rPr>
      </w:pPr>
      <w:r>
        <w:t>Como conclusión he de mencionar la importancia de unificar la diseminada información sobre hacking ético en proyectos, documentos, libros y otros formatos que ayuden a la comprensión de este tema.</w:t>
      </w:r>
    </w:p>
    <w:p w:rsidR="00E46FB0" w:rsidRDefault="00E46FB0" w:rsidP="001772E2">
      <w:pPr>
        <w:pStyle w:val="Ttulo2"/>
        <w:ind w:left="0" w:firstLine="0"/>
        <w:rPr>
          <w:color w:val="4DA4D8" w:themeColor="accent3" w:themeTint="99"/>
        </w:rPr>
      </w:pPr>
      <w:bookmarkStart w:id="275" w:name="_Toc515307236"/>
      <w:r w:rsidRPr="00B65988">
        <w:rPr>
          <w:color w:val="4DA4D8" w:themeColor="accent3" w:themeTint="99"/>
        </w:rPr>
        <w:t>Impacto Social</w:t>
      </w:r>
      <w:bookmarkEnd w:id="275"/>
    </w:p>
    <w:p w:rsidR="006F13C3" w:rsidRDefault="001B110A" w:rsidP="001772E2">
      <w:r>
        <w:t>Es una realidad que las tecnologías cada vez tienden</w:t>
      </w:r>
      <w:r w:rsidR="00631256">
        <w:t xml:space="preserve"> más </w:t>
      </w:r>
      <w:r>
        <w:t xml:space="preserve"> a ser </w:t>
      </w:r>
      <w:r w:rsidR="00631256">
        <w:t>inalámbricas</w:t>
      </w:r>
      <w:r w:rsidR="00544367">
        <w:t xml:space="preserve"> y lo serán mucho más en el momento en que se generalice el uso de las redes 5G,</w:t>
      </w:r>
      <w:r w:rsidR="001A4ADD">
        <w:t xml:space="preserve"> es por este motivo que los ataques </w:t>
      </w:r>
      <w:r w:rsidR="00A91379">
        <w:t xml:space="preserve">a las redes wifi van a ir en aumento provocando como consecuencia la necesidad de mejorar la seguridad de </w:t>
      </w:r>
      <w:r w:rsidR="00544367">
        <w:t>nuestros</w:t>
      </w:r>
      <w:r w:rsidR="00A91379">
        <w:t xml:space="preserve"> equipos.</w:t>
      </w:r>
    </w:p>
    <w:p w:rsidR="00A91379" w:rsidRDefault="00A91379" w:rsidP="001772E2">
      <w:r>
        <w:t>Por otro lado, a la vez que las tecnologías progresan, el nivel de información que guardamos en los equipos aumenta de igual forma, ya que cada vez poseemos mayor capacidad de almacenamiento. Este hecho implica que nuestros equipos pos</w:t>
      </w:r>
      <w:r w:rsidR="00544367">
        <w:t>ea</w:t>
      </w:r>
      <w:r>
        <w:t>n más información sensible expuesta a los diversos ataques</w:t>
      </w:r>
      <w:r w:rsidR="00544367">
        <w:t>, creando una necesidad de salvaguardar nuestros datos</w:t>
      </w:r>
      <w:r>
        <w:t>.</w:t>
      </w:r>
    </w:p>
    <w:p w:rsidR="009C2EFD" w:rsidRDefault="009C2EFD" w:rsidP="001772E2"/>
    <w:p w:rsidR="00E46FB0" w:rsidRPr="00B65988" w:rsidRDefault="00E46FB0" w:rsidP="001772E2">
      <w:pPr>
        <w:pStyle w:val="Ttulo2"/>
        <w:ind w:left="0" w:firstLine="0"/>
        <w:rPr>
          <w:color w:val="4DA4D8" w:themeColor="accent3" w:themeTint="99"/>
        </w:rPr>
      </w:pPr>
      <w:bookmarkStart w:id="276" w:name="_Toc515307237"/>
      <w:r w:rsidRPr="00B65988">
        <w:rPr>
          <w:color w:val="4DA4D8" w:themeColor="accent3" w:themeTint="99"/>
        </w:rPr>
        <w:lastRenderedPageBreak/>
        <w:t>Trabajo futuro</w:t>
      </w:r>
      <w:bookmarkEnd w:id="276"/>
    </w:p>
    <w:p w:rsidR="00E46FB0" w:rsidRDefault="009C2EFD" w:rsidP="001772E2">
      <w:r>
        <w:t>Es importante estar al día sobre nuevos métodos de ataque, de las herramientas existentes y de las tecnologías vigentes.</w:t>
      </w:r>
    </w:p>
    <w:p w:rsidR="001F2D63" w:rsidRDefault="001F2D63" w:rsidP="001772E2">
      <w:r>
        <w:t xml:space="preserve">En cuanto al proyecto, sería interesante hacerlo evolucionar conforme a la salida </w:t>
      </w:r>
      <w:r w:rsidR="00A82A32">
        <w:t xml:space="preserve"> </w:t>
      </w:r>
      <w:r>
        <w:t xml:space="preserve">de nuevas metodologías de ataque, proporcionando una defensa continua al equipo. De igual forma se debería procurar que las defensas sean accesibles a otros sistemas operativos, pudiendo hacer una interfaz gráfica que no dependa de la terminal de Linux. </w:t>
      </w:r>
    </w:p>
    <w:p w:rsidR="00E46FB0" w:rsidRPr="0031552C" w:rsidRDefault="00E46FB0" w:rsidP="001772E2"/>
    <w:p w:rsidR="00AB6C01" w:rsidRDefault="00AB6C01">
      <w:pPr>
        <w:jc w:val="left"/>
        <w:rPr>
          <w:rFonts w:asciiTheme="majorHAnsi" w:eastAsiaTheme="majorEastAsia" w:hAnsiTheme="majorHAnsi" w:cstheme="majorHAnsi"/>
          <w:b/>
          <w:smallCaps/>
          <w:color w:val="002060"/>
          <w:sz w:val="52"/>
          <w:szCs w:val="52"/>
        </w:rPr>
      </w:pPr>
      <w:r>
        <w:br w:type="page"/>
      </w:r>
    </w:p>
    <w:p w:rsidR="00E362EF" w:rsidRPr="00963953" w:rsidRDefault="00E362EF" w:rsidP="00963953">
      <w:pPr>
        <w:pStyle w:val="Ttulo1"/>
        <w:ind w:left="0" w:firstLine="0"/>
        <w:jc w:val="both"/>
        <w:rPr>
          <w:rFonts w:ascii="Trebuchet MS" w:hAnsi="Trebuchet MS"/>
          <w:color w:val="4DA4D8" w:themeColor="accent3" w:themeTint="99"/>
        </w:rPr>
      </w:pPr>
      <w:bookmarkStart w:id="277" w:name="_Toc515307238"/>
      <w:r w:rsidRPr="00963953">
        <w:rPr>
          <w:rFonts w:ascii="Trebuchet MS" w:hAnsi="Trebuchet MS"/>
          <w:color w:val="4DA4D8" w:themeColor="accent3" w:themeTint="99"/>
        </w:rPr>
        <w:lastRenderedPageBreak/>
        <w:t>Otros Méritos del Proyecto</w:t>
      </w:r>
      <w:bookmarkEnd w:id="277"/>
    </w:p>
    <w:p w:rsidR="00E362EF" w:rsidRDefault="00BA1BE6" w:rsidP="001772E2">
      <w:r>
        <w:t xml:space="preserve">Este proyecto es una buena base para comprender e iniciarse en la seguridad informática dentro del campo de las redes wifi y de los ataques spoofing. En él se explican muchos conceptos y metodologías, dando ejemplos de cada una de ellas y explicando paso a paso </w:t>
      </w:r>
      <w:r w:rsidR="001C7CFA">
        <w:t>cómo</w:t>
      </w:r>
      <w:r>
        <w:t xml:space="preserve"> funcionan los diversos ataques. Ayudando a entender mejor cuales son los métodos que pueden usarse para defenderse de estos.</w:t>
      </w:r>
    </w:p>
    <w:p w:rsidR="00BA1BE6" w:rsidRDefault="00BA1BE6" w:rsidP="001772E2">
      <w:r>
        <w:t xml:space="preserve">La herramienta </w:t>
      </w:r>
      <w:r w:rsidR="001C7CFA">
        <w:t xml:space="preserve">creada para la defensa de los ataques </w:t>
      </w:r>
      <w:r>
        <w:t xml:space="preserve">es de fácil uso y muestra todos los datos necesarios para poder entender cada paso dado por </w:t>
      </w:r>
      <w:r w:rsidR="000C1E95">
        <w:t>los</w:t>
      </w:r>
      <w:r>
        <w:t xml:space="preserve"> script</w:t>
      </w:r>
      <w:r w:rsidR="000C1E95">
        <w:t>s</w:t>
      </w:r>
      <w:bookmarkStart w:id="278" w:name="_GoBack"/>
      <w:bookmarkEnd w:id="278"/>
      <w:r>
        <w:t xml:space="preserve">, pudiendo realizar un seguimiento fácil. </w:t>
      </w:r>
    </w:p>
    <w:p w:rsidR="00BA1BE6" w:rsidRDefault="00BA1BE6" w:rsidP="001772E2">
      <w:r>
        <w:t>Además todo el código está comentado, dando referencias de las fuentes que han ayudado a desarrollarlo.</w:t>
      </w:r>
    </w:p>
    <w:p w:rsidR="00BA1BE6" w:rsidRPr="0031552C" w:rsidRDefault="00BA1BE6" w:rsidP="001772E2"/>
    <w:p w:rsidR="00E362EF" w:rsidRPr="0031552C" w:rsidRDefault="00E362EF" w:rsidP="001772E2"/>
    <w:p w:rsidR="00E362EF" w:rsidRPr="0031552C" w:rsidRDefault="00E362EF" w:rsidP="001772E2">
      <w:pPr>
        <w:sectPr w:rsidR="00E362EF" w:rsidRPr="0031552C" w:rsidSect="001772E2">
          <w:type w:val="oddPage"/>
          <w:pgSz w:w="11907" w:h="16840" w:code="9"/>
          <w:pgMar w:top="1417" w:right="1701" w:bottom="1417" w:left="1701" w:header="720" w:footer="720" w:gutter="454"/>
          <w:cols w:space="720"/>
          <w:docGrid w:linePitch="299"/>
        </w:sectPr>
      </w:pPr>
    </w:p>
    <w:p w:rsidR="00E362EF" w:rsidRPr="00963953" w:rsidRDefault="00E362EF" w:rsidP="00963953">
      <w:pPr>
        <w:pStyle w:val="Ttulo1"/>
        <w:ind w:left="0" w:firstLine="0"/>
        <w:jc w:val="both"/>
        <w:rPr>
          <w:rFonts w:ascii="Trebuchet MS" w:hAnsi="Trebuchet MS"/>
          <w:color w:val="4DA4D8" w:themeColor="accent3" w:themeTint="99"/>
        </w:rPr>
      </w:pPr>
      <w:bookmarkStart w:id="279" w:name="_Toc515307239"/>
      <w:r w:rsidRPr="00963953">
        <w:rPr>
          <w:rFonts w:ascii="Trebuchet MS" w:hAnsi="Trebuchet MS"/>
          <w:color w:val="4DA4D8" w:themeColor="accent3" w:themeTint="99"/>
        </w:rPr>
        <w:lastRenderedPageBreak/>
        <w:t>Bibliografía</w:t>
      </w:r>
      <w:bookmarkEnd w:id="27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0"/>
        <w:gridCol w:w="7971"/>
      </w:tblGrid>
      <w:tr w:rsidR="0004026A" w:rsidRPr="0031552C" w:rsidTr="0004026A">
        <w:trPr>
          <w:tblCellSpacing w:w="15" w:type="dxa"/>
        </w:trPr>
        <w:tc>
          <w:tcPr>
            <w:tcW w:w="291" w:type="pct"/>
            <w:hideMark/>
          </w:tcPr>
          <w:p w:rsidR="0004026A" w:rsidRPr="0031552C" w:rsidRDefault="0004026A" w:rsidP="00885F64">
            <w:pPr>
              <w:jc w:val="left"/>
            </w:pPr>
          </w:p>
        </w:tc>
        <w:tc>
          <w:tcPr>
            <w:tcW w:w="4659" w:type="pct"/>
            <w:hideMark/>
          </w:tcPr>
          <w:p w:rsidR="00D116F7" w:rsidRPr="00D116F7" w:rsidRDefault="009E4EB0" w:rsidP="00885F64">
            <w:pPr>
              <w:widowControl w:val="0"/>
              <w:autoSpaceDE w:val="0"/>
              <w:autoSpaceDN w:val="0"/>
              <w:adjustRightInd w:val="0"/>
              <w:jc w:val="left"/>
              <w:rPr>
                <w:rFonts w:ascii="Calibri"/>
              </w:rPr>
            </w:pPr>
            <w:r>
              <w:rPr>
                <w:highlight w:val="yellow"/>
              </w:rPr>
              <w:fldChar w:fldCharType="begin"/>
            </w:r>
            <w:r>
              <w:rPr>
                <w:highlight w:val="yellow"/>
              </w:rPr>
              <w:instrText xml:space="preserve"> ADDIN ZOTERO_BIBL {"uncited":[],"omitted":[],"custom":[]} CSL_BIBLIOGRAPHY </w:instrText>
            </w:r>
            <w:r>
              <w:rPr>
                <w:highlight w:val="yellow"/>
              </w:rPr>
              <w:fldChar w:fldCharType="separate"/>
            </w:r>
            <w:r w:rsidR="00D116F7" w:rsidRPr="00D116F7">
              <w:rPr>
                <w:rFonts w:ascii="Calibri"/>
              </w:rPr>
              <w:t>[1]</w:t>
            </w:r>
            <w:r w:rsidR="00D116F7" w:rsidRPr="00D116F7">
              <w:rPr>
                <w:rFonts w:ascii="Calibri"/>
              </w:rPr>
              <w:tab/>
              <w:t xml:space="preserve">Carlos Garcia, «Hablemos de Spoofing», </w:t>
            </w:r>
            <w:r w:rsidR="00D116F7" w:rsidRPr="00D116F7">
              <w:rPr>
                <w:rFonts w:ascii="Calibri"/>
                <w:i/>
                <w:iCs/>
              </w:rPr>
              <w:t>Hacking Ético</w:t>
            </w:r>
            <w:r w:rsidR="00D116F7" w:rsidRPr="00D116F7">
              <w:rPr>
                <w:rFonts w:ascii="Calibri"/>
              </w:rPr>
              <w:t xml:space="preserve">, 26-ago-2010. [En línea]. Disponible en: https://hacking-etico.com/2010/08/26/hablemos-de-spoofing/. [Accedido: </w:t>
            </w:r>
            <w:r w:rsidR="008406D4">
              <w:rPr>
                <w:rFonts w:ascii="Calibri"/>
              </w:rPr>
              <w:t>2</w:t>
            </w:r>
            <w:r w:rsidR="00D116F7" w:rsidRPr="00D116F7">
              <w:rPr>
                <w:rFonts w:ascii="Calibri"/>
              </w:rPr>
              <w:t>-</w:t>
            </w:r>
            <w:r w:rsidR="008406D4">
              <w:rPr>
                <w:rFonts w:ascii="Calibri"/>
              </w:rPr>
              <w:t>feb</w:t>
            </w:r>
            <w:r w:rsidR="00D116F7"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[2]</w:t>
            </w:r>
            <w:r w:rsidRPr="00D116F7">
              <w:rPr>
                <w:rFonts w:ascii="Calibri"/>
              </w:rPr>
              <w:tab/>
              <w:t xml:space="preserve">«Introduccion_a_TCPIP.pdf». </w:t>
            </w:r>
            <w:r w:rsidR="000D7902" w:rsidRPr="00D116F7">
              <w:rPr>
                <w:rFonts w:ascii="Calibri"/>
              </w:rPr>
              <w:t xml:space="preserve">[Accedido: </w:t>
            </w:r>
            <w:r w:rsidR="000D7902">
              <w:rPr>
                <w:rFonts w:ascii="Calibri"/>
              </w:rPr>
              <w:t>2</w:t>
            </w:r>
            <w:r w:rsidR="000D7902" w:rsidRPr="00D116F7">
              <w:rPr>
                <w:rFonts w:ascii="Calibri"/>
              </w:rPr>
              <w:t>-</w:t>
            </w:r>
            <w:r w:rsidR="000D7902">
              <w:rPr>
                <w:rFonts w:ascii="Calibri"/>
              </w:rPr>
              <w:t>feb-2018]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[3]</w:t>
            </w:r>
            <w:r w:rsidRPr="00D116F7">
              <w:rPr>
                <w:rFonts w:ascii="Calibri"/>
              </w:rPr>
              <w:tab/>
              <w:t xml:space="preserve">Francisco Laguna, «Protocolo ARP.pdf», </w:t>
            </w:r>
            <w:r w:rsidRPr="00D116F7">
              <w:rPr>
                <w:rFonts w:ascii="Calibri"/>
                <w:i/>
                <w:iCs/>
              </w:rPr>
              <w:t>Scribd</w:t>
            </w:r>
            <w:r w:rsidRPr="00D116F7">
              <w:rPr>
                <w:rFonts w:ascii="Calibri"/>
              </w:rPr>
              <w:t>. [En línea]. Disponible en: https://es.scribd.com/document/147410640/</w:t>
            </w:r>
            <w:r w:rsidR="002542FB">
              <w:rPr>
                <w:rFonts w:ascii="Calibri"/>
              </w:rPr>
              <w:t>Protocolo-ARP-pdf. [Accedido: 17</w:t>
            </w:r>
            <w:r w:rsidRPr="00D116F7">
              <w:rPr>
                <w:rFonts w:ascii="Calibri"/>
              </w:rPr>
              <w:t>-</w:t>
            </w:r>
            <w:r w:rsidR="002542FB">
              <w:rPr>
                <w:rFonts w:ascii="Calibri"/>
              </w:rPr>
              <w:t>feb</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[4]</w:t>
            </w:r>
            <w:r w:rsidRPr="00D116F7">
              <w:rPr>
                <w:rFonts w:ascii="Calibri"/>
              </w:rPr>
              <w:tab/>
              <w:t>«guia_de_seguridad_en_servicios_dns.pdf».</w:t>
            </w:r>
            <w:r w:rsidR="002542FB">
              <w:rPr>
                <w:rFonts w:ascii="Calibri"/>
              </w:rPr>
              <w:t>[Accedido: 6</w:t>
            </w:r>
            <w:r w:rsidR="002542FB" w:rsidRPr="00D116F7">
              <w:rPr>
                <w:rFonts w:ascii="Calibri"/>
              </w:rPr>
              <w:t>-</w:t>
            </w:r>
            <w:r w:rsidR="002542FB">
              <w:rPr>
                <w:rFonts w:ascii="Calibri"/>
              </w:rPr>
              <w:t>mar</w:t>
            </w:r>
            <w:r w:rsidR="002542FB" w:rsidRPr="00D116F7">
              <w:rPr>
                <w:rFonts w:ascii="Calibri"/>
              </w:rPr>
              <w:t>-2018]</w:t>
            </w:r>
            <w:r w:rsidRPr="00D116F7">
              <w:rPr>
                <w:rFonts w:ascii="Calibri"/>
              </w:rPr>
              <w:t xml:space="preserve"> .</w:t>
            </w:r>
          </w:p>
          <w:p w:rsidR="00D116F7" w:rsidRPr="00D116F7" w:rsidRDefault="00D116F7" w:rsidP="00885F64">
            <w:pPr>
              <w:widowControl w:val="0"/>
              <w:autoSpaceDE w:val="0"/>
              <w:autoSpaceDN w:val="0"/>
              <w:adjustRightInd w:val="0"/>
              <w:jc w:val="left"/>
              <w:rPr>
                <w:rFonts w:ascii="Calibri"/>
              </w:rPr>
            </w:pPr>
            <w:r w:rsidRPr="00D116F7">
              <w:rPr>
                <w:rFonts w:ascii="Calibri"/>
              </w:rPr>
              <w:t>[5]</w:t>
            </w:r>
            <w:r w:rsidRPr="00D116F7">
              <w:rPr>
                <w:rFonts w:ascii="Calibri"/>
              </w:rPr>
              <w:tab/>
              <w:t>«All About Smurf DDoS Attacks | Corero». [En línea]. Disponible en: https://www.corero.com/resources/ddos-attack-types/smurf-ddos-attack</w:t>
            </w:r>
            <w:r w:rsidR="002542FB">
              <w:rPr>
                <w:rFonts w:ascii="Calibri"/>
              </w:rPr>
              <w:t>.html. [Accedido: 6</w:t>
            </w:r>
            <w:r w:rsidRPr="00D116F7">
              <w:rPr>
                <w:rFonts w:ascii="Calibri"/>
              </w:rPr>
              <w:t>-</w:t>
            </w:r>
            <w:r w:rsidR="002542FB">
              <w:rPr>
                <w:rFonts w:ascii="Calibri"/>
              </w:rPr>
              <w:t>mar</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[6]</w:t>
            </w:r>
            <w:r w:rsidRPr="00D116F7">
              <w:rPr>
                <w:rFonts w:ascii="Calibri"/>
              </w:rPr>
              <w:tab/>
              <w:t xml:space="preserve">«Top 10 de Ataques DDoS (Denial of Service o Denegación de Servicios).», </w:t>
            </w:r>
            <w:r w:rsidRPr="00D116F7">
              <w:rPr>
                <w:rFonts w:ascii="Calibri"/>
                <w:i/>
                <w:iCs/>
              </w:rPr>
              <w:t>OpenWebinars.net</w:t>
            </w:r>
            <w:r w:rsidRPr="00D116F7">
              <w:rPr>
                <w:rFonts w:ascii="Calibri"/>
              </w:rPr>
              <w:t xml:space="preserve">, 09-oct-2015. [En línea]. Disponible en: https://openwebinars.net/blog/top-10-de-ataques-dos-denial-of-service-o-denegacion-de-servicios/. </w:t>
            </w:r>
            <w:r w:rsidR="002542FB">
              <w:rPr>
                <w:rFonts w:ascii="Calibri"/>
              </w:rPr>
              <w:t>[Accedido: 6</w:t>
            </w:r>
            <w:r w:rsidR="002542FB" w:rsidRPr="00D116F7">
              <w:rPr>
                <w:rFonts w:ascii="Calibri"/>
              </w:rPr>
              <w:t>-</w:t>
            </w:r>
            <w:r w:rsidR="002542FB">
              <w:rPr>
                <w:rFonts w:ascii="Calibri"/>
              </w:rPr>
              <w:t>mar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[7]</w:t>
            </w:r>
            <w:r w:rsidRPr="00D116F7">
              <w:rPr>
                <w:rFonts w:ascii="Calibri"/>
              </w:rPr>
              <w:tab/>
              <w:t xml:space="preserve">P. por R. V. el 05 febrero 2015, «Hping3: Manual de utilización de esta herramienta para manipular paquetes TCP/IP», </w:t>
            </w:r>
            <w:r w:rsidRPr="00D116F7">
              <w:rPr>
                <w:rFonts w:ascii="Calibri"/>
                <w:i/>
                <w:iCs/>
              </w:rPr>
              <w:t>RedesZone</w:t>
            </w:r>
            <w:r w:rsidRPr="00D116F7">
              <w:rPr>
                <w:rFonts w:ascii="Calibri"/>
              </w:rPr>
              <w:t xml:space="preserve">. [En línea]. Disponible en: https://www.redeszone.net/gnu-linux/hping3-manual-de-utilizacion-de-esta-herramienta-para-manipular-paquetes-tcp-ip/. [Accedido: </w:t>
            </w:r>
            <w:r w:rsidR="002542FB">
              <w:rPr>
                <w:rFonts w:ascii="Calibri"/>
              </w:rPr>
              <w:t>24</w:t>
            </w:r>
            <w:r w:rsidRPr="00D116F7">
              <w:rPr>
                <w:rFonts w:ascii="Calibri"/>
              </w:rPr>
              <w:t>-</w:t>
            </w:r>
            <w:r w:rsidR="002542FB">
              <w:rPr>
                <w:rFonts w:ascii="Calibri"/>
              </w:rPr>
              <w:t>mar</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[8]</w:t>
            </w:r>
            <w:r w:rsidRPr="00D116F7">
              <w:rPr>
                <w:rFonts w:ascii="Calibri"/>
              </w:rPr>
              <w:tab/>
              <w:t xml:space="preserve">«Nmap: the Network Mapper - Free Security Scanner». [En línea]. Disponible en: https://nmap.org/. [Accedido: </w:t>
            </w:r>
            <w:r w:rsidR="002542FB">
              <w:rPr>
                <w:rFonts w:ascii="Calibri"/>
              </w:rPr>
              <w:t>15</w:t>
            </w:r>
            <w:r w:rsidRPr="00D116F7">
              <w:rPr>
                <w:rFonts w:ascii="Calibri"/>
              </w:rPr>
              <w:t>-</w:t>
            </w:r>
            <w:r w:rsidR="002542FB">
              <w:rPr>
                <w:rFonts w:ascii="Calibri"/>
              </w:rPr>
              <w:t>abr</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[9]</w:t>
            </w:r>
            <w:r w:rsidRPr="00D116F7">
              <w:rPr>
                <w:rFonts w:ascii="Calibri"/>
              </w:rPr>
              <w:tab/>
              <w:t xml:space="preserve">«Installion: How To Install dsniff On Ubuntu 15.04». [En línea]. Disponible en: http://installion.co.uk/ubuntu/vivid/universe/d/dsniff/install/index.html. </w:t>
            </w:r>
            <w:r w:rsidR="002542FB" w:rsidRPr="00D116F7">
              <w:rPr>
                <w:rFonts w:ascii="Calibri"/>
              </w:rPr>
              <w:t xml:space="preserve">[Accedido: </w:t>
            </w:r>
            <w:r w:rsidR="002542FB">
              <w:rPr>
                <w:rFonts w:ascii="Calibri"/>
              </w:rPr>
              <w:t>16</w:t>
            </w:r>
            <w:r w:rsidR="002542FB" w:rsidRPr="00D116F7">
              <w:rPr>
                <w:rFonts w:ascii="Calibri"/>
              </w:rPr>
              <w:t>-</w:t>
            </w:r>
            <w:r w:rsidR="002542FB">
              <w:rPr>
                <w:rFonts w:ascii="Calibri"/>
              </w:rPr>
              <w:t>abr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[10]</w:t>
            </w:r>
            <w:r w:rsidRPr="00D116F7">
              <w:rPr>
                <w:rFonts w:ascii="Calibri"/>
              </w:rPr>
              <w:tab/>
              <w:t xml:space="preserve">trustedsec, </w:t>
            </w:r>
            <w:r w:rsidRPr="00D116F7">
              <w:rPr>
                <w:rFonts w:ascii="Calibri"/>
                <w:i/>
                <w:iCs/>
              </w:rPr>
              <w:t>social-engineer-toolkit: The Social-Engineer Toolkit (SET) repository from TrustedSec - All new versions of SET will be deployed here</w:t>
            </w:r>
            <w:r w:rsidRPr="00D116F7">
              <w:rPr>
                <w:rFonts w:ascii="Calibri"/>
              </w:rPr>
              <w:t>. 2018.</w:t>
            </w:r>
            <w:r w:rsidR="002542FB" w:rsidRPr="00D116F7">
              <w:rPr>
                <w:rFonts w:ascii="Calibri"/>
              </w:rPr>
              <w:t xml:space="preserve"> [Accedido: </w:t>
            </w:r>
            <w:r w:rsidR="002542FB">
              <w:rPr>
                <w:rFonts w:ascii="Calibri"/>
              </w:rPr>
              <w:t>16</w:t>
            </w:r>
            <w:r w:rsidR="002542FB" w:rsidRPr="00D116F7">
              <w:rPr>
                <w:rFonts w:ascii="Calibri"/>
              </w:rPr>
              <w:t>-</w:t>
            </w:r>
            <w:r w:rsidR="002542FB">
              <w:rPr>
                <w:rFonts w:ascii="Calibri"/>
              </w:rPr>
              <w:t>abr</w:t>
            </w:r>
            <w:r w:rsidR="002542FB"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lastRenderedPageBreak/>
              <w:t>[11]</w:t>
            </w:r>
            <w:r w:rsidRPr="00D116F7">
              <w:rPr>
                <w:rFonts w:ascii="Calibri"/>
              </w:rPr>
              <w:tab/>
              <w:t xml:space="preserve">«Ettercap Home Page». [En línea]. Disponible en: https://www.ettercap-project.org/. </w:t>
            </w:r>
            <w:r w:rsidR="002542FB" w:rsidRPr="00D116F7">
              <w:rPr>
                <w:rFonts w:ascii="Calibri"/>
              </w:rPr>
              <w:t xml:space="preserve">[Accedido: </w:t>
            </w:r>
            <w:r w:rsidR="002542FB">
              <w:rPr>
                <w:rFonts w:ascii="Calibri"/>
              </w:rPr>
              <w:t>20</w:t>
            </w:r>
            <w:r w:rsidR="002542FB" w:rsidRPr="00D116F7">
              <w:rPr>
                <w:rFonts w:ascii="Calibri"/>
              </w:rPr>
              <w:t>-</w:t>
            </w:r>
            <w:r w:rsidR="002542FB">
              <w:rPr>
                <w:rFonts w:ascii="Calibri"/>
              </w:rPr>
              <w:t>abr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[12]</w:t>
            </w:r>
            <w:r w:rsidRPr="00D116F7">
              <w:rPr>
                <w:rFonts w:ascii="Calibri"/>
              </w:rPr>
              <w:tab/>
              <w:t xml:space="preserve">G. ALKAN, </w:t>
            </w:r>
            <w:r w:rsidRPr="00D116F7">
              <w:rPr>
                <w:rFonts w:ascii="Calibri"/>
                <w:i/>
                <w:iCs/>
              </w:rPr>
              <w:t>sees: SEES aims to increase the success rate of phishing attacks by sending emails to company users as if they are coming from the very same company’s domain</w:t>
            </w:r>
            <w:r w:rsidRPr="00D116F7">
              <w:rPr>
                <w:rFonts w:ascii="Calibri"/>
              </w:rPr>
              <w:t>. 2018.</w:t>
            </w:r>
            <w:r w:rsidR="002542FB" w:rsidRPr="00D116F7">
              <w:rPr>
                <w:rFonts w:ascii="Calibri"/>
              </w:rPr>
              <w:t xml:space="preserve"> [Accedido: </w:t>
            </w:r>
            <w:r w:rsidR="002542FB">
              <w:rPr>
                <w:rFonts w:ascii="Calibri"/>
              </w:rPr>
              <w:t>23</w:t>
            </w:r>
            <w:r w:rsidR="002542FB" w:rsidRPr="00D116F7">
              <w:rPr>
                <w:rFonts w:ascii="Calibri"/>
              </w:rPr>
              <w:t>-</w:t>
            </w:r>
            <w:r w:rsidR="002542FB">
              <w:rPr>
                <w:rFonts w:ascii="Calibri"/>
              </w:rPr>
              <w:t>abr</w:t>
            </w:r>
            <w:r w:rsidR="002542FB"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[13]</w:t>
            </w:r>
            <w:r w:rsidRPr="00D116F7">
              <w:rPr>
                <w:rFonts w:ascii="Calibri"/>
              </w:rPr>
              <w:tab/>
              <w:t>«Emkei’s Fake Mailer». [En línea]. Disponible en: https://emkei.cz/. [</w:t>
            </w:r>
            <w:r w:rsidR="002542FB" w:rsidRPr="00D116F7">
              <w:rPr>
                <w:rFonts w:ascii="Calibri"/>
              </w:rPr>
              <w:t xml:space="preserve">[Accedido: </w:t>
            </w:r>
            <w:r w:rsidR="002542FB">
              <w:rPr>
                <w:rFonts w:ascii="Calibri"/>
              </w:rPr>
              <w:t>23</w:t>
            </w:r>
            <w:r w:rsidR="002542FB" w:rsidRPr="00D116F7">
              <w:rPr>
                <w:rFonts w:ascii="Calibri"/>
              </w:rPr>
              <w:t>-</w:t>
            </w:r>
            <w:r w:rsidR="002542FB">
              <w:rPr>
                <w:rFonts w:ascii="Calibri"/>
              </w:rPr>
              <w:t>abr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[14]</w:t>
            </w:r>
            <w:r w:rsidRPr="00D116F7">
              <w:rPr>
                <w:rFonts w:ascii="Calibri"/>
              </w:rPr>
              <w:tab/>
              <w:t xml:space="preserve">MatiasTilerias, </w:t>
            </w:r>
            <w:r w:rsidRPr="00D116F7">
              <w:rPr>
                <w:rFonts w:ascii="Calibri"/>
                <w:i/>
                <w:iCs/>
              </w:rPr>
              <w:t>email-spoof: Sistema basico para la realización de Email Spoofing atravez de una cosola bash y un servidor con http</w:t>
            </w:r>
            <w:r w:rsidRPr="00D116F7">
              <w:rPr>
                <w:rFonts w:ascii="Calibri"/>
              </w:rPr>
              <w:t>. 2017.</w:t>
            </w:r>
            <w:r w:rsidR="002542FB" w:rsidRPr="00D116F7">
              <w:rPr>
                <w:rFonts w:ascii="Calibri"/>
              </w:rPr>
              <w:t xml:space="preserve"> [Accedido: </w:t>
            </w:r>
            <w:r w:rsidR="002542FB">
              <w:rPr>
                <w:rFonts w:ascii="Calibri"/>
              </w:rPr>
              <w:t>11</w:t>
            </w:r>
            <w:r w:rsidR="002542FB" w:rsidRPr="00D116F7">
              <w:rPr>
                <w:rFonts w:ascii="Calibri"/>
              </w:rPr>
              <w:t>-</w:t>
            </w:r>
            <w:r w:rsidR="002542FB">
              <w:rPr>
                <w:rFonts w:ascii="Calibri"/>
              </w:rPr>
              <w:t>may</w:t>
            </w:r>
            <w:r w:rsidR="002542FB"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[15]</w:t>
            </w:r>
            <w:r w:rsidRPr="00D116F7">
              <w:rPr>
                <w:rFonts w:ascii="Calibri"/>
              </w:rPr>
              <w:tab/>
              <w:t xml:space="preserve">P. B. and the S. community, «Scapy». [En línea]. Disponible en: https://secdev.github.io/. [Accedido: </w:t>
            </w:r>
            <w:r w:rsidR="002542FB">
              <w:rPr>
                <w:rFonts w:ascii="Calibri"/>
              </w:rPr>
              <w:t>11</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[16]</w:t>
            </w:r>
            <w:r w:rsidRPr="00D116F7">
              <w:rPr>
                <w:rFonts w:ascii="Calibri"/>
              </w:rPr>
              <w:tab/>
              <w:t xml:space="preserve">«Download VMware Fusion 10». [En línea]. Disponible en: https://my.vmware.com/en/web/vmware/info/slug/desktop_end_user_computing/vmware_fusion/10_0. [Accedido: </w:t>
            </w:r>
            <w:r w:rsidR="002542FB">
              <w:rPr>
                <w:rFonts w:ascii="Calibri"/>
              </w:rPr>
              <w:t>12</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[17]</w:t>
            </w:r>
            <w:r w:rsidRPr="00D116F7">
              <w:rPr>
                <w:rFonts w:ascii="Calibri"/>
              </w:rPr>
              <w:tab/>
              <w:t xml:space="preserve">«Manual de cómo instalar Ettercap gráfico en Linux (Ubuntu-Kubuntu)», </w:t>
            </w:r>
            <w:r w:rsidRPr="00D116F7">
              <w:rPr>
                <w:rFonts w:ascii="Calibri"/>
                <w:i/>
                <w:iCs/>
              </w:rPr>
              <w:t>Curiosidades varias</w:t>
            </w:r>
            <w:r w:rsidR="002542FB">
              <w:rPr>
                <w:rFonts w:ascii="Calibri"/>
              </w:rPr>
              <w:t>, 07-feb-2015.</w:t>
            </w:r>
            <w:r w:rsidR="002542FB" w:rsidRPr="00D116F7">
              <w:rPr>
                <w:rFonts w:ascii="Calibri"/>
              </w:rPr>
              <w:t xml:space="preserve">[Accedido: </w:t>
            </w:r>
            <w:r w:rsidR="002542FB">
              <w:rPr>
                <w:rFonts w:ascii="Calibri"/>
              </w:rPr>
              <w:t>12</w:t>
            </w:r>
            <w:r w:rsidR="002542FB" w:rsidRPr="00D116F7">
              <w:rPr>
                <w:rFonts w:ascii="Calibri"/>
              </w:rPr>
              <w:t>-may-2018]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[18]</w:t>
            </w:r>
            <w:r w:rsidRPr="00D116F7">
              <w:rPr>
                <w:rFonts w:ascii="Calibri"/>
              </w:rPr>
              <w:tab/>
              <w:t xml:space="preserve">«¿Qué es postfix? Lista de comandos básicos», </w:t>
            </w:r>
            <w:r w:rsidRPr="00D116F7">
              <w:rPr>
                <w:rFonts w:ascii="Calibri"/>
                <w:i/>
                <w:iCs/>
              </w:rPr>
              <w:t>A.Z.Rodin</w:t>
            </w:r>
            <w:r w:rsidRPr="00D116F7">
              <w:rPr>
                <w:rFonts w:ascii="Calibri"/>
              </w:rPr>
              <w:t>, 13-ene-2016. [En línea]. Disponible en: http://www.azrodin.com/administracion-servidor/que-es-postfix-</w:t>
            </w:r>
            <w:r w:rsidR="002542FB">
              <w:rPr>
                <w:rFonts w:ascii="Calibri"/>
              </w:rPr>
              <w:t>breve-descripcion. [Accedido: 13</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[19]</w:t>
            </w:r>
            <w:r w:rsidRPr="00D116F7">
              <w:rPr>
                <w:rFonts w:ascii="Calibri"/>
              </w:rPr>
              <w:tab/>
              <w:t>Alfredo Fiebig, «IPTABLES ¿Que es? y ¿Como Funciona?», 21:31:41 UTC.</w:t>
            </w:r>
            <w:r w:rsidR="002542FB">
              <w:rPr>
                <w:rFonts w:ascii="Calibri"/>
              </w:rPr>
              <w:t xml:space="preserve"> [Accedido: 13</w:t>
            </w:r>
            <w:r w:rsidR="002542FB"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[20]</w:t>
            </w:r>
            <w:r w:rsidRPr="00D116F7">
              <w:rPr>
                <w:rFonts w:ascii="Calibri"/>
              </w:rPr>
              <w:tab/>
              <w:t>ports, «hping3». [En línea]. Disponible en: https://tools.kali.org/information-gathering/hping3. [Accedido: 26-may-2018].</w:t>
            </w:r>
            <w:r w:rsidR="002542FB">
              <w:rPr>
                <w:rFonts w:ascii="Calibri"/>
              </w:rPr>
              <w:t xml:space="preserve"> [Accedido: 13</w:t>
            </w:r>
            <w:r w:rsidR="002542FB"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[21]</w:t>
            </w:r>
            <w:r w:rsidRPr="00D116F7">
              <w:rPr>
                <w:rFonts w:ascii="Calibri"/>
              </w:rPr>
              <w:tab/>
              <w:t xml:space="preserve">«Ataque DoS (SYN Flood) con Hping3», </w:t>
            </w:r>
            <w:r w:rsidRPr="00D116F7">
              <w:rPr>
                <w:rFonts w:ascii="Calibri"/>
                <w:i/>
                <w:iCs/>
              </w:rPr>
              <w:t>La mirada del replicante</w:t>
            </w:r>
            <w:r w:rsidRPr="00D116F7">
              <w:rPr>
                <w:rFonts w:ascii="Calibri"/>
              </w:rPr>
              <w:t xml:space="preserve">, 24-ene-2012. [En línea]. Disponible en: https://lamiradadelreplicante.com/2012/01/24/ataque-ddos-syn-flood-con-hping3/. [Accedido: </w:t>
            </w:r>
            <w:r w:rsidR="002542FB">
              <w:rPr>
                <w:rFonts w:ascii="Calibri"/>
              </w:rPr>
              <w:t>15</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[22]</w:t>
            </w:r>
            <w:r w:rsidRPr="00D116F7">
              <w:rPr>
                <w:rFonts w:ascii="Calibri"/>
              </w:rPr>
              <w:tab/>
              <w:t xml:space="preserve">«Encender ip forward en Linux». [En línea]. Disponible en: https://www.garron.me/es/gnu-linux/habilitar-ip-forward-linux-ubuntu.html. [Accedido: </w:t>
            </w:r>
            <w:r w:rsidR="002542FB">
              <w:rPr>
                <w:rFonts w:ascii="Calibri"/>
              </w:rPr>
              <w:t>17</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[23]</w:t>
            </w:r>
            <w:r w:rsidRPr="00D116F7">
              <w:rPr>
                <w:rFonts w:ascii="Calibri"/>
              </w:rPr>
              <w:tab/>
              <w:t xml:space="preserve">«Tutorial - DNS Spoofing.pdf». [En línea]. Disponible en: https://www.docdroid.net/QKOE7wJ/tutorial-dns-spoofing.pdf. [Accedido: </w:t>
            </w:r>
            <w:r w:rsidR="002542FB">
              <w:rPr>
                <w:rFonts w:ascii="Calibri"/>
              </w:rPr>
              <w:t>18</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[24]</w:t>
            </w:r>
            <w:r w:rsidRPr="00D116F7">
              <w:rPr>
                <w:rFonts w:ascii="Calibri"/>
              </w:rPr>
              <w:tab/>
              <w:t xml:space="preserve">«ettercap command man page | ManKier». [En línea]. Disponible en: </w:t>
            </w:r>
            <w:r w:rsidRPr="00D116F7">
              <w:rPr>
                <w:rFonts w:ascii="Calibri"/>
              </w:rPr>
              <w:lastRenderedPageBreak/>
              <w:t xml:space="preserve">https://www.mankier.com/8/ettercap. [Accedido: </w:t>
            </w:r>
            <w:r w:rsidR="002542FB">
              <w:rPr>
                <w:rFonts w:ascii="Calibri"/>
              </w:rPr>
              <w:t>18</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[25]</w:t>
            </w:r>
            <w:r w:rsidRPr="00D116F7">
              <w:rPr>
                <w:rFonts w:ascii="Calibri"/>
              </w:rPr>
              <w:tab/>
              <w:t xml:space="preserve">İ. Baydan, «Ettercap Tutorial For Network Sniffing and Man In The Middle», </w:t>
            </w:r>
            <w:r w:rsidRPr="00D116F7">
              <w:rPr>
                <w:rFonts w:ascii="Calibri"/>
                <w:i/>
                <w:iCs/>
              </w:rPr>
              <w:t>Poftut</w:t>
            </w:r>
            <w:r w:rsidRPr="00D116F7">
              <w:rPr>
                <w:rFonts w:ascii="Calibri"/>
              </w:rPr>
              <w:t xml:space="preserve">, 10-jul-2017. </w:t>
            </w:r>
            <w:r w:rsidR="002542FB" w:rsidRPr="00D116F7">
              <w:rPr>
                <w:rFonts w:ascii="Calibri"/>
              </w:rPr>
              <w:t xml:space="preserve">[Accedido: </w:t>
            </w:r>
            <w:r w:rsidR="002542FB">
              <w:rPr>
                <w:rFonts w:ascii="Calibri"/>
              </w:rPr>
              <w:t>18</w:t>
            </w:r>
            <w:r w:rsidR="002542FB" w:rsidRPr="00D116F7">
              <w:rPr>
                <w:rFonts w:ascii="Calibri"/>
              </w:rPr>
              <w:t>-may-2018]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[26]</w:t>
            </w:r>
            <w:r w:rsidRPr="00D116F7">
              <w:rPr>
                <w:rFonts w:ascii="Calibri"/>
              </w:rPr>
              <w:tab/>
              <w:t xml:space="preserve">«python - suppress scapy warning message when importing the module», </w:t>
            </w:r>
            <w:r w:rsidRPr="00D116F7">
              <w:rPr>
                <w:rFonts w:ascii="Calibri"/>
                <w:i/>
                <w:iCs/>
              </w:rPr>
              <w:t>Stack Overflow</w:t>
            </w:r>
            <w:r w:rsidRPr="00D116F7">
              <w:rPr>
                <w:rFonts w:ascii="Calibri"/>
              </w:rPr>
              <w:t xml:space="preserve">. [En línea]. Disponible en: https://stackoverflow.com/questions/13249341/suppress-scapy-warning-message-when-importing-the-module. [Accedido: </w:t>
            </w:r>
            <w:r w:rsidR="002542FB">
              <w:rPr>
                <w:rFonts w:ascii="Calibri"/>
              </w:rPr>
              <w:t>19</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[27]</w:t>
            </w:r>
            <w:r w:rsidRPr="00D116F7">
              <w:rPr>
                <w:rFonts w:ascii="Calibri"/>
              </w:rPr>
              <w:tab/>
              <w:t xml:space="preserve">P. B. and the S. community, «Scapy». [En línea]. Disponible en: https://secdev.github.io/. [Accedido: </w:t>
            </w:r>
            <w:r w:rsidR="002542FB">
              <w:rPr>
                <w:rFonts w:ascii="Calibri"/>
              </w:rPr>
              <w:t>19</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[28]</w:t>
            </w:r>
            <w:r w:rsidRPr="00D116F7">
              <w:rPr>
                <w:rFonts w:ascii="Calibri"/>
              </w:rPr>
              <w:tab/>
              <w:t xml:space="preserve">P. por R. V. el 03 junio 2013 y A. E. 16 Junio 2017, «Comandos Nmap - Lista de parámetros y opciones de Nmap para Linux», </w:t>
            </w:r>
            <w:r w:rsidRPr="00D116F7">
              <w:rPr>
                <w:rFonts w:ascii="Calibri"/>
                <w:i/>
                <w:iCs/>
              </w:rPr>
              <w:t>RedesZone</w:t>
            </w:r>
            <w:r w:rsidRPr="00D116F7">
              <w:rPr>
                <w:rFonts w:ascii="Calibri"/>
              </w:rPr>
              <w:t xml:space="preserve">. [En línea]. Disponible en: https://www.redeszone.net/seguridad-informatica/listado-de-parametros-de-nmap/. [Accedido: </w:t>
            </w:r>
            <w:r w:rsidR="002542FB">
              <w:rPr>
                <w:rFonts w:ascii="Calibri"/>
              </w:rPr>
              <w:t>19</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[29]</w:t>
            </w:r>
            <w:r w:rsidRPr="00D116F7">
              <w:rPr>
                <w:rFonts w:ascii="Calibri"/>
              </w:rPr>
              <w:tab/>
              <w:t xml:space="preserve">«Código de Python - Obtener la puerta de enlace o gateway de nuestro Linux». [En línea]. Disponible en: https://www.lawebdelprogramador.com/codigo/Python/v4490-Obtener-la-puerta-de-enlace-o-gateway-de-nuestro-Linux.html. [Accedido: </w:t>
            </w:r>
            <w:r w:rsidR="002542FB">
              <w:rPr>
                <w:rFonts w:ascii="Calibri"/>
              </w:rPr>
              <w:t>21</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[30]</w:t>
            </w:r>
            <w:r w:rsidRPr="00D116F7">
              <w:rPr>
                <w:rFonts w:ascii="Calibri"/>
              </w:rPr>
              <w:tab/>
              <w:t xml:space="preserve">«Correct way to pause Python program», </w:t>
            </w:r>
            <w:r w:rsidRPr="00D116F7">
              <w:rPr>
                <w:rFonts w:ascii="Calibri"/>
                <w:i/>
                <w:iCs/>
              </w:rPr>
              <w:t>Stack Overflow</w:t>
            </w:r>
            <w:r w:rsidRPr="00D116F7">
              <w:rPr>
                <w:rFonts w:ascii="Calibri"/>
              </w:rPr>
              <w:t xml:space="preserve">. [En línea]. Disponible en: https://stackoverflow.com/questions/11552320/correct-way-to-pause-python-program. [Accedido: </w:t>
            </w:r>
            <w:r w:rsidR="002542FB">
              <w:rPr>
                <w:rFonts w:ascii="Calibri"/>
              </w:rPr>
              <w:t>22</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[31]</w:t>
            </w:r>
            <w:r w:rsidRPr="00D116F7">
              <w:rPr>
                <w:rFonts w:ascii="Calibri"/>
              </w:rPr>
              <w:tab/>
              <w:t xml:space="preserve"> vmotos brujeador, «Usar filtrado de MACs con iptables en Linux». </w:t>
            </w:r>
            <w:r w:rsidR="002542FB" w:rsidRPr="00D116F7">
              <w:rPr>
                <w:rFonts w:ascii="Calibri"/>
              </w:rPr>
              <w:t xml:space="preserve">[Accedido: </w:t>
            </w:r>
            <w:r w:rsidR="002542FB">
              <w:rPr>
                <w:rFonts w:ascii="Calibri"/>
              </w:rPr>
              <w:t>25</w:t>
            </w:r>
            <w:r w:rsidR="002542FB" w:rsidRPr="00D116F7">
              <w:rPr>
                <w:rFonts w:ascii="Calibri"/>
              </w:rPr>
              <w:t>-may-2018]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[32]</w:t>
            </w:r>
            <w:r w:rsidRPr="00D116F7">
              <w:rPr>
                <w:rFonts w:ascii="Calibri"/>
              </w:rPr>
              <w:tab/>
              <w:t xml:space="preserve">«Bytelearning | Un blog centrado principalmente en Linux», </w:t>
            </w:r>
            <w:r w:rsidRPr="00D116F7">
              <w:rPr>
                <w:rFonts w:ascii="Calibri"/>
                <w:i/>
                <w:iCs/>
              </w:rPr>
              <w:t>Bytelearning | Un blog centrado principalmente en Linux</w:t>
            </w:r>
            <w:r w:rsidRPr="00D116F7">
              <w:rPr>
                <w:rFonts w:ascii="Calibri"/>
              </w:rPr>
              <w:t>, 18-nov-2015.</w:t>
            </w:r>
            <w:r w:rsidR="002542FB" w:rsidRPr="00D116F7">
              <w:rPr>
                <w:rFonts w:ascii="Calibri"/>
              </w:rPr>
              <w:t xml:space="preserve"> [Accedido: </w:t>
            </w:r>
            <w:r w:rsidR="002542FB">
              <w:rPr>
                <w:rFonts w:ascii="Calibri"/>
              </w:rPr>
              <w:t>25</w:t>
            </w:r>
            <w:r w:rsidR="002542FB" w:rsidRPr="00D116F7">
              <w:rPr>
                <w:rFonts w:ascii="Calibri"/>
              </w:rPr>
              <w:t>-may-2018]</w:t>
            </w:r>
            <w:r w:rsidRPr="00D116F7">
              <w:rPr>
                <w:rFonts w:ascii="Calibri"/>
              </w:rPr>
              <w:t xml:space="preserve"> .</w:t>
            </w:r>
          </w:p>
          <w:p w:rsidR="00D116F7" w:rsidRPr="00D116F7" w:rsidRDefault="00D116F7" w:rsidP="00885F64">
            <w:pPr>
              <w:widowControl w:val="0"/>
              <w:autoSpaceDE w:val="0"/>
              <w:autoSpaceDN w:val="0"/>
              <w:adjustRightInd w:val="0"/>
              <w:jc w:val="left"/>
              <w:rPr>
                <w:rFonts w:ascii="Calibri"/>
              </w:rPr>
            </w:pPr>
            <w:r w:rsidRPr="00D116F7">
              <w:rPr>
                <w:rFonts w:ascii="Calibri"/>
              </w:rPr>
              <w:t>[33]</w:t>
            </w:r>
            <w:r w:rsidRPr="00D116F7">
              <w:rPr>
                <w:rFonts w:ascii="Calibri"/>
              </w:rPr>
              <w:tab/>
              <w:t xml:space="preserve">«How to flush the ARP cache in various OS (Windows, Linux, AIX) | tar.gz.ro». [En línea]. Disponible en: http://docs.gz.ro/flush-arp-cache.html. [Accedido: </w:t>
            </w:r>
            <w:r w:rsidR="002542FB">
              <w:rPr>
                <w:rFonts w:ascii="Calibri"/>
              </w:rPr>
              <w:t>27</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[34]</w:t>
            </w:r>
            <w:r w:rsidRPr="00D116F7">
              <w:rPr>
                <w:rFonts w:ascii="Calibri"/>
              </w:rPr>
              <w:tab/>
              <w:t xml:space="preserve">L. M. Alejo, «Que es el Mail Spoofing y como evitarlo usando SPF». [En línea]. Disponible en: https://www.webempresa.com/blog/que-es-el-mail-spoofing-y-como-evitarlo-usando-spf.html. [Accedido: </w:t>
            </w:r>
            <w:r w:rsidR="002542FB">
              <w:rPr>
                <w:rFonts w:ascii="Calibri"/>
              </w:rPr>
              <w:t>27</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[35]</w:t>
            </w:r>
            <w:r w:rsidRPr="00D116F7">
              <w:rPr>
                <w:rFonts w:ascii="Calibri"/>
              </w:rPr>
              <w:tab/>
              <w:t xml:space="preserve">«¿Por qué Gmail puede marcar un email como SPAM?», </w:t>
            </w:r>
            <w:r w:rsidRPr="00D116F7">
              <w:rPr>
                <w:rFonts w:ascii="Calibri"/>
                <w:i/>
                <w:iCs/>
              </w:rPr>
              <w:t>Hostinet</w:t>
            </w:r>
            <w:r w:rsidRPr="00D116F7">
              <w:rPr>
                <w:rFonts w:ascii="Calibri"/>
              </w:rPr>
              <w:t>, 13-nov-2014.</w:t>
            </w:r>
            <w:r w:rsidR="002542FB" w:rsidRPr="00D116F7">
              <w:rPr>
                <w:rFonts w:ascii="Calibri"/>
              </w:rPr>
              <w:t xml:space="preserve"> [Accedido: </w:t>
            </w:r>
            <w:r w:rsidR="002542FB">
              <w:rPr>
                <w:rFonts w:ascii="Calibri"/>
              </w:rPr>
              <w:t>27</w:t>
            </w:r>
            <w:r w:rsidR="002542FB" w:rsidRPr="00D116F7">
              <w:rPr>
                <w:rFonts w:ascii="Calibri"/>
              </w:rPr>
              <w:t>-may-2018]</w:t>
            </w:r>
            <w:r w:rsidRPr="00D116F7">
              <w:rPr>
                <w:rFonts w:ascii="Calibri"/>
              </w:rPr>
              <w:t xml:space="preserve"> .</w:t>
            </w:r>
          </w:p>
          <w:p w:rsidR="0004026A" w:rsidRPr="00E46FB0" w:rsidRDefault="009E4EB0" w:rsidP="00885F64">
            <w:pPr>
              <w:jc w:val="left"/>
              <w:rPr>
                <w:highlight w:val="yellow"/>
              </w:rPr>
            </w:pPr>
            <w:r>
              <w:rPr>
                <w:highlight w:val="yellow"/>
              </w:rPr>
              <w:fldChar w:fldCharType="end"/>
            </w:r>
          </w:p>
        </w:tc>
      </w:tr>
      <w:tr w:rsidR="009E4EB0" w:rsidRPr="0031552C" w:rsidTr="0004026A">
        <w:trPr>
          <w:tblCellSpacing w:w="15" w:type="dxa"/>
        </w:trPr>
        <w:tc>
          <w:tcPr>
            <w:tcW w:w="291" w:type="pct"/>
          </w:tcPr>
          <w:p w:rsidR="009E4EB0" w:rsidRPr="0031552C" w:rsidRDefault="009E4EB0" w:rsidP="00885F64">
            <w:pPr>
              <w:jc w:val="left"/>
            </w:pPr>
          </w:p>
        </w:tc>
        <w:tc>
          <w:tcPr>
            <w:tcW w:w="4659" w:type="pct"/>
          </w:tcPr>
          <w:p w:rsidR="009E4EB0" w:rsidRDefault="009E4EB0" w:rsidP="00885F64">
            <w:pPr>
              <w:pStyle w:val="Bibliografa1"/>
              <w:ind w:left="0"/>
              <w:jc w:val="left"/>
              <w:rPr>
                <w:highlight w:val="yellow"/>
              </w:rPr>
            </w:pPr>
          </w:p>
        </w:tc>
      </w:tr>
    </w:tbl>
    <w:p w:rsidR="00E362EF" w:rsidRPr="0031552C" w:rsidRDefault="00E362EF" w:rsidP="001772E2"/>
    <w:p w:rsidR="00E362EF" w:rsidRPr="0031552C" w:rsidRDefault="00E362EF" w:rsidP="001772E2"/>
    <w:p w:rsidR="008334A2" w:rsidRPr="0031552C" w:rsidRDefault="008334A2" w:rsidP="001772E2">
      <w:pPr>
        <w:rPr>
          <w:rFonts w:ascii="Calibri" w:hAnsi="Calibri"/>
        </w:rPr>
        <w:sectPr w:rsidR="008334A2" w:rsidRPr="0031552C" w:rsidSect="001772E2">
          <w:type w:val="oddPage"/>
          <w:pgSz w:w="11907" w:h="16840" w:code="9"/>
          <w:pgMar w:top="1417" w:right="1701" w:bottom="1417" w:left="1701" w:header="720" w:footer="720" w:gutter="454"/>
          <w:cols w:space="720"/>
          <w:docGrid w:linePitch="299"/>
        </w:sectPr>
      </w:pPr>
    </w:p>
    <w:p w:rsidR="008334A2" w:rsidRPr="00963953" w:rsidRDefault="008334A2" w:rsidP="00963953">
      <w:pPr>
        <w:pStyle w:val="Ttulo1"/>
        <w:ind w:left="0" w:firstLine="0"/>
        <w:jc w:val="both"/>
        <w:rPr>
          <w:rFonts w:ascii="Trebuchet MS" w:hAnsi="Trebuchet MS"/>
          <w:color w:val="4DA4D8" w:themeColor="accent3" w:themeTint="99"/>
          <w:sz w:val="48"/>
          <w:szCs w:val="48"/>
        </w:rPr>
      </w:pPr>
      <w:bookmarkStart w:id="280" w:name="_Toc515307240"/>
      <w:r w:rsidRPr="00963953">
        <w:rPr>
          <w:rFonts w:ascii="Trebuchet MS" w:hAnsi="Trebuchet MS"/>
          <w:color w:val="4DA4D8" w:themeColor="accent3" w:themeTint="99"/>
          <w:sz w:val="48"/>
          <w:szCs w:val="48"/>
        </w:rPr>
        <w:lastRenderedPageBreak/>
        <w:t xml:space="preserve">Anexo A: </w:t>
      </w:r>
      <w:r w:rsidR="0004026A" w:rsidRPr="00963953">
        <w:rPr>
          <w:rFonts w:ascii="Trebuchet MS" w:hAnsi="Trebuchet MS"/>
          <w:color w:val="4DA4D8" w:themeColor="accent3" w:themeTint="99"/>
          <w:sz w:val="48"/>
          <w:szCs w:val="48"/>
        </w:rPr>
        <w:t>Requisitos de Usuario</w:t>
      </w:r>
      <w:bookmarkEnd w:id="280"/>
    </w:p>
    <w:p w:rsidR="00EF2675" w:rsidRDefault="00963953" w:rsidP="001772E2">
      <w:pPr>
        <w:rPr>
          <w:b/>
          <w:color w:val="4DA4D8" w:themeColor="accent3" w:themeTint="99"/>
        </w:rPr>
      </w:pPr>
      <w:r w:rsidRPr="00963953">
        <w:rPr>
          <w:b/>
          <w:color w:val="4DA4D8" w:themeColor="accent3" w:themeTint="99"/>
        </w:rPr>
        <w:t>REQUISITOS FUNCIONALES</w:t>
      </w:r>
    </w:p>
    <w:p w:rsidR="00882456" w:rsidRDefault="00882456" w:rsidP="001772E2">
      <w:pPr>
        <w:rPr>
          <w:rFonts w:ascii="Calibri"/>
        </w:rPr>
      </w:pPr>
      <w:r>
        <w:rPr>
          <w:rFonts w:ascii="Calibri"/>
        </w:rPr>
        <w:t>RF</w:t>
      </w:r>
      <w:r w:rsidR="00460FCA">
        <w:rPr>
          <w:rFonts w:ascii="Calibri"/>
        </w:rPr>
        <w:t>_</w:t>
      </w:r>
      <w:r>
        <w:rPr>
          <w:rFonts w:ascii="Calibri"/>
        </w:rPr>
        <w:t>1-</w:t>
      </w:r>
      <w:r w:rsidR="00017ABA">
        <w:rPr>
          <w:rFonts w:ascii="Calibri"/>
        </w:rPr>
        <w:t xml:space="preserve"> La a</w:t>
      </w:r>
      <w:r w:rsidR="004A61E0">
        <w:rPr>
          <w:rFonts w:ascii="Calibri"/>
        </w:rPr>
        <w:t>plicación será una aplicación para terminal Linux.</w:t>
      </w:r>
    </w:p>
    <w:p w:rsidR="004A61E0" w:rsidRDefault="004A61E0" w:rsidP="001772E2">
      <w:pPr>
        <w:rPr>
          <w:rFonts w:ascii="Calibri"/>
        </w:rPr>
      </w:pPr>
      <w:r>
        <w:rPr>
          <w:rFonts w:ascii="Calibri"/>
        </w:rPr>
        <w:t>RF</w:t>
      </w:r>
      <w:r w:rsidR="00460FCA">
        <w:rPr>
          <w:rFonts w:ascii="Calibri"/>
        </w:rPr>
        <w:t>_</w:t>
      </w:r>
      <w:r>
        <w:rPr>
          <w:rFonts w:ascii="Calibri"/>
        </w:rPr>
        <w:t>2- La aplicación poseerá un menú de usuario.</w:t>
      </w:r>
    </w:p>
    <w:p w:rsidR="006134BA" w:rsidRDefault="006134BA" w:rsidP="001772E2">
      <w:pPr>
        <w:rPr>
          <w:rFonts w:ascii="Calibri"/>
        </w:rPr>
      </w:pPr>
      <w:r>
        <w:rPr>
          <w:rFonts w:ascii="Calibri"/>
        </w:rPr>
        <w:t>RF</w:t>
      </w:r>
      <w:r w:rsidR="00460FCA">
        <w:rPr>
          <w:rFonts w:ascii="Calibri"/>
        </w:rPr>
        <w:t>_</w:t>
      </w:r>
      <w:r>
        <w:rPr>
          <w:rFonts w:ascii="Calibri"/>
        </w:rPr>
        <w:t>3- La aplicación contará con una función de instalación de dependencias.</w:t>
      </w:r>
    </w:p>
    <w:p w:rsidR="004A61E0" w:rsidRDefault="006134BA" w:rsidP="001772E2">
      <w:pPr>
        <w:rPr>
          <w:rFonts w:ascii="Calibri"/>
        </w:rPr>
      </w:pPr>
      <w:r>
        <w:rPr>
          <w:rFonts w:ascii="Calibri"/>
        </w:rPr>
        <w:t>RF</w:t>
      </w:r>
      <w:r w:rsidR="00460FCA">
        <w:rPr>
          <w:rFonts w:ascii="Calibri"/>
        </w:rPr>
        <w:t>_</w:t>
      </w:r>
      <w:r>
        <w:rPr>
          <w:rFonts w:ascii="Calibri"/>
        </w:rPr>
        <w:t>4</w:t>
      </w:r>
      <w:r w:rsidR="004A61E0">
        <w:rPr>
          <w:rFonts w:ascii="Calibri"/>
        </w:rPr>
        <w:t>- La aplicación será capaz de lanzar a través de un menú de usuario las defensas a IP spoofing y ARP spoofing, defensas necesarias para los ataques descritos en el documento.</w:t>
      </w:r>
    </w:p>
    <w:p w:rsidR="004A61E0" w:rsidRDefault="006134BA" w:rsidP="001772E2">
      <w:pPr>
        <w:rPr>
          <w:rFonts w:ascii="Calibri"/>
        </w:rPr>
      </w:pPr>
      <w:r>
        <w:rPr>
          <w:rFonts w:ascii="Calibri"/>
        </w:rPr>
        <w:t>RF</w:t>
      </w:r>
      <w:r w:rsidR="00460FCA">
        <w:rPr>
          <w:rFonts w:ascii="Calibri"/>
        </w:rPr>
        <w:t>_</w:t>
      </w:r>
      <w:r>
        <w:rPr>
          <w:rFonts w:ascii="Calibri"/>
        </w:rPr>
        <w:t>5</w:t>
      </w:r>
      <w:r w:rsidR="004A61E0">
        <w:rPr>
          <w:rFonts w:ascii="Calibri"/>
        </w:rPr>
        <w:t>- La aplicación se lanzará a través de terminal por medio de un único comando de ejecución.</w:t>
      </w:r>
    </w:p>
    <w:p w:rsidR="004A61E0" w:rsidRDefault="006134BA" w:rsidP="001772E2">
      <w:pPr>
        <w:rPr>
          <w:rFonts w:ascii="Calibri"/>
        </w:rPr>
      </w:pPr>
      <w:r>
        <w:rPr>
          <w:rFonts w:ascii="Calibri"/>
        </w:rPr>
        <w:t>RF</w:t>
      </w:r>
      <w:r w:rsidR="00460FCA">
        <w:rPr>
          <w:rFonts w:ascii="Calibri"/>
        </w:rPr>
        <w:t>_</w:t>
      </w:r>
      <w:r>
        <w:rPr>
          <w:rFonts w:ascii="Calibri"/>
        </w:rPr>
        <w:t>6</w:t>
      </w:r>
      <w:r w:rsidR="004A61E0">
        <w:rPr>
          <w:rFonts w:ascii="Calibri"/>
        </w:rPr>
        <w:t xml:space="preserve">- </w:t>
      </w:r>
      <w:r w:rsidR="00923D73">
        <w:rPr>
          <w:rFonts w:ascii="Calibri"/>
        </w:rPr>
        <w:t xml:space="preserve">La aplicación guardará en un archivo temporal </w:t>
      </w:r>
      <w:r>
        <w:rPr>
          <w:rFonts w:ascii="Calibri"/>
        </w:rPr>
        <w:t>de formato pcap de Wireshark los paquetes escuchados en la última ejecución.</w:t>
      </w:r>
    </w:p>
    <w:p w:rsidR="006134BA" w:rsidRDefault="006134BA" w:rsidP="001772E2">
      <w:pPr>
        <w:rPr>
          <w:rFonts w:ascii="Calibri"/>
        </w:rPr>
      </w:pPr>
      <w:r>
        <w:rPr>
          <w:rFonts w:ascii="Calibri"/>
        </w:rPr>
        <w:t>RF</w:t>
      </w:r>
      <w:r w:rsidR="00460FCA">
        <w:rPr>
          <w:rFonts w:ascii="Calibri"/>
        </w:rPr>
        <w:t>_</w:t>
      </w:r>
      <w:r>
        <w:rPr>
          <w:rFonts w:ascii="Calibri"/>
        </w:rPr>
        <w:t>7- La aplicación guardará en un fichero de texto los datos de IP y MAC del atacante en caso de que exista.</w:t>
      </w:r>
    </w:p>
    <w:p w:rsidR="006134BA" w:rsidRDefault="006134BA" w:rsidP="001772E2">
      <w:pPr>
        <w:rPr>
          <w:rFonts w:ascii="Calibri"/>
        </w:rPr>
      </w:pPr>
      <w:r>
        <w:rPr>
          <w:rFonts w:ascii="Calibri"/>
        </w:rPr>
        <w:t>RF</w:t>
      </w:r>
      <w:r w:rsidR="00460FCA">
        <w:rPr>
          <w:rFonts w:ascii="Calibri"/>
        </w:rPr>
        <w:t>_</w:t>
      </w:r>
      <w:r>
        <w:rPr>
          <w:rFonts w:ascii="Calibri"/>
        </w:rPr>
        <w:t>8- La aplicación evitará ataques en redes wifi públicas.</w:t>
      </w:r>
    </w:p>
    <w:p w:rsidR="006134BA" w:rsidRDefault="006134BA" w:rsidP="001772E2">
      <w:pPr>
        <w:rPr>
          <w:rFonts w:ascii="Calibri"/>
        </w:rPr>
      </w:pPr>
      <w:r>
        <w:rPr>
          <w:rFonts w:ascii="Calibri"/>
        </w:rPr>
        <w:t>RF</w:t>
      </w:r>
      <w:r w:rsidR="00460FCA">
        <w:rPr>
          <w:rFonts w:ascii="Calibri"/>
        </w:rPr>
        <w:t>_</w:t>
      </w:r>
      <w:r>
        <w:rPr>
          <w:rFonts w:ascii="Calibri"/>
        </w:rPr>
        <w:t>9- La aplicación no defenderá de ataques que no sean lanzados dentro de la red wifi desde donde se lanzan las defensas.</w:t>
      </w:r>
    </w:p>
    <w:p w:rsidR="006134BA" w:rsidRPr="004A61E0" w:rsidRDefault="006134BA" w:rsidP="001772E2">
      <w:pPr>
        <w:rPr>
          <w:rFonts w:ascii="Calibri"/>
        </w:rPr>
      </w:pPr>
    </w:p>
    <w:p w:rsidR="00963953" w:rsidRPr="00963953" w:rsidRDefault="00963953" w:rsidP="001772E2">
      <w:pPr>
        <w:rPr>
          <w:b/>
          <w:color w:val="4DA4D8" w:themeColor="accent3" w:themeTint="99"/>
        </w:rPr>
      </w:pPr>
      <w:r w:rsidRPr="00963953">
        <w:rPr>
          <w:b/>
          <w:color w:val="4DA4D8" w:themeColor="accent3" w:themeTint="99"/>
        </w:rPr>
        <w:t>REQUISITOS NO FUNCIONALES</w:t>
      </w:r>
    </w:p>
    <w:p w:rsidR="00EF2675" w:rsidRDefault="00460FCA" w:rsidP="001772E2">
      <w:r>
        <w:t>RNF_1</w:t>
      </w:r>
      <w:r w:rsidR="00FC3D50">
        <w:t>- Los ataques y defensas spoofing se desarrollaran e instalarán en máquinas virtuales con sistema operativo Linux Ubuntu.</w:t>
      </w:r>
    </w:p>
    <w:p w:rsidR="00FC3D50" w:rsidRDefault="00FC3D50" w:rsidP="001772E2">
      <w:r>
        <w:t>RNF_2- La aplicación y los ataques se deberán realizar conectados a una red wifi.</w:t>
      </w:r>
    </w:p>
    <w:p w:rsidR="00FC3D50" w:rsidRDefault="00FC3D50" w:rsidP="001772E2">
      <w:r>
        <w:t>RNF_3- Se usaran las herramientas hping3 y arpspoof para lanzar los ataques.</w:t>
      </w:r>
    </w:p>
    <w:p w:rsidR="00FC3D50" w:rsidRPr="0031552C" w:rsidRDefault="00FC3D50" w:rsidP="001772E2">
      <w:r>
        <w:t>RNF_4- Se hará uso de Wireshark, nmap y scapy junto con lenguaje Python y Shell.</w:t>
      </w:r>
    </w:p>
    <w:p w:rsidR="00EF2675" w:rsidRPr="0031552C" w:rsidRDefault="00EF2675" w:rsidP="001772E2"/>
    <w:p w:rsidR="00EF2675" w:rsidRPr="0031552C" w:rsidRDefault="00EF2675" w:rsidP="001772E2">
      <w:pPr>
        <w:rPr>
          <w:rFonts w:ascii="Calibri" w:hAnsi="Calibri"/>
        </w:rPr>
        <w:sectPr w:rsidR="00EF2675" w:rsidRPr="0031552C" w:rsidSect="001772E2">
          <w:type w:val="oddPage"/>
          <w:pgSz w:w="11907" w:h="16840" w:code="9"/>
          <w:pgMar w:top="1417" w:right="1701" w:bottom="1417" w:left="1701" w:header="720" w:footer="720" w:gutter="454"/>
          <w:cols w:space="720"/>
          <w:docGrid w:linePitch="299"/>
        </w:sectPr>
      </w:pPr>
    </w:p>
    <w:p w:rsidR="00EF2675" w:rsidRPr="00963953" w:rsidRDefault="00EF2675" w:rsidP="00963953">
      <w:pPr>
        <w:pStyle w:val="Ttulo1"/>
        <w:ind w:left="0" w:firstLine="0"/>
        <w:jc w:val="both"/>
        <w:rPr>
          <w:rFonts w:ascii="Trebuchet MS" w:hAnsi="Trebuchet MS"/>
          <w:color w:val="4DA4D8" w:themeColor="accent3" w:themeTint="99"/>
          <w:sz w:val="48"/>
          <w:szCs w:val="48"/>
        </w:rPr>
      </w:pPr>
      <w:bookmarkStart w:id="281" w:name="_Toc515307241"/>
      <w:r w:rsidRPr="00963953">
        <w:rPr>
          <w:rFonts w:ascii="Trebuchet MS" w:hAnsi="Trebuchet MS"/>
          <w:color w:val="4DA4D8" w:themeColor="accent3" w:themeTint="99"/>
          <w:sz w:val="48"/>
          <w:szCs w:val="48"/>
        </w:rPr>
        <w:lastRenderedPageBreak/>
        <w:t>Anexo B:</w:t>
      </w:r>
      <w:r w:rsidR="0004026A" w:rsidRPr="00963953">
        <w:rPr>
          <w:rFonts w:ascii="Trebuchet MS" w:hAnsi="Trebuchet MS"/>
          <w:color w:val="4DA4D8" w:themeColor="accent3" w:themeTint="99"/>
          <w:sz w:val="48"/>
          <w:szCs w:val="48"/>
        </w:rPr>
        <w:t xml:space="preserve"> Diseño del Sistema</w:t>
      </w:r>
      <w:bookmarkEnd w:id="281"/>
    </w:p>
    <w:p w:rsidR="00EF2675" w:rsidRDefault="000A7B71" w:rsidP="001772E2">
      <w:r>
        <w:t xml:space="preserve">Se ha diseñado el sistema de forma </w:t>
      </w:r>
      <w:r w:rsidR="008F160F">
        <w:t>que su uso sea lo más simple posible, dando la posibilidad de usar toda la herramienta de defensa a través de un menú de opciones.</w:t>
      </w:r>
    </w:p>
    <w:p w:rsidR="008F160F" w:rsidRDefault="008F160F" w:rsidP="001772E2">
      <w:r>
        <w:t>Para ello el menú de opciones conecta con 3 módulos: Instalación, defensa IP spoofing y defensa con ARP spoofing.</w:t>
      </w:r>
    </w:p>
    <w:p w:rsidR="008F160F" w:rsidRDefault="008F160F" w:rsidP="001772E2">
      <w:r>
        <w:t>Tanto el menú como la instalación están desarrollados en Shell, mientras que los scripts</w:t>
      </w:r>
      <w:r w:rsidR="009E3CBE">
        <w:t xml:space="preserve"> de defensa están desarrollados en Python con uso de librerías de Scapy y nmap.</w:t>
      </w:r>
    </w:p>
    <w:p w:rsidR="009E3CBE" w:rsidRDefault="009E3CBE" w:rsidP="001772E2">
      <w:r>
        <w:t>El diseño del sistema podría esquematizarse de esta forma:</w:t>
      </w:r>
    </w:p>
    <w:p w:rsidR="009E3CBE" w:rsidRDefault="004D192C" w:rsidP="001772E2">
      <w:r>
        <w:rPr>
          <w:noProof/>
        </w:rPr>
        <mc:AlternateContent>
          <mc:Choice Requires="wps">
            <w:drawing>
              <wp:anchor distT="0" distB="0" distL="114300" distR="114300" simplePos="0" relativeHeight="251912192" behindDoc="0" locked="0" layoutInCell="1" allowOverlap="1">
                <wp:simplePos x="0" y="0"/>
                <wp:positionH relativeFrom="column">
                  <wp:posOffset>3048830</wp:posOffset>
                </wp:positionH>
                <wp:positionV relativeFrom="paragraph">
                  <wp:posOffset>301918</wp:posOffset>
                </wp:positionV>
                <wp:extent cx="1427871" cy="604911"/>
                <wp:effectExtent l="0" t="0" r="0" b="5080"/>
                <wp:wrapNone/>
                <wp:docPr id="198" name="Rectángulo 198"/>
                <wp:cNvGraphicFramePr/>
                <a:graphic xmlns:a="http://schemas.openxmlformats.org/drawingml/2006/main">
                  <a:graphicData uri="http://schemas.microsoft.com/office/word/2010/wordprocessingShape">
                    <wps:wsp>
                      <wps:cNvSpPr/>
                      <wps:spPr>
                        <a:xfrm>
                          <a:off x="0" y="0"/>
                          <a:ext cx="1427871" cy="6049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1C902" id="Rectángulo 198" o:spid="_x0000_s1026" style="position:absolute;margin-left:240.05pt;margin-top:23.75pt;width:112.45pt;height:47.6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" fillcolor="white [3212]" stroked="f" strokeweight="1pt"/>
            </w:pict>
          </mc:Fallback>
        </mc:AlternateContent>
      </w:r>
    </w:p>
    <w:p w:rsidR="00D828E6" w:rsidRDefault="002C463A" w:rsidP="00D828E6">
      <w:pPr>
        <w:keepNext/>
      </w:pPr>
      <w:r>
        <w:rPr>
          <w:noProof/>
        </w:rPr>
        <w:drawing>
          <wp:anchor distT="0" distB="0" distL="114300" distR="114300" simplePos="0" relativeHeight="251913216" behindDoc="0" locked="0" layoutInCell="1" allowOverlap="1">
            <wp:simplePos x="0" y="0"/>
            <wp:positionH relativeFrom="column">
              <wp:posOffset>3048000</wp:posOffset>
            </wp:positionH>
            <wp:positionV relativeFrom="paragraph">
              <wp:posOffset>53193</wp:posOffset>
            </wp:positionV>
            <wp:extent cx="1821180" cy="549275"/>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a de pantalla 2018-05-31 a las 21.09.36.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1180" cy="549275"/>
                    </a:xfrm>
                    <a:prstGeom prst="rect">
                      <a:avLst/>
                    </a:prstGeom>
                  </pic:spPr>
                </pic:pic>
              </a:graphicData>
            </a:graphic>
            <wp14:sizeRelH relativeFrom="page">
              <wp14:pctWidth>0</wp14:pctWidth>
            </wp14:sizeRelH>
            <wp14:sizeRelV relativeFrom="page">
              <wp14:pctHeight>0</wp14:pctHeight>
            </wp14:sizeRelV>
          </wp:anchor>
        </w:drawing>
      </w:r>
      <w:r w:rsidR="009E3CBE">
        <w:rPr>
          <w:noProof/>
        </w:rPr>
        <w:drawing>
          <wp:inline distT="0" distB="0" distL="0" distR="0">
            <wp:extent cx="5073604" cy="260022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png"/>
                    <pic:cNvPicPr/>
                  </pic:nvPicPr>
                  <pic:blipFill>
                    <a:blip r:embed="rId188">
                      <a:extLst>
                        <a:ext uri="{28A0092B-C50C-407E-A947-70E740481C1C}">
                          <a14:useLocalDpi xmlns:a14="http://schemas.microsoft.com/office/drawing/2010/main" val="0"/>
                        </a:ext>
                      </a:extLst>
                    </a:blip>
                    <a:stretch>
                      <a:fillRect/>
                    </a:stretch>
                  </pic:blipFill>
                  <pic:spPr>
                    <a:xfrm>
                      <a:off x="0" y="0"/>
                      <a:ext cx="5105355" cy="2616493"/>
                    </a:xfrm>
                    <a:prstGeom prst="rect">
                      <a:avLst/>
                    </a:prstGeom>
                  </pic:spPr>
                </pic:pic>
              </a:graphicData>
            </a:graphic>
          </wp:inline>
        </w:drawing>
      </w:r>
    </w:p>
    <w:p w:rsidR="009E3CBE" w:rsidRPr="0031552C" w:rsidRDefault="00D828E6" w:rsidP="00D828E6">
      <w:pPr>
        <w:pStyle w:val="Descripcin"/>
        <w:jc w:val="center"/>
      </w:pPr>
      <w:r w:rsidRPr="00D828E6">
        <w:rPr>
          <w:b/>
          <w:color w:val="4DA4D8" w:themeColor="accent3" w:themeTint="99"/>
        </w:rPr>
        <w:fldChar w:fldCharType="begin"/>
      </w:r>
      <w:r w:rsidRPr="00D828E6">
        <w:rPr>
          <w:b/>
          <w:color w:val="4DA4D8" w:themeColor="accent3" w:themeTint="99"/>
        </w:rPr>
        <w:instrText xml:space="preserve"> SEQ Ilustración \* ARABIC </w:instrText>
      </w:r>
      <w:r w:rsidRPr="00D828E6">
        <w:rPr>
          <w:b/>
          <w:color w:val="4DA4D8" w:themeColor="accent3" w:themeTint="99"/>
        </w:rPr>
        <w:fldChar w:fldCharType="separate"/>
      </w:r>
      <w:bookmarkStart w:id="282" w:name="_Toc515563778"/>
      <w:r w:rsidR="00523D3D">
        <w:rPr>
          <w:b/>
          <w:noProof/>
          <w:color w:val="4DA4D8" w:themeColor="accent3" w:themeTint="99"/>
        </w:rPr>
        <w:t>106</w:t>
      </w:r>
      <w:r w:rsidRPr="00D828E6">
        <w:rPr>
          <w:b/>
          <w:color w:val="4DA4D8" w:themeColor="accent3" w:themeTint="99"/>
        </w:rPr>
        <w:fldChar w:fldCharType="end"/>
      </w:r>
      <w:r>
        <w:t>-Diagrama de diseño del sistema. Fuente: propia</w:t>
      </w:r>
      <w:bookmarkEnd w:id="282"/>
    </w:p>
    <w:p w:rsidR="00EF2675" w:rsidRDefault="002C463A" w:rsidP="001772E2">
      <w:r>
        <w:t>Como se puede ver en el diagrama, se marca en rojo el script menú creado en Shell cuya función es la de lanzar los diferentes módulos marcados en azul en el diagrama.</w:t>
      </w:r>
    </w:p>
    <w:p w:rsidR="002C463A" w:rsidRDefault="008A4641" w:rsidP="001772E2">
      <w:r>
        <w:t>Es importante señalar que los módulos de defensa dependen de la instalación del script en Shell paquetes.sh en su primer uso.</w:t>
      </w:r>
    </w:p>
    <w:p w:rsidR="00E1337F" w:rsidRPr="0031552C" w:rsidRDefault="00E1337F" w:rsidP="001772E2"/>
    <w:p w:rsidR="00EF2675" w:rsidRPr="0031552C" w:rsidRDefault="00EF2675" w:rsidP="001772E2"/>
    <w:p w:rsidR="00EF2675" w:rsidRPr="0031552C" w:rsidRDefault="00EF2675" w:rsidP="001772E2"/>
    <w:p w:rsidR="00EF2675" w:rsidRPr="0031552C" w:rsidRDefault="00EF2675" w:rsidP="001772E2">
      <w:pPr>
        <w:rPr>
          <w:rFonts w:ascii="Calibri" w:hAnsi="Calibri"/>
        </w:rPr>
        <w:sectPr w:rsidR="00EF2675" w:rsidRPr="0031552C" w:rsidSect="001772E2">
          <w:type w:val="oddPage"/>
          <w:pgSz w:w="11907" w:h="16840" w:code="9"/>
          <w:pgMar w:top="1417" w:right="1701" w:bottom="1417" w:left="1701" w:header="720" w:footer="720" w:gutter="454"/>
          <w:cols w:space="720"/>
          <w:docGrid w:linePitch="299"/>
        </w:sectPr>
      </w:pPr>
    </w:p>
    <w:p w:rsidR="00CB0A14" w:rsidRPr="00963953" w:rsidRDefault="00EF2675" w:rsidP="00963953">
      <w:pPr>
        <w:pStyle w:val="Ttulo1"/>
        <w:ind w:left="0" w:firstLine="0"/>
        <w:jc w:val="both"/>
        <w:rPr>
          <w:rFonts w:ascii="Trebuchet MS" w:hAnsi="Trebuchet MS"/>
          <w:color w:val="4DA4D8" w:themeColor="accent3" w:themeTint="99"/>
          <w:sz w:val="48"/>
          <w:szCs w:val="48"/>
        </w:rPr>
      </w:pPr>
      <w:bookmarkStart w:id="283" w:name="_Toc515307242"/>
      <w:r w:rsidRPr="00963953">
        <w:rPr>
          <w:rFonts w:ascii="Trebuchet MS" w:hAnsi="Trebuchet MS"/>
          <w:color w:val="4DA4D8" w:themeColor="accent3" w:themeTint="99"/>
          <w:sz w:val="48"/>
          <w:szCs w:val="48"/>
        </w:rPr>
        <w:lastRenderedPageBreak/>
        <w:t xml:space="preserve">Anexo C: </w:t>
      </w:r>
      <w:r w:rsidR="0004026A" w:rsidRPr="00963953">
        <w:rPr>
          <w:rFonts w:ascii="Trebuchet MS" w:hAnsi="Trebuchet MS"/>
          <w:color w:val="4DA4D8" w:themeColor="accent3" w:themeTint="99"/>
          <w:sz w:val="48"/>
          <w:szCs w:val="48"/>
        </w:rPr>
        <w:t>Manuales</w:t>
      </w:r>
      <w:bookmarkEnd w:id="283"/>
    </w:p>
    <w:p w:rsidR="0004026A" w:rsidRDefault="003E62E6" w:rsidP="001772E2">
      <w:pPr>
        <w:pStyle w:val="Ttulo2"/>
        <w:numPr>
          <w:ilvl w:val="0"/>
          <w:numId w:val="0"/>
        </w:numPr>
      </w:pPr>
      <w:bookmarkStart w:id="284" w:name="_Toc515307243"/>
      <w:r>
        <w:t>Manual de Usuario</w:t>
      </w:r>
      <w:bookmarkEnd w:id="284"/>
    </w:p>
    <w:p w:rsidR="003E62E6" w:rsidRDefault="003E62E6" w:rsidP="001772E2"/>
    <w:p w:rsidR="003E62E6" w:rsidRDefault="003E62E6" w:rsidP="001772E2"/>
    <w:p w:rsidR="003E62E6" w:rsidRDefault="003E62E6" w:rsidP="001772E2"/>
    <w:p w:rsidR="003E62E6" w:rsidRDefault="003E62E6" w:rsidP="001772E2">
      <w:pPr>
        <w:pStyle w:val="Ttulo2"/>
        <w:numPr>
          <w:ilvl w:val="0"/>
          <w:numId w:val="0"/>
        </w:numPr>
      </w:pPr>
      <w:bookmarkStart w:id="285" w:name="_Toc515307244"/>
      <w:r>
        <w:t>Manual de Instalación</w:t>
      </w:r>
      <w:bookmarkEnd w:id="285"/>
    </w:p>
    <w:p w:rsidR="003E62E6" w:rsidRDefault="003E62E6" w:rsidP="001772E2"/>
    <w:p w:rsidR="003E62E6" w:rsidRPr="003E62E6" w:rsidRDefault="003E62E6" w:rsidP="001772E2"/>
    <w:p w:rsidR="003E62E6" w:rsidRPr="0031552C" w:rsidRDefault="003E62E6" w:rsidP="001772E2"/>
    <w:p w:rsidR="003E62E6" w:rsidRPr="0031552C" w:rsidRDefault="003E62E6" w:rsidP="001772E2">
      <w:pPr>
        <w:rPr>
          <w:rFonts w:ascii="Calibri" w:hAnsi="Calibri"/>
        </w:rPr>
        <w:sectPr w:rsidR="003E62E6" w:rsidRPr="0031552C" w:rsidSect="001772E2">
          <w:type w:val="oddPage"/>
          <w:pgSz w:w="11907" w:h="16840" w:code="9"/>
          <w:pgMar w:top="1417" w:right="1701" w:bottom="1417" w:left="1701" w:header="720" w:footer="720" w:gutter="454"/>
          <w:cols w:space="720"/>
          <w:docGrid w:linePitch="299"/>
        </w:sectPr>
      </w:pPr>
    </w:p>
    <w:p w:rsidR="003E62E6" w:rsidRPr="00963953" w:rsidRDefault="003E62E6" w:rsidP="00963953">
      <w:pPr>
        <w:pStyle w:val="Ttulo1"/>
        <w:ind w:left="0" w:firstLine="0"/>
        <w:jc w:val="both"/>
        <w:rPr>
          <w:rFonts w:ascii="Trebuchet MS" w:hAnsi="Trebuchet MS"/>
          <w:color w:val="4DA4D8" w:themeColor="accent3" w:themeTint="99"/>
          <w:sz w:val="48"/>
          <w:szCs w:val="48"/>
        </w:rPr>
      </w:pPr>
      <w:bookmarkStart w:id="286" w:name="_Toc515307245"/>
      <w:r w:rsidRPr="00963953">
        <w:rPr>
          <w:rFonts w:ascii="Trebuchet MS" w:hAnsi="Trebuchet MS"/>
          <w:color w:val="4DA4D8" w:themeColor="accent3" w:themeTint="99"/>
          <w:sz w:val="48"/>
          <w:szCs w:val="48"/>
        </w:rPr>
        <w:lastRenderedPageBreak/>
        <w:t>Anexo D: Contenido del CD</w:t>
      </w:r>
      <w:bookmarkEnd w:id="286"/>
    </w:p>
    <w:p w:rsidR="0004026A" w:rsidRDefault="0004026A" w:rsidP="001772E2"/>
    <w:p w:rsidR="003E62E6" w:rsidRDefault="003E62E6" w:rsidP="001772E2"/>
    <w:p w:rsidR="003E62E6" w:rsidRPr="0031552C" w:rsidRDefault="003E62E6" w:rsidP="001772E2"/>
    <w:p w:rsidR="003E62E6" w:rsidRPr="0031552C" w:rsidRDefault="003E62E6" w:rsidP="001772E2">
      <w:r w:rsidRPr="0031552C">
        <w:rPr>
          <w:highlight w:val="yellow"/>
        </w:rPr>
        <w:t xml:space="preserve">AÑADIR TODOS LOS APÉNDICES </w:t>
      </w:r>
      <w:r>
        <w:rPr>
          <w:highlight w:val="yellow"/>
        </w:rPr>
        <w:t>ADICIONALES</w:t>
      </w:r>
      <w:r w:rsidRPr="0031552C">
        <w:rPr>
          <w:highlight w:val="yellow"/>
        </w:rPr>
        <w:t>QUE SEA</w:t>
      </w:r>
      <w:r>
        <w:rPr>
          <w:highlight w:val="yellow"/>
        </w:rPr>
        <w:t>N</w:t>
      </w:r>
      <w:r w:rsidRPr="0031552C">
        <w:rPr>
          <w:highlight w:val="yellow"/>
        </w:rPr>
        <w:t xml:space="preserve"> NECESARIO</w:t>
      </w:r>
      <w:r w:rsidRPr="00E46FB0">
        <w:rPr>
          <w:highlight w:val="yellow"/>
        </w:rPr>
        <w:t>S</w:t>
      </w:r>
    </w:p>
    <w:p w:rsidR="003E62E6" w:rsidRPr="0031552C" w:rsidRDefault="003E62E6" w:rsidP="001772E2"/>
    <w:sectPr w:rsidR="003E62E6" w:rsidRPr="0031552C" w:rsidSect="001772E2">
      <w:type w:val="oddPage"/>
      <w:pgSz w:w="11907" w:h="16840" w:code="9"/>
      <w:pgMar w:top="1417" w:right="1701" w:bottom="1417" w:left="1701"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5D31" w:rsidRDefault="00EC5D31" w:rsidP="00CB0A14">
      <w:pPr>
        <w:spacing w:after="0" w:line="240" w:lineRule="auto"/>
      </w:pPr>
      <w:r>
        <w:separator/>
      </w:r>
    </w:p>
  </w:endnote>
  <w:endnote w:type="continuationSeparator" w:id="0">
    <w:p w:rsidR="00EC5D31" w:rsidRDefault="00EC5D31" w:rsidP="00CB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A53" w:rsidRPr="009847DB" w:rsidRDefault="006F3A53" w:rsidP="004F1A5B">
    <w:pPr>
      <w:pStyle w:val="Piedepgina"/>
      <w:pBdr>
        <w:top w:val="single" w:sz="4" w:space="1" w:color="auto"/>
      </w:pBdr>
      <w:tabs>
        <w:tab w:val="clear" w:pos="8504"/>
        <w:tab w:val="right" w:pos="8931"/>
      </w:tabs>
      <w:rPr>
        <w:b/>
        <w:color w:val="4DA4D8" w:themeColor="accent3" w:themeTint="99"/>
      </w:rPr>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Pr>
        <w:noProof/>
        <w:color w:val="000000" w:themeColor="text1"/>
        <w:sz w:val="20"/>
        <w:szCs w:val="20"/>
      </w:rPr>
      <w:t>8</w:t>
    </w:r>
    <w:r w:rsidRPr="00D80112">
      <w:rPr>
        <w:color w:val="000000" w:themeColor="text1"/>
        <w:sz w:val="20"/>
        <w:szCs w:val="20"/>
      </w:rPr>
      <w:fldChar w:fldCharType="end"/>
    </w:r>
    <w:r>
      <w:tab/>
    </w:r>
    <w:r>
      <w:tab/>
    </w:r>
    <w:r w:rsidRPr="009847DB">
      <w:rPr>
        <w:b/>
        <w:caps/>
        <w:color w:val="4DA4D8" w:themeColor="accent3" w:themeTint="99"/>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A53" w:rsidRDefault="006F3A53" w:rsidP="005E3B4F">
    <w:pPr>
      <w:pStyle w:val="Piedepgina"/>
      <w:pBdr>
        <w:top w:val="single" w:sz="4" w:space="4" w:color="auto"/>
      </w:pBdr>
      <w:tabs>
        <w:tab w:val="clear" w:pos="8504"/>
        <w:tab w:val="left" w:pos="8427"/>
        <w:tab w:val="right" w:pos="9072"/>
      </w:tabs>
      <w:jc w:val="center"/>
      <w:rPr>
        <w:color w:val="808080" w:themeColor="background1" w:themeShade="80"/>
        <w:sz w:val="20"/>
        <w:szCs w:val="20"/>
      </w:rPr>
    </w:pPr>
    <w:r w:rsidRPr="00541272">
      <w:rPr>
        <w:b/>
        <w:caps/>
        <w:color w:val="4DA4D8" w:themeColor="accent3" w:themeTint="99"/>
        <w:sz w:val="20"/>
        <w:szCs w:val="20"/>
      </w:rPr>
      <w:t>PROYECTO FIN DE GRADO</w:t>
    </w:r>
    <w:r w:rsidRPr="00541272">
      <w:rPr>
        <w:caps/>
        <w:color w:val="4DA4D8" w:themeColor="accent3" w:themeTint="99"/>
        <w:sz w:val="20"/>
        <w:szCs w:val="20"/>
      </w:rPr>
      <w:t> </w:t>
    </w:r>
    <w:r>
      <w:rPr>
        <w:caps/>
        <w:color w:val="808080" w:themeColor="background1" w:themeShade="80"/>
        <w:sz w:val="20"/>
        <w:szCs w:val="20"/>
      </w:rPr>
      <w:t>| </w:t>
    </w:r>
    <w:r>
      <w:rPr>
        <w:color w:val="808080" w:themeColor="background1" w:themeShade="80"/>
        <w:sz w:val="20"/>
        <w:szCs w:val="20"/>
      </w:rPr>
      <w:t>Universidad Francisco de Vitoria</w:t>
    </w:r>
  </w:p>
  <w:p w:rsidR="006F3A53" w:rsidRDefault="006F3A53" w:rsidP="005E3B4F">
    <w:pPr>
      <w:pStyle w:val="Piedepgina"/>
      <w:pBdr>
        <w:top w:val="single" w:sz="4" w:space="4" w:color="auto"/>
      </w:pBdr>
      <w:tabs>
        <w:tab w:val="clear" w:pos="4252"/>
        <w:tab w:val="clear" w:pos="8504"/>
        <w:tab w:val="center" w:pos="0"/>
        <w:tab w:val="left" w:pos="8427"/>
        <w:tab w:val="right" w:pos="9072"/>
      </w:tabs>
      <w:jc w:val="center"/>
    </w:pPr>
    <w:r>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5D31" w:rsidRDefault="00EC5D31" w:rsidP="00CB0A14">
      <w:pPr>
        <w:spacing w:after="0" w:line="240" w:lineRule="auto"/>
      </w:pPr>
      <w:r>
        <w:separator/>
      </w:r>
    </w:p>
  </w:footnote>
  <w:footnote w:type="continuationSeparator" w:id="0">
    <w:p w:rsidR="00EC5D31" w:rsidRDefault="00EC5D31" w:rsidP="00CB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3088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65665A"/>
    <w:multiLevelType w:val="multilevel"/>
    <w:tmpl w:val="D8DCE81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82775B"/>
    <w:multiLevelType w:val="multilevel"/>
    <w:tmpl w:val="0C0A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206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773FB6"/>
    <w:multiLevelType w:val="hybridMultilevel"/>
    <w:tmpl w:val="E4E85F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7C254D"/>
    <w:multiLevelType w:val="multilevel"/>
    <w:tmpl w:val="B2F86D6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b w:val="0"/>
        <w:bCs w:val="0"/>
        <w:i w:val="0"/>
        <w:iCs w:val="0"/>
        <w:caps w:val="0"/>
        <w:smallCaps w:val="0"/>
        <w:strike w:val="0"/>
        <w:dstrike w:val="0"/>
        <w:outline w:val="0"/>
        <w:shadow w:val="0"/>
        <w:emboss w:val="0"/>
        <w:imprint w:val="0"/>
        <w:noProof w:val="0"/>
        <w:vanish w:val="0"/>
        <w:color w:val="4DA4D8" w:themeColor="accent3" w:themeTint="99"/>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021" w:hanging="1021"/>
      </w:pPr>
      <w:rPr>
        <w:rFonts w:hint="default"/>
        <w:color w:val="4DA4D8" w:themeColor="accent3" w:themeTint="99"/>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F745CCF"/>
    <w:multiLevelType w:val="hybridMultilevel"/>
    <w:tmpl w:val="BE94E74E"/>
    <w:lvl w:ilvl="0" w:tplc="82A67E96">
      <w:start w:val="18"/>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7924E1"/>
    <w:multiLevelType w:val="hybridMultilevel"/>
    <w:tmpl w:val="E6002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6"/>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4"/>
  </w:num>
  <w:num w:numId="19">
    <w:abstractNumId w:val="4"/>
  </w:num>
  <w:num w:numId="20">
    <w:abstractNumId w:val="3"/>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5"/>
  </w:num>
  <w:num w:numId="31">
    <w:abstractNumId w:val="4"/>
  </w:num>
  <w:num w:numId="32">
    <w:abstractNumId w:val="4"/>
  </w:num>
  <w:num w:numId="33">
    <w:abstractNumId w:val="4"/>
  </w:num>
  <w:num w:numId="34">
    <w:abstractNumId w:val="4"/>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4"/>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111A4"/>
    <w:rsid w:val="00013727"/>
    <w:rsid w:val="00017122"/>
    <w:rsid w:val="00017ABA"/>
    <w:rsid w:val="00020B73"/>
    <w:rsid w:val="000254B6"/>
    <w:rsid w:val="000271DE"/>
    <w:rsid w:val="0004026A"/>
    <w:rsid w:val="00041E34"/>
    <w:rsid w:val="00046EDC"/>
    <w:rsid w:val="000549FB"/>
    <w:rsid w:val="000609E8"/>
    <w:rsid w:val="0006162F"/>
    <w:rsid w:val="00075FD2"/>
    <w:rsid w:val="0009665D"/>
    <w:rsid w:val="00096EE3"/>
    <w:rsid w:val="000A7175"/>
    <w:rsid w:val="000A7B71"/>
    <w:rsid w:val="000B2457"/>
    <w:rsid w:val="000B50D3"/>
    <w:rsid w:val="000B6A93"/>
    <w:rsid w:val="000C1E95"/>
    <w:rsid w:val="000C43D5"/>
    <w:rsid w:val="000C6E6C"/>
    <w:rsid w:val="000C7C0A"/>
    <w:rsid w:val="000D03BA"/>
    <w:rsid w:val="000D0A51"/>
    <w:rsid w:val="000D7902"/>
    <w:rsid w:val="000E48F7"/>
    <w:rsid w:val="000E72EE"/>
    <w:rsid w:val="000E742C"/>
    <w:rsid w:val="000F32DF"/>
    <w:rsid w:val="000F4515"/>
    <w:rsid w:val="000F6A3A"/>
    <w:rsid w:val="00100FD3"/>
    <w:rsid w:val="00104BD8"/>
    <w:rsid w:val="001107C4"/>
    <w:rsid w:val="001119BA"/>
    <w:rsid w:val="00116558"/>
    <w:rsid w:val="0012000A"/>
    <w:rsid w:val="00126256"/>
    <w:rsid w:val="001328A4"/>
    <w:rsid w:val="00133728"/>
    <w:rsid w:val="00134488"/>
    <w:rsid w:val="00136693"/>
    <w:rsid w:val="00140B24"/>
    <w:rsid w:val="00144DEF"/>
    <w:rsid w:val="00145F52"/>
    <w:rsid w:val="00146CE7"/>
    <w:rsid w:val="00155624"/>
    <w:rsid w:val="00170CB3"/>
    <w:rsid w:val="00171240"/>
    <w:rsid w:val="001772E2"/>
    <w:rsid w:val="00177C94"/>
    <w:rsid w:val="00177E0D"/>
    <w:rsid w:val="00194421"/>
    <w:rsid w:val="00194931"/>
    <w:rsid w:val="00194960"/>
    <w:rsid w:val="0019777A"/>
    <w:rsid w:val="001A4ADD"/>
    <w:rsid w:val="001B110A"/>
    <w:rsid w:val="001C4D6D"/>
    <w:rsid w:val="001C7112"/>
    <w:rsid w:val="001C7889"/>
    <w:rsid w:val="001C7CFA"/>
    <w:rsid w:val="001E044A"/>
    <w:rsid w:val="001E0D11"/>
    <w:rsid w:val="001E2E35"/>
    <w:rsid w:val="001E2F27"/>
    <w:rsid w:val="001E43E0"/>
    <w:rsid w:val="001F1BAE"/>
    <w:rsid w:val="001F1FEB"/>
    <w:rsid w:val="001F2D63"/>
    <w:rsid w:val="001F7501"/>
    <w:rsid w:val="001F7E70"/>
    <w:rsid w:val="00200518"/>
    <w:rsid w:val="00203B79"/>
    <w:rsid w:val="00204462"/>
    <w:rsid w:val="002053F8"/>
    <w:rsid w:val="00215197"/>
    <w:rsid w:val="00226BF0"/>
    <w:rsid w:val="00230E56"/>
    <w:rsid w:val="00234DA8"/>
    <w:rsid w:val="00246E45"/>
    <w:rsid w:val="002542FB"/>
    <w:rsid w:val="00255844"/>
    <w:rsid w:val="0026243C"/>
    <w:rsid w:val="00267F65"/>
    <w:rsid w:val="00276373"/>
    <w:rsid w:val="00276E7E"/>
    <w:rsid w:val="0029172B"/>
    <w:rsid w:val="00291748"/>
    <w:rsid w:val="002922E1"/>
    <w:rsid w:val="00294266"/>
    <w:rsid w:val="00294BAF"/>
    <w:rsid w:val="00296676"/>
    <w:rsid w:val="002970FE"/>
    <w:rsid w:val="002A003D"/>
    <w:rsid w:val="002A0904"/>
    <w:rsid w:val="002A4357"/>
    <w:rsid w:val="002A611C"/>
    <w:rsid w:val="002B4D49"/>
    <w:rsid w:val="002B74F6"/>
    <w:rsid w:val="002B7789"/>
    <w:rsid w:val="002C2579"/>
    <w:rsid w:val="002C463A"/>
    <w:rsid w:val="002C723B"/>
    <w:rsid w:val="002D0739"/>
    <w:rsid w:val="002D1518"/>
    <w:rsid w:val="002D31D3"/>
    <w:rsid w:val="002E6E55"/>
    <w:rsid w:val="002E7106"/>
    <w:rsid w:val="002F05B3"/>
    <w:rsid w:val="002F08EE"/>
    <w:rsid w:val="002F1AB2"/>
    <w:rsid w:val="00302072"/>
    <w:rsid w:val="00305E6F"/>
    <w:rsid w:val="003110A7"/>
    <w:rsid w:val="003117DE"/>
    <w:rsid w:val="003125C6"/>
    <w:rsid w:val="00313F84"/>
    <w:rsid w:val="0031552C"/>
    <w:rsid w:val="003172D6"/>
    <w:rsid w:val="00321420"/>
    <w:rsid w:val="00327FCD"/>
    <w:rsid w:val="00336A04"/>
    <w:rsid w:val="003467AB"/>
    <w:rsid w:val="003528FA"/>
    <w:rsid w:val="00360E5F"/>
    <w:rsid w:val="00361288"/>
    <w:rsid w:val="00364C28"/>
    <w:rsid w:val="00366E11"/>
    <w:rsid w:val="00366E46"/>
    <w:rsid w:val="00374446"/>
    <w:rsid w:val="003809CC"/>
    <w:rsid w:val="00381207"/>
    <w:rsid w:val="00382D4B"/>
    <w:rsid w:val="003832CC"/>
    <w:rsid w:val="00394A49"/>
    <w:rsid w:val="00395B54"/>
    <w:rsid w:val="003A2C4E"/>
    <w:rsid w:val="003A34B6"/>
    <w:rsid w:val="003A3C13"/>
    <w:rsid w:val="003A484F"/>
    <w:rsid w:val="003B36A8"/>
    <w:rsid w:val="003C080C"/>
    <w:rsid w:val="003C179F"/>
    <w:rsid w:val="003C4E7F"/>
    <w:rsid w:val="003C548C"/>
    <w:rsid w:val="003C69EC"/>
    <w:rsid w:val="003D0F4C"/>
    <w:rsid w:val="003D246A"/>
    <w:rsid w:val="003E62E6"/>
    <w:rsid w:val="003E77A6"/>
    <w:rsid w:val="0041733B"/>
    <w:rsid w:val="00420848"/>
    <w:rsid w:val="004306D8"/>
    <w:rsid w:val="00433E25"/>
    <w:rsid w:val="00445411"/>
    <w:rsid w:val="004510F8"/>
    <w:rsid w:val="00451B73"/>
    <w:rsid w:val="00451ED3"/>
    <w:rsid w:val="00453934"/>
    <w:rsid w:val="00460FCA"/>
    <w:rsid w:val="004645F9"/>
    <w:rsid w:val="00470BFA"/>
    <w:rsid w:val="00472DA6"/>
    <w:rsid w:val="00487C72"/>
    <w:rsid w:val="00490AED"/>
    <w:rsid w:val="00490E2F"/>
    <w:rsid w:val="00491AFF"/>
    <w:rsid w:val="004971F9"/>
    <w:rsid w:val="004A4057"/>
    <w:rsid w:val="004A61E0"/>
    <w:rsid w:val="004B26F9"/>
    <w:rsid w:val="004C2134"/>
    <w:rsid w:val="004C4DEB"/>
    <w:rsid w:val="004C6810"/>
    <w:rsid w:val="004C6EE3"/>
    <w:rsid w:val="004D192C"/>
    <w:rsid w:val="004D6193"/>
    <w:rsid w:val="004E04D6"/>
    <w:rsid w:val="004E6D2E"/>
    <w:rsid w:val="004E7A2A"/>
    <w:rsid w:val="004F0299"/>
    <w:rsid w:val="004F029C"/>
    <w:rsid w:val="004F1567"/>
    <w:rsid w:val="004F1A5B"/>
    <w:rsid w:val="004F2191"/>
    <w:rsid w:val="00502215"/>
    <w:rsid w:val="00503D13"/>
    <w:rsid w:val="005050DB"/>
    <w:rsid w:val="00511897"/>
    <w:rsid w:val="00515A72"/>
    <w:rsid w:val="00521F14"/>
    <w:rsid w:val="00523D3D"/>
    <w:rsid w:val="00536B72"/>
    <w:rsid w:val="005372D5"/>
    <w:rsid w:val="0054124D"/>
    <w:rsid w:val="00541272"/>
    <w:rsid w:val="00544367"/>
    <w:rsid w:val="00551A7E"/>
    <w:rsid w:val="00556634"/>
    <w:rsid w:val="005569FC"/>
    <w:rsid w:val="00560642"/>
    <w:rsid w:val="00564B27"/>
    <w:rsid w:val="00566B38"/>
    <w:rsid w:val="0056753A"/>
    <w:rsid w:val="00570669"/>
    <w:rsid w:val="00571030"/>
    <w:rsid w:val="00583DAF"/>
    <w:rsid w:val="00587FAD"/>
    <w:rsid w:val="00591DCB"/>
    <w:rsid w:val="005977BB"/>
    <w:rsid w:val="005B05D6"/>
    <w:rsid w:val="005B64E7"/>
    <w:rsid w:val="005C2F9B"/>
    <w:rsid w:val="005C5DC4"/>
    <w:rsid w:val="005C799B"/>
    <w:rsid w:val="005D718D"/>
    <w:rsid w:val="005D7E37"/>
    <w:rsid w:val="005E3B4F"/>
    <w:rsid w:val="005E63D4"/>
    <w:rsid w:val="005E660A"/>
    <w:rsid w:val="005F00D1"/>
    <w:rsid w:val="005F094A"/>
    <w:rsid w:val="005F1935"/>
    <w:rsid w:val="005F43B0"/>
    <w:rsid w:val="00602ADE"/>
    <w:rsid w:val="00603E0B"/>
    <w:rsid w:val="00605620"/>
    <w:rsid w:val="00611978"/>
    <w:rsid w:val="00612FFF"/>
    <w:rsid w:val="006134BA"/>
    <w:rsid w:val="00614E35"/>
    <w:rsid w:val="006177A2"/>
    <w:rsid w:val="006265E8"/>
    <w:rsid w:val="00631256"/>
    <w:rsid w:val="006409C7"/>
    <w:rsid w:val="006424BD"/>
    <w:rsid w:val="00642CE0"/>
    <w:rsid w:val="0064472D"/>
    <w:rsid w:val="00651452"/>
    <w:rsid w:val="00654AD1"/>
    <w:rsid w:val="00655336"/>
    <w:rsid w:val="0066207E"/>
    <w:rsid w:val="00664125"/>
    <w:rsid w:val="0067477D"/>
    <w:rsid w:val="00675483"/>
    <w:rsid w:val="0067575B"/>
    <w:rsid w:val="00675C5F"/>
    <w:rsid w:val="00675F0A"/>
    <w:rsid w:val="006760CE"/>
    <w:rsid w:val="00684C3F"/>
    <w:rsid w:val="00684E27"/>
    <w:rsid w:val="0068689D"/>
    <w:rsid w:val="00691B97"/>
    <w:rsid w:val="006A4CF1"/>
    <w:rsid w:val="006A777D"/>
    <w:rsid w:val="006B0FA1"/>
    <w:rsid w:val="006B5D86"/>
    <w:rsid w:val="006C27E6"/>
    <w:rsid w:val="006C5FAB"/>
    <w:rsid w:val="006C69E1"/>
    <w:rsid w:val="006D3861"/>
    <w:rsid w:val="006D3B1C"/>
    <w:rsid w:val="006E0EFD"/>
    <w:rsid w:val="006E7762"/>
    <w:rsid w:val="006F075C"/>
    <w:rsid w:val="006F13C3"/>
    <w:rsid w:val="006F3A53"/>
    <w:rsid w:val="006F4684"/>
    <w:rsid w:val="006F6868"/>
    <w:rsid w:val="00700BF0"/>
    <w:rsid w:val="007015E9"/>
    <w:rsid w:val="007017B5"/>
    <w:rsid w:val="00701A3B"/>
    <w:rsid w:val="00704608"/>
    <w:rsid w:val="00710BE4"/>
    <w:rsid w:val="00716928"/>
    <w:rsid w:val="00721D29"/>
    <w:rsid w:val="007225CC"/>
    <w:rsid w:val="00732C8E"/>
    <w:rsid w:val="00737C5C"/>
    <w:rsid w:val="00742412"/>
    <w:rsid w:val="0075150A"/>
    <w:rsid w:val="00777F7E"/>
    <w:rsid w:val="00787604"/>
    <w:rsid w:val="00787635"/>
    <w:rsid w:val="00791E2C"/>
    <w:rsid w:val="007A5830"/>
    <w:rsid w:val="007B0CF0"/>
    <w:rsid w:val="007B327B"/>
    <w:rsid w:val="007C45E3"/>
    <w:rsid w:val="007C7711"/>
    <w:rsid w:val="007D0AC0"/>
    <w:rsid w:val="007D2ED0"/>
    <w:rsid w:val="007E0B36"/>
    <w:rsid w:val="007F4A45"/>
    <w:rsid w:val="007F632F"/>
    <w:rsid w:val="0080615F"/>
    <w:rsid w:val="0080654D"/>
    <w:rsid w:val="00806E99"/>
    <w:rsid w:val="008078FD"/>
    <w:rsid w:val="008145DB"/>
    <w:rsid w:val="00821C4B"/>
    <w:rsid w:val="00824330"/>
    <w:rsid w:val="008246C8"/>
    <w:rsid w:val="00827D64"/>
    <w:rsid w:val="00830DB9"/>
    <w:rsid w:val="00831C86"/>
    <w:rsid w:val="008334A2"/>
    <w:rsid w:val="008406D4"/>
    <w:rsid w:val="00845A1B"/>
    <w:rsid w:val="00850D8D"/>
    <w:rsid w:val="00854585"/>
    <w:rsid w:val="00860AEF"/>
    <w:rsid w:val="008612F9"/>
    <w:rsid w:val="008614A4"/>
    <w:rsid w:val="00864F4B"/>
    <w:rsid w:val="0087775C"/>
    <w:rsid w:val="00877A4F"/>
    <w:rsid w:val="00877BA8"/>
    <w:rsid w:val="00882456"/>
    <w:rsid w:val="00885F64"/>
    <w:rsid w:val="0089110D"/>
    <w:rsid w:val="008A04CF"/>
    <w:rsid w:val="008A2F48"/>
    <w:rsid w:val="008A4641"/>
    <w:rsid w:val="008A690A"/>
    <w:rsid w:val="008A7043"/>
    <w:rsid w:val="008A7615"/>
    <w:rsid w:val="008B3BDF"/>
    <w:rsid w:val="008C24F2"/>
    <w:rsid w:val="008C40A5"/>
    <w:rsid w:val="008D0C4B"/>
    <w:rsid w:val="008D32AD"/>
    <w:rsid w:val="008D4171"/>
    <w:rsid w:val="008D7262"/>
    <w:rsid w:val="008E39A5"/>
    <w:rsid w:val="008E53D3"/>
    <w:rsid w:val="008F0302"/>
    <w:rsid w:val="008F160F"/>
    <w:rsid w:val="008F46B7"/>
    <w:rsid w:val="008F4C5F"/>
    <w:rsid w:val="00900703"/>
    <w:rsid w:val="00902385"/>
    <w:rsid w:val="00902825"/>
    <w:rsid w:val="0090283B"/>
    <w:rsid w:val="00923D73"/>
    <w:rsid w:val="00926F4B"/>
    <w:rsid w:val="0094018C"/>
    <w:rsid w:val="00944632"/>
    <w:rsid w:val="00954966"/>
    <w:rsid w:val="009562ED"/>
    <w:rsid w:val="00963953"/>
    <w:rsid w:val="00966683"/>
    <w:rsid w:val="00970FD7"/>
    <w:rsid w:val="00971774"/>
    <w:rsid w:val="00975B16"/>
    <w:rsid w:val="009847DB"/>
    <w:rsid w:val="009852D9"/>
    <w:rsid w:val="0098701E"/>
    <w:rsid w:val="009876C1"/>
    <w:rsid w:val="009C2EFD"/>
    <w:rsid w:val="009D0CFC"/>
    <w:rsid w:val="009D3C47"/>
    <w:rsid w:val="009E31F9"/>
    <w:rsid w:val="009E3CBE"/>
    <w:rsid w:val="009E3D41"/>
    <w:rsid w:val="009E4EB0"/>
    <w:rsid w:val="009F0C73"/>
    <w:rsid w:val="009F2D87"/>
    <w:rsid w:val="00A00DB9"/>
    <w:rsid w:val="00A12846"/>
    <w:rsid w:val="00A16CDD"/>
    <w:rsid w:val="00A20E5B"/>
    <w:rsid w:val="00A25115"/>
    <w:rsid w:val="00A26D90"/>
    <w:rsid w:val="00A30B0F"/>
    <w:rsid w:val="00A3227D"/>
    <w:rsid w:val="00A32323"/>
    <w:rsid w:val="00A33C43"/>
    <w:rsid w:val="00A33D94"/>
    <w:rsid w:val="00A454CC"/>
    <w:rsid w:val="00A46D4C"/>
    <w:rsid w:val="00A476C9"/>
    <w:rsid w:val="00A476E4"/>
    <w:rsid w:val="00A5293E"/>
    <w:rsid w:val="00A62B2E"/>
    <w:rsid w:val="00A641C2"/>
    <w:rsid w:val="00A6443B"/>
    <w:rsid w:val="00A651D9"/>
    <w:rsid w:val="00A827FE"/>
    <w:rsid w:val="00A82A32"/>
    <w:rsid w:val="00A82B27"/>
    <w:rsid w:val="00A86E55"/>
    <w:rsid w:val="00A91379"/>
    <w:rsid w:val="00A93CE5"/>
    <w:rsid w:val="00A93D6F"/>
    <w:rsid w:val="00AA1C64"/>
    <w:rsid w:val="00AA3375"/>
    <w:rsid w:val="00AA402B"/>
    <w:rsid w:val="00AA5780"/>
    <w:rsid w:val="00AA706B"/>
    <w:rsid w:val="00AB2245"/>
    <w:rsid w:val="00AB25FA"/>
    <w:rsid w:val="00AB4A26"/>
    <w:rsid w:val="00AB6C01"/>
    <w:rsid w:val="00AC49F5"/>
    <w:rsid w:val="00AD2DDD"/>
    <w:rsid w:val="00AE2575"/>
    <w:rsid w:val="00AE472A"/>
    <w:rsid w:val="00AE5B7F"/>
    <w:rsid w:val="00AF1C97"/>
    <w:rsid w:val="00B1189C"/>
    <w:rsid w:val="00B14060"/>
    <w:rsid w:val="00B17BAC"/>
    <w:rsid w:val="00B2216A"/>
    <w:rsid w:val="00B375E1"/>
    <w:rsid w:val="00B423BE"/>
    <w:rsid w:val="00B43F14"/>
    <w:rsid w:val="00B45777"/>
    <w:rsid w:val="00B53452"/>
    <w:rsid w:val="00B61E70"/>
    <w:rsid w:val="00B62CE4"/>
    <w:rsid w:val="00B65988"/>
    <w:rsid w:val="00B6662D"/>
    <w:rsid w:val="00B84223"/>
    <w:rsid w:val="00B854CF"/>
    <w:rsid w:val="00B8636F"/>
    <w:rsid w:val="00B86879"/>
    <w:rsid w:val="00B86D8D"/>
    <w:rsid w:val="00B96689"/>
    <w:rsid w:val="00BA05C3"/>
    <w:rsid w:val="00BA13E3"/>
    <w:rsid w:val="00BA1526"/>
    <w:rsid w:val="00BA1BE6"/>
    <w:rsid w:val="00BA1EFC"/>
    <w:rsid w:val="00BA342D"/>
    <w:rsid w:val="00BB0175"/>
    <w:rsid w:val="00BB5E64"/>
    <w:rsid w:val="00BC4289"/>
    <w:rsid w:val="00BC76D0"/>
    <w:rsid w:val="00BC7F9B"/>
    <w:rsid w:val="00BD1B26"/>
    <w:rsid w:val="00BD2283"/>
    <w:rsid w:val="00BE7EE2"/>
    <w:rsid w:val="00BF1530"/>
    <w:rsid w:val="00C0775D"/>
    <w:rsid w:val="00C07DD9"/>
    <w:rsid w:val="00C1057A"/>
    <w:rsid w:val="00C10A79"/>
    <w:rsid w:val="00C128BF"/>
    <w:rsid w:val="00C142F7"/>
    <w:rsid w:val="00C17A42"/>
    <w:rsid w:val="00C22CDC"/>
    <w:rsid w:val="00C248DE"/>
    <w:rsid w:val="00C466D4"/>
    <w:rsid w:val="00C46B47"/>
    <w:rsid w:val="00C509D1"/>
    <w:rsid w:val="00C557E3"/>
    <w:rsid w:val="00C55CAD"/>
    <w:rsid w:val="00C70B2E"/>
    <w:rsid w:val="00C71460"/>
    <w:rsid w:val="00C74DA8"/>
    <w:rsid w:val="00C8021E"/>
    <w:rsid w:val="00C9362E"/>
    <w:rsid w:val="00CA42E7"/>
    <w:rsid w:val="00CB0A14"/>
    <w:rsid w:val="00CB1DD0"/>
    <w:rsid w:val="00CC4575"/>
    <w:rsid w:val="00CC4F5C"/>
    <w:rsid w:val="00CD29C8"/>
    <w:rsid w:val="00CD5B28"/>
    <w:rsid w:val="00CD67DE"/>
    <w:rsid w:val="00CE1500"/>
    <w:rsid w:val="00CE2988"/>
    <w:rsid w:val="00CE4742"/>
    <w:rsid w:val="00CF53DE"/>
    <w:rsid w:val="00CF5616"/>
    <w:rsid w:val="00D04CA3"/>
    <w:rsid w:val="00D04F22"/>
    <w:rsid w:val="00D0573B"/>
    <w:rsid w:val="00D078E7"/>
    <w:rsid w:val="00D116F7"/>
    <w:rsid w:val="00D12FA4"/>
    <w:rsid w:val="00D15B98"/>
    <w:rsid w:val="00D216F9"/>
    <w:rsid w:val="00D23D10"/>
    <w:rsid w:val="00D2637C"/>
    <w:rsid w:val="00D30B3F"/>
    <w:rsid w:val="00D31555"/>
    <w:rsid w:val="00D375E0"/>
    <w:rsid w:val="00D37D7F"/>
    <w:rsid w:val="00D43DA6"/>
    <w:rsid w:val="00D453D2"/>
    <w:rsid w:val="00D50FEC"/>
    <w:rsid w:val="00D51357"/>
    <w:rsid w:val="00D5517B"/>
    <w:rsid w:val="00D602B3"/>
    <w:rsid w:val="00D71536"/>
    <w:rsid w:val="00D80112"/>
    <w:rsid w:val="00D828E6"/>
    <w:rsid w:val="00D9235D"/>
    <w:rsid w:val="00D95B84"/>
    <w:rsid w:val="00D967DA"/>
    <w:rsid w:val="00DA1923"/>
    <w:rsid w:val="00DA21D4"/>
    <w:rsid w:val="00DA7AAD"/>
    <w:rsid w:val="00DB1816"/>
    <w:rsid w:val="00DB192F"/>
    <w:rsid w:val="00DB38A9"/>
    <w:rsid w:val="00DB4106"/>
    <w:rsid w:val="00DB4C56"/>
    <w:rsid w:val="00DB5549"/>
    <w:rsid w:val="00DC0928"/>
    <w:rsid w:val="00DC41EB"/>
    <w:rsid w:val="00DD4A24"/>
    <w:rsid w:val="00DD586B"/>
    <w:rsid w:val="00DF0155"/>
    <w:rsid w:val="00DF05AC"/>
    <w:rsid w:val="00DF125C"/>
    <w:rsid w:val="00DF511D"/>
    <w:rsid w:val="00DF6172"/>
    <w:rsid w:val="00DF64E6"/>
    <w:rsid w:val="00DF652D"/>
    <w:rsid w:val="00DF763F"/>
    <w:rsid w:val="00E012CD"/>
    <w:rsid w:val="00E04333"/>
    <w:rsid w:val="00E05D65"/>
    <w:rsid w:val="00E07217"/>
    <w:rsid w:val="00E1337F"/>
    <w:rsid w:val="00E17D4E"/>
    <w:rsid w:val="00E20ADA"/>
    <w:rsid w:val="00E23EA4"/>
    <w:rsid w:val="00E26C16"/>
    <w:rsid w:val="00E27176"/>
    <w:rsid w:val="00E30E49"/>
    <w:rsid w:val="00E34AC8"/>
    <w:rsid w:val="00E362EF"/>
    <w:rsid w:val="00E44331"/>
    <w:rsid w:val="00E46FB0"/>
    <w:rsid w:val="00E61CBB"/>
    <w:rsid w:val="00E63749"/>
    <w:rsid w:val="00E73DF8"/>
    <w:rsid w:val="00E760CE"/>
    <w:rsid w:val="00E76AFD"/>
    <w:rsid w:val="00E906D1"/>
    <w:rsid w:val="00E9377C"/>
    <w:rsid w:val="00E9547C"/>
    <w:rsid w:val="00E96D73"/>
    <w:rsid w:val="00EA403F"/>
    <w:rsid w:val="00EB212E"/>
    <w:rsid w:val="00EB5B53"/>
    <w:rsid w:val="00EB6336"/>
    <w:rsid w:val="00EB6B89"/>
    <w:rsid w:val="00EC5D31"/>
    <w:rsid w:val="00ED5595"/>
    <w:rsid w:val="00ED6985"/>
    <w:rsid w:val="00EE685B"/>
    <w:rsid w:val="00EF2675"/>
    <w:rsid w:val="00EF3774"/>
    <w:rsid w:val="00F04E65"/>
    <w:rsid w:val="00F0756D"/>
    <w:rsid w:val="00F1086D"/>
    <w:rsid w:val="00F14BB6"/>
    <w:rsid w:val="00F15EC4"/>
    <w:rsid w:val="00F234D7"/>
    <w:rsid w:val="00F26E05"/>
    <w:rsid w:val="00F31548"/>
    <w:rsid w:val="00F328FF"/>
    <w:rsid w:val="00F333F8"/>
    <w:rsid w:val="00F34129"/>
    <w:rsid w:val="00F43416"/>
    <w:rsid w:val="00F47279"/>
    <w:rsid w:val="00F47B40"/>
    <w:rsid w:val="00F50C5B"/>
    <w:rsid w:val="00F50CC4"/>
    <w:rsid w:val="00F54F02"/>
    <w:rsid w:val="00F573F4"/>
    <w:rsid w:val="00F6247A"/>
    <w:rsid w:val="00F64EB0"/>
    <w:rsid w:val="00F71AD5"/>
    <w:rsid w:val="00F73E3A"/>
    <w:rsid w:val="00F90519"/>
    <w:rsid w:val="00FA04B8"/>
    <w:rsid w:val="00FA6876"/>
    <w:rsid w:val="00FB20C8"/>
    <w:rsid w:val="00FC2BCC"/>
    <w:rsid w:val="00FC3D50"/>
    <w:rsid w:val="00FC5979"/>
    <w:rsid w:val="00FD0F87"/>
    <w:rsid w:val="00FD3298"/>
    <w:rsid w:val="00FE3C12"/>
    <w:rsid w:val="00FE49B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A3D52"/>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192F"/>
    <w:pPr>
      <w:jc w:val="both"/>
    </w:pPr>
    <w:rPr>
      <w:sz w:val="24"/>
      <w:lang w:val="es-ES"/>
    </w:rPr>
  </w:style>
  <w:style w:type="paragraph" w:styleId="Ttulo1">
    <w:name w:val="heading 1"/>
    <w:basedOn w:val="Normal"/>
    <w:next w:val="Normal"/>
    <w:link w:val="Ttulo1Car"/>
    <w:uiPriority w:val="9"/>
    <w:qFormat/>
    <w:rsid w:val="004A4057"/>
    <w:pPr>
      <w:keepNext/>
      <w:keepLines/>
      <w:numPr>
        <w:numId w:val="18"/>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8"/>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8"/>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customStyle="1" w:styleId="Bibliografa1">
    <w:name w:val="Bibliografía1"/>
    <w:basedOn w:val="Normal"/>
    <w:link w:val="BibliographyCar"/>
    <w:rsid w:val="009E4EB0"/>
    <w:pPr>
      <w:tabs>
        <w:tab w:val="left" w:pos="380"/>
      </w:tabs>
      <w:spacing w:after="0" w:line="240" w:lineRule="auto"/>
      <w:ind w:left="384" w:hanging="384"/>
    </w:pPr>
  </w:style>
  <w:style w:type="character" w:customStyle="1" w:styleId="BibliographyCar">
    <w:name w:val="Bibliography Car"/>
    <w:basedOn w:val="Fuentedeprrafopredeter"/>
    <w:link w:val="Bibliografa1"/>
    <w:rsid w:val="009E4EB0"/>
    <w:rPr>
      <w:sz w:val="24"/>
      <w:lang w:val="es-ES"/>
    </w:rPr>
  </w:style>
  <w:style w:type="character" w:styleId="Mencinsinresolver">
    <w:name w:val="Unresolved Mention"/>
    <w:basedOn w:val="Fuentedeprrafopredeter"/>
    <w:uiPriority w:val="99"/>
    <w:semiHidden/>
    <w:unhideWhenUsed/>
    <w:rsid w:val="00675483"/>
    <w:rPr>
      <w:color w:val="808080"/>
      <w:shd w:val="clear" w:color="auto" w:fill="E6E6E6"/>
    </w:rPr>
  </w:style>
  <w:style w:type="paragraph" w:styleId="NormalWeb">
    <w:name w:val="Normal (Web)"/>
    <w:basedOn w:val="Normal"/>
    <w:uiPriority w:val="99"/>
    <w:semiHidden/>
    <w:unhideWhenUsed/>
    <w:rsid w:val="00E34A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HTMLconformatoprevio">
    <w:name w:val="HTML Preformatted"/>
    <w:basedOn w:val="Normal"/>
    <w:link w:val="HTMLconformatoprevioCar"/>
    <w:uiPriority w:val="99"/>
    <w:unhideWhenUsed/>
    <w:rsid w:val="008F4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46B7"/>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64806">
      <w:bodyDiv w:val="1"/>
      <w:marLeft w:val="0"/>
      <w:marRight w:val="0"/>
      <w:marTop w:val="0"/>
      <w:marBottom w:val="0"/>
      <w:divBdr>
        <w:top w:val="none" w:sz="0" w:space="0" w:color="auto"/>
        <w:left w:val="none" w:sz="0" w:space="0" w:color="auto"/>
        <w:bottom w:val="none" w:sz="0" w:space="0" w:color="auto"/>
        <w:right w:val="none" w:sz="0" w:space="0" w:color="auto"/>
      </w:divBdr>
    </w:div>
    <w:div w:id="69500333">
      <w:bodyDiv w:val="1"/>
      <w:marLeft w:val="0"/>
      <w:marRight w:val="0"/>
      <w:marTop w:val="0"/>
      <w:marBottom w:val="0"/>
      <w:divBdr>
        <w:top w:val="none" w:sz="0" w:space="0" w:color="auto"/>
        <w:left w:val="none" w:sz="0" w:space="0" w:color="auto"/>
        <w:bottom w:val="none" w:sz="0" w:space="0" w:color="auto"/>
        <w:right w:val="none" w:sz="0" w:space="0" w:color="auto"/>
      </w:divBdr>
    </w:div>
    <w:div w:id="285815356">
      <w:bodyDiv w:val="1"/>
      <w:marLeft w:val="0"/>
      <w:marRight w:val="0"/>
      <w:marTop w:val="0"/>
      <w:marBottom w:val="0"/>
      <w:divBdr>
        <w:top w:val="none" w:sz="0" w:space="0" w:color="auto"/>
        <w:left w:val="none" w:sz="0" w:space="0" w:color="auto"/>
        <w:bottom w:val="none" w:sz="0" w:space="0" w:color="auto"/>
        <w:right w:val="none" w:sz="0" w:space="0" w:color="auto"/>
      </w:divBdr>
    </w:div>
    <w:div w:id="305477375">
      <w:bodyDiv w:val="1"/>
      <w:marLeft w:val="0"/>
      <w:marRight w:val="0"/>
      <w:marTop w:val="0"/>
      <w:marBottom w:val="0"/>
      <w:divBdr>
        <w:top w:val="none" w:sz="0" w:space="0" w:color="auto"/>
        <w:left w:val="none" w:sz="0" w:space="0" w:color="auto"/>
        <w:bottom w:val="none" w:sz="0" w:space="0" w:color="auto"/>
        <w:right w:val="none" w:sz="0" w:space="0" w:color="auto"/>
      </w:divBdr>
    </w:div>
    <w:div w:id="325209824">
      <w:bodyDiv w:val="1"/>
      <w:marLeft w:val="0"/>
      <w:marRight w:val="0"/>
      <w:marTop w:val="0"/>
      <w:marBottom w:val="0"/>
      <w:divBdr>
        <w:top w:val="none" w:sz="0" w:space="0" w:color="auto"/>
        <w:left w:val="none" w:sz="0" w:space="0" w:color="auto"/>
        <w:bottom w:val="none" w:sz="0" w:space="0" w:color="auto"/>
        <w:right w:val="none" w:sz="0" w:space="0" w:color="auto"/>
      </w:divBdr>
    </w:div>
    <w:div w:id="336542145">
      <w:bodyDiv w:val="1"/>
      <w:marLeft w:val="0"/>
      <w:marRight w:val="0"/>
      <w:marTop w:val="0"/>
      <w:marBottom w:val="0"/>
      <w:divBdr>
        <w:top w:val="none" w:sz="0" w:space="0" w:color="auto"/>
        <w:left w:val="none" w:sz="0" w:space="0" w:color="auto"/>
        <w:bottom w:val="none" w:sz="0" w:space="0" w:color="auto"/>
        <w:right w:val="none" w:sz="0" w:space="0" w:color="auto"/>
      </w:divBdr>
    </w:div>
    <w:div w:id="524443565">
      <w:bodyDiv w:val="1"/>
      <w:marLeft w:val="0"/>
      <w:marRight w:val="0"/>
      <w:marTop w:val="0"/>
      <w:marBottom w:val="0"/>
      <w:divBdr>
        <w:top w:val="none" w:sz="0" w:space="0" w:color="auto"/>
        <w:left w:val="none" w:sz="0" w:space="0" w:color="auto"/>
        <w:bottom w:val="none" w:sz="0" w:space="0" w:color="auto"/>
        <w:right w:val="none" w:sz="0" w:space="0" w:color="auto"/>
      </w:divBdr>
    </w:div>
    <w:div w:id="572735322">
      <w:bodyDiv w:val="1"/>
      <w:marLeft w:val="0"/>
      <w:marRight w:val="0"/>
      <w:marTop w:val="0"/>
      <w:marBottom w:val="0"/>
      <w:divBdr>
        <w:top w:val="none" w:sz="0" w:space="0" w:color="auto"/>
        <w:left w:val="none" w:sz="0" w:space="0" w:color="auto"/>
        <w:bottom w:val="none" w:sz="0" w:space="0" w:color="auto"/>
        <w:right w:val="none" w:sz="0" w:space="0" w:color="auto"/>
      </w:divBdr>
    </w:div>
    <w:div w:id="580260929">
      <w:bodyDiv w:val="1"/>
      <w:marLeft w:val="0"/>
      <w:marRight w:val="0"/>
      <w:marTop w:val="0"/>
      <w:marBottom w:val="0"/>
      <w:divBdr>
        <w:top w:val="none" w:sz="0" w:space="0" w:color="auto"/>
        <w:left w:val="none" w:sz="0" w:space="0" w:color="auto"/>
        <w:bottom w:val="none" w:sz="0" w:space="0" w:color="auto"/>
        <w:right w:val="none" w:sz="0" w:space="0" w:color="auto"/>
      </w:divBdr>
    </w:div>
    <w:div w:id="891579945">
      <w:bodyDiv w:val="1"/>
      <w:marLeft w:val="0"/>
      <w:marRight w:val="0"/>
      <w:marTop w:val="0"/>
      <w:marBottom w:val="0"/>
      <w:divBdr>
        <w:top w:val="none" w:sz="0" w:space="0" w:color="auto"/>
        <w:left w:val="none" w:sz="0" w:space="0" w:color="auto"/>
        <w:bottom w:val="none" w:sz="0" w:space="0" w:color="auto"/>
        <w:right w:val="none" w:sz="0" w:space="0" w:color="auto"/>
      </w:divBdr>
    </w:div>
    <w:div w:id="1004086553">
      <w:bodyDiv w:val="1"/>
      <w:marLeft w:val="0"/>
      <w:marRight w:val="0"/>
      <w:marTop w:val="0"/>
      <w:marBottom w:val="0"/>
      <w:divBdr>
        <w:top w:val="none" w:sz="0" w:space="0" w:color="auto"/>
        <w:left w:val="none" w:sz="0" w:space="0" w:color="auto"/>
        <w:bottom w:val="none" w:sz="0" w:space="0" w:color="auto"/>
        <w:right w:val="none" w:sz="0" w:space="0" w:color="auto"/>
      </w:divBdr>
    </w:div>
    <w:div w:id="1158884409">
      <w:bodyDiv w:val="1"/>
      <w:marLeft w:val="0"/>
      <w:marRight w:val="0"/>
      <w:marTop w:val="0"/>
      <w:marBottom w:val="0"/>
      <w:divBdr>
        <w:top w:val="none" w:sz="0" w:space="0" w:color="auto"/>
        <w:left w:val="none" w:sz="0" w:space="0" w:color="auto"/>
        <w:bottom w:val="none" w:sz="0" w:space="0" w:color="auto"/>
        <w:right w:val="none" w:sz="0" w:space="0" w:color="auto"/>
      </w:divBdr>
    </w:div>
    <w:div w:id="1202596816">
      <w:bodyDiv w:val="1"/>
      <w:marLeft w:val="0"/>
      <w:marRight w:val="0"/>
      <w:marTop w:val="0"/>
      <w:marBottom w:val="0"/>
      <w:divBdr>
        <w:top w:val="none" w:sz="0" w:space="0" w:color="auto"/>
        <w:left w:val="none" w:sz="0" w:space="0" w:color="auto"/>
        <w:bottom w:val="none" w:sz="0" w:space="0" w:color="auto"/>
        <w:right w:val="none" w:sz="0" w:space="0" w:color="auto"/>
      </w:divBdr>
    </w:div>
    <w:div w:id="1253512469">
      <w:bodyDiv w:val="1"/>
      <w:marLeft w:val="0"/>
      <w:marRight w:val="0"/>
      <w:marTop w:val="0"/>
      <w:marBottom w:val="0"/>
      <w:divBdr>
        <w:top w:val="none" w:sz="0" w:space="0" w:color="auto"/>
        <w:left w:val="none" w:sz="0" w:space="0" w:color="auto"/>
        <w:bottom w:val="none" w:sz="0" w:space="0" w:color="auto"/>
        <w:right w:val="none" w:sz="0" w:space="0" w:color="auto"/>
      </w:divBdr>
    </w:div>
    <w:div w:id="1269701628">
      <w:bodyDiv w:val="1"/>
      <w:marLeft w:val="0"/>
      <w:marRight w:val="0"/>
      <w:marTop w:val="0"/>
      <w:marBottom w:val="0"/>
      <w:divBdr>
        <w:top w:val="none" w:sz="0" w:space="0" w:color="auto"/>
        <w:left w:val="none" w:sz="0" w:space="0" w:color="auto"/>
        <w:bottom w:val="none" w:sz="0" w:space="0" w:color="auto"/>
        <w:right w:val="none" w:sz="0" w:space="0" w:color="auto"/>
      </w:divBdr>
    </w:div>
    <w:div w:id="1462455365">
      <w:bodyDiv w:val="1"/>
      <w:marLeft w:val="0"/>
      <w:marRight w:val="0"/>
      <w:marTop w:val="0"/>
      <w:marBottom w:val="0"/>
      <w:divBdr>
        <w:top w:val="none" w:sz="0" w:space="0" w:color="auto"/>
        <w:left w:val="none" w:sz="0" w:space="0" w:color="auto"/>
        <w:bottom w:val="none" w:sz="0" w:space="0" w:color="auto"/>
        <w:right w:val="none" w:sz="0" w:space="0" w:color="auto"/>
      </w:divBdr>
    </w:div>
    <w:div w:id="1604918952">
      <w:bodyDiv w:val="1"/>
      <w:marLeft w:val="0"/>
      <w:marRight w:val="0"/>
      <w:marTop w:val="0"/>
      <w:marBottom w:val="0"/>
      <w:divBdr>
        <w:top w:val="none" w:sz="0" w:space="0" w:color="auto"/>
        <w:left w:val="none" w:sz="0" w:space="0" w:color="auto"/>
        <w:bottom w:val="none" w:sz="0" w:space="0" w:color="auto"/>
        <w:right w:val="none" w:sz="0" w:space="0" w:color="auto"/>
      </w:divBdr>
    </w:div>
    <w:div w:id="1638605245">
      <w:bodyDiv w:val="1"/>
      <w:marLeft w:val="0"/>
      <w:marRight w:val="0"/>
      <w:marTop w:val="0"/>
      <w:marBottom w:val="0"/>
      <w:divBdr>
        <w:top w:val="none" w:sz="0" w:space="0" w:color="auto"/>
        <w:left w:val="none" w:sz="0" w:space="0" w:color="auto"/>
        <w:bottom w:val="none" w:sz="0" w:space="0" w:color="auto"/>
        <w:right w:val="none" w:sz="0" w:space="0" w:color="auto"/>
      </w:divBdr>
    </w:div>
    <w:div w:id="1670985863">
      <w:bodyDiv w:val="1"/>
      <w:marLeft w:val="0"/>
      <w:marRight w:val="0"/>
      <w:marTop w:val="0"/>
      <w:marBottom w:val="0"/>
      <w:divBdr>
        <w:top w:val="none" w:sz="0" w:space="0" w:color="auto"/>
        <w:left w:val="none" w:sz="0" w:space="0" w:color="auto"/>
        <w:bottom w:val="none" w:sz="0" w:space="0" w:color="auto"/>
        <w:right w:val="none" w:sz="0" w:space="0" w:color="auto"/>
      </w:divBdr>
    </w:div>
    <w:div w:id="1834099325">
      <w:bodyDiv w:val="1"/>
      <w:marLeft w:val="0"/>
      <w:marRight w:val="0"/>
      <w:marTop w:val="0"/>
      <w:marBottom w:val="0"/>
      <w:divBdr>
        <w:top w:val="none" w:sz="0" w:space="0" w:color="auto"/>
        <w:left w:val="none" w:sz="0" w:space="0" w:color="auto"/>
        <w:bottom w:val="none" w:sz="0" w:space="0" w:color="auto"/>
        <w:right w:val="none" w:sz="0" w:space="0" w:color="auto"/>
      </w:divBdr>
    </w:div>
    <w:div w:id="192101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Users/inigo/Library/Containers/com.microsoft.Word/Data/Desktop/FINAL%20PFG/PLANTILLAS/Memoria-PFG_A07_In&#771;igo_Monta&#769;nchez.docx" TargetMode="External"/><Relationship Id="rId42" Type="http://schemas.openxmlformats.org/officeDocument/2006/relationships/hyperlink" Target="file:////Users/inigo/Library/Containers/com.microsoft.Word/Data/Desktop/FINAL%20PFG/PLANTILLAS/Memoria-PFG_A07_In&#771;igo_Monta&#769;nchez.docx" TargetMode="External"/><Relationship Id="rId63" Type="http://schemas.openxmlformats.org/officeDocument/2006/relationships/image" Target="media/image5.png"/><Relationship Id="rId84" Type="http://schemas.openxmlformats.org/officeDocument/2006/relationships/image" Target="media/image26.png"/><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07" Type="http://schemas.openxmlformats.org/officeDocument/2006/relationships/image" Target="media/image49.png"/><Relationship Id="rId11" Type="http://schemas.openxmlformats.org/officeDocument/2006/relationships/footer" Target="footer2.xml"/><Relationship Id="rId32" Type="http://schemas.openxmlformats.org/officeDocument/2006/relationships/hyperlink" Target="file:////Users/inigo/Library/Containers/com.microsoft.Word/Data/Desktop/FINAL%20PFG/PLANTILLAS/Memoria-PFG_A07_In&#771;igo_Monta&#769;nchez.docx" TargetMode="External"/><Relationship Id="rId53" Type="http://schemas.openxmlformats.org/officeDocument/2006/relationships/hyperlink" Target="file:////Users/inigo/Library/Containers/com.microsoft.Word/Data/Desktop/FINAL%20PFG/PLANTILLAS/Memoria-PFG_A07_In&#771;igo_Monta&#769;nchez.docx" TargetMode="External"/><Relationship Id="rId74" Type="http://schemas.openxmlformats.org/officeDocument/2006/relationships/image" Target="media/image16.png"/><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37.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Users/inigo/Library/Containers/com.microsoft.Word/Data/Desktop/FINAL%20PFG/PLANTILLAS/Memoria-PFG_A07_In&#771;igo_Monta&#769;nchez.docx" TargetMode="External"/><Relationship Id="rId43" Type="http://schemas.openxmlformats.org/officeDocument/2006/relationships/hyperlink" Target="file:////Users/inigo/Library/Containers/com.microsoft.Word/Data/Desktop/FINAL%20PFG/PLANTILLAS/Memoria-PFG_A07_In&#771;igo_Monta&#769;nchez.docx" TargetMode="External"/><Relationship Id="rId64" Type="http://schemas.openxmlformats.org/officeDocument/2006/relationships/image" Target="media/image6.png"/><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27.png"/><Relationship Id="rId150" Type="http://schemas.openxmlformats.org/officeDocument/2006/relationships/image" Target="media/image92.png"/><Relationship Id="rId171" Type="http://schemas.openxmlformats.org/officeDocument/2006/relationships/image" Target="media/image113.png"/><Relationship Id="rId12" Type="http://schemas.openxmlformats.org/officeDocument/2006/relationships/hyperlink" Target="file:////Users/inigo/Library/Containers/com.microsoft.Word/Data/Desktop/FINAL%20PFG/PLANTILLAS/Memoria-PFG_A07_In&#771;igo_Monta&#769;nchez.docx" TargetMode="External"/><Relationship Id="rId33" Type="http://schemas.openxmlformats.org/officeDocument/2006/relationships/hyperlink" Target="file:////Users/inigo/Library/Containers/com.microsoft.Word/Data/Desktop/FINAL%20PFG/PLANTILLAS/Memoria-PFG_A07_In&#771;igo_Monta&#769;nchez.docx" TargetMode="External"/><Relationship Id="rId108" Type="http://schemas.openxmlformats.org/officeDocument/2006/relationships/image" Target="media/image50.png"/><Relationship Id="rId129" Type="http://schemas.openxmlformats.org/officeDocument/2006/relationships/image" Target="media/image71.png"/><Relationship Id="rId54" Type="http://schemas.openxmlformats.org/officeDocument/2006/relationships/hyperlink" Target="file:////Users/inigo/Library/Containers/com.microsoft.Word/Data/Desktop/FINAL%20PFG/PLANTILLAS/Memoria-PFG_A07_In&#771;igo_Monta&#769;nchez.docx" TargetMode="External"/><Relationship Id="rId75" Type="http://schemas.openxmlformats.org/officeDocument/2006/relationships/image" Target="media/image17.png"/><Relationship Id="rId96" Type="http://schemas.openxmlformats.org/officeDocument/2006/relationships/image" Target="media/image38.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webSettings" Target="webSettings.xml"/><Relationship Id="rId23" Type="http://schemas.openxmlformats.org/officeDocument/2006/relationships/hyperlink" Target="file:////Users/inigo/Library/Containers/com.microsoft.Word/Data/Desktop/FINAL%20PFG/PLANTILLAS/Memoria-PFG_A07_In&#771;igo_Monta&#769;nchez.docx" TargetMode="External"/><Relationship Id="rId119" Type="http://schemas.openxmlformats.org/officeDocument/2006/relationships/image" Target="media/image61.png"/><Relationship Id="rId44" Type="http://schemas.openxmlformats.org/officeDocument/2006/relationships/hyperlink" Target="file:////Users/inigo/Library/Containers/com.microsoft.Word/Data/Desktop/FINAL%20PFG/PLANTILLAS/Memoria-PFG_A07_In&#771;igo_Monta&#769;nchez.docx" TargetMode="External"/><Relationship Id="rId65" Type="http://schemas.openxmlformats.org/officeDocument/2006/relationships/image" Target="media/image7.png"/><Relationship Id="rId86" Type="http://schemas.openxmlformats.org/officeDocument/2006/relationships/image" Target="media/image28.pn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image" Target="media/image114.png"/><Relationship Id="rId13" Type="http://schemas.openxmlformats.org/officeDocument/2006/relationships/hyperlink" Target="file:////Users/inigo/Library/Containers/com.microsoft.Word/Data/Desktop/FINAL%20PFG/PLANTILLAS/Memoria-PFG_A07_In&#771;igo_Monta&#769;nchez.docx" TargetMode="External"/><Relationship Id="rId18" Type="http://schemas.openxmlformats.org/officeDocument/2006/relationships/hyperlink" Target="file:////Users/inigo/Library/Containers/com.microsoft.Word/Data/Desktop/FINAL%20PFG/PLANTILLAS/Memoria-PFG_A07_In&#771;igo_Monta&#769;nchez.docx" TargetMode="External"/><Relationship Id="rId39" Type="http://schemas.openxmlformats.org/officeDocument/2006/relationships/hyperlink" Target="file:////Users/inigo/Library/Containers/com.microsoft.Word/Data/Desktop/FINAL%20PFG/PLANTILLAS/Memoria-PFG_A07_In&#771;igo_Monta&#769;nchez.docx" TargetMode="External"/><Relationship Id="rId109" Type="http://schemas.openxmlformats.org/officeDocument/2006/relationships/image" Target="media/image51.png"/><Relationship Id="rId34" Type="http://schemas.openxmlformats.org/officeDocument/2006/relationships/hyperlink" Target="file:////Users/inigo/Library/Containers/com.microsoft.Word/Data/Desktop/FINAL%20PFG/PLANTILLAS/Memoria-PFG_A07_In&#771;igo_Monta&#769;nchez.docx" TargetMode="External"/><Relationship Id="rId50" Type="http://schemas.openxmlformats.org/officeDocument/2006/relationships/hyperlink" Target="file:////Users/inigo/Library/Containers/com.microsoft.Word/Data/Desktop/FINAL%20PFG/PLANTILLAS/Memoria-PFG_A07_In&#771;igo_Monta&#769;nchez.docx" TargetMode="External"/><Relationship Id="rId55" Type="http://schemas.openxmlformats.org/officeDocument/2006/relationships/hyperlink" Target="file:////Users/inigo/Library/Containers/com.microsoft.Word/Data/Desktop/FINAL%20PFG/PLANTILLAS/Memoria-PFG_A07_In&#771;igo_Monta&#769;nchez.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34.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hyperlink" Target="file:////Users/inigo/Library/Containers/com.microsoft.Word/Data/Desktop/FINAL%20PFG/PLANTILLAS/Memoria-PFG_A07_In&#771;igo_Monta&#769;nchez.docx" TargetMode="External"/><Relationship Id="rId24" Type="http://schemas.openxmlformats.org/officeDocument/2006/relationships/hyperlink" Target="file:////Users/inigo/Library/Containers/com.microsoft.Word/Data/Desktop/FINAL%20PFG/PLANTILLAS/Memoria-PFG_A07_In&#771;igo_Monta&#769;nchez.docx" TargetMode="External"/><Relationship Id="rId40" Type="http://schemas.openxmlformats.org/officeDocument/2006/relationships/hyperlink" Target="file:////Users/inigo/Library/Containers/com.microsoft.Word/Data/Desktop/FINAL%20PFG/PLANTILLAS/Memoria-PFG_A07_In&#771;igo_Monta&#769;nchez.docx" TargetMode="External"/><Relationship Id="rId45" Type="http://schemas.openxmlformats.org/officeDocument/2006/relationships/hyperlink" Target="file:////Users/inigo/Library/Containers/com.microsoft.Word/Data/Desktop/FINAL%20PFG/PLANTILLAS/Memoria-PFG_A07_In&#771;igo_Monta&#769;nchez.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3.png"/><Relationship Id="rId82" Type="http://schemas.openxmlformats.org/officeDocument/2006/relationships/image" Target="media/image24.png"/><Relationship Id="rId152" Type="http://schemas.openxmlformats.org/officeDocument/2006/relationships/image" Target="media/image94.png"/><Relationship Id="rId173" Type="http://schemas.openxmlformats.org/officeDocument/2006/relationships/image" Target="media/image115.png"/><Relationship Id="rId19" Type="http://schemas.openxmlformats.org/officeDocument/2006/relationships/hyperlink" Target="file:////Users/inigo/Library/Containers/com.microsoft.Word/Data/Desktop/FINAL%20PFG/PLANTILLAS/Memoria-PFG_A07_In&#771;igo_Monta&#769;nchez.docx" TargetMode="External"/><Relationship Id="rId14" Type="http://schemas.openxmlformats.org/officeDocument/2006/relationships/hyperlink" Target="file:////Users/inigo/Library/Containers/com.microsoft.Word/Data/Desktop/FINAL%20PFG/PLANTILLAS/Memoria-PFG_A07_In&#771;igo_Monta&#769;nchez.docx" TargetMode="External"/><Relationship Id="rId30" Type="http://schemas.openxmlformats.org/officeDocument/2006/relationships/hyperlink" Target="file:////Users/inigo/Library/Containers/com.microsoft.Word/Data/Desktop/FINAL%20PFG/PLANTILLAS/Memoria-PFG_A07_In&#771;igo_Monta&#769;nchez.docx" TargetMode="External"/><Relationship Id="rId35" Type="http://schemas.openxmlformats.org/officeDocument/2006/relationships/hyperlink" Target="file:////Users/inigo/Library/Containers/com.microsoft.Word/Data/Desktop/FINAL%20PFG/PLANTILLAS/Memoria-PFG_A07_In&#771;igo_Monta&#769;nchez.docx" TargetMode="External"/><Relationship Id="rId56" Type="http://schemas.openxmlformats.org/officeDocument/2006/relationships/hyperlink" Target="file:////Users/inigo/Library/Containers/com.microsoft.Word/Data/Desktop/FINAL%20PFG/PLANTILLAS/Memoria-PFG_A07_In&#771;igo_Monta&#769;nchez.docx"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hyperlink" Target="file:////Users/inigo/Library/Containers/com.microsoft.Word/Data/Desktop/FINAL%20PFG/PLANTILLAS/Memoria-PFG_A07_In&#771;igo_Monta&#769;nchez.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file:////Users/inigo/Library/Containers/com.microsoft.Word/Data/Desktop/FINAL%20PFG/PLANTILLAS/Memoria-PFG_A07_In&#771;igo_Monta&#769;nchez.docx" TargetMode="External"/><Relationship Id="rId46" Type="http://schemas.openxmlformats.org/officeDocument/2006/relationships/hyperlink" Target="file:////Users/inigo/Library/Containers/com.microsoft.Word/Data/Desktop/FINAL%20PFG/PLANTILLAS/Memoria-PFG_A07_In&#771;igo_Monta&#769;nchez.docx" TargetMode="External"/><Relationship Id="rId67" Type="http://schemas.openxmlformats.org/officeDocument/2006/relationships/image" Target="media/image9.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Users/inigo/Library/Containers/com.microsoft.Word/Data/Desktop/FINAL%20PFG/PLANTILLAS/Memoria-PFG_A07_In&#771;igo_Monta&#769;nchez.docx" TargetMode="External"/><Relationship Id="rId41" Type="http://schemas.openxmlformats.org/officeDocument/2006/relationships/hyperlink" Target="file:////Users/inigo/Library/Containers/com.microsoft.Word/Data/Desktop/FINAL%20PFG/PLANTILLAS/Memoria-PFG_A07_In&#771;igo_Monta&#769;nchez.docx" TargetMode="External"/><Relationship Id="rId62" Type="http://schemas.openxmlformats.org/officeDocument/2006/relationships/image" Target="media/image4.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0" Type="http://schemas.openxmlformats.org/officeDocument/2006/relationships/theme" Target="theme/theme1.xml"/><Relationship Id="rId15" Type="http://schemas.openxmlformats.org/officeDocument/2006/relationships/hyperlink" Target="file:////Users/inigo/Library/Containers/com.microsoft.Word/Data/Desktop/FINAL%20PFG/PLANTILLAS/Memoria-PFG_A07_In&#771;igo_Monta&#769;nchez.docx" TargetMode="External"/><Relationship Id="rId36" Type="http://schemas.openxmlformats.org/officeDocument/2006/relationships/hyperlink" Target="file:////Users/inigo/Library/Containers/com.microsoft.Word/Data/Desktop/FINAL%20PFG/PLANTILLAS/Memoria-PFG_A07_In&#771;igo_Monta&#769;nchez.docx" TargetMode="External"/><Relationship Id="rId57" Type="http://schemas.openxmlformats.org/officeDocument/2006/relationships/hyperlink" Target="file:////Users/inigo/Library/Containers/com.microsoft.Word/Data/Desktop/FINAL%20PFG/PLANTILLAS/Memoria-PFG_A07_In&#771;igo_Monta&#769;nchez.docx" TargetMode="External"/><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footer" Target="footer1.xml"/><Relationship Id="rId31" Type="http://schemas.openxmlformats.org/officeDocument/2006/relationships/hyperlink" Target="file:////Users/inigo/Library/Containers/com.microsoft.Word/Data/Desktop/FINAL%20PFG/PLANTILLAS/Memoria-PFG_A07_In&#771;igo_Monta&#769;nchez.docx" TargetMode="External"/><Relationship Id="rId52" Type="http://schemas.openxmlformats.org/officeDocument/2006/relationships/hyperlink" Target="file:////Users/inigo/Library/Containers/com.microsoft.Word/Data/Desktop/FINAL%20PFG/PLANTILLAS/Memoria-PFG_A07_In&#771;igo_Monta&#769;nchez.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22.png"/><Relationship Id="rId26" Type="http://schemas.openxmlformats.org/officeDocument/2006/relationships/hyperlink" Target="file:////Users/inigo/Library/Containers/com.microsoft.Word/Data/Desktop/FINAL%20PFG/PLANTILLAS/Memoria-PFG_A07_In&#771;igo_Monta&#769;nchez.docx" TargetMode="External"/><Relationship Id="rId47" Type="http://schemas.openxmlformats.org/officeDocument/2006/relationships/hyperlink" Target="file:////Users/inigo/Library/Containers/com.microsoft.Word/Data/Desktop/FINAL%20PFG/PLANTILLAS/Memoria-PFG_A07_In&#771;igo_Monta&#769;nchez.docx" TargetMode="External"/><Relationship Id="rId68" Type="http://schemas.openxmlformats.org/officeDocument/2006/relationships/image" Target="media/image10.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hyperlink" Target="file:////Users/inigo/Library/Containers/com.microsoft.Word/Data/Desktop/FINAL%20PFG/PLANTILLAS/Memoria-PFG_A07_In&#771;igo_Monta&#769;nchez.docx" TargetMode="External"/><Relationship Id="rId37" Type="http://schemas.openxmlformats.org/officeDocument/2006/relationships/hyperlink" Target="file:////Users/inigo/Library/Containers/com.microsoft.Word/Data/Desktop/FINAL%20PFG/PLANTILLAS/Memoria-PFG_A07_In&#771;igo_Monta&#769;nchez.docx" TargetMode="External"/><Relationship Id="rId58" Type="http://schemas.openxmlformats.org/officeDocument/2006/relationships/hyperlink" Target="file:////Users/inigo/Library/Containers/com.microsoft.Word/Data/Desktop/FINAL%20PFG/PLANTILLAS/Memoria-PFG_A07_In&#771;igo_Monta&#769;nchez.docx"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jpg"/><Relationship Id="rId27" Type="http://schemas.openxmlformats.org/officeDocument/2006/relationships/hyperlink" Target="file:////Users/inigo/Library/Containers/com.microsoft.Word/Data/Desktop/FINAL%20PFG/PLANTILLAS/Memoria-PFG_A07_In&#771;igo_Monta&#769;nchez.docx" TargetMode="External"/><Relationship Id="rId48" Type="http://schemas.openxmlformats.org/officeDocument/2006/relationships/hyperlink" Target="file:////Users/inigo/Library/Containers/com.microsoft.Word/Data/Desktop/FINAL%20PFG/PLANTILLAS/Memoria-PFG_A07_In&#771;igo_Monta&#769;nchez.docx" TargetMode="External"/><Relationship Id="rId69" Type="http://schemas.openxmlformats.org/officeDocument/2006/relationships/image" Target="media/image11.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Users/inigo/Library/Containers/com.microsoft.Word/Data/Desktop/FINAL%20PFG/PLANTILLAS/Memoria-PFG_A07_In&#771;igo_Monta&#769;nchez.docx" TargetMode="External"/><Relationship Id="rId38" Type="http://schemas.openxmlformats.org/officeDocument/2006/relationships/hyperlink" Target="file:////Users/inigo/Library/Containers/com.microsoft.Word/Data/Desktop/FINAL%20PFG/PLANTILLAS/Memoria-PFG_A07_In&#771;igo_Monta&#769;nchez.docx" TargetMode="External"/><Relationship Id="rId59" Type="http://schemas.openxmlformats.org/officeDocument/2006/relationships/hyperlink" Target="file:////Users/inigo/Library/Containers/com.microsoft.Word/Data/Desktop/FINAL%20PFG/PLANTILLAS/Memoria-PFG_A07_In&#771;igo_Monta&#769;nchez.docx" TargetMode="External"/><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2.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1" Type="http://schemas.openxmlformats.org/officeDocument/2006/relationships/customXml" Target="../customXml/item1.xml"/><Relationship Id="rId28" Type="http://schemas.openxmlformats.org/officeDocument/2006/relationships/hyperlink" Target="file:////Users/inigo/Library/Containers/com.microsoft.Word/Data/Desktop/FINAL%20PFG/PLANTILLAS/Memoria-PFG_A07_In&#771;igo_Monta&#769;nchez.docx" TargetMode="External"/><Relationship Id="rId49" Type="http://schemas.openxmlformats.org/officeDocument/2006/relationships/hyperlink" Target="file:////Users/inigo/Library/Containers/com.microsoft.Word/Data/Desktop/FINAL%20PFG/PLANTILLAS/Memoria-PFG_A07_In&#771;igo_Monta&#769;nchez.docx" TargetMode="External"/><Relationship Id="rId114" Type="http://schemas.openxmlformats.org/officeDocument/2006/relationships/image" Target="media/image56.png"/><Relationship Id="rId60" Type="http://schemas.openxmlformats.org/officeDocument/2006/relationships/image" Target="media/image2.png"/><Relationship Id="rId81" Type="http://schemas.openxmlformats.org/officeDocument/2006/relationships/image" Target="media/image23.emf"/><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9ECF7867-B09C-7B43-9EF9-6F6643FB5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1148</TotalTime>
  <Pages>103</Pages>
  <Words>18352</Words>
  <Characters>100936</Characters>
  <Application>Microsoft Office Word</Application>
  <DocSecurity>0</DocSecurity>
  <Lines>841</Lines>
  <Paragraphs>238</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119050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Usuario de Microsoft Office</cp:lastModifiedBy>
  <cp:revision>515</cp:revision>
  <cp:lastPrinted>2018-05-28T17:36:00Z</cp:lastPrinted>
  <dcterms:created xsi:type="dcterms:W3CDTF">2018-05-23T12:30:00Z</dcterms:created>
  <dcterms:modified xsi:type="dcterms:W3CDTF">2018-05-31T19:25:00Z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zotero-version="5.0.47"&gt;&lt;session id="AumEpnVu"/&gt;&lt;style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
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A14" w:rsidRPr="0031552C" w:rsidRDefault="00591DCB" w:rsidP="001772E2">
      <w:pPr>
        <w:spacing w:before="120" w:after="240" w:line="360" w:lineRule="auto"/>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rsidR="00CB0A14" w:rsidRPr="0031552C" w:rsidRDefault="00CB0A14" w:rsidP="001772E2">
      <w:pPr>
        <w:rPr>
          <w:lang w:eastAsia="en-US"/>
        </w:rPr>
      </w:pPr>
    </w:p>
    <w:p w:rsidR="00CB0A14" w:rsidRPr="0031552C" w:rsidRDefault="00CB0A14" w:rsidP="001772E2">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rsidR="00CB0A14" w:rsidRPr="0031552C" w:rsidRDefault="00CB0A14" w:rsidP="001772E2">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rsidR="00CB0A14" w:rsidRPr="0031552C" w:rsidRDefault="00CB0A14" w:rsidP="001772E2">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rsidR="00CB0A14" w:rsidRPr="0031552C" w:rsidRDefault="00CB0A14" w:rsidP="001772E2">
      <w:pPr>
        <w:jc w:val="center"/>
        <w:rPr>
          <w:lang w:eastAsia="en-US"/>
        </w:rPr>
      </w:pPr>
    </w:p>
    <w:p w:rsidR="00CB0A14" w:rsidRPr="0031552C" w:rsidRDefault="00CB0A14" w:rsidP="001772E2">
      <w:pPr>
        <w:jc w:val="center"/>
        <w:rPr>
          <w:lang w:eastAsia="en-US"/>
        </w:rPr>
      </w:pPr>
    </w:p>
    <w:p w:rsidR="00CB0A14" w:rsidRPr="0031552C" w:rsidRDefault="00CB0A14" w:rsidP="001772E2">
      <w:pPr>
        <w:jc w:val="center"/>
        <w:rPr>
          <w:lang w:eastAsia="en-US"/>
        </w:rPr>
      </w:pPr>
    </w:p>
    <w:p w:rsidR="00CB0A14" w:rsidRPr="0031552C" w:rsidRDefault="00CB0A14" w:rsidP="001772E2">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rsidR="00CB0A14" w:rsidRPr="0031552C" w:rsidRDefault="00CB0A14" w:rsidP="001772E2">
      <w:pPr>
        <w:jc w:val="center"/>
        <w:rPr>
          <w:lang w:eastAsia="en-US"/>
        </w:rPr>
      </w:pPr>
    </w:p>
    <w:p w:rsidR="00541272" w:rsidRPr="00EB6336" w:rsidRDefault="00541272" w:rsidP="001772E2">
      <w:pPr>
        <w:spacing w:before="120" w:after="240" w:line="360" w:lineRule="auto"/>
        <w:jc w:val="center"/>
        <w:rPr>
          <w:rFonts w:ascii="Times New Roman" w:eastAsia="Cambria" w:hAnsi="Times New Roman" w:cs="Times New Roman"/>
          <w:b/>
          <w:bCs/>
          <w:iCs/>
          <w:color w:val="4DA4D8" w:themeColor="accent3" w:themeTint="99"/>
          <w:sz w:val="44"/>
          <w:szCs w:val="44"/>
          <w:lang w:eastAsia="en-US"/>
        </w:rPr>
      </w:pPr>
      <w:r w:rsidRPr="00EB6336">
        <w:rPr>
          <w:rFonts w:ascii="Times New Roman" w:eastAsia="Cambria" w:hAnsi="Times New Roman" w:cs="Times New Roman"/>
          <w:b/>
          <w:bCs/>
          <w:iCs/>
          <w:color w:val="4DA4D8" w:themeColor="accent3" w:themeTint="99"/>
          <w:sz w:val="44"/>
          <w:szCs w:val="44"/>
          <w:lang w:eastAsia="en-US"/>
        </w:rPr>
        <w:t>[ATAQUES BASADOS EN SPOOFING]</w:t>
      </w:r>
    </w:p>
    <w:p w:rsidR="00CB0A14" w:rsidRPr="0031552C" w:rsidRDefault="00CB0A14" w:rsidP="001772E2">
      <w:pPr>
        <w:rPr>
          <w:lang w:eastAsia="en-US"/>
        </w:rPr>
      </w:pPr>
    </w:p>
    <w:p w:rsidR="009F0C73" w:rsidRPr="0031552C" w:rsidRDefault="009F0C73" w:rsidP="001772E2">
      <w:pPr>
        <w:rPr>
          <w:lang w:eastAsia="en-US"/>
        </w:rPr>
      </w:pPr>
    </w:p>
    <w:p w:rsidR="009F0C73" w:rsidRPr="0031552C" w:rsidRDefault="009F0C73" w:rsidP="001772E2">
      <w:pPr>
        <w:rPr>
          <w:lang w:eastAsia="en-US"/>
        </w:rPr>
      </w:pPr>
    </w:p>
    <w:p w:rsidR="009F0C73" w:rsidRPr="0031552C" w:rsidRDefault="009F0C73" w:rsidP="001772E2">
      <w:pPr>
        <w:rPr>
          <w:lang w:eastAsia="en-US"/>
        </w:rPr>
      </w:pPr>
    </w:p>
    <w:p w:rsidR="00591DCB" w:rsidRPr="0031552C" w:rsidRDefault="00591DCB" w:rsidP="001772E2">
      <w:pPr>
        <w:rPr>
          <w:lang w:eastAsia="en-US"/>
        </w:rPr>
      </w:pPr>
    </w:p>
    <w:p w:rsidR="009F0C73" w:rsidRPr="0031552C" w:rsidRDefault="009F0C73" w:rsidP="001772E2">
      <w:pPr>
        <w:rPr>
          <w:lang w:eastAsia="en-US"/>
        </w:rPr>
      </w:pPr>
    </w:p>
    <w:p w:rsidR="00CB0A14" w:rsidRPr="0031552C" w:rsidRDefault="00CB0A14" w:rsidP="001772E2">
      <w:pPr>
        <w:rPr>
          <w:lang w:eastAsia="en-US"/>
        </w:rPr>
      </w:pPr>
    </w:p>
    <w:p w:rsidR="009F0C73" w:rsidRPr="0031552C" w:rsidRDefault="009F0C73" w:rsidP="001772E2">
      <w:pPr>
        <w:rPr>
          <w:lang w:eastAsia="en-US"/>
        </w:rPr>
      </w:pPr>
    </w:p>
    <w:p w:rsidR="00CB0A14" w:rsidRPr="0031552C" w:rsidRDefault="00CB0A14" w:rsidP="001772E2">
      <w:pPr>
        <w:rPr>
          <w:lang w:eastAsia="en-US"/>
        </w:rPr>
      </w:pPr>
    </w:p>
    <w:p w:rsidR="00CC4575" w:rsidRPr="0031552C" w:rsidRDefault="009F0C73" w:rsidP="001772E2">
      <w:pPr>
        <w:snapToGrid w:val="0"/>
        <w:spacing w:before="120" w:after="240" w:line="360" w:lineRule="auto"/>
        <w:jc w:val="right"/>
        <w:rPr>
          <w:rFonts w:ascii="Times New Roman" w:eastAsia="Cambria" w:hAnsi="Times New Roman" w:cs="Times New Roman"/>
          <w:szCs w:val="24"/>
          <w:lang w:eastAsia="en-US"/>
        </w:rPr>
        <w:sectPr w:rsidR="00CC4575" w:rsidRPr="0031552C" w:rsidSect="001772E2">
          <w:pgSz w:w="11907" w:h="16840" w:code="9"/>
          <w:pgMar w:top="1417" w:right="1701" w:bottom="1417" w:left="1701" w:header="720" w:footer="720" w:gutter="454"/>
          <w:cols w:space="720"/>
          <w:docGrid w:linePitch="299"/>
        </w:sectPr>
      </w:pPr>
      <w:r w:rsidRPr="0031552C">
        <w:rPr>
          <w:rFonts w:ascii="Times New Roman" w:eastAsia="Cambria" w:hAnsi="Times New Roman" w:cs="Times New Roman"/>
          <w:szCs w:val="24"/>
          <w:lang w:eastAsia="en-US"/>
        </w:rPr>
        <w:t>[</w:t>
      </w:r>
      <w:r w:rsidR="00541272">
        <w:rPr>
          <w:rFonts w:eastAsia="Cambria" w:cs="Times New Roman"/>
          <w:szCs w:val="24"/>
          <w:lang w:eastAsia="en-US"/>
        </w:rPr>
        <w:t>Iñigo</w:t>
      </w:r>
      <w:r w:rsidR="00541272" w:rsidRPr="0031552C">
        <w:rPr>
          <w:rFonts w:eastAsia="Cambria" w:cs="Times New Roman"/>
          <w:szCs w:val="24"/>
          <w:lang w:eastAsia="en-US"/>
        </w:rPr>
        <w:t xml:space="preserve"> </w:t>
      </w:r>
      <w:r w:rsidR="00541272">
        <w:rPr>
          <w:rFonts w:eastAsia="Cambria" w:cs="Times New Roman"/>
          <w:szCs w:val="24"/>
          <w:lang w:eastAsia="en-US"/>
        </w:rPr>
        <w:t>Montánchez</w:t>
      </w:r>
      <w:r w:rsidR="00541272" w:rsidRPr="0031552C">
        <w:rPr>
          <w:rFonts w:eastAsia="Cambria" w:cs="Times New Roman"/>
          <w:szCs w:val="24"/>
          <w:lang w:eastAsia="en-US"/>
        </w:rPr>
        <w:t xml:space="preserve"> </w:t>
      </w:r>
      <w:r w:rsidR="00541272">
        <w:rPr>
          <w:rFonts w:eastAsia="Cambria" w:cs="Times New Roman"/>
          <w:szCs w:val="24"/>
          <w:lang w:eastAsia="en-US"/>
        </w:rPr>
        <w:t>Crespo</w:t>
      </w:r>
      <w:r w:rsidRPr="0031552C">
        <w:rPr>
          <w:rFonts w:ascii="Times New Roman" w:eastAsia="Cambria" w:hAnsi="Times New Roman" w:cs="Times New Roman"/>
          <w:szCs w:val="24"/>
          <w:lang w:eastAsia="en-US"/>
        </w:rPr>
        <w:t>]</w:t>
      </w:r>
      <w:r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Pr="0031552C">
        <w:rPr>
          <w:rFonts w:ascii="Times New Roman" w:eastAsia="Cambria" w:hAnsi="Times New Roman" w:cs="Times New Roman"/>
          <w:szCs w:val="24"/>
          <w:lang w:eastAsia="en-US"/>
        </w:rPr>
        <w:t>[</w:t>
      </w:r>
      <w:r w:rsidR="00541272">
        <w:rPr>
          <w:rFonts w:eastAsia="Cambria" w:cs="Times New Roman"/>
          <w:szCs w:val="24"/>
          <w:lang w:eastAsia="en-US"/>
        </w:rPr>
        <w:t>Julio</w:t>
      </w:r>
      <w:r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 xml:space="preserve"> </w:t>
      </w:r>
      <w:r w:rsidRPr="0031552C">
        <w:rPr>
          <w:rFonts w:ascii="Times New Roman" w:eastAsia="Cambria" w:hAnsi="Times New Roman" w:cs="Times New Roman"/>
          <w:szCs w:val="24"/>
          <w:lang w:eastAsia="en-US"/>
        </w:rPr>
        <w:t>[</w:t>
      </w:r>
      <w:r w:rsidR="00541272">
        <w:rPr>
          <w:rFonts w:eastAsia="Cambria" w:cs="Times New Roman"/>
          <w:szCs w:val="24"/>
          <w:lang w:eastAsia="en-US"/>
        </w:rPr>
        <w:t>2018</w:t>
      </w:r>
      <w:r w:rsidRPr="0031552C">
        <w:rPr>
          <w:rFonts w:ascii="Times New Roman" w:eastAsia="Cambria" w:hAnsi="Times New Roman" w:cs="Times New Roman"/>
          <w:szCs w:val="24"/>
          <w:lang w:eastAsia="en-US"/>
        </w:rPr>
        <w:t>]</w:t>
      </w:r>
    </w:p>
    <w:p w:rsidR="00CB0A14" w:rsidRPr="0031552C" w:rsidRDefault="00CB0A14" w:rsidP="001772E2">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rsidR="00CB0A14" w:rsidRPr="0031552C" w:rsidRDefault="00CB0A14" w:rsidP="001772E2">
      <w:pPr>
        <w:rPr>
          <w:lang w:eastAsia="en-US"/>
        </w:rPr>
      </w:pPr>
    </w:p>
    <w:p w:rsidR="00CB0A14" w:rsidRPr="0031552C" w:rsidRDefault="00CB0A14" w:rsidP="001772E2">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p>
        </w:tc>
      </w:tr>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p>
        </w:tc>
      </w:tr>
    </w:tbl>
    <w:p w:rsidR="00CB0A14" w:rsidRPr="0031552C" w:rsidRDefault="00CB0A14" w:rsidP="001772E2">
      <w:pPr>
        <w:rPr>
          <w:lang w:eastAsia="en-US"/>
        </w:rPr>
      </w:pPr>
    </w:p>
    <w:p w:rsidR="00CB0A14" w:rsidRDefault="00CB0A14" w:rsidP="001772E2">
      <w:pPr>
        <w:rPr>
          <w:lang w:eastAsia="en-US"/>
        </w:rPr>
      </w:pPr>
    </w:p>
    <w:p w:rsidR="00E46FB0" w:rsidRPr="0031552C" w:rsidRDefault="00E46FB0" w:rsidP="001772E2">
      <w:pPr>
        <w:rPr>
          <w:lang w:eastAsia="en-US"/>
        </w:rPr>
      </w:pPr>
    </w:p>
    <w:p w:rsidR="00CB0A14" w:rsidRPr="0031552C" w:rsidRDefault="00CB0A14" w:rsidP="001772E2">
      <w:pPr>
        <w:rPr>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5"/>
        <w:gridCol w:w="1206"/>
        <w:gridCol w:w="1492"/>
        <w:gridCol w:w="1229"/>
        <w:gridCol w:w="1468"/>
        <w:gridCol w:w="1261"/>
      </w:tblGrid>
      <w:tr w:rsidR="00CB0A14" w:rsidRPr="0031552C" w:rsidTr="00E906D1">
        <w:tc>
          <w:tcPr>
            <w:tcW w:w="1611"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1692"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c>
          <w:tcPr>
            <w:tcW w:w="169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1:</w:t>
            </w:r>
          </w:p>
        </w:tc>
      </w:tr>
      <w:tr w:rsidR="00CB0A14" w:rsidRPr="0031552C" w:rsidTr="00E906D1">
        <w:tc>
          <w:tcPr>
            <w:tcW w:w="1611"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92"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9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r>
      <w:tr w:rsidR="00CB0A14" w:rsidRPr="00E46FB0" w:rsidTr="00E906D1">
        <w:tc>
          <w:tcPr>
            <w:tcW w:w="1611"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2"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7"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r w:rsidR="00CB0A14" w:rsidRPr="0031552C" w:rsidTr="00E906D1">
        <w:trPr>
          <w:gridAfter w:val="1"/>
          <w:wAfter w:w="1366" w:type="dxa"/>
        </w:trPr>
        <w:tc>
          <w:tcPr>
            <w:tcW w:w="861" w:type="pct"/>
            <w:tcBorders>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2:</w:t>
            </w: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3:</w:t>
            </w: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bl>
    <w:p w:rsidR="00CB0A14" w:rsidRPr="0031552C" w:rsidRDefault="00CB0A14" w:rsidP="001772E2">
      <w:pPr>
        <w:rPr>
          <w:lang w:eastAsia="en-US"/>
        </w:rPr>
      </w:pPr>
    </w:p>
    <w:p w:rsidR="00CB0A14" w:rsidRDefault="00CB0A14" w:rsidP="001772E2">
      <w:pPr>
        <w:rPr>
          <w:lang w:eastAsia="en-US"/>
        </w:rPr>
      </w:pPr>
    </w:p>
    <w:p w:rsidR="00E46FB0" w:rsidRDefault="00E46FB0" w:rsidP="001772E2">
      <w:pPr>
        <w:rPr>
          <w:lang w:eastAsia="en-US"/>
        </w:rPr>
      </w:pPr>
    </w:p>
    <w:p w:rsidR="00E46FB0" w:rsidRPr="0031552C" w:rsidRDefault="00E46FB0" w:rsidP="001772E2">
      <w:pPr>
        <w:rPr>
          <w:lang w:eastAsia="en-US"/>
        </w:rPr>
      </w:pPr>
    </w:p>
    <w:p w:rsidR="009F0C73" w:rsidRPr="0031552C" w:rsidRDefault="009F0C73" w:rsidP="001772E2">
      <w:pPr>
        <w:rPr>
          <w:lang w:eastAsia="en-US"/>
        </w:rPr>
      </w:pPr>
    </w:p>
    <w:p w:rsidR="00CC4575" w:rsidRPr="0031552C" w:rsidRDefault="00CB0A14" w:rsidP="000E4043">
      <w:pPr>
        <w:spacing w:before="240" w:after="240" w:line="360" w:lineRule="auto"/>
        <w:jc w:val="center"/>
        <w:rPr>
          <w:rFonts w:ascii="Times New Roman" w:eastAsia="Cambria" w:hAnsi="Times New Roman" w:cs="Times New Roman"/>
          <w:szCs w:val="24"/>
          <w:lang w:eastAsia="es-ES_tradnl"/>
        </w:rPr>
        <w:sectPr w:rsidR="00CC4575" w:rsidRPr="0031552C" w:rsidSect="001772E2">
          <w:type w:val="oddPage"/>
          <w:pgSz w:w="11907" w:h="16840" w:code="9"/>
          <w:pgMar w:top="1417" w:right="1701" w:bottom="1417" w:left="1701" w:header="720" w:footer="720" w:gutter="454"/>
          <w:cols w:space="720"/>
          <w:docGrid w:linePitch="299"/>
        </w:sectPr>
      </w:pPr>
      <w:r w:rsidRPr="0031552C">
        <w:rPr>
          <w:rFonts w:ascii="Times New Roman" w:eastAsia="SimSun" w:hAnsi="Times New Roman" w:cs="Times New Roman"/>
          <w:szCs w:val="24"/>
          <w:lang w:eastAsia="en-US"/>
        </w:rPr>
        <w:t>Lugar y fecha: Pozuelo de Alarcón, a ____ de ______________ de 201__</w:t>
      </w:r>
    </w:p>
    <w:p w:rsidR="00CB0A14" w:rsidRPr="00D27F16" w:rsidRDefault="00CB0A14" w:rsidP="00823B65">
      <w:pPr>
        <w:spacing w:after="120" w:line="240" w:lineRule="auto"/>
        <w:rPr>
          <w:rFonts w:asciiTheme="majorHAnsi" w:eastAsiaTheme="majorEastAsia" w:hAnsiTheme="majorHAnsi" w:cstheme="majorBidi"/>
          <w:color w:val="4DA4D8" w:themeColor="accent3" w:themeTint="99"/>
          <w:sz w:val="56"/>
          <w:szCs w:val="56"/>
        </w:rPr>
      </w:pPr>
      <w:r w:rsidRPr="00D27F16">
        <w:rPr>
          <w:rFonts w:asciiTheme="majorHAnsi" w:eastAsiaTheme="majorEastAsia" w:hAnsiTheme="majorHAnsi" w:cstheme="majorBidi"/>
          <w:color w:val="4DA4D8" w:themeColor="accent3" w:themeTint="99"/>
          <w:sz w:val="56"/>
          <w:szCs w:val="56"/>
        </w:rPr>
        <w:lastRenderedPageBreak/>
        <w:t>Resumen</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Este proyecto tiene como finalidad hacer un estudio sobre los diferentes tipos de ataques spoofing existentes que pueden actuar en redes wifi públicas, creando a través de los conocimientos adquiridos un entorno en donde demostrar este tipo de ataques y como último fin crear scripts que ayuden a defenderse.</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Para ello será necesario comprender las bases de funcionamiento de las conexiones y paso de datos en internet.</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A continuación será importante conocer mejor las diferentes herramientas de spoofing existentes, aprendiendo a utilizarlas y comprendiendo y analizando sus efectos.</w:t>
      </w:r>
    </w:p>
    <w:p w:rsidR="005A4674" w:rsidRPr="005A4674" w:rsidRDefault="005A4674" w:rsidP="00823B65">
      <w:pPr>
        <w:spacing w:after="120" w:line="240" w:lineRule="auto"/>
        <w:rPr>
          <w:rFonts w:eastAsia="Cambria" w:cstheme="minorHAnsi"/>
          <w:color w:val="000000" w:themeColor="text1"/>
          <w:szCs w:val="24"/>
          <w:lang w:eastAsia="en-US"/>
        </w:rPr>
      </w:pPr>
      <w:r w:rsidRPr="005A4674">
        <w:rPr>
          <w:rFonts w:eastAsia="Cambria" w:cstheme="minorHAnsi"/>
          <w:color w:val="000000" w:themeColor="text1"/>
          <w:szCs w:val="24"/>
          <w:lang w:eastAsia="en-US"/>
        </w:rPr>
        <w:t>Como último requisito será necesario informarse y aprender a realizar scripts que permitan analizar paquetes de datos de internet, pudiendo de esta forma emplear todos los conocimientos adquiridos para crear las defensas a los ataques de spoofing.</w:t>
      </w:r>
    </w:p>
    <w:p w:rsidR="00CB0A14" w:rsidRPr="00D27F16" w:rsidRDefault="00CB0A14" w:rsidP="00823B65">
      <w:pPr>
        <w:spacing w:before="480" w:after="120" w:line="240" w:lineRule="auto"/>
        <w:rPr>
          <w:rFonts w:asciiTheme="majorHAnsi" w:eastAsiaTheme="majorEastAsia" w:hAnsiTheme="majorHAnsi" w:cstheme="majorBidi"/>
          <w:color w:val="4DA4D8" w:themeColor="accent3" w:themeTint="99"/>
          <w:sz w:val="56"/>
          <w:szCs w:val="56"/>
        </w:rPr>
      </w:pPr>
      <w:r w:rsidRPr="00D27F16">
        <w:rPr>
          <w:rFonts w:asciiTheme="majorHAnsi" w:eastAsiaTheme="majorEastAsia" w:hAnsiTheme="majorHAnsi" w:cstheme="majorBidi"/>
          <w:color w:val="4DA4D8" w:themeColor="accent3" w:themeTint="99"/>
          <w:sz w:val="56"/>
          <w:szCs w:val="56"/>
        </w:rPr>
        <w:t>Palabras claves</w:t>
      </w:r>
    </w:p>
    <w:p w:rsidR="00CB0A14" w:rsidRPr="00D27F16" w:rsidRDefault="00D27F16" w:rsidP="00823B65">
      <w:pPr>
        <w:spacing w:line="240" w:lineRule="auto"/>
        <w:rPr>
          <w:color w:val="000000" w:themeColor="text1"/>
          <w:lang w:eastAsia="es-ES"/>
        </w:rPr>
      </w:pPr>
      <w:r w:rsidRPr="00D27F16">
        <w:rPr>
          <w:color w:val="000000" w:themeColor="text1"/>
          <w:lang w:eastAsia="es-ES"/>
        </w:rPr>
        <w:t>S</w:t>
      </w:r>
      <w:r>
        <w:rPr>
          <w:color w:val="000000" w:themeColor="text1"/>
          <w:lang w:eastAsia="es-ES"/>
        </w:rPr>
        <w:t>poofing, seguridad, ataques, defensa, wifi, scripts.</w:t>
      </w:r>
    </w:p>
    <w:p w:rsidR="00823B65" w:rsidRPr="00D27F16" w:rsidRDefault="00CB0A14" w:rsidP="00823B65">
      <w:pPr>
        <w:spacing w:before="480" w:after="120" w:line="240" w:lineRule="auto"/>
        <w:rPr>
          <w:rFonts w:asciiTheme="majorHAnsi" w:eastAsiaTheme="majorEastAsia" w:hAnsiTheme="majorHAnsi" w:cstheme="majorBidi"/>
          <w:color w:val="4DA4D8" w:themeColor="accent3" w:themeTint="99"/>
          <w:sz w:val="56"/>
          <w:szCs w:val="56"/>
        </w:rPr>
      </w:pPr>
      <w:r w:rsidRPr="00D27F16">
        <w:rPr>
          <w:rFonts w:asciiTheme="majorHAnsi" w:eastAsiaTheme="majorEastAsia" w:hAnsiTheme="majorHAnsi" w:cstheme="majorBidi"/>
          <w:color w:val="4DA4D8" w:themeColor="accent3" w:themeTint="99"/>
          <w:sz w:val="56"/>
          <w:szCs w:val="56"/>
        </w:rPr>
        <w:t>Abstract</w:t>
      </w:r>
    </w:p>
    <w:p w:rsidR="00823B65" w:rsidRPr="00823B65" w:rsidRDefault="00823B65" w:rsidP="00823B65">
      <w:pPr>
        <w:spacing w:after="120" w:line="240" w:lineRule="auto"/>
        <w:rPr>
          <w:rFonts w:eastAsia="Cambria" w:cstheme="minorHAnsi"/>
          <w:color w:val="000000" w:themeColor="text1"/>
          <w:szCs w:val="24"/>
          <w:lang w:eastAsia="en-US"/>
        </w:rPr>
      </w:pPr>
      <w:r w:rsidRPr="00823B65">
        <w:rPr>
          <w:rFonts w:eastAsia="Cambria" w:cstheme="minorHAnsi"/>
          <w:color w:val="000000" w:themeColor="text1"/>
          <w:szCs w:val="24"/>
          <w:lang w:eastAsia="en-US"/>
        </w:rPr>
        <w:t xml:space="preserve">The purpose of this project is to study the different types of existing spoofing attacks that can act in public Wi-Fi networks, creating an environment in which to demonstrate this type of attacks and, as a final aim, create scripts that help defend themselves. </w:t>
      </w:r>
    </w:p>
    <w:p w:rsidR="00823B65" w:rsidRPr="00823B65" w:rsidRDefault="00823B65" w:rsidP="00823B65">
      <w:pPr>
        <w:spacing w:after="120" w:line="240" w:lineRule="auto"/>
        <w:rPr>
          <w:rFonts w:eastAsia="Cambria" w:cstheme="minorHAnsi"/>
          <w:color w:val="000000" w:themeColor="text1"/>
          <w:szCs w:val="24"/>
          <w:lang w:eastAsia="en-US"/>
        </w:rPr>
      </w:pPr>
      <w:r w:rsidRPr="00823B65">
        <w:rPr>
          <w:rFonts w:eastAsia="Cambria" w:cstheme="minorHAnsi"/>
          <w:color w:val="000000" w:themeColor="text1"/>
          <w:szCs w:val="24"/>
          <w:lang w:eastAsia="en-US"/>
        </w:rPr>
        <w:t>For this it will be necessary to understand the bases of operation of the connections and data passing on the internet.</w:t>
      </w:r>
    </w:p>
    <w:p w:rsidR="00823B65" w:rsidRPr="00823B65" w:rsidRDefault="00823B65" w:rsidP="00823B65">
      <w:pPr>
        <w:spacing w:after="120" w:line="240" w:lineRule="auto"/>
        <w:rPr>
          <w:rFonts w:eastAsia="Cambria" w:cstheme="minorHAnsi"/>
          <w:color w:val="000000" w:themeColor="text1"/>
          <w:szCs w:val="24"/>
          <w:lang w:eastAsia="en-US"/>
        </w:rPr>
      </w:pPr>
      <w:r w:rsidRPr="00823B65">
        <w:rPr>
          <w:rFonts w:eastAsia="Cambria" w:cstheme="minorHAnsi"/>
          <w:color w:val="000000" w:themeColor="text1"/>
          <w:szCs w:val="24"/>
          <w:lang w:eastAsia="en-US"/>
        </w:rPr>
        <w:t>Then it will be important to know better the different existing spoofing tools, learning to use them and understanding and analyzing their effects.</w:t>
      </w:r>
    </w:p>
    <w:p w:rsidR="00823B65" w:rsidRPr="005A4674" w:rsidRDefault="00823B65" w:rsidP="00823B65">
      <w:pPr>
        <w:spacing w:after="120" w:line="240" w:lineRule="auto"/>
        <w:rPr>
          <w:rFonts w:eastAsia="Cambria" w:cstheme="minorHAnsi"/>
          <w:color w:val="000000" w:themeColor="text1"/>
          <w:szCs w:val="24"/>
          <w:lang w:eastAsia="en-US"/>
        </w:rPr>
      </w:pPr>
      <w:r w:rsidRPr="00823B65">
        <w:rPr>
          <w:rFonts w:eastAsia="Cambria" w:cstheme="minorHAnsi"/>
          <w:color w:val="000000" w:themeColor="text1"/>
          <w:szCs w:val="24"/>
          <w:lang w:eastAsia="en-US"/>
        </w:rPr>
        <w:t>As a last requirement, it will be necessary to inform us and learn how to perform scripts that allow analyzing data packets from the Internet, and being able to use all the acquired knowledge to create defenses to spoofing attacks.</w:t>
      </w:r>
    </w:p>
    <w:p w:rsidR="00CB0A14" w:rsidRPr="00D27F16" w:rsidRDefault="00CB0A14" w:rsidP="00823B65">
      <w:pPr>
        <w:spacing w:before="480" w:after="120" w:line="240" w:lineRule="auto"/>
        <w:rPr>
          <w:rFonts w:asciiTheme="majorHAnsi" w:eastAsiaTheme="majorEastAsia" w:hAnsiTheme="majorHAnsi" w:cstheme="majorBidi"/>
          <w:color w:val="4DA4D8" w:themeColor="accent3" w:themeTint="99"/>
          <w:sz w:val="56"/>
          <w:szCs w:val="56"/>
        </w:rPr>
      </w:pPr>
      <w:r w:rsidRPr="00D27F16">
        <w:rPr>
          <w:rFonts w:asciiTheme="majorHAnsi" w:eastAsiaTheme="majorEastAsia" w:hAnsiTheme="majorHAnsi" w:cstheme="majorBidi"/>
          <w:color w:val="4DA4D8" w:themeColor="accent3" w:themeTint="99"/>
          <w:sz w:val="56"/>
          <w:szCs w:val="56"/>
        </w:rPr>
        <w:t>Keywords</w:t>
      </w:r>
    </w:p>
    <w:p w:rsidR="00CB0A14" w:rsidRPr="0031552C" w:rsidRDefault="00D27F16" w:rsidP="001772E2">
      <w:pPr>
        <w:rPr>
          <w:rFonts w:ascii="Calibri Light" w:hAnsi="Calibri Light"/>
          <w:color w:val="000000"/>
        </w:rPr>
      </w:pPr>
      <w:r w:rsidRPr="00D27F16">
        <w:rPr>
          <w:lang w:eastAsia="es-ES"/>
        </w:rPr>
        <w:t>Spoofing, security, attacks, defense, wifi, scripts.</w:t>
      </w:r>
    </w:p>
    <w:p w:rsidR="00CB0A14" w:rsidRPr="0031552C" w:rsidRDefault="00CB0A14" w:rsidP="001772E2">
      <w:pPr>
        <w:rPr>
          <w:rFonts w:ascii="Calibri Light" w:hAnsi="Calibri Light"/>
          <w:color w:val="000000"/>
        </w:rPr>
      </w:pPr>
    </w:p>
    <w:p w:rsidR="00CB0A14" w:rsidRPr="0031552C" w:rsidRDefault="00CB0A14" w:rsidP="001772E2">
      <w:pPr>
        <w:rPr>
          <w:rFonts w:ascii="Calibri Light" w:hAnsi="Calibri Light"/>
          <w:color w:val="000000"/>
        </w:rPr>
        <w:sectPr w:rsidR="00CB0A14" w:rsidRPr="0031552C" w:rsidSect="001772E2">
          <w:type w:val="oddPage"/>
          <w:pgSz w:w="11907" w:h="16840" w:code="9"/>
          <w:pgMar w:top="1417" w:right="1701" w:bottom="1417" w:left="1701" w:header="720" w:footer="720" w:gutter="454"/>
          <w:cols w:space="720"/>
          <w:docGrid w:linePitch="299"/>
        </w:sectPr>
      </w:pPr>
    </w:p>
    <w:p w:rsidR="00CB0A14" w:rsidRPr="00963953" w:rsidRDefault="0067575B" w:rsidP="001772E2">
      <w:pPr>
        <w:pStyle w:val="Ttulo"/>
        <w:rPr>
          <w:color w:val="4DA4D8" w:themeColor="accent3" w:themeTint="99"/>
        </w:rPr>
      </w:pPr>
      <w:r w:rsidRPr="00963953">
        <w:rPr>
          <w:color w:val="4DA4D8" w:themeColor="accent3" w:themeTint="99"/>
        </w:rPr>
        <w:lastRenderedPageBreak/>
        <w:t>Índice de Contenidos</w:t>
      </w:r>
    </w:p>
    <w:p w:rsidR="0067575B" w:rsidRPr="0031552C" w:rsidRDefault="0067575B" w:rsidP="001772E2"/>
    <w:bookmarkStart w:id="0" w:name="_GoBack"/>
    <w:bookmarkEnd w:id="0"/>
    <w:p w:rsidR="0099162A" w:rsidRDefault="00A32323">
      <w:pPr>
        <w:pStyle w:val="TDC1"/>
        <w:rPr>
          <w:rFonts w:asciiTheme="minorHAnsi" w:eastAsiaTheme="minorEastAsia" w:hAnsiTheme="minorHAnsi" w:cstheme="minorBidi"/>
          <w:b w:val="0"/>
          <w:color w:val="auto"/>
          <w:sz w:val="24"/>
          <w:szCs w:val="24"/>
          <w:lang w:eastAsia="es-ES"/>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515648493" w:history="1">
        <w:r w:rsidR="0099162A" w:rsidRPr="00926753">
          <w:rPr>
            <w:rStyle w:val="Hipervnculo"/>
            <w:rFonts w:ascii="Trebuchet MS" w:hAnsi="Trebuchet MS"/>
          </w:rPr>
          <w:t>1.</w:t>
        </w:r>
        <w:r w:rsidR="0099162A">
          <w:rPr>
            <w:rFonts w:asciiTheme="minorHAnsi" w:eastAsiaTheme="minorEastAsia" w:hAnsiTheme="minorHAnsi" w:cstheme="minorBidi"/>
            <w:b w:val="0"/>
            <w:color w:val="auto"/>
            <w:sz w:val="24"/>
            <w:szCs w:val="24"/>
            <w:lang w:eastAsia="es-ES"/>
          </w:rPr>
          <w:tab/>
        </w:r>
        <w:r w:rsidR="0099162A" w:rsidRPr="00926753">
          <w:rPr>
            <w:rStyle w:val="Hipervnculo"/>
            <w:rFonts w:ascii="Trebuchet MS" w:hAnsi="Trebuchet MS"/>
          </w:rPr>
          <w:t>Introducción</w:t>
        </w:r>
        <w:r w:rsidR="0099162A">
          <w:rPr>
            <w:webHidden/>
          </w:rPr>
          <w:tab/>
        </w:r>
        <w:r w:rsidR="0099162A">
          <w:rPr>
            <w:webHidden/>
          </w:rPr>
          <w:fldChar w:fldCharType="begin"/>
        </w:r>
        <w:r w:rsidR="0099162A">
          <w:rPr>
            <w:webHidden/>
          </w:rPr>
          <w:instrText xml:space="preserve"> PAGEREF _Toc515648493 \h </w:instrText>
        </w:r>
        <w:r w:rsidR="0099162A">
          <w:rPr>
            <w:webHidden/>
          </w:rPr>
        </w:r>
        <w:r w:rsidR="0099162A">
          <w:rPr>
            <w:webHidden/>
          </w:rPr>
          <w:fldChar w:fldCharType="separate"/>
        </w:r>
        <w:r w:rsidR="0099162A">
          <w:rPr>
            <w:webHidden/>
          </w:rPr>
          <w:t>1</w:t>
        </w:r>
        <w:r w:rsidR="0099162A">
          <w:rPr>
            <w:webHidden/>
          </w:rPr>
          <w:fldChar w:fldCharType="end"/>
        </w:r>
      </w:hyperlink>
    </w:p>
    <w:p w:rsidR="0099162A" w:rsidRDefault="0099162A">
      <w:pPr>
        <w:pStyle w:val="TDC2"/>
        <w:tabs>
          <w:tab w:val="left" w:pos="960"/>
          <w:tab w:val="right" w:leader="dot" w:pos="8041"/>
        </w:tabs>
        <w:rPr>
          <w:noProof/>
          <w:szCs w:val="24"/>
          <w:lang w:eastAsia="es-ES"/>
        </w:rPr>
      </w:pPr>
      <w:hyperlink w:anchor="_Toc515648494" w:history="1">
        <w:r w:rsidRPr="00926753">
          <w:rPr>
            <w:rStyle w:val="Hipervnculo"/>
            <w:noProof/>
            <w14:scene3d>
              <w14:camera w14:prst="orthographicFront"/>
              <w14:lightRig w14:rig="threePt" w14:dir="t">
                <w14:rot w14:lat="0" w14:lon="0" w14:rev="0"/>
              </w14:lightRig>
            </w14:scene3d>
          </w:rPr>
          <w:t>1.1.</w:t>
        </w:r>
        <w:r>
          <w:rPr>
            <w:noProof/>
            <w:szCs w:val="24"/>
            <w:lang w:eastAsia="es-ES"/>
          </w:rPr>
          <w:tab/>
        </w:r>
        <w:r w:rsidRPr="00926753">
          <w:rPr>
            <w:rStyle w:val="Hipervnculo"/>
            <w:noProof/>
          </w:rPr>
          <w:t>¿ A QUÉ LLAMAMOS SPOOFING ?</w:t>
        </w:r>
        <w:r>
          <w:rPr>
            <w:noProof/>
            <w:webHidden/>
          </w:rPr>
          <w:tab/>
        </w:r>
        <w:r>
          <w:rPr>
            <w:noProof/>
            <w:webHidden/>
          </w:rPr>
          <w:fldChar w:fldCharType="begin"/>
        </w:r>
        <w:r>
          <w:rPr>
            <w:noProof/>
            <w:webHidden/>
          </w:rPr>
          <w:instrText xml:space="preserve"> PAGEREF _Toc515648494 \h </w:instrText>
        </w:r>
        <w:r>
          <w:rPr>
            <w:noProof/>
            <w:webHidden/>
          </w:rPr>
        </w:r>
        <w:r>
          <w:rPr>
            <w:noProof/>
            <w:webHidden/>
          </w:rPr>
          <w:fldChar w:fldCharType="separate"/>
        </w:r>
        <w:r>
          <w:rPr>
            <w:noProof/>
            <w:webHidden/>
          </w:rPr>
          <w:t>1</w:t>
        </w:r>
        <w:r>
          <w:rPr>
            <w:noProof/>
            <w:webHidden/>
          </w:rPr>
          <w:fldChar w:fldCharType="end"/>
        </w:r>
      </w:hyperlink>
    </w:p>
    <w:p w:rsidR="0099162A" w:rsidRDefault="0099162A">
      <w:pPr>
        <w:pStyle w:val="TDC2"/>
        <w:tabs>
          <w:tab w:val="left" w:pos="960"/>
          <w:tab w:val="right" w:leader="dot" w:pos="8041"/>
        </w:tabs>
        <w:rPr>
          <w:noProof/>
          <w:szCs w:val="24"/>
          <w:lang w:eastAsia="es-ES"/>
        </w:rPr>
      </w:pPr>
      <w:hyperlink w:anchor="_Toc515648495" w:history="1">
        <w:r w:rsidRPr="00926753">
          <w:rPr>
            <w:rStyle w:val="Hipervnculo"/>
            <w:noProof/>
            <w14:scene3d>
              <w14:camera w14:prst="orthographicFront"/>
              <w14:lightRig w14:rig="threePt" w14:dir="t">
                <w14:rot w14:lat="0" w14:lon="0" w14:rev="0"/>
              </w14:lightRig>
            </w14:scene3d>
          </w:rPr>
          <w:t>1.2.</w:t>
        </w:r>
        <w:r>
          <w:rPr>
            <w:noProof/>
            <w:szCs w:val="24"/>
            <w:lang w:eastAsia="es-ES"/>
          </w:rPr>
          <w:tab/>
        </w:r>
        <w:r w:rsidRPr="00926753">
          <w:rPr>
            <w:rStyle w:val="Hipervnculo"/>
            <w:noProof/>
          </w:rPr>
          <w:t>Conceptos</w:t>
        </w:r>
        <w:r>
          <w:rPr>
            <w:noProof/>
            <w:webHidden/>
          </w:rPr>
          <w:tab/>
        </w:r>
        <w:r>
          <w:rPr>
            <w:noProof/>
            <w:webHidden/>
          </w:rPr>
          <w:fldChar w:fldCharType="begin"/>
        </w:r>
        <w:r>
          <w:rPr>
            <w:noProof/>
            <w:webHidden/>
          </w:rPr>
          <w:instrText xml:space="preserve"> PAGEREF _Toc515648495 \h </w:instrText>
        </w:r>
        <w:r>
          <w:rPr>
            <w:noProof/>
            <w:webHidden/>
          </w:rPr>
        </w:r>
        <w:r>
          <w:rPr>
            <w:noProof/>
            <w:webHidden/>
          </w:rPr>
          <w:fldChar w:fldCharType="separate"/>
        </w:r>
        <w:r>
          <w:rPr>
            <w:noProof/>
            <w:webHidden/>
          </w:rPr>
          <w:t>1</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496" w:history="1">
        <w:r w:rsidRPr="00926753">
          <w:rPr>
            <w:rStyle w:val="Hipervnculo"/>
            <w:noProof/>
          </w:rPr>
          <w:t>1.2.1.</w:t>
        </w:r>
        <w:r>
          <w:rPr>
            <w:rFonts w:cstheme="minorBidi"/>
            <w:noProof/>
            <w:sz w:val="24"/>
            <w:szCs w:val="24"/>
          </w:rPr>
          <w:tab/>
        </w:r>
        <w:r w:rsidRPr="00926753">
          <w:rPr>
            <w:rStyle w:val="Hipervnculo"/>
            <w:noProof/>
          </w:rPr>
          <w:t>¿ QUÉ ES EL PROTOCOLO TCP / IP ?</w:t>
        </w:r>
        <w:r>
          <w:rPr>
            <w:noProof/>
            <w:webHidden/>
          </w:rPr>
          <w:tab/>
        </w:r>
        <w:r>
          <w:rPr>
            <w:noProof/>
            <w:webHidden/>
          </w:rPr>
          <w:fldChar w:fldCharType="begin"/>
        </w:r>
        <w:r>
          <w:rPr>
            <w:noProof/>
            <w:webHidden/>
          </w:rPr>
          <w:instrText xml:space="preserve"> PAGEREF _Toc515648496 \h </w:instrText>
        </w:r>
        <w:r>
          <w:rPr>
            <w:noProof/>
            <w:webHidden/>
          </w:rPr>
        </w:r>
        <w:r>
          <w:rPr>
            <w:noProof/>
            <w:webHidden/>
          </w:rPr>
          <w:fldChar w:fldCharType="separate"/>
        </w:r>
        <w:r>
          <w:rPr>
            <w:noProof/>
            <w:webHidden/>
          </w:rPr>
          <w:t>1</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497" w:history="1">
        <w:r w:rsidRPr="00926753">
          <w:rPr>
            <w:rStyle w:val="Hipervnculo"/>
            <w:noProof/>
          </w:rPr>
          <w:t>1.2.2.</w:t>
        </w:r>
        <w:r>
          <w:rPr>
            <w:rFonts w:cstheme="minorBidi"/>
            <w:noProof/>
            <w:sz w:val="24"/>
            <w:szCs w:val="24"/>
          </w:rPr>
          <w:tab/>
        </w:r>
        <w:r w:rsidRPr="00926753">
          <w:rPr>
            <w:rStyle w:val="Hipervnculo"/>
            <w:noProof/>
          </w:rPr>
          <w:t>PROTOCOLO DE NEGOCIACIÓN EN 3 PASOS O 3-WAY HANDSHAKE</w:t>
        </w:r>
        <w:r>
          <w:rPr>
            <w:noProof/>
            <w:webHidden/>
          </w:rPr>
          <w:tab/>
        </w:r>
        <w:r>
          <w:rPr>
            <w:noProof/>
            <w:webHidden/>
          </w:rPr>
          <w:fldChar w:fldCharType="begin"/>
        </w:r>
        <w:r>
          <w:rPr>
            <w:noProof/>
            <w:webHidden/>
          </w:rPr>
          <w:instrText xml:space="preserve"> PAGEREF _Toc515648497 \h </w:instrText>
        </w:r>
        <w:r>
          <w:rPr>
            <w:noProof/>
            <w:webHidden/>
          </w:rPr>
        </w:r>
        <w:r>
          <w:rPr>
            <w:noProof/>
            <w:webHidden/>
          </w:rPr>
          <w:fldChar w:fldCharType="separate"/>
        </w:r>
        <w:r>
          <w:rPr>
            <w:noProof/>
            <w:webHidden/>
          </w:rPr>
          <w:t>2</w:t>
        </w:r>
        <w:r>
          <w:rPr>
            <w:noProof/>
            <w:webHidden/>
          </w:rPr>
          <w:fldChar w:fldCharType="end"/>
        </w:r>
      </w:hyperlink>
    </w:p>
    <w:p w:rsidR="0099162A" w:rsidRDefault="0099162A">
      <w:pPr>
        <w:pStyle w:val="TDC3"/>
        <w:tabs>
          <w:tab w:val="left" w:pos="1440"/>
          <w:tab w:val="right" w:leader="dot" w:pos="8041"/>
        </w:tabs>
        <w:rPr>
          <w:rFonts w:cstheme="minorBidi"/>
          <w:noProof/>
          <w:sz w:val="24"/>
          <w:szCs w:val="24"/>
        </w:rPr>
      </w:pPr>
      <w:hyperlink w:anchor="_Toc515648498" w:history="1">
        <w:r w:rsidRPr="00926753">
          <w:rPr>
            <w:rStyle w:val="Hipervnculo"/>
            <w:noProof/>
          </w:rPr>
          <w:t>1.2.2.1.</w:t>
        </w:r>
        <w:r>
          <w:rPr>
            <w:rFonts w:cstheme="minorBidi"/>
            <w:noProof/>
            <w:sz w:val="24"/>
            <w:szCs w:val="24"/>
          </w:rPr>
          <w:tab/>
        </w:r>
        <w:r w:rsidRPr="00926753">
          <w:rPr>
            <w:rStyle w:val="Hipervnculo"/>
            <w:noProof/>
          </w:rPr>
          <w:t>EJEMPLIFICACIÓN CON WIRESHARK</w:t>
        </w:r>
        <w:r>
          <w:rPr>
            <w:noProof/>
            <w:webHidden/>
          </w:rPr>
          <w:tab/>
        </w:r>
        <w:r>
          <w:rPr>
            <w:noProof/>
            <w:webHidden/>
          </w:rPr>
          <w:fldChar w:fldCharType="begin"/>
        </w:r>
        <w:r>
          <w:rPr>
            <w:noProof/>
            <w:webHidden/>
          </w:rPr>
          <w:instrText xml:space="preserve"> PAGEREF _Toc515648498 \h </w:instrText>
        </w:r>
        <w:r>
          <w:rPr>
            <w:noProof/>
            <w:webHidden/>
          </w:rPr>
        </w:r>
        <w:r>
          <w:rPr>
            <w:noProof/>
            <w:webHidden/>
          </w:rPr>
          <w:fldChar w:fldCharType="separate"/>
        </w:r>
        <w:r>
          <w:rPr>
            <w:noProof/>
            <w:webHidden/>
          </w:rPr>
          <w:t>3</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499" w:history="1">
        <w:r w:rsidRPr="00926753">
          <w:rPr>
            <w:rStyle w:val="Hipervnculo"/>
            <w:noProof/>
          </w:rPr>
          <w:t>1.2.3.</w:t>
        </w:r>
        <w:r>
          <w:rPr>
            <w:rFonts w:cstheme="minorBidi"/>
            <w:noProof/>
            <w:sz w:val="24"/>
            <w:szCs w:val="24"/>
          </w:rPr>
          <w:tab/>
        </w:r>
        <w:r w:rsidRPr="00926753">
          <w:rPr>
            <w:rStyle w:val="Hipervnculo"/>
            <w:noProof/>
          </w:rPr>
          <w:t>ARP</w:t>
        </w:r>
        <w:r>
          <w:rPr>
            <w:noProof/>
            <w:webHidden/>
          </w:rPr>
          <w:tab/>
        </w:r>
        <w:r>
          <w:rPr>
            <w:noProof/>
            <w:webHidden/>
          </w:rPr>
          <w:fldChar w:fldCharType="begin"/>
        </w:r>
        <w:r>
          <w:rPr>
            <w:noProof/>
            <w:webHidden/>
          </w:rPr>
          <w:instrText xml:space="preserve"> PAGEREF _Toc515648499 \h </w:instrText>
        </w:r>
        <w:r>
          <w:rPr>
            <w:noProof/>
            <w:webHidden/>
          </w:rPr>
        </w:r>
        <w:r>
          <w:rPr>
            <w:noProof/>
            <w:webHidden/>
          </w:rPr>
          <w:fldChar w:fldCharType="separate"/>
        </w:r>
        <w:r>
          <w:rPr>
            <w:noProof/>
            <w:webHidden/>
          </w:rPr>
          <w:t>5</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00" w:history="1">
        <w:r w:rsidRPr="00926753">
          <w:rPr>
            <w:rStyle w:val="Hipervnculo"/>
            <w:noProof/>
          </w:rPr>
          <w:t>1.2.4.</w:t>
        </w:r>
        <w:r>
          <w:rPr>
            <w:rFonts w:cstheme="minorBidi"/>
            <w:noProof/>
            <w:sz w:val="24"/>
            <w:szCs w:val="24"/>
          </w:rPr>
          <w:tab/>
        </w:r>
        <w:r w:rsidRPr="00926753">
          <w:rPr>
            <w:rStyle w:val="Hipervnculo"/>
            <w:noProof/>
          </w:rPr>
          <w:t>DNS</w:t>
        </w:r>
        <w:r>
          <w:rPr>
            <w:noProof/>
            <w:webHidden/>
          </w:rPr>
          <w:tab/>
        </w:r>
        <w:r>
          <w:rPr>
            <w:noProof/>
            <w:webHidden/>
          </w:rPr>
          <w:fldChar w:fldCharType="begin"/>
        </w:r>
        <w:r>
          <w:rPr>
            <w:noProof/>
            <w:webHidden/>
          </w:rPr>
          <w:instrText xml:space="preserve"> PAGEREF _Toc515648500 \h </w:instrText>
        </w:r>
        <w:r>
          <w:rPr>
            <w:noProof/>
            <w:webHidden/>
          </w:rPr>
        </w:r>
        <w:r>
          <w:rPr>
            <w:noProof/>
            <w:webHidden/>
          </w:rPr>
          <w:fldChar w:fldCharType="separate"/>
        </w:r>
        <w:r>
          <w:rPr>
            <w:noProof/>
            <w:webHidden/>
          </w:rPr>
          <w:t>6</w:t>
        </w:r>
        <w:r>
          <w:rPr>
            <w:noProof/>
            <w:webHidden/>
          </w:rPr>
          <w:fldChar w:fldCharType="end"/>
        </w:r>
      </w:hyperlink>
    </w:p>
    <w:p w:rsidR="0099162A" w:rsidRDefault="0099162A">
      <w:pPr>
        <w:pStyle w:val="TDC1"/>
        <w:rPr>
          <w:rFonts w:asciiTheme="minorHAnsi" w:eastAsiaTheme="minorEastAsia" w:hAnsiTheme="minorHAnsi" w:cstheme="minorBidi"/>
          <w:b w:val="0"/>
          <w:color w:val="auto"/>
          <w:sz w:val="24"/>
          <w:szCs w:val="24"/>
          <w:lang w:eastAsia="es-ES"/>
        </w:rPr>
      </w:pPr>
      <w:hyperlink w:anchor="_Toc515648501" w:history="1">
        <w:r w:rsidRPr="00926753">
          <w:rPr>
            <w:rStyle w:val="Hipervnculo"/>
            <w:rFonts w:ascii="Trebuchet MS" w:hAnsi="Trebuchet MS"/>
          </w:rPr>
          <w:t>2.</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Estado del Arte</w:t>
        </w:r>
        <w:r>
          <w:rPr>
            <w:webHidden/>
          </w:rPr>
          <w:tab/>
        </w:r>
        <w:r>
          <w:rPr>
            <w:webHidden/>
          </w:rPr>
          <w:fldChar w:fldCharType="begin"/>
        </w:r>
        <w:r>
          <w:rPr>
            <w:webHidden/>
          </w:rPr>
          <w:instrText xml:space="preserve"> PAGEREF _Toc515648501 \h </w:instrText>
        </w:r>
        <w:r>
          <w:rPr>
            <w:webHidden/>
          </w:rPr>
        </w:r>
        <w:r>
          <w:rPr>
            <w:webHidden/>
          </w:rPr>
          <w:fldChar w:fldCharType="separate"/>
        </w:r>
        <w:r>
          <w:rPr>
            <w:webHidden/>
          </w:rPr>
          <w:t>7</w:t>
        </w:r>
        <w:r>
          <w:rPr>
            <w:webHidden/>
          </w:rPr>
          <w:fldChar w:fldCharType="end"/>
        </w:r>
      </w:hyperlink>
    </w:p>
    <w:p w:rsidR="0099162A" w:rsidRDefault="0099162A">
      <w:pPr>
        <w:pStyle w:val="TDC2"/>
        <w:tabs>
          <w:tab w:val="left" w:pos="960"/>
          <w:tab w:val="right" w:leader="dot" w:pos="8041"/>
        </w:tabs>
        <w:rPr>
          <w:noProof/>
          <w:szCs w:val="24"/>
          <w:lang w:eastAsia="es-ES"/>
        </w:rPr>
      </w:pPr>
      <w:hyperlink w:anchor="_Toc515648502" w:history="1">
        <w:r w:rsidRPr="00926753">
          <w:rPr>
            <w:rStyle w:val="Hipervnculo"/>
            <w:noProof/>
            <w14:scene3d>
              <w14:camera w14:prst="orthographicFront"/>
              <w14:lightRig w14:rig="threePt" w14:dir="t">
                <w14:rot w14:lat="0" w14:lon="0" w14:rev="0"/>
              </w14:lightRig>
            </w14:scene3d>
          </w:rPr>
          <w:t>2.1.</w:t>
        </w:r>
        <w:r>
          <w:rPr>
            <w:noProof/>
            <w:szCs w:val="24"/>
            <w:lang w:eastAsia="es-ES"/>
          </w:rPr>
          <w:tab/>
        </w:r>
        <w:r w:rsidRPr="00926753">
          <w:rPr>
            <w:rStyle w:val="Hipervnculo"/>
            <w:noProof/>
          </w:rPr>
          <w:t>TIPOS DE SPOOFING</w:t>
        </w:r>
        <w:r>
          <w:rPr>
            <w:noProof/>
            <w:webHidden/>
          </w:rPr>
          <w:tab/>
        </w:r>
        <w:r>
          <w:rPr>
            <w:noProof/>
            <w:webHidden/>
          </w:rPr>
          <w:fldChar w:fldCharType="begin"/>
        </w:r>
        <w:r>
          <w:rPr>
            <w:noProof/>
            <w:webHidden/>
          </w:rPr>
          <w:instrText xml:space="preserve"> PAGEREF _Toc515648502 \h </w:instrText>
        </w:r>
        <w:r>
          <w:rPr>
            <w:noProof/>
            <w:webHidden/>
          </w:rPr>
        </w:r>
        <w:r>
          <w:rPr>
            <w:noProof/>
            <w:webHidden/>
          </w:rPr>
          <w:fldChar w:fldCharType="separate"/>
        </w:r>
        <w:r>
          <w:rPr>
            <w:noProof/>
            <w:webHidden/>
          </w:rPr>
          <w:t>7</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03" w:history="1">
        <w:r w:rsidRPr="00926753">
          <w:rPr>
            <w:rStyle w:val="Hipervnculo"/>
            <w:noProof/>
          </w:rPr>
          <w:t>2.1.1.</w:t>
        </w:r>
        <w:r>
          <w:rPr>
            <w:rFonts w:cstheme="minorBidi"/>
            <w:noProof/>
            <w:sz w:val="24"/>
            <w:szCs w:val="24"/>
          </w:rPr>
          <w:tab/>
        </w:r>
        <w:r w:rsidRPr="00926753">
          <w:rPr>
            <w:rStyle w:val="Hipervnculo"/>
            <w:noProof/>
          </w:rPr>
          <w:t>IP SPOOFING</w:t>
        </w:r>
        <w:r>
          <w:rPr>
            <w:noProof/>
            <w:webHidden/>
          </w:rPr>
          <w:tab/>
        </w:r>
        <w:r>
          <w:rPr>
            <w:noProof/>
            <w:webHidden/>
          </w:rPr>
          <w:fldChar w:fldCharType="begin"/>
        </w:r>
        <w:r>
          <w:rPr>
            <w:noProof/>
            <w:webHidden/>
          </w:rPr>
          <w:instrText xml:space="preserve"> PAGEREF _Toc515648503 \h </w:instrText>
        </w:r>
        <w:r>
          <w:rPr>
            <w:noProof/>
            <w:webHidden/>
          </w:rPr>
        </w:r>
        <w:r>
          <w:rPr>
            <w:noProof/>
            <w:webHidden/>
          </w:rPr>
          <w:fldChar w:fldCharType="separate"/>
        </w:r>
        <w:r>
          <w:rPr>
            <w:noProof/>
            <w:webHidden/>
          </w:rPr>
          <w:t>7</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04" w:history="1">
        <w:r w:rsidRPr="00926753">
          <w:rPr>
            <w:rStyle w:val="Hipervnculo"/>
            <w:noProof/>
          </w:rPr>
          <w:t>2.1.2.</w:t>
        </w:r>
        <w:r>
          <w:rPr>
            <w:rFonts w:cstheme="minorBidi"/>
            <w:noProof/>
            <w:sz w:val="24"/>
            <w:szCs w:val="24"/>
          </w:rPr>
          <w:tab/>
        </w:r>
        <w:r w:rsidRPr="00926753">
          <w:rPr>
            <w:rStyle w:val="Hipervnculo"/>
            <w:noProof/>
          </w:rPr>
          <w:t>ARP SPOOFING</w:t>
        </w:r>
        <w:r>
          <w:rPr>
            <w:noProof/>
            <w:webHidden/>
          </w:rPr>
          <w:tab/>
        </w:r>
        <w:r>
          <w:rPr>
            <w:noProof/>
            <w:webHidden/>
          </w:rPr>
          <w:fldChar w:fldCharType="begin"/>
        </w:r>
        <w:r>
          <w:rPr>
            <w:noProof/>
            <w:webHidden/>
          </w:rPr>
          <w:instrText xml:space="preserve"> PAGEREF _Toc515648504 \h </w:instrText>
        </w:r>
        <w:r>
          <w:rPr>
            <w:noProof/>
            <w:webHidden/>
          </w:rPr>
        </w:r>
        <w:r>
          <w:rPr>
            <w:noProof/>
            <w:webHidden/>
          </w:rPr>
          <w:fldChar w:fldCharType="separate"/>
        </w:r>
        <w:r>
          <w:rPr>
            <w:noProof/>
            <w:webHidden/>
          </w:rPr>
          <w:t>10</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05" w:history="1">
        <w:r w:rsidRPr="00926753">
          <w:rPr>
            <w:rStyle w:val="Hipervnculo"/>
            <w:noProof/>
          </w:rPr>
          <w:t>2.1.3.</w:t>
        </w:r>
        <w:r>
          <w:rPr>
            <w:rFonts w:cstheme="minorBidi"/>
            <w:noProof/>
            <w:sz w:val="24"/>
            <w:szCs w:val="24"/>
          </w:rPr>
          <w:tab/>
        </w:r>
        <w:r w:rsidRPr="00926753">
          <w:rPr>
            <w:rStyle w:val="Hipervnculo"/>
            <w:noProof/>
          </w:rPr>
          <w:t>DNS SPOOFING</w:t>
        </w:r>
        <w:r>
          <w:rPr>
            <w:noProof/>
            <w:webHidden/>
          </w:rPr>
          <w:tab/>
        </w:r>
        <w:r>
          <w:rPr>
            <w:noProof/>
            <w:webHidden/>
          </w:rPr>
          <w:fldChar w:fldCharType="begin"/>
        </w:r>
        <w:r>
          <w:rPr>
            <w:noProof/>
            <w:webHidden/>
          </w:rPr>
          <w:instrText xml:space="preserve"> PAGEREF _Toc515648505 \h </w:instrText>
        </w:r>
        <w:r>
          <w:rPr>
            <w:noProof/>
            <w:webHidden/>
          </w:rPr>
        </w:r>
        <w:r>
          <w:rPr>
            <w:noProof/>
            <w:webHidden/>
          </w:rPr>
          <w:fldChar w:fldCharType="separate"/>
        </w:r>
        <w:r>
          <w:rPr>
            <w:noProof/>
            <w:webHidden/>
          </w:rPr>
          <w:t>11</w:t>
        </w:r>
        <w:r>
          <w:rPr>
            <w:noProof/>
            <w:webHidden/>
          </w:rPr>
          <w:fldChar w:fldCharType="end"/>
        </w:r>
      </w:hyperlink>
    </w:p>
    <w:p w:rsidR="0099162A" w:rsidRDefault="0099162A">
      <w:pPr>
        <w:pStyle w:val="TDC3"/>
        <w:tabs>
          <w:tab w:val="left" w:pos="1440"/>
          <w:tab w:val="right" w:leader="dot" w:pos="8041"/>
        </w:tabs>
        <w:rPr>
          <w:rFonts w:cstheme="minorBidi"/>
          <w:noProof/>
          <w:sz w:val="24"/>
          <w:szCs w:val="24"/>
        </w:rPr>
      </w:pPr>
      <w:hyperlink w:anchor="_Toc515648506" w:history="1">
        <w:r w:rsidRPr="00926753">
          <w:rPr>
            <w:rStyle w:val="Hipervnculo"/>
            <w:noProof/>
          </w:rPr>
          <w:t>2.1.3.1.</w:t>
        </w:r>
        <w:r>
          <w:rPr>
            <w:rFonts w:cstheme="minorBidi"/>
            <w:noProof/>
            <w:sz w:val="24"/>
            <w:szCs w:val="24"/>
          </w:rPr>
          <w:tab/>
        </w:r>
        <w:r w:rsidRPr="00926753">
          <w:rPr>
            <w:rStyle w:val="Hipervnculo"/>
            <w:noProof/>
          </w:rPr>
          <w:t>DNS CACHE POISONING</w:t>
        </w:r>
        <w:r>
          <w:rPr>
            <w:noProof/>
            <w:webHidden/>
          </w:rPr>
          <w:tab/>
        </w:r>
        <w:r>
          <w:rPr>
            <w:noProof/>
            <w:webHidden/>
          </w:rPr>
          <w:fldChar w:fldCharType="begin"/>
        </w:r>
        <w:r>
          <w:rPr>
            <w:noProof/>
            <w:webHidden/>
          </w:rPr>
          <w:instrText xml:space="preserve"> PAGEREF _Toc515648506 \h </w:instrText>
        </w:r>
        <w:r>
          <w:rPr>
            <w:noProof/>
            <w:webHidden/>
          </w:rPr>
        </w:r>
        <w:r>
          <w:rPr>
            <w:noProof/>
            <w:webHidden/>
          </w:rPr>
          <w:fldChar w:fldCharType="separate"/>
        </w:r>
        <w:r>
          <w:rPr>
            <w:noProof/>
            <w:webHidden/>
          </w:rPr>
          <w:t>12</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07" w:history="1">
        <w:r w:rsidRPr="00926753">
          <w:rPr>
            <w:rStyle w:val="Hipervnculo"/>
            <w:noProof/>
          </w:rPr>
          <w:t>2.1.4.</w:t>
        </w:r>
        <w:r>
          <w:rPr>
            <w:rFonts w:cstheme="minorBidi"/>
            <w:noProof/>
            <w:sz w:val="24"/>
            <w:szCs w:val="24"/>
          </w:rPr>
          <w:tab/>
        </w:r>
        <w:r w:rsidRPr="00926753">
          <w:rPr>
            <w:rStyle w:val="Hipervnculo"/>
            <w:noProof/>
          </w:rPr>
          <w:t>EMAIL SPOOFING</w:t>
        </w:r>
        <w:r>
          <w:rPr>
            <w:noProof/>
            <w:webHidden/>
          </w:rPr>
          <w:tab/>
        </w:r>
        <w:r>
          <w:rPr>
            <w:noProof/>
            <w:webHidden/>
          </w:rPr>
          <w:fldChar w:fldCharType="begin"/>
        </w:r>
        <w:r>
          <w:rPr>
            <w:noProof/>
            <w:webHidden/>
          </w:rPr>
          <w:instrText xml:space="preserve"> PAGEREF _Toc515648507 \h </w:instrText>
        </w:r>
        <w:r>
          <w:rPr>
            <w:noProof/>
            <w:webHidden/>
          </w:rPr>
        </w:r>
        <w:r>
          <w:rPr>
            <w:noProof/>
            <w:webHidden/>
          </w:rPr>
          <w:fldChar w:fldCharType="separate"/>
        </w:r>
        <w:r>
          <w:rPr>
            <w:noProof/>
            <w:webHidden/>
          </w:rPr>
          <w:t>14</w:t>
        </w:r>
        <w:r>
          <w:rPr>
            <w:noProof/>
            <w:webHidden/>
          </w:rPr>
          <w:fldChar w:fldCharType="end"/>
        </w:r>
      </w:hyperlink>
    </w:p>
    <w:p w:rsidR="0099162A" w:rsidRDefault="0099162A">
      <w:pPr>
        <w:pStyle w:val="TDC1"/>
        <w:rPr>
          <w:rFonts w:asciiTheme="minorHAnsi" w:eastAsiaTheme="minorEastAsia" w:hAnsiTheme="minorHAnsi" w:cstheme="minorBidi"/>
          <w:b w:val="0"/>
          <w:color w:val="auto"/>
          <w:sz w:val="24"/>
          <w:szCs w:val="24"/>
          <w:lang w:eastAsia="es-ES"/>
        </w:rPr>
      </w:pPr>
      <w:hyperlink w:anchor="_Toc515648508" w:history="1">
        <w:r w:rsidRPr="00926753">
          <w:rPr>
            <w:rStyle w:val="Hipervnculo"/>
            <w:rFonts w:ascii="Trebuchet MS" w:hAnsi="Trebuchet MS"/>
          </w:rPr>
          <w:t>3.</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Objetivos</w:t>
        </w:r>
        <w:r>
          <w:rPr>
            <w:webHidden/>
          </w:rPr>
          <w:tab/>
        </w:r>
        <w:r>
          <w:rPr>
            <w:webHidden/>
          </w:rPr>
          <w:fldChar w:fldCharType="begin"/>
        </w:r>
        <w:r>
          <w:rPr>
            <w:webHidden/>
          </w:rPr>
          <w:instrText xml:space="preserve"> PAGEREF _Toc515648508 \h </w:instrText>
        </w:r>
        <w:r>
          <w:rPr>
            <w:webHidden/>
          </w:rPr>
        </w:r>
        <w:r>
          <w:rPr>
            <w:webHidden/>
          </w:rPr>
          <w:fldChar w:fldCharType="separate"/>
        </w:r>
        <w:r>
          <w:rPr>
            <w:webHidden/>
          </w:rPr>
          <w:t>16</w:t>
        </w:r>
        <w:r>
          <w:rPr>
            <w:webHidden/>
          </w:rPr>
          <w:fldChar w:fldCharType="end"/>
        </w:r>
      </w:hyperlink>
    </w:p>
    <w:p w:rsidR="0099162A" w:rsidRDefault="0099162A">
      <w:pPr>
        <w:pStyle w:val="TDC2"/>
        <w:tabs>
          <w:tab w:val="left" w:pos="960"/>
          <w:tab w:val="right" w:leader="dot" w:pos="8041"/>
        </w:tabs>
        <w:rPr>
          <w:noProof/>
          <w:szCs w:val="24"/>
          <w:lang w:eastAsia="es-ES"/>
        </w:rPr>
      </w:pPr>
      <w:hyperlink w:anchor="_Toc515648509" w:history="1">
        <w:r w:rsidRPr="00926753">
          <w:rPr>
            <w:rStyle w:val="Hipervnculo"/>
            <w:noProof/>
            <w14:scene3d>
              <w14:camera w14:prst="orthographicFront"/>
              <w14:lightRig w14:rig="threePt" w14:dir="t">
                <w14:rot w14:lat="0" w14:lon="0" w14:rev="0"/>
              </w14:lightRig>
            </w14:scene3d>
          </w:rPr>
          <w:t>3.1.</w:t>
        </w:r>
        <w:r>
          <w:rPr>
            <w:noProof/>
            <w:szCs w:val="24"/>
            <w:lang w:eastAsia="es-ES"/>
          </w:rPr>
          <w:tab/>
        </w:r>
        <w:r w:rsidRPr="00926753">
          <w:rPr>
            <w:rStyle w:val="Hipervnculo"/>
            <w:noProof/>
          </w:rPr>
          <w:t>Objetivo general</w:t>
        </w:r>
        <w:r>
          <w:rPr>
            <w:noProof/>
            <w:webHidden/>
          </w:rPr>
          <w:tab/>
        </w:r>
        <w:r>
          <w:rPr>
            <w:noProof/>
            <w:webHidden/>
          </w:rPr>
          <w:fldChar w:fldCharType="begin"/>
        </w:r>
        <w:r>
          <w:rPr>
            <w:noProof/>
            <w:webHidden/>
          </w:rPr>
          <w:instrText xml:space="preserve"> PAGEREF _Toc515648509 \h </w:instrText>
        </w:r>
        <w:r>
          <w:rPr>
            <w:noProof/>
            <w:webHidden/>
          </w:rPr>
        </w:r>
        <w:r>
          <w:rPr>
            <w:noProof/>
            <w:webHidden/>
          </w:rPr>
          <w:fldChar w:fldCharType="separate"/>
        </w:r>
        <w:r>
          <w:rPr>
            <w:noProof/>
            <w:webHidden/>
          </w:rPr>
          <w:t>16</w:t>
        </w:r>
        <w:r>
          <w:rPr>
            <w:noProof/>
            <w:webHidden/>
          </w:rPr>
          <w:fldChar w:fldCharType="end"/>
        </w:r>
      </w:hyperlink>
    </w:p>
    <w:p w:rsidR="0099162A" w:rsidRDefault="0099162A">
      <w:pPr>
        <w:pStyle w:val="TDC2"/>
        <w:tabs>
          <w:tab w:val="left" w:pos="960"/>
          <w:tab w:val="right" w:leader="dot" w:pos="8041"/>
        </w:tabs>
        <w:rPr>
          <w:noProof/>
          <w:szCs w:val="24"/>
          <w:lang w:eastAsia="es-ES"/>
        </w:rPr>
      </w:pPr>
      <w:hyperlink w:anchor="_Toc515648510" w:history="1">
        <w:r w:rsidRPr="00926753">
          <w:rPr>
            <w:rStyle w:val="Hipervnculo"/>
            <w:noProof/>
            <w14:scene3d>
              <w14:camera w14:prst="orthographicFront"/>
              <w14:lightRig w14:rig="threePt" w14:dir="t">
                <w14:rot w14:lat="0" w14:lon="0" w14:rev="0"/>
              </w14:lightRig>
            </w14:scene3d>
          </w:rPr>
          <w:t>3.2.</w:t>
        </w:r>
        <w:r>
          <w:rPr>
            <w:noProof/>
            <w:szCs w:val="24"/>
            <w:lang w:eastAsia="es-ES"/>
          </w:rPr>
          <w:tab/>
        </w:r>
        <w:r w:rsidRPr="00926753">
          <w:rPr>
            <w:rStyle w:val="Hipervnculo"/>
            <w:noProof/>
          </w:rPr>
          <w:t>Lista de objetivos específicos</w:t>
        </w:r>
        <w:r>
          <w:rPr>
            <w:noProof/>
            <w:webHidden/>
          </w:rPr>
          <w:tab/>
        </w:r>
        <w:r>
          <w:rPr>
            <w:noProof/>
            <w:webHidden/>
          </w:rPr>
          <w:fldChar w:fldCharType="begin"/>
        </w:r>
        <w:r>
          <w:rPr>
            <w:noProof/>
            <w:webHidden/>
          </w:rPr>
          <w:instrText xml:space="preserve"> PAGEREF _Toc515648510 \h </w:instrText>
        </w:r>
        <w:r>
          <w:rPr>
            <w:noProof/>
            <w:webHidden/>
          </w:rPr>
        </w:r>
        <w:r>
          <w:rPr>
            <w:noProof/>
            <w:webHidden/>
          </w:rPr>
          <w:fldChar w:fldCharType="separate"/>
        </w:r>
        <w:r>
          <w:rPr>
            <w:noProof/>
            <w:webHidden/>
          </w:rPr>
          <w:t>16</w:t>
        </w:r>
        <w:r>
          <w:rPr>
            <w:noProof/>
            <w:webHidden/>
          </w:rPr>
          <w:fldChar w:fldCharType="end"/>
        </w:r>
      </w:hyperlink>
    </w:p>
    <w:p w:rsidR="0099162A" w:rsidRDefault="0099162A">
      <w:pPr>
        <w:pStyle w:val="TDC1"/>
        <w:rPr>
          <w:rFonts w:asciiTheme="minorHAnsi" w:eastAsiaTheme="minorEastAsia" w:hAnsiTheme="minorHAnsi" w:cstheme="minorBidi"/>
          <w:b w:val="0"/>
          <w:color w:val="auto"/>
          <w:sz w:val="24"/>
          <w:szCs w:val="24"/>
          <w:lang w:eastAsia="es-ES"/>
        </w:rPr>
      </w:pPr>
      <w:hyperlink w:anchor="_Toc515648511" w:history="1">
        <w:r w:rsidRPr="00926753">
          <w:rPr>
            <w:rStyle w:val="Hipervnculo"/>
            <w:rFonts w:ascii="Trebuchet MS" w:hAnsi="Trebuchet MS"/>
          </w:rPr>
          <w:t>4.</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Metodología y Plan de Proyecto</w:t>
        </w:r>
        <w:r>
          <w:rPr>
            <w:webHidden/>
          </w:rPr>
          <w:tab/>
        </w:r>
        <w:r>
          <w:rPr>
            <w:webHidden/>
          </w:rPr>
          <w:fldChar w:fldCharType="begin"/>
        </w:r>
        <w:r>
          <w:rPr>
            <w:webHidden/>
          </w:rPr>
          <w:instrText xml:space="preserve"> PAGEREF _Toc515648511 \h </w:instrText>
        </w:r>
        <w:r>
          <w:rPr>
            <w:webHidden/>
          </w:rPr>
        </w:r>
        <w:r>
          <w:rPr>
            <w:webHidden/>
          </w:rPr>
          <w:fldChar w:fldCharType="separate"/>
        </w:r>
        <w:r>
          <w:rPr>
            <w:webHidden/>
          </w:rPr>
          <w:t>17</w:t>
        </w:r>
        <w:r>
          <w:rPr>
            <w:webHidden/>
          </w:rPr>
          <w:fldChar w:fldCharType="end"/>
        </w:r>
      </w:hyperlink>
    </w:p>
    <w:p w:rsidR="0099162A" w:rsidRDefault="0099162A">
      <w:pPr>
        <w:pStyle w:val="TDC2"/>
        <w:tabs>
          <w:tab w:val="left" w:pos="960"/>
          <w:tab w:val="right" w:leader="dot" w:pos="8041"/>
        </w:tabs>
        <w:rPr>
          <w:noProof/>
          <w:szCs w:val="24"/>
          <w:lang w:eastAsia="es-ES"/>
        </w:rPr>
      </w:pPr>
      <w:hyperlink w:anchor="_Toc515648512" w:history="1">
        <w:r w:rsidRPr="00926753">
          <w:rPr>
            <w:rStyle w:val="Hipervnculo"/>
            <w:noProof/>
            <w14:scene3d>
              <w14:camera w14:prst="orthographicFront"/>
              <w14:lightRig w14:rig="threePt" w14:dir="t">
                <w14:rot w14:lat="0" w14:lon="0" w14:rev="0"/>
              </w14:lightRig>
            </w14:scene3d>
          </w:rPr>
          <w:t>4.1.</w:t>
        </w:r>
        <w:r>
          <w:rPr>
            <w:noProof/>
            <w:szCs w:val="24"/>
            <w:lang w:eastAsia="es-ES"/>
          </w:rPr>
          <w:tab/>
        </w:r>
        <w:r w:rsidRPr="00926753">
          <w:rPr>
            <w:rStyle w:val="Hipervnculo"/>
            <w:noProof/>
          </w:rPr>
          <w:t>Metodología a seguir</w:t>
        </w:r>
        <w:r>
          <w:rPr>
            <w:noProof/>
            <w:webHidden/>
          </w:rPr>
          <w:tab/>
        </w:r>
        <w:r>
          <w:rPr>
            <w:noProof/>
            <w:webHidden/>
          </w:rPr>
          <w:fldChar w:fldCharType="begin"/>
        </w:r>
        <w:r>
          <w:rPr>
            <w:noProof/>
            <w:webHidden/>
          </w:rPr>
          <w:instrText xml:space="preserve"> PAGEREF _Toc515648512 \h </w:instrText>
        </w:r>
        <w:r>
          <w:rPr>
            <w:noProof/>
            <w:webHidden/>
          </w:rPr>
        </w:r>
        <w:r>
          <w:rPr>
            <w:noProof/>
            <w:webHidden/>
          </w:rPr>
          <w:fldChar w:fldCharType="separate"/>
        </w:r>
        <w:r>
          <w:rPr>
            <w:noProof/>
            <w:webHidden/>
          </w:rPr>
          <w:t>17</w:t>
        </w:r>
        <w:r>
          <w:rPr>
            <w:noProof/>
            <w:webHidden/>
          </w:rPr>
          <w:fldChar w:fldCharType="end"/>
        </w:r>
      </w:hyperlink>
    </w:p>
    <w:p w:rsidR="0099162A" w:rsidRDefault="0099162A">
      <w:pPr>
        <w:pStyle w:val="TDC2"/>
        <w:tabs>
          <w:tab w:val="left" w:pos="960"/>
          <w:tab w:val="right" w:leader="dot" w:pos="8041"/>
        </w:tabs>
        <w:rPr>
          <w:noProof/>
          <w:szCs w:val="24"/>
          <w:lang w:eastAsia="es-ES"/>
        </w:rPr>
      </w:pPr>
      <w:hyperlink w:anchor="_Toc515648513" w:history="1">
        <w:r w:rsidRPr="00926753">
          <w:rPr>
            <w:rStyle w:val="Hipervnculo"/>
            <w:noProof/>
            <w14:scene3d>
              <w14:camera w14:prst="orthographicFront"/>
              <w14:lightRig w14:rig="threePt" w14:dir="t">
                <w14:rot w14:lat="0" w14:lon="0" w14:rev="0"/>
              </w14:lightRig>
            </w14:scene3d>
          </w:rPr>
          <w:t>4.2.</w:t>
        </w:r>
        <w:r>
          <w:rPr>
            <w:noProof/>
            <w:szCs w:val="24"/>
            <w:lang w:eastAsia="es-ES"/>
          </w:rPr>
          <w:tab/>
        </w:r>
        <w:r w:rsidRPr="00926753">
          <w:rPr>
            <w:rStyle w:val="Hipervnculo"/>
            <w:noProof/>
          </w:rPr>
          <w:t>Recursos necesarios. Condicionantes y limitaciones</w:t>
        </w:r>
        <w:r>
          <w:rPr>
            <w:noProof/>
            <w:webHidden/>
          </w:rPr>
          <w:tab/>
        </w:r>
        <w:r>
          <w:rPr>
            <w:noProof/>
            <w:webHidden/>
          </w:rPr>
          <w:fldChar w:fldCharType="begin"/>
        </w:r>
        <w:r>
          <w:rPr>
            <w:noProof/>
            <w:webHidden/>
          </w:rPr>
          <w:instrText xml:space="preserve"> PAGEREF _Toc515648513 \h </w:instrText>
        </w:r>
        <w:r>
          <w:rPr>
            <w:noProof/>
            <w:webHidden/>
          </w:rPr>
        </w:r>
        <w:r>
          <w:rPr>
            <w:noProof/>
            <w:webHidden/>
          </w:rPr>
          <w:fldChar w:fldCharType="separate"/>
        </w:r>
        <w:r>
          <w:rPr>
            <w:noProof/>
            <w:webHidden/>
          </w:rPr>
          <w:t>17</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14" w:history="1">
        <w:r w:rsidRPr="00926753">
          <w:rPr>
            <w:rStyle w:val="Hipervnculo"/>
            <w:noProof/>
          </w:rPr>
          <w:t>4.2.1.</w:t>
        </w:r>
        <w:r>
          <w:rPr>
            <w:rFonts w:cstheme="minorBidi"/>
            <w:noProof/>
            <w:sz w:val="24"/>
            <w:szCs w:val="24"/>
          </w:rPr>
          <w:tab/>
        </w:r>
        <w:r w:rsidRPr="00926753">
          <w:rPr>
            <w:rStyle w:val="Hipervnculo"/>
            <w:noProof/>
          </w:rPr>
          <w:t>Recursos hardware</w:t>
        </w:r>
        <w:r>
          <w:rPr>
            <w:noProof/>
            <w:webHidden/>
          </w:rPr>
          <w:tab/>
        </w:r>
        <w:r>
          <w:rPr>
            <w:noProof/>
            <w:webHidden/>
          </w:rPr>
          <w:fldChar w:fldCharType="begin"/>
        </w:r>
        <w:r>
          <w:rPr>
            <w:noProof/>
            <w:webHidden/>
          </w:rPr>
          <w:instrText xml:space="preserve"> PAGEREF _Toc515648514 \h </w:instrText>
        </w:r>
        <w:r>
          <w:rPr>
            <w:noProof/>
            <w:webHidden/>
          </w:rPr>
        </w:r>
        <w:r>
          <w:rPr>
            <w:noProof/>
            <w:webHidden/>
          </w:rPr>
          <w:fldChar w:fldCharType="separate"/>
        </w:r>
        <w:r>
          <w:rPr>
            <w:noProof/>
            <w:webHidden/>
          </w:rPr>
          <w:t>17</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15" w:history="1">
        <w:r w:rsidRPr="00926753">
          <w:rPr>
            <w:rStyle w:val="Hipervnculo"/>
            <w:noProof/>
          </w:rPr>
          <w:t>4.2.2.</w:t>
        </w:r>
        <w:r>
          <w:rPr>
            <w:rFonts w:cstheme="minorBidi"/>
            <w:noProof/>
            <w:sz w:val="24"/>
            <w:szCs w:val="24"/>
          </w:rPr>
          <w:tab/>
        </w:r>
        <w:r w:rsidRPr="00926753">
          <w:rPr>
            <w:rStyle w:val="Hipervnculo"/>
            <w:noProof/>
          </w:rPr>
          <w:t>Recursos software</w:t>
        </w:r>
        <w:r>
          <w:rPr>
            <w:noProof/>
            <w:webHidden/>
          </w:rPr>
          <w:tab/>
        </w:r>
        <w:r>
          <w:rPr>
            <w:noProof/>
            <w:webHidden/>
          </w:rPr>
          <w:fldChar w:fldCharType="begin"/>
        </w:r>
        <w:r>
          <w:rPr>
            <w:noProof/>
            <w:webHidden/>
          </w:rPr>
          <w:instrText xml:space="preserve"> PAGEREF _Toc515648515 \h </w:instrText>
        </w:r>
        <w:r>
          <w:rPr>
            <w:noProof/>
            <w:webHidden/>
          </w:rPr>
        </w:r>
        <w:r>
          <w:rPr>
            <w:noProof/>
            <w:webHidden/>
          </w:rPr>
          <w:fldChar w:fldCharType="separate"/>
        </w:r>
        <w:r>
          <w:rPr>
            <w:noProof/>
            <w:webHidden/>
          </w:rPr>
          <w:t>17</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16" w:history="1">
        <w:r w:rsidRPr="00926753">
          <w:rPr>
            <w:rStyle w:val="Hipervnculo"/>
            <w:noProof/>
          </w:rPr>
          <w:t>4.2.3.</w:t>
        </w:r>
        <w:r>
          <w:rPr>
            <w:rFonts w:cstheme="minorBidi"/>
            <w:noProof/>
            <w:sz w:val="24"/>
            <w:szCs w:val="24"/>
          </w:rPr>
          <w:tab/>
        </w:r>
        <w:r w:rsidRPr="00926753">
          <w:rPr>
            <w:rStyle w:val="Hipervnculo"/>
            <w:noProof/>
          </w:rPr>
          <w:t>Documentos y libros</w:t>
        </w:r>
        <w:r>
          <w:rPr>
            <w:noProof/>
            <w:webHidden/>
          </w:rPr>
          <w:tab/>
        </w:r>
        <w:r>
          <w:rPr>
            <w:noProof/>
            <w:webHidden/>
          </w:rPr>
          <w:fldChar w:fldCharType="begin"/>
        </w:r>
        <w:r>
          <w:rPr>
            <w:noProof/>
            <w:webHidden/>
          </w:rPr>
          <w:instrText xml:space="preserve"> PAGEREF _Toc515648516 \h </w:instrText>
        </w:r>
        <w:r>
          <w:rPr>
            <w:noProof/>
            <w:webHidden/>
          </w:rPr>
        </w:r>
        <w:r>
          <w:rPr>
            <w:noProof/>
            <w:webHidden/>
          </w:rPr>
          <w:fldChar w:fldCharType="separate"/>
        </w:r>
        <w:r>
          <w:rPr>
            <w:noProof/>
            <w:webHidden/>
          </w:rPr>
          <w:t>18</w:t>
        </w:r>
        <w:r>
          <w:rPr>
            <w:noProof/>
            <w:webHidden/>
          </w:rPr>
          <w:fldChar w:fldCharType="end"/>
        </w:r>
      </w:hyperlink>
    </w:p>
    <w:p w:rsidR="0099162A" w:rsidRDefault="0099162A">
      <w:pPr>
        <w:pStyle w:val="TDC2"/>
        <w:tabs>
          <w:tab w:val="left" w:pos="960"/>
          <w:tab w:val="right" w:leader="dot" w:pos="8041"/>
        </w:tabs>
        <w:rPr>
          <w:noProof/>
          <w:szCs w:val="24"/>
          <w:lang w:eastAsia="es-ES"/>
        </w:rPr>
      </w:pPr>
      <w:hyperlink w:anchor="_Toc515648517" w:history="1">
        <w:r w:rsidRPr="00926753">
          <w:rPr>
            <w:rStyle w:val="Hipervnculo"/>
            <w:noProof/>
            <w14:scene3d>
              <w14:camera w14:prst="orthographicFront"/>
              <w14:lightRig w14:rig="threePt" w14:dir="t">
                <w14:rot w14:lat="0" w14:lon="0" w14:rev="0"/>
              </w14:lightRig>
            </w14:scene3d>
          </w:rPr>
          <w:t>4.3.</w:t>
        </w:r>
        <w:r>
          <w:rPr>
            <w:noProof/>
            <w:szCs w:val="24"/>
            <w:lang w:eastAsia="es-ES"/>
          </w:rPr>
          <w:tab/>
        </w:r>
        <w:r w:rsidRPr="00926753">
          <w:rPr>
            <w:rStyle w:val="Hipervnculo"/>
            <w:noProof/>
          </w:rPr>
          <w:t>Plan de Trabajo</w:t>
        </w:r>
        <w:r>
          <w:rPr>
            <w:noProof/>
            <w:webHidden/>
          </w:rPr>
          <w:tab/>
        </w:r>
        <w:r>
          <w:rPr>
            <w:noProof/>
            <w:webHidden/>
          </w:rPr>
          <w:fldChar w:fldCharType="begin"/>
        </w:r>
        <w:r>
          <w:rPr>
            <w:noProof/>
            <w:webHidden/>
          </w:rPr>
          <w:instrText xml:space="preserve"> PAGEREF _Toc515648517 \h </w:instrText>
        </w:r>
        <w:r>
          <w:rPr>
            <w:noProof/>
            <w:webHidden/>
          </w:rPr>
        </w:r>
        <w:r>
          <w:rPr>
            <w:noProof/>
            <w:webHidden/>
          </w:rPr>
          <w:fldChar w:fldCharType="separate"/>
        </w:r>
        <w:r>
          <w:rPr>
            <w:noProof/>
            <w:webHidden/>
          </w:rPr>
          <w:t>19</w:t>
        </w:r>
        <w:r>
          <w:rPr>
            <w:noProof/>
            <w:webHidden/>
          </w:rPr>
          <w:fldChar w:fldCharType="end"/>
        </w:r>
      </w:hyperlink>
    </w:p>
    <w:p w:rsidR="0099162A" w:rsidRDefault="0099162A">
      <w:pPr>
        <w:pStyle w:val="TDC2"/>
        <w:tabs>
          <w:tab w:val="left" w:pos="960"/>
          <w:tab w:val="right" w:leader="dot" w:pos="8041"/>
        </w:tabs>
        <w:rPr>
          <w:noProof/>
          <w:szCs w:val="24"/>
          <w:lang w:eastAsia="es-ES"/>
        </w:rPr>
      </w:pPr>
      <w:hyperlink w:anchor="_Toc515648518" w:history="1">
        <w:r w:rsidRPr="00926753">
          <w:rPr>
            <w:rStyle w:val="Hipervnculo"/>
            <w:noProof/>
            <w14:scene3d>
              <w14:camera w14:prst="orthographicFront"/>
              <w14:lightRig w14:rig="threePt" w14:dir="t">
                <w14:rot w14:lat="0" w14:lon="0" w14:rev="0"/>
              </w14:lightRig>
            </w14:scene3d>
          </w:rPr>
          <w:t>4.4.</w:t>
        </w:r>
        <w:r>
          <w:rPr>
            <w:noProof/>
            <w:szCs w:val="24"/>
            <w:lang w:eastAsia="es-ES"/>
          </w:rPr>
          <w:tab/>
        </w:r>
        <w:r w:rsidRPr="00926753">
          <w:rPr>
            <w:rStyle w:val="Hipervnculo"/>
            <w:noProof/>
          </w:rPr>
          <w:t>Paquetes de Trabajo</w:t>
        </w:r>
        <w:r>
          <w:rPr>
            <w:noProof/>
            <w:webHidden/>
          </w:rPr>
          <w:tab/>
        </w:r>
        <w:r>
          <w:rPr>
            <w:noProof/>
            <w:webHidden/>
          </w:rPr>
          <w:fldChar w:fldCharType="begin"/>
        </w:r>
        <w:r>
          <w:rPr>
            <w:noProof/>
            <w:webHidden/>
          </w:rPr>
          <w:instrText xml:space="preserve"> PAGEREF _Toc515648518 \h </w:instrText>
        </w:r>
        <w:r>
          <w:rPr>
            <w:noProof/>
            <w:webHidden/>
          </w:rPr>
        </w:r>
        <w:r>
          <w:rPr>
            <w:noProof/>
            <w:webHidden/>
          </w:rPr>
          <w:fldChar w:fldCharType="separate"/>
        </w:r>
        <w:r>
          <w:rPr>
            <w:noProof/>
            <w:webHidden/>
          </w:rPr>
          <w:t>21</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19" w:history="1">
        <w:r w:rsidRPr="00926753">
          <w:rPr>
            <w:rStyle w:val="Hipervnculo"/>
            <w:noProof/>
          </w:rPr>
          <w:t>4.4.1.</w:t>
        </w:r>
        <w:r>
          <w:rPr>
            <w:rFonts w:cstheme="minorBidi"/>
            <w:noProof/>
            <w:sz w:val="24"/>
            <w:szCs w:val="24"/>
          </w:rPr>
          <w:tab/>
        </w:r>
        <w:r w:rsidRPr="00926753">
          <w:rPr>
            <w:rStyle w:val="Hipervnculo"/>
            <w:noProof/>
          </w:rPr>
          <w:t>PT 1-CREACIÓN DEL ENTORNO DE TRABAJO</w:t>
        </w:r>
        <w:r>
          <w:rPr>
            <w:noProof/>
            <w:webHidden/>
          </w:rPr>
          <w:tab/>
        </w:r>
        <w:r>
          <w:rPr>
            <w:noProof/>
            <w:webHidden/>
          </w:rPr>
          <w:fldChar w:fldCharType="begin"/>
        </w:r>
        <w:r>
          <w:rPr>
            <w:noProof/>
            <w:webHidden/>
          </w:rPr>
          <w:instrText xml:space="preserve"> PAGEREF _Toc515648519 \h </w:instrText>
        </w:r>
        <w:r>
          <w:rPr>
            <w:noProof/>
            <w:webHidden/>
          </w:rPr>
        </w:r>
        <w:r>
          <w:rPr>
            <w:noProof/>
            <w:webHidden/>
          </w:rPr>
          <w:fldChar w:fldCharType="separate"/>
        </w:r>
        <w:r>
          <w:rPr>
            <w:noProof/>
            <w:webHidden/>
          </w:rPr>
          <w:t>21</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20" w:history="1">
        <w:r w:rsidRPr="00926753">
          <w:rPr>
            <w:rStyle w:val="Hipervnculo"/>
            <w:noProof/>
          </w:rPr>
          <w:t>4.4.2.</w:t>
        </w:r>
        <w:r>
          <w:rPr>
            <w:rFonts w:cstheme="minorBidi"/>
            <w:noProof/>
            <w:sz w:val="24"/>
            <w:szCs w:val="24"/>
          </w:rPr>
          <w:tab/>
        </w:r>
        <w:r w:rsidRPr="00926753">
          <w:rPr>
            <w:rStyle w:val="Hipervnculo"/>
            <w:noProof/>
          </w:rPr>
          <w:t>PT 2-REALIZACIÓN DE ATAQUES SPOOFING</w:t>
        </w:r>
        <w:r>
          <w:rPr>
            <w:noProof/>
            <w:webHidden/>
          </w:rPr>
          <w:tab/>
        </w:r>
        <w:r>
          <w:rPr>
            <w:noProof/>
            <w:webHidden/>
          </w:rPr>
          <w:fldChar w:fldCharType="begin"/>
        </w:r>
        <w:r>
          <w:rPr>
            <w:noProof/>
            <w:webHidden/>
          </w:rPr>
          <w:instrText xml:space="preserve"> PAGEREF _Toc515648520 \h </w:instrText>
        </w:r>
        <w:r>
          <w:rPr>
            <w:noProof/>
            <w:webHidden/>
          </w:rPr>
        </w:r>
        <w:r>
          <w:rPr>
            <w:noProof/>
            <w:webHidden/>
          </w:rPr>
          <w:fldChar w:fldCharType="separate"/>
        </w:r>
        <w:r>
          <w:rPr>
            <w:noProof/>
            <w:webHidden/>
          </w:rPr>
          <w:t>21</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21" w:history="1">
        <w:r w:rsidRPr="00926753">
          <w:rPr>
            <w:rStyle w:val="Hipervnculo"/>
            <w:noProof/>
          </w:rPr>
          <w:t>4.4.3.</w:t>
        </w:r>
        <w:r>
          <w:rPr>
            <w:rFonts w:cstheme="minorBidi"/>
            <w:noProof/>
            <w:sz w:val="24"/>
            <w:szCs w:val="24"/>
          </w:rPr>
          <w:tab/>
        </w:r>
        <w:r w:rsidRPr="00926753">
          <w:rPr>
            <w:rStyle w:val="Hipervnculo"/>
            <w:noProof/>
          </w:rPr>
          <w:t>PT 3-DEFENSAS PARA EVITAR SPOOFING</w:t>
        </w:r>
        <w:r>
          <w:rPr>
            <w:noProof/>
            <w:webHidden/>
          </w:rPr>
          <w:tab/>
        </w:r>
        <w:r>
          <w:rPr>
            <w:noProof/>
            <w:webHidden/>
          </w:rPr>
          <w:fldChar w:fldCharType="begin"/>
        </w:r>
        <w:r>
          <w:rPr>
            <w:noProof/>
            <w:webHidden/>
          </w:rPr>
          <w:instrText xml:space="preserve"> PAGEREF _Toc515648521 \h </w:instrText>
        </w:r>
        <w:r>
          <w:rPr>
            <w:noProof/>
            <w:webHidden/>
          </w:rPr>
        </w:r>
        <w:r>
          <w:rPr>
            <w:noProof/>
            <w:webHidden/>
          </w:rPr>
          <w:fldChar w:fldCharType="separate"/>
        </w:r>
        <w:r>
          <w:rPr>
            <w:noProof/>
            <w:webHidden/>
          </w:rPr>
          <w:t>22</w:t>
        </w:r>
        <w:r>
          <w:rPr>
            <w:noProof/>
            <w:webHidden/>
          </w:rPr>
          <w:fldChar w:fldCharType="end"/>
        </w:r>
      </w:hyperlink>
    </w:p>
    <w:p w:rsidR="0099162A" w:rsidRDefault="0099162A">
      <w:pPr>
        <w:pStyle w:val="TDC1"/>
        <w:rPr>
          <w:rFonts w:asciiTheme="minorHAnsi" w:eastAsiaTheme="minorEastAsia" w:hAnsiTheme="minorHAnsi" w:cstheme="minorBidi"/>
          <w:b w:val="0"/>
          <w:color w:val="auto"/>
          <w:sz w:val="24"/>
          <w:szCs w:val="24"/>
          <w:lang w:eastAsia="es-ES"/>
        </w:rPr>
      </w:pPr>
      <w:hyperlink w:anchor="_Toc515648522" w:history="1">
        <w:r w:rsidRPr="00926753">
          <w:rPr>
            <w:rStyle w:val="Hipervnculo"/>
            <w:rFonts w:ascii="Trebuchet MS" w:hAnsi="Trebuchet MS"/>
          </w:rPr>
          <w:t>5.</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Desarrollo del Proyecto</w:t>
        </w:r>
        <w:r>
          <w:rPr>
            <w:webHidden/>
          </w:rPr>
          <w:tab/>
        </w:r>
        <w:r>
          <w:rPr>
            <w:webHidden/>
          </w:rPr>
          <w:fldChar w:fldCharType="begin"/>
        </w:r>
        <w:r>
          <w:rPr>
            <w:webHidden/>
          </w:rPr>
          <w:instrText xml:space="preserve"> PAGEREF _Toc515648522 \h </w:instrText>
        </w:r>
        <w:r>
          <w:rPr>
            <w:webHidden/>
          </w:rPr>
        </w:r>
        <w:r>
          <w:rPr>
            <w:webHidden/>
          </w:rPr>
          <w:fldChar w:fldCharType="separate"/>
        </w:r>
        <w:r>
          <w:rPr>
            <w:webHidden/>
          </w:rPr>
          <w:t>23</w:t>
        </w:r>
        <w:r>
          <w:rPr>
            <w:webHidden/>
          </w:rPr>
          <w:fldChar w:fldCharType="end"/>
        </w:r>
      </w:hyperlink>
    </w:p>
    <w:p w:rsidR="0099162A" w:rsidRDefault="0099162A">
      <w:pPr>
        <w:pStyle w:val="TDC2"/>
        <w:tabs>
          <w:tab w:val="left" w:pos="960"/>
          <w:tab w:val="right" w:leader="dot" w:pos="8041"/>
        </w:tabs>
        <w:rPr>
          <w:noProof/>
          <w:szCs w:val="24"/>
          <w:lang w:eastAsia="es-ES"/>
        </w:rPr>
      </w:pPr>
      <w:hyperlink w:anchor="_Toc515648523" w:history="1">
        <w:r w:rsidRPr="00926753">
          <w:rPr>
            <w:rStyle w:val="Hipervnculo"/>
            <w:noProof/>
            <w14:scene3d>
              <w14:camera w14:prst="orthographicFront"/>
              <w14:lightRig w14:rig="threePt" w14:dir="t">
                <w14:rot w14:lat="0" w14:lon="0" w14:rev="0"/>
              </w14:lightRig>
            </w14:scene3d>
          </w:rPr>
          <w:t>5.1.</w:t>
        </w:r>
        <w:r>
          <w:rPr>
            <w:noProof/>
            <w:szCs w:val="24"/>
            <w:lang w:eastAsia="es-ES"/>
          </w:rPr>
          <w:tab/>
        </w:r>
        <w:r w:rsidRPr="00926753">
          <w:rPr>
            <w:rStyle w:val="Hipervnculo"/>
            <w:noProof/>
          </w:rPr>
          <w:t>PT1-Creación del entorno de trabajo</w:t>
        </w:r>
        <w:r>
          <w:rPr>
            <w:noProof/>
            <w:webHidden/>
          </w:rPr>
          <w:tab/>
        </w:r>
        <w:r>
          <w:rPr>
            <w:noProof/>
            <w:webHidden/>
          </w:rPr>
          <w:fldChar w:fldCharType="begin"/>
        </w:r>
        <w:r>
          <w:rPr>
            <w:noProof/>
            <w:webHidden/>
          </w:rPr>
          <w:instrText xml:space="preserve"> PAGEREF _Toc515648523 \h </w:instrText>
        </w:r>
        <w:r>
          <w:rPr>
            <w:noProof/>
            <w:webHidden/>
          </w:rPr>
        </w:r>
        <w:r>
          <w:rPr>
            <w:noProof/>
            <w:webHidden/>
          </w:rPr>
          <w:fldChar w:fldCharType="separate"/>
        </w:r>
        <w:r>
          <w:rPr>
            <w:noProof/>
            <w:webHidden/>
          </w:rPr>
          <w:t>23</w:t>
        </w:r>
        <w:r>
          <w:rPr>
            <w:noProof/>
            <w:webHidden/>
          </w:rPr>
          <w:fldChar w:fldCharType="end"/>
        </w:r>
      </w:hyperlink>
    </w:p>
    <w:p w:rsidR="0099162A" w:rsidRDefault="0099162A">
      <w:pPr>
        <w:pStyle w:val="TDC2"/>
        <w:tabs>
          <w:tab w:val="left" w:pos="960"/>
          <w:tab w:val="right" w:leader="dot" w:pos="8041"/>
        </w:tabs>
        <w:rPr>
          <w:noProof/>
          <w:szCs w:val="24"/>
          <w:lang w:eastAsia="es-ES"/>
        </w:rPr>
      </w:pPr>
      <w:hyperlink w:anchor="_Toc515648524" w:history="1">
        <w:r w:rsidRPr="00926753">
          <w:rPr>
            <w:rStyle w:val="Hipervnculo"/>
            <w:noProof/>
            <w14:scene3d>
              <w14:camera w14:prst="orthographicFront"/>
              <w14:lightRig w14:rig="threePt" w14:dir="t">
                <w14:rot w14:lat="0" w14:lon="0" w14:rev="0"/>
              </w14:lightRig>
            </w14:scene3d>
          </w:rPr>
          <w:t>5.2.</w:t>
        </w:r>
        <w:r>
          <w:rPr>
            <w:noProof/>
            <w:szCs w:val="24"/>
            <w:lang w:eastAsia="es-ES"/>
          </w:rPr>
          <w:tab/>
        </w:r>
        <w:r w:rsidRPr="00926753">
          <w:rPr>
            <w:rStyle w:val="Hipervnculo"/>
            <w:noProof/>
          </w:rPr>
          <w:t>PT2-Realización de ataques spoofing</w:t>
        </w:r>
        <w:r>
          <w:rPr>
            <w:noProof/>
            <w:webHidden/>
          </w:rPr>
          <w:tab/>
        </w:r>
        <w:r>
          <w:rPr>
            <w:noProof/>
            <w:webHidden/>
          </w:rPr>
          <w:fldChar w:fldCharType="begin"/>
        </w:r>
        <w:r>
          <w:rPr>
            <w:noProof/>
            <w:webHidden/>
          </w:rPr>
          <w:instrText xml:space="preserve"> PAGEREF _Toc515648524 \h </w:instrText>
        </w:r>
        <w:r>
          <w:rPr>
            <w:noProof/>
            <w:webHidden/>
          </w:rPr>
        </w:r>
        <w:r>
          <w:rPr>
            <w:noProof/>
            <w:webHidden/>
          </w:rPr>
          <w:fldChar w:fldCharType="separate"/>
        </w:r>
        <w:r>
          <w:rPr>
            <w:noProof/>
            <w:webHidden/>
          </w:rPr>
          <w:t>37</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25" w:history="1">
        <w:r w:rsidRPr="00926753">
          <w:rPr>
            <w:rStyle w:val="Hipervnculo"/>
            <w:noProof/>
          </w:rPr>
          <w:t>5.2.1.</w:t>
        </w:r>
        <w:r>
          <w:rPr>
            <w:rFonts w:cstheme="minorBidi"/>
            <w:noProof/>
            <w:sz w:val="24"/>
            <w:szCs w:val="24"/>
          </w:rPr>
          <w:tab/>
        </w:r>
        <w:r w:rsidRPr="00926753">
          <w:rPr>
            <w:rStyle w:val="Hipervnculo"/>
            <w:noProof/>
          </w:rPr>
          <w:t>IP SPOOFING</w:t>
        </w:r>
        <w:r>
          <w:rPr>
            <w:noProof/>
            <w:webHidden/>
          </w:rPr>
          <w:tab/>
        </w:r>
        <w:r>
          <w:rPr>
            <w:noProof/>
            <w:webHidden/>
          </w:rPr>
          <w:fldChar w:fldCharType="begin"/>
        </w:r>
        <w:r>
          <w:rPr>
            <w:noProof/>
            <w:webHidden/>
          </w:rPr>
          <w:instrText xml:space="preserve"> PAGEREF _Toc515648525 \h </w:instrText>
        </w:r>
        <w:r>
          <w:rPr>
            <w:noProof/>
            <w:webHidden/>
          </w:rPr>
        </w:r>
        <w:r>
          <w:rPr>
            <w:noProof/>
            <w:webHidden/>
          </w:rPr>
          <w:fldChar w:fldCharType="separate"/>
        </w:r>
        <w:r>
          <w:rPr>
            <w:noProof/>
            <w:webHidden/>
          </w:rPr>
          <w:t>37</w:t>
        </w:r>
        <w:r>
          <w:rPr>
            <w:noProof/>
            <w:webHidden/>
          </w:rPr>
          <w:fldChar w:fldCharType="end"/>
        </w:r>
      </w:hyperlink>
    </w:p>
    <w:p w:rsidR="0099162A" w:rsidRDefault="0099162A">
      <w:pPr>
        <w:pStyle w:val="TDC3"/>
        <w:tabs>
          <w:tab w:val="left" w:pos="1440"/>
          <w:tab w:val="right" w:leader="dot" w:pos="8041"/>
        </w:tabs>
        <w:rPr>
          <w:rFonts w:cstheme="minorBidi"/>
          <w:noProof/>
          <w:sz w:val="24"/>
          <w:szCs w:val="24"/>
        </w:rPr>
      </w:pPr>
      <w:hyperlink w:anchor="_Toc515648526" w:history="1">
        <w:r w:rsidRPr="00926753">
          <w:rPr>
            <w:rStyle w:val="Hipervnculo"/>
            <w:noProof/>
          </w:rPr>
          <w:t>5.2.1.1.</w:t>
        </w:r>
        <w:r>
          <w:rPr>
            <w:rFonts w:cstheme="minorBidi"/>
            <w:noProof/>
            <w:sz w:val="24"/>
            <w:szCs w:val="24"/>
          </w:rPr>
          <w:tab/>
        </w:r>
        <w:r w:rsidRPr="00926753">
          <w:rPr>
            <w:rStyle w:val="Hipervnculo"/>
            <w:noProof/>
          </w:rPr>
          <w:t>IP spoofing con iptables</w:t>
        </w:r>
        <w:r>
          <w:rPr>
            <w:noProof/>
            <w:webHidden/>
          </w:rPr>
          <w:tab/>
        </w:r>
        <w:r>
          <w:rPr>
            <w:noProof/>
            <w:webHidden/>
          </w:rPr>
          <w:fldChar w:fldCharType="begin"/>
        </w:r>
        <w:r>
          <w:rPr>
            <w:noProof/>
            <w:webHidden/>
          </w:rPr>
          <w:instrText xml:space="preserve"> PAGEREF _Toc515648526 \h </w:instrText>
        </w:r>
        <w:r>
          <w:rPr>
            <w:noProof/>
            <w:webHidden/>
          </w:rPr>
        </w:r>
        <w:r>
          <w:rPr>
            <w:noProof/>
            <w:webHidden/>
          </w:rPr>
          <w:fldChar w:fldCharType="separate"/>
        </w:r>
        <w:r>
          <w:rPr>
            <w:noProof/>
            <w:webHidden/>
          </w:rPr>
          <w:t>37</w:t>
        </w:r>
        <w:r>
          <w:rPr>
            <w:noProof/>
            <w:webHidden/>
          </w:rPr>
          <w:fldChar w:fldCharType="end"/>
        </w:r>
      </w:hyperlink>
    </w:p>
    <w:p w:rsidR="0099162A" w:rsidRDefault="0099162A">
      <w:pPr>
        <w:pStyle w:val="TDC3"/>
        <w:tabs>
          <w:tab w:val="left" w:pos="1440"/>
          <w:tab w:val="right" w:leader="dot" w:pos="8041"/>
        </w:tabs>
        <w:rPr>
          <w:rFonts w:cstheme="minorBidi"/>
          <w:noProof/>
          <w:sz w:val="24"/>
          <w:szCs w:val="24"/>
        </w:rPr>
      </w:pPr>
      <w:hyperlink w:anchor="_Toc515648527" w:history="1">
        <w:r w:rsidRPr="00926753">
          <w:rPr>
            <w:rStyle w:val="Hipervnculo"/>
            <w:noProof/>
          </w:rPr>
          <w:t>5.2.1.2.</w:t>
        </w:r>
        <w:r>
          <w:rPr>
            <w:rFonts w:cstheme="minorBidi"/>
            <w:noProof/>
            <w:sz w:val="24"/>
            <w:szCs w:val="24"/>
          </w:rPr>
          <w:tab/>
        </w:r>
        <w:r w:rsidRPr="00926753">
          <w:rPr>
            <w:rStyle w:val="Hipervnculo"/>
            <w:noProof/>
          </w:rPr>
          <w:t>IP spoofing con hping3</w:t>
        </w:r>
        <w:r>
          <w:rPr>
            <w:noProof/>
            <w:webHidden/>
          </w:rPr>
          <w:tab/>
        </w:r>
        <w:r>
          <w:rPr>
            <w:noProof/>
            <w:webHidden/>
          </w:rPr>
          <w:fldChar w:fldCharType="begin"/>
        </w:r>
        <w:r>
          <w:rPr>
            <w:noProof/>
            <w:webHidden/>
          </w:rPr>
          <w:instrText xml:space="preserve"> PAGEREF _Toc515648527 \h </w:instrText>
        </w:r>
        <w:r>
          <w:rPr>
            <w:noProof/>
            <w:webHidden/>
          </w:rPr>
        </w:r>
        <w:r>
          <w:rPr>
            <w:noProof/>
            <w:webHidden/>
          </w:rPr>
          <w:fldChar w:fldCharType="separate"/>
        </w:r>
        <w:r>
          <w:rPr>
            <w:noProof/>
            <w:webHidden/>
          </w:rPr>
          <w:t>39</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28" w:history="1">
        <w:r w:rsidRPr="00926753">
          <w:rPr>
            <w:rStyle w:val="Hipervnculo"/>
            <w:noProof/>
          </w:rPr>
          <w:t>5.2.2.</w:t>
        </w:r>
        <w:r>
          <w:rPr>
            <w:rFonts w:cstheme="minorBidi"/>
            <w:noProof/>
            <w:sz w:val="24"/>
            <w:szCs w:val="24"/>
          </w:rPr>
          <w:tab/>
        </w:r>
        <w:r w:rsidRPr="00926753">
          <w:rPr>
            <w:rStyle w:val="Hipervnculo"/>
            <w:noProof/>
          </w:rPr>
          <w:t>ARP SPOOFING</w:t>
        </w:r>
        <w:r>
          <w:rPr>
            <w:noProof/>
            <w:webHidden/>
          </w:rPr>
          <w:tab/>
        </w:r>
        <w:r>
          <w:rPr>
            <w:noProof/>
            <w:webHidden/>
          </w:rPr>
          <w:fldChar w:fldCharType="begin"/>
        </w:r>
        <w:r>
          <w:rPr>
            <w:noProof/>
            <w:webHidden/>
          </w:rPr>
          <w:instrText xml:space="preserve"> PAGEREF _Toc515648528 \h </w:instrText>
        </w:r>
        <w:r>
          <w:rPr>
            <w:noProof/>
            <w:webHidden/>
          </w:rPr>
        </w:r>
        <w:r>
          <w:rPr>
            <w:noProof/>
            <w:webHidden/>
          </w:rPr>
          <w:fldChar w:fldCharType="separate"/>
        </w:r>
        <w:r>
          <w:rPr>
            <w:noProof/>
            <w:webHidden/>
          </w:rPr>
          <w:t>40</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29" w:history="1">
        <w:r w:rsidRPr="00926753">
          <w:rPr>
            <w:rStyle w:val="Hipervnculo"/>
            <w:noProof/>
          </w:rPr>
          <w:t>5.2.3.</w:t>
        </w:r>
        <w:r>
          <w:rPr>
            <w:rFonts w:cstheme="minorBidi"/>
            <w:noProof/>
            <w:sz w:val="24"/>
            <w:szCs w:val="24"/>
          </w:rPr>
          <w:tab/>
        </w:r>
        <w:r w:rsidRPr="00926753">
          <w:rPr>
            <w:rStyle w:val="Hipervnculo"/>
            <w:noProof/>
          </w:rPr>
          <w:t>DNS SPOOFING</w:t>
        </w:r>
        <w:r>
          <w:rPr>
            <w:noProof/>
            <w:webHidden/>
          </w:rPr>
          <w:tab/>
        </w:r>
        <w:r>
          <w:rPr>
            <w:noProof/>
            <w:webHidden/>
          </w:rPr>
          <w:fldChar w:fldCharType="begin"/>
        </w:r>
        <w:r>
          <w:rPr>
            <w:noProof/>
            <w:webHidden/>
          </w:rPr>
          <w:instrText xml:space="preserve"> PAGEREF _Toc515648529 \h </w:instrText>
        </w:r>
        <w:r>
          <w:rPr>
            <w:noProof/>
            <w:webHidden/>
          </w:rPr>
        </w:r>
        <w:r>
          <w:rPr>
            <w:noProof/>
            <w:webHidden/>
          </w:rPr>
          <w:fldChar w:fldCharType="separate"/>
        </w:r>
        <w:r>
          <w:rPr>
            <w:noProof/>
            <w:webHidden/>
          </w:rPr>
          <w:t>42</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30" w:history="1">
        <w:r w:rsidRPr="00926753">
          <w:rPr>
            <w:rStyle w:val="Hipervnculo"/>
            <w:noProof/>
          </w:rPr>
          <w:t>5.2.4.</w:t>
        </w:r>
        <w:r>
          <w:rPr>
            <w:rFonts w:cstheme="minorBidi"/>
            <w:noProof/>
            <w:sz w:val="24"/>
            <w:szCs w:val="24"/>
          </w:rPr>
          <w:tab/>
        </w:r>
        <w:r w:rsidRPr="00926753">
          <w:rPr>
            <w:rStyle w:val="Hipervnculo"/>
            <w:noProof/>
          </w:rPr>
          <w:t>WEB SPOOFING</w:t>
        </w:r>
        <w:r>
          <w:rPr>
            <w:noProof/>
            <w:webHidden/>
          </w:rPr>
          <w:tab/>
        </w:r>
        <w:r>
          <w:rPr>
            <w:noProof/>
            <w:webHidden/>
          </w:rPr>
          <w:fldChar w:fldCharType="begin"/>
        </w:r>
        <w:r>
          <w:rPr>
            <w:noProof/>
            <w:webHidden/>
          </w:rPr>
          <w:instrText xml:space="preserve"> PAGEREF _Toc515648530 \h </w:instrText>
        </w:r>
        <w:r>
          <w:rPr>
            <w:noProof/>
            <w:webHidden/>
          </w:rPr>
        </w:r>
        <w:r>
          <w:rPr>
            <w:noProof/>
            <w:webHidden/>
          </w:rPr>
          <w:fldChar w:fldCharType="separate"/>
        </w:r>
        <w:r>
          <w:rPr>
            <w:noProof/>
            <w:webHidden/>
          </w:rPr>
          <w:t>46</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31" w:history="1">
        <w:r w:rsidRPr="00926753">
          <w:rPr>
            <w:rStyle w:val="Hipervnculo"/>
            <w:noProof/>
          </w:rPr>
          <w:t>5.2.5.</w:t>
        </w:r>
        <w:r>
          <w:rPr>
            <w:rFonts w:cstheme="minorBidi"/>
            <w:noProof/>
            <w:sz w:val="24"/>
            <w:szCs w:val="24"/>
          </w:rPr>
          <w:tab/>
        </w:r>
        <w:r w:rsidRPr="00926753">
          <w:rPr>
            <w:rStyle w:val="Hipervnculo"/>
            <w:noProof/>
          </w:rPr>
          <w:t>EMAIL SPOOFING</w:t>
        </w:r>
        <w:r>
          <w:rPr>
            <w:noProof/>
            <w:webHidden/>
          </w:rPr>
          <w:tab/>
        </w:r>
        <w:r>
          <w:rPr>
            <w:noProof/>
            <w:webHidden/>
          </w:rPr>
          <w:fldChar w:fldCharType="begin"/>
        </w:r>
        <w:r>
          <w:rPr>
            <w:noProof/>
            <w:webHidden/>
          </w:rPr>
          <w:instrText xml:space="preserve"> PAGEREF _Toc515648531 \h </w:instrText>
        </w:r>
        <w:r>
          <w:rPr>
            <w:noProof/>
            <w:webHidden/>
          </w:rPr>
        </w:r>
        <w:r>
          <w:rPr>
            <w:noProof/>
            <w:webHidden/>
          </w:rPr>
          <w:fldChar w:fldCharType="separate"/>
        </w:r>
        <w:r>
          <w:rPr>
            <w:noProof/>
            <w:webHidden/>
          </w:rPr>
          <w:t>55</w:t>
        </w:r>
        <w:r>
          <w:rPr>
            <w:noProof/>
            <w:webHidden/>
          </w:rPr>
          <w:fldChar w:fldCharType="end"/>
        </w:r>
      </w:hyperlink>
    </w:p>
    <w:p w:rsidR="0099162A" w:rsidRDefault="0099162A">
      <w:pPr>
        <w:pStyle w:val="TDC3"/>
        <w:tabs>
          <w:tab w:val="left" w:pos="1440"/>
          <w:tab w:val="right" w:leader="dot" w:pos="8041"/>
        </w:tabs>
        <w:rPr>
          <w:rFonts w:cstheme="minorBidi"/>
          <w:noProof/>
          <w:sz w:val="24"/>
          <w:szCs w:val="24"/>
        </w:rPr>
      </w:pPr>
      <w:hyperlink w:anchor="_Toc515648532" w:history="1">
        <w:r w:rsidRPr="00926753">
          <w:rPr>
            <w:rStyle w:val="Hipervnculo"/>
            <w:noProof/>
          </w:rPr>
          <w:t>5.2.5.1.</w:t>
        </w:r>
        <w:r>
          <w:rPr>
            <w:rFonts w:cstheme="minorBidi"/>
            <w:noProof/>
            <w:sz w:val="24"/>
            <w:szCs w:val="24"/>
          </w:rPr>
          <w:tab/>
        </w:r>
        <w:r w:rsidRPr="00926753">
          <w:rPr>
            <w:rStyle w:val="Hipervnculo"/>
            <w:noProof/>
          </w:rPr>
          <w:t>Email spoofing usando Sees</w:t>
        </w:r>
        <w:r>
          <w:rPr>
            <w:noProof/>
            <w:webHidden/>
          </w:rPr>
          <w:tab/>
        </w:r>
        <w:r>
          <w:rPr>
            <w:noProof/>
            <w:webHidden/>
          </w:rPr>
          <w:fldChar w:fldCharType="begin"/>
        </w:r>
        <w:r>
          <w:rPr>
            <w:noProof/>
            <w:webHidden/>
          </w:rPr>
          <w:instrText xml:space="preserve"> PAGEREF _Toc515648532 \h </w:instrText>
        </w:r>
        <w:r>
          <w:rPr>
            <w:noProof/>
            <w:webHidden/>
          </w:rPr>
        </w:r>
        <w:r>
          <w:rPr>
            <w:noProof/>
            <w:webHidden/>
          </w:rPr>
          <w:fldChar w:fldCharType="separate"/>
        </w:r>
        <w:r>
          <w:rPr>
            <w:noProof/>
            <w:webHidden/>
          </w:rPr>
          <w:t>55</w:t>
        </w:r>
        <w:r>
          <w:rPr>
            <w:noProof/>
            <w:webHidden/>
          </w:rPr>
          <w:fldChar w:fldCharType="end"/>
        </w:r>
      </w:hyperlink>
    </w:p>
    <w:p w:rsidR="0099162A" w:rsidRDefault="0099162A">
      <w:pPr>
        <w:pStyle w:val="TDC3"/>
        <w:tabs>
          <w:tab w:val="left" w:pos="1440"/>
          <w:tab w:val="right" w:leader="dot" w:pos="8041"/>
        </w:tabs>
        <w:rPr>
          <w:rFonts w:cstheme="minorBidi"/>
          <w:noProof/>
          <w:sz w:val="24"/>
          <w:szCs w:val="24"/>
        </w:rPr>
      </w:pPr>
      <w:hyperlink w:anchor="_Toc515648533" w:history="1">
        <w:r w:rsidRPr="00926753">
          <w:rPr>
            <w:rStyle w:val="Hipervnculo"/>
            <w:noProof/>
          </w:rPr>
          <w:t>5.2.5.2.</w:t>
        </w:r>
        <w:r>
          <w:rPr>
            <w:rFonts w:cstheme="minorBidi"/>
            <w:noProof/>
            <w:sz w:val="24"/>
            <w:szCs w:val="24"/>
          </w:rPr>
          <w:tab/>
        </w:r>
        <w:r w:rsidRPr="00926753">
          <w:rPr>
            <w:rStyle w:val="Hipervnculo"/>
            <w:noProof/>
          </w:rPr>
          <w:t>Email spoofing usando Email Spoof Master</w:t>
        </w:r>
        <w:r>
          <w:rPr>
            <w:noProof/>
            <w:webHidden/>
          </w:rPr>
          <w:tab/>
        </w:r>
        <w:r>
          <w:rPr>
            <w:noProof/>
            <w:webHidden/>
          </w:rPr>
          <w:fldChar w:fldCharType="begin"/>
        </w:r>
        <w:r>
          <w:rPr>
            <w:noProof/>
            <w:webHidden/>
          </w:rPr>
          <w:instrText xml:space="preserve"> PAGEREF _Toc515648533 \h </w:instrText>
        </w:r>
        <w:r>
          <w:rPr>
            <w:noProof/>
            <w:webHidden/>
          </w:rPr>
        </w:r>
        <w:r>
          <w:rPr>
            <w:noProof/>
            <w:webHidden/>
          </w:rPr>
          <w:fldChar w:fldCharType="separate"/>
        </w:r>
        <w:r>
          <w:rPr>
            <w:noProof/>
            <w:webHidden/>
          </w:rPr>
          <w:t>58</w:t>
        </w:r>
        <w:r>
          <w:rPr>
            <w:noProof/>
            <w:webHidden/>
          </w:rPr>
          <w:fldChar w:fldCharType="end"/>
        </w:r>
      </w:hyperlink>
    </w:p>
    <w:p w:rsidR="0099162A" w:rsidRDefault="0099162A">
      <w:pPr>
        <w:pStyle w:val="TDC3"/>
        <w:tabs>
          <w:tab w:val="left" w:pos="1440"/>
          <w:tab w:val="right" w:leader="dot" w:pos="8041"/>
        </w:tabs>
        <w:rPr>
          <w:rFonts w:cstheme="minorBidi"/>
          <w:noProof/>
          <w:sz w:val="24"/>
          <w:szCs w:val="24"/>
        </w:rPr>
      </w:pPr>
      <w:hyperlink w:anchor="_Toc515648534" w:history="1">
        <w:r w:rsidRPr="00926753">
          <w:rPr>
            <w:rStyle w:val="Hipervnculo"/>
            <w:noProof/>
          </w:rPr>
          <w:t>5.2.5.3.</w:t>
        </w:r>
        <w:r>
          <w:rPr>
            <w:rFonts w:cstheme="minorBidi"/>
            <w:noProof/>
            <w:sz w:val="24"/>
            <w:szCs w:val="24"/>
          </w:rPr>
          <w:tab/>
        </w:r>
        <w:r w:rsidRPr="00926753">
          <w:rPr>
            <w:rStyle w:val="Hipervnculo"/>
            <w:noProof/>
          </w:rPr>
          <w:t xml:space="preserve">Email spoofing usando </w:t>
        </w:r>
        <w:r w:rsidRPr="00926753">
          <w:rPr>
            <w:rStyle w:val="Hipervnculo"/>
            <w:b/>
            <w:noProof/>
          </w:rPr>
          <w:t>EMKEi´s MAILER</w:t>
        </w:r>
        <w:r>
          <w:rPr>
            <w:noProof/>
            <w:webHidden/>
          </w:rPr>
          <w:tab/>
        </w:r>
        <w:r>
          <w:rPr>
            <w:noProof/>
            <w:webHidden/>
          </w:rPr>
          <w:fldChar w:fldCharType="begin"/>
        </w:r>
        <w:r>
          <w:rPr>
            <w:noProof/>
            <w:webHidden/>
          </w:rPr>
          <w:instrText xml:space="preserve"> PAGEREF _Toc515648534 \h </w:instrText>
        </w:r>
        <w:r>
          <w:rPr>
            <w:noProof/>
            <w:webHidden/>
          </w:rPr>
        </w:r>
        <w:r>
          <w:rPr>
            <w:noProof/>
            <w:webHidden/>
          </w:rPr>
          <w:fldChar w:fldCharType="separate"/>
        </w:r>
        <w:r>
          <w:rPr>
            <w:noProof/>
            <w:webHidden/>
          </w:rPr>
          <w:t>60</w:t>
        </w:r>
        <w:r>
          <w:rPr>
            <w:noProof/>
            <w:webHidden/>
          </w:rPr>
          <w:fldChar w:fldCharType="end"/>
        </w:r>
      </w:hyperlink>
    </w:p>
    <w:p w:rsidR="0099162A" w:rsidRDefault="0099162A">
      <w:pPr>
        <w:pStyle w:val="TDC2"/>
        <w:tabs>
          <w:tab w:val="left" w:pos="960"/>
          <w:tab w:val="right" w:leader="dot" w:pos="8041"/>
        </w:tabs>
        <w:rPr>
          <w:noProof/>
          <w:szCs w:val="24"/>
          <w:lang w:eastAsia="es-ES"/>
        </w:rPr>
      </w:pPr>
      <w:hyperlink w:anchor="_Toc515648535" w:history="1">
        <w:r w:rsidRPr="00926753">
          <w:rPr>
            <w:rStyle w:val="Hipervnculo"/>
            <w:noProof/>
            <w14:scene3d>
              <w14:camera w14:prst="orthographicFront"/>
              <w14:lightRig w14:rig="threePt" w14:dir="t">
                <w14:rot w14:lat="0" w14:lon="0" w14:rev="0"/>
              </w14:lightRig>
            </w14:scene3d>
          </w:rPr>
          <w:t>5.3.</w:t>
        </w:r>
        <w:r>
          <w:rPr>
            <w:noProof/>
            <w:szCs w:val="24"/>
            <w:lang w:eastAsia="es-ES"/>
          </w:rPr>
          <w:tab/>
        </w:r>
        <w:r w:rsidRPr="00926753">
          <w:rPr>
            <w:rStyle w:val="Hipervnculo"/>
            <w:noProof/>
          </w:rPr>
          <w:t>PT3-defensas para evitar spoofing</w:t>
        </w:r>
        <w:r>
          <w:rPr>
            <w:noProof/>
            <w:webHidden/>
          </w:rPr>
          <w:tab/>
        </w:r>
        <w:r>
          <w:rPr>
            <w:noProof/>
            <w:webHidden/>
          </w:rPr>
          <w:fldChar w:fldCharType="begin"/>
        </w:r>
        <w:r>
          <w:rPr>
            <w:noProof/>
            <w:webHidden/>
          </w:rPr>
          <w:instrText xml:space="preserve"> PAGEREF _Toc515648535 \h </w:instrText>
        </w:r>
        <w:r>
          <w:rPr>
            <w:noProof/>
            <w:webHidden/>
          </w:rPr>
        </w:r>
        <w:r>
          <w:rPr>
            <w:noProof/>
            <w:webHidden/>
          </w:rPr>
          <w:fldChar w:fldCharType="separate"/>
        </w:r>
        <w:r>
          <w:rPr>
            <w:noProof/>
            <w:webHidden/>
          </w:rPr>
          <w:t>61</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36" w:history="1">
        <w:r w:rsidRPr="00926753">
          <w:rPr>
            <w:rStyle w:val="Hipervnculo"/>
            <w:noProof/>
          </w:rPr>
          <w:t>5.3.1.</w:t>
        </w:r>
        <w:r>
          <w:rPr>
            <w:rFonts w:cstheme="minorBidi"/>
            <w:noProof/>
            <w:sz w:val="24"/>
            <w:szCs w:val="24"/>
          </w:rPr>
          <w:tab/>
        </w:r>
        <w:r w:rsidRPr="00926753">
          <w:rPr>
            <w:rStyle w:val="Hipervnculo"/>
            <w:noProof/>
          </w:rPr>
          <w:t>Defensa a IP spoofing</w:t>
        </w:r>
        <w:r>
          <w:rPr>
            <w:noProof/>
            <w:webHidden/>
          </w:rPr>
          <w:tab/>
        </w:r>
        <w:r>
          <w:rPr>
            <w:noProof/>
            <w:webHidden/>
          </w:rPr>
          <w:fldChar w:fldCharType="begin"/>
        </w:r>
        <w:r>
          <w:rPr>
            <w:noProof/>
            <w:webHidden/>
          </w:rPr>
          <w:instrText xml:space="preserve"> PAGEREF _Toc515648536 \h </w:instrText>
        </w:r>
        <w:r>
          <w:rPr>
            <w:noProof/>
            <w:webHidden/>
          </w:rPr>
        </w:r>
        <w:r>
          <w:rPr>
            <w:noProof/>
            <w:webHidden/>
          </w:rPr>
          <w:fldChar w:fldCharType="separate"/>
        </w:r>
        <w:r>
          <w:rPr>
            <w:noProof/>
            <w:webHidden/>
          </w:rPr>
          <w:t>61</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37" w:history="1">
        <w:r w:rsidRPr="00926753">
          <w:rPr>
            <w:rStyle w:val="Hipervnculo"/>
            <w:noProof/>
          </w:rPr>
          <w:t>5.3.2.</w:t>
        </w:r>
        <w:r>
          <w:rPr>
            <w:rFonts w:cstheme="minorBidi"/>
            <w:noProof/>
            <w:sz w:val="24"/>
            <w:szCs w:val="24"/>
          </w:rPr>
          <w:tab/>
        </w:r>
        <w:r w:rsidRPr="00926753">
          <w:rPr>
            <w:rStyle w:val="Hipervnculo"/>
            <w:noProof/>
          </w:rPr>
          <w:t>Defensa a ARP spoofing</w:t>
        </w:r>
        <w:r>
          <w:rPr>
            <w:noProof/>
            <w:webHidden/>
          </w:rPr>
          <w:tab/>
        </w:r>
        <w:r>
          <w:rPr>
            <w:noProof/>
            <w:webHidden/>
          </w:rPr>
          <w:fldChar w:fldCharType="begin"/>
        </w:r>
        <w:r>
          <w:rPr>
            <w:noProof/>
            <w:webHidden/>
          </w:rPr>
          <w:instrText xml:space="preserve"> PAGEREF _Toc515648537 \h </w:instrText>
        </w:r>
        <w:r>
          <w:rPr>
            <w:noProof/>
            <w:webHidden/>
          </w:rPr>
        </w:r>
        <w:r>
          <w:rPr>
            <w:noProof/>
            <w:webHidden/>
          </w:rPr>
          <w:fldChar w:fldCharType="separate"/>
        </w:r>
        <w:r>
          <w:rPr>
            <w:noProof/>
            <w:webHidden/>
          </w:rPr>
          <w:t>64</w:t>
        </w:r>
        <w:r>
          <w:rPr>
            <w:noProof/>
            <w:webHidden/>
          </w:rPr>
          <w:fldChar w:fldCharType="end"/>
        </w:r>
      </w:hyperlink>
    </w:p>
    <w:p w:rsidR="0099162A" w:rsidRDefault="0099162A">
      <w:pPr>
        <w:pStyle w:val="TDC3"/>
        <w:tabs>
          <w:tab w:val="left" w:pos="1200"/>
          <w:tab w:val="right" w:leader="dot" w:pos="8041"/>
        </w:tabs>
        <w:rPr>
          <w:rFonts w:cstheme="minorBidi"/>
          <w:noProof/>
          <w:sz w:val="24"/>
          <w:szCs w:val="24"/>
        </w:rPr>
      </w:pPr>
      <w:hyperlink w:anchor="_Toc515648538" w:history="1">
        <w:r w:rsidRPr="00926753">
          <w:rPr>
            <w:rStyle w:val="Hipervnculo"/>
            <w:noProof/>
          </w:rPr>
          <w:t>5.3.1.</w:t>
        </w:r>
        <w:r>
          <w:rPr>
            <w:rFonts w:cstheme="minorBidi"/>
            <w:noProof/>
            <w:sz w:val="24"/>
            <w:szCs w:val="24"/>
          </w:rPr>
          <w:tab/>
        </w:r>
        <w:r w:rsidRPr="00926753">
          <w:rPr>
            <w:rStyle w:val="Hipervnculo"/>
            <w:noProof/>
          </w:rPr>
          <w:t>Defensa a Mail spoofing</w:t>
        </w:r>
        <w:r>
          <w:rPr>
            <w:noProof/>
            <w:webHidden/>
          </w:rPr>
          <w:tab/>
        </w:r>
        <w:r>
          <w:rPr>
            <w:noProof/>
            <w:webHidden/>
          </w:rPr>
          <w:fldChar w:fldCharType="begin"/>
        </w:r>
        <w:r>
          <w:rPr>
            <w:noProof/>
            <w:webHidden/>
          </w:rPr>
          <w:instrText xml:space="preserve"> PAGEREF _Toc515648538 \h </w:instrText>
        </w:r>
        <w:r>
          <w:rPr>
            <w:noProof/>
            <w:webHidden/>
          </w:rPr>
        </w:r>
        <w:r>
          <w:rPr>
            <w:noProof/>
            <w:webHidden/>
          </w:rPr>
          <w:fldChar w:fldCharType="separate"/>
        </w:r>
        <w:r>
          <w:rPr>
            <w:noProof/>
            <w:webHidden/>
          </w:rPr>
          <w:t>65</w:t>
        </w:r>
        <w:r>
          <w:rPr>
            <w:noProof/>
            <w:webHidden/>
          </w:rPr>
          <w:fldChar w:fldCharType="end"/>
        </w:r>
      </w:hyperlink>
    </w:p>
    <w:p w:rsidR="0099162A" w:rsidRDefault="0099162A">
      <w:pPr>
        <w:pStyle w:val="TDC1"/>
        <w:rPr>
          <w:rFonts w:asciiTheme="minorHAnsi" w:eastAsiaTheme="minorEastAsia" w:hAnsiTheme="minorHAnsi" w:cstheme="minorBidi"/>
          <w:b w:val="0"/>
          <w:color w:val="auto"/>
          <w:sz w:val="24"/>
          <w:szCs w:val="24"/>
          <w:lang w:eastAsia="es-ES"/>
        </w:rPr>
      </w:pPr>
      <w:hyperlink w:anchor="_Toc515648539" w:history="1">
        <w:r w:rsidRPr="00926753">
          <w:rPr>
            <w:rStyle w:val="Hipervnculo"/>
            <w:rFonts w:ascii="Trebuchet MS" w:hAnsi="Trebuchet MS"/>
          </w:rPr>
          <w:t>6.</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Presentación y Validación de Resultados</w:t>
        </w:r>
        <w:r>
          <w:rPr>
            <w:webHidden/>
          </w:rPr>
          <w:tab/>
        </w:r>
        <w:r>
          <w:rPr>
            <w:webHidden/>
          </w:rPr>
          <w:fldChar w:fldCharType="begin"/>
        </w:r>
        <w:r>
          <w:rPr>
            <w:webHidden/>
          </w:rPr>
          <w:instrText xml:space="preserve"> PAGEREF _Toc515648539 \h </w:instrText>
        </w:r>
        <w:r>
          <w:rPr>
            <w:webHidden/>
          </w:rPr>
        </w:r>
        <w:r>
          <w:rPr>
            <w:webHidden/>
          </w:rPr>
          <w:fldChar w:fldCharType="separate"/>
        </w:r>
        <w:r>
          <w:rPr>
            <w:webHidden/>
          </w:rPr>
          <w:t>67</w:t>
        </w:r>
        <w:r>
          <w:rPr>
            <w:webHidden/>
          </w:rPr>
          <w:fldChar w:fldCharType="end"/>
        </w:r>
      </w:hyperlink>
    </w:p>
    <w:p w:rsidR="0099162A" w:rsidRDefault="0099162A">
      <w:pPr>
        <w:pStyle w:val="TDC1"/>
        <w:rPr>
          <w:rFonts w:asciiTheme="minorHAnsi" w:eastAsiaTheme="minorEastAsia" w:hAnsiTheme="minorHAnsi" w:cstheme="minorBidi"/>
          <w:b w:val="0"/>
          <w:color w:val="auto"/>
          <w:sz w:val="24"/>
          <w:szCs w:val="24"/>
          <w:lang w:eastAsia="es-ES"/>
        </w:rPr>
      </w:pPr>
      <w:hyperlink w:anchor="_Toc515648540" w:history="1">
        <w:r w:rsidRPr="00926753">
          <w:rPr>
            <w:rStyle w:val="Hipervnculo"/>
            <w:rFonts w:ascii="Trebuchet MS" w:hAnsi="Trebuchet MS"/>
          </w:rPr>
          <w:t>7.</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Conclusiones, Impacto Social y Trabajo Futuro</w:t>
        </w:r>
        <w:r>
          <w:rPr>
            <w:webHidden/>
          </w:rPr>
          <w:tab/>
        </w:r>
        <w:r>
          <w:rPr>
            <w:webHidden/>
          </w:rPr>
          <w:fldChar w:fldCharType="begin"/>
        </w:r>
        <w:r>
          <w:rPr>
            <w:webHidden/>
          </w:rPr>
          <w:instrText xml:space="preserve"> PAGEREF _Toc515648540 \h </w:instrText>
        </w:r>
        <w:r>
          <w:rPr>
            <w:webHidden/>
          </w:rPr>
        </w:r>
        <w:r>
          <w:rPr>
            <w:webHidden/>
          </w:rPr>
          <w:fldChar w:fldCharType="separate"/>
        </w:r>
        <w:r>
          <w:rPr>
            <w:webHidden/>
          </w:rPr>
          <w:t>68</w:t>
        </w:r>
        <w:r>
          <w:rPr>
            <w:webHidden/>
          </w:rPr>
          <w:fldChar w:fldCharType="end"/>
        </w:r>
      </w:hyperlink>
    </w:p>
    <w:p w:rsidR="0099162A" w:rsidRDefault="0099162A">
      <w:pPr>
        <w:pStyle w:val="TDC2"/>
        <w:tabs>
          <w:tab w:val="left" w:pos="960"/>
          <w:tab w:val="right" w:leader="dot" w:pos="8041"/>
        </w:tabs>
        <w:rPr>
          <w:noProof/>
          <w:szCs w:val="24"/>
          <w:lang w:eastAsia="es-ES"/>
        </w:rPr>
      </w:pPr>
      <w:hyperlink w:anchor="_Toc515648541" w:history="1">
        <w:r w:rsidRPr="00926753">
          <w:rPr>
            <w:rStyle w:val="Hipervnculo"/>
            <w:noProof/>
            <w14:scene3d>
              <w14:camera w14:prst="orthographicFront"/>
              <w14:lightRig w14:rig="threePt" w14:dir="t">
                <w14:rot w14:lat="0" w14:lon="0" w14:rev="0"/>
              </w14:lightRig>
            </w14:scene3d>
          </w:rPr>
          <w:t>7.1.</w:t>
        </w:r>
        <w:r>
          <w:rPr>
            <w:noProof/>
            <w:szCs w:val="24"/>
            <w:lang w:eastAsia="es-ES"/>
          </w:rPr>
          <w:tab/>
        </w:r>
        <w:r w:rsidRPr="00926753">
          <w:rPr>
            <w:rStyle w:val="Hipervnculo"/>
            <w:noProof/>
          </w:rPr>
          <w:t>Conclusiones</w:t>
        </w:r>
        <w:r>
          <w:rPr>
            <w:noProof/>
            <w:webHidden/>
          </w:rPr>
          <w:tab/>
        </w:r>
        <w:r>
          <w:rPr>
            <w:noProof/>
            <w:webHidden/>
          </w:rPr>
          <w:fldChar w:fldCharType="begin"/>
        </w:r>
        <w:r>
          <w:rPr>
            <w:noProof/>
            <w:webHidden/>
          </w:rPr>
          <w:instrText xml:space="preserve"> PAGEREF _Toc515648541 \h </w:instrText>
        </w:r>
        <w:r>
          <w:rPr>
            <w:noProof/>
            <w:webHidden/>
          </w:rPr>
        </w:r>
        <w:r>
          <w:rPr>
            <w:noProof/>
            <w:webHidden/>
          </w:rPr>
          <w:fldChar w:fldCharType="separate"/>
        </w:r>
        <w:r>
          <w:rPr>
            <w:noProof/>
            <w:webHidden/>
          </w:rPr>
          <w:t>68</w:t>
        </w:r>
        <w:r>
          <w:rPr>
            <w:noProof/>
            <w:webHidden/>
          </w:rPr>
          <w:fldChar w:fldCharType="end"/>
        </w:r>
      </w:hyperlink>
    </w:p>
    <w:p w:rsidR="0099162A" w:rsidRDefault="0099162A">
      <w:pPr>
        <w:pStyle w:val="TDC2"/>
        <w:tabs>
          <w:tab w:val="left" w:pos="960"/>
          <w:tab w:val="right" w:leader="dot" w:pos="8041"/>
        </w:tabs>
        <w:rPr>
          <w:noProof/>
          <w:szCs w:val="24"/>
          <w:lang w:eastAsia="es-ES"/>
        </w:rPr>
      </w:pPr>
      <w:hyperlink w:anchor="_Toc515648542" w:history="1">
        <w:r w:rsidRPr="00926753">
          <w:rPr>
            <w:rStyle w:val="Hipervnculo"/>
            <w:noProof/>
            <w14:scene3d>
              <w14:camera w14:prst="orthographicFront"/>
              <w14:lightRig w14:rig="threePt" w14:dir="t">
                <w14:rot w14:lat="0" w14:lon="0" w14:rev="0"/>
              </w14:lightRig>
            </w14:scene3d>
          </w:rPr>
          <w:t>7.2.</w:t>
        </w:r>
        <w:r>
          <w:rPr>
            <w:noProof/>
            <w:szCs w:val="24"/>
            <w:lang w:eastAsia="es-ES"/>
          </w:rPr>
          <w:tab/>
        </w:r>
        <w:r w:rsidRPr="00926753">
          <w:rPr>
            <w:rStyle w:val="Hipervnculo"/>
            <w:noProof/>
          </w:rPr>
          <w:t>Impacto Social</w:t>
        </w:r>
        <w:r>
          <w:rPr>
            <w:noProof/>
            <w:webHidden/>
          </w:rPr>
          <w:tab/>
        </w:r>
        <w:r>
          <w:rPr>
            <w:noProof/>
            <w:webHidden/>
          </w:rPr>
          <w:fldChar w:fldCharType="begin"/>
        </w:r>
        <w:r>
          <w:rPr>
            <w:noProof/>
            <w:webHidden/>
          </w:rPr>
          <w:instrText xml:space="preserve"> PAGEREF _Toc515648542 \h </w:instrText>
        </w:r>
        <w:r>
          <w:rPr>
            <w:noProof/>
            <w:webHidden/>
          </w:rPr>
        </w:r>
        <w:r>
          <w:rPr>
            <w:noProof/>
            <w:webHidden/>
          </w:rPr>
          <w:fldChar w:fldCharType="separate"/>
        </w:r>
        <w:r>
          <w:rPr>
            <w:noProof/>
            <w:webHidden/>
          </w:rPr>
          <w:t>68</w:t>
        </w:r>
        <w:r>
          <w:rPr>
            <w:noProof/>
            <w:webHidden/>
          </w:rPr>
          <w:fldChar w:fldCharType="end"/>
        </w:r>
      </w:hyperlink>
    </w:p>
    <w:p w:rsidR="0099162A" w:rsidRDefault="0099162A">
      <w:pPr>
        <w:pStyle w:val="TDC2"/>
        <w:tabs>
          <w:tab w:val="left" w:pos="960"/>
          <w:tab w:val="right" w:leader="dot" w:pos="8041"/>
        </w:tabs>
        <w:rPr>
          <w:noProof/>
          <w:szCs w:val="24"/>
          <w:lang w:eastAsia="es-ES"/>
        </w:rPr>
      </w:pPr>
      <w:hyperlink w:anchor="_Toc515648543" w:history="1">
        <w:r w:rsidRPr="00926753">
          <w:rPr>
            <w:rStyle w:val="Hipervnculo"/>
            <w:noProof/>
            <w14:scene3d>
              <w14:camera w14:prst="orthographicFront"/>
              <w14:lightRig w14:rig="threePt" w14:dir="t">
                <w14:rot w14:lat="0" w14:lon="0" w14:rev="0"/>
              </w14:lightRig>
            </w14:scene3d>
          </w:rPr>
          <w:t>7.3.</w:t>
        </w:r>
        <w:r>
          <w:rPr>
            <w:noProof/>
            <w:szCs w:val="24"/>
            <w:lang w:eastAsia="es-ES"/>
          </w:rPr>
          <w:tab/>
        </w:r>
        <w:r w:rsidRPr="00926753">
          <w:rPr>
            <w:rStyle w:val="Hipervnculo"/>
            <w:noProof/>
          </w:rPr>
          <w:t>Trabajo futuro</w:t>
        </w:r>
        <w:r>
          <w:rPr>
            <w:noProof/>
            <w:webHidden/>
          </w:rPr>
          <w:tab/>
        </w:r>
        <w:r>
          <w:rPr>
            <w:noProof/>
            <w:webHidden/>
          </w:rPr>
          <w:fldChar w:fldCharType="begin"/>
        </w:r>
        <w:r>
          <w:rPr>
            <w:noProof/>
            <w:webHidden/>
          </w:rPr>
          <w:instrText xml:space="preserve"> PAGEREF _Toc515648543 \h </w:instrText>
        </w:r>
        <w:r>
          <w:rPr>
            <w:noProof/>
            <w:webHidden/>
          </w:rPr>
        </w:r>
        <w:r>
          <w:rPr>
            <w:noProof/>
            <w:webHidden/>
          </w:rPr>
          <w:fldChar w:fldCharType="separate"/>
        </w:r>
        <w:r>
          <w:rPr>
            <w:noProof/>
            <w:webHidden/>
          </w:rPr>
          <w:t>69</w:t>
        </w:r>
        <w:r>
          <w:rPr>
            <w:noProof/>
            <w:webHidden/>
          </w:rPr>
          <w:fldChar w:fldCharType="end"/>
        </w:r>
      </w:hyperlink>
    </w:p>
    <w:p w:rsidR="0099162A" w:rsidRDefault="0099162A">
      <w:pPr>
        <w:pStyle w:val="TDC1"/>
        <w:rPr>
          <w:rFonts w:asciiTheme="minorHAnsi" w:eastAsiaTheme="minorEastAsia" w:hAnsiTheme="minorHAnsi" w:cstheme="minorBidi"/>
          <w:b w:val="0"/>
          <w:color w:val="auto"/>
          <w:sz w:val="24"/>
          <w:szCs w:val="24"/>
          <w:lang w:eastAsia="es-ES"/>
        </w:rPr>
      </w:pPr>
      <w:hyperlink w:anchor="_Toc515648544" w:history="1">
        <w:r w:rsidRPr="00926753">
          <w:rPr>
            <w:rStyle w:val="Hipervnculo"/>
            <w:rFonts w:ascii="Trebuchet MS" w:hAnsi="Trebuchet MS"/>
          </w:rPr>
          <w:t>8.</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Otros Méritos del Proyecto</w:t>
        </w:r>
        <w:r>
          <w:rPr>
            <w:webHidden/>
          </w:rPr>
          <w:tab/>
        </w:r>
        <w:r>
          <w:rPr>
            <w:webHidden/>
          </w:rPr>
          <w:fldChar w:fldCharType="begin"/>
        </w:r>
        <w:r>
          <w:rPr>
            <w:webHidden/>
          </w:rPr>
          <w:instrText xml:space="preserve"> PAGEREF _Toc515648544 \h </w:instrText>
        </w:r>
        <w:r>
          <w:rPr>
            <w:webHidden/>
          </w:rPr>
        </w:r>
        <w:r>
          <w:rPr>
            <w:webHidden/>
          </w:rPr>
          <w:fldChar w:fldCharType="separate"/>
        </w:r>
        <w:r>
          <w:rPr>
            <w:webHidden/>
          </w:rPr>
          <w:t>70</w:t>
        </w:r>
        <w:r>
          <w:rPr>
            <w:webHidden/>
          </w:rPr>
          <w:fldChar w:fldCharType="end"/>
        </w:r>
      </w:hyperlink>
    </w:p>
    <w:p w:rsidR="0099162A" w:rsidRDefault="0099162A">
      <w:pPr>
        <w:pStyle w:val="TDC1"/>
        <w:rPr>
          <w:rFonts w:asciiTheme="minorHAnsi" w:eastAsiaTheme="minorEastAsia" w:hAnsiTheme="minorHAnsi" w:cstheme="minorBidi"/>
          <w:b w:val="0"/>
          <w:color w:val="auto"/>
          <w:sz w:val="24"/>
          <w:szCs w:val="24"/>
          <w:lang w:eastAsia="es-ES"/>
        </w:rPr>
      </w:pPr>
      <w:hyperlink w:anchor="_Toc515648545" w:history="1">
        <w:r w:rsidRPr="00926753">
          <w:rPr>
            <w:rStyle w:val="Hipervnculo"/>
            <w:rFonts w:ascii="Trebuchet MS" w:hAnsi="Trebuchet MS"/>
          </w:rPr>
          <w:t>9.</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Bibliografía</w:t>
        </w:r>
        <w:r>
          <w:rPr>
            <w:webHidden/>
          </w:rPr>
          <w:tab/>
        </w:r>
        <w:r>
          <w:rPr>
            <w:webHidden/>
          </w:rPr>
          <w:fldChar w:fldCharType="begin"/>
        </w:r>
        <w:r>
          <w:rPr>
            <w:webHidden/>
          </w:rPr>
          <w:instrText xml:space="preserve"> PAGEREF _Toc515648545 \h </w:instrText>
        </w:r>
        <w:r>
          <w:rPr>
            <w:webHidden/>
          </w:rPr>
        </w:r>
        <w:r>
          <w:rPr>
            <w:webHidden/>
          </w:rPr>
          <w:fldChar w:fldCharType="separate"/>
        </w:r>
        <w:r>
          <w:rPr>
            <w:webHidden/>
          </w:rPr>
          <w:t>71</w:t>
        </w:r>
        <w:r>
          <w:rPr>
            <w:webHidden/>
          </w:rPr>
          <w:fldChar w:fldCharType="end"/>
        </w:r>
      </w:hyperlink>
    </w:p>
    <w:p w:rsidR="0099162A" w:rsidRDefault="0099162A">
      <w:pPr>
        <w:pStyle w:val="TDC1"/>
        <w:tabs>
          <w:tab w:val="left" w:pos="960"/>
        </w:tabs>
        <w:rPr>
          <w:rFonts w:asciiTheme="minorHAnsi" w:eastAsiaTheme="minorEastAsia" w:hAnsiTheme="minorHAnsi" w:cstheme="minorBidi"/>
          <w:b w:val="0"/>
          <w:color w:val="auto"/>
          <w:sz w:val="24"/>
          <w:szCs w:val="24"/>
          <w:lang w:eastAsia="es-ES"/>
        </w:rPr>
      </w:pPr>
      <w:hyperlink w:anchor="_Toc515648546" w:history="1">
        <w:r w:rsidRPr="00926753">
          <w:rPr>
            <w:rStyle w:val="Hipervnculo"/>
            <w:rFonts w:ascii="Trebuchet MS" w:hAnsi="Trebuchet MS"/>
          </w:rPr>
          <w:t>10.</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Anexo A: Requisitos de Usuario</w:t>
        </w:r>
        <w:r>
          <w:rPr>
            <w:webHidden/>
          </w:rPr>
          <w:tab/>
        </w:r>
        <w:r>
          <w:rPr>
            <w:webHidden/>
          </w:rPr>
          <w:fldChar w:fldCharType="begin"/>
        </w:r>
        <w:r>
          <w:rPr>
            <w:webHidden/>
          </w:rPr>
          <w:instrText xml:space="preserve"> PAGEREF _Toc515648546 \h </w:instrText>
        </w:r>
        <w:r>
          <w:rPr>
            <w:webHidden/>
          </w:rPr>
        </w:r>
        <w:r>
          <w:rPr>
            <w:webHidden/>
          </w:rPr>
          <w:fldChar w:fldCharType="separate"/>
        </w:r>
        <w:r>
          <w:rPr>
            <w:webHidden/>
          </w:rPr>
          <w:t>75</w:t>
        </w:r>
        <w:r>
          <w:rPr>
            <w:webHidden/>
          </w:rPr>
          <w:fldChar w:fldCharType="end"/>
        </w:r>
      </w:hyperlink>
    </w:p>
    <w:p w:rsidR="0099162A" w:rsidRDefault="0099162A">
      <w:pPr>
        <w:pStyle w:val="TDC1"/>
        <w:tabs>
          <w:tab w:val="left" w:pos="960"/>
        </w:tabs>
        <w:rPr>
          <w:rFonts w:asciiTheme="minorHAnsi" w:eastAsiaTheme="minorEastAsia" w:hAnsiTheme="minorHAnsi" w:cstheme="minorBidi"/>
          <w:b w:val="0"/>
          <w:color w:val="auto"/>
          <w:sz w:val="24"/>
          <w:szCs w:val="24"/>
          <w:lang w:eastAsia="es-ES"/>
        </w:rPr>
      </w:pPr>
      <w:hyperlink w:anchor="_Toc515648547" w:history="1">
        <w:r w:rsidRPr="00926753">
          <w:rPr>
            <w:rStyle w:val="Hipervnculo"/>
            <w:rFonts w:ascii="Trebuchet MS" w:hAnsi="Trebuchet MS"/>
          </w:rPr>
          <w:t>11.</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Anexo B: Diseño del Sistema</w:t>
        </w:r>
        <w:r>
          <w:rPr>
            <w:webHidden/>
          </w:rPr>
          <w:tab/>
        </w:r>
        <w:r>
          <w:rPr>
            <w:webHidden/>
          </w:rPr>
          <w:fldChar w:fldCharType="begin"/>
        </w:r>
        <w:r>
          <w:rPr>
            <w:webHidden/>
          </w:rPr>
          <w:instrText xml:space="preserve"> PAGEREF _Toc515648547 \h </w:instrText>
        </w:r>
        <w:r>
          <w:rPr>
            <w:webHidden/>
          </w:rPr>
        </w:r>
        <w:r>
          <w:rPr>
            <w:webHidden/>
          </w:rPr>
          <w:fldChar w:fldCharType="separate"/>
        </w:r>
        <w:r>
          <w:rPr>
            <w:webHidden/>
          </w:rPr>
          <w:t>77</w:t>
        </w:r>
        <w:r>
          <w:rPr>
            <w:webHidden/>
          </w:rPr>
          <w:fldChar w:fldCharType="end"/>
        </w:r>
      </w:hyperlink>
    </w:p>
    <w:p w:rsidR="0099162A" w:rsidRDefault="0099162A">
      <w:pPr>
        <w:pStyle w:val="TDC1"/>
        <w:tabs>
          <w:tab w:val="left" w:pos="960"/>
        </w:tabs>
        <w:rPr>
          <w:rFonts w:asciiTheme="minorHAnsi" w:eastAsiaTheme="minorEastAsia" w:hAnsiTheme="minorHAnsi" w:cstheme="minorBidi"/>
          <w:b w:val="0"/>
          <w:color w:val="auto"/>
          <w:sz w:val="24"/>
          <w:szCs w:val="24"/>
          <w:lang w:eastAsia="es-ES"/>
        </w:rPr>
      </w:pPr>
      <w:hyperlink w:anchor="_Toc515648548" w:history="1">
        <w:r w:rsidRPr="00926753">
          <w:rPr>
            <w:rStyle w:val="Hipervnculo"/>
            <w:rFonts w:ascii="Trebuchet MS" w:hAnsi="Trebuchet MS"/>
          </w:rPr>
          <w:t>12.</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Anexo C: Manuales</w:t>
        </w:r>
        <w:r>
          <w:rPr>
            <w:webHidden/>
          </w:rPr>
          <w:tab/>
        </w:r>
        <w:r>
          <w:rPr>
            <w:webHidden/>
          </w:rPr>
          <w:fldChar w:fldCharType="begin"/>
        </w:r>
        <w:r>
          <w:rPr>
            <w:webHidden/>
          </w:rPr>
          <w:instrText xml:space="preserve"> PAGEREF _Toc515648548 \h </w:instrText>
        </w:r>
        <w:r>
          <w:rPr>
            <w:webHidden/>
          </w:rPr>
        </w:r>
        <w:r>
          <w:rPr>
            <w:webHidden/>
          </w:rPr>
          <w:fldChar w:fldCharType="separate"/>
        </w:r>
        <w:r>
          <w:rPr>
            <w:webHidden/>
          </w:rPr>
          <w:t>79</w:t>
        </w:r>
        <w:r>
          <w:rPr>
            <w:webHidden/>
          </w:rPr>
          <w:fldChar w:fldCharType="end"/>
        </w:r>
      </w:hyperlink>
    </w:p>
    <w:p w:rsidR="0099162A" w:rsidRDefault="0099162A">
      <w:pPr>
        <w:pStyle w:val="TDC2"/>
        <w:tabs>
          <w:tab w:val="right" w:leader="dot" w:pos="8041"/>
        </w:tabs>
        <w:rPr>
          <w:noProof/>
          <w:szCs w:val="24"/>
          <w:lang w:eastAsia="es-ES"/>
        </w:rPr>
      </w:pPr>
      <w:hyperlink w:anchor="_Toc515648549" w:history="1">
        <w:r w:rsidRPr="00926753">
          <w:rPr>
            <w:rStyle w:val="Hipervnculo"/>
            <w:noProof/>
          </w:rPr>
          <w:t>Manual de Instalación</w:t>
        </w:r>
        <w:r>
          <w:rPr>
            <w:noProof/>
            <w:webHidden/>
          </w:rPr>
          <w:tab/>
        </w:r>
        <w:r>
          <w:rPr>
            <w:noProof/>
            <w:webHidden/>
          </w:rPr>
          <w:fldChar w:fldCharType="begin"/>
        </w:r>
        <w:r>
          <w:rPr>
            <w:noProof/>
            <w:webHidden/>
          </w:rPr>
          <w:instrText xml:space="preserve"> PAGEREF _Toc515648549 \h </w:instrText>
        </w:r>
        <w:r>
          <w:rPr>
            <w:noProof/>
            <w:webHidden/>
          </w:rPr>
        </w:r>
        <w:r>
          <w:rPr>
            <w:noProof/>
            <w:webHidden/>
          </w:rPr>
          <w:fldChar w:fldCharType="separate"/>
        </w:r>
        <w:r>
          <w:rPr>
            <w:noProof/>
            <w:webHidden/>
          </w:rPr>
          <w:t>79</w:t>
        </w:r>
        <w:r>
          <w:rPr>
            <w:noProof/>
            <w:webHidden/>
          </w:rPr>
          <w:fldChar w:fldCharType="end"/>
        </w:r>
      </w:hyperlink>
    </w:p>
    <w:p w:rsidR="0099162A" w:rsidRDefault="0099162A">
      <w:pPr>
        <w:pStyle w:val="TDC2"/>
        <w:tabs>
          <w:tab w:val="right" w:leader="dot" w:pos="8041"/>
        </w:tabs>
        <w:rPr>
          <w:noProof/>
          <w:szCs w:val="24"/>
          <w:lang w:eastAsia="es-ES"/>
        </w:rPr>
      </w:pPr>
      <w:hyperlink w:anchor="_Toc515648550" w:history="1">
        <w:r w:rsidRPr="00926753">
          <w:rPr>
            <w:rStyle w:val="Hipervnculo"/>
            <w:noProof/>
          </w:rPr>
          <w:t>Manual de Usuario</w:t>
        </w:r>
        <w:r>
          <w:rPr>
            <w:noProof/>
            <w:webHidden/>
          </w:rPr>
          <w:tab/>
        </w:r>
        <w:r>
          <w:rPr>
            <w:noProof/>
            <w:webHidden/>
          </w:rPr>
          <w:fldChar w:fldCharType="begin"/>
        </w:r>
        <w:r>
          <w:rPr>
            <w:noProof/>
            <w:webHidden/>
          </w:rPr>
          <w:instrText xml:space="preserve"> PAGEREF _Toc515648550 \h </w:instrText>
        </w:r>
        <w:r>
          <w:rPr>
            <w:noProof/>
            <w:webHidden/>
          </w:rPr>
        </w:r>
        <w:r>
          <w:rPr>
            <w:noProof/>
            <w:webHidden/>
          </w:rPr>
          <w:fldChar w:fldCharType="separate"/>
        </w:r>
        <w:r>
          <w:rPr>
            <w:noProof/>
            <w:webHidden/>
          </w:rPr>
          <w:t>83</w:t>
        </w:r>
        <w:r>
          <w:rPr>
            <w:noProof/>
            <w:webHidden/>
          </w:rPr>
          <w:fldChar w:fldCharType="end"/>
        </w:r>
      </w:hyperlink>
    </w:p>
    <w:p w:rsidR="0099162A" w:rsidRDefault="0099162A">
      <w:pPr>
        <w:pStyle w:val="TDC1"/>
        <w:tabs>
          <w:tab w:val="left" w:pos="960"/>
        </w:tabs>
        <w:rPr>
          <w:rFonts w:asciiTheme="minorHAnsi" w:eastAsiaTheme="minorEastAsia" w:hAnsiTheme="minorHAnsi" w:cstheme="minorBidi"/>
          <w:b w:val="0"/>
          <w:color w:val="auto"/>
          <w:sz w:val="24"/>
          <w:szCs w:val="24"/>
          <w:lang w:eastAsia="es-ES"/>
        </w:rPr>
      </w:pPr>
      <w:hyperlink w:anchor="_Toc515648551" w:history="1">
        <w:r w:rsidRPr="00926753">
          <w:rPr>
            <w:rStyle w:val="Hipervnculo"/>
            <w:rFonts w:ascii="Trebuchet MS" w:hAnsi="Trebuchet MS"/>
          </w:rPr>
          <w:t>13.</w:t>
        </w:r>
        <w:r>
          <w:rPr>
            <w:rFonts w:asciiTheme="minorHAnsi" w:eastAsiaTheme="minorEastAsia" w:hAnsiTheme="minorHAnsi" w:cstheme="minorBidi"/>
            <w:b w:val="0"/>
            <w:color w:val="auto"/>
            <w:sz w:val="24"/>
            <w:szCs w:val="24"/>
            <w:lang w:eastAsia="es-ES"/>
          </w:rPr>
          <w:tab/>
        </w:r>
        <w:r w:rsidRPr="00926753">
          <w:rPr>
            <w:rStyle w:val="Hipervnculo"/>
            <w:rFonts w:ascii="Trebuchet MS" w:hAnsi="Trebuchet MS"/>
          </w:rPr>
          <w:t>Anexo D: Contenido del CD</w:t>
        </w:r>
        <w:r>
          <w:rPr>
            <w:webHidden/>
          </w:rPr>
          <w:tab/>
        </w:r>
        <w:r>
          <w:rPr>
            <w:webHidden/>
          </w:rPr>
          <w:fldChar w:fldCharType="begin"/>
        </w:r>
        <w:r>
          <w:rPr>
            <w:webHidden/>
          </w:rPr>
          <w:instrText xml:space="preserve"> PAGEREF _Toc515648551 \h </w:instrText>
        </w:r>
        <w:r>
          <w:rPr>
            <w:webHidden/>
          </w:rPr>
        </w:r>
        <w:r>
          <w:rPr>
            <w:webHidden/>
          </w:rPr>
          <w:fldChar w:fldCharType="separate"/>
        </w:r>
        <w:r>
          <w:rPr>
            <w:webHidden/>
          </w:rPr>
          <w:t>91</w:t>
        </w:r>
        <w:r>
          <w:rPr>
            <w:webHidden/>
          </w:rPr>
          <w:fldChar w:fldCharType="end"/>
        </w:r>
      </w:hyperlink>
    </w:p>
    <w:p w:rsidR="0067575B" w:rsidRPr="0031552C" w:rsidRDefault="00A32323" w:rsidP="001772E2">
      <w:r w:rsidRPr="0031552C">
        <w:fldChar w:fldCharType="end"/>
      </w:r>
    </w:p>
    <w:p w:rsidR="0067575B" w:rsidRPr="0031552C" w:rsidRDefault="0067575B" w:rsidP="001772E2"/>
    <w:p w:rsidR="0067575B" w:rsidRPr="0031552C" w:rsidRDefault="0067575B" w:rsidP="001772E2"/>
    <w:p w:rsidR="0067575B" w:rsidRPr="0031552C" w:rsidRDefault="0067575B" w:rsidP="001772E2"/>
    <w:p w:rsidR="0067575B" w:rsidRPr="0031552C" w:rsidRDefault="0067575B" w:rsidP="001772E2">
      <w:pPr>
        <w:sectPr w:rsidR="0067575B" w:rsidRPr="0031552C" w:rsidSect="001772E2">
          <w:footerReference w:type="even" r:id="rId10"/>
          <w:footerReference w:type="default" r:id="rId11"/>
          <w:type w:val="oddPage"/>
          <w:pgSz w:w="11907" w:h="16840" w:code="9"/>
          <w:pgMar w:top="1417" w:right="1701" w:bottom="1417" w:left="1701" w:header="720" w:footer="720" w:gutter="454"/>
          <w:pgNumType w:fmt="lowerRoman" w:start="1"/>
          <w:cols w:space="720"/>
          <w:docGrid w:linePitch="299"/>
        </w:sectPr>
      </w:pPr>
    </w:p>
    <w:p w:rsidR="0067575B" w:rsidRPr="00963953" w:rsidRDefault="0067575B" w:rsidP="001772E2">
      <w:pPr>
        <w:pStyle w:val="Ttulo"/>
        <w:rPr>
          <w:color w:val="4DA4D8" w:themeColor="accent3" w:themeTint="99"/>
        </w:rPr>
      </w:pPr>
      <w:r w:rsidRPr="00963953">
        <w:rPr>
          <w:color w:val="4DA4D8" w:themeColor="accent3" w:themeTint="99"/>
        </w:rPr>
        <w:lastRenderedPageBreak/>
        <w:t>Índice de Tablas</w:t>
      </w:r>
    </w:p>
    <w:p w:rsidR="0067575B" w:rsidRPr="0031552C" w:rsidRDefault="0067575B" w:rsidP="001772E2"/>
    <w:p w:rsidR="0067575B" w:rsidRDefault="005B065D" w:rsidP="001772E2">
      <w:r w:rsidRPr="005B065D">
        <w:t xml:space="preserve">Tabla 1-Plan de trabajo. Fuente: propia </w:t>
      </w:r>
      <w:r>
        <w:t>………………………………………………………………</w:t>
      </w:r>
      <w:r w:rsidRPr="005B065D">
        <w:t>19</w:t>
      </w:r>
    </w:p>
    <w:p w:rsidR="005B065D" w:rsidRDefault="005B065D" w:rsidP="001772E2">
      <w:r w:rsidRPr="005B065D">
        <w:t>Tabla 2-PT1_ realización del entorno de trabajo. Fuente: propia</w:t>
      </w:r>
      <w:r>
        <w:t xml:space="preserve"> …………………………21</w:t>
      </w:r>
    </w:p>
    <w:p w:rsidR="005B065D" w:rsidRDefault="005B065D" w:rsidP="001772E2">
      <w:r w:rsidRPr="005B065D">
        <w:t>Tabla 3-PT2_realización de ataques spoofing. Fuente: propia</w:t>
      </w:r>
      <w:r>
        <w:t xml:space="preserve"> …………………………….21</w:t>
      </w:r>
    </w:p>
    <w:p w:rsidR="005B065D" w:rsidRPr="0031552C" w:rsidRDefault="005B065D" w:rsidP="001772E2">
      <w:r w:rsidRPr="005B065D">
        <w:t>Tabla 4-PT3_defensas para evitar spoofing. Fuente: propia</w:t>
      </w:r>
      <w:r>
        <w:t xml:space="preserve"> ……………………….………22</w:t>
      </w:r>
    </w:p>
    <w:p w:rsidR="0067575B" w:rsidRDefault="0067575B" w:rsidP="001772E2">
      <w:pPr>
        <w:pStyle w:val="Ttulo"/>
      </w:pPr>
    </w:p>
    <w:p w:rsidR="005B065D" w:rsidRPr="005B065D" w:rsidRDefault="005B065D" w:rsidP="005B065D">
      <w:pPr>
        <w:sectPr w:rsidR="005B065D" w:rsidRPr="005B065D" w:rsidSect="001772E2">
          <w:type w:val="oddPage"/>
          <w:pgSz w:w="11907" w:h="16840" w:code="9"/>
          <w:pgMar w:top="1417" w:right="1701" w:bottom="1417" w:left="1701" w:header="720" w:footer="720" w:gutter="454"/>
          <w:pgNumType w:fmt="lowerRoman"/>
          <w:cols w:space="720"/>
          <w:docGrid w:linePitch="299"/>
        </w:sectPr>
      </w:pPr>
    </w:p>
    <w:p w:rsidR="0067575B" w:rsidRPr="00963953" w:rsidRDefault="0067575B" w:rsidP="001772E2">
      <w:pPr>
        <w:pStyle w:val="Ttulo"/>
        <w:rPr>
          <w:color w:val="4DA4D8" w:themeColor="accent3" w:themeTint="99"/>
        </w:rPr>
      </w:pPr>
      <w:r w:rsidRPr="00963953">
        <w:rPr>
          <w:color w:val="4DA4D8" w:themeColor="accent3" w:themeTint="99"/>
        </w:rPr>
        <w:lastRenderedPageBreak/>
        <w:t>Índice de Figuras</w:t>
      </w:r>
    </w:p>
    <w:p w:rsidR="0067575B" w:rsidRPr="009E31F9" w:rsidRDefault="0067575B" w:rsidP="001772E2">
      <w:pPr>
        <w:rPr>
          <w:color w:val="000000" w:themeColor="text1"/>
        </w:rPr>
      </w:pPr>
    </w:p>
    <w:p w:rsidR="00DC1C3F" w:rsidRPr="00DC1C3F" w:rsidRDefault="00155624">
      <w:pPr>
        <w:pStyle w:val="Tabladeilustraciones"/>
        <w:tabs>
          <w:tab w:val="right" w:leader="dot" w:pos="8041"/>
        </w:tabs>
        <w:rPr>
          <w:i w:val="0"/>
          <w:noProof/>
          <w:color w:val="000000" w:themeColor="text1"/>
          <w:sz w:val="24"/>
          <w:szCs w:val="24"/>
          <w:lang w:eastAsia="es-ES"/>
        </w:rPr>
      </w:pPr>
      <w:r w:rsidRPr="00DC1C3F">
        <w:rPr>
          <w:i w:val="0"/>
          <w:color w:val="000000" w:themeColor="text1"/>
        </w:rPr>
        <w:fldChar w:fldCharType="begin"/>
      </w:r>
      <w:r w:rsidRPr="00DC1C3F">
        <w:rPr>
          <w:i w:val="0"/>
          <w:color w:val="000000" w:themeColor="text1"/>
        </w:rPr>
        <w:instrText xml:space="preserve"> TOC \h \z \t "Pie de Figura;1" \c "Ilustración" </w:instrText>
      </w:r>
      <w:r w:rsidRPr="00DC1C3F">
        <w:rPr>
          <w:i w:val="0"/>
          <w:color w:val="000000" w:themeColor="text1"/>
        </w:rPr>
        <w:fldChar w:fldCharType="separate"/>
      </w:r>
      <w:hyperlink r:id="rId12" w:anchor="_Toc515646325" w:history="1">
        <w:r w:rsidR="00DC1C3F" w:rsidRPr="00DC1C3F">
          <w:rPr>
            <w:rStyle w:val="Hipervnculo"/>
            <w:rFonts w:eastAsiaTheme="minorHAnsi" w:cs="Helvetica Neue"/>
            <w:b/>
            <w:noProof/>
            <w:color w:val="000000" w:themeColor="text1"/>
            <w:lang w:eastAsia="en-US"/>
          </w:rPr>
          <w:t>1</w:t>
        </w:r>
        <w:r w:rsidR="00DC1C3F" w:rsidRPr="00DC1C3F">
          <w:rPr>
            <w:rStyle w:val="Hipervnculo"/>
            <w:noProof/>
            <w:color w:val="000000" w:themeColor="text1"/>
          </w:rPr>
          <w:t>-3-Way Handshake Wireshark.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_Toc515646325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13" w:anchor="_Toc515646326" w:history="1">
        <w:r w:rsidR="00DC1C3F" w:rsidRPr="00DC1C3F">
          <w:rPr>
            <w:rStyle w:val="Hipervnculo"/>
            <w:rFonts w:eastAsiaTheme="minorHAnsi" w:cs="Helvetica Neue"/>
            <w:b/>
            <w:noProof/>
            <w:color w:val="000000" w:themeColor="text1"/>
            <w:lang w:eastAsia="en-US"/>
          </w:rPr>
          <w:t>2</w:t>
        </w:r>
        <w:r w:rsidR="00DC1C3F" w:rsidRPr="00DC1C3F">
          <w:rPr>
            <w:rStyle w:val="Hipervnculo"/>
            <w:noProof/>
            <w:color w:val="000000" w:themeColor="text1"/>
          </w:rPr>
          <w:t>-Paquete SYN.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_Toc515646326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14" w:anchor="_Toc515646327" w:history="1">
        <w:r w:rsidR="00DC1C3F" w:rsidRPr="00DC1C3F">
          <w:rPr>
            <w:rStyle w:val="Hipervnculo"/>
            <w:b/>
            <w:noProof/>
            <w:color w:val="000000" w:themeColor="text1"/>
          </w:rPr>
          <w:t>3</w:t>
        </w:r>
        <w:r w:rsidR="00DC1C3F" w:rsidRPr="00DC1C3F">
          <w:rPr>
            <w:rStyle w:val="Hipervnculo"/>
            <w:noProof/>
            <w:color w:val="000000" w:themeColor="text1"/>
          </w:rPr>
          <w:t>-Flag SYN.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_Toc515646327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15" w:anchor="_Toc515646328" w:history="1">
        <w:r w:rsidR="00DC1C3F" w:rsidRPr="00DC1C3F">
          <w:rPr>
            <w:rStyle w:val="Hipervnculo"/>
            <w:b/>
            <w:noProof/>
            <w:color w:val="000000" w:themeColor="text1"/>
          </w:rPr>
          <w:t>4</w:t>
        </w:r>
        <w:r w:rsidR="00DC1C3F" w:rsidRPr="00DC1C3F">
          <w:rPr>
            <w:rStyle w:val="Hipervnculo"/>
            <w:noProof/>
            <w:color w:val="000000" w:themeColor="text1"/>
          </w:rPr>
          <w:t>-Paquetes SYN ACK.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_Toc515646328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16" w:anchor="_Toc515646329" w:history="1">
        <w:r w:rsidR="00DC1C3F" w:rsidRPr="00DC1C3F">
          <w:rPr>
            <w:rStyle w:val="Hipervnculo"/>
            <w:b/>
            <w:noProof/>
            <w:color w:val="000000" w:themeColor="text1"/>
          </w:rPr>
          <w:t>5</w:t>
        </w:r>
        <w:r w:rsidR="00DC1C3F" w:rsidRPr="00DC1C3F">
          <w:rPr>
            <w:rStyle w:val="Hipervnculo"/>
            <w:noProof/>
            <w:color w:val="000000" w:themeColor="text1"/>
          </w:rPr>
          <w:t>-Flags SYN ACK.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_Toc515646329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17" w:anchor="_Toc515646330" w:history="1">
        <w:r w:rsidR="00DC1C3F" w:rsidRPr="00DC1C3F">
          <w:rPr>
            <w:rStyle w:val="Hipervnculo"/>
            <w:b/>
            <w:noProof/>
            <w:color w:val="000000" w:themeColor="text1"/>
          </w:rPr>
          <w:t>6</w:t>
        </w:r>
        <w:r w:rsidR="00DC1C3F" w:rsidRPr="00DC1C3F">
          <w:rPr>
            <w:rStyle w:val="Hipervnculo"/>
            <w:noProof/>
            <w:color w:val="000000" w:themeColor="text1"/>
          </w:rPr>
          <w:t>-Paquete ACK.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_Toc515646330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18" w:anchor="_Toc515646331" w:history="1">
        <w:r w:rsidR="00DC1C3F" w:rsidRPr="00DC1C3F">
          <w:rPr>
            <w:rStyle w:val="Hipervnculo"/>
            <w:b/>
            <w:noProof/>
            <w:color w:val="000000" w:themeColor="text1"/>
          </w:rPr>
          <w:t>7</w:t>
        </w:r>
        <w:r w:rsidR="00DC1C3F" w:rsidRPr="00DC1C3F">
          <w:rPr>
            <w:rStyle w:val="Hipervnculo"/>
            <w:noProof/>
            <w:color w:val="000000" w:themeColor="text1"/>
          </w:rPr>
          <w:t>-Flag ACK.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_Toc515646331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19" w:anchor="_Toc515646332" w:history="1">
        <w:r w:rsidR="00DC1C3F" w:rsidRPr="00DC1C3F">
          <w:rPr>
            <w:rStyle w:val="Hipervnculo"/>
            <w:b/>
            <w:noProof/>
            <w:color w:val="000000" w:themeColor="text1"/>
          </w:rPr>
          <w:t>8</w:t>
        </w:r>
        <w:r w:rsidR="00DC1C3F" w:rsidRPr="00DC1C3F">
          <w:rPr>
            <w:rStyle w:val="Hipervnculo"/>
            <w:noProof/>
            <w:color w:val="000000" w:themeColor="text1"/>
          </w:rPr>
          <w:t>-Conexión, paso de información y desconexión.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_Toc515646332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20" w:anchor="_Toc515646333" w:history="1">
        <w:r w:rsidR="00DC1C3F" w:rsidRPr="00DC1C3F">
          <w:rPr>
            <w:rStyle w:val="Hipervnculo"/>
            <w:rFonts w:eastAsiaTheme="minorHAnsi" w:cs="Helvetica Neue"/>
            <w:b/>
            <w:noProof/>
            <w:color w:val="000000" w:themeColor="text1"/>
            <w:lang w:eastAsia="en-US"/>
          </w:rPr>
          <w:t>9</w:t>
        </w:r>
        <w:r w:rsidR="00DC1C3F" w:rsidRPr="00DC1C3F">
          <w:rPr>
            <w:rStyle w:val="Hipervnculo"/>
            <w:noProof/>
            <w:color w:val="000000" w:themeColor="text1"/>
          </w:rPr>
          <w:t>-Ejemplo de jerarquía del espacio de nombres.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_Toc515646333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21" w:anchor="_Toc515646334" w:history="1">
        <w:r w:rsidR="00DC1C3F" w:rsidRPr="00DC1C3F">
          <w:rPr>
            <w:rStyle w:val="Hipervnculo"/>
            <w:rFonts w:ascii="Helvetica Neue" w:eastAsiaTheme="minorHAnsi" w:hAnsi="Helvetica Neue" w:cs="Helvetica Neue"/>
            <w:b/>
            <w:noProof/>
            <w:color w:val="000000" w:themeColor="text1"/>
            <w:lang w:eastAsia="en-US"/>
          </w:rPr>
          <w:t>10</w:t>
        </w:r>
        <w:r w:rsidR="00DC1C3F" w:rsidRPr="00DC1C3F">
          <w:rPr>
            <w:rStyle w:val="Hipervnculo"/>
            <w:noProof/>
            <w:color w:val="000000" w:themeColor="text1"/>
          </w:rPr>
          <w:t>-Ping.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_Toc515646334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35" w:history="1">
        <w:r w:rsidR="00DC1C3F" w:rsidRPr="00DC1C3F">
          <w:rPr>
            <w:rStyle w:val="Hipervnculo"/>
            <w:b/>
            <w:noProof/>
            <w:color w:val="000000" w:themeColor="text1"/>
          </w:rPr>
          <w:t>11</w:t>
        </w:r>
        <w:r w:rsidR="00DC1C3F" w:rsidRPr="00DC1C3F">
          <w:rPr>
            <w:rStyle w:val="Hipervnculo"/>
            <w:noProof/>
            <w:color w:val="000000" w:themeColor="text1"/>
          </w:rPr>
          <w:t>-Traceroute.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_Toc515646335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22" w:anchor="_Toc515646336" w:history="1">
        <w:r w:rsidR="00DC1C3F" w:rsidRPr="00DC1C3F">
          <w:rPr>
            <w:rStyle w:val="Hipervnculo"/>
            <w:b/>
            <w:noProof/>
            <w:color w:val="000000" w:themeColor="text1"/>
          </w:rPr>
          <w:t>12</w:t>
        </w:r>
        <w:r w:rsidR="00DC1C3F" w:rsidRPr="00DC1C3F">
          <w:rPr>
            <w:rStyle w:val="Hipervnculo"/>
            <w:noProof/>
            <w:color w:val="000000" w:themeColor="text1"/>
          </w:rPr>
          <w:t>-Man In The Middle.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_Toc515646336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10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23" w:anchor="_Toc515646337" w:history="1">
        <w:r w:rsidR="00DC1C3F" w:rsidRPr="00DC1C3F">
          <w:rPr>
            <w:rStyle w:val="Hipervnculo"/>
            <w:b/>
            <w:noProof/>
            <w:color w:val="000000" w:themeColor="text1"/>
          </w:rPr>
          <w:t>13</w:t>
        </w:r>
        <w:r w:rsidR="00DC1C3F" w:rsidRPr="00DC1C3F">
          <w:rPr>
            <w:rStyle w:val="Hipervnculo"/>
            <w:noProof/>
            <w:color w:val="000000" w:themeColor="text1"/>
          </w:rPr>
          <w:t>-ARP Spoofing.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_Toc515646337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11</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24" w:anchor="_Toc515646338" w:history="1">
        <w:r w:rsidR="00DC1C3F" w:rsidRPr="00DC1C3F">
          <w:rPr>
            <w:rStyle w:val="Hipervnculo"/>
            <w:b/>
            <w:noProof/>
            <w:color w:val="000000" w:themeColor="text1"/>
          </w:rPr>
          <w:t>14</w:t>
        </w:r>
        <w:r w:rsidR="00DC1C3F" w:rsidRPr="00DC1C3F">
          <w:rPr>
            <w:rStyle w:val="Hipervnculo"/>
            <w:noProof/>
            <w:color w:val="000000" w:themeColor="text1"/>
          </w:rPr>
          <w:t>-Resolución DNS. Fuente: https://www.youtube.com/watch?v=lVifa7QSQDY</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_Toc515646338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12</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25" w:anchor="_Toc515646339" w:history="1">
        <w:r w:rsidR="00DC1C3F" w:rsidRPr="00DC1C3F">
          <w:rPr>
            <w:rStyle w:val="Hipervnculo"/>
            <w:rFonts w:eastAsiaTheme="minorHAnsi" w:cs="Helvetica Neue"/>
            <w:b/>
            <w:noProof/>
            <w:color w:val="000000" w:themeColor="text1"/>
            <w:lang w:eastAsia="en-US"/>
          </w:rPr>
          <w:t>15</w:t>
        </w:r>
        <w:r w:rsidR="00DC1C3F" w:rsidRPr="00DC1C3F">
          <w:rPr>
            <w:rStyle w:val="Hipervnculo"/>
            <w:noProof/>
            <w:color w:val="000000" w:themeColor="text1"/>
          </w:rPr>
          <w:t>-Cache Poisoning-Atacante. Fuente: https://www.youtube.com/watch?v=lVifa7QSQDY</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_Toc515646339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13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26" w:anchor="_Toc515646340" w:history="1">
        <w:r w:rsidR="00DC1C3F" w:rsidRPr="00DC1C3F">
          <w:rPr>
            <w:rStyle w:val="Hipervnculo"/>
            <w:rFonts w:ascii="Helvetica Neue" w:eastAsiaTheme="minorHAnsi" w:hAnsi="Helvetica Neue" w:cs="Helvetica Neue"/>
            <w:b/>
            <w:noProof/>
            <w:color w:val="000000" w:themeColor="text1"/>
            <w:lang w:eastAsia="en-US"/>
          </w:rPr>
          <w:t>16</w:t>
        </w:r>
        <w:r w:rsidR="00DC1C3F" w:rsidRPr="00DC1C3F">
          <w:rPr>
            <w:rStyle w:val="Hipervnculo"/>
            <w:noProof/>
            <w:color w:val="000000" w:themeColor="text1"/>
          </w:rPr>
          <w:t>-Cache Poisoning-Víctima. Fuente: https://www.youtube.com/watch?v=lVifa7QSQDY</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_Toc515646340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13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27" w:anchor="_Toc515646341" w:history="1">
        <w:r w:rsidR="00DC1C3F" w:rsidRPr="00DC1C3F">
          <w:rPr>
            <w:rStyle w:val="Hipervnculo"/>
            <w:b/>
            <w:noProof/>
            <w:color w:val="000000" w:themeColor="text1"/>
          </w:rPr>
          <w:t>17</w:t>
        </w:r>
        <w:r w:rsidR="00DC1C3F" w:rsidRPr="00DC1C3F">
          <w:rPr>
            <w:rStyle w:val="Hipervnculo"/>
            <w:noProof/>
            <w:color w:val="000000" w:themeColor="text1"/>
          </w:rPr>
          <w:t>-Web Spoofing.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_Toc515646341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14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28" w:anchor="_Toc515646342" w:history="1">
        <w:r w:rsidR="00DC1C3F" w:rsidRPr="00DC1C3F">
          <w:rPr>
            <w:rStyle w:val="Hipervnculo"/>
            <w:b/>
            <w:noProof/>
            <w:color w:val="000000" w:themeColor="text1"/>
          </w:rPr>
          <w:t>18</w:t>
        </w:r>
        <w:r w:rsidR="00DC1C3F" w:rsidRPr="00DC1C3F">
          <w:rPr>
            <w:rStyle w:val="Hipervnculo"/>
            <w:noProof/>
            <w:color w:val="000000" w:themeColor="text1"/>
          </w:rPr>
          <w:t>-Email Spoofing-Simulando applesupport.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_Toc515646342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15</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43" w:history="1">
        <w:r w:rsidR="00DC1C3F" w:rsidRPr="00DC1C3F">
          <w:rPr>
            <w:rStyle w:val="Hipervnculo"/>
            <w:b/>
            <w:noProof/>
            <w:color w:val="000000" w:themeColor="text1"/>
          </w:rPr>
          <w:t>19</w:t>
        </w:r>
        <w:r w:rsidR="00DC1C3F" w:rsidRPr="00DC1C3F">
          <w:rPr>
            <w:rStyle w:val="Hipervnculo"/>
            <w:noProof/>
            <w:color w:val="000000" w:themeColor="text1"/>
          </w:rPr>
          <w:t>-Gantt.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_Toc515646343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29" w:anchor="_Toc515646344" w:history="1">
        <w:r w:rsidR="00DC1C3F" w:rsidRPr="00DC1C3F">
          <w:rPr>
            <w:rStyle w:val="Hipervnculo"/>
            <w:b/>
            <w:noProof/>
            <w:color w:val="000000" w:themeColor="text1"/>
          </w:rPr>
          <w:t>20</w:t>
        </w:r>
        <w:r w:rsidR="00DC1C3F" w:rsidRPr="00DC1C3F">
          <w:rPr>
            <w:rStyle w:val="Hipervnculo"/>
            <w:noProof/>
            <w:color w:val="000000" w:themeColor="text1"/>
          </w:rPr>
          <w:t>-Archivo sistema operativo Ubuntu.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_Toc515646344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45" w:history="1">
        <w:r w:rsidR="00DC1C3F" w:rsidRPr="00DC1C3F">
          <w:rPr>
            <w:rStyle w:val="Hipervnculo"/>
            <w:b/>
            <w:noProof/>
            <w:color w:val="000000" w:themeColor="text1"/>
          </w:rPr>
          <w:t>21</w:t>
        </w:r>
        <w:r w:rsidR="00DC1C3F" w:rsidRPr="00DC1C3F">
          <w:rPr>
            <w:rStyle w:val="Hipervnculo"/>
            <w:noProof/>
            <w:color w:val="000000" w:themeColor="text1"/>
          </w:rPr>
          <w:t>-Aplicación VMware Fusion.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_Toc515646345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30" w:anchor="_Toc515646346" w:history="1">
        <w:r w:rsidR="00DC1C3F" w:rsidRPr="00DC1C3F">
          <w:rPr>
            <w:rStyle w:val="Hipervnculo"/>
            <w:b/>
            <w:noProof/>
            <w:color w:val="000000" w:themeColor="text1"/>
          </w:rPr>
          <w:t>22</w:t>
        </w:r>
        <w:r w:rsidR="00DC1C3F" w:rsidRPr="00DC1C3F">
          <w:rPr>
            <w:rStyle w:val="Hipervnculo"/>
            <w:noProof/>
            <w:color w:val="000000" w:themeColor="text1"/>
          </w:rPr>
          <w:t>-Interfaz VMware Fusion.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_Toc515646346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47" w:history="1">
        <w:r w:rsidR="00DC1C3F" w:rsidRPr="00DC1C3F">
          <w:rPr>
            <w:rStyle w:val="Hipervnculo"/>
            <w:b/>
            <w:noProof/>
            <w:color w:val="000000" w:themeColor="text1"/>
          </w:rPr>
          <w:t>23</w:t>
        </w:r>
        <w:r w:rsidR="00DC1C3F" w:rsidRPr="00DC1C3F">
          <w:rPr>
            <w:rStyle w:val="Hipervnculo"/>
            <w:noProof/>
            <w:color w:val="000000" w:themeColor="text1"/>
          </w:rPr>
          <w:t>-Menú de creación de nueva máquina virtual.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_Toc515646347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31" w:anchor="_Toc515646348" w:history="1">
        <w:r w:rsidR="00DC1C3F" w:rsidRPr="00DC1C3F">
          <w:rPr>
            <w:rStyle w:val="Hipervnculo"/>
            <w:b/>
            <w:noProof/>
            <w:color w:val="000000" w:themeColor="text1"/>
          </w:rPr>
          <w:t>24</w:t>
        </w:r>
        <w:r w:rsidR="00DC1C3F" w:rsidRPr="00DC1C3F">
          <w:rPr>
            <w:rStyle w:val="Hipervnculo"/>
            <w:noProof/>
            <w:color w:val="000000" w:themeColor="text1"/>
          </w:rPr>
          <w:t>-Creación de máquina virtual.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_Toc515646348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25</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49" w:history="1">
        <w:r w:rsidR="00DC1C3F" w:rsidRPr="00DC1C3F">
          <w:rPr>
            <w:rStyle w:val="Hipervnculo"/>
            <w:b/>
            <w:noProof/>
            <w:color w:val="000000" w:themeColor="text1"/>
          </w:rPr>
          <w:t>25</w:t>
        </w:r>
        <w:r w:rsidR="00DC1C3F" w:rsidRPr="00DC1C3F">
          <w:rPr>
            <w:rStyle w:val="Hipervnculo"/>
            <w:noProof/>
            <w:color w:val="000000" w:themeColor="text1"/>
          </w:rPr>
          <w:t>-Zona de arrastrar el archivo ISO.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_Toc515646349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25</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32" w:anchor="_Toc515646350" w:history="1">
        <w:r w:rsidR="00DC1C3F" w:rsidRPr="00DC1C3F">
          <w:rPr>
            <w:rStyle w:val="Hipervnculo"/>
            <w:b/>
            <w:noProof/>
            <w:color w:val="000000" w:themeColor="text1"/>
          </w:rPr>
          <w:t>26</w:t>
        </w:r>
        <w:r w:rsidR="00DC1C3F" w:rsidRPr="00DC1C3F">
          <w:rPr>
            <w:rStyle w:val="Hipervnculo"/>
            <w:noProof/>
            <w:color w:val="000000" w:themeColor="text1"/>
          </w:rPr>
          <w:t>-Datos de sesión de la máquina virtual.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_Toc515646350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33" w:anchor="_Toc515646351" w:history="1">
        <w:r w:rsidR="00DC1C3F" w:rsidRPr="00DC1C3F">
          <w:rPr>
            <w:rStyle w:val="Hipervnculo"/>
            <w:b/>
            <w:noProof/>
            <w:color w:val="000000" w:themeColor="text1"/>
          </w:rPr>
          <w:t>27</w:t>
        </w:r>
        <w:r w:rsidR="00DC1C3F" w:rsidRPr="00DC1C3F">
          <w:rPr>
            <w:rStyle w:val="Hipervnculo"/>
            <w:noProof/>
            <w:color w:val="000000" w:themeColor="text1"/>
          </w:rPr>
          <w:t>-Finalización de creación de la máquina virtual.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_Toc515646351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34" w:anchor="_Toc515646352" w:history="1">
        <w:r w:rsidR="00DC1C3F" w:rsidRPr="00DC1C3F">
          <w:rPr>
            <w:rStyle w:val="Hipervnculo"/>
            <w:b/>
            <w:noProof/>
            <w:color w:val="000000" w:themeColor="text1"/>
          </w:rPr>
          <w:t>28</w:t>
        </w:r>
        <w:r w:rsidR="00DC1C3F" w:rsidRPr="00DC1C3F">
          <w:rPr>
            <w:rStyle w:val="Hipervnculo"/>
            <w:noProof/>
            <w:color w:val="000000" w:themeColor="text1"/>
          </w:rPr>
          <w:t>-Edición de configuración hardware.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_Toc515646352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27</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35" w:anchor="_Toc515646353" w:history="1">
        <w:r w:rsidR="00DC1C3F" w:rsidRPr="00DC1C3F">
          <w:rPr>
            <w:rStyle w:val="Hipervnculo"/>
            <w:b/>
            <w:noProof/>
            <w:color w:val="000000" w:themeColor="text1"/>
          </w:rPr>
          <w:t>29</w:t>
        </w:r>
        <w:r w:rsidR="00DC1C3F" w:rsidRPr="00DC1C3F">
          <w:rPr>
            <w:rStyle w:val="Hipervnculo"/>
            <w:noProof/>
            <w:color w:val="000000" w:themeColor="text1"/>
          </w:rPr>
          <w:t>-Adaptador de red.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_Toc515646353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27</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36" w:anchor="_Toc515646354" w:history="1">
        <w:r w:rsidR="00DC1C3F" w:rsidRPr="00DC1C3F">
          <w:rPr>
            <w:rStyle w:val="Hipervnculo"/>
            <w:b/>
            <w:noProof/>
            <w:color w:val="000000" w:themeColor="text1"/>
          </w:rPr>
          <w:t>30</w:t>
        </w:r>
        <w:r w:rsidR="00DC1C3F" w:rsidRPr="00DC1C3F">
          <w:rPr>
            <w:rStyle w:val="Hipervnculo"/>
            <w:noProof/>
            <w:color w:val="000000" w:themeColor="text1"/>
          </w:rPr>
          <w:t>-Conexión bridge automática.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_Toc515646354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37" w:anchor="_Toc515646355" w:history="1">
        <w:r w:rsidR="00DC1C3F" w:rsidRPr="00DC1C3F">
          <w:rPr>
            <w:rStyle w:val="Hipervnculo"/>
            <w:b/>
            <w:noProof/>
            <w:color w:val="000000" w:themeColor="text1"/>
          </w:rPr>
          <w:t>31</w:t>
        </w:r>
        <w:r w:rsidR="00DC1C3F" w:rsidRPr="00DC1C3F">
          <w:rPr>
            <w:rStyle w:val="Hipervnculo"/>
            <w:noProof/>
            <w:color w:val="000000" w:themeColor="text1"/>
          </w:rPr>
          <w:t>-Acceso a termina Ubuntu.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_Toc515646355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56" w:history="1">
        <w:r w:rsidR="00DC1C3F" w:rsidRPr="00DC1C3F">
          <w:rPr>
            <w:rStyle w:val="Hipervnculo"/>
            <w:b/>
            <w:noProof/>
            <w:color w:val="000000" w:themeColor="text1"/>
          </w:rPr>
          <w:t>32</w:t>
        </w:r>
        <w:r w:rsidR="00DC1C3F" w:rsidRPr="00DC1C3F">
          <w:rPr>
            <w:rStyle w:val="Hipervnculo"/>
            <w:noProof/>
            <w:color w:val="000000" w:themeColor="text1"/>
          </w:rPr>
          <w:t>-Instalación de Wireshark.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_Toc515646356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57" w:history="1">
        <w:r w:rsidR="00DC1C3F" w:rsidRPr="00DC1C3F">
          <w:rPr>
            <w:rStyle w:val="Hipervnculo"/>
            <w:b/>
            <w:noProof/>
            <w:color w:val="000000" w:themeColor="text1"/>
          </w:rPr>
          <w:t>33</w:t>
        </w:r>
        <w:r w:rsidR="00DC1C3F" w:rsidRPr="00DC1C3F">
          <w:rPr>
            <w:rStyle w:val="Hipervnculo"/>
            <w:noProof/>
            <w:color w:val="000000" w:themeColor="text1"/>
          </w:rPr>
          <w:t>-Instalación servidor web Apache.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_Toc515646357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29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58" w:history="1">
        <w:r w:rsidR="00DC1C3F" w:rsidRPr="00DC1C3F">
          <w:rPr>
            <w:rStyle w:val="Hipervnculo"/>
            <w:b/>
            <w:noProof/>
            <w:color w:val="000000" w:themeColor="text1"/>
          </w:rPr>
          <w:t>34</w:t>
        </w:r>
        <w:r w:rsidR="00DC1C3F" w:rsidRPr="00DC1C3F">
          <w:rPr>
            <w:rStyle w:val="Hipervnculo"/>
            <w:noProof/>
            <w:color w:val="000000" w:themeColor="text1"/>
          </w:rPr>
          <w:t>-Apache instalado.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_Toc515646358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38" w:anchor="_Toc515646359" w:history="1">
        <w:r w:rsidR="00DC1C3F" w:rsidRPr="00DC1C3F">
          <w:rPr>
            <w:rStyle w:val="Hipervnculo"/>
            <w:b/>
            <w:noProof/>
            <w:color w:val="000000" w:themeColor="text1"/>
          </w:rPr>
          <w:t>35</w:t>
        </w:r>
        <w:r w:rsidR="00DC1C3F" w:rsidRPr="00DC1C3F">
          <w:rPr>
            <w:rStyle w:val="Hipervnculo"/>
            <w:noProof/>
            <w:color w:val="000000" w:themeColor="text1"/>
          </w:rPr>
          <w:t>-Instalación hping3.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_Toc515646359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60" w:history="1">
        <w:r w:rsidR="00DC1C3F" w:rsidRPr="00DC1C3F">
          <w:rPr>
            <w:rStyle w:val="Hipervnculo"/>
            <w:b/>
            <w:noProof/>
            <w:color w:val="000000" w:themeColor="text1"/>
          </w:rPr>
          <w:t>36</w:t>
        </w:r>
        <w:r w:rsidR="00DC1C3F" w:rsidRPr="00DC1C3F">
          <w:rPr>
            <w:rStyle w:val="Hipervnculo"/>
            <w:noProof/>
            <w:color w:val="000000" w:themeColor="text1"/>
          </w:rPr>
          <w:t>-Instalación dSniff.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_Toc515646360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61" w:history="1">
        <w:r w:rsidR="00DC1C3F" w:rsidRPr="00DC1C3F">
          <w:rPr>
            <w:rStyle w:val="Hipervnculo"/>
            <w:b/>
            <w:noProof/>
            <w:color w:val="000000" w:themeColor="text1"/>
          </w:rPr>
          <w:t>37</w:t>
        </w:r>
        <w:r w:rsidR="00DC1C3F" w:rsidRPr="00DC1C3F">
          <w:rPr>
            <w:rStyle w:val="Hipervnculo"/>
            <w:noProof/>
            <w:color w:val="000000" w:themeColor="text1"/>
          </w:rPr>
          <w:t>-Instalar dependencias setoolkit.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_Toc515646361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31</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62" w:history="1">
        <w:r w:rsidR="00DC1C3F" w:rsidRPr="00DC1C3F">
          <w:rPr>
            <w:rStyle w:val="Hipervnculo"/>
            <w:b/>
            <w:noProof/>
            <w:color w:val="000000" w:themeColor="text1"/>
          </w:rPr>
          <w:t>38</w:t>
        </w:r>
        <w:r w:rsidR="00DC1C3F" w:rsidRPr="00DC1C3F">
          <w:rPr>
            <w:rStyle w:val="Hipervnculo"/>
            <w:noProof/>
            <w:color w:val="000000" w:themeColor="text1"/>
          </w:rPr>
          <w:t>-Descarga de la aplicación setoolkit.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_Toc515646362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31</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63" w:history="1">
        <w:r w:rsidR="00DC1C3F" w:rsidRPr="00DC1C3F">
          <w:rPr>
            <w:rStyle w:val="Hipervnculo"/>
            <w:b/>
            <w:noProof/>
            <w:color w:val="000000" w:themeColor="text1"/>
          </w:rPr>
          <w:t>39</w:t>
        </w:r>
        <w:r w:rsidR="00DC1C3F" w:rsidRPr="00DC1C3F">
          <w:rPr>
            <w:rStyle w:val="Hipervnculo"/>
            <w:noProof/>
            <w:color w:val="000000" w:themeColor="text1"/>
          </w:rPr>
          <w:t>-Aplicación setoolkit descargada en la carpeta /set.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_Toc515646363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32</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64" w:history="1">
        <w:r w:rsidR="00DC1C3F" w:rsidRPr="00DC1C3F">
          <w:rPr>
            <w:rStyle w:val="Hipervnculo"/>
            <w:b/>
            <w:noProof/>
            <w:color w:val="000000" w:themeColor="text1"/>
          </w:rPr>
          <w:t>40</w:t>
        </w:r>
        <w:r w:rsidR="00DC1C3F" w:rsidRPr="00DC1C3F">
          <w:rPr>
            <w:rStyle w:val="Hipervnculo"/>
            <w:noProof/>
            <w:color w:val="000000" w:themeColor="text1"/>
          </w:rPr>
          <w:t>-Instalación setoolkit.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_Toc515646364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32</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39" w:anchor="_Toc515646365" w:history="1">
        <w:r w:rsidR="00DC1C3F" w:rsidRPr="00DC1C3F">
          <w:rPr>
            <w:rStyle w:val="Hipervnculo"/>
            <w:b/>
            <w:noProof/>
            <w:color w:val="000000" w:themeColor="text1"/>
          </w:rPr>
          <w:t>41</w:t>
        </w:r>
        <w:r w:rsidR="00DC1C3F" w:rsidRPr="00DC1C3F">
          <w:rPr>
            <w:rStyle w:val="Hipervnculo"/>
            <w:noProof/>
            <w:color w:val="000000" w:themeColor="text1"/>
          </w:rPr>
          <w:t>-Instalación de dependencias de Ettercap.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_Toc515646365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66" w:history="1">
        <w:r w:rsidR="00DC1C3F" w:rsidRPr="00DC1C3F">
          <w:rPr>
            <w:rStyle w:val="Hipervnculo"/>
            <w:b/>
            <w:noProof/>
            <w:color w:val="000000" w:themeColor="text1"/>
          </w:rPr>
          <w:t>42</w:t>
        </w:r>
        <w:r w:rsidR="00DC1C3F" w:rsidRPr="00DC1C3F">
          <w:rPr>
            <w:rStyle w:val="Hipervnculo"/>
            <w:noProof/>
            <w:color w:val="000000" w:themeColor="text1"/>
          </w:rPr>
          <w:t>-Instalación de Ettercap.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_Toc515646366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67" w:history="1">
        <w:r w:rsidR="00DC1C3F" w:rsidRPr="00DC1C3F">
          <w:rPr>
            <w:rStyle w:val="Hipervnculo"/>
            <w:b/>
            <w:noProof/>
            <w:color w:val="000000" w:themeColor="text1"/>
          </w:rPr>
          <w:t>43</w:t>
        </w:r>
        <w:r w:rsidR="00DC1C3F" w:rsidRPr="00DC1C3F">
          <w:rPr>
            <w:rStyle w:val="Hipervnculo"/>
            <w:noProof/>
            <w:color w:val="000000" w:themeColor="text1"/>
          </w:rPr>
          <w:t>-Instalación de interfaz gráfica Ettercap.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_Toc515646367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68" w:history="1">
        <w:r w:rsidR="00DC1C3F" w:rsidRPr="00DC1C3F">
          <w:rPr>
            <w:rStyle w:val="Hipervnculo"/>
            <w:b/>
            <w:noProof/>
            <w:color w:val="000000" w:themeColor="text1"/>
          </w:rPr>
          <w:t>44</w:t>
        </w:r>
        <w:r w:rsidR="00DC1C3F" w:rsidRPr="00DC1C3F">
          <w:rPr>
            <w:rStyle w:val="Hipervnculo"/>
            <w:noProof/>
            <w:color w:val="000000" w:themeColor="text1"/>
          </w:rPr>
          <w:t>-Ejecución de Ettercap.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_Toc515646368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40" w:anchor="_Toc515646369" w:history="1">
        <w:r w:rsidR="00DC1C3F" w:rsidRPr="00DC1C3F">
          <w:rPr>
            <w:rStyle w:val="Hipervnculo"/>
            <w:b/>
            <w:noProof/>
            <w:color w:val="000000" w:themeColor="text1"/>
          </w:rPr>
          <w:t>45</w:t>
        </w:r>
        <w:r w:rsidR="00DC1C3F" w:rsidRPr="00DC1C3F">
          <w:rPr>
            <w:rStyle w:val="Hipervnculo"/>
            <w:noProof/>
            <w:color w:val="000000" w:themeColor="text1"/>
          </w:rPr>
          <w:t>-Instalación de Postfix.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_Toc515646369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35</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41" w:anchor="_Toc515646370" w:history="1">
        <w:r w:rsidR="00DC1C3F" w:rsidRPr="00DC1C3F">
          <w:rPr>
            <w:rStyle w:val="Hipervnculo"/>
            <w:b/>
            <w:noProof/>
            <w:color w:val="000000" w:themeColor="text1"/>
          </w:rPr>
          <w:t>46</w:t>
        </w:r>
        <w:r w:rsidR="00DC1C3F" w:rsidRPr="00DC1C3F">
          <w:rPr>
            <w:rStyle w:val="Hipervnculo"/>
            <w:noProof/>
            <w:color w:val="000000" w:themeColor="text1"/>
          </w:rPr>
          <w:t>-Configuración instalación Postfix.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_Toc515646370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35</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71" w:history="1">
        <w:r w:rsidR="00DC1C3F" w:rsidRPr="00DC1C3F">
          <w:rPr>
            <w:rStyle w:val="Hipervnculo"/>
            <w:b/>
            <w:noProof/>
            <w:color w:val="000000" w:themeColor="text1"/>
          </w:rPr>
          <w:t>47</w:t>
        </w:r>
        <w:r w:rsidR="00DC1C3F" w:rsidRPr="00DC1C3F">
          <w:rPr>
            <w:rStyle w:val="Hipervnculo"/>
            <w:noProof/>
            <w:color w:val="000000" w:themeColor="text1"/>
          </w:rPr>
          <w:t>-Descarga de Sees.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_Toc515646371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72" w:history="1">
        <w:r w:rsidR="00DC1C3F" w:rsidRPr="00DC1C3F">
          <w:rPr>
            <w:rStyle w:val="Hipervnculo"/>
            <w:b/>
            <w:noProof/>
            <w:color w:val="000000" w:themeColor="text1"/>
          </w:rPr>
          <w:t>48</w:t>
        </w:r>
        <w:r w:rsidR="00DC1C3F" w:rsidRPr="00DC1C3F">
          <w:rPr>
            <w:rStyle w:val="Hipervnculo"/>
            <w:noProof/>
            <w:color w:val="000000" w:themeColor="text1"/>
          </w:rPr>
          <w:t>-Dar permisos a sees.py.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_Toc515646372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73" w:history="1">
        <w:r w:rsidR="00DC1C3F" w:rsidRPr="00DC1C3F">
          <w:rPr>
            <w:rStyle w:val="Hipervnculo"/>
            <w:b/>
            <w:noProof/>
            <w:color w:val="000000" w:themeColor="text1"/>
          </w:rPr>
          <w:t>49</w:t>
        </w:r>
        <w:r w:rsidR="00DC1C3F" w:rsidRPr="00DC1C3F">
          <w:rPr>
            <w:rStyle w:val="Hipervnculo"/>
            <w:noProof/>
            <w:color w:val="000000" w:themeColor="text1"/>
          </w:rPr>
          <w:t>-Descarga de email spoof master.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_Toc515646373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42" w:anchor="_Toc515646374" w:history="1">
        <w:r w:rsidR="00DC1C3F" w:rsidRPr="00DC1C3F">
          <w:rPr>
            <w:rStyle w:val="Hipervnculo"/>
            <w:b/>
            <w:noProof/>
            <w:color w:val="000000" w:themeColor="text1"/>
          </w:rPr>
          <w:t>50</w:t>
        </w:r>
        <w:r w:rsidR="00DC1C3F" w:rsidRPr="00DC1C3F">
          <w:rPr>
            <w:rStyle w:val="Hipervnculo"/>
            <w:noProof/>
            <w:color w:val="000000" w:themeColor="text1"/>
          </w:rPr>
          <w:t>-Dar permisos a emailspoof.sh.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_Toc515646374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75" w:history="1">
        <w:r w:rsidR="00DC1C3F" w:rsidRPr="00DC1C3F">
          <w:rPr>
            <w:rStyle w:val="Hipervnculo"/>
            <w:b/>
            <w:noProof/>
            <w:color w:val="000000" w:themeColor="text1"/>
          </w:rPr>
          <w:t>51</w:t>
        </w:r>
        <w:r w:rsidR="00DC1C3F" w:rsidRPr="00DC1C3F">
          <w:rPr>
            <w:rStyle w:val="Hipervnculo"/>
            <w:noProof/>
            <w:color w:val="000000" w:themeColor="text1"/>
          </w:rPr>
          <w:t>-IP spoofing.IP atacante.Fuente: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_Toc515646375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37</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76" w:history="1">
        <w:r w:rsidR="00DC1C3F" w:rsidRPr="00DC1C3F">
          <w:rPr>
            <w:rStyle w:val="Hipervnculo"/>
            <w:b/>
            <w:noProof/>
            <w:color w:val="000000" w:themeColor="text1"/>
          </w:rPr>
          <w:t>52</w:t>
        </w:r>
        <w:r w:rsidR="00DC1C3F" w:rsidRPr="00DC1C3F">
          <w:rPr>
            <w:rStyle w:val="Hipervnculo"/>
            <w:noProof/>
            <w:color w:val="000000" w:themeColor="text1"/>
          </w:rPr>
          <w:t>-IP spoofing.IP suplantada.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_Toc515646376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77" w:history="1">
        <w:r w:rsidR="00DC1C3F" w:rsidRPr="00DC1C3F">
          <w:rPr>
            <w:rStyle w:val="Hipervnculo"/>
            <w:b/>
            <w:noProof/>
            <w:color w:val="000000" w:themeColor="text1"/>
          </w:rPr>
          <w:t>53</w:t>
        </w:r>
        <w:r w:rsidR="00DC1C3F" w:rsidRPr="00DC1C3F">
          <w:rPr>
            <w:rStyle w:val="Hipervnculo"/>
            <w:noProof/>
            <w:color w:val="000000" w:themeColor="text1"/>
          </w:rPr>
          <w:t>-IP spoofing.IP víctima.Fuente: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_Toc515646377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43" w:anchor="_Toc515646378" w:history="1">
        <w:r w:rsidR="00DC1C3F" w:rsidRPr="00DC1C3F">
          <w:rPr>
            <w:rStyle w:val="Hipervnculo"/>
            <w:b/>
            <w:noProof/>
            <w:color w:val="000000" w:themeColor="text1"/>
          </w:rPr>
          <w:t>54</w:t>
        </w:r>
        <w:r w:rsidR="00DC1C3F" w:rsidRPr="00DC1C3F">
          <w:rPr>
            <w:rStyle w:val="Hipervnculo"/>
            <w:noProof/>
            <w:color w:val="000000" w:themeColor="text1"/>
          </w:rPr>
          <w:t>-Pings desde atacante.Fuente: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_Toc515646378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79" w:history="1">
        <w:r w:rsidR="00DC1C3F" w:rsidRPr="00DC1C3F">
          <w:rPr>
            <w:rStyle w:val="Hipervnculo"/>
            <w:b/>
            <w:noProof/>
            <w:color w:val="000000" w:themeColor="text1"/>
          </w:rPr>
          <w:t>55</w:t>
        </w:r>
        <w:r w:rsidR="00DC1C3F" w:rsidRPr="00DC1C3F">
          <w:rPr>
            <w:rStyle w:val="Hipervnculo"/>
            <w:noProof/>
            <w:color w:val="000000" w:themeColor="text1"/>
          </w:rPr>
          <w:t>-Ejecución IP spoofing iptables.Fuente: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_Toc515646379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44" w:anchor="_Toc515646380" w:history="1">
        <w:r w:rsidR="00DC1C3F" w:rsidRPr="00DC1C3F">
          <w:rPr>
            <w:rStyle w:val="Hipervnculo"/>
            <w:b/>
            <w:noProof/>
            <w:color w:val="000000" w:themeColor="text1"/>
          </w:rPr>
          <w:t>56</w:t>
        </w:r>
        <w:r w:rsidR="00DC1C3F" w:rsidRPr="00DC1C3F">
          <w:rPr>
            <w:rStyle w:val="Hipervnculo"/>
            <w:noProof/>
            <w:color w:val="000000" w:themeColor="text1"/>
          </w:rPr>
          <w:t>-Ping IP spoofing equipo víctima.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_Toc515646380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81" w:history="1">
        <w:r w:rsidR="00DC1C3F" w:rsidRPr="00DC1C3F">
          <w:rPr>
            <w:rStyle w:val="Hipervnculo"/>
            <w:b/>
            <w:noProof/>
            <w:color w:val="000000" w:themeColor="text1"/>
          </w:rPr>
          <w:t>57</w:t>
        </w:r>
        <w:r w:rsidR="00DC1C3F" w:rsidRPr="00DC1C3F">
          <w:rPr>
            <w:rStyle w:val="Hipervnculo"/>
            <w:noProof/>
            <w:color w:val="000000" w:themeColor="text1"/>
          </w:rPr>
          <w:t>-Ataque IP spoofing iptables wireshark.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_Toc515646381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39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82" w:history="1">
        <w:r w:rsidR="00DC1C3F" w:rsidRPr="00DC1C3F">
          <w:rPr>
            <w:rStyle w:val="Hipervnculo"/>
            <w:b/>
            <w:noProof/>
            <w:color w:val="000000" w:themeColor="text1"/>
          </w:rPr>
          <w:t>58</w:t>
        </w:r>
        <w:r w:rsidR="00DC1C3F" w:rsidRPr="00DC1C3F">
          <w:rPr>
            <w:rStyle w:val="Hipervnculo"/>
            <w:noProof/>
            <w:color w:val="000000" w:themeColor="text1"/>
          </w:rPr>
          <w:t>-Ataque IP spoofing con hping3.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_Toc515646382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83" w:history="1">
        <w:r w:rsidR="00DC1C3F" w:rsidRPr="00DC1C3F">
          <w:rPr>
            <w:rStyle w:val="Hipervnculo"/>
            <w:b/>
            <w:noProof/>
            <w:color w:val="000000" w:themeColor="text1"/>
          </w:rPr>
          <w:t>59</w:t>
        </w:r>
        <w:r w:rsidR="00DC1C3F" w:rsidRPr="00DC1C3F">
          <w:rPr>
            <w:rStyle w:val="Hipervnculo"/>
            <w:noProof/>
            <w:color w:val="000000" w:themeColor="text1"/>
          </w:rPr>
          <w:t>-Ataque IP spoofing hping3 wireshark.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_Toc515646383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45" w:anchor="_Toc515646384" w:history="1">
        <w:r w:rsidR="00DC1C3F" w:rsidRPr="00DC1C3F">
          <w:rPr>
            <w:rStyle w:val="Hipervnculo"/>
            <w:b/>
            <w:noProof/>
            <w:color w:val="000000" w:themeColor="text1"/>
          </w:rPr>
          <w:t>60</w:t>
        </w:r>
        <w:r w:rsidR="00DC1C3F" w:rsidRPr="00DC1C3F">
          <w:rPr>
            <w:rStyle w:val="Hipervnculo"/>
            <w:noProof/>
            <w:color w:val="000000" w:themeColor="text1"/>
          </w:rPr>
          <w:t>-Activar enrutamiento.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_Toc515646384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41</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85" w:history="1">
        <w:r w:rsidR="00DC1C3F" w:rsidRPr="00DC1C3F">
          <w:rPr>
            <w:rStyle w:val="Hipervnculo"/>
            <w:b/>
            <w:noProof/>
            <w:color w:val="000000" w:themeColor="text1"/>
          </w:rPr>
          <w:t>61</w:t>
        </w:r>
        <w:r w:rsidR="00DC1C3F" w:rsidRPr="00DC1C3F">
          <w:rPr>
            <w:rStyle w:val="Hipervnculo"/>
            <w:noProof/>
            <w:color w:val="000000" w:themeColor="text1"/>
          </w:rPr>
          <w:t>-Tablas ARP sin atacar.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_Toc515646385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41</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46" w:anchor="_Toc515646386" w:history="1">
        <w:r w:rsidR="00DC1C3F" w:rsidRPr="00DC1C3F">
          <w:rPr>
            <w:rStyle w:val="Hipervnculo"/>
            <w:b/>
            <w:noProof/>
            <w:color w:val="000000" w:themeColor="text1"/>
          </w:rPr>
          <w:t>62</w:t>
        </w:r>
        <w:r w:rsidR="00DC1C3F" w:rsidRPr="00DC1C3F">
          <w:rPr>
            <w:rStyle w:val="Hipervnculo"/>
            <w:noProof/>
            <w:color w:val="000000" w:themeColor="text1"/>
          </w:rPr>
          <w:t>-Ataque ARP spoofing con Arpspoof.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_Toc515646386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41</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87" w:history="1">
        <w:r w:rsidR="00DC1C3F" w:rsidRPr="00DC1C3F">
          <w:rPr>
            <w:rStyle w:val="Hipervnculo"/>
            <w:b/>
            <w:noProof/>
            <w:color w:val="000000" w:themeColor="text1"/>
          </w:rPr>
          <w:t>63</w:t>
        </w:r>
        <w:r w:rsidR="00DC1C3F" w:rsidRPr="00DC1C3F">
          <w:rPr>
            <w:rStyle w:val="Hipervnculo"/>
            <w:noProof/>
            <w:color w:val="000000" w:themeColor="text1"/>
          </w:rPr>
          <w:t>-Tablas ARP atacadas.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_Toc515646387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42</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88" w:history="1">
        <w:r w:rsidR="00DC1C3F" w:rsidRPr="00DC1C3F">
          <w:rPr>
            <w:rStyle w:val="Hipervnculo"/>
            <w:b/>
            <w:noProof/>
            <w:color w:val="000000" w:themeColor="text1"/>
          </w:rPr>
          <w:t>64</w:t>
        </w:r>
        <w:r w:rsidR="00DC1C3F" w:rsidRPr="00DC1C3F">
          <w:rPr>
            <w:rStyle w:val="Hipervnculo"/>
            <w:noProof/>
            <w:color w:val="000000" w:themeColor="text1"/>
          </w:rPr>
          <w:t>-Web de suplantación DNS spoofing.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_Toc515646388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42</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89" w:history="1">
        <w:r w:rsidR="00DC1C3F" w:rsidRPr="00DC1C3F">
          <w:rPr>
            <w:rStyle w:val="Hipervnculo"/>
            <w:b/>
            <w:noProof/>
            <w:color w:val="000000" w:themeColor="text1"/>
          </w:rPr>
          <w:t>65</w:t>
        </w:r>
        <w:r w:rsidR="00DC1C3F" w:rsidRPr="00DC1C3F">
          <w:rPr>
            <w:rStyle w:val="Hipervnculo"/>
            <w:noProof/>
            <w:color w:val="000000" w:themeColor="text1"/>
          </w:rPr>
          <w:t>-Dominios a suplantar en archivo etter.dns.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_Toc515646389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90" w:history="1">
        <w:r w:rsidR="00DC1C3F" w:rsidRPr="00DC1C3F">
          <w:rPr>
            <w:rStyle w:val="Hipervnculo"/>
            <w:b/>
            <w:noProof/>
            <w:color w:val="000000" w:themeColor="text1"/>
          </w:rPr>
          <w:t>66</w:t>
        </w:r>
        <w:r w:rsidR="00DC1C3F" w:rsidRPr="00DC1C3F">
          <w:rPr>
            <w:rStyle w:val="Hipervnculo"/>
            <w:noProof/>
            <w:color w:val="000000" w:themeColor="text1"/>
          </w:rPr>
          <w:t>-Ataque DNS spoofing con Ettercap.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_Toc515646390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91" w:history="1">
        <w:r w:rsidR="00DC1C3F" w:rsidRPr="00DC1C3F">
          <w:rPr>
            <w:rStyle w:val="Hipervnculo"/>
            <w:b/>
            <w:noProof/>
            <w:color w:val="000000" w:themeColor="text1"/>
          </w:rPr>
          <w:t>67</w:t>
        </w:r>
        <w:r w:rsidR="00DC1C3F" w:rsidRPr="00DC1C3F">
          <w:rPr>
            <w:rStyle w:val="Hipervnculo"/>
            <w:noProof/>
            <w:color w:val="000000" w:themeColor="text1"/>
          </w:rPr>
          <w:t>-Dominios envenenados por DNS spoofing.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_Toc515646391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45</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47" w:anchor="_Toc515646392" w:history="1">
        <w:r w:rsidR="00DC1C3F" w:rsidRPr="00DC1C3F">
          <w:rPr>
            <w:rStyle w:val="Hipervnculo"/>
            <w:b/>
            <w:noProof/>
            <w:color w:val="000000" w:themeColor="text1"/>
          </w:rPr>
          <w:t>68</w:t>
        </w:r>
        <w:r w:rsidR="00DC1C3F" w:rsidRPr="00DC1C3F">
          <w:rPr>
            <w:rStyle w:val="Hipervnculo"/>
            <w:noProof/>
            <w:color w:val="000000" w:themeColor="text1"/>
          </w:rPr>
          <w:t>-Cierre de ataque DNS spoofing.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_Toc515646392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93" w:history="1">
        <w:r w:rsidR="00DC1C3F" w:rsidRPr="00DC1C3F">
          <w:rPr>
            <w:rStyle w:val="Hipervnculo"/>
            <w:b/>
            <w:noProof/>
            <w:color w:val="000000" w:themeColor="text1"/>
          </w:rPr>
          <w:t>69</w:t>
        </w:r>
        <w:r w:rsidR="00DC1C3F" w:rsidRPr="00DC1C3F">
          <w:rPr>
            <w:rStyle w:val="Hipervnculo"/>
            <w:noProof/>
            <w:color w:val="000000" w:themeColor="text1"/>
          </w:rPr>
          <w:t>-Herramienta setoolkit.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_Toc515646393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47</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94" w:history="1">
        <w:r w:rsidR="00DC1C3F" w:rsidRPr="00DC1C3F">
          <w:rPr>
            <w:rStyle w:val="Hipervnculo"/>
            <w:b/>
            <w:noProof/>
            <w:color w:val="000000" w:themeColor="text1"/>
          </w:rPr>
          <w:t>70</w:t>
        </w:r>
        <w:r w:rsidR="00DC1C3F" w:rsidRPr="00DC1C3F">
          <w:rPr>
            <w:rStyle w:val="Hipervnculo"/>
            <w:noProof/>
            <w:color w:val="000000" w:themeColor="text1"/>
          </w:rPr>
          <w:t>-Menú de la herramienta setoolkit.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_Toc515646394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48" w:anchor="_Toc515646395" w:history="1">
        <w:r w:rsidR="00DC1C3F" w:rsidRPr="00DC1C3F">
          <w:rPr>
            <w:rStyle w:val="Hipervnculo"/>
            <w:b/>
            <w:noProof/>
            <w:color w:val="000000" w:themeColor="text1"/>
          </w:rPr>
          <w:t>71</w:t>
        </w:r>
        <w:r w:rsidR="00DC1C3F" w:rsidRPr="00DC1C3F">
          <w:rPr>
            <w:rStyle w:val="Hipervnculo"/>
            <w:noProof/>
            <w:color w:val="000000" w:themeColor="text1"/>
          </w:rPr>
          <w:t>-Menú setoolkit ataque web.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_Toc515646395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49" w:anchor="_Toc515646396" w:history="1">
        <w:r w:rsidR="00DC1C3F" w:rsidRPr="00DC1C3F">
          <w:rPr>
            <w:rStyle w:val="Hipervnculo"/>
            <w:b/>
            <w:noProof/>
            <w:color w:val="000000" w:themeColor="text1"/>
          </w:rPr>
          <w:t>72</w:t>
        </w:r>
        <w:r w:rsidR="00DC1C3F" w:rsidRPr="00DC1C3F">
          <w:rPr>
            <w:rStyle w:val="Hipervnculo"/>
            <w:noProof/>
            <w:color w:val="000000" w:themeColor="text1"/>
          </w:rPr>
          <w:t>-Menú setoolkit ataque de credenciales.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_Toc515646396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50" w:anchor="_Toc515646397" w:history="1">
        <w:r w:rsidR="00DC1C3F" w:rsidRPr="00DC1C3F">
          <w:rPr>
            <w:rStyle w:val="Hipervnculo"/>
            <w:b/>
            <w:noProof/>
            <w:color w:val="000000" w:themeColor="text1"/>
          </w:rPr>
          <w:t>73</w:t>
        </w:r>
        <w:r w:rsidR="00DC1C3F" w:rsidRPr="00DC1C3F">
          <w:rPr>
            <w:rStyle w:val="Hipervnculo"/>
            <w:noProof/>
            <w:color w:val="000000" w:themeColor="text1"/>
          </w:rPr>
          <w:t>-Menú setoolkit clonar web.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_Toc515646397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98" w:history="1">
        <w:r w:rsidR="00DC1C3F" w:rsidRPr="00DC1C3F">
          <w:rPr>
            <w:rStyle w:val="Hipervnculo"/>
            <w:b/>
            <w:noProof/>
            <w:color w:val="000000" w:themeColor="text1"/>
          </w:rPr>
          <w:t>74</w:t>
        </w:r>
        <w:r w:rsidR="00DC1C3F" w:rsidRPr="00DC1C3F">
          <w:rPr>
            <w:rStyle w:val="Hipervnculo"/>
            <w:noProof/>
            <w:color w:val="000000" w:themeColor="text1"/>
          </w:rPr>
          <w:t>-IP atacante setoolkit.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_Toc515646398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399" w:history="1">
        <w:r w:rsidR="00DC1C3F" w:rsidRPr="00DC1C3F">
          <w:rPr>
            <w:rStyle w:val="Hipervnculo"/>
            <w:b/>
            <w:noProof/>
            <w:color w:val="000000" w:themeColor="text1"/>
          </w:rPr>
          <w:t>75</w:t>
        </w:r>
        <w:r w:rsidR="00DC1C3F" w:rsidRPr="00DC1C3F">
          <w:rPr>
            <w:rStyle w:val="Hipervnculo"/>
            <w:noProof/>
            <w:color w:val="000000" w:themeColor="text1"/>
          </w:rPr>
          <w:t>-Web a clonar con setoolkit.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_Toc515646399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49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00" w:history="1">
        <w:r w:rsidR="00DC1C3F" w:rsidRPr="00DC1C3F">
          <w:rPr>
            <w:rStyle w:val="Hipervnculo"/>
            <w:b/>
            <w:noProof/>
            <w:color w:val="000000" w:themeColor="text1"/>
          </w:rPr>
          <w:t>76</w:t>
        </w:r>
        <w:r w:rsidR="00DC1C3F" w:rsidRPr="00DC1C3F">
          <w:rPr>
            <w:rStyle w:val="Hipervnculo"/>
            <w:noProof/>
            <w:color w:val="000000" w:themeColor="text1"/>
          </w:rPr>
          <w:t>-Desconexión del servidor web setoolkit.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_Toc515646400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01" w:history="1">
        <w:r w:rsidR="00DC1C3F" w:rsidRPr="00DC1C3F">
          <w:rPr>
            <w:rStyle w:val="Hipervnculo"/>
            <w:b/>
            <w:noProof/>
            <w:color w:val="000000" w:themeColor="text1"/>
          </w:rPr>
          <w:t>77</w:t>
        </w:r>
        <w:r w:rsidR="00DC1C3F" w:rsidRPr="00DC1C3F">
          <w:rPr>
            <w:rStyle w:val="Hipervnculo"/>
            <w:noProof/>
            <w:color w:val="000000" w:themeColor="text1"/>
          </w:rPr>
          <w:t>-Ejecución interfaz gráfica de Ettercap.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_Toc515646401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02" w:history="1">
        <w:r w:rsidR="00DC1C3F" w:rsidRPr="00DC1C3F">
          <w:rPr>
            <w:rStyle w:val="Hipervnculo"/>
            <w:b/>
            <w:noProof/>
            <w:color w:val="000000" w:themeColor="text1"/>
          </w:rPr>
          <w:t>78</w:t>
        </w:r>
        <w:r w:rsidR="00DC1C3F" w:rsidRPr="00DC1C3F">
          <w:rPr>
            <w:rStyle w:val="Hipervnculo"/>
            <w:noProof/>
            <w:color w:val="000000" w:themeColor="text1"/>
          </w:rPr>
          <w:t>-Sniffer de equipos en interfaz de red.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_Toc515646402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51" w:anchor="_Toc515646403" w:history="1">
        <w:r w:rsidR="00DC1C3F" w:rsidRPr="00DC1C3F">
          <w:rPr>
            <w:rStyle w:val="Hipervnculo"/>
            <w:b/>
            <w:noProof/>
            <w:color w:val="000000" w:themeColor="text1"/>
          </w:rPr>
          <w:t>79</w:t>
        </w:r>
        <w:r w:rsidR="00DC1C3F" w:rsidRPr="00DC1C3F">
          <w:rPr>
            <w:rStyle w:val="Hipervnculo"/>
            <w:noProof/>
            <w:color w:val="000000" w:themeColor="text1"/>
          </w:rPr>
          <w:t>-Listado de hosts Ettercap.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_Toc515646403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51</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04" w:history="1">
        <w:r w:rsidR="00DC1C3F" w:rsidRPr="00DC1C3F">
          <w:rPr>
            <w:rStyle w:val="Hipervnculo"/>
            <w:b/>
            <w:noProof/>
            <w:color w:val="000000" w:themeColor="text1"/>
          </w:rPr>
          <w:t>80</w:t>
        </w:r>
        <w:r w:rsidR="00DC1C3F" w:rsidRPr="00DC1C3F">
          <w:rPr>
            <w:rStyle w:val="Hipervnculo"/>
            <w:noProof/>
            <w:color w:val="000000" w:themeColor="text1"/>
          </w:rPr>
          <w:t>-Escaneo de hosts Ettercap.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_Toc515646404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51</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05" w:history="1">
        <w:r w:rsidR="00DC1C3F" w:rsidRPr="00DC1C3F">
          <w:rPr>
            <w:rStyle w:val="Hipervnculo"/>
            <w:b/>
            <w:noProof/>
            <w:color w:val="000000" w:themeColor="text1"/>
          </w:rPr>
          <w:t>81</w:t>
        </w:r>
        <w:r w:rsidR="00DC1C3F" w:rsidRPr="00DC1C3F">
          <w:rPr>
            <w:rStyle w:val="Hipervnculo"/>
            <w:noProof/>
            <w:color w:val="000000" w:themeColor="text1"/>
          </w:rPr>
          <w:t>-Objetivos Ettercap víctima y gateway.Fuente: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_Toc515646405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52</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52" w:anchor="_Toc515646406" w:history="1">
        <w:r w:rsidR="00DC1C3F" w:rsidRPr="00DC1C3F">
          <w:rPr>
            <w:rStyle w:val="Hipervnculo"/>
            <w:b/>
            <w:noProof/>
            <w:color w:val="000000" w:themeColor="text1"/>
          </w:rPr>
          <w:t>82</w:t>
        </w:r>
        <w:r w:rsidR="00DC1C3F" w:rsidRPr="00DC1C3F">
          <w:rPr>
            <w:rStyle w:val="Hipervnculo"/>
            <w:noProof/>
            <w:color w:val="000000" w:themeColor="text1"/>
          </w:rPr>
          <w:t>-Plugin dns_spoof Ettercap.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_Toc515646406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52</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53" w:anchor="_Toc515646407" w:history="1">
        <w:r w:rsidR="00DC1C3F" w:rsidRPr="00DC1C3F">
          <w:rPr>
            <w:rStyle w:val="Hipervnculo"/>
            <w:b/>
            <w:noProof/>
            <w:color w:val="000000" w:themeColor="text1"/>
          </w:rPr>
          <w:t>83</w:t>
        </w:r>
        <w:r w:rsidR="00DC1C3F" w:rsidRPr="00DC1C3F">
          <w:rPr>
            <w:rStyle w:val="Hipervnculo"/>
            <w:noProof/>
            <w:color w:val="000000" w:themeColor="text1"/>
          </w:rPr>
          <w:t>-ARP envenenamiento por Ettercap.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_Toc515646407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08" w:history="1">
        <w:r w:rsidR="00DC1C3F" w:rsidRPr="00DC1C3F">
          <w:rPr>
            <w:rStyle w:val="Hipervnculo"/>
            <w:b/>
            <w:noProof/>
            <w:color w:val="000000" w:themeColor="text1"/>
          </w:rPr>
          <w:t>84</w:t>
        </w:r>
        <w:r w:rsidR="00DC1C3F" w:rsidRPr="00DC1C3F">
          <w:rPr>
            <w:rStyle w:val="Hipervnculo"/>
            <w:noProof/>
            <w:color w:val="000000" w:themeColor="text1"/>
          </w:rPr>
          <w:t>-Sniffer ARP envenenamiento Ettercap.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_Toc515646408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54" w:anchor="_Toc515646409" w:history="1">
        <w:r w:rsidR="00DC1C3F" w:rsidRPr="00DC1C3F">
          <w:rPr>
            <w:rStyle w:val="Hipervnculo"/>
            <w:b/>
            <w:noProof/>
            <w:color w:val="000000" w:themeColor="text1"/>
          </w:rPr>
          <w:t>85</w:t>
        </w:r>
        <w:r w:rsidR="00DC1C3F" w:rsidRPr="00DC1C3F">
          <w:rPr>
            <w:rStyle w:val="Hipervnculo"/>
            <w:noProof/>
            <w:color w:val="000000" w:themeColor="text1"/>
          </w:rPr>
          <w:t>-Clon de Facebook creado por Setoolkit.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_Toc515646409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10" w:history="1">
        <w:r w:rsidR="00DC1C3F" w:rsidRPr="00DC1C3F">
          <w:rPr>
            <w:rStyle w:val="Hipervnculo"/>
            <w:b/>
            <w:noProof/>
            <w:color w:val="000000" w:themeColor="text1"/>
          </w:rPr>
          <w:t>86</w:t>
        </w:r>
        <w:r w:rsidR="00DC1C3F" w:rsidRPr="00DC1C3F">
          <w:rPr>
            <w:rStyle w:val="Hipervnculo"/>
            <w:noProof/>
            <w:color w:val="000000" w:themeColor="text1"/>
          </w:rPr>
          <w:t>-Credenciales de Facebook por Setoolkit.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_Toc515646410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55" w:anchor="_Toc515646411" w:history="1">
        <w:r w:rsidR="00DC1C3F" w:rsidRPr="00DC1C3F">
          <w:rPr>
            <w:rStyle w:val="Hipervnculo"/>
            <w:b/>
            <w:noProof/>
            <w:color w:val="000000" w:themeColor="text1"/>
          </w:rPr>
          <w:t>87</w:t>
        </w:r>
        <w:r w:rsidR="00DC1C3F" w:rsidRPr="00DC1C3F">
          <w:rPr>
            <w:rStyle w:val="Hipervnculo"/>
            <w:noProof/>
            <w:color w:val="000000" w:themeColor="text1"/>
          </w:rPr>
          <w:t>-Sees archivo mail.user.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_Toc515646411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55</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12" w:history="1">
        <w:r w:rsidR="00DC1C3F" w:rsidRPr="00DC1C3F">
          <w:rPr>
            <w:rStyle w:val="Hipervnculo"/>
            <w:b/>
            <w:noProof/>
            <w:color w:val="000000" w:themeColor="text1"/>
          </w:rPr>
          <w:t>88</w:t>
        </w:r>
        <w:r w:rsidR="00DC1C3F" w:rsidRPr="00DC1C3F">
          <w:rPr>
            <w:rStyle w:val="Hipervnculo"/>
            <w:noProof/>
            <w:color w:val="000000" w:themeColor="text1"/>
          </w:rPr>
          <w:t>-Sees archivo html.text editado.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_Toc515646412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13" w:history="1">
        <w:r w:rsidR="00DC1C3F" w:rsidRPr="00DC1C3F">
          <w:rPr>
            <w:rStyle w:val="Hipervnculo"/>
            <w:b/>
            <w:noProof/>
            <w:color w:val="000000" w:themeColor="text1"/>
          </w:rPr>
          <w:t>89</w:t>
        </w:r>
        <w:r w:rsidR="00DC1C3F" w:rsidRPr="00DC1C3F">
          <w:rPr>
            <w:rStyle w:val="Hipervnculo"/>
            <w:noProof/>
            <w:color w:val="000000" w:themeColor="text1"/>
          </w:rPr>
          <w:t>-Comando Sees email sin archivos adjuntos.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_Toc515646413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14" w:history="1">
        <w:r w:rsidR="00DC1C3F" w:rsidRPr="00DC1C3F">
          <w:rPr>
            <w:rStyle w:val="Hipervnculo"/>
            <w:b/>
            <w:noProof/>
            <w:color w:val="000000" w:themeColor="text1"/>
          </w:rPr>
          <w:t>90</w:t>
        </w:r>
        <w:r w:rsidR="00DC1C3F" w:rsidRPr="00DC1C3F">
          <w:rPr>
            <w:rStyle w:val="Hipervnculo"/>
            <w:noProof/>
            <w:color w:val="000000" w:themeColor="text1"/>
          </w:rPr>
          <w:t>-Email spoofing con Sees completado.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_Toc515646414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57</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15" w:history="1">
        <w:r w:rsidR="00DC1C3F" w:rsidRPr="00DC1C3F">
          <w:rPr>
            <w:rStyle w:val="Hipervnculo"/>
            <w:b/>
            <w:noProof/>
            <w:color w:val="000000" w:themeColor="text1"/>
          </w:rPr>
          <w:t>91</w:t>
        </w:r>
        <w:r w:rsidR="00DC1C3F" w:rsidRPr="00DC1C3F">
          <w:rPr>
            <w:rStyle w:val="Hipervnculo"/>
            <w:noProof/>
            <w:color w:val="000000" w:themeColor="text1"/>
          </w:rPr>
          <w:t>-Email falso a través de Sees.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_Toc515646415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57</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16" w:history="1">
        <w:r w:rsidR="00DC1C3F" w:rsidRPr="00DC1C3F">
          <w:rPr>
            <w:rStyle w:val="Hipervnculo"/>
            <w:b/>
            <w:noProof/>
            <w:color w:val="000000" w:themeColor="text1"/>
          </w:rPr>
          <w:t>92</w:t>
        </w:r>
        <w:r w:rsidR="00DC1C3F" w:rsidRPr="00DC1C3F">
          <w:rPr>
            <w:rStyle w:val="Hipervnculo"/>
            <w:noProof/>
            <w:color w:val="000000" w:themeColor="text1"/>
          </w:rPr>
          <w:t>-Sees archivo attach.text.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_Toc515646416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57</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17" w:history="1">
        <w:r w:rsidR="00DC1C3F" w:rsidRPr="00DC1C3F">
          <w:rPr>
            <w:rStyle w:val="Hipervnculo"/>
            <w:b/>
            <w:noProof/>
            <w:color w:val="000000" w:themeColor="text1"/>
          </w:rPr>
          <w:t>93</w:t>
        </w:r>
        <w:r w:rsidR="00DC1C3F" w:rsidRPr="00DC1C3F">
          <w:rPr>
            <w:rStyle w:val="Hipervnculo"/>
            <w:noProof/>
            <w:color w:val="000000" w:themeColor="text1"/>
          </w:rPr>
          <w:t>-Email spoofing y archivos adjuntos con Sees completado.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_Toc515646417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18" w:history="1">
        <w:r w:rsidR="00DC1C3F" w:rsidRPr="00DC1C3F">
          <w:rPr>
            <w:rStyle w:val="Hipervnculo"/>
            <w:b/>
            <w:noProof/>
            <w:color w:val="000000" w:themeColor="text1"/>
          </w:rPr>
          <w:t>94</w:t>
        </w:r>
        <w:r w:rsidR="00DC1C3F" w:rsidRPr="00DC1C3F">
          <w:rPr>
            <w:rStyle w:val="Hipervnculo"/>
            <w:noProof/>
            <w:color w:val="000000" w:themeColor="text1"/>
          </w:rPr>
          <w:t>-Email falso con archivos adjuntos a través de Sees.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_Toc515646418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19" w:history="1">
        <w:r w:rsidR="00DC1C3F" w:rsidRPr="00DC1C3F">
          <w:rPr>
            <w:rStyle w:val="Hipervnculo"/>
            <w:b/>
            <w:noProof/>
            <w:color w:val="000000" w:themeColor="text1"/>
          </w:rPr>
          <w:t>95</w:t>
        </w:r>
        <w:r w:rsidR="00DC1C3F" w:rsidRPr="00DC1C3F">
          <w:rPr>
            <w:rStyle w:val="Hipervnculo"/>
            <w:noProof/>
            <w:color w:val="000000" w:themeColor="text1"/>
          </w:rPr>
          <w:t>-Ejecución de Email Spoof Master.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_Toc515646419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20" w:history="1">
        <w:r w:rsidR="00DC1C3F" w:rsidRPr="00DC1C3F">
          <w:rPr>
            <w:rStyle w:val="Hipervnculo"/>
            <w:b/>
            <w:noProof/>
            <w:color w:val="000000" w:themeColor="text1"/>
          </w:rPr>
          <w:t>96</w:t>
        </w:r>
        <w:r w:rsidR="00DC1C3F" w:rsidRPr="00DC1C3F">
          <w:rPr>
            <w:rStyle w:val="Hipervnculo"/>
            <w:noProof/>
            <w:color w:val="000000" w:themeColor="text1"/>
          </w:rPr>
          <w:t>-Iniciar suplantación email con Email Spoof Master.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_Toc515646420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21" w:history="1">
        <w:r w:rsidR="00DC1C3F" w:rsidRPr="00DC1C3F">
          <w:rPr>
            <w:rStyle w:val="Hipervnculo"/>
            <w:b/>
            <w:noProof/>
            <w:color w:val="000000" w:themeColor="text1"/>
          </w:rPr>
          <w:t>97</w:t>
        </w:r>
        <w:r w:rsidR="00DC1C3F" w:rsidRPr="00DC1C3F">
          <w:rPr>
            <w:rStyle w:val="Hipervnculo"/>
            <w:noProof/>
            <w:color w:val="000000" w:themeColor="text1"/>
          </w:rPr>
          <w:t>-Envío de un único email con Email Spoof Master.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_Toc515646421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56" w:anchor="_Toc515646422" w:history="1">
        <w:r w:rsidR="00DC1C3F" w:rsidRPr="00DC1C3F">
          <w:rPr>
            <w:rStyle w:val="Hipervnculo"/>
            <w:b/>
            <w:noProof/>
            <w:color w:val="000000" w:themeColor="text1"/>
          </w:rPr>
          <w:t>98</w:t>
        </w:r>
        <w:r w:rsidR="00DC1C3F" w:rsidRPr="00DC1C3F">
          <w:rPr>
            <w:rStyle w:val="Hipervnculo"/>
            <w:noProof/>
            <w:color w:val="000000" w:themeColor="text1"/>
          </w:rPr>
          <w:t>-Email spoofing con Email Spoof Master.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_Toc515646422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23" w:history="1">
        <w:r w:rsidR="00DC1C3F" w:rsidRPr="00DC1C3F">
          <w:rPr>
            <w:rStyle w:val="Hipervnculo"/>
            <w:b/>
            <w:noProof/>
            <w:color w:val="000000" w:themeColor="text1"/>
          </w:rPr>
          <w:t>99</w:t>
        </w:r>
        <w:r w:rsidR="00DC1C3F" w:rsidRPr="00DC1C3F">
          <w:rPr>
            <w:rStyle w:val="Hipervnculo"/>
            <w:noProof/>
            <w:color w:val="000000" w:themeColor="text1"/>
          </w:rPr>
          <w:t>-Email suplantado enviado con Email Spoof Master.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_Toc515646423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59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24" w:history="1">
        <w:r w:rsidR="00DC1C3F" w:rsidRPr="00DC1C3F">
          <w:rPr>
            <w:rStyle w:val="Hipervnculo"/>
            <w:b/>
            <w:noProof/>
            <w:color w:val="000000" w:themeColor="text1"/>
          </w:rPr>
          <w:t>100</w:t>
        </w:r>
        <w:r w:rsidR="00DC1C3F" w:rsidRPr="00DC1C3F">
          <w:rPr>
            <w:rStyle w:val="Hipervnculo"/>
            <w:noProof/>
            <w:color w:val="000000" w:themeColor="text1"/>
          </w:rPr>
          <w:t>-Email falso de Email Spoof Master.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_Toc515646424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60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57" w:anchor="_Toc515646425" w:history="1">
        <w:r w:rsidR="00DC1C3F" w:rsidRPr="00DC1C3F">
          <w:rPr>
            <w:rStyle w:val="Hipervnculo"/>
            <w:b/>
            <w:noProof/>
            <w:color w:val="000000" w:themeColor="text1"/>
          </w:rPr>
          <w:t>101</w:t>
        </w:r>
        <w:r w:rsidR="00DC1C3F" w:rsidRPr="00DC1C3F">
          <w:rPr>
            <w:rStyle w:val="Hipervnculo"/>
            <w:noProof/>
            <w:color w:val="000000" w:themeColor="text1"/>
          </w:rPr>
          <w:t>-Email spoofing con Emkei.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_Toc515646425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60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26" w:history="1">
        <w:r w:rsidR="00DC1C3F" w:rsidRPr="00DC1C3F">
          <w:rPr>
            <w:rStyle w:val="Hipervnculo"/>
            <w:b/>
            <w:noProof/>
            <w:color w:val="000000" w:themeColor="text1"/>
          </w:rPr>
          <w:t>102</w:t>
        </w:r>
        <w:r w:rsidR="00DC1C3F" w:rsidRPr="00DC1C3F">
          <w:rPr>
            <w:rStyle w:val="Hipervnculo"/>
            <w:noProof/>
            <w:color w:val="000000" w:themeColor="text1"/>
          </w:rPr>
          <w:t>-Email falso de Enkei.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_Toc515646426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60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27" w:history="1">
        <w:r w:rsidR="00DC1C3F" w:rsidRPr="00DC1C3F">
          <w:rPr>
            <w:rStyle w:val="Hipervnculo"/>
            <w:b/>
            <w:noProof/>
            <w:color w:val="000000" w:themeColor="text1"/>
          </w:rPr>
          <w:t>103</w:t>
        </w:r>
        <w:r w:rsidR="00DC1C3F" w:rsidRPr="00DC1C3F">
          <w:rPr>
            <w:rStyle w:val="Hipervnculo"/>
            <w:noProof/>
            <w:color w:val="000000" w:themeColor="text1"/>
          </w:rPr>
          <w:t>-route -n.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_Toc515646427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62</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58" w:anchor="_Toc515646428" w:history="1">
        <w:r w:rsidR="00DC1C3F" w:rsidRPr="00DC1C3F">
          <w:rPr>
            <w:rStyle w:val="Hipervnculo"/>
            <w:b/>
            <w:noProof/>
            <w:color w:val="000000" w:themeColor="text1"/>
          </w:rPr>
          <w:t>104</w:t>
        </w:r>
        <w:r w:rsidR="00DC1C3F" w:rsidRPr="00DC1C3F">
          <w:rPr>
            <w:rStyle w:val="Hipervnculo"/>
            <w:noProof/>
            <w:color w:val="000000" w:themeColor="text1"/>
          </w:rPr>
          <w:t>-IP neighbor.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_Toc515646428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64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59" w:anchor="_Toc515646429" w:history="1">
        <w:r w:rsidR="00DC1C3F" w:rsidRPr="00DC1C3F">
          <w:rPr>
            <w:rStyle w:val="Hipervnculo"/>
            <w:b/>
            <w:noProof/>
            <w:color w:val="000000" w:themeColor="text1"/>
          </w:rPr>
          <w:t>105</w:t>
        </w:r>
        <w:r w:rsidR="00DC1C3F" w:rsidRPr="00DC1C3F">
          <w:rPr>
            <w:rStyle w:val="Hipervnculo"/>
            <w:noProof/>
            <w:color w:val="000000" w:themeColor="text1"/>
          </w:rPr>
          <w:t>-Protocolo SPF. Fuente: https://www.webempresa.com/blog/que-es-el-mail-spoofing-y-como-evitarlo-usando-spf.html</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_Toc515646429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66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30" w:history="1">
        <w:r w:rsidR="00DC1C3F" w:rsidRPr="00DC1C3F">
          <w:rPr>
            <w:rStyle w:val="Hipervnculo"/>
            <w:b/>
            <w:noProof/>
            <w:color w:val="000000" w:themeColor="text1"/>
          </w:rPr>
          <w:t>106</w:t>
        </w:r>
        <w:r w:rsidR="00DC1C3F" w:rsidRPr="00DC1C3F">
          <w:rPr>
            <w:rStyle w:val="Hipervnculo"/>
            <w:noProof/>
            <w:color w:val="000000" w:themeColor="text1"/>
          </w:rPr>
          <w:t>-Diagrama de diseño del sistema.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_Toc515646430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77</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31" w:history="1">
        <w:r w:rsidR="00DC1C3F" w:rsidRPr="00DC1C3F">
          <w:rPr>
            <w:rStyle w:val="Hipervnculo"/>
            <w:b/>
            <w:noProof/>
            <w:color w:val="000000" w:themeColor="text1"/>
          </w:rPr>
          <w:t>107</w:t>
        </w:r>
        <w:r w:rsidR="00DC1C3F" w:rsidRPr="00DC1C3F">
          <w:rPr>
            <w:rStyle w:val="Hipervnculo"/>
            <w:noProof/>
            <w:color w:val="000000" w:themeColor="text1"/>
          </w:rPr>
          <w:t>-Archivos de aplicación de defensa.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_Toc515646431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79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32" w:history="1">
        <w:r w:rsidR="00DC1C3F" w:rsidRPr="00DC1C3F">
          <w:rPr>
            <w:rStyle w:val="Hipervnculo"/>
            <w:b/>
            <w:noProof/>
            <w:color w:val="000000" w:themeColor="text1"/>
          </w:rPr>
          <w:t>108</w:t>
        </w:r>
        <w:r w:rsidR="00DC1C3F" w:rsidRPr="00DC1C3F">
          <w:rPr>
            <w:rStyle w:val="Hipervnculo"/>
            <w:noProof/>
            <w:color w:val="000000" w:themeColor="text1"/>
          </w:rPr>
          <w:t>-Abrir aplicación a través de terminal.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_Toc515646432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60" w:anchor="_Toc515646433" w:history="1">
        <w:r w:rsidR="00DC1C3F" w:rsidRPr="00DC1C3F">
          <w:rPr>
            <w:rStyle w:val="Hipervnculo"/>
            <w:b/>
            <w:noProof/>
            <w:color w:val="000000" w:themeColor="text1"/>
          </w:rPr>
          <w:t>109</w:t>
        </w:r>
        <w:r w:rsidR="00DC1C3F" w:rsidRPr="00DC1C3F">
          <w:rPr>
            <w:rStyle w:val="Hipervnculo"/>
            <w:noProof/>
            <w:color w:val="000000" w:themeColor="text1"/>
          </w:rPr>
          <w:t>-Ejecutar aplicación.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_Toc515646433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34" w:history="1">
        <w:r w:rsidR="00DC1C3F" w:rsidRPr="00DC1C3F">
          <w:rPr>
            <w:rStyle w:val="Hipervnculo"/>
            <w:b/>
            <w:noProof/>
            <w:color w:val="000000" w:themeColor="text1"/>
          </w:rPr>
          <w:t>110</w:t>
        </w:r>
        <w:r w:rsidR="00DC1C3F" w:rsidRPr="00DC1C3F">
          <w:rPr>
            <w:rStyle w:val="Hipervnculo"/>
            <w:noProof/>
            <w:color w:val="000000" w:themeColor="text1"/>
          </w:rPr>
          <w:t>-Añadir password para permisos.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_Toc515646434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80</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35" w:history="1">
        <w:r w:rsidR="00DC1C3F" w:rsidRPr="00DC1C3F">
          <w:rPr>
            <w:rStyle w:val="Hipervnculo"/>
            <w:b/>
            <w:noProof/>
            <w:color w:val="000000" w:themeColor="text1"/>
          </w:rPr>
          <w:t>111</w:t>
        </w:r>
        <w:r w:rsidR="00DC1C3F" w:rsidRPr="00DC1C3F">
          <w:rPr>
            <w:rStyle w:val="Hipervnculo"/>
            <w:noProof/>
            <w:color w:val="000000" w:themeColor="text1"/>
          </w:rPr>
          <w:t>-Menú de aplicación.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_Toc515646435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81</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36" w:history="1">
        <w:r w:rsidR="00DC1C3F" w:rsidRPr="00DC1C3F">
          <w:rPr>
            <w:rStyle w:val="Hipervnculo"/>
            <w:b/>
            <w:noProof/>
            <w:color w:val="000000" w:themeColor="text1"/>
          </w:rPr>
          <w:t>112</w:t>
        </w:r>
        <w:r w:rsidR="00DC1C3F" w:rsidRPr="00DC1C3F">
          <w:rPr>
            <w:rStyle w:val="Hipervnculo"/>
            <w:noProof/>
            <w:color w:val="000000" w:themeColor="text1"/>
          </w:rPr>
          <w:t>-Instalación de paquetes de dependencia.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_Toc515646436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82</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37" w:history="1">
        <w:r w:rsidR="00DC1C3F" w:rsidRPr="00DC1C3F">
          <w:rPr>
            <w:rStyle w:val="Hipervnculo"/>
            <w:b/>
            <w:noProof/>
            <w:color w:val="000000" w:themeColor="text1"/>
          </w:rPr>
          <w:t>113</w:t>
        </w:r>
        <w:r w:rsidR="00DC1C3F" w:rsidRPr="00DC1C3F">
          <w:rPr>
            <w:rStyle w:val="Hipervnculo"/>
            <w:noProof/>
            <w:color w:val="000000" w:themeColor="text1"/>
          </w:rPr>
          <w:t>-Instalación.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_Toc515646437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82</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38" w:history="1">
        <w:r w:rsidR="00DC1C3F" w:rsidRPr="00DC1C3F">
          <w:rPr>
            <w:rStyle w:val="Hipervnculo"/>
            <w:b/>
            <w:noProof/>
            <w:color w:val="000000" w:themeColor="text1"/>
          </w:rPr>
          <w:t>114</w:t>
        </w:r>
        <w:r w:rsidR="00DC1C3F" w:rsidRPr="00DC1C3F">
          <w:rPr>
            <w:rStyle w:val="Hipervnculo"/>
            <w:noProof/>
            <w:color w:val="000000" w:themeColor="text1"/>
          </w:rPr>
          <w:t>-Permisos de instalación de herramientas.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_Toc515646438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39" w:history="1">
        <w:r w:rsidR="00DC1C3F" w:rsidRPr="00DC1C3F">
          <w:rPr>
            <w:rStyle w:val="Hipervnculo"/>
            <w:b/>
            <w:noProof/>
            <w:color w:val="000000" w:themeColor="text1"/>
          </w:rPr>
          <w:t>115</w:t>
        </w:r>
        <w:r w:rsidR="00DC1C3F" w:rsidRPr="00DC1C3F">
          <w:rPr>
            <w:rStyle w:val="Hipervnculo"/>
            <w:noProof/>
            <w:color w:val="000000" w:themeColor="text1"/>
          </w:rPr>
          <w:t>-Ejecución de script de defensa IP spoofing.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_Toc515646439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83</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61" w:anchor="_Toc515646440" w:history="1">
        <w:r w:rsidR="00DC1C3F" w:rsidRPr="00DC1C3F">
          <w:rPr>
            <w:rStyle w:val="Hipervnculo"/>
            <w:rFonts w:ascii="Calibri" w:hAnsi="Calibri"/>
            <w:b/>
            <w:noProof/>
            <w:color w:val="000000" w:themeColor="text1"/>
          </w:rPr>
          <w:t>116</w:t>
        </w:r>
        <w:r w:rsidR="00DC1C3F" w:rsidRPr="00DC1C3F">
          <w:rPr>
            <w:rStyle w:val="Hipervnculo"/>
            <w:noProof/>
            <w:color w:val="000000" w:themeColor="text1"/>
          </w:rPr>
          <w:t>-Hosts de la red mostrados por script.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_Toc515646440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84</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41" w:history="1">
        <w:r w:rsidR="00DC1C3F" w:rsidRPr="00DC1C3F">
          <w:rPr>
            <w:rStyle w:val="Hipervnculo"/>
            <w:rFonts w:ascii="Calibri" w:hAnsi="Calibri"/>
            <w:b/>
            <w:noProof/>
            <w:color w:val="000000" w:themeColor="text1"/>
          </w:rPr>
          <w:t>117</w:t>
        </w:r>
        <w:r w:rsidR="00DC1C3F" w:rsidRPr="00DC1C3F">
          <w:rPr>
            <w:rStyle w:val="Hipervnculo"/>
            <w:noProof/>
            <w:color w:val="000000" w:themeColor="text1"/>
          </w:rPr>
          <w:t>-Defensa IP spoofing_sin ataque.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_Toc515646441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85</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62" w:anchor="_Toc515646442" w:history="1">
        <w:r w:rsidR="00DC1C3F" w:rsidRPr="00DC1C3F">
          <w:rPr>
            <w:rStyle w:val="Hipervnculo"/>
            <w:rFonts w:ascii="Calibri" w:hAnsi="Calibri"/>
            <w:b/>
            <w:noProof/>
            <w:color w:val="000000" w:themeColor="text1"/>
          </w:rPr>
          <w:t>118</w:t>
        </w:r>
        <w:r w:rsidR="00DC1C3F" w:rsidRPr="00DC1C3F">
          <w:rPr>
            <w:rStyle w:val="Hipervnculo"/>
            <w:noProof/>
            <w:color w:val="000000" w:themeColor="text1"/>
          </w:rPr>
          <w:t>-Defensa IP spoofing_con ataque.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_Toc515646442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85</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43" w:history="1">
        <w:r w:rsidR="00DC1C3F" w:rsidRPr="00DC1C3F">
          <w:rPr>
            <w:rStyle w:val="Hipervnculo"/>
            <w:rFonts w:ascii="Calibri" w:hAnsi="Calibri"/>
            <w:b/>
            <w:noProof/>
            <w:color w:val="000000" w:themeColor="text1"/>
          </w:rPr>
          <w:t>119</w:t>
        </w:r>
        <w:r w:rsidR="00DC1C3F" w:rsidRPr="00DC1C3F">
          <w:rPr>
            <w:rStyle w:val="Hipervnculo"/>
            <w:noProof/>
            <w:color w:val="000000" w:themeColor="text1"/>
          </w:rPr>
          <w:t>-Archivos creados por script de defensa IP spoofing.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_Toc515646443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44" w:history="1">
        <w:r w:rsidR="00DC1C3F" w:rsidRPr="00DC1C3F">
          <w:rPr>
            <w:rStyle w:val="Hipervnculo"/>
            <w:rFonts w:ascii="Calibri" w:hAnsi="Calibri"/>
            <w:b/>
            <w:noProof/>
            <w:color w:val="000000" w:themeColor="text1"/>
          </w:rPr>
          <w:t>120</w:t>
        </w:r>
        <w:r w:rsidR="00DC1C3F" w:rsidRPr="00DC1C3F">
          <w:rPr>
            <w:rStyle w:val="Hipervnculo"/>
            <w:noProof/>
            <w:color w:val="000000" w:themeColor="text1"/>
          </w:rPr>
          <w:t>-Archivo paquetes.pcap de defensa IP spoofing.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_Toc515646444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45" w:history="1">
        <w:r w:rsidR="00DC1C3F" w:rsidRPr="00DC1C3F">
          <w:rPr>
            <w:rStyle w:val="Hipervnculo"/>
            <w:rFonts w:ascii="Calibri" w:hAnsi="Calibri"/>
            <w:b/>
            <w:noProof/>
            <w:color w:val="000000" w:themeColor="text1"/>
          </w:rPr>
          <w:t>121</w:t>
        </w:r>
        <w:r w:rsidR="00DC1C3F" w:rsidRPr="00DC1C3F">
          <w:rPr>
            <w:rStyle w:val="Hipervnculo"/>
            <w:noProof/>
            <w:color w:val="000000" w:themeColor="text1"/>
          </w:rPr>
          <w:t>-Archivo LOG de defensa IP spoofing.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_Toc515646445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86</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63" w:anchor="_Toc515646446" w:history="1">
        <w:r w:rsidR="00DC1C3F" w:rsidRPr="00DC1C3F">
          <w:rPr>
            <w:rStyle w:val="Hipervnculo"/>
            <w:b/>
            <w:noProof/>
            <w:color w:val="000000" w:themeColor="text1"/>
          </w:rPr>
          <w:t>122</w:t>
        </w:r>
        <w:r w:rsidR="00DC1C3F" w:rsidRPr="00DC1C3F">
          <w:rPr>
            <w:rStyle w:val="Hipervnculo"/>
            <w:noProof/>
            <w:color w:val="000000" w:themeColor="text1"/>
          </w:rPr>
          <w:t>-Ejecución de script de defensa ARP spoofing.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_Toc515646446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87</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64" w:anchor="_Toc515646447" w:history="1">
        <w:r w:rsidR="00DC1C3F" w:rsidRPr="00DC1C3F">
          <w:rPr>
            <w:rStyle w:val="Hipervnculo"/>
            <w:rFonts w:ascii="Calibri" w:hAnsi="Calibri"/>
            <w:b/>
            <w:noProof/>
            <w:color w:val="000000" w:themeColor="text1"/>
          </w:rPr>
          <w:t>123</w:t>
        </w:r>
        <w:r w:rsidR="00DC1C3F" w:rsidRPr="00DC1C3F">
          <w:rPr>
            <w:rStyle w:val="Hipervnculo"/>
            <w:noProof/>
            <w:color w:val="000000" w:themeColor="text1"/>
          </w:rPr>
          <w:t>-Hosts de la red mostrados por script.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_Toc515646447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87</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r:id="rId65" w:anchor="_Toc515646448" w:history="1">
        <w:r w:rsidR="00DC1C3F" w:rsidRPr="00DC1C3F">
          <w:rPr>
            <w:rStyle w:val="Hipervnculo"/>
            <w:rFonts w:ascii="Calibri" w:hAnsi="Calibri"/>
            <w:b/>
            <w:noProof/>
            <w:color w:val="000000" w:themeColor="text1"/>
          </w:rPr>
          <w:t>124</w:t>
        </w:r>
        <w:r w:rsidR="00DC1C3F" w:rsidRPr="00DC1C3F">
          <w:rPr>
            <w:rStyle w:val="Hipervnculo"/>
            <w:noProof/>
            <w:color w:val="000000" w:themeColor="text1"/>
          </w:rPr>
          <w:t>--Defensa ARP spoofing_sin ataque.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_Toc515646448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49" w:history="1">
        <w:r w:rsidR="00DC1C3F" w:rsidRPr="00DC1C3F">
          <w:rPr>
            <w:rStyle w:val="Hipervnculo"/>
            <w:rFonts w:ascii="Calibri" w:hAnsi="Calibri"/>
            <w:b/>
            <w:noProof/>
            <w:color w:val="000000" w:themeColor="text1"/>
          </w:rPr>
          <w:t>125</w:t>
        </w:r>
        <w:r w:rsidR="00DC1C3F" w:rsidRPr="00DC1C3F">
          <w:rPr>
            <w:rStyle w:val="Hipervnculo"/>
            <w:noProof/>
            <w:color w:val="000000" w:themeColor="text1"/>
          </w:rPr>
          <w:t>-Defensa ARP spoofing_con ataque.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_Toc515646449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88</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50" w:history="1">
        <w:r w:rsidR="00DC1C3F" w:rsidRPr="00DC1C3F">
          <w:rPr>
            <w:rStyle w:val="Hipervnculo"/>
            <w:rFonts w:ascii="Calibri" w:hAnsi="Calibri"/>
            <w:b/>
            <w:noProof/>
            <w:color w:val="000000" w:themeColor="text1"/>
          </w:rPr>
          <w:t>126</w:t>
        </w:r>
        <w:r w:rsidR="00DC1C3F" w:rsidRPr="00DC1C3F">
          <w:rPr>
            <w:rStyle w:val="Hipervnculo"/>
            <w:noProof/>
            <w:color w:val="000000" w:themeColor="text1"/>
          </w:rPr>
          <w:t>-Archivos creados por script de defensa ARP spoofing.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_Toc515646450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89</w:t>
        </w:r>
        <w:r w:rsidR="00DC1C3F" w:rsidRPr="00DC1C3F">
          <w:rPr>
            <w:noProof/>
            <w:webHidden/>
            <w:color w:val="000000" w:themeColor="text1"/>
          </w:rPr>
          <w:fldChar w:fldCharType="end"/>
        </w:r>
      </w:hyperlink>
    </w:p>
    <w:p w:rsidR="00DC1C3F" w:rsidRPr="00DC1C3F" w:rsidRDefault="00C810BF">
      <w:pPr>
        <w:pStyle w:val="Tabladeilustraciones"/>
        <w:tabs>
          <w:tab w:val="right" w:leader="dot" w:pos="8041"/>
        </w:tabs>
        <w:rPr>
          <w:i w:val="0"/>
          <w:noProof/>
          <w:color w:val="000000" w:themeColor="text1"/>
          <w:sz w:val="24"/>
          <w:szCs w:val="24"/>
          <w:lang w:eastAsia="es-ES"/>
        </w:rPr>
      </w:pPr>
      <w:hyperlink w:anchor="_Toc515646451" w:history="1">
        <w:r w:rsidR="00DC1C3F" w:rsidRPr="00DC1C3F">
          <w:rPr>
            <w:rStyle w:val="Hipervnculo"/>
            <w:rFonts w:ascii="Calibri" w:hAnsi="Calibri"/>
            <w:b/>
            <w:noProof/>
            <w:color w:val="000000" w:themeColor="text1"/>
          </w:rPr>
          <w:t>127</w:t>
        </w:r>
        <w:r w:rsidR="00DC1C3F" w:rsidRPr="00DC1C3F">
          <w:rPr>
            <w:rStyle w:val="Hipervnculo"/>
            <w:noProof/>
            <w:color w:val="000000" w:themeColor="text1"/>
          </w:rPr>
          <w:t>-Cierre de aplicación. Fuente: propia</w:t>
        </w:r>
        <w:r w:rsidR="00DC1C3F" w:rsidRPr="00DC1C3F">
          <w:rPr>
            <w:noProof/>
            <w:webHidden/>
            <w:color w:val="000000" w:themeColor="text1"/>
          </w:rPr>
          <w:tab/>
        </w:r>
        <w:r w:rsidR="00DC1C3F" w:rsidRPr="00DC1C3F">
          <w:rPr>
            <w:noProof/>
            <w:webHidden/>
            <w:color w:val="000000" w:themeColor="text1"/>
          </w:rPr>
          <w:fldChar w:fldCharType="begin"/>
        </w:r>
        <w:r w:rsidR="00DC1C3F" w:rsidRPr="00DC1C3F">
          <w:rPr>
            <w:noProof/>
            <w:webHidden/>
            <w:color w:val="000000" w:themeColor="text1"/>
          </w:rPr>
          <w:instrText xml:space="preserve"> PAGEREF _Toc515646451 \h </w:instrText>
        </w:r>
        <w:r w:rsidR="00DC1C3F" w:rsidRPr="00DC1C3F">
          <w:rPr>
            <w:noProof/>
            <w:webHidden/>
            <w:color w:val="000000" w:themeColor="text1"/>
          </w:rPr>
        </w:r>
        <w:r w:rsidR="00DC1C3F" w:rsidRPr="00DC1C3F">
          <w:rPr>
            <w:noProof/>
            <w:webHidden/>
            <w:color w:val="000000" w:themeColor="text1"/>
          </w:rPr>
          <w:fldChar w:fldCharType="separate"/>
        </w:r>
        <w:r w:rsidR="00DC1C3F" w:rsidRPr="00DC1C3F">
          <w:rPr>
            <w:noProof/>
            <w:webHidden/>
            <w:color w:val="000000" w:themeColor="text1"/>
          </w:rPr>
          <w:t>89</w:t>
        </w:r>
        <w:r w:rsidR="00DC1C3F" w:rsidRPr="00DC1C3F">
          <w:rPr>
            <w:noProof/>
            <w:webHidden/>
            <w:color w:val="000000" w:themeColor="text1"/>
          </w:rPr>
          <w:fldChar w:fldCharType="end"/>
        </w:r>
      </w:hyperlink>
    </w:p>
    <w:p w:rsidR="0067575B" w:rsidRPr="005B065D" w:rsidRDefault="00155624" w:rsidP="001772E2">
      <w:pPr>
        <w:rPr>
          <w:color w:val="000000" w:themeColor="text1"/>
        </w:rPr>
      </w:pPr>
      <w:r w:rsidRPr="00DC1C3F">
        <w:rPr>
          <w:i/>
          <w:color w:val="000000" w:themeColor="text1"/>
          <w:sz w:val="22"/>
        </w:rPr>
        <w:fldChar w:fldCharType="end"/>
      </w:r>
    </w:p>
    <w:p w:rsidR="004A4057" w:rsidRPr="005B065D" w:rsidRDefault="004A4057" w:rsidP="001772E2">
      <w:pPr>
        <w:rPr>
          <w:color w:val="000000" w:themeColor="text1"/>
        </w:rPr>
      </w:pPr>
    </w:p>
    <w:p w:rsidR="004A4057" w:rsidRPr="006A4CF1" w:rsidRDefault="004A4057" w:rsidP="001772E2">
      <w:pPr>
        <w:rPr>
          <w:color w:val="000000" w:themeColor="text1"/>
        </w:rPr>
      </w:pPr>
    </w:p>
    <w:p w:rsidR="004A4057" w:rsidRPr="0031552C" w:rsidRDefault="006F3A53" w:rsidP="001772E2">
      <w:pPr>
        <w:pStyle w:val="Ttulo"/>
        <w:sectPr w:rsidR="004A4057" w:rsidRPr="0031552C" w:rsidSect="001772E2">
          <w:type w:val="oddPage"/>
          <w:pgSz w:w="11907" w:h="16840" w:code="9"/>
          <w:pgMar w:top="1417" w:right="1701" w:bottom="1417" w:left="1701" w:header="720" w:footer="720" w:gutter="454"/>
          <w:pgNumType w:fmt="lowerRoman"/>
          <w:cols w:space="720"/>
          <w:docGrid w:linePitch="299"/>
        </w:sectPr>
      </w:pPr>
      <w:r>
        <w:lastRenderedPageBreak/>
        <w:t xml:space="preserve"> </w:t>
      </w:r>
    </w:p>
    <w:p w:rsidR="0067575B" w:rsidRPr="00963953" w:rsidRDefault="004A4057" w:rsidP="001772E2">
      <w:pPr>
        <w:pStyle w:val="Ttulo"/>
        <w:rPr>
          <w:color w:val="4DA4D8" w:themeColor="accent3" w:themeTint="99"/>
        </w:rPr>
      </w:pPr>
      <w:r w:rsidRPr="00963953">
        <w:rPr>
          <w:color w:val="4DA4D8" w:themeColor="accent3" w:themeTint="99"/>
        </w:rPr>
        <w:lastRenderedPageBreak/>
        <w:t>Lista de Acrónimos</w:t>
      </w:r>
    </w:p>
    <w:p w:rsidR="004A4057" w:rsidRPr="0031552C" w:rsidRDefault="004A4057" w:rsidP="001772E2"/>
    <w:tbl>
      <w:tblPr>
        <w:tblStyle w:val="Tablaconcuadrcula"/>
        <w:tblW w:w="0" w:type="auto"/>
        <w:tblLook w:val="04A0" w:firstRow="1" w:lastRow="0" w:firstColumn="1" w:lastColumn="0" w:noHBand="0" w:noVBand="1"/>
      </w:tblPr>
      <w:tblGrid>
        <w:gridCol w:w="1974"/>
        <w:gridCol w:w="6067"/>
      </w:tblGrid>
      <w:tr w:rsidR="00B14060" w:rsidRPr="00AE2575" w:rsidTr="00B14060">
        <w:tc>
          <w:tcPr>
            <w:tcW w:w="2122" w:type="dxa"/>
          </w:tcPr>
          <w:p w:rsidR="00B14060" w:rsidRPr="00AE2575" w:rsidRDefault="00B14060" w:rsidP="001772E2">
            <w:pPr>
              <w:spacing w:before="120" w:after="120"/>
              <w:rPr>
                <w:b/>
              </w:rPr>
            </w:pPr>
            <w:r w:rsidRPr="00AE2575">
              <w:rPr>
                <w:b/>
              </w:rPr>
              <w:t>Acrónimo</w:t>
            </w:r>
          </w:p>
        </w:tc>
        <w:tc>
          <w:tcPr>
            <w:tcW w:w="6827" w:type="dxa"/>
          </w:tcPr>
          <w:p w:rsidR="00B14060" w:rsidRPr="00AE2575" w:rsidRDefault="00B14060" w:rsidP="001772E2">
            <w:pPr>
              <w:spacing w:before="120" w:after="120"/>
              <w:rPr>
                <w:b/>
              </w:rPr>
            </w:pPr>
            <w:r w:rsidRPr="00AE2575">
              <w:rPr>
                <w:b/>
              </w:rPr>
              <w:t>Significado</w:t>
            </w:r>
          </w:p>
        </w:tc>
      </w:tr>
      <w:tr w:rsidR="00AE2575" w:rsidRPr="00AE2575" w:rsidTr="00B14060">
        <w:tc>
          <w:tcPr>
            <w:tcW w:w="2122" w:type="dxa"/>
          </w:tcPr>
          <w:p w:rsidR="00AE2575" w:rsidRPr="00AE2575" w:rsidRDefault="00AE2575" w:rsidP="001772E2">
            <w:r w:rsidRPr="00AE2575">
              <w:t>TCP</w:t>
            </w:r>
          </w:p>
        </w:tc>
        <w:tc>
          <w:tcPr>
            <w:tcW w:w="6827" w:type="dxa"/>
          </w:tcPr>
          <w:p w:rsidR="00AE2575" w:rsidRPr="00AE2575" w:rsidRDefault="00AE2575" w:rsidP="001772E2">
            <w:r w:rsidRPr="00AE2575">
              <w:rPr>
                <w:rFonts w:eastAsiaTheme="minorHAnsi" w:cs="Helvetica Neue"/>
                <w:color w:val="000000"/>
                <w:lang w:eastAsia="en-US"/>
              </w:rPr>
              <w:t>Transmission Control Protocol</w:t>
            </w:r>
          </w:p>
        </w:tc>
      </w:tr>
      <w:tr w:rsidR="00AE2575" w:rsidRPr="00AE2575" w:rsidTr="00B14060">
        <w:tc>
          <w:tcPr>
            <w:tcW w:w="2122" w:type="dxa"/>
          </w:tcPr>
          <w:p w:rsidR="00AE2575" w:rsidRPr="00AE2575" w:rsidRDefault="00AE2575" w:rsidP="001772E2">
            <w:r w:rsidRPr="00AE2575">
              <w:t>IP</w:t>
            </w:r>
          </w:p>
        </w:tc>
        <w:tc>
          <w:tcPr>
            <w:tcW w:w="6827" w:type="dxa"/>
          </w:tcPr>
          <w:p w:rsidR="00AE2575" w:rsidRPr="00AE2575" w:rsidRDefault="00AE2575" w:rsidP="001772E2">
            <w:r w:rsidRPr="00AE2575">
              <w:rPr>
                <w:rFonts w:eastAsiaTheme="minorHAnsi" w:cs="Helvetica Neue"/>
                <w:color w:val="000000"/>
                <w:lang w:eastAsia="en-US"/>
              </w:rPr>
              <w:t>Internet Protocol</w:t>
            </w:r>
          </w:p>
        </w:tc>
      </w:tr>
      <w:tr w:rsidR="00AE2575" w:rsidRPr="00AE2575" w:rsidTr="00B14060">
        <w:tc>
          <w:tcPr>
            <w:tcW w:w="2122" w:type="dxa"/>
          </w:tcPr>
          <w:p w:rsidR="00AE2575" w:rsidRPr="00AE2575" w:rsidRDefault="00AE2575" w:rsidP="001772E2">
            <w:r w:rsidRPr="00AE2575">
              <w:t>SYN</w:t>
            </w:r>
          </w:p>
        </w:tc>
        <w:tc>
          <w:tcPr>
            <w:tcW w:w="6827" w:type="dxa"/>
          </w:tcPr>
          <w:p w:rsidR="00AE2575" w:rsidRPr="00AE2575" w:rsidRDefault="00AE2575" w:rsidP="001772E2">
            <w:r w:rsidRPr="00AE2575">
              <w:rPr>
                <w:rFonts w:eastAsiaTheme="minorHAnsi" w:cs="Helvetica Neue"/>
                <w:color w:val="000000"/>
                <w:lang w:eastAsia="en-US"/>
              </w:rPr>
              <w:t>Synchronize</w:t>
            </w:r>
          </w:p>
        </w:tc>
      </w:tr>
      <w:tr w:rsidR="00AE2575" w:rsidRPr="00AE2575" w:rsidTr="00B14060">
        <w:tc>
          <w:tcPr>
            <w:tcW w:w="2122" w:type="dxa"/>
          </w:tcPr>
          <w:p w:rsidR="00AE2575" w:rsidRPr="00AE2575" w:rsidRDefault="00AE2575" w:rsidP="001772E2">
            <w:r w:rsidRPr="00AE2575">
              <w:t>ACK</w:t>
            </w:r>
          </w:p>
        </w:tc>
        <w:tc>
          <w:tcPr>
            <w:tcW w:w="6827" w:type="dxa"/>
          </w:tcPr>
          <w:p w:rsidR="00AE2575" w:rsidRPr="00AE2575" w:rsidRDefault="00AE2575" w:rsidP="001772E2">
            <w:r w:rsidRPr="00AE2575">
              <w:rPr>
                <w:rFonts w:eastAsiaTheme="minorHAnsi" w:cs="Helvetica Neue"/>
                <w:color w:val="000000"/>
                <w:lang w:eastAsia="en-US"/>
              </w:rPr>
              <w:t>Acknowledgement</w:t>
            </w:r>
          </w:p>
        </w:tc>
      </w:tr>
      <w:tr w:rsidR="00AE2575" w:rsidRPr="00AE2575" w:rsidTr="00B14060">
        <w:tc>
          <w:tcPr>
            <w:tcW w:w="2122" w:type="dxa"/>
          </w:tcPr>
          <w:p w:rsidR="00AE2575" w:rsidRPr="00AE2575" w:rsidRDefault="00AE2575" w:rsidP="001772E2">
            <w:r w:rsidRPr="00AE2575">
              <w:t>RST</w:t>
            </w:r>
          </w:p>
        </w:tc>
        <w:tc>
          <w:tcPr>
            <w:tcW w:w="6827" w:type="dxa"/>
          </w:tcPr>
          <w:p w:rsidR="00AE2575" w:rsidRPr="00AE2575" w:rsidRDefault="00AE2575" w:rsidP="001772E2">
            <w:r w:rsidRPr="00AE2575">
              <w:rPr>
                <w:rFonts w:eastAsiaTheme="minorHAnsi" w:cs="Helvetica Neue"/>
                <w:color w:val="000000"/>
                <w:lang w:eastAsia="en-US"/>
              </w:rPr>
              <w:t>Reset</w:t>
            </w:r>
          </w:p>
        </w:tc>
      </w:tr>
      <w:tr w:rsidR="00AE2575" w:rsidRPr="00AE2575" w:rsidTr="00B14060">
        <w:tc>
          <w:tcPr>
            <w:tcW w:w="2122" w:type="dxa"/>
          </w:tcPr>
          <w:p w:rsidR="00AE2575" w:rsidRPr="00AE2575" w:rsidRDefault="00AE2575" w:rsidP="001772E2">
            <w:r w:rsidRPr="00AE2575">
              <w:t>PSH</w:t>
            </w:r>
          </w:p>
        </w:tc>
        <w:tc>
          <w:tcPr>
            <w:tcW w:w="6827" w:type="dxa"/>
          </w:tcPr>
          <w:p w:rsidR="00AE2575" w:rsidRPr="00AE2575" w:rsidRDefault="00AE2575" w:rsidP="001772E2">
            <w:r w:rsidRPr="00AE2575">
              <w:rPr>
                <w:rFonts w:eastAsiaTheme="minorHAnsi" w:cs="Helvetica Neue"/>
                <w:color w:val="000000"/>
                <w:lang w:eastAsia="en-US"/>
              </w:rPr>
              <w:t>Push</w:t>
            </w:r>
          </w:p>
        </w:tc>
      </w:tr>
      <w:tr w:rsidR="00AE2575" w:rsidRPr="00AE2575" w:rsidTr="00B14060">
        <w:tc>
          <w:tcPr>
            <w:tcW w:w="2122" w:type="dxa"/>
          </w:tcPr>
          <w:p w:rsidR="00AE2575" w:rsidRPr="00AE2575" w:rsidRDefault="00AE2575" w:rsidP="001772E2">
            <w:r w:rsidRPr="00AE2575">
              <w:t>URG</w:t>
            </w:r>
          </w:p>
        </w:tc>
        <w:tc>
          <w:tcPr>
            <w:tcW w:w="6827" w:type="dxa"/>
          </w:tcPr>
          <w:p w:rsidR="00AE2575" w:rsidRPr="00AE2575" w:rsidRDefault="00AE2575" w:rsidP="001772E2">
            <w:r w:rsidRPr="00AE2575">
              <w:rPr>
                <w:rFonts w:eastAsiaTheme="minorHAnsi" w:cs="Helvetica Neue"/>
                <w:color w:val="000000"/>
                <w:lang w:eastAsia="en-US"/>
              </w:rPr>
              <w:t>Urgent</w:t>
            </w:r>
          </w:p>
        </w:tc>
      </w:tr>
      <w:tr w:rsidR="00AE2575" w:rsidRPr="00AE2575" w:rsidTr="00B14060">
        <w:tc>
          <w:tcPr>
            <w:tcW w:w="2122" w:type="dxa"/>
          </w:tcPr>
          <w:p w:rsidR="00AE2575" w:rsidRPr="00AE2575" w:rsidRDefault="00AE2575" w:rsidP="001772E2">
            <w:r w:rsidRPr="00AE2575">
              <w:t>FIN</w:t>
            </w:r>
          </w:p>
        </w:tc>
        <w:tc>
          <w:tcPr>
            <w:tcW w:w="6827" w:type="dxa"/>
          </w:tcPr>
          <w:p w:rsidR="00AE2575" w:rsidRPr="00AE2575" w:rsidRDefault="00AE2575" w:rsidP="001772E2">
            <w:r w:rsidRPr="00AE2575">
              <w:rPr>
                <w:rFonts w:eastAsiaTheme="minorHAnsi" w:cs="Helvetica Neue"/>
                <w:color w:val="000000"/>
                <w:lang w:eastAsia="en-US"/>
              </w:rPr>
              <w:t>Finalize</w:t>
            </w:r>
          </w:p>
        </w:tc>
      </w:tr>
      <w:tr w:rsidR="00AE2575" w:rsidRPr="00AE2575" w:rsidTr="00B14060">
        <w:tc>
          <w:tcPr>
            <w:tcW w:w="2122" w:type="dxa"/>
          </w:tcPr>
          <w:p w:rsidR="00AE2575" w:rsidRPr="00AE2575" w:rsidRDefault="00AE2575" w:rsidP="001772E2">
            <w:r w:rsidRPr="00AE2575">
              <w:t>LAN</w:t>
            </w:r>
          </w:p>
        </w:tc>
        <w:tc>
          <w:tcPr>
            <w:tcW w:w="6827" w:type="dxa"/>
          </w:tcPr>
          <w:p w:rsidR="00AE2575" w:rsidRPr="00AE2575" w:rsidRDefault="00AE2575" w:rsidP="001772E2">
            <w:r w:rsidRPr="00AE2575">
              <w:rPr>
                <w:rFonts w:eastAsiaTheme="minorHAnsi" w:cs="Helvetica Neue"/>
                <w:color w:val="1A1A1A"/>
                <w:lang w:eastAsia="en-US"/>
              </w:rPr>
              <w:t>Local Area Network</w:t>
            </w:r>
          </w:p>
        </w:tc>
      </w:tr>
      <w:tr w:rsidR="00AE2575" w:rsidRPr="00AE2575" w:rsidTr="00B14060">
        <w:tc>
          <w:tcPr>
            <w:tcW w:w="2122" w:type="dxa"/>
          </w:tcPr>
          <w:p w:rsidR="00AE2575" w:rsidRPr="00AE2575" w:rsidRDefault="00AE2575" w:rsidP="001772E2">
            <w:r w:rsidRPr="00AE2575">
              <w:t>IMCP</w:t>
            </w:r>
          </w:p>
        </w:tc>
        <w:tc>
          <w:tcPr>
            <w:tcW w:w="6827" w:type="dxa"/>
          </w:tcPr>
          <w:p w:rsidR="00AE2575" w:rsidRPr="00AE2575" w:rsidRDefault="00AE2575" w:rsidP="001772E2">
            <w:r w:rsidRPr="00AE2575">
              <w:rPr>
                <w:rFonts w:eastAsiaTheme="minorHAnsi" w:cs="Helvetica Neue"/>
                <w:color w:val="000000"/>
                <w:lang w:eastAsia="en-US"/>
              </w:rPr>
              <w:t>Internet Control Message Prontocol</w:t>
            </w:r>
          </w:p>
        </w:tc>
      </w:tr>
      <w:tr w:rsidR="00AE2575" w:rsidRPr="00AE2575" w:rsidTr="00B14060">
        <w:tc>
          <w:tcPr>
            <w:tcW w:w="2122" w:type="dxa"/>
          </w:tcPr>
          <w:p w:rsidR="00AE2575" w:rsidRPr="00AE2575" w:rsidRDefault="00AE2575" w:rsidP="001772E2">
            <w:r w:rsidRPr="00AE2575">
              <w:t>UDP</w:t>
            </w:r>
          </w:p>
        </w:tc>
        <w:tc>
          <w:tcPr>
            <w:tcW w:w="6827" w:type="dxa"/>
          </w:tcPr>
          <w:p w:rsidR="00AE2575" w:rsidRPr="00AE2575" w:rsidRDefault="00AE2575" w:rsidP="001772E2">
            <w:r w:rsidRPr="00AE2575">
              <w:rPr>
                <w:rFonts w:eastAsiaTheme="minorHAnsi" w:cs="Helvetica Neue"/>
                <w:color w:val="000000"/>
                <w:lang w:eastAsia="en-US"/>
              </w:rPr>
              <w:t>User Datagram Protocol</w:t>
            </w:r>
          </w:p>
        </w:tc>
      </w:tr>
      <w:tr w:rsidR="00AE2575" w:rsidRPr="00AE2575" w:rsidTr="00B14060">
        <w:tc>
          <w:tcPr>
            <w:tcW w:w="2122" w:type="dxa"/>
          </w:tcPr>
          <w:p w:rsidR="00AE2575" w:rsidRPr="00AE2575" w:rsidRDefault="00AE2575" w:rsidP="001772E2">
            <w:r w:rsidRPr="00AE2575">
              <w:t>DoS</w:t>
            </w:r>
          </w:p>
        </w:tc>
        <w:tc>
          <w:tcPr>
            <w:tcW w:w="6827" w:type="dxa"/>
          </w:tcPr>
          <w:p w:rsidR="00AE2575" w:rsidRPr="00AE2575" w:rsidRDefault="00AE2575" w:rsidP="001772E2">
            <w:r w:rsidRPr="00AE2575">
              <w:t>Denial of Service</w:t>
            </w:r>
          </w:p>
        </w:tc>
      </w:tr>
      <w:tr w:rsidR="00AE2575" w:rsidRPr="00AE2575" w:rsidTr="00B14060">
        <w:tc>
          <w:tcPr>
            <w:tcW w:w="2122" w:type="dxa"/>
          </w:tcPr>
          <w:p w:rsidR="00AE2575" w:rsidRPr="00AE2575" w:rsidRDefault="00AE2575" w:rsidP="001772E2">
            <w:r w:rsidRPr="00AE2575">
              <w:t>HTTP</w:t>
            </w:r>
          </w:p>
        </w:tc>
        <w:tc>
          <w:tcPr>
            <w:tcW w:w="6827" w:type="dxa"/>
          </w:tcPr>
          <w:p w:rsidR="00AE2575" w:rsidRPr="00AE2575" w:rsidRDefault="00AE2575" w:rsidP="001772E2">
            <w:r w:rsidRPr="00AE2575">
              <w:rPr>
                <w:rFonts w:eastAsiaTheme="minorHAnsi" w:cs="Helvetica Neue"/>
                <w:color w:val="1A1A1A"/>
                <w:lang w:eastAsia="en-US"/>
              </w:rPr>
              <w:t>Hypertext Transfer Protocol</w:t>
            </w:r>
          </w:p>
        </w:tc>
      </w:tr>
      <w:tr w:rsidR="00AE2575" w:rsidRPr="00AE2575" w:rsidTr="00B14060">
        <w:tc>
          <w:tcPr>
            <w:tcW w:w="2122" w:type="dxa"/>
          </w:tcPr>
          <w:p w:rsidR="00AE2575" w:rsidRPr="00AE2575" w:rsidRDefault="00AE2575" w:rsidP="001772E2">
            <w:r w:rsidRPr="00AE2575">
              <w:rPr>
                <w:rFonts w:eastAsiaTheme="minorHAnsi" w:cs="Helvetica Neue"/>
                <w:color w:val="000000"/>
                <w:lang w:eastAsia="en-US"/>
              </w:rPr>
              <w:t>URL</w:t>
            </w:r>
          </w:p>
        </w:tc>
        <w:tc>
          <w:tcPr>
            <w:tcW w:w="6827" w:type="dxa"/>
          </w:tcPr>
          <w:p w:rsidR="00AE2575" w:rsidRPr="00AE2575" w:rsidRDefault="00AE2575" w:rsidP="001772E2">
            <w:r w:rsidRPr="00AE2575">
              <w:rPr>
                <w:rFonts w:eastAsiaTheme="minorHAnsi" w:cs="Helvetica Neue"/>
                <w:color w:val="1A1A1A"/>
                <w:lang w:eastAsia="en-US"/>
              </w:rPr>
              <w:t>Uniform Resource Identifier</w:t>
            </w:r>
          </w:p>
        </w:tc>
      </w:tr>
      <w:tr w:rsidR="00AE2575" w:rsidRPr="00AE2575" w:rsidTr="00B14060">
        <w:tc>
          <w:tcPr>
            <w:tcW w:w="2122" w:type="dxa"/>
          </w:tcPr>
          <w:p w:rsidR="00AE2575" w:rsidRPr="00AE2575" w:rsidRDefault="00AE2575" w:rsidP="001772E2">
            <w:r w:rsidRPr="00AE2575">
              <w:rPr>
                <w:rFonts w:eastAsiaTheme="minorHAnsi" w:cs="Helvetica Neue"/>
                <w:color w:val="000000"/>
                <w:lang w:eastAsia="en-US"/>
              </w:rPr>
              <w:t>NTP</w:t>
            </w:r>
          </w:p>
        </w:tc>
        <w:tc>
          <w:tcPr>
            <w:tcW w:w="6827" w:type="dxa"/>
          </w:tcPr>
          <w:p w:rsidR="00AE2575" w:rsidRPr="00AE2575" w:rsidRDefault="00AE2575" w:rsidP="001772E2">
            <w:r w:rsidRPr="00AE2575">
              <w:rPr>
                <w:rFonts w:eastAsiaTheme="minorHAnsi" w:cs="Helvetica Neue"/>
                <w:color w:val="000000"/>
                <w:lang w:eastAsia="en-US"/>
              </w:rPr>
              <w:t>Network Time Protocol</w:t>
            </w:r>
          </w:p>
        </w:tc>
      </w:tr>
      <w:tr w:rsidR="00AE2575" w:rsidRPr="00AE2575" w:rsidTr="00B14060">
        <w:tc>
          <w:tcPr>
            <w:tcW w:w="2122" w:type="dxa"/>
          </w:tcPr>
          <w:p w:rsidR="00AE2575" w:rsidRPr="00AE2575" w:rsidRDefault="00AE2575" w:rsidP="001772E2">
            <w:r w:rsidRPr="00AE2575">
              <w:rPr>
                <w:rFonts w:eastAsiaTheme="minorHAnsi" w:cs="Helvetica Neue"/>
                <w:bCs/>
                <w:color w:val="000000"/>
                <w:lang w:eastAsia="en-US"/>
              </w:rPr>
              <w:t>MITM</w:t>
            </w:r>
          </w:p>
        </w:tc>
        <w:tc>
          <w:tcPr>
            <w:tcW w:w="6827" w:type="dxa"/>
          </w:tcPr>
          <w:p w:rsidR="00AE2575" w:rsidRPr="00AE2575" w:rsidRDefault="00AE2575" w:rsidP="001772E2">
            <w:pPr>
              <w:autoSpaceDE w:val="0"/>
              <w:autoSpaceDN w:val="0"/>
              <w:adjustRightInd w:val="0"/>
              <w:rPr>
                <w:rFonts w:eastAsiaTheme="minorHAnsi" w:cs="Helvetica Neue"/>
                <w:bCs/>
                <w:color w:val="000000"/>
                <w:lang w:eastAsia="en-US"/>
              </w:rPr>
            </w:pPr>
            <w:r w:rsidRPr="00AE2575">
              <w:rPr>
                <w:rFonts w:eastAsiaTheme="minorHAnsi" w:cs="Helvetica Neue"/>
                <w:bCs/>
                <w:color w:val="000000"/>
                <w:lang w:eastAsia="en-US"/>
              </w:rPr>
              <w:t>Man in the Middle</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ARP</w:t>
            </w:r>
          </w:p>
        </w:tc>
        <w:tc>
          <w:tcPr>
            <w:tcW w:w="6827" w:type="dxa"/>
          </w:tcPr>
          <w:p w:rsidR="00AE2575" w:rsidRPr="00AE2575" w:rsidRDefault="00AE2575" w:rsidP="001772E2">
            <w:r w:rsidRPr="00AE2575">
              <w:rPr>
                <w:rFonts w:eastAsiaTheme="minorHAnsi" w:cs="Helvetica Neue"/>
                <w:color w:val="000000"/>
                <w:lang w:eastAsia="en-US"/>
              </w:rPr>
              <w:t>Address Resolution Protocol</w:t>
            </w:r>
          </w:p>
        </w:tc>
      </w:tr>
      <w:tr w:rsidR="00B45777" w:rsidRPr="00AE2575" w:rsidTr="00B14060">
        <w:tc>
          <w:tcPr>
            <w:tcW w:w="2122" w:type="dxa"/>
          </w:tcPr>
          <w:p w:rsidR="00B45777" w:rsidRPr="00AE2575" w:rsidRDefault="00B45777" w:rsidP="001772E2">
            <w:pPr>
              <w:rPr>
                <w:rFonts w:eastAsiaTheme="minorHAnsi" w:cs="Helvetica Neue"/>
                <w:color w:val="1A1A1A"/>
                <w:lang w:eastAsia="en-US"/>
              </w:rPr>
            </w:pPr>
            <w:r>
              <w:rPr>
                <w:rFonts w:eastAsiaTheme="minorHAnsi" w:cs="Helvetica Neue"/>
                <w:color w:val="1A1A1A"/>
                <w:lang w:eastAsia="en-US"/>
              </w:rPr>
              <w:t>RARP</w:t>
            </w:r>
          </w:p>
        </w:tc>
        <w:tc>
          <w:tcPr>
            <w:tcW w:w="6827" w:type="dxa"/>
          </w:tcPr>
          <w:p w:rsidR="00B45777" w:rsidRPr="00AE2575" w:rsidRDefault="00B45777" w:rsidP="001772E2">
            <w:pPr>
              <w:rPr>
                <w:rFonts w:eastAsiaTheme="minorHAnsi" w:cs="Helvetica Neue"/>
                <w:color w:val="000000"/>
                <w:lang w:eastAsia="en-US"/>
              </w:rPr>
            </w:pPr>
            <w:r>
              <w:rPr>
                <w:rFonts w:eastAsiaTheme="minorHAnsi" w:cs="Helvetica Neue"/>
                <w:color w:val="000000"/>
                <w:lang w:eastAsia="en-US"/>
              </w:rPr>
              <w:t xml:space="preserve">Reverse </w:t>
            </w:r>
            <w:r w:rsidRPr="00AE2575">
              <w:rPr>
                <w:rFonts w:eastAsiaTheme="minorHAnsi" w:cs="Helvetica Neue"/>
                <w:color w:val="000000"/>
                <w:lang w:eastAsia="en-US"/>
              </w:rPr>
              <w:t>Address Resolution Protocol</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MAC</w:t>
            </w:r>
          </w:p>
        </w:tc>
        <w:tc>
          <w:tcPr>
            <w:tcW w:w="6827" w:type="dxa"/>
          </w:tcPr>
          <w:p w:rsidR="00AE2575" w:rsidRPr="00AE2575" w:rsidRDefault="00AE2575" w:rsidP="001772E2">
            <w:r w:rsidRPr="00AE2575">
              <w:rPr>
                <w:rFonts w:eastAsiaTheme="minorHAnsi" w:cs="Helvetica Neue"/>
                <w:color w:val="1A1A1A"/>
                <w:lang w:eastAsia="en-US"/>
              </w:rPr>
              <w:t>Media Access Control</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DNS</w:t>
            </w:r>
          </w:p>
        </w:tc>
        <w:tc>
          <w:tcPr>
            <w:tcW w:w="6827" w:type="dxa"/>
          </w:tcPr>
          <w:p w:rsidR="00AE2575" w:rsidRPr="00AE2575" w:rsidRDefault="00AE2575" w:rsidP="001772E2">
            <w:r w:rsidRPr="00AE2575">
              <w:rPr>
                <w:rFonts w:eastAsiaTheme="minorHAnsi" w:cs="Helvetica Neue"/>
                <w:color w:val="1A1A1A"/>
                <w:lang w:val="en-US" w:eastAsia="en-US"/>
              </w:rPr>
              <w:t>Domain Name System</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SMTP</w:t>
            </w:r>
          </w:p>
        </w:tc>
        <w:tc>
          <w:tcPr>
            <w:tcW w:w="6827" w:type="dxa"/>
          </w:tcPr>
          <w:p w:rsidR="00AE2575" w:rsidRPr="00AE2575" w:rsidRDefault="00AE2575" w:rsidP="001772E2">
            <w:r w:rsidRPr="00AE2575">
              <w:rPr>
                <w:rFonts w:eastAsiaTheme="minorHAnsi" w:cs="Helvetica Neue"/>
                <w:color w:val="000000"/>
                <w:lang w:val="en-US" w:eastAsia="en-US"/>
              </w:rPr>
              <w:t>Simple Mail Transfer Protocol </w:t>
            </w:r>
          </w:p>
        </w:tc>
      </w:tr>
      <w:tr w:rsidR="00AE2575" w:rsidRPr="00AE2575" w:rsidTr="00B14060">
        <w:tc>
          <w:tcPr>
            <w:tcW w:w="2122" w:type="dxa"/>
          </w:tcPr>
          <w:p w:rsidR="00AE2575" w:rsidRPr="00AE2575" w:rsidRDefault="00944632" w:rsidP="001772E2">
            <w:r>
              <w:t>SPF</w:t>
            </w:r>
          </w:p>
        </w:tc>
        <w:tc>
          <w:tcPr>
            <w:tcW w:w="6827" w:type="dxa"/>
          </w:tcPr>
          <w:p w:rsidR="00AE2575" w:rsidRPr="00AE2575" w:rsidRDefault="00944632" w:rsidP="001772E2">
            <w:r w:rsidRPr="00944632">
              <w:t>Sender Policy Framework</w:t>
            </w:r>
          </w:p>
        </w:tc>
      </w:tr>
      <w:tr w:rsidR="00AE2575" w:rsidRPr="00AE2575" w:rsidTr="00B14060">
        <w:tc>
          <w:tcPr>
            <w:tcW w:w="2122" w:type="dxa"/>
          </w:tcPr>
          <w:p w:rsidR="00AE2575" w:rsidRPr="00AE2575" w:rsidRDefault="00A25115" w:rsidP="001772E2">
            <w:r>
              <w:t>SMTP</w:t>
            </w:r>
          </w:p>
        </w:tc>
        <w:tc>
          <w:tcPr>
            <w:tcW w:w="6827" w:type="dxa"/>
          </w:tcPr>
          <w:p w:rsidR="00AE2575" w:rsidRPr="00AE2575" w:rsidRDefault="00A25115" w:rsidP="001772E2">
            <w:r w:rsidRPr="00A25115">
              <w:t>Simple Mail Transfer Protocol</w:t>
            </w:r>
          </w:p>
        </w:tc>
      </w:tr>
      <w:tr w:rsidR="00AE2575" w:rsidRPr="00AE2575" w:rsidTr="00B14060">
        <w:tc>
          <w:tcPr>
            <w:tcW w:w="2122" w:type="dxa"/>
          </w:tcPr>
          <w:p w:rsidR="00AE2575" w:rsidRPr="00AE2575" w:rsidRDefault="00AE2575" w:rsidP="001772E2"/>
        </w:tc>
        <w:tc>
          <w:tcPr>
            <w:tcW w:w="6827" w:type="dxa"/>
          </w:tcPr>
          <w:p w:rsidR="00AE2575" w:rsidRPr="00AE2575" w:rsidRDefault="00AE2575" w:rsidP="001772E2"/>
        </w:tc>
      </w:tr>
    </w:tbl>
    <w:p w:rsidR="004A4057" w:rsidRPr="0031552C" w:rsidRDefault="004A4057" w:rsidP="001772E2"/>
    <w:p w:rsidR="004A4057" w:rsidRPr="0031552C" w:rsidRDefault="004A4057" w:rsidP="001772E2"/>
    <w:p w:rsidR="004A4057" w:rsidRPr="0031552C" w:rsidRDefault="004A4057" w:rsidP="001772E2"/>
    <w:p w:rsidR="0067575B" w:rsidRPr="0031552C" w:rsidRDefault="0067575B" w:rsidP="001772E2"/>
    <w:p w:rsidR="0067575B" w:rsidRPr="0031552C" w:rsidRDefault="0067575B" w:rsidP="001772E2">
      <w:pPr>
        <w:pStyle w:val="Ttulo1"/>
        <w:ind w:left="0"/>
        <w:jc w:val="both"/>
        <w:rPr>
          <w:noProof w:val="0"/>
        </w:rPr>
        <w:sectPr w:rsidR="0067575B" w:rsidRPr="0031552C" w:rsidSect="001772E2">
          <w:type w:val="oddPage"/>
          <w:pgSz w:w="11907" w:h="16840" w:code="9"/>
          <w:pgMar w:top="1417" w:right="1701" w:bottom="1417" w:left="1701" w:header="720" w:footer="720" w:gutter="454"/>
          <w:pgNumType w:fmt="lowerRoman"/>
          <w:cols w:space="720"/>
          <w:docGrid w:linePitch="299"/>
        </w:sectPr>
      </w:pPr>
    </w:p>
    <w:p w:rsidR="00FE49B5" w:rsidRPr="00541272" w:rsidRDefault="00FE49B5" w:rsidP="003C080C">
      <w:pPr>
        <w:pStyle w:val="Ttulo1"/>
        <w:ind w:left="0" w:firstLine="0"/>
        <w:jc w:val="both"/>
        <w:rPr>
          <w:rFonts w:ascii="Trebuchet MS" w:hAnsi="Trebuchet MS"/>
          <w:color w:val="4DA4D8" w:themeColor="accent3" w:themeTint="99"/>
        </w:rPr>
      </w:pPr>
      <w:bookmarkStart w:id="1" w:name="_Toc504910251"/>
      <w:bookmarkStart w:id="2" w:name="_Toc514841310"/>
      <w:bookmarkStart w:id="3" w:name="_Toc515648493"/>
      <w:r w:rsidRPr="00541272">
        <w:rPr>
          <w:rFonts w:ascii="Trebuchet MS" w:hAnsi="Trebuchet MS"/>
          <w:color w:val="4DA4D8" w:themeColor="accent3" w:themeTint="99"/>
        </w:rPr>
        <w:lastRenderedPageBreak/>
        <w:t>Introducción</w:t>
      </w:r>
      <w:bookmarkEnd w:id="1"/>
      <w:bookmarkEnd w:id="2"/>
      <w:bookmarkEnd w:id="3"/>
    </w:p>
    <w:p w:rsidR="00FE49B5" w:rsidRPr="001772E2" w:rsidRDefault="00FE49B5" w:rsidP="001772E2">
      <w:pPr>
        <w:pStyle w:val="Ttulo2"/>
        <w:rPr>
          <w:color w:val="4DA4D8" w:themeColor="accent3" w:themeTint="99"/>
        </w:rPr>
      </w:pPr>
      <w:bookmarkStart w:id="4" w:name="_Toc504910252"/>
      <w:bookmarkStart w:id="5" w:name="_Toc514841311"/>
      <w:bookmarkStart w:id="6" w:name="_Toc515648494"/>
      <w:r w:rsidRPr="001772E2">
        <w:rPr>
          <w:color w:val="4DA4D8" w:themeColor="accent3" w:themeTint="99"/>
        </w:rPr>
        <w:t>¿ A QUÉ LLAMAMOS SPOOFING ?</w:t>
      </w:r>
      <w:bookmarkEnd w:id="4"/>
      <w:bookmarkEnd w:id="5"/>
      <w:bookmarkEnd w:id="6"/>
    </w:p>
    <w:p w:rsidR="00FE49B5" w:rsidRPr="00724188" w:rsidRDefault="00FE49B5" w:rsidP="001772E2">
      <w:pPr>
        <w:rPr>
          <w:szCs w:val="24"/>
        </w:rPr>
      </w:pPr>
      <w:r w:rsidRPr="00724188">
        <w:rPr>
          <w:szCs w:val="24"/>
        </w:rPr>
        <w:t>Llamamos spoofing al uso de diferentes técnicas que tienen como finalidad la suplantación de la identidad normalmente para uso malintencionado.</w:t>
      </w:r>
    </w:p>
    <w:p w:rsidR="00FE49B5" w:rsidRPr="00724188" w:rsidRDefault="00FE49B5" w:rsidP="001772E2">
      <w:pPr>
        <w:rPr>
          <w:szCs w:val="24"/>
        </w:rPr>
      </w:pPr>
      <w:r w:rsidRPr="00724188">
        <w:rPr>
          <w:szCs w:val="24"/>
        </w:rPr>
        <w:t>Hay diferentes tipos de spoofing dependiendo del tipo de tecnología susceptible de sufrir el ataque, todos los tipos de ataques spoofing ponen en peligro los datos y la privacidad de la persona atacada ya que se suelen realizar con el propósito de conseguir información sobre la víctima.</w:t>
      </w:r>
      <w:r>
        <w:rPr>
          <w:szCs w:val="24"/>
        </w:rPr>
        <w:t xml:space="preserve"> </w:t>
      </w:r>
      <w:r>
        <w:rPr>
          <w:szCs w:val="24"/>
        </w:rPr>
        <w:fldChar w:fldCharType="begin"/>
      </w:r>
      <w:r>
        <w:rPr>
          <w:szCs w:val="24"/>
        </w:rPr>
        <w:instrText xml:space="preserve"> ADDIN ZOTERO_ITEM CSL_CITATION {"citationID":"dFZXfNYw","properties":{"formattedCitation":"[1]","plainCitation":"[1]","noteIndex":0},"citationItems":[{"id":30,"uris":["http://zotero.org/users/local/Wv4hidzq/items/ARRBCVT2"],"uri":["http://zotero.org/users/local/Wv4hidzq/items/ARRBCVT2"],"itemData":{"id":30,"type":"webpage","title":"Hablemos de Spoofing","container-title":"Hacking Ético","abstract":"Hoy seremos menos prácticos que en otras ocasiones para hablar de manera más teórica (tan importante como la práctica) y en profundidad sobre la técnica de Spoofing y los tipos de ataque que existe…","URL":"https://hacking-etico.com/2010/08/26/hablemos-de-spoofing/","language":"es-ES","author":[{"family":"Carlos Garcia","given":""}],"issued":{"date-parts":[["2010",8,26]]},"accessed":{"date-parts":[["2018",5,15]]}}}],"schema":"https://github.com/citation-style-language/schema/raw/master/csl-citation.json"} </w:instrText>
      </w:r>
      <w:r>
        <w:rPr>
          <w:szCs w:val="24"/>
        </w:rPr>
        <w:fldChar w:fldCharType="separate"/>
      </w:r>
      <w:r>
        <w:rPr>
          <w:noProof/>
          <w:szCs w:val="24"/>
        </w:rPr>
        <w:t>[1]</w:t>
      </w:r>
      <w:r>
        <w:rPr>
          <w:szCs w:val="24"/>
        </w:rPr>
        <w:fldChar w:fldCharType="end"/>
      </w:r>
    </w:p>
    <w:p w:rsidR="00541272" w:rsidRPr="001772E2" w:rsidRDefault="00541272" w:rsidP="001772E2">
      <w:pPr>
        <w:pStyle w:val="Ttulo2"/>
        <w:rPr>
          <w:color w:val="4DA4D8" w:themeColor="accent3" w:themeTint="99"/>
        </w:rPr>
      </w:pPr>
      <w:bookmarkStart w:id="7" w:name="_Toc514841312"/>
      <w:bookmarkStart w:id="8" w:name="_Toc515648495"/>
      <w:r w:rsidRPr="001772E2">
        <w:rPr>
          <w:color w:val="4DA4D8" w:themeColor="accent3" w:themeTint="99"/>
        </w:rPr>
        <w:t>Conceptos</w:t>
      </w:r>
      <w:bookmarkEnd w:id="7"/>
      <w:bookmarkEnd w:id="8"/>
    </w:p>
    <w:p w:rsidR="00541272" w:rsidRPr="00453934" w:rsidRDefault="00541272" w:rsidP="00453934">
      <w:pPr>
        <w:pStyle w:val="Ttulo3"/>
        <w:rPr>
          <w:color w:val="4DA4D8" w:themeColor="accent3" w:themeTint="99"/>
        </w:rPr>
      </w:pPr>
      <w:bookmarkStart w:id="9" w:name="_Toc504910254"/>
      <w:bookmarkStart w:id="10" w:name="_Toc514841313"/>
      <w:bookmarkStart w:id="11" w:name="_Toc515648496"/>
      <w:r w:rsidRPr="00453934">
        <w:rPr>
          <w:color w:val="4DA4D8" w:themeColor="accent3" w:themeTint="99"/>
        </w:rPr>
        <w:t>¿ QUÉ ES EL PROTOCOLO TCP / IP ?</w:t>
      </w:r>
      <w:bookmarkEnd w:id="9"/>
      <w:bookmarkEnd w:id="10"/>
      <w:bookmarkEnd w:id="11"/>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TCP (Transmission Control Protocol) se encarga de controlar, ordenar y manejar los datos asegurando que llegan al destino todos los paquetes.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IP (Internet Protocol) se encarga de enviar los paquetes al destino correcto.</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TCP actúa tanto de emisor como de receptor de paquetes, este protocolo divide la información a enviar en paquetes, enviándolos por separado y reenviando en caso de que alguno no llegue correctamente. El TCP cliente tendrá la función de ordenar estos paquetes para conseguir la información, esto se hace gracias a los números de secuencia de cabecera de 32 bits de cada uno de los paquetes.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Otros campos de la cabecera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además de los números de secuencia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son los puertos que se diferencian en puertos Source port (puerto origen) y Destination port (puerto destino) indicados con 16 bits y reconocidos en : </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Puertos conocidos(0-1023)</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Registrados(1024-49151)</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Privados(49152-65535)</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lastRenderedPageBreak/>
        <w:t>Los puertos pueden estar en 3 estados : filtrado , en caso de tener un firewall que lo bloquee, abierto o cerrado.</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A la técnica de detectar puertos abiertos se le denomina Port Scan (Escaneo de puertos)</w:t>
      </w:r>
      <w:r w:rsidR="00DA7AAD" w:rsidRPr="003832CC">
        <w:rPr>
          <w:rFonts w:eastAsiaTheme="minorHAnsi" w:cs="Times New Roman"/>
          <w:color w:val="000000"/>
          <w:szCs w:val="24"/>
          <w:lang w:eastAsia="en-US"/>
        </w:rPr>
        <w:t>. S</w:t>
      </w:r>
      <w:r w:rsidRPr="003832CC">
        <w:rPr>
          <w:rFonts w:eastAsiaTheme="minorHAnsi" w:cs="Times New Roman"/>
          <w:color w:val="000000"/>
          <w:szCs w:val="24"/>
          <w:lang w:eastAsia="en-US"/>
        </w:rPr>
        <w:t xml:space="preserve">e suele realizar con fines de seguridad pero también proporciona la suficiente información como para acceder a una maquina explotando posibles fallos de aplicaciones. </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La cabecera TCP cuenta también con 6 flags cada uno de ellos de 1 bit siendo de valores 0 o 1, estos flags son SYN, ACK, RST, PSH, URG y FIN.</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En los paquetes con flag ACK se añade un número de 32 bits.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Los flags tienen estás funciones: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FF0000"/>
          <w:szCs w:val="24"/>
          <w:lang w:eastAsia="en-US"/>
        </w:rPr>
      </w:pPr>
      <w:r w:rsidRPr="003832CC">
        <w:rPr>
          <w:rFonts w:eastAsiaTheme="minorHAnsi" w:cs="Times New Roman"/>
          <w:color w:val="000000"/>
          <w:szCs w:val="24"/>
          <w:lang w:eastAsia="en-US"/>
        </w:rPr>
        <w:t>SYN (Synchronize)-&gt; inicia la conexión TCP.</w:t>
      </w:r>
    </w:p>
    <w:p w:rsidR="00541272" w:rsidRPr="003832CC" w:rsidRDefault="00541272" w:rsidP="001772E2">
      <w:pPr>
        <w:autoSpaceDE w:val="0"/>
        <w:autoSpaceDN w:val="0"/>
        <w:adjustRightInd w:val="0"/>
        <w:spacing w:after="0" w:line="240" w:lineRule="auto"/>
        <w:rPr>
          <w:rFonts w:eastAsiaTheme="minorHAnsi" w:cs="Times New Roman"/>
          <w:color w:val="FF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ACK (Acknowledgement)-&gt; se ocupa de realizar confirmaciones.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RST (Reset)-&gt; se ocupar de reiniciar conexiones debido a paquetes corruptos o a SYN duplicados o retardados.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PSH (Push)-&gt; se ocupa de forzar envíos inmediatos de datos.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URG (Urgent)-&gt; se ocupa de definir un bloque de datos como urgente.</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Helvetica Neue"/>
          <w:color w:val="000000"/>
          <w:lang w:eastAsia="en-US"/>
        </w:rPr>
      </w:pPr>
      <w:r w:rsidRPr="003832CC">
        <w:rPr>
          <w:rFonts w:eastAsiaTheme="minorHAnsi" w:cs="Times New Roman"/>
          <w:color w:val="000000"/>
          <w:szCs w:val="24"/>
          <w:lang w:eastAsia="en-US"/>
        </w:rPr>
        <w:t>FIN (Finalize)-&gt; se ocupa de finalizar la conexión.</w:t>
      </w:r>
      <w:r w:rsidRPr="003832CC">
        <w:rPr>
          <w:rFonts w:eastAsiaTheme="minorHAnsi" w:cs="Helvetica Neue"/>
          <w:color w:val="000000"/>
          <w:lang w:eastAsia="en-US"/>
        </w:rPr>
        <w:fldChar w:fldCharType="begin"/>
      </w:r>
      <w:r w:rsidRPr="003832CC">
        <w:rPr>
          <w:rFonts w:eastAsiaTheme="minorHAnsi" w:cs="Helvetica Neue"/>
          <w:color w:val="000000"/>
          <w:lang w:eastAsia="en-US"/>
        </w:rPr>
        <w:instrText xml:space="preserve"> ADDIN ZOTERO_ITEM CSL_CITATION {"citationID":"W7YU5HCO","properties":{"formattedCitation":"[2]","plainCitation":"[2]","noteIndex":0},"citationItems":[{"id":25,"uris":["http://zotero.org/users/local/Wv4hidzq/items/QBYAXZLN"],"uri":["http://zotero.org/users/local/Wv4hidzq/items/QBYAXZLN"],"itemData":{"id":25,"type":"article","title":"Introduccion_a_TCPIP.pdf","URL":"http://www.um.es/docencia/barzana/DIVULGACION/INFORMATICA/Introduccion_a_TCPIP.pdf","accessed":{"date-parts":[["2018",5,15]]}}}],"schema":"https://github.com/citation-style-language/schema/raw/master/csl-citation.json"} </w:instrText>
      </w:r>
      <w:r w:rsidRPr="003832CC">
        <w:rPr>
          <w:rFonts w:eastAsiaTheme="minorHAnsi" w:cs="Helvetica Neue"/>
          <w:color w:val="000000"/>
          <w:lang w:eastAsia="en-US"/>
        </w:rPr>
        <w:fldChar w:fldCharType="separate"/>
      </w:r>
      <w:r w:rsidRPr="003832CC">
        <w:rPr>
          <w:rFonts w:eastAsiaTheme="minorHAnsi" w:cs="Helvetica Neue"/>
          <w:noProof/>
          <w:color w:val="000000"/>
          <w:lang w:eastAsia="en-US"/>
        </w:rPr>
        <w:t>[2]</w:t>
      </w:r>
      <w:r w:rsidRPr="003832CC">
        <w:rPr>
          <w:rFonts w:eastAsiaTheme="minorHAnsi" w:cs="Helvetica Neue"/>
          <w:color w:val="000000"/>
          <w:lang w:eastAsia="en-US"/>
        </w:rPr>
        <w:fldChar w:fldCharType="end"/>
      </w:r>
    </w:p>
    <w:p w:rsidR="00541272" w:rsidRPr="00E16CB2" w:rsidRDefault="00541272" w:rsidP="001772E2"/>
    <w:p w:rsidR="00541272" w:rsidRPr="003C080C" w:rsidRDefault="00541272" w:rsidP="00453934">
      <w:pPr>
        <w:pStyle w:val="Ttulo3"/>
        <w:rPr>
          <w:color w:val="4DA4D8" w:themeColor="accent3" w:themeTint="99"/>
        </w:rPr>
      </w:pPr>
      <w:bookmarkStart w:id="12" w:name="_Toc514841314"/>
      <w:bookmarkStart w:id="13" w:name="_Toc515648497"/>
      <w:r w:rsidRPr="003C080C">
        <w:rPr>
          <w:color w:val="4DA4D8" w:themeColor="accent3" w:themeTint="99"/>
        </w:rPr>
        <w:t>PROTOCOLO DE NEGOCIACIÓN EN 3 PASOS O 3-WAY HANDSHAKE</w:t>
      </w:r>
      <w:bookmarkEnd w:id="12"/>
      <w:bookmarkEnd w:id="13"/>
      <w:r w:rsidRPr="003C080C">
        <w:rPr>
          <w:color w:val="4DA4D8" w:themeColor="accent3" w:themeTint="99"/>
        </w:rPr>
        <w:t xml:space="preserve"> </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Las conexiones TCP se componen de tres etapas: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E</w:t>
      </w:r>
      <w:r w:rsidR="00541272" w:rsidRPr="00F573F4">
        <w:rPr>
          <w:rFonts w:eastAsiaTheme="minorHAnsi" w:cs="Helvetica Neue"/>
          <w:color w:val="000000"/>
          <w:lang w:eastAsia="en-US"/>
        </w:rPr>
        <w:t>stablecer conexión</w:t>
      </w: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T</w:t>
      </w:r>
      <w:r w:rsidR="00541272" w:rsidRPr="00F573F4">
        <w:rPr>
          <w:rFonts w:eastAsiaTheme="minorHAnsi" w:cs="Helvetica Neue"/>
          <w:color w:val="000000"/>
          <w:lang w:eastAsia="en-US"/>
        </w:rPr>
        <w:t>ransferencia de datos</w:t>
      </w: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F</w:t>
      </w:r>
      <w:r w:rsidR="00541272" w:rsidRPr="00F573F4">
        <w:rPr>
          <w:rFonts w:eastAsiaTheme="minorHAnsi" w:cs="Helvetica Neue"/>
          <w:color w:val="000000"/>
          <w:lang w:eastAsia="en-US"/>
        </w:rPr>
        <w:t>in de conexión</w:t>
      </w:r>
    </w:p>
    <w:p w:rsidR="00BA13E3" w:rsidRDefault="00BA13E3" w:rsidP="001772E2">
      <w:pPr>
        <w:autoSpaceDE w:val="0"/>
        <w:autoSpaceDN w:val="0"/>
        <w:adjustRightInd w:val="0"/>
        <w:spacing w:after="0" w:line="240" w:lineRule="auto"/>
        <w:rPr>
          <w:rFonts w:eastAsiaTheme="minorHAnsi" w:cs="Helvetica Neue"/>
          <w:b/>
          <w:color w:val="4DA4D8" w:themeColor="accent3" w:themeTint="99"/>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ESTABLECIMIENTO DE LA CONEXIÓN</w:t>
      </w:r>
    </w:p>
    <w:p w:rsidR="00BA13E3" w:rsidRDefault="00BA13E3" w:rsidP="001772E2">
      <w:pPr>
        <w:autoSpaceDE w:val="0"/>
        <w:autoSpaceDN w:val="0"/>
        <w:adjustRightInd w:val="0"/>
        <w:spacing w:after="0" w:line="240" w:lineRule="auto"/>
        <w:rPr>
          <w:rFonts w:eastAsiaTheme="minorHAnsi" w:cs="Helvetica Neue"/>
          <w:color w:val="000000"/>
          <w:lang w:eastAsia="en-US"/>
        </w:rPr>
      </w:pPr>
    </w:p>
    <w:p w:rsidR="00541272"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Normalmente en las conexiones una de las entidades o hosts se queda en escucha de nuevas conexiones, llamándose a esto abertura pasiva y determinando el lado servidor de una conexión.</w:t>
      </w:r>
    </w:p>
    <w:p w:rsidR="001772E2" w:rsidRPr="00F573F4" w:rsidRDefault="001772E2" w:rsidP="001772E2">
      <w:pPr>
        <w:autoSpaceDE w:val="0"/>
        <w:autoSpaceDN w:val="0"/>
        <w:adjustRightInd w:val="0"/>
        <w:spacing w:after="0" w:line="240" w:lineRule="auto"/>
        <w:rPr>
          <w:rFonts w:eastAsiaTheme="minorHAnsi" w:cs="Helvetica Neue"/>
          <w:color w:val="000000"/>
          <w:lang w:eastAsia="en-US"/>
        </w:rPr>
      </w:pPr>
    </w:p>
    <w:p w:rsidR="00777F7E"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 xml:space="preserve">El lado cliente realiza una apertura activa de un puerto enviando un paquete SYN (bit de control  que se utiliza para sincronizar los números de secuencia) inicial al servidor. En el lado del servidor se comprueba que el puerto está abierto, en caso </w:t>
      </w:r>
      <w:r w:rsidRPr="00F573F4">
        <w:rPr>
          <w:rFonts w:eastAsiaTheme="minorHAnsi" w:cs="Helvetica Neue"/>
          <w:color w:val="000000"/>
          <w:lang w:eastAsia="en-US"/>
        </w:rPr>
        <w:lastRenderedPageBreak/>
        <w:t>de no estarlo se envía un paquete con el flag RST (bit de paquete que rechaza el intento de conexión). Si el puerto está abierto el servidor responderá a la petición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SYN con un paquete SYN/ACK (el paquete ACK o acknowledgement  informa sobre la confirmación de la recepción de mensaje). Finalmente el cliente responderá con un paquete ACK completando el establecimiento de conexión.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Existe un número de secuencia generado por cada lado ayudando a que se puedan establecer las conexiones.</w:t>
      </w:r>
    </w:p>
    <w:p w:rsidR="006424BD" w:rsidRPr="00F573F4" w:rsidRDefault="006424BD"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TRANSFERENCIA DE DATOS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Durante esta etapa entran a hacer su función los números de secuencia TCP</w:t>
      </w:r>
      <w:r w:rsidR="00DA7AAD">
        <w:rPr>
          <w:rFonts w:eastAsiaTheme="minorHAnsi" w:cs="Helvetica Neue"/>
          <w:color w:val="000000"/>
          <w:lang w:eastAsia="en-US"/>
        </w:rPr>
        <w:t>,</w:t>
      </w:r>
      <w:r w:rsidRPr="00F573F4">
        <w:rPr>
          <w:rFonts w:eastAsiaTheme="minorHAnsi" w:cs="Helvetica Neue"/>
          <w:color w:val="000000"/>
          <w:lang w:eastAsia="en-US"/>
        </w:rPr>
        <w:t xml:space="preserve"> cuya función es la identificación de los paquetes de datos</w:t>
      </w:r>
      <w:r w:rsidR="00DA7AAD">
        <w:rPr>
          <w:rFonts w:eastAsiaTheme="minorHAnsi" w:cs="Helvetica Neue"/>
          <w:color w:val="000000"/>
          <w:lang w:eastAsia="en-US"/>
        </w:rPr>
        <w:t>,</w:t>
      </w:r>
      <w:r w:rsidRPr="00F573F4">
        <w:rPr>
          <w:rFonts w:eastAsiaTheme="minorHAnsi" w:cs="Helvetica Neue"/>
          <w:color w:val="000000"/>
          <w:lang w:eastAsia="en-US"/>
        </w:rPr>
        <w:t xml:space="preserve"> permitiendo ordenarlos y</w:t>
      </w:r>
      <w:r w:rsidR="00DA7AAD">
        <w:rPr>
          <w:rFonts w:eastAsiaTheme="minorHAnsi" w:cs="Helvetica Neue"/>
          <w:color w:val="000000"/>
          <w:lang w:eastAsia="en-US"/>
        </w:rPr>
        <w:t xml:space="preserve"> a la vez detectando duplicados. L</w:t>
      </w:r>
      <w:r w:rsidRPr="00F573F4">
        <w:rPr>
          <w:rFonts w:eastAsiaTheme="minorHAnsi" w:cs="Helvetica Neue"/>
          <w:color w:val="000000"/>
          <w:lang w:eastAsia="en-US"/>
        </w:rPr>
        <w:t>os checksums cuya función es la detección de errores y las confirmaciones o asentimientos y temporizadores cuya función es la confirmación de paquetes recibidos y la detección de pérdidas o retrasos.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FIN DE CONEXIÓN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732C8E"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Envío de segmentos FIN y ACK.</w:t>
      </w:r>
    </w:p>
    <w:bookmarkStart w:id="14" w:name="_Toc515648498"/>
    <w:p w:rsidR="00541272" w:rsidRDefault="00F54F02" w:rsidP="001772E2">
      <w:pPr>
        <w:pStyle w:val="Ttulo3"/>
        <w:numPr>
          <w:ilvl w:val="3"/>
          <w:numId w:val="18"/>
        </w:numPr>
        <w:ind w:left="0" w:firstLine="0"/>
        <w:rPr>
          <w:color w:val="4DA4D8" w:themeColor="accent3" w:themeTint="99"/>
        </w:rPr>
      </w:pPr>
      <w:r>
        <w:rPr>
          <w:noProof/>
        </w:rPr>
        <mc:AlternateContent>
          <mc:Choice Requires="wps">
            <w:drawing>
              <wp:anchor distT="0" distB="0" distL="114300" distR="114300" simplePos="0" relativeHeight="251659264" behindDoc="0" locked="0" layoutInCell="1" allowOverlap="1" wp14:anchorId="17631140" wp14:editId="4E999180">
                <wp:simplePos x="0" y="0"/>
                <wp:positionH relativeFrom="column">
                  <wp:posOffset>-727710</wp:posOffset>
                </wp:positionH>
                <wp:positionV relativeFrom="paragraph">
                  <wp:posOffset>4577930</wp:posOffset>
                </wp:positionV>
                <wp:extent cx="6351905" cy="186690"/>
                <wp:effectExtent l="0" t="0" r="0" b="3810"/>
                <wp:wrapSquare wrapText="bothSides"/>
                <wp:docPr id="1" name="Cuadro de texto 1"/>
                <wp:cNvGraphicFramePr/>
                <a:graphic xmlns:a="http://schemas.openxmlformats.org/drawingml/2006/main">
                  <a:graphicData uri="http://schemas.microsoft.com/office/word/2010/wordprocessingShape">
                    <wps:wsp>
                      <wps:cNvSpPr txBox="1"/>
                      <wps:spPr>
                        <a:xfrm>
                          <a:off x="0" y="0"/>
                          <a:ext cx="6351905" cy="186690"/>
                        </a:xfrm>
                        <a:prstGeom prst="rect">
                          <a:avLst/>
                        </a:prstGeom>
                        <a:solidFill>
                          <a:prstClr val="white"/>
                        </a:solidFill>
                        <a:ln>
                          <a:noFill/>
                        </a:ln>
                      </wps:spPr>
                      <wps:txbx>
                        <w:txbxContent>
                          <w:p w:rsidR="005A4674" w:rsidRPr="00EF6D64" w:rsidRDefault="005A4674" w:rsidP="0063125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5" w:name="_Toc514947076"/>
                            <w:bookmarkStart w:id="16" w:name="_Toc514947094"/>
                            <w:bookmarkStart w:id="17" w:name="_Toc515561212"/>
                            <w:bookmarkStart w:id="18" w:name="_Toc515646325"/>
                            <w:r>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-3-Way Handshake Wireshark</w:t>
                            </w:r>
                            <w:bookmarkEnd w:id="15"/>
                            <w:bookmarkEnd w:id="16"/>
                            <w:r>
                              <w:t>. Fuente: propia</w:t>
                            </w:r>
                            <w:bookmarkEnd w:id="17"/>
                            <w:bookmarkEnd w:id="18"/>
                          </w:p>
                          <w:p w:rsidR="005A4674" w:rsidRPr="001D7788" w:rsidRDefault="005A4674" w:rsidP="00155624">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631140" id="_x0000_t202" coordsize="21600,21600" o:spt="202" path="m,l,21600r21600,l21600,xe">
                <v:stroke joinstyle="miter"/>
                <v:path gradientshapeok="t" o:connecttype="rect"/>
              </v:shapetype>
              <v:shape id="Cuadro de texto 1" o:spid="_x0000_s1026" type="#_x0000_t202" style="position:absolute;left:0;text-align:left;margin-left:-57.3pt;margin-top:360.45pt;width:500.15pt;height:14.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" stroked="f">
                <v:textbox inset="0,0,0,0">
                  <w:txbxContent>
                    <w:p w:rsidR="005A4674" w:rsidRPr="00EF6D64" w:rsidRDefault="005A4674" w:rsidP="0063125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9" w:name="_Toc514947076"/>
                      <w:bookmarkStart w:id="20" w:name="_Toc514947094"/>
                      <w:bookmarkStart w:id="21" w:name="_Toc515561212"/>
                      <w:bookmarkStart w:id="22" w:name="_Toc515646325"/>
                      <w:r>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-3-Way Handshake Wireshark</w:t>
                      </w:r>
                      <w:bookmarkEnd w:id="19"/>
                      <w:bookmarkEnd w:id="20"/>
                      <w:r>
                        <w:t>. Fuente: propia</w:t>
                      </w:r>
                      <w:bookmarkEnd w:id="21"/>
                      <w:bookmarkEnd w:id="22"/>
                    </w:p>
                    <w:p w:rsidR="005A4674" w:rsidRPr="001D7788" w:rsidRDefault="005A4674" w:rsidP="00155624">
                      <w:pPr>
                        <w:pStyle w:val="Descripcin"/>
                        <w:jc w:val="center"/>
                        <w:rPr>
                          <w:rFonts w:ascii="Helvetica Neue" w:eastAsiaTheme="minorHAnsi" w:hAnsi="Helvetica Neue" w:cs="Helvetica Neue"/>
                          <w:noProof/>
                          <w:color w:val="F07F09" w:themeColor="accent1"/>
                          <w:szCs w:val="22"/>
                          <w:lang w:eastAsia="en-US"/>
                        </w:rPr>
                      </w:pPr>
                    </w:p>
                  </w:txbxContent>
                </v:textbox>
                <w10:wrap type="square"/>
              </v:shape>
            </w:pict>
          </mc:Fallback>
        </mc:AlternateContent>
      </w:r>
      <w:r w:rsidR="00541272">
        <w:rPr>
          <w:color w:val="4DA4D8" w:themeColor="accent3" w:themeTint="99"/>
        </w:rPr>
        <w:t>EJEMPLIFICACIÓN CON WIRESHARK</w:t>
      </w:r>
      <w:bookmarkEnd w:id="14"/>
    </w:p>
    <w:p w:rsidR="00F54F02" w:rsidRDefault="00F54F02" w:rsidP="001772E2"/>
    <w:p w:rsidR="009847DB" w:rsidRDefault="00D0573B" w:rsidP="001772E2">
      <w:r w:rsidRPr="00362434">
        <w:rPr>
          <w:rFonts w:ascii="Helvetica Neue" w:eastAsiaTheme="minorHAnsi" w:hAnsi="Helvetica Neue" w:cs="Helvetica Neue"/>
          <w:i/>
          <w:noProof/>
          <w:color w:val="F07F09" w:themeColor="accent1"/>
          <w:lang w:eastAsia="en-US"/>
        </w:rPr>
        <w:drawing>
          <wp:anchor distT="0" distB="0" distL="114300" distR="114300" simplePos="0" relativeHeight="251657216" behindDoc="0" locked="0" layoutInCell="1" allowOverlap="1" wp14:anchorId="15D5A971" wp14:editId="40D20D12">
            <wp:simplePos x="0" y="0"/>
            <wp:positionH relativeFrom="column">
              <wp:posOffset>-635</wp:posOffset>
            </wp:positionH>
            <wp:positionV relativeFrom="paragraph">
              <wp:posOffset>146685</wp:posOffset>
            </wp:positionV>
            <wp:extent cx="5115560" cy="3181985"/>
            <wp:effectExtent l="0" t="0" r="2540" b="571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png"/>
                    <pic:cNvPicPr/>
                  </pic:nvPicPr>
                  <pic:blipFill rotWithShape="1">
                    <a:blip r:embed="rId66" cstate="print">
                      <a:extLst>
                        <a:ext uri="{28A0092B-C50C-407E-A947-70E740481C1C}">
                          <a14:useLocalDpi xmlns:a14="http://schemas.microsoft.com/office/drawing/2010/main" val="0"/>
                        </a:ext>
                      </a:extLst>
                    </a:blip>
                    <a:srcRect l="1155" t="709" r="1274" b="2532"/>
                    <a:stretch/>
                  </pic:blipFill>
                  <pic:spPr bwMode="auto">
                    <a:xfrm>
                      <a:off x="0" y="0"/>
                      <a:ext cx="5115560" cy="318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02" w:rsidRDefault="00F54F02" w:rsidP="001772E2"/>
    <w:p w:rsidR="00F54F02" w:rsidRDefault="009E31F9" w:rsidP="001772E2">
      <w:r>
        <w:rPr>
          <w:noProof/>
        </w:rPr>
        <w:lastRenderedPageBreak/>
        <mc:AlternateContent>
          <mc:Choice Requires="wps">
            <w:drawing>
              <wp:anchor distT="0" distB="0" distL="114300" distR="114300" simplePos="0" relativeHeight="251667456" behindDoc="0" locked="0" layoutInCell="1" allowOverlap="1" wp14:anchorId="78C560F8" wp14:editId="47260FC4">
                <wp:simplePos x="0" y="0"/>
                <wp:positionH relativeFrom="column">
                  <wp:posOffset>797498</wp:posOffset>
                </wp:positionH>
                <wp:positionV relativeFrom="paragraph">
                  <wp:posOffset>494925</wp:posOffset>
                </wp:positionV>
                <wp:extent cx="3816350" cy="206375"/>
                <wp:effectExtent l="0" t="0" r="6350" b="0"/>
                <wp:wrapTopAndBottom/>
                <wp:docPr id="10" name="Cuadro de texto 10"/>
                <wp:cNvGraphicFramePr/>
                <a:graphic xmlns:a="http://schemas.openxmlformats.org/drawingml/2006/main">
                  <a:graphicData uri="http://schemas.microsoft.com/office/word/2010/wordprocessingShape">
                    <wps:wsp>
                      <wps:cNvSpPr txBox="1"/>
                      <wps:spPr>
                        <a:xfrm>
                          <a:off x="0" y="0"/>
                          <a:ext cx="3816350" cy="206375"/>
                        </a:xfrm>
                        <a:prstGeom prst="rect">
                          <a:avLst/>
                        </a:prstGeom>
                        <a:solidFill>
                          <a:prstClr val="white"/>
                        </a:solidFill>
                        <a:ln>
                          <a:noFill/>
                        </a:ln>
                      </wps:spPr>
                      <wps:txbx>
                        <w:txbxContent>
                          <w:p w:rsidR="005A4674" w:rsidRPr="00EF6D64" w:rsidRDefault="005A4674"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9" w:name="_Toc514947078"/>
                            <w:bookmarkStart w:id="20" w:name="_Toc514947096"/>
                            <w:bookmarkStart w:id="21" w:name="_Toc515561213"/>
                            <w:bookmarkStart w:id="22" w:name="_Toc515646326"/>
                            <w:r>
                              <w:rPr>
                                <w:rFonts w:eastAsiaTheme="minorHAnsi" w:cs="Helvetica Neue"/>
                                <w:b/>
                                <w:i w:val="0"/>
                                <w:noProof/>
                                <w:color w:val="4DA4D8" w:themeColor="accent3" w:themeTint="99"/>
                                <w:lang w:eastAsia="en-US"/>
                              </w:rPr>
                              <w:t>2</w:t>
                            </w:r>
                            <w:r w:rsidRPr="00C70B2E">
                              <w:rPr>
                                <w:rFonts w:eastAsiaTheme="minorHAnsi" w:cs="Helvetica Neue"/>
                                <w:b/>
                                <w:i w:val="0"/>
                                <w:noProof/>
                                <w:color w:val="4DA4D8" w:themeColor="accent3" w:themeTint="99"/>
                                <w:lang w:eastAsia="en-US"/>
                              </w:rPr>
                              <w:fldChar w:fldCharType="end"/>
                            </w:r>
                            <w:r>
                              <w:t>-</w:t>
                            </w:r>
                            <w:bookmarkEnd w:id="19"/>
                            <w:bookmarkEnd w:id="20"/>
                            <w:r w:rsidRPr="009E31F9">
                              <w:t>Paquete SYN. Fuente: propia</w:t>
                            </w:r>
                            <w:bookmarkEnd w:id="21"/>
                            <w:bookmarkEnd w:id="22"/>
                          </w:p>
                          <w:p w:rsidR="005A4674" w:rsidRPr="0058398E" w:rsidRDefault="005A4674" w:rsidP="009847DB">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60F8" id="Cuadro de texto 10" o:spid="_x0000_s1027" type="#_x0000_t202" style="position:absolute;left:0;text-align:left;margin-left:62.8pt;margin-top:38.95pt;width:300.5pt;height:16.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" stroked="f">
                <v:textbox inset="0,0,0,0">
                  <w:txbxContent>
                    <w:p w:rsidR="005A4674" w:rsidRPr="00EF6D64" w:rsidRDefault="005A4674"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7" w:name="_Toc514947078"/>
                      <w:bookmarkStart w:id="28" w:name="_Toc514947096"/>
                      <w:bookmarkStart w:id="29" w:name="_Toc515561213"/>
                      <w:bookmarkStart w:id="30" w:name="_Toc515646326"/>
                      <w:r>
                        <w:rPr>
                          <w:rFonts w:eastAsiaTheme="minorHAnsi" w:cs="Helvetica Neue"/>
                          <w:b/>
                          <w:i w:val="0"/>
                          <w:noProof/>
                          <w:color w:val="4DA4D8" w:themeColor="accent3" w:themeTint="99"/>
                          <w:lang w:eastAsia="en-US"/>
                        </w:rPr>
                        <w:t>2</w:t>
                      </w:r>
                      <w:r w:rsidRPr="00C70B2E">
                        <w:rPr>
                          <w:rFonts w:eastAsiaTheme="minorHAnsi" w:cs="Helvetica Neue"/>
                          <w:b/>
                          <w:i w:val="0"/>
                          <w:noProof/>
                          <w:color w:val="4DA4D8" w:themeColor="accent3" w:themeTint="99"/>
                          <w:lang w:eastAsia="en-US"/>
                        </w:rPr>
                        <w:fldChar w:fldCharType="end"/>
                      </w:r>
                      <w:r>
                        <w:t>-</w:t>
                      </w:r>
                      <w:bookmarkEnd w:id="27"/>
                      <w:bookmarkEnd w:id="28"/>
                      <w:r w:rsidRPr="009E31F9">
                        <w:t>Paquete SYN. Fuente: propia</w:t>
                      </w:r>
                      <w:bookmarkEnd w:id="29"/>
                      <w:bookmarkEnd w:id="30"/>
                    </w:p>
                    <w:p w:rsidR="005A4674" w:rsidRPr="0058398E" w:rsidRDefault="005A4674" w:rsidP="009847DB">
                      <w:pPr>
                        <w:pStyle w:val="Descripcin"/>
                        <w:jc w:val="center"/>
                        <w:rPr>
                          <w:rFonts w:ascii="Helvetica Neue" w:eastAsiaTheme="minorHAnsi" w:hAnsi="Helvetica Neue" w:cs="Helvetica Neue"/>
                          <w:noProof/>
                          <w:color w:val="F07F09" w:themeColor="accent1"/>
                          <w:szCs w:val="22"/>
                          <w:lang w:eastAsia="en-US"/>
                        </w:rPr>
                      </w:pPr>
                    </w:p>
                  </w:txbxContent>
                </v:textbox>
                <w10:wrap type="topAndBottom"/>
              </v:shape>
            </w:pict>
          </mc:Fallback>
        </mc:AlternateContent>
      </w:r>
      <w:r w:rsidR="00D0573B">
        <w:rPr>
          <w:noProof/>
        </w:rPr>
        <w:drawing>
          <wp:anchor distT="0" distB="0" distL="114300" distR="114300" simplePos="0" relativeHeight="251810816" behindDoc="0" locked="0" layoutInCell="1" allowOverlap="1" wp14:anchorId="36ECB00D">
            <wp:simplePos x="0" y="0"/>
            <wp:positionH relativeFrom="column">
              <wp:posOffset>-671979</wp:posOffset>
            </wp:positionH>
            <wp:positionV relativeFrom="paragraph">
              <wp:posOffset>302260</wp:posOffset>
            </wp:positionV>
            <wp:extent cx="6809740" cy="97790"/>
            <wp:effectExtent l="0" t="0" r="0" b="381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N 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09740" cy="97790"/>
                    </a:xfrm>
                    <a:prstGeom prst="rect">
                      <a:avLst/>
                    </a:prstGeom>
                  </pic:spPr>
                </pic:pic>
              </a:graphicData>
            </a:graphic>
            <wp14:sizeRelH relativeFrom="page">
              <wp14:pctWidth>0</wp14:pctWidth>
            </wp14:sizeRelH>
            <wp14:sizeRelV relativeFrom="page">
              <wp14:pctHeight>0</wp14:pctHeight>
            </wp14:sizeRelV>
          </wp:anchor>
        </w:drawing>
      </w:r>
    </w:p>
    <w:p w:rsidR="009847DB" w:rsidRDefault="009E31F9" w:rsidP="001772E2">
      <w:pPr>
        <w:tabs>
          <w:tab w:val="left" w:pos="5311"/>
        </w:tabs>
      </w:pPr>
      <w:r>
        <w:rPr>
          <w:noProof/>
        </w:rPr>
        <mc:AlternateContent>
          <mc:Choice Requires="wps">
            <w:drawing>
              <wp:anchor distT="0" distB="0" distL="114300" distR="114300" simplePos="0" relativeHeight="251663360" behindDoc="0" locked="0" layoutInCell="1" allowOverlap="1" wp14:anchorId="7AF0332D" wp14:editId="6BE84D57">
                <wp:simplePos x="0" y="0"/>
                <wp:positionH relativeFrom="column">
                  <wp:posOffset>-1066956</wp:posOffset>
                </wp:positionH>
                <wp:positionV relativeFrom="paragraph">
                  <wp:posOffset>2174282</wp:posOffset>
                </wp:positionV>
                <wp:extent cx="7436485" cy="186690"/>
                <wp:effectExtent l="0" t="0" r="5715" b="3810"/>
                <wp:wrapTopAndBottom/>
                <wp:docPr id="9" name="Cuadro de texto 9"/>
                <wp:cNvGraphicFramePr/>
                <a:graphic xmlns:a="http://schemas.openxmlformats.org/drawingml/2006/main">
                  <a:graphicData uri="http://schemas.microsoft.com/office/word/2010/wordprocessingShape">
                    <wps:wsp>
                      <wps:cNvSpPr txBox="1"/>
                      <wps:spPr>
                        <a:xfrm>
                          <a:off x="0" y="0"/>
                          <a:ext cx="7436485" cy="186690"/>
                        </a:xfrm>
                        <a:prstGeom prst="rect">
                          <a:avLst/>
                        </a:prstGeom>
                        <a:solidFill>
                          <a:prstClr val="white"/>
                        </a:solidFill>
                        <a:ln>
                          <a:noFill/>
                        </a:ln>
                      </wps:spPr>
                      <wps:txbx>
                        <w:txbxContent>
                          <w:p w:rsidR="005A4674" w:rsidRPr="00EF6D64" w:rsidRDefault="005A4674" w:rsidP="008C24F2">
                            <w:pPr>
                              <w:pStyle w:val="Descripcin"/>
                              <w:ind w:firstLine="709"/>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3" w:name="_Toc514947077"/>
                            <w:bookmarkStart w:id="24" w:name="_Toc514947095"/>
                            <w:bookmarkStart w:id="25" w:name="_Toc515561214"/>
                            <w:bookmarkStart w:id="26" w:name="_Toc515646327"/>
                            <w:r>
                              <w:rPr>
                                <w:b/>
                                <w:i w:val="0"/>
                                <w:noProof/>
                                <w:color w:val="4DA4D8" w:themeColor="accent3" w:themeTint="99"/>
                              </w:rPr>
                              <w:t>3</w:t>
                            </w:r>
                            <w:r w:rsidRPr="009847DB">
                              <w:rPr>
                                <w:b/>
                                <w:i w:val="0"/>
                                <w:noProof/>
                                <w:color w:val="4DA4D8" w:themeColor="accent3" w:themeTint="99"/>
                              </w:rPr>
                              <w:fldChar w:fldCharType="end"/>
                            </w:r>
                            <w:bookmarkEnd w:id="23"/>
                            <w:bookmarkEnd w:id="24"/>
                            <w:r>
                              <w:t>-Flag SYN. Fuente: propia</w:t>
                            </w:r>
                            <w:bookmarkEnd w:id="25"/>
                            <w:bookmarkEnd w:id="26"/>
                          </w:p>
                          <w:p w:rsidR="005A4674" w:rsidRPr="00DE3A05" w:rsidRDefault="005A4674"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0332D" id="Cuadro de texto 9" o:spid="_x0000_s1028" type="#_x0000_t202" style="position:absolute;left:0;text-align:left;margin-left:-84pt;margin-top:171.2pt;width:585.55pt;height:14.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" stroked="f">
                <v:textbox inset="0,0,0,0">
                  <w:txbxContent>
                    <w:p w:rsidR="005A4674" w:rsidRPr="00EF6D64" w:rsidRDefault="005A4674" w:rsidP="008C24F2">
                      <w:pPr>
                        <w:pStyle w:val="Descripcin"/>
                        <w:ind w:firstLine="709"/>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35" w:name="_Toc514947077"/>
                      <w:bookmarkStart w:id="36" w:name="_Toc514947095"/>
                      <w:bookmarkStart w:id="37" w:name="_Toc515561214"/>
                      <w:bookmarkStart w:id="38" w:name="_Toc515646327"/>
                      <w:r>
                        <w:rPr>
                          <w:b/>
                          <w:i w:val="0"/>
                          <w:noProof/>
                          <w:color w:val="4DA4D8" w:themeColor="accent3" w:themeTint="99"/>
                        </w:rPr>
                        <w:t>3</w:t>
                      </w:r>
                      <w:r w:rsidRPr="009847DB">
                        <w:rPr>
                          <w:b/>
                          <w:i w:val="0"/>
                          <w:noProof/>
                          <w:color w:val="4DA4D8" w:themeColor="accent3" w:themeTint="99"/>
                        </w:rPr>
                        <w:fldChar w:fldCharType="end"/>
                      </w:r>
                      <w:bookmarkEnd w:id="35"/>
                      <w:bookmarkEnd w:id="36"/>
                      <w:r>
                        <w:t>-Flag SYN. Fuente: propia</w:t>
                      </w:r>
                      <w:bookmarkEnd w:id="37"/>
                      <w:bookmarkEnd w:id="38"/>
                    </w:p>
                    <w:p w:rsidR="005A4674" w:rsidRPr="00DE3A05" w:rsidRDefault="005A4674" w:rsidP="009847DB">
                      <w:pPr>
                        <w:pStyle w:val="Descripcin"/>
                        <w:jc w:val="center"/>
                        <w:rPr>
                          <w:noProof/>
                          <w:szCs w:val="22"/>
                        </w:rPr>
                      </w:pPr>
                    </w:p>
                  </w:txbxContent>
                </v:textbox>
                <w10:wrap type="topAndBottom"/>
              </v:shape>
            </w:pict>
          </mc:Fallback>
        </mc:AlternateContent>
      </w:r>
      <w:r w:rsidR="00D0573B" w:rsidRPr="00362434">
        <w:rPr>
          <w:rFonts w:ascii="Helvetica Neue" w:eastAsiaTheme="minorHAnsi" w:hAnsi="Helvetica Neue" w:cs="Helvetica Neue"/>
          <w:i/>
          <w:noProof/>
          <w:color w:val="F07F09" w:themeColor="accent1"/>
          <w:lang w:eastAsia="en-US"/>
        </w:rPr>
        <w:drawing>
          <wp:anchor distT="0" distB="0" distL="114300" distR="114300" simplePos="0" relativeHeight="251665408" behindDoc="0" locked="0" layoutInCell="1" allowOverlap="1" wp14:anchorId="5748E322" wp14:editId="223E8212">
            <wp:simplePos x="0" y="0"/>
            <wp:positionH relativeFrom="column">
              <wp:posOffset>802005</wp:posOffset>
            </wp:positionH>
            <wp:positionV relativeFrom="paragraph">
              <wp:posOffset>466090</wp:posOffset>
            </wp:positionV>
            <wp:extent cx="3816350" cy="1626235"/>
            <wp:effectExtent l="0" t="0" r="635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N 3.png"/>
                    <pic:cNvPicPr/>
                  </pic:nvPicPr>
                  <pic:blipFill>
                    <a:blip r:embed="rId68">
                      <a:extLst>
                        <a:ext uri="{28A0092B-C50C-407E-A947-70E740481C1C}">
                          <a14:useLocalDpi xmlns:a14="http://schemas.microsoft.com/office/drawing/2010/main" val="0"/>
                        </a:ext>
                      </a:extLst>
                    </a:blip>
                    <a:stretch>
                      <a:fillRect/>
                    </a:stretch>
                  </pic:blipFill>
                  <pic:spPr>
                    <a:xfrm>
                      <a:off x="0" y="0"/>
                      <a:ext cx="3816350" cy="1626235"/>
                    </a:xfrm>
                    <a:prstGeom prst="rect">
                      <a:avLst/>
                    </a:prstGeom>
                  </pic:spPr>
                </pic:pic>
              </a:graphicData>
            </a:graphic>
            <wp14:sizeRelH relativeFrom="page">
              <wp14:pctWidth>0</wp14:pctWidth>
            </wp14:sizeRelH>
            <wp14:sizeRelV relativeFrom="page">
              <wp14:pctHeight>0</wp14:pctHeight>
            </wp14:sizeRelV>
          </wp:anchor>
        </w:drawing>
      </w:r>
      <w:r w:rsidR="009847DB">
        <w:tab/>
      </w:r>
    </w:p>
    <w:p w:rsidR="00D0573B" w:rsidRDefault="00D0573B" w:rsidP="00D0573B">
      <w:pPr>
        <w:keepNext/>
        <w:tabs>
          <w:tab w:val="left" w:pos="4723"/>
          <w:tab w:val="left" w:pos="5357"/>
        </w:tabs>
      </w:pPr>
      <w:r>
        <w:rPr>
          <w:noProof/>
        </w:rPr>
        <w:drawing>
          <wp:anchor distT="0" distB="0" distL="114300" distR="114300" simplePos="0" relativeHeight="251669504" behindDoc="0" locked="0" layoutInCell="1" allowOverlap="1" wp14:anchorId="26B7A8E6" wp14:editId="6ED74F5A">
            <wp:simplePos x="0" y="0"/>
            <wp:positionH relativeFrom="column">
              <wp:posOffset>-766258</wp:posOffset>
            </wp:positionH>
            <wp:positionV relativeFrom="paragraph">
              <wp:posOffset>258445</wp:posOffset>
            </wp:positionV>
            <wp:extent cx="6905289" cy="114935"/>
            <wp:effectExtent l="0" t="0" r="381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ACK copia.png"/>
                    <pic:cNvPicPr/>
                  </pic:nvPicPr>
                  <pic:blipFill rotWithShape="1">
                    <a:blip r:embed="rId69" cstate="print">
                      <a:extLst>
                        <a:ext uri="{28A0092B-C50C-407E-A947-70E740481C1C}">
                          <a14:useLocalDpi xmlns:a14="http://schemas.microsoft.com/office/drawing/2010/main" val="0"/>
                        </a:ext>
                      </a:extLst>
                    </a:blip>
                    <a:srcRect l="3748" b="-1"/>
                    <a:stretch/>
                  </pic:blipFill>
                  <pic:spPr bwMode="auto">
                    <a:xfrm>
                      <a:off x="0" y="0"/>
                      <a:ext cx="6905289" cy="11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F70918" wp14:editId="6E24A3A0">
                <wp:simplePos x="0" y="0"/>
                <wp:positionH relativeFrom="column">
                  <wp:posOffset>-790575</wp:posOffset>
                </wp:positionH>
                <wp:positionV relativeFrom="paragraph">
                  <wp:posOffset>467360</wp:posOffset>
                </wp:positionV>
                <wp:extent cx="7142480" cy="147320"/>
                <wp:effectExtent l="0" t="0" r="0" b="5080"/>
                <wp:wrapTopAndBottom/>
                <wp:docPr id="11" name="Cuadro de texto 11"/>
                <wp:cNvGraphicFramePr/>
                <a:graphic xmlns:a="http://schemas.openxmlformats.org/drawingml/2006/main">
                  <a:graphicData uri="http://schemas.microsoft.com/office/word/2010/wordprocessingShape">
                    <wps:wsp>
                      <wps:cNvSpPr txBox="1"/>
                      <wps:spPr>
                        <a:xfrm>
                          <a:off x="0" y="0"/>
                          <a:ext cx="7142480" cy="147320"/>
                        </a:xfrm>
                        <a:prstGeom prst="rect">
                          <a:avLst/>
                        </a:prstGeom>
                        <a:solidFill>
                          <a:prstClr val="white"/>
                        </a:solidFill>
                        <a:ln>
                          <a:noFill/>
                        </a:ln>
                      </wps:spPr>
                      <wps:txbx>
                        <w:txbxContent>
                          <w:p w:rsidR="005A4674" w:rsidRPr="00EF6D64" w:rsidRDefault="005A4674"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7" w:name="_Toc514947079"/>
                            <w:bookmarkStart w:id="28" w:name="_Toc514947097"/>
                            <w:bookmarkStart w:id="29" w:name="_Toc515561215"/>
                            <w:bookmarkStart w:id="30" w:name="_Toc515646328"/>
                            <w:r>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27"/>
                            <w:bookmarkEnd w:id="28"/>
                            <w:r>
                              <w:rPr>
                                <w:noProof/>
                              </w:rPr>
                              <w:t xml:space="preserve">. </w:t>
                            </w:r>
                            <w:r>
                              <w:t>Fuente: propia</w:t>
                            </w:r>
                            <w:bookmarkEnd w:id="29"/>
                            <w:bookmarkEnd w:id="30"/>
                          </w:p>
                          <w:p w:rsidR="005A4674" w:rsidRPr="006F1DF2" w:rsidRDefault="005A4674"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70918" id="Cuadro de texto 11" o:spid="_x0000_s1029" type="#_x0000_t202" style="position:absolute;left:0;text-align:left;margin-left:-62.25pt;margin-top:36.8pt;width:562.4pt;height:1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" stroked="f">
                <v:textbox inset="0,0,0,0">
                  <w:txbxContent>
                    <w:p w:rsidR="005A4674" w:rsidRPr="00EF6D64" w:rsidRDefault="005A4674"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43" w:name="_Toc514947079"/>
                      <w:bookmarkStart w:id="44" w:name="_Toc514947097"/>
                      <w:bookmarkStart w:id="45" w:name="_Toc515561215"/>
                      <w:bookmarkStart w:id="46" w:name="_Toc515646328"/>
                      <w:r>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43"/>
                      <w:bookmarkEnd w:id="44"/>
                      <w:r>
                        <w:rPr>
                          <w:noProof/>
                        </w:rPr>
                        <w:t xml:space="preserve">. </w:t>
                      </w:r>
                      <w:r>
                        <w:t>Fuente: propia</w:t>
                      </w:r>
                      <w:bookmarkEnd w:id="45"/>
                      <w:bookmarkEnd w:id="46"/>
                    </w:p>
                    <w:p w:rsidR="005A4674" w:rsidRPr="006F1DF2" w:rsidRDefault="005A4674" w:rsidP="009847DB">
                      <w:pPr>
                        <w:pStyle w:val="Descripcin"/>
                        <w:jc w:val="center"/>
                        <w:rPr>
                          <w:noProof/>
                          <w:szCs w:val="22"/>
                        </w:rPr>
                      </w:pPr>
                    </w:p>
                  </w:txbxContent>
                </v:textbox>
                <w10:wrap type="topAndBottom"/>
              </v:shape>
            </w:pict>
          </mc:Fallback>
        </mc:AlternateContent>
      </w:r>
    </w:p>
    <w:p w:rsidR="00D0573B" w:rsidRDefault="00BA1EFC" w:rsidP="00D0573B">
      <w:pPr>
        <w:keepNext/>
        <w:tabs>
          <w:tab w:val="left" w:pos="4723"/>
          <w:tab w:val="left" w:pos="5357"/>
        </w:tabs>
      </w:pPr>
      <w:r>
        <w:rPr>
          <w:noProof/>
        </w:rPr>
        <mc:AlternateContent>
          <mc:Choice Requires="wps">
            <w:drawing>
              <wp:anchor distT="0" distB="0" distL="114300" distR="114300" simplePos="0" relativeHeight="251832320" behindDoc="0" locked="0" layoutInCell="1" allowOverlap="1" wp14:anchorId="5BA31457" wp14:editId="1A502A4B">
                <wp:simplePos x="0" y="0"/>
                <wp:positionH relativeFrom="column">
                  <wp:posOffset>565150</wp:posOffset>
                </wp:positionH>
                <wp:positionV relativeFrom="paragraph">
                  <wp:posOffset>2392045</wp:posOffset>
                </wp:positionV>
                <wp:extent cx="4342130" cy="635"/>
                <wp:effectExtent l="0" t="0" r="1270" b="12065"/>
                <wp:wrapTopAndBottom/>
                <wp:docPr id="32" name="Cuadro de texto 32"/>
                <wp:cNvGraphicFramePr/>
                <a:graphic xmlns:a="http://schemas.openxmlformats.org/drawingml/2006/main">
                  <a:graphicData uri="http://schemas.microsoft.com/office/word/2010/wordprocessingShape">
                    <wps:wsp>
                      <wps:cNvSpPr txBox="1"/>
                      <wps:spPr>
                        <a:xfrm>
                          <a:off x="0" y="0"/>
                          <a:ext cx="4342130" cy="635"/>
                        </a:xfrm>
                        <a:prstGeom prst="rect">
                          <a:avLst/>
                        </a:prstGeom>
                        <a:solidFill>
                          <a:prstClr val="white"/>
                        </a:solidFill>
                        <a:ln>
                          <a:noFill/>
                        </a:ln>
                      </wps:spPr>
                      <wps:txbx>
                        <w:txbxContent>
                          <w:p w:rsidR="005A4674" w:rsidRPr="003049A2" w:rsidRDefault="005A4674" w:rsidP="00BA1EFC">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31" w:name="_Toc515561216"/>
                            <w:bookmarkStart w:id="32" w:name="_Toc515646329"/>
                            <w:r>
                              <w:rPr>
                                <w:b/>
                                <w:i w:val="0"/>
                                <w:noProof/>
                                <w:color w:val="4DA4D8" w:themeColor="accent3" w:themeTint="99"/>
                              </w:rPr>
                              <w:t>5</w:t>
                            </w:r>
                            <w:r w:rsidRPr="00F73E3A">
                              <w:rPr>
                                <w:b/>
                                <w:i w:val="0"/>
                                <w:noProof/>
                                <w:color w:val="4DA4D8" w:themeColor="accent3" w:themeTint="99"/>
                              </w:rPr>
                              <w:fldChar w:fldCharType="end"/>
                            </w:r>
                            <w:r>
                              <w:t>-Flags</w:t>
                            </w:r>
                            <w:r w:rsidRPr="00BD0D1D">
                              <w:t xml:space="preserve"> SYN ACK. Fuente: propia</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31457" id="Cuadro de texto 32" o:spid="_x0000_s1030" type="#_x0000_t202" style="position:absolute;left:0;text-align:left;margin-left:44.5pt;margin-top:188.35pt;width:341.9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" stroked="f">
                <v:textbox style="mso-fit-shape-to-text:t" inset="0,0,0,0">
                  <w:txbxContent>
                    <w:p w:rsidR="005A4674" w:rsidRPr="003049A2" w:rsidRDefault="005A4674" w:rsidP="00BA1EFC">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49" w:name="_Toc515561216"/>
                      <w:bookmarkStart w:id="50" w:name="_Toc515646329"/>
                      <w:r>
                        <w:rPr>
                          <w:b/>
                          <w:i w:val="0"/>
                          <w:noProof/>
                          <w:color w:val="4DA4D8" w:themeColor="accent3" w:themeTint="99"/>
                        </w:rPr>
                        <w:t>5</w:t>
                      </w:r>
                      <w:r w:rsidRPr="00F73E3A">
                        <w:rPr>
                          <w:b/>
                          <w:i w:val="0"/>
                          <w:noProof/>
                          <w:color w:val="4DA4D8" w:themeColor="accent3" w:themeTint="99"/>
                        </w:rPr>
                        <w:fldChar w:fldCharType="end"/>
                      </w:r>
                      <w:r>
                        <w:t>-Flags</w:t>
                      </w:r>
                      <w:r w:rsidRPr="00BD0D1D">
                        <w:t xml:space="preserve"> SYN ACK. Fuente: propia</w:t>
                      </w:r>
                      <w:bookmarkEnd w:id="49"/>
                      <w:bookmarkEnd w:id="50"/>
                    </w:p>
                  </w:txbxContent>
                </v:textbox>
                <w10:wrap type="topAndBottom"/>
              </v:shape>
            </w:pict>
          </mc:Fallback>
        </mc:AlternateContent>
      </w:r>
      <w:r w:rsidR="00D0573B">
        <w:rPr>
          <w:noProof/>
        </w:rPr>
        <w:drawing>
          <wp:anchor distT="0" distB="0" distL="114300" distR="114300" simplePos="0" relativeHeight="251812864" behindDoc="0" locked="0" layoutInCell="1" allowOverlap="1" wp14:anchorId="40D674F5">
            <wp:simplePos x="0" y="0"/>
            <wp:positionH relativeFrom="column">
              <wp:posOffset>565150</wp:posOffset>
            </wp:positionH>
            <wp:positionV relativeFrom="paragraph">
              <wp:posOffset>536874</wp:posOffset>
            </wp:positionV>
            <wp:extent cx="4342321" cy="1798655"/>
            <wp:effectExtent l="0" t="0" r="1270" b="508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NACK copia 2.png"/>
                    <pic:cNvPicPr/>
                  </pic:nvPicPr>
                  <pic:blipFill>
                    <a:blip r:embed="rId70">
                      <a:extLst>
                        <a:ext uri="{28A0092B-C50C-407E-A947-70E740481C1C}">
                          <a14:useLocalDpi xmlns:a14="http://schemas.microsoft.com/office/drawing/2010/main" val="0"/>
                        </a:ext>
                      </a:extLst>
                    </a:blip>
                    <a:stretch>
                      <a:fillRect/>
                    </a:stretch>
                  </pic:blipFill>
                  <pic:spPr>
                    <a:xfrm>
                      <a:off x="0" y="0"/>
                      <a:ext cx="4342321" cy="1798655"/>
                    </a:xfrm>
                    <a:prstGeom prst="rect">
                      <a:avLst/>
                    </a:prstGeom>
                  </pic:spPr>
                </pic:pic>
              </a:graphicData>
            </a:graphic>
            <wp14:sizeRelH relativeFrom="page">
              <wp14:pctWidth>0</wp14:pctWidth>
            </wp14:sizeRelH>
            <wp14:sizeRelV relativeFrom="page">
              <wp14:pctHeight>0</wp14:pctHeight>
            </wp14:sizeRelV>
          </wp:anchor>
        </w:drawing>
      </w:r>
    </w:p>
    <w:p w:rsidR="00F54F02" w:rsidRDefault="00F54F02" w:rsidP="001772E2">
      <w:pPr>
        <w:pStyle w:val="Descripcin"/>
        <w:ind w:firstLine="709"/>
        <w:jc w:val="center"/>
      </w:pPr>
    </w:p>
    <w:p w:rsidR="001772E2" w:rsidRDefault="004B26F9" w:rsidP="001772E2">
      <w:pPr>
        <w:keepNext/>
        <w:tabs>
          <w:tab w:val="left" w:pos="4723"/>
          <w:tab w:val="left" w:pos="5357"/>
        </w:tabs>
      </w:pPr>
      <w:r>
        <w:rPr>
          <w:noProof/>
        </w:rPr>
        <mc:AlternateContent>
          <mc:Choice Requires="wps">
            <w:drawing>
              <wp:anchor distT="0" distB="0" distL="114300" distR="114300" simplePos="0" relativeHeight="251675648" behindDoc="0" locked="0" layoutInCell="1" allowOverlap="1" wp14:anchorId="0AAD7E44" wp14:editId="3CD1AA8E">
                <wp:simplePos x="0" y="0"/>
                <wp:positionH relativeFrom="column">
                  <wp:posOffset>-1064739</wp:posOffset>
                </wp:positionH>
                <wp:positionV relativeFrom="paragraph">
                  <wp:posOffset>512288</wp:posOffset>
                </wp:positionV>
                <wp:extent cx="7543165" cy="176530"/>
                <wp:effectExtent l="0" t="0" r="635" b="127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7543165" cy="176530"/>
                        </a:xfrm>
                        <a:prstGeom prst="rect">
                          <a:avLst/>
                        </a:prstGeom>
                        <a:solidFill>
                          <a:prstClr val="white"/>
                        </a:solidFill>
                        <a:ln>
                          <a:noFill/>
                        </a:ln>
                      </wps:spPr>
                      <wps:txbx>
                        <w:txbxContent>
                          <w:p w:rsidR="005A4674" w:rsidRPr="00EF6D64" w:rsidRDefault="005A4674" w:rsidP="002B74F6">
                            <w:pPr>
                              <w:pStyle w:val="Descripcin"/>
                              <w:jc w:val="center"/>
                              <w:rPr>
                                <w:bCs/>
                                <w:noProof/>
                                <w:color w:val="1B587C" w:themeColor="accent3"/>
                                <w:sz w:val="32"/>
                                <w:szCs w:val="22"/>
                              </w:rPr>
                            </w:pPr>
                            <w:r w:rsidRPr="008E39A5">
                              <w:rPr>
                                <w:b/>
                                <w:i w:val="0"/>
                                <w:noProof/>
                                <w:color w:val="4DA4D8" w:themeColor="accent3" w:themeTint="99"/>
                              </w:rPr>
                              <w:fldChar w:fldCharType="begin"/>
                            </w:r>
                            <w:r w:rsidRPr="008E39A5">
                              <w:rPr>
                                <w:b/>
                                <w:i w:val="0"/>
                                <w:noProof/>
                                <w:color w:val="4DA4D8" w:themeColor="accent3" w:themeTint="99"/>
                              </w:rPr>
                              <w:instrText xml:space="preserve"> SEQ Ilustración \* ARABIC </w:instrText>
                            </w:r>
                            <w:r w:rsidRPr="008E39A5">
                              <w:rPr>
                                <w:b/>
                                <w:i w:val="0"/>
                                <w:noProof/>
                                <w:color w:val="4DA4D8" w:themeColor="accent3" w:themeTint="99"/>
                              </w:rPr>
                              <w:fldChar w:fldCharType="separate"/>
                            </w:r>
                            <w:bookmarkStart w:id="33" w:name="_Toc515561217"/>
                            <w:bookmarkStart w:id="34" w:name="_Toc515646330"/>
                            <w:r>
                              <w:rPr>
                                <w:b/>
                                <w:i w:val="0"/>
                                <w:noProof/>
                                <w:color w:val="4DA4D8" w:themeColor="accent3" w:themeTint="99"/>
                              </w:rPr>
                              <w:t>6</w:t>
                            </w:r>
                            <w:r w:rsidRPr="008E39A5">
                              <w:rPr>
                                <w:b/>
                                <w:i w:val="0"/>
                                <w:noProof/>
                                <w:color w:val="4DA4D8" w:themeColor="accent3" w:themeTint="99"/>
                              </w:rPr>
                              <w:fldChar w:fldCharType="end"/>
                            </w:r>
                            <w:r>
                              <w:t>-Paquete ACK. Fuente: propia</w:t>
                            </w:r>
                            <w:bookmarkEnd w:id="33"/>
                            <w:bookmarkEnd w:id="34"/>
                          </w:p>
                          <w:p w:rsidR="005A4674" w:rsidRPr="002D3057" w:rsidRDefault="005A4674" w:rsidP="005E3B4F">
                            <w:pPr>
                              <w:pStyle w:val="Descripcin"/>
                              <w:ind w:left="4254" w:firstLine="709"/>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7E44" id="Cuadro de texto 15" o:spid="_x0000_s1031" type="#_x0000_t202" style="position:absolute;left:0;text-align:left;margin-left:-83.85pt;margin-top:40.35pt;width:593.95pt;height:1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" stroked="f">
                <v:textbox inset="0,0,0,0">
                  <w:txbxContent>
                    <w:p w:rsidR="005A4674" w:rsidRPr="00EF6D64" w:rsidRDefault="005A4674" w:rsidP="002B74F6">
                      <w:pPr>
                        <w:pStyle w:val="Descripcin"/>
                        <w:jc w:val="center"/>
                        <w:rPr>
                          <w:bCs/>
                          <w:noProof/>
                          <w:color w:val="1B587C" w:themeColor="accent3"/>
                          <w:sz w:val="32"/>
                          <w:szCs w:val="22"/>
                        </w:rPr>
                      </w:pPr>
                      <w:r w:rsidRPr="008E39A5">
                        <w:rPr>
                          <w:b/>
                          <w:i w:val="0"/>
                          <w:noProof/>
                          <w:color w:val="4DA4D8" w:themeColor="accent3" w:themeTint="99"/>
                        </w:rPr>
                        <w:fldChar w:fldCharType="begin"/>
                      </w:r>
                      <w:r w:rsidRPr="008E39A5">
                        <w:rPr>
                          <w:b/>
                          <w:i w:val="0"/>
                          <w:noProof/>
                          <w:color w:val="4DA4D8" w:themeColor="accent3" w:themeTint="99"/>
                        </w:rPr>
                        <w:instrText xml:space="preserve"> SEQ Ilustración \* ARABIC </w:instrText>
                      </w:r>
                      <w:r w:rsidRPr="008E39A5">
                        <w:rPr>
                          <w:b/>
                          <w:i w:val="0"/>
                          <w:noProof/>
                          <w:color w:val="4DA4D8" w:themeColor="accent3" w:themeTint="99"/>
                        </w:rPr>
                        <w:fldChar w:fldCharType="separate"/>
                      </w:r>
                      <w:bookmarkStart w:id="53" w:name="_Toc515561217"/>
                      <w:bookmarkStart w:id="54" w:name="_Toc515646330"/>
                      <w:r>
                        <w:rPr>
                          <w:b/>
                          <w:i w:val="0"/>
                          <w:noProof/>
                          <w:color w:val="4DA4D8" w:themeColor="accent3" w:themeTint="99"/>
                        </w:rPr>
                        <w:t>6</w:t>
                      </w:r>
                      <w:r w:rsidRPr="008E39A5">
                        <w:rPr>
                          <w:b/>
                          <w:i w:val="0"/>
                          <w:noProof/>
                          <w:color w:val="4DA4D8" w:themeColor="accent3" w:themeTint="99"/>
                        </w:rPr>
                        <w:fldChar w:fldCharType="end"/>
                      </w:r>
                      <w:r>
                        <w:t>-Paquete ACK. Fuente: propia</w:t>
                      </w:r>
                      <w:bookmarkEnd w:id="53"/>
                      <w:bookmarkEnd w:id="54"/>
                    </w:p>
                    <w:p w:rsidR="005A4674" w:rsidRPr="002D3057" w:rsidRDefault="005A4674" w:rsidP="005E3B4F">
                      <w:pPr>
                        <w:pStyle w:val="Descripcin"/>
                        <w:ind w:left="4254" w:firstLine="709"/>
                        <w:rPr>
                          <w:noProof/>
                          <w:szCs w:val="22"/>
                        </w:rPr>
                      </w:pPr>
                    </w:p>
                  </w:txbxContent>
                </v:textbox>
                <w10:wrap type="square"/>
              </v:shape>
            </w:pict>
          </mc:Fallback>
        </mc:AlternateContent>
      </w:r>
      <w:r>
        <w:rPr>
          <w:noProof/>
        </w:rPr>
        <w:drawing>
          <wp:anchor distT="0" distB="0" distL="114300" distR="114300" simplePos="0" relativeHeight="251673600" behindDoc="0" locked="0" layoutInCell="1" allowOverlap="1" wp14:anchorId="60C241E8" wp14:editId="17673C52">
            <wp:simplePos x="0" y="0"/>
            <wp:positionH relativeFrom="column">
              <wp:posOffset>-474980</wp:posOffset>
            </wp:positionH>
            <wp:positionV relativeFrom="paragraph">
              <wp:posOffset>345440</wp:posOffset>
            </wp:positionV>
            <wp:extent cx="6376035" cy="10922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K copi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76035" cy="109220"/>
                    </a:xfrm>
                    <a:prstGeom prst="rect">
                      <a:avLst/>
                    </a:prstGeom>
                  </pic:spPr>
                </pic:pic>
              </a:graphicData>
            </a:graphic>
            <wp14:sizeRelH relativeFrom="page">
              <wp14:pctWidth>0</wp14:pctWidth>
            </wp14:sizeRelH>
            <wp14:sizeRelV relativeFrom="page">
              <wp14:pctHeight>0</wp14:pctHeight>
            </wp14:sizeRelV>
          </wp:anchor>
        </w:drawing>
      </w:r>
    </w:p>
    <w:p w:rsidR="001772E2" w:rsidRDefault="00DD586B" w:rsidP="001772E2">
      <w:pPr>
        <w:pStyle w:val="Descripcin"/>
        <w:ind w:firstLine="709"/>
        <w:jc w:val="center"/>
        <w:rPr>
          <w:b/>
          <w:i w:val="0"/>
          <w:iCs w:val="0"/>
          <w:noProof/>
          <w:color w:val="4DA4D8" w:themeColor="accent3" w:themeTint="99"/>
        </w:rPr>
      </w:pPr>
      <w:r>
        <w:rPr>
          <w:noProof/>
        </w:rPr>
        <w:drawing>
          <wp:anchor distT="0" distB="0" distL="114300" distR="114300" simplePos="0" relativeHeight="251811840" behindDoc="0" locked="0" layoutInCell="1" allowOverlap="1" wp14:anchorId="3AA252F1">
            <wp:simplePos x="0" y="0"/>
            <wp:positionH relativeFrom="column">
              <wp:posOffset>802005</wp:posOffset>
            </wp:positionH>
            <wp:positionV relativeFrom="paragraph">
              <wp:posOffset>640788</wp:posOffset>
            </wp:positionV>
            <wp:extent cx="4037965" cy="1698625"/>
            <wp:effectExtent l="0" t="0" r="635" b="317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K copia 2.png"/>
                    <pic:cNvPicPr/>
                  </pic:nvPicPr>
                  <pic:blipFill>
                    <a:blip r:embed="rId72">
                      <a:extLst>
                        <a:ext uri="{28A0092B-C50C-407E-A947-70E740481C1C}">
                          <a14:useLocalDpi xmlns:a14="http://schemas.microsoft.com/office/drawing/2010/main" val="0"/>
                        </a:ext>
                      </a:extLst>
                    </a:blip>
                    <a:stretch>
                      <a:fillRect/>
                    </a:stretch>
                  </pic:blipFill>
                  <pic:spPr>
                    <a:xfrm>
                      <a:off x="0" y="0"/>
                      <a:ext cx="4037965" cy="1698625"/>
                    </a:xfrm>
                    <a:prstGeom prst="rect">
                      <a:avLst/>
                    </a:prstGeom>
                  </pic:spPr>
                </pic:pic>
              </a:graphicData>
            </a:graphic>
            <wp14:sizeRelH relativeFrom="page">
              <wp14:pctWidth>0</wp14:pctWidth>
            </wp14:sizeRelH>
            <wp14:sizeRelV relativeFrom="page">
              <wp14:pctHeight>0</wp14:pctHeight>
            </wp14:sizeRelV>
          </wp:anchor>
        </w:drawing>
      </w:r>
      <w:r w:rsidR="004B26F9">
        <w:rPr>
          <w:noProof/>
        </w:rPr>
        <mc:AlternateContent>
          <mc:Choice Requires="wps">
            <w:drawing>
              <wp:anchor distT="0" distB="0" distL="114300" distR="114300" simplePos="0" relativeHeight="251826176" behindDoc="0" locked="0" layoutInCell="1" allowOverlap="1" wp14:anchorId="50F22EA3" wp14:editId="75F40B4A">
                <wp:simplePos x="0" y="0"/>
                <wp:positionH relativeFrom="column">
                  <wp:posOffset>802005</wp:posOffset>
                </wp:positionH>
                <wp:positionV relativeFrom="paragraph">
                  <wp:posOffset>2428272</wp:posOffset>
                </wp:positionV>
                <wp:extent cx="4037965" cy="635"/>
                <wp:effectExtent l="0" t="0" r="635" b="12065"/>
                <wp:wrapTopAndBottom/>
                <wp:docPr id="4" name="Cuadro de texto 4"/>
                <wp:cNvGraphicFramePr/>
                <a:graphic xmlns:a="http://schemas.openxmlformats.org/drawingml/2006/main">
                  <a:graphicData uri="http://schemas.microsoft.com/office/word/2010/wordprocessingShape">
                    <wps:wsp>
                      <wps:cNvSpPr txBox="1"/>
                      <wps:spPr>
                        <a:xfrm>
                          <a:off x="0" y="0"/>
                          <a:ext cx="4037965" cy="635"/>
                        </a:xfrm>
                        <a:prstGeom prst="rect">
                          <a:avLst/>
                        </a:prstGeom>
                        <a:solidFill>
                          <a:prstClr val="white"/>
                        </a:solidFill>
                        <a:ln>
                          <a:noFill/>
                        </a:ln>
                      </wps:spPr>
                      <wps:txbx>
                        <w:txbxContent>
                          <w:p w:rsidR="005A4674" w:rsidRPr="00AE6318" w:rsidRDefault="005A4674" w:rsidP="004B26F9">
                            <w:pPr>
                              <w:pStyle w:val="Descripcin"/>
                              <w:jc w:val="center"/>
                              <w:rPr>
                                <w:noProof/>
                              </w:rPr>
                            </w:pPr>
                            <w:r w:rsidRPr="004B26F9">
                              <w:rPr>
                                <w:b/>
                                <w:i w:val="0"/>
                                <w:noProof/>
                                <w:color w:val="4DA4D8" w:themeColor="accent3" w:themeTint="99"/>
                              </w:rPr>
                              <w:fldChar w:fldCharType="begin"/>
                            </w:r>
                            <w:r w:rsidRPr="004B26F9">
                              <w:rPr>
                                <w:b/>
                                <w:i w:val="0"/>
                                <w:noProof/>
                                <w:color w:val="4DA4D8" w:themeColor="accent3" w:themeTint="99"/>
                              </w:rPr>
                              <w:instrText xml:space="preserve"> SEQ Ilustración \* ARABIC </w:instrText>
                            </w:r>
                            <w:r w:rsidRPr="004B26F9">
                              <w:rPr>
                                <w:b/>
                                <w:i w:val="0"/>
                                <w:noProof/>
                                <w:color w:val="4DA4D8" w:themeColor="accent3" w:themeTint="99"/>
                              </w:rPr>
                              <w:fldChar w:fldCharType="separate"/>
                            </w:r>
                            <w:bookmarkStart w:id="35" w:name="_Toc515561218"/>
                            <w:bookmarkStart w:id="36" w:name="_Toc515646331"/>
                            <w:r>
                              <w:rPr>
                                <w:b/>
                                <w:i w:val="0"/>
                                <w:noProof/>
                                <w:color w:val="4DA4D8" w:themeColor="accent3" w:themeTint="99"/>
                              </w:rPr>
                              <w:t>7</w:t>
                            </w:r>
                            <w:r w:rsidRPr="004B26F9">
                              <w:rPr>
                                <w:b/>
                                <w:i w:val="0"/>
                                <w:noProof/>
                                <w:color w:val="4DA4D8" w:themeColor="accent3" w:themeTint="99"/>
                              </w:rPr>
                              <w:fldChar w:fldCharType="end"/>
                            </w:r>
                            <w:r w:rsidRPr="00600AD0">
                              <w:t>-Flag ACK. Fuente: propia</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22EA3" id="Cuadro de texto 4" o:spid="_x0000_s1032" type="#_x0000_t202" style="position:absolute;left:0;text-align:left;margin-left:63.15pt;margin-top:191.2pt;width:317.9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" stroked="f">
                <v:textbox style="mso-fit-shape-to-text:t" inset="0,0,0,0">
                  <w:txbxContent>
                    <w:p w:rsidR="005A4674" w:rsidRPr="00AE6318" w:rsidRDefault="005A4674" w:rsidP="004B26F9">
                      <w:pPr>
                        <w:pStyle w:val="Descripcin"/>
                        <w:jc w:val="center"/>
                        <w:rPr>
                          <w:noProof/>
                        </w:rPr>
                      </w:pPr>
                      <w:r w:rsidRPr="004B26F9">
                        <w:rPr>
                          <w:b/>
                          <w:i w:val="0"/>
                          <w:noProof/>
                          <w:color w:val="4DA4D8" w:themeColor="accent3" w:themeTint="99"/>
                        </w:rPr>
                        <w:fldChar w:fldCharType="begin"/>
                      </w:r>
                      <w:r w:rsidRPr="004B26F9">
                        <w:rPr>
                          <w:b/>
                          <w:i w:val="0"/>
                          <w:noProof/>
                          <w:color w:val="4DA4D8" w:themeColor="accent3" w:themeTint="99"/>
                        </w:rPr>
                        <w:instrText xml:space="preserve"> SEQ Ilustración \* ARABIC </w:instrText>
                      </w:r>
                      <w:r w:rsidRPr="004B26F9">
                        <w:rPr>
                          <w:b/>
                          <w:i w:val="0"/>
                          <w:noProof/>
                          <w:color w:val="4DA4D8" w:themeColor="accent3" w:themeTint="99"/>
                        </w:rPr>
                        <w:fldChar w:fldCharType="separate"/>
                      </w:r>
                      <w:bookmarkStart w:id="57" w:name="_Toc515561218"/>
                      <w:bookmarkStart w:id="58" w:name="_Toc515646331"/>
                      <w:r>
                        <w:rPr>
                          <w:b/>
                          <w:i w:val="0"/>
                          <w:noProof/>
                          <w:color w:val="4DA4D8" w:themeColor="accent3" w:themeTint="99"/>
                        </w:rPr>
                        <w:t>7</w:t>
                      </w:r>
                      <w:r w:rsidRPr="004B26F9">
                        <w:rPr>
                          <w:b/>
                          <w:i w:val="0"/>
                          <w:noProof/>
                          <w:color w:val="4DA4D8" w:themeColor="accent3" w:themeTint="99"/>
                        </w:rPr>
                        <w:fldChar w:fldCharType="end"/>
                      </w:r>
                      <w:r w:rsidRPr="00600AD0">
                        <w:t>-Flag ACK. Fuente: propia</w:t>
                      </w:r>
                      <w:bookmarkEnd w:id="57"/>
                      <w:bookmarkEnd w:id="58"/>
                    </w:p>
                  </w:txbxContent>
                </v:textbox>
                <w10:wrap type="topAndBottom"/>
              </v:shape>
            </w:pict>
          </mc:Fallback>
        </mc:AlternateContent>
      </w:r>
    </w:p>
    <w:p w:rsidR="00B53452" w:rsidRDefault="00BA1EFC" w:rsidP="00453934">
      <w:r>
        <w:rPr>
          <w:noProof/>
        </w:rPr>
        <w:lastRenderedPageBreak/>
        <mc:AlternateContent>
          <mc:Choice Requires="wps">
            <w:drawing>
              <wp:anchor distT="0" distB="0" distL="114300" distR="114300" simplePos="0" relativeHeight="251834368" behindDoc="0" locked="0" layoutInCell="1" allowOverlap="1" wp14:anchorId="6C062B62" wp14:editId="43BB35A1">
                <wp:simplePos x="0" y="0"/>
                <wp:positionH relativeFrom="column">
                  <wp:posOffset>143510</wp:posOffset>
                </wp:positionH>
                <wp:positionV relativeFrom="paragraph">
                  <wp:posOffset>2505710</wp:posOffset>
                </wp:positionV>
                <wp:extent cx="4874260" cy="635"/>
                <wp:effectExtent l="0" t="0" r="2540" b="12065"/>
                <wp:wrapSquare wrapText="bothSides"/>
                <wp:docPr id="35" name="Cuadro de texto 35"/>
                <wp:cNvGraphicFramePr/>
                <a:graphic xmlns:a="http://schemas.openxmlformats.org/drawingml/2006/main">
                  <a:graphicData uri="http://schemas.microsoft.com/office/word/2010/wordprocessingShape">
                    <wps:wsp>
                      <wps:cNvSpPr txBox="1"/>
                      <wps:spPr>
                        <a:xfrm>
                          <a:off x="0" y="0"/>
                          <a:ext cx="4874260" cy="635"/>
                        </a:xfrm>
                        <a:prstGeom prst="rect">
                          <a:avLst/>
                        </a:prstGeom>
                        <a:solidFill>
                          <a:prstClr val="white"/>
                        </a:solidFill>
                        <a:ln>
                          <a:noFill/>
                        </a:ln>
                      </wps:spPr>
                      <wps:txbx>
                        <w:txbxContent>
                          <w:p w:rsidR="005A4674" w:rsidRPr="00BC531B" w:rsidRDefault="005A4674" w:rsidP="00BA1EFC">
                            <w:pPr>
                              <w:pStyle w:val="Descripcin"/>
                              <w:jc w:val="center"/>
                              <w:rPr>
                                <w:noProof/>
                                <w:szCs w:val="22"/>
                              </w:rPr>
                            </w:pPr>
                            <w:r w:rsidRPr="00BA1EFC">
                              <w:rPr>
                                <w:b/>
                                <w:noProof/>
                                <w:color w:val="4DA4D8" w:themeColor="accent3" w:themeTint="99"/>
                              </w:rPr>
                              <w:fldChar w:fldCharType="begin"/>
                            </w:r>
                            <w:r w:rsidRPr="00BA1EFC">
                              <w:rPr>
                                <w:b/>
                                <w:noProof/>
                                <w:color w:val="4DA4D8" w:themeColor="accent3" w:themeTint="99"/>
                              </w:rPr>
                              <w:instrText xml:space="preserve"> SEQ Ilustración \* ARABIC </w:instrText>
                            </w:r>
                            <w:r w:rsidRPr="00BA1EFC">
                              <w:rPr>
                                <w:b/>
                                <w:noProof/>
                                <w:color w:val="4DA4D8" w:themeColor="accent3" w:themeTint="99"/>
                              </w:rPr>
                              <w:fldChar w:fldCharType="separate"/>
                            </w:r>
                            <w:bookmarkStart w:id="37" w:name="_Toc515561219"/>
                            <w:bookmarkStart w:id="38" w:name="_Toc515646332"/>
                            <w:r>
                              <w:rPr>
                                <w:b/>
                                <w:noProof/>
                                <w:color w:val="4DA4D8" w:themeColor="accent3" w:themeTint="99"/>
                              </w:rPr>
                              <w:t>8</w:t>
                            </w:r>
                            <w:r w:rsidRPr="00BA1EFC">
                              <w:rPr>
                                <w:b/>
                                <w:noProof/>
                                <w:color w:val="4DA4D8" w:themeColor="accent3" w:themeTint="99"/>
                              </w:rPr>
                              <w:fldChar w:fldCharType="end"/>
                            </w:r>
                            <w:r w:rsidRPr="00BA1EFC">
                              <w:rPr>
                                <w:b/>
                                <w:color w:val="4DA4D8" w:themeColor="accent3" w:themeTint="99"/>
                              </w:rPr>
                              <w:softHyphen/>
                            </w:r>
                            <w:r w:rsidRPr="00A86D9F">
                              <w:t>-Conexión, paso de información y desconexión. Fuente: propia</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62B62" id="Cuadro de texto 35" o:spid="_x0000_s1033" type="#_x0000_t202" style="position:absolute;left:0;text-align:left;margin-left:11.3pt;margin-top:197.3pt;width:383.8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" stroked="f">
                <v:textbox style="mso-fit-shape-to-text:t" inset="0,0,0,0">
                  <w:txbxContent>
                    <w:p w:rsidR="005A4674" w:rsidRPr="00BC531B" w:rsidRDefault="005A4674" w:rsidP="00BA1EFC">
                      <w:pPr>
                        <w:pStyle w:val="Descripcin"/>
                        <w:jc w:val="center"/>
                        <w:rPr>
                          <w:noProof/>
                          <w:szCs w:val="22"/>
                        </w:rPr>
                      </w:pPr>
                      <w:r w:rsidRPr="00BA1EFC">
                        <w:rPr>
                          <w:b/>
                          <w:noProof/>
                          <w:color w:val="4DA4D8" w:themeColor="accent3" w:themeTint="99"/>
                        </w:rPr>
                        <w:fldChar w:fldCharType="begin"/>
                      </w:r>
                      <w:r w:rsidRPr="00BA1EFC">
                        <w:rPr>
                          <w:b/>
                          <w:noProof/>
                          <w:color w:val="4DA4D8" w:themeColor="accent3" w:themeTint="99"/>
                        </w:rPr>
                        <w:instrText xml:space="preserve"> SEQ Ilustración \* ARABIC </w:instrText>
                      </w:r>
                      <w:r w:rsidRPr="00BA1EFC">
                        <w:rPr>
                          <w:b/>
                          <w:noProof/>
                          <w:color w:val="4DA4D8" w:themeColor="accent3" w:themeTint="99"/>
                        </w:rPr>
                        <w:fldChar w:fldCharType="separate"/>
                      </w:r>
                      <w:bookmarkStart w:id="61" w:name="_Toc515561219"/>
                      <w:bookmarkStart w:id="62" w:name="_Toc515646332"/>
                      <w:r>
                        <w:rPr>
                          <w:b/>
                          <w:noProof/>
                          <w:color w:val="4DA4D8" w:themeColor="accent3" w:themeTint="99"/>
                        </w:rPr>
                        <w:t>8</w:t>
                      </w:r>
                      <w:r w:rsidRPr="00BA1EFC">
                        <w:rPr>
                          <w:b/>
                          <w:noProof/>
                          <w:color w:val="4DA4D8" w:themeColor="accent3" w:themeTint="99"/>
                        </w:rPr>
                        <w:fldChar w:fldCharType="end"/>
                      </w:r>
                      <w:r w:rsidRPr="00BA1EFC">
                        <w:rPr>
                          <w:b/>
                          <w:color w:val="4DA4D8" w:themeColor="accent3" w:themeTint="99"/>
                        </w:rPr>
                        <w:softHyphen/>
                      </w:r>
                      <w:r w:rsidRPr="00A86D9F">
                        <w:t>-Conexión, paso de información y desconexión. Fuente: propia</w:t>
                      </w:r>
                      <w:bookmarkEnd w:id="61"/>
                      <w:bookmarkEnd w:id="62"/>
                    </w:p>
                  </w:txbxContent>
                </v:textbox>
                <w10:wrap type="square"/>
              </v:shape>
            </w:pict>
          </mc:Fallback>
        </mc:AlternateContent>
      </w:r>
      <w:r w:rsidR="00EB6336">
        <w:rPr>
          <w:noProof/>
        </w:rPr>
        <mc:AlternateContent>
          <mc:Choice Requires="wpg">
            <w:drawing>
              <wp:anchor distT="0" distB="0" distL="114300" distR="114300" simplePos="0" relativeHeight="251677696" behindDoc="0" locked="0" layoutInCell="1" allowOverlap="1" wp14:anchorId="60B130CD" wp14:editId="08AA1A84">
                <wp:simplePos x="0" y="0"/>
                <wp:positionH relativeFrom="column">
                  <wp:posOffset>143510</wp:posOffset>
                </wp:positionH>
                <wp:positionV relativeFrom="paragraph">
                  <wp:posOffset>87107</wp:posOffset>
                </wp:positionV>
                <wp:extent cx="4874260" cy="2361565"/>
                <wp:effectExtent l="0" t="0" r="2540" b="635"/>
                <wp:wrapSquare wrapText="bothSides"/>
                <wp:docPr id="33" name="Grupo 33"/>
                <wp:cNvGraphicFramePr/>
                <a:graphic xmlns:a="http://schemas.openxmlformats.org/drawingml/2006/main">
                  <a:graphicData uri="http://schemas.microsoft.com/office/word/2010/wordprocessingGroup">
                    <wpg:wgp>
                      <wpg:cNvGrpSpPr/>
                      <wpg:grpSpPr>
                        <a:xfrm>
                          <a:off x="0" y="0"/>
                          <a:ext cx="4874260" cy="2361565"/>
                          <a:chOff x="0" y="0"/>
                          <a:chExt cx="5396230" cy="2566426"/>
                        </a:xfrm>
                      </wpg:grpSpPr>
                      <pic:pic xmlns:pic="http://schemas.openxmlformats.org/drawingml/2006/picture">
                        <pic:nvPicPr>
                          <pic:cNvPr id="24" name="Imagen 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396230" cy="2228850"/>
                          </a:xfrm>
                          <a:prstGeom prst="rect">
                            <a:avLst/>
                          </a:prstGeom>
                        </pic:spPr>
                      </pic:pic>
                      <pic:pic xmlns:pic="http://schemas.openxmlformats.org/drawingml/2006/picture">
                        <pic:nvPicPr>
                          <pic:cNvPr id="25" name="Imagen 2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70338" y="2250831"/>
                            <a:ext cx="5074285" cy="3155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C21C6E" id="Grupo 33" o:spid="_x0000_s1026" style="position:absolute;margin-left:11.3pt;margin-top:6.85pt;width:383.8pt;height:185.95pt;z-index:251677696;mso-width-relative:margin;mso-height-relative:margin" coordsize="53962,25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53962;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">
                  <v:imagedata r:id="rId75" o:title=""/>
                </v:shape>
                <v:shape id="Imagen 25" o:spid="_x0000_s1028" type="#_x0000_t75" style="position:absolute;left:703;top:22508;width:50743;height:3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">
                  <v:imagedata r:id="rId76" o:title=""/>
                </v:shape>
                <w10:wrap type="square"/>
              </v:group>
            </w:pict>
          </mc:Fallback>
        </mc:AlternateContent>
      </w:r>
    </w:p>
    <w:p w:rsidR="00B53452" w:rsidRDefault="00B53452" w:rsidP="00453934">
      <w:pPr>
        <w:pStyle w:val="Ttulo3"/>
        <w:ind w:left="0" w:firstLine="0"/>
        <w:rPr>
          <w:color w:val="4DA4D8" w:themeColor="accent3" w:themeTint="99"/>
        </w:rPr>
      </w:pPr>
      <w:bookmarkStart w:id="39" w:name="_Toc515648499"/>
      <w:r>
        <w:rPr>
          <w:color w:val="4DA4D8" w:themeColor="accent3" w:themeTint="99"/>
        </w:rPr>
        <w:t>ARP</w:t>
      </w:r>
      <w:bookmarkEnd w:id="39"/>
    </w:p>
    <w:p w:rsidR="00AE2575" w:rsidRDefault="00AE2575" w:rsidP="001772E2">
      <w:r>
        <w:t>El protocolo ARP (Address Resolution Protocol)</w:t>
      </w:r>
      <w:r w:rsidR="00DA7AAD">
        <w:t>,</w:t>
      </w:r>
      <w:r>
        <w:t xml:space="preserve"> o protocolo de resolución de direcciones</w:t>
      </w:r>
      <w:r w:rsidR="00DA7AAD">
        <w:t>,</w:t>
      </w:r>
      <w:r>
        <w:t xml:space="preserve"> fue creado para obtener la dirección física</w:t>
      </w:r>
      <w:r w:rsidR="00E906D1">
        <w:t xml:space="preserve"> o dirección MAC (</w:t>
      </w:r>
      <w:r w:rsidR="00E906D1" w:rsidRPr="00AE2575">
        <w:rPr>
          <w:rFonts w:eastAsiaTheme="minorHAnsi" w:cs="Helvetica Neue"/>
          <w:color w:val="1A1A1A"/>
          <w:lang w:eastAsia="en-US"/>
        </w:rPr>
        <w:t>Media Access Control</w:t>
      </w:r>
      <w:r w:rsidR="00E906D1">
        <w:t xml:space="preserve">) de un equipo sabiendo la dirección IP </w:t>
      </w:r>
      <w:r w:rsidR="00B45777">
        <w:t>de la máquina.</w:t>
      </w:r>
    </w:p>
    <w:p w:rsidR="00B45777" w:rsidRDefault="00B45777" w:rsidP="001772E2">
      <w:r>
        <w:t>Para ello se crean las denominadas tablas ARP en la que se guardan las IP enlazadas a las direcciones MAC. Est</w:t>
      </w:r>
      <w:r w:rsidR="00B43F14">
        <w:t>as tabla</w:t>
      </w:r>
      <w:r>
        <w:t>s se guardan en caché y por tanto son temporales</w:t>
      </w:r>
      <w:r w:rsidR="003D0F4C">
        <w:t>. S</w:t>
      </w:r>
      <w:r w:rsidR="00B43F14">
        <w:t>u función es permitir</w:t>
      </w:r>
      <w:r>
        <w:t xml:space="preserve"> resolver direcciones que ya han sido resu</w:t>
      </w:r>
      <w:r w:rsidR="00B43F14">
        <w:t>e</w:t>
      </w:r>
      <w:r>
        <w:t>ltas por ante</w:t>
      </w:r>
      <w:r w:rsidR="00B43F14">
        <w:t>riores peticiones, normalmente del tipo broadcast, es decir, a todos los equipos de la red.</w:t>
      </w:r>
    </w:p>
    <w:p w:rsidR="00DB192F" w:rsidRDefault="00DB192F" w:rsidP="001772E2">
      <w:r>
        <w:t xml:space="preserve">Por tanto el método cuando un equipo realiza una petición </w:t>
      </w:r>
      <w:r w:rsidR="003D0F4C">
        <w:t xml:space="preserve">es el siguiente : </w:t>
      </w:r>
      <w:r>
        <w:t>en primer lugar consulta sus propias tablas ARP</w:t>
      </w:r>
      <w:r w:rsidR="003D0F4C">
        <w:t>,</w:t>
      </w:r>
      <w:r>
        <w:t xml:space="preserve"> en caso de no encontrar la dirección para realizar la petición el protocolo actúa mandando la petición de resolución IP a la red, repitiendo el proceso hasta que alguno de los equipos posea la resolución y devuelva una respuesta</w:t>
      </w:r>
      <w:r w:rsidR="003D0F4C">
        <w:t>,</w:t>
      </w:r>
      <w:r>
        <w:t xml:space="preserve"> completando de este modo la tabla ARP del equipo que ha iniciado la petición y estableciendo la conexión.</w:t>
      </w:r>
    </w:p>
    <w:p w:rsidR="00DB192F" w:rsidRDefault="002B7789" w:rsidP="001772E2">
      <w:r>
        <w:t>En caso de usar un equipo que por falta de hardware sea incapaz de reconocer su propia IP</w:t>
      </w:r>
      <w:r w:rsidR="00E76AFD">
        <w:t xml:space="preserve"> se recurre a un protocolo llamado RARP o ARP inverso el cual sabiendo la dirección MAC hace una petición a la red local para conocer su IP.</w:t>
      </w:r>
      <w:r w:rsidR="009E4EB0">
        <w:fldChar w:fldCharType="begin"/>
      </w:r>
      <w:r w:rsidR="009E4EB0">
        <w:instrText xml:space="preserve"> ADDIN ZOTERO_ITEM CSL_CITATION {"citationID":"m1TlhfBm","properties":{"formattedCitation":"[3]","plainCitation":"[3]","noteIndex":0},"citationItems":[{"id":60,"uris":["http://zotero.org/users/local/Wv4hidzq/items/P93FTB9R"],"uri":["http://zotero.org/users/local/Wv4hidzq/items/P93FTB9R"],"itemData":{"id":60,"type":"webpage","title":"Protocolo ARP.pdf","container-title":"Scribd","abstract":"Scribd es el sitio social de lectura y editoriales más grande del mundo.","URL":"https://es.scribd.com/document/147410640/Protocolo-ARP-pdf","language":"en","author":[{"family":"Francisco Laguna","given":""}],"accessed":{"date-parts":[["2018",5,23]]}}}],"schema":"https://github.com/citation-style-language/schema/raw/master/csl-citation.json"} </w:instrText>
      </w:r>
      <w:r w:rsidR="009E4EB0">
        <w:fldChar w:fldCharType="separate"/>
      </w:r>
      <w:r w:rsidR="009E4EB0">
        <w:rPr>
          <w:noProof/>
        </w:rPr>
        <w:t>[3]</w:t>
      </w:r>
      <w:r w:rsidR="009E4EB0">
        <w:fldChar w:fldCharType="end"/>
      </w:r>
    </w:p>
    <w:p w:rsidR="009E4EB0" w:rsidRDefault="009E4EB0" w:rsidP="001772E2"/>
    <w:p w:rsidR="009E4EB0" w:rsidRDefault="009E4EB0" w:rsidP="001772E2"/>
    <w:p w:rsidR="009E4EB0" w:rsidRDefault="009E4EB0" w:rsidP="001772E2"/>
    <w:p w:rsidR="00B53452" w:rsidRDefault="00B53452" w:rsidP="00453934">
      <w:pPr>
        <w:pStyle w:val="Ttulo3"/>
        <w:ind w:left="0" w:firstLine="0"/>
        <w:rPr>
          <w:color w:val="4DA4D8" w:themeColor="accent3" w:themeTint="99"/>
        </w:rPr>
      </w:pPr>
      <w:bookmarkStart w:id="40" w:name="_Toc515648500"/>
      <w:r>
        <w:rPr>
          <w:color w:val="4DA4D8" w:themeColor="accent3" w:themeTint="99"/>
        </w:rPr>
        <w:lastRenderedPageBreak/>
        <w:t>DNS</w:t>
      </w:r>
      <w:bookmarkEnd w:id="40"/>
    </w:p>
    <w:p w:rsidR="00F573F4" w:rsidRDefault="003E77A6" w:rsidP="001772E2">
      <w:r>
        <w:t>El protocolo DNS (Domain Name System) es un sistema encargado de asociar direcciones IP a nombres de dominio, traduciendo las dir</w:t>
      </w:r>
      <w:r w:rsidR="00F573F4">
        <w:t>ecciones a nombres reconocibles, acción que se conoce como “resolución DNS”.</w:t>
      </w:r>
    </w:p>
    <w:p w:rsidR="00F573F4" w:rsidRDefault="00F573F4" w:rsidP="001772E2">
      <w:r>
        <w:t>El protocolo está dividido en 3 componentes:</w:t>
      </w:r>
    </w:p>
    <w:p w:rsidR="00E63749" w:rsidRDefault="00E63749" w:rsidP="001772E2"/>
    <w:p w:rsidR="00864F4B"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DIVISIÓN DE NOMBRES DE DOMINIO</w:t>
      </w:r>
    </w:p>
    <w:p w:rsidR="006C5FAB" w:rsidRDefault="006C5FAB" w:rsidP="001772E2">
      <w:pPr>
        <w:autoSpaceDE w:val="0"/>
        <w:autoSpaceDN w:val="0"/>
        <w:adjustRightInd w:val="0"/>
        <w:spacing w:after="0" w:line="240" w:lineRule="auto"/>
      </w:pPr>
    </w:p>
    <w:p w:rsidR="00F573F4" w:rsidRDefault="006C5FAB" w:rsidP="001772E2">
      <w:pPr>
        <w:autoSpaceDE w:val="0"/>
        <w:autoSpaceDN w:val="0"/>
        <w:adjustRightInd w:val="0"/>
        <w:spacing w:after="0" w:line="240" w:lineRule="auto"/>
        <w:ind w:right="-313"/>
        <w:rPr>
          <w:rFonts w:eastAsiaTheme="minorHAnsi" w:cs="Helvetica Neue"/>
          <w:b/>
          <w:color w:val="4DA4D8" w:themeColor="accent3" w:themeTint="99"/>
          <w:lang w:eastAsia="en-US"/>
        </w:rPr>
      </w:pPr>
      <w:r>
        <w:t xml:space="preserve">Se compone de una estructura en árbol donde cada nodo contiene parte de la información del dominio, a esta estructura se le denomina </w:t>
      </w:r>
      <w:r w:rsidRPr="006C5FAB">
        <w:t xml:space="preserve">Jerarquía del espacio de </w:t>
      </w:r>
      <w:r w:rsidR="00EB6336">
        <w:t>a</w:t>
      </w:r>
      <w:r w:rsidRPr="006C5FAB">
        <w:t>nombres</w:t>
      </w:r>
      <w:r>
        <w:t>.</w:t>
      </w:r>
    </w:p>
    <w:p w:rsidR="00F573F4" w:rsidRPr="00F573F4" w:rsidRDefault="00CE4742" w:rsidP="001772E2">
      <w:pPr>
        <w:autoSpaceDE w:val="0"/>
        <w:autoSpaceDN w:val="0"/>
        <w:adjustRightInd w:val="0"/>
        <w:spacing w:after="0" w:line="240" w:lineRule="auto"/>
        <w:rPr>
          <w:rFonts w:eastAsiaTheme="minorHAnsi" w:cs="Helvetica Neue"/>
          <w:b/>
          <w:color w:val="4DA4D8" w:themeColor="accent3" w:themeTint="99"/>
          <w:lang w:eastAsia="en-US"/>
        </w:rPr>
      </w:pPr>
      <w:r>
        <w:rPr>
          <w:noProof/>
        </w:rPr>
        <mc:AlternateContent>
          <mc:Choice Requires="wps">
            <w:drawing>
              <wp:anchor distT="0" distB="0" distL="114300" distR="114300" simplePos="0" relativeHeight="251865088" behindDoc="0" locked="0" layoutInCell="1" allowOverlap="1" wp14:anchorId="16FCB0C3" wp14:editId="7715F052">
                <wp:simplePos x="0" y="0"/>
                <wp:positionH relativeFrom="column">
                  <wp:posOffset>519430</wp:posOffset>
                </wp:positionH>
                <wp:positionV relativeFrom="paragraph">
                  <wp:posOffset>2853055</wp:posOffset>
                </wp:positionV>
                <wp:extent cx="3848100" cy="635"/>
                <wp:effectExtent l="0" t="0" r="0" b="12065"/>
                <wp:wrapTopAndBottom/>
                <wp:docPr id="79" name="Cuadro de texto 79"/>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5A4674" w:rsidRPr="0037541B" w:rsidRDefault="005A4674" w:rsidP="00CE4742">
                            <w:pPr>
                              <w:pStyle w:val="Descripcin"/>
                              <w:jc w:val="center"/>
                              <w:rPr>
                                <w:rFonts w:eastAsiaTheme="minorHAnsi" w:cs="Helvetica Neue"/>
                                <w:b/>
                                <w:noProof/>
                                <w:color w:val="1B587C" w:themeColor="accent3"/>
                                <w:szCs w:val="22"/>
                                <w:lang w:eastAsia="en-US"/>
                              </w:rPr>
                            </w:pPr>
                            <w:r w:rsidRPr="00CE4742">
                              <w:rPr>
                                <w:rFonts w:eastAsiaTheme="minorHAnsi" w:cs="Helvetica Neue"/>
                                <w:b/>
                                <w:i w:val="0"/>
                                <w:noProof/>
                                <w:color w:val="4DA4D8" w:themeColor="accent3" w:themeTint="99"/>
                                <w:lang w:eastAsia="en-US"/>
                              </w:rPr>
                              <w:fldChar w:fldCharType="begin"/>
                            </w:r>
                            <w:r w:rsidRPr="00CE4742">
                              <w:rPr>
                                <w:rFonts w:eastAsiaTheme="minorHAnsi" w:cs="Helvetica Neue"/>
                                <w:b/>
                                <w:i w:val="0"/>
                                <w:noProof/>
                                <w:color w:val="4DA4D8" w:themeColor="accent3" w:themeTint="99"/>
                                <w:lang w:eastAsia="en-US"/>
                              </w:rPr>
                              <w:instrText xml:space="preserve"> SEQ Ilustración \* ARABIC </w:instrText>
                            </w:r>
                            <w:r w:rsidRPr="00CE4742">
                              <w:rPr>
                                <w:rFonts w:eastAsiaTheme="minorHAnsi" w:cs="Helvetica Neue"/>
                                <w:b/>
                                <w:i w:val="0"/>
                                <w:noProof/>
                                <w:color w:val="4DA4D8" w:themeColor="accent3" w:themeTint="99"/>
                                <w:lang w:eastAsia="en-US"/>
                              </w:rPr>
                              <w:fldChar w:fldCharType="separate"/>
                            </w:r>
                            <w:bookmarkStart w:id="41" w:name="_Toc515646333"/>
                            <w:r>
                              <w:rPr>
                                <w:rFonts w:eastAsiaTheme="minorHAnsi" w:cs="Helvetica Neue"/>
                                <w:b/>
                                <w:i w:val="0"/>
                                <w:noProof/>
                                <w:color w:val="4DA4D8" w:themeColor="accent3" w:themeTint="99"/>
                                <w:lang w:eastAsia="en-US"/>
                              </w:rPr>
                              <w:t>9</w:t>
                            </w:r>
                            <w:r w:rsidRPr="00CE4742">
                              <w:rPr>
                                <w:rFonts w:eastAsiaTheme="minorHAnsi" w:cs="Helvetica Neue"/>
                                <w:b/>
                                <w:i w:val="0"/>
                                <w:noProof/>
                                <w:color w:val="4DA4D8" w:themeColor="accent3" w:themeTint="99"/>
                                <w:lang w:eastAsia="en-US"/>
                              </w:rPr>
                              <w:fldChar w:fldCharType="end"/>
                            </w:r>
                            <w:r w:rsidRPr="00303169">
                              <w:t>-Ejemplo de jerarquía del espacio de nombres. Fuente: propia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CB0C3" id="Cuadro de texto 79" o:spid="_x0000_s1034" type="#_x0000_t202" style="position:absolute;left:0;text-align:left;margin-left:40.9pt;margin-top:224.65pt;width:30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" stroked="f">
                <v:textbox style="mso-fit-shape-to-text:t" inset="0,0,0,0">
                  <w:txbxContent>
                    <w:p w:rsidR="005A4674" w:rsidRPr="0037541B" w:rsidRDefault="005A4674" w:rsidP="00CE4742">
                      <w:pPr>
                        <w:pStyle w:val="Descripcin"/>
                        <w:jc w:val="center"/>
                        <w:rPr>
                          <w:rFonts w:eastAsiaTheme="minorHAnsi" w:cs="Helvetica Neue"/>
                          <w:b/>
                          <w:noProof/>
                          <w:color w:val="1B587C" w:themeColor="accent3"/>
                          <w:szCs w:val="22"/>
                          <w:lang w:eastAsia="en-US"/>
                        </w:rPr>
                      </w:pPr>
                      <w:r w:rsidRPr="00CE4742">
                        <w:rPr>
                          <w:rFonts w:eastAsiaTheme="minorHAnsi" w:cs="Helvetica Neue"/>
                          <w:b/>
                          <w:i w:val="0"/>
                          <w:noProof/>
                          <w:color w:val="4DA4D8" w:themeColor="accent3" w:themeTint="99"/>
                          <w:lang w:eastAsia="en-US"/>
                        </w:rPr>
                        <w:fldChar w:fldCharType="begin"/>
                      </w:r>
                      <w:r w:rsidRPr="00CE4742">
                        <w:rPr>
                          <w:rFonts w:eastAsiaTheme="minorHAnsi" w:cs="Helvetica Neue"/>
                          <w:b/>
                          <w:i w:val="0"/>
                          <w:noProof/>
                          <w:color w:val="4DA4D8" w:themeColor="accent3" w:themeTint="99"/>
                          <w:lang w:eastAsia="en-US"/>
                        </w:rPr>
                        <w:instrText xml:space="preserve"> SEQ Ilustración \* ARABIC </w:instrText>
                      </w:r>
                      <w:r w:rsidRPr="00CE4742">
                        <w:rPr>
                          <w:rFonts w:eastAsiaTheme="minorHAnsi" w:cs="Helvetica Neue"/>
                          <w:b/>
                          <w:i w:val="0"/>
                          <w:noProof/>
                          <w:color w:val="4DA4D8" w:themeColor="accent3" w:themeTint="99"/>
                          <w:lang w:eastAsia="en-US"/>
                        </w:rPr>
                        <w:fldChar w:fldCharType="separate"/>
                      </w:r>
                      <w:bookmarkStart w:id="66" w:name="_Toc515646333"/>
                      <w:r>
                        <w:rPr>
                          <w:rFonts w:eastAsiaTheme="minorHAnsi" w:cs="Helvetica Neue"/>
                          <w:b/>
                          <w:i w:val="0"/>
                          <w:noProof/>
                          <w:color w:val="4DA4D8" w:themeColor="accent3" w:themeTint="99"/>
                          <w:lang w:eastAsia="en-US"/>
                        </w:rPr>
                        <w:t>9</w:t>
                      </w:r>
                      <w:r w:rsidRPr="00CE4742">
                        <w:rPr>
                          <w:rFonts w:eastAsiaTheme="minorHAnsi" w:cs="Helvetica Neue"/>
                          <w:b/>
                          <w:i w:val="0"/>
                          <w:noProof/>
                          <w:color w:val="4DA4D8" w:themeColor="accent3" w:themeTint="99"/>
                          <w:lang w:eastAsia="en-US"/>
                        </w:rPr>
                        <w:fldChar w:fldCharType="end"/>
                      </w:r>
                      <w:r w:rsidRPr="00303169">
                        <w:t>-Ejemplo de jerarquía del espacio de nombres. Fuente: propia</w:t>
                      </w:r>
                      <w:bookmarkEnd w:id="66"/>
                    </w:p>
                  </w:txbxContent>
                </v:textbox>
                <w10:wrap type="topAndBottom"/>
              </v:shape>
            </w:pict>
          </mc:Fallback>
        </mc:AlternateContent>
      </w:r>
      <w:r w:rsidR="00EB6336">
        <w:rPr>
          <w:rFonts w:eastAsiaTheme="minorHAnsi" w:cs="Helvetica Neue"/>
          <w:b/>
          <w:noProof/>
          <w:color w:val="1B587C" w:themeColor="accent3"/>
          <w:lang w:eastAsia="en-US"/>
        </w:rPr>
        <w:drawing>
          <wp:anchor distT="0" distB="0" distL="114300" distR="114300" simplePos="0" relativeHeight="251680768" behindDoc="0" locked="0" layoutInCell="1" allowOverlap="1">
            <wp:simplePos x="0" y="0"/>
            <wp:positionH relativeFrom="column">
              <wp:posOffset>519560</wp:posOffset>
            </wp:positionH>
            <wp:positionV relativeFrom="paragraph">
              <wp:posOffset>255905</wp:posOffset>
            </wp:positionV>
            <wp:extent cx="3848100" cy="25400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png"/>
                    <pic:cNvPicPr/>
                  </pic:nvPicPr>
                  <pic:blipFill>
                    <a:blip r:embed="rId77">
                      <a:extLst>
                        <a:ext uri="{28A0092B-C50C-407E-A947-70E740481C1C}">
                          <a14:useLocalDpi xmlns:a14="http://schemas.microsoft.com/office/drawing/2010/main" val="0"/>
                        </a:ext>
                      </a:extLst>
                    </a:blip>
                    <a:stretch>
                      <a:fillRect/>
                    </a:stretch>
                  </pic:blipFill>
                  <pic:spPr>
                    <a:xfrm>
                      <a:off x="0" y="0"/>
                      <a:ext cx="3848100" cy="2540000"/>
                    </a:xfrm>
                    <a:prstGeom prst="rect">
                      <a:avLst/>
                    </a:prstGeom>
                  </pic:spPr>
                </pic:pic>
              </a:graphicData>
            </a:graphic>
            <wp14:sizeRelH relativeFrom="page">
              <wp14:pctWidth>0</wp14:pctWidth>
            </wp14:sizeRelH>
            <wp14:sizeRelV relativeFrom="page">
              <wp14:pctHeight>0</wp14:pctHeight>
            </wp14:sizeRelV>
          </wp:anchor>
        </w:drawing>
      </w:r>
    </w:p>
    <w:p w:rsidR="006C5FAB" w:rsidRDefault="006C5FAB" w:rsidP="001772E2">
      <w:pPr>
        <w:autoSpaceDE w:val="0"/>
        <w:autoSpaceDN w:val="0"/>
        <w:adjustRightInd w:val="0"/>
        <w:spacing w:after="0" w:line="240" w:lineRule="auto"/>
        <w:rPr>
          <w:rFonts w:eastAsiaTheme="minorHAnsi" w:cs="Helvetica Neue"/>
          <w:b/>
          <w:color w:val="4DA4D8" w:themeColor="accent3" w:themeTint="99"/>
          <w:lang w:eastAsia="en-US"/>
        </w:rPr>
      </w:pPr>
    </w:p>
    <w:p w:rsidR="006C5FAB" w:rsidRDefault="006C5FAB" w:rsidP="001772E2">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SERVIDOR DE NOMBRES DE DOMINIO</w:t>
      </w: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r>
        <w:t>Servidores que tienen como función mantener la jerarquizaci</w:t>
      </w:r>
      <w:r w:rsidR="00787635">
        <w:t>ón del espacio de nombres. E</w:t>
      </w:r>
      <w:r>
        <w:t>stos servidores actúan a través de tablas caché (muy semejantes a las del protocolo ARP) creando redundancia del espacio de nombres de dominio y asegurando una respuesta más rápida y eficaz.</w:t>
      </w:r>
    </w:p>
    <w:p w:rsidR="00F573F4"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RESOLVERS</w:t>
      </w: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r>
        <w:t>Se encargan de generar las consultas necesarias y obtener la información solicitada para ofrecerla al equipo que la solicitó.</w:t>
      </w:r>
      <w:r w:rsidR="000B2457">
        <w:fldChar w:fldCharType="begin"/>
      </w:r>
      <w:r w:rsidR="000B2457">
        <w:instrText xml:space="preserve"> ADDIN ZOTERO_ITEM CSL_CITATION {"citationID":"Pr3NVDel","properties":{"formattedCitation":"[4]","plainCitation":"[4]","noteIndex":0},"citationItems":[{"id":59,"uris":["http://zotero.org/users/local/Wv4hidzq/items/KGCP2F9M"],"uri":["http://zotero.org/users/local/Wv4hidzq/items/KGCP2F9M"],"itemData":{"id":59,"type":"article","title":"guia_de_seguridad_en_servicios_dns.pdf","URL":"https://www.incibe.es/extfrontinteco/img/File/intecocert/ManualesGuias/guia_de_seguridad_en_servicios_dns.pdf","accessed":{"date-parts":[["2018",5,23]]}}}],"schema":"https://github.com/citation-style-language/schema/raw/master/csl-citation.json"} </w:instrText>
      </w:r>
      <w:r w:rsidR="000B2457">
        <w:fldChar w:fldCharType="separate"/>
      </w:r>
      <w:r w:rsidR="000B2457">
        <w:rPr>
          <w:noProof/>
        </w:rPr>
        <w:t>[4]</w:t>
      </w:r>
      <w:r w:rsidR="000B2457">
        <w:fldChar w:fldCharType="end"/>
      </w: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p>
    <w:p w:rsidR="00541272" w:rsidRPr="009847DB" w:rsidRDefault="009847DB" w:rsidP="001772E2">
      <w:pPr>
        <w:tabs>
          <w:tab w:val="left" w:pos="5357"/>
        </w:tabs>
        <w:sectPr w:rsidR="00541272" w:rsidRPr="009847DB" w:rsidSect="001772E2">
          <w:type w:val="oddPage"/>
          <w:pgSz w:w="11907" w:h="16840" w:code="9"/>
          <w:pgMar w:top="1417" w:right="1701" w:bottom="1417" w:left="1701" w:header="720" w:footer="720" w:gutter="454"/>
          <w:pgNumType w:start="1"/>
          <w:cols w:space="720"/>
          <w:docGrid w:linePitch="326"/>
        </w:sectPr>
      </w:pPr>
      <w:r>
        <w:tab/>
      </w:r>
    </w:p>
    <w:p w:rsidR="0026243C" w:rsidRPr="00D04F22" w:rsidRDefault="00E362EF" w:rsidP="00453934">
      <w:pPr>
        <w:pStyle w:val="Ttulo1"/>
        <w:ind w:left="0" w:firstLine="0"/>
        <w:jc w:val="both"/>
        <w:rPr>
          <w:rFonts w:ascii="Trebuchet MS" w:hAnsi="Trebuchet MS"/>
          <w:color w:val="4DA4D8" w:themeColor="accent3" w:themeTint="99"/>
        </w:rPr>
      </w:pPr>
      <w:bookmarkStart w:id="42" w:name="_Toc515648501"/>
      <w:r w:rsidRPr="00D04F22">
        <w:rPr>
          <w:rFonts w:ascii="Trebuchet MS" w:hAnsi="Trebuchet MS"/>
          <w:color w:val="4DA4D8" w:themeColor="accent3" w:themeTint="99"/>
        </w:rPr>
        <w:lastRenderedPageBreak/>
        <w:t>Estado del Arte</w:t>
      </w:r>
      <w:bookmarkEnd w:id="42"/>
    </w:p>
    <w:p w:rsidR="005B05D6" w:rsidRPr="00541272" w:rsidRDefault="005B05D6" w:rsidP="00453934">
      <w:pPr>
        <w:pStyle w:val="Ttulo2"/>
        <w:ind w:left="0" w:firstLine="0"/>
        <w:rPr>
          <w:color w:val="4DA4D8" w:themeColor="accent3" w:themeTint="99"/>
        </w:rPr>
      </w:pPr>
      <w:bookmarkStart w:id="43" w:name="_Toc515648502"/>
      <w:r>
        <w:rPr>
          <w:color w:val="4DA4D8" w:themeColor="accent3" w:themeTint="99"/>
        </w:rPr>
        <w:t>TIPOS DE SPOOFING</w:t>
      </w:r>
      <w:bookmarkEnd w:id="43"/>
    </w:p>
    <w:p w:rsidR="005B05D6" w:rsidRDefault="005B05D6" w:rsidP="00453934">
      <w:pPr>
        <w:pStyle w:val="Ttulo3"/>
        <w:ind w:left="0" w:firstLine="0"/>
        <w:rPr>
          <w:color w:val="4DA4D8" w:themeColor="accent3" w:themeTint="99"/>
        </w:rPr>
      </w:pPr>
      <w:bookmarkStart w:id="44" w:name="_Toc515648503"/>
      <w:r>
        <w:rPr>
          <w:color w:val="4DA4D8" w:themeColor="accent3" w:themeTint="99"/>
        </w:rPr>
        <w:t>IP SPOOFING</w:t>
      </w:r>
      <w:bookmarkEnd w:id="44"/>
    </w:p>
    <w:p w:rsidR="007D0AC0" w:rsidRDefault="007D0AC0" w:rsidP="001772E2">
      <w:r>
        <w:t>Este ataque consiste en la  suplantación o</w:t>
      </w:r>
      <w:r w:rsidR="00C0775D">
        <w:t xml:space="preserve"> falsificación de una IP haciendo creer que somos un determinado equipo y de este modo ocultando la identidad </w:t>
      </w:r>
      <w:r w:rsidR="00B84223">
        <w:t xml:space="preserve">del equipo atacante. </w:t>
      </w:r>
      <w:r w:rsidR="00C0775D">
        <w:t xml:space="preserve">El spoofing de una IP tiene </w:t>
      </w:r>
      <w:r w:rsidR="00B84223">
        <w:t xml:space="preserve">por tanto </w:t>
      </w:r>
      <w:r w:rsidR="00C0775D">
        <w:t>como objetivo el anonimato.</w:t>
      </w:r>
    </w:p>
    <w:p w:rsidR="00C0775D" w:rsidRDefault="00C0775D" w:rsidP="001772E2">
      <w:r>
        <w:t xml:space="preserve">Para realizar este ataque se sustituye la dirección IP de un paquete TCP/IP con la intención de que al enviar el paquete el destinatario de este </w:t>
      </w:r>
      <w:r w:rsidR="00B84223">
        <w:t>crea</w:t>
      </w:r>
      <w:r>
        <w:t xml:space="preserve"> que viene de otra localización.</w:t>
      </w:r>
      <w:r w:rsidR="00564B27">
        <w:t>[1]</w:t>
      </w:r>
    </w:p>
    <w:p w:rsidR="0009665D" w:rsidRDefault="0009665D"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TIPOS DE ATAQUE IP SPOOFING</w:t>
      </w:r>
    </w:p>
    <w:p w:rsidR="0009665D" w:rsidRDefault="0009665D" w:rsidP="001772E2">
      <w:pPr>
        <w:autoSpaceDE w:val="0"/>
        <w:autoSpaceDN w:val="0"/>
        <w:adjustRightInd w:val="0"/>
        <w:spacing w:after="0" w:line="240" w:lineRule="auto"/>
        <w:rPr>
          <w:rFonts w:eastAsiaTheme="minorHAnsi" w:cs="Helvetica Neue"/>
          <w:b/>
          <w:color w:val="4DA4D8" w:themeColor="accent3" w:themeTint="99"/>
          <w:lang w:eastAsia="en-US"/>
        </w:rPr>
      </w:pPr>
    </w:p>
    <w:p w:rsidR="00564B27" w:rsidRDefault="00564B27"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SMURF</w:t>
      </w:r>
    </w:p>
    <w:p w:rsidR="00E012CD" w:rsidRDefault="00E012CD" w:rsidP="001772E2">
      <w:pPr>
        <w:autoSpaceDE w:val="0"/>
        <w:autoSpaceDN w:val="0"/>
        <w:adjustRightInd w:val="0"/>
        <w:spacing w:after="0" w:line="240" w:lineRule="auto"/>
        <w:rPr>
          <w:rFonts w:eastAsiaTheme="minorHAnsi" w:cs="Helvetica Neue"/>
          <w:b/>
          <w:color w:val="4DA4D8" w:themeColor="accent3" w:themeTint="99"/>
          <w:lang w:eastAsia="en-US"/>
        </w:rPr>
      </w:pPr>
    </w:p>
    <w:p w:rsidR="00215197" w:rsidRDefault="00215197"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ICMP (</w:t>
      </w:r>
      <w:r w:rsidRPr="00564B27">
        <w:rPr>
          <w:rFonts w:eastAsiaTheme="minorHAnsi" w:cs="Helvetica Neue"/>
          <w:color w:val="000000"/>
          <w:lang w:eastAsia="en-US"/>
        </w:rPr>
        <w:t>Int</w:t>
      </w:r>
      <w:r>
        <w:rPr>
          <w:rFonts w:eastAsiaTheme="minorHAnsi" w:cs="Helvetica Neue"/>
          <w:color w:val="000000"/>
          <w:lang w:eastAsia="en-US"/>
        </w:rPr>
        <w:t xml:space="preserve">ernet Control Message Prontocol, </w:t>
      </w:r>
      <w:r w:rsidRPr="00564B27">
        <w:rPr>
          <w:rFonts w:eastAsiaTheme="minorHAnsi" w:cs="Helvetica Neue"/>
          <w:color w:val="000000"/>
          <w:lang w:eastAsia="en-US"/>
        </w:rPr>
        <w:t xml:space="preserve">sub protocolo de control y notificación de errores de IP </w:t>
      </w:r>
      <w:r>
        <w:rPr>
          <w:rFonts w:eastAsiaTheme="minorHAnsi" w:cs="Helvetica Neue"/>
          <w:color w:val="000000"/>
          <w:lang w:eastAsia="en-US"/>
        </w:rPr>
        <w:t xml:space="preserve">, </w:t>
      </w:r>
      <w:r w:rsidRPr="00564B27">
        <w:rPr>
          <w:rFonts w:eastAsiaTheme="minorHAnsi" w:cs="Helvetica Neue"/>
          <w:color w:val="000000"/>
          <w:lang w:eastAsia="en-US"/>
        </w:rPr>
        <w:t>un ejemplo de envío de este tipo de paq</w:t>
      </w:r>
      <w:r>
        <w:rPr>
          <w:rFonts w:eastAsiaTheme="minorHAnsi" w:cs="Helvetica Neue"/>
          <w:color w:val="000000"/>
          <w:lang w:eastAsia="en-US"/>
        </w:rPr>
        <w:t>uetes son los ping o traceroute).</w:t>
      </w:r>
    </w:p>
    <w:p w:rsidR="00215197" w:rsidRPr="00215197" w:rsidRDefault="00215197" w:rsidP="001772E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  </w:t>
      </w:r>
    </w:p>
    <w:p w:rsidR="00215197" w:rsidRDefault="00564B27" w:rsidP="001772E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El ataque SMURF es un ataque de tipo denegación de servicio distribuido</w:t>
      </w:r>
      <w:r w:rsidR="00F1086D">
        <w:rPr>
          <w:rFonts w:eastAsiaTheme="minorHAnsi" w:cs="Helvetica Neue"/>
          <w:color w:val="000000"/>
          <w:lang w:eastAsia="en-US"/>
        </w:rPr>
        <w:t>,</w:t>
      </w:r>
      <w:r w:rsidRPr="00564B27">
        <w:rPr>
          <w:rFonts w:eastAsiaTheme="minorHAnsi" w:cs="Helvetica Neue"/>
          <w:color w:val="000000"/>
          <w:lang w:eastAsia="en-US"/>
        </w:rPr>
        <w:t xml:space="preserve"> en el que un </w:t>
      </w:r>
      <w:r w:rsidR="004F1567">
        <w:rPr>
          <w:rFonts w:eastAsiaTheme="minorHAnsi" w:cs="Helvetica Neue"/>
          <w:color w:val="000000"/>
          <w:lang w:eastAsia="en-US"/>
        </w:rPr>
        <w:t xml:space="preserve">atacante intenta inundar un servidor </w:t>
      </w:r>
      <w:r w:rsidR="00215197">
        <w:rPr>
          <w:rFonts w:eastAsiaTheme="minorHAnsi" w:cs="Helvetica Neue"/>
          <w:color w:val="000000"/>
          <w:lang w:eastAsia="en-US"/>
        </w:rPr>
        <w:t>específico, dejándolo inoperativo.</w:t>
      </w:r>
    </w:p>
    <w:p w:rsidR="00215197" w:rsidRDefault="00215197"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Para ello se envía en broadcast, es decir, a todos los equipos de la red, un paquete</w:t>
      </w:r>
      <w:r w:rsidR="00564B27" w:rsidRPr="00564B27">
        <w:rPr>
          <w:rFonts w:eastAsiaTheme="minorHAnsi" w:cs="Helvetica Neue"/>
          <w:color w:val="000000"/>
          <w:lang w:eastAsia="en-US"/>
        </w:rPr>
        <w:t xml:space="preserve"> ICMP</w:t>
      </w:r>
      <w:r>
        <w:rPr>
          <w:rFonts w:eastAsiaTheme="minorHAnsi" w:cs="Helvetica Neue"/>
          <w:color w:val="000000"/>
          <w:lang w:eastAsia="en-US"/>
        </w:rPr>
        <w:t xml:space="preserve"> con la IP de origen suplantando la IP de la víctima, de esta forma se logra que una gran cantidad de equipos respondan, amplificando el tráfico en la red y </w:t>
      </w:r>
      <w:r w:rsidR="00CF5616">
        <w:rPr>
          <w:rFonts w:eastAsiaTheme="minorHAnsi" w:cs="Helvetica Neue"/>
          <w:color w:val="000000"/>
          <w:lang w:eastAsia="en-US"/>
        </w:rPr>
        <w:t>colapsando al objetivo</w:t>
      </w:r>
      <w:r w:rsidRPr="00564B27">
        <w:rPr>
          <w:rFonts w:eastAsiaTheme="minorHAnsi" w:cs="Helvetica Neue"/>
          <w:color w:val="000000"/>
          <w:lang w:eastAsia="en-US"/>
        </w:rPr>
        <w:t>.</w:t>
      </w:r>
    </w:p>
    <w:p w:rsidR="00215197" w:rsidRDefault="00215197" w:rsidP="001772E2">
      <w:pPr>
        <w:autoSpaceDE w:val="0"/>
        <w:autoSpaceDN w:val="0"/>
        <w:adjustRightInd w:val="0"/>
        <w:spacing w:after="0" w:line="240" w:lineRule="auto"/>
        <w:rPr>
          <w:rFonts w:eastAsiaTheme="minorHAnsi" w:cs="Helvetica Neue"/>
          <w:color w:val="000000"/>
          <w:lang w:eastAsia="en-US"/>
        </w:rPr>
      </w:pPr>
    </w:p>
    <w:p w:rsidR="00564B27" w:rsidRPr="00564B27" w:rsidRDefault="00564B27" w:rsidP="001772E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El nombre </w:t>
      </w:r>
      <w:r w:rsidR="00CF5616">
        <w:rPr>
          <w:rFonts w:eastAsiaTheme="minorHAnsi" w:cs="Helvetica Neue"/>
          <w:color w:val="000000"/>
          <w:lang w:eastAsia="en-US"/>
        </w:rPr>
        <w:t>data</w:t>
      </w:r>
      <w:r w:rsidRPr="00564B27">
        <w:rPr>
          <w:rFonts w:eastAsiaTheme="minorHAnsi" w:cs="Helvetica Neue"/>
          <w:color w:val="000000"/>
          <w:lang w:eastAsia="en-US"/>
        </w:rPr>
        <w:t xml:space="preserve"> de 1990 cuando muchas redes participaban en estos tipos de ataque. La idea de atacantes pequeños pero numerosos abrumando a un oponente grande.</w:t>
      </w:r>
      <w:r>
        <w:rPr>
          <w:rFonts w:eastAsiaTheme="minorHAnsi" w:cs="Helvetica Neue"/>
          <w:color w:val="000000"/>
          <w:lang w:eastAsia="en-US"/>
        </w:rPr>
        <w:fldChar w:fldCharType="begin"/>
      </w:r>
      <w:r>
        <w:rPr>
          <w:rFonts w:eastAsiaTheme="minorHAnsi" w:cs="Helvetica Neue"/>
          <w:color w:val="000000"/>
          <w:lang w:eastAsia="en-US"/>
        </w:rPr>
        <w:instrText xml:space="preserve"> ADDIN ZOTERO_ITEM CSL_CITATION {"citationID":"hohdbwPl","properties":{"formattedCitation":"[5]","plainCitation":"[5]","noteIndex":0},"citationItems":[{"id":62,"uris":["http://zotero.org/users/local/Wv4hidzq/items/UJMRYIMM"],"uri":["http://zotero.org/users/local/Wv4hidzq/items/UJMRYIMM"],"itemData":{"id":62,"type":"webpage","title":"All About Smurf DDoS Attacks | Corero","URL":"https://www.corero.com/resources/ddos-attack-types/smurf-ddos-attack.html","accessed":{"date-parts":[["2018",5,23]]}}}],"schema":"https://github.com/citation-style-language/schema/raw/master/csl-citation.json"} </w:instrText>
      </w:r>
      <w:r>
        <w:rPr>
          <w:rFonts w:eastAsiaTheme="minorHAnsi" w:cs="Helvetica Neue"/>
          <w:color w:val="000000"/>
          <w:lang w:eastAsia="en-US"/>
        </w:rPr>
        <w:fldChar w:fldCharType="separate"/>
      </w:r>
      <w:r>
        <w:rPr>
          <w:rFonts w:eastAsiaTheme="minorHAnsi" w:cs="Helvetica Neue"/>
          <w:noProof/>
          <w:color w:val="000000"/>
          <w:lang w:eastAsia="en-US"/>
        </w:rPr>
        <w:t>[5]</w:t>
      </w:r>
      <w:r>
        <w:rPr>
          <w:rFonts w:eastAsiaTheme="minorHAnsi" w:cs="Helvetica Neue"/>
          <w:color w:val="000000"/>
          <w:lang w:eastAsia="en-US"/>
        </w:rPr>
        <w:fldChar w:fldCharType="end"/>
      </w:r>
    </w:p>
    <w:p w:rsidR="00564B27" w:rsidRPr="00564B27" w:rsidRDefault="00564B27" w:rsidP="001772E2">
      <w:pPr>
        <w:autoSpaceDE w:val="0"/>
        <w:autoSpaceDN w:val="0"/>
        <w:adjustRightInd w:val="0"/>
        <w:spacing w:after="0" w:line="240" w:lineRule="auto"/>
        <w:rPr>
          <w:rFonts w:eastAsiaTheme="minorHAnsi" w:cs="Helvetica Neue"/>
          <w:b/>
          <w:color w:val="4DA4D8" w:themeColor="accent3" w:themeTint="99"/>
          <w:lang w:eastAsia="en-US"/>
        </w:rPr>
      </w:pPr>
    </w:p>
    <w:p w:rsidR="003C080C" w:rsidRDefault="003C080C" w:rsidP="001772E2">
      <w:pPr>
        <w:rPr>
          <w:rFonts w:ascii="Calibri" w:hAnsi="Calibri"/>
        </w:rPr>
      </w:pPr>
    </w:p>
    <w:p w:rsidR="003C080C" w:rsidRDefault="003C080C" w:rsidP="001772E2">
      <w:pPr>
        <w:rPr>
          <w:rFonts w:ascii="Calibri" w:hAnsi="Calibri"/>
        </w:rPr>
      </w:pPr>
    </w:p>
    <w:p w:rsidR="003C080C" w:rsidRDefault="00CE4742" w:rsidP="001772E2">
      <w:pPr>
        <w:rPr>
          <w:rFonts w:ascii="Calibri" w:hAnsi="Calibri"/>
        </w:rPr>
      </w:pPr>
      <w:r>
        <w:rPr>
          <w:noProof/>
        </w:rPr>
        <w:lastRenderedPageBreak/>
        <mc:AlternateContent>
          <mc:Choice Requires="wps">
            <w:drawing>
              <wp:anchor distT="0" distB="0" distL="114300" distR="114300" simplePos="0" relativeHeight="251867136" behindDoc="0" locked="0" layoutInCell="1" allowOverlap="1" wp14:anchorId="006BE84A" wp14:editId="46BB1428">
                <wp:simplePos x="0" y="0"/>
                <wp:positionH relativeFrom="column">
                  <wp:posOffset>428625</wp:posOffset>
                </wp:positionH>
                <wp:positionV relativeFrom="paragraph">
                  <wp:posOffset>1385570</wp:posOffset>
                </wp:positionV>
                <wp:extent cx="4161155" cy="635"/>
                <wp:effectExtent l="0" t="0" r="4445" b="12065"/>
                <wp:wrapTopAndBottom/>
                <wp:docPr id="80" name="Cuadro de texto 80"/>
                <wp:cNvGraphicFramePr/>
                <a:graphic xmlns:a="http://schemas.openxmlformats.org/drawingml/2006/main">
                  <a:graphicData uri="http://schemas.microsoft.com/office/word/2010/wordprocessingShape">
                    <wps:wsp>
                      <wps:cNvSpPr txBox="1"/>
                      <wps:spPr>
                        <a:xfrm>
                          <a:off x="0" y="0"/>
                          <a:ext cx="4161155" cy="635"/>
                        </a:xfrm>
                        <a:prstGeom prst="rect">
                          <a:avLst/>
                        </a:prstGeom>
                        <a:solidFill>
                          <a:prstClr val="white"/>
                        </a:solidFill>
                        <a:ln>
                          <a:noFill/>
                        </a:ln>
                      </wps:spPr>
                      <wps:txbx>
                        <w:txbxContent>
                          <w:p w:rsidR="005A4674" w:rsidRPr="00071F14" w:rsidRDefault="005A4674" w:rsidP="00CE4742">
                            <w:pPr>
                              <w:pStyle w:val="Descripcin"/>
                              <w:jc w:val="center"/>
                              <w:rPr>
                                <w:rFonts w:ascii="Helvetica Neue" w:eastAsiaTheme="minorHAnsi" w:hAnsi="Helvetica Neue" w:cs="Helvetica Neue"/>
                                <w:noProof/>
                                <w:color w:val="000000"/>
                                <w:szCs w:val="22"/>
                                <w:lang w:eastAsia="en-US"/>
                              </w:rPr>
                            </w:pP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bookmarkStart w:id="45" w:name="_Toc515646334"/>
                            <w:r>
                              <w:rPr>
                                <w:rFonts w:ascii="Helvetica Neue" w:eastAsiaTheme="minorHAnsi" w:hAnsi="Helvetica Neue" w:cs="Helvetica Neue"/>
                                <w:b/>
                                <w:i w:val="0"/>
                                <w:noProof/>
                                <w:color w:val="4DA4D8" w:themeColor="accent3" w:themeTint="99"/>
                                <w:lang w:eastAsia="en-US"/>
                              </w:rPr>
                              <w:t>10</w:t>
                            </w:r>
                            <w:r w:rsidRPr="00CE4742">
                              <w:rPr>
                                <w:rFonts w:ascii="Helvetica Neue" w:eastAsiaTheme="minorHAnsi" w:hAnsi="Helvetica Neue" w:cs="Helvetica Neue"/>
                                <w:b/>
                                <w:i w:val="0"/>
                                <w:noProof/>
                                <w:color w:val="4DA4D8" w:themeColor="accent3" w:themeTint="99"/>
                                <w:lang w:eastAsia="en-US"/>
                              </w:rPr>
                              <w:fldChar w:fldCharType="end"/>
                            </w:r>
                            <w:r>
                              <w:t>-</w:t>
                            </w:r>
                            <w:r w:rsidRPr="008C65B8">
                              <w:t>Ping. Fuente: propia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E84A" id="Cuadro de texto 80" o:spid="_x0000_s1035" type="#_x0000_t202" style="position:absolute;left:0;text-align:left;margin-left:33.75pt;margin-top:109.1pt;width:327.6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" stroked="f">
                <v:textbox style="mso-fit-shape-to-text:t" inset="0,0,0,0">
                  <w:txbxContent>
                    <w:p w:rsidR="005A4674" w:rsidRPr="00071F14" w:rsidRDefault="005A4674" w:rsidP="00CE4742">
                      <w:pPr>
                        <w:pStyle w:val="Descripcin"/>
                        <w:jc w:val="center"/>
                        <w:rPr>
                          <w:rFonts w:ascii="Helvetica Neue" w:eastAsiaTheme="minorHAnsi" w:hAnsi="Helvetica Neue" w:cs="Helvetica Neue"/>
                          <w:noProof/>
                          <w:color w:val="000000"/>
                          <w:szCs w:val="22"/>
                          <w:lang w:eastAsia="en-US"/>
                        </w:rPr>
                      </w:pP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bookmarkStart w:id="71" w:name="_Toc515646334"/>
                      <w:r>
                        <w:rPr>
                          <w:rFonts w:ascii="Helvetica Neue" w:eastAsiaTheme="minorHAnsi" w:hAnsi="Helvetica Neue" w:cs="Helvetica Neue"/>
                          <w:b/>
                          <w:i w:val="0"/>
                          <w:noProof/>
                          <w:color w:val="4DA4D8" w:themeColor="accent3" w:themeTint="99"/>
                          <w:lang w:eastAsia="en-US"/>
                        </w:rPr>
                        <w:t>10</w:t>
                      </w:r>
                      <w:r w:rsidRPr="00CE4742">
                        <w:rPr>
                          <w:rFonts w:ascii="Helvetica Neue" w:eastAsiaTheme="minorHAnsi" w:hAnsi="Helvetica Neue" w:cs="Helvetica Neue"/>
                          <w:b/>
                          <w:i w:val="0"/>
                          <w:noProof/>
                          <w:color w:val="4DA4D8" w:themeColor="accent3" w:themeTint="99"/>
                          <w:lang w:eastAsia="en-US"/>
                        </w:rPr>
                        <w:fldChar w:fldCharType="end"/>
                      </w:r>
                      <w:r>
                        <w:t>-</w:t>
                      </w:r>
                      <w:r w:rsidRPr="008C65B8">
                        <w:t>Ping. Fuente: propia</w:t>
                      </w:r>
                      <w:bookmarkEnd w:id="71"/>
                    </w:p>
                  </w:txbxContent>
                </v:textbox>
                <w10:wrap type="topAndBottom"/>
              </v:shape>
            </w:pict>
          </mc:Fallback>
        </mc:AlternateContent>
      </w:r>
      <w:r w:rsidR="003C080C">
        <w:rPr>
          <w:rFonts w:ascii="Helvetica Neue" w:eastAsiaTheme="minorHAnsi" w:hAnsi="Helvetica Neue" w:cs="Helvetica Neue"/>
          <w:noProof/>
          <w:color w:val="000000"/>
          <w:lang w:eastAsia="en-US"/>
        </w:rPr>
        <w:drawing>
          <wp:anchor distT="0" distB="0" distL="114300" distR="114300" simplePos="0" relativeHeight="251683840" behindDoc="0" locked="0" layoutInCell="1" allowOverlap="1" wp14:anchorId="48BB5312">
            <wp:simplePos x="0" y="0"/>
            <wp:positionH relativeFrom="column">
              <wp:posOffset>428961</wp:posOffset>
            </wp:positionH>
            <wp:positionV relativeFrom="paragraph">
              <wp:posOffset>243429</wp:posOffset>
            </wp:positionV>
            <wp:extent cx="4161651" cy="1085222"/>
            <wp:effectExtent l="0" t="0" r="444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1-27 a las 11.26.21.png"/>
                    <pic:cNvPicPr/>
                  </pic:nvPicPr>
                  <pic:blipFill>
                    <a:blip r:embed="rId78">
                      <a:extLst>
                        <a:ext uri="{28A0092B-C50C-407E-A947-70E740481C1C}">
                          <a14:useLocalDpi xmlns:a14="http://schemas.microsoft.com/office/drawing/2010/main" val="0"/>
                        </a:ext>
                      </a:extLst>
                    </a:blip>
                    <a:stretch>
                      <a:fillRect/>
                    </a:stretch>
                  </pic:blipFill>
                  <pic:spPr>
                    <a:xfrm>
                      <a:off x="0" y="0"/>
                      <a:ext cx="4161651" cy="1085222"/>
                    </a:xfrm>
                    <a:prstGeom prst="rect">
                      <a:avLst/>
                    </a:prstGeom>
                  </pic:spPr>
                </pic:pic>
              </a:graphicData>
            </a:graphic>
            <wp14:sizeRelH relativeFrom="page">
              <wp14:pctWidth>0</wp14:pctWidth>
            </wp14:sizeRelH>
            <wp14:sizeRelV relativeFrom="page">
              <wp14:pctHeight>0</wp14:pctHeight>
            </wp14:sizeRelV>
          </wp:anchor>
        </w:drawing>
      </w:r>
    </w:p>
    <w:p w:rsidR="00B84223" w:rsidRDefault="00B84223" w:rsidP="001772E2">
      <w:pPr>
        <w:rPr>
          <w:rFonts w:ascii="Calibri" w:hAnsi="Calibri"/>
        </w:rPr>
      </w:pPr>
    </w:p>
    <w:p w:rsidR="00CE4742" w:rsidRDefault="00F71AD5" w:rsidP="00CE4742">
      <w:pPr>
        <w:keepNext/>
      </w:pPr>
      <w:r>
        <w:rPr>
          <w:noProof/>
        </w:rPr>
        <w:drawing>
          <wp:inline distT="0" distB="0" distL="0" distR="0">
            <wp:extent cx="5122762" cy="236668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5-23 a las 21.21.53.png"/>
                    <pic:cNvPicPr/>
                  </pic:nvPicPr>
                  <pic:blipFill>
                    <a:blip r:embed="rId79">
                      <a:extLst>
                        <a:ext uri="{28A0092B-C50C-407E-A947-70E740481C1C}">
                          <a14:useLocalDpi xmlns:a14="http://schemas.microsoft.com/office/drawing/2010/main" val="0"/>
                        </a:ext>
                      </a:extLst>
                    </a:blip>
                    <a:stretch>
                      <a:fillRect/>
                    </a:stretch>
                  </pic:blipFill>
                  <pic:spPr>
                    <a:xfrm>
                      <a:off x="0" y="0"/>
                      <a:ext cx="5134864" cy="2372274"/>
                    </a:xfrm>
                    <a:prstGeom prst="rect">
                      <a:avLst/>
                    </a:prstGeom>
                  </pic:spPr>
                </pic:pic>
              </a:graphicData>
            </a:graphic>
          </wp:inline>
        </w:drawing>
      </w:r>
    </w:p>
    <w:p w:rsidR="00F71AD5" w:rsidRDefault="00CE4742" w:rsidP="00CE4742">
      <w:pPr>
        <w:pStyle w:val="Descripcin"/>
        <w:jc w:val="center"/>
      </w:pPr>
      <w:r w:rsidRPr="00CE4742">
        <w:rPr>
          <w:b/>
          <w:i w:val="0"/>
          <w:color w:val="4DA4D8" w:themeColor="accent3" w:themeTint="99"/>
        </w:rPr>
        <w:fldChar w:fldCharType="begin"/>
      </w:r>
      <w:r w:rsidRPr="00CE4742">
        <w:rPr>
          <w:b/>
          <w:i w:val="0"/>
          <w:color w:val="4DA4D8" w:themeColor="accent3" w:themeTint="99"/>
        </w:rPr>
        <w:instrText xml:space="preserve"> SEQ Ilustración \* ARABIC </w:instrText>
      </w:r>
      <w:r w:rsidRPr="00CE4742">
        <w:rPr>
          <w:b/>
          <w:i w:val="0"/>
          <w:color w:val="4DA4D8" w:themeColor="accent3" w:themeTint="99"/>
        </w:rPr>
        <w:fldChar w:fldCharType="separate"/>
      </w:r>
      <w:bookmarkStart w:id="46" w:name="_Toc515646335"/>
      <w:r w:rsidR="00B31140">
        <w:rPr>
          <w:b/>
          <w:i w:val="0"/>
          <w:noProof/>
          <w:color w:val="4DA4D8" w:themeColor="accent3" w:themeTint="99"/>
        </w:rPr>
        <w:t>11</w:t>
      </w:r>
      <w:r w:rsidRPr="00CE4742">
        <w:rPr>
          <w:b/>
          <w:i w:val="0"/>
          <w:color w:val="4DA4D8" w:themeColor="accent3" w:themeTint="99"/>
        </w:rPr>
        <w:fldChar w:fldCharType="end"/>
      </w:r>
      <w:r w:rsidRPr="007E73EC">
        <w:t>-Traceroute. Fuente: propia</w:t>
      </w:r>
      <w:bookmarkEnd w:id="46"/>
    </w:p>
    <w:p w:rsidR="00DB5549" w:rsidRPr="002B74F6" w:rsidRDefault="00DB5549" w:rsidP="001772E2">
      <w:pPr>
        <w:pStyle w:val="Descripcin"/>
        <w:jc w:val="center"/>
        <w:rPr>
          <w:bCs/>
          <w:noProof/>
          <w:color w:val="1B587C" w:themeColor="accent3"/>
          <w:sz w:val="32"/>
          <w:szCs w:val="22"/>
        </w:rPr>
      </w:pPr>
    </w:p>
    <w:p w:rsidR="00E012CD" w:rsidRDefault="00E012CD" w:rsidP="001772E2">
      <w:pPr>
        <w:autoSpaceDE w:val="0"/>
        <w:autoSpaceDN w:val="0"/>
        <w:adjustRightInd w:val="0"/>
        <w:spacing w:after="0" w:line="240" w:lineRule="auto"/>
        <w:rPr>
          <w:rFonts w:eastAsiaTheme="minorHAnsi" w:cs="Helvetica Neue"/>
          <w:b/>
          <w:color w:val="4DA4D8" w:themeColor="accent3" w:themeTint="99"/>
          <w:lang w:eastAsia="en-US"/>
        </w:rPr>
      </w:pPr>
    </w:p>
    <w:p w:rsidR="00E012CD" w:rsidRDefault="00CF5616"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Do</w:t>
      </w:r>
      <w:r w:rsidR="00A5293E">
        <w:rPr>
          <w:rFonts w:eastAsiaTheme="minorHAnsi" w:cs="Helvetica Neue"/>
          <w:b/>
          <w:color w:val="4DA4D8" w:themeColor="accent3" w:themeTint="99"/>
          <w:lang w:eastAsia="en-US"/>
        </w:rPr>
        <w:t>S</w:t>
      </w:r>
      <w:r>
        <w:rPr>
          <w:rFonts w:eastAsiaTheme="minorHAnsi" w:cs="Helvetica Neue"/>
          <w:b/>
          <w:color w:val="4DA4D8" w:themeColor="accent3" w:themeTint="99"/>
          <w:lang w:eastAsia="en-US"/>
        </w:rPr>
        <w:t xml:space="preserve"> </w:t>
      </w:r>
      <w:r w:rsidR="00A5293E">
        <w:rPr>
          <w:rFonts w:eastAsiaTheme="minorHAnsi" w:cs="Helvetica Neue"/>
          <w:b/>
          <w:color w:val="4DA4D8" w:themeColor="accent3" w:themeTint="99"/>
          <w:lang w:eastAsia="en-US"/>
        </w:rPr>
        <w:t>(DENIAL OF SERVICE)</w:t>
      </w:r>
    </w:p>
    <w:p w:rsidR="00A5293E" w:rsidRDefault="00A5293E" w:rsidP="001772E2">
      <w:pPr>
        <w:autoSpaceDE w:val="0"/>
        <w:autoSpaceDN w:val="0"/>
        <w:adjustRightInd w:val="0"/>
        <w:spacing w:after="0" w:line="240" w:lineRule="auto"/>
        <w:rPr>
          <w:rFonts w:eastAsiaTheme="minorHAnsi" w:cs="Helvetica Neue"/>
          <w:b/>
          <w:color w:val="4DA4D8" w:themeColor="accent3" w:themeTint="99"/>
          <w:lang w:eastAsia="en-US"/>
        </w:rPr>
      </w:pPr>
    </w:p>
    <w:p w:rsidR="00A5293E" w:rsidRPr="00A5293E" w:rsidRDefault="00A5293E" w:rsidP="001772E2">
      <w:pPr>
        <w:autoSpaceDE w:val="0"/>
        <w:autoSpaceDN w:val="0"/>
        <w:adjustRightInd w:val="0"/>
        <w:spacing w:after="0" w:line="240" w:lineRule="auto"/>
        <w:rPr>
          <w:rFonts w:eastAsiaTheme="minorHAnsi" w:cs="Helvetica Neue"/>
          <w:color w:val="000000"/>
          <w:lang w:eastAsia="en-US"/>
        </w:rPr>
      </w:pPr>
      <w:r w:rsidRPr="00A5293E">
        <w:rPr>
          <w:rFonts w:eastAsiaTheme="minorHAnsi" w:cs="Helvetica Neue"/>
          <w:color w:val="000000"/>
          <w:lang w:eastAsia="en-US"/>
        </w:rPr>
        <w:t>Los ataques DoS se generan mediante la saturación de los puertos con múltiples flujos de información, haciendo que el servidor se sobrecargue y no pueda seguir prestando su servicio. Por eso se le denomina </w:t>
      </w:r>
      <w:r w:rsidRPr="00A5293E">
        <w:rPr>
          <w:rFonts w:eastAsiaTheme="minorHAnsi" w:cs="Helvetica Neue"/>
          <w:iCs/>
          <w:color w:val="000000"/>
          <w:lang w:eastAsia="en-US"/>
        </w:rPr>
        <w:t>denegación de servicio</w:t>
      </w:r>
      <w:r w:rsidRPr="00A5293E">
        <w:rPr>
          <w:rFonts w:eastAsiaTheme="minorHAnsi" w:cs="Helvetica Neue"/>
          <w:color w:val="000000"/>
          <w:lang w:eastAsia="en-US"/>
        </w:rPr>
        <w:t>, pues hace que el servidor no pueda atender a la cantidad enorme de solicitudes.</w:t>
      </w:r>
    </w:p>
    <w:p w:rsidR="00A5293E" w:rsidRPr="00A5293E" w:rsidRDefault="00A5293E" w:rsidP="001772E2">
      <w:pPr>
        <w:autoSpaceDE w:val="0"/>
        <w:autoSpaceDN w:val="0"/>
        <w:adjustRightInd w:val="0"/>
        <w:spacing w:after="0" w:line="240" w:lineRule="auto"/>
        <w:rPr>
          <w:rFonts w:eastAsiaTheme="minorHAnsi" w:cs="Helvetica Neue"/>
          <w:color w:val="000000"/>
          <w:lang w:eastAsia="en-US"/>
        </w:rPr>
      </w:pPr>
    </w:p>
    <w:p w:rsidR="00A5293E" w:rsidRPr="00A5293E" w:rsidRDefault="00394A49"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Otros tipos de ataque Do</w:t>
      </w:r>
      <w:r w:rsidR="00A5293E" w:rsidRPr="00A5293E">
        <w:rPr>
          <w:rFonts w:eastAsiaTheme="minorHAnsi" w:cs="Helvetica Neue"/>
          <w:color w:val="000000"/>
          <w:lang w:eastAsia="en-US"/>
        </w:rPr>
        <w:t>S son</w:t>
      </w:r>
      <w:r w:rsidR="00ED6985">
        <w:rPr>
          <w:rFonts w:eastAsiaTheme="minorHAnsi" w:cs="Helvetica Neue"/>
          <w:color w:val="000000"/>
          <w:lang w:eastAsia="en-US"/>
        </w:rPr>
        <w:t xml:space="preserve"> </w:t>
      </w:r>
      <w:r w:rsidR="00ED6985">
        <w:rPr>
          <w:rFonts w:eastAsiaTheme="minorHAnsi" w:cs="Helvetica Neue"/>
          <w:color w:val="000000"/>
          <w:lang w:eastAsia="en-US"/>
        </w:rPr>
        <w:fldChar w:fldCharType="begin"/>
      </w:r>
      <w:r w:rsidR="00EB5B53">
        <w:rPr>
          <w:rFonts w:eastAsiaTheme="minorHAnsi" w:cs="Helvetica Neue"/>
          <w:color w:val="000000"/>
          <w:lang w:eastAsia="en-US"/>
        </w:rPr>
        <w:instrText xml:space="preserve"> ADDIN ZOTERO_ITEM CSL_CITATION {"citationID":"dc4dciDT","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ED6985">
        <w:rPr>
          <w:rFonts w:eastAsiaTheme="minorHAnsi" w:cs="Helvetica Neue"/>
          <w:color w:val="000000"/>
          <w:lang w:eastAsia="en-US"/>
        </w:rPr>
        <w:fldChar w:fldCharType="separate"/>
      </w:r>
      <w:r w:rsidR="00EB5B53">
        <w:rPr>
          <w:rFonts w:eastAsiaTheme="minorHAnsi" w:cs="Helvetica Neue"/>
          <w:noProof/>
          <w:color w:val="000000"/>
          <w:lang w:eastAsia="en-US"/>
        </w:rPr>
        <w:t>[6]</w:t>
      </w:r>
      <w:r w:rsidR="00ED6985">
        <w:rPr>
          <w:rFonts w:eastAsiaTheme="minorHAnsi" w:cs="Helvetica Neue"/>
          <w:color w:val="000000"/>
          <w:lang w:eastAsia="en-US"/>
        </w:rPr>
        <w:fldChar w:fldCharType="end"/>
      </w:r>
      <w:r w:rsidR="00A5293E" w:rsidRPr="00A5293E">
        <w:rPr>
          <w:rFonts w:eastAsiaTheme="minorHAnsi" w:cs="Helvetica Neue"/>
          <w:color w:val="000000"/>
          <w:lang w:eastAsia="en-US"/>
        </w:rPr>
        <w:t>:</w:t>
      </w:r>
    </w:p>
    <w:p w:rsidR="00E012CD" w:rsidRPr="00E012CD" w:rsidRDefault="00E012CD" w:rsidP="001772E2">
      <w:pPr>
        <w:autoSpaceDE w:val="0"/>
        <w:autoSpaceDN w:val="0"/>
        <w:adjustRightInd w:val="0"/>
        <w:spacing w:after="0" w:line="240" w:lineRule="auto"/>
        <w:rPr>
          <w:rFonts w:eastAsiaTheme="minorHAnsi" w:cs="Helvetica Neue"/>
          <w:b/>
          <w:color w:val="4DA4D8" w:themeColor="accent3" w:themeTint="99"/>
          <w:lang w:eastAsia="en-US"/>
        </w:rPr>
      </w:pPr>
    </w:p>
    <w:p w:rsidR="00A5293E" w:rsidRPr="001C7112" w:rsidRDefault="00A5293E" w:rsidP="001772E2">
      <w:pPr>
        <w:autoSpaceDE w:val="0"/>
        <w:autoSpaceDN w:val="0"/>
        <w:adjustRightInd w:val="0"/>
        <w:spacing w:after="0" w:line="20" w:lineRule="atLeast"/>
        <w:rPr>
          <w:rFonts w:eastAsiaTheme="minorHAnsi" w:cs="Helvetica Neue"/>
          <w:b/>
          <w:bCs/>
          <w:color w:val="4DA4D8" w:themeColor="accent3" w:themeTint="99"/>
          <w:lang w:eastAsia="en-US"/>
        </w:rPr>
      </w:pPr>
      <w:r w:rsidRPr="001C7112">
        <w:rPr>
          <w:rFonts w:eastAsiaTheme="minorHAnsi" w:cs="Helvetica Neue"/>
          <w:b/>
          <w:bCs/>
          <w:color w:val="4DA4D8" w:themeColor="accent3" w:themeTint="99"/>
          <w:lang w:eastAsia="en-US"/>
        </w:rPr>
        <w:t xml:space="preserve">Service Port Flood (Ataque sobre Puertos de Servicio) </w:t>
      </w:r>
    </w:p>
    <w:p w:rsidR="00A5293E" w:rsidRDefault="00A5293E" w:rsidP="001772E2">
      <w:pPr>
        <w:autoSpaceDE w:val="0"/>
        <w:autoSpaceDN w:val="0"/>
        <w:adjustRightInd w:val="0"/>
        <w:spacing w:after="0" w:line="20" w:lineRule="atLeast"/>
        <w:rPr>
          <w:rFonts w:ascii="Helvetica Neue" w:eastAsiaTheme="minorHAnsi" w:hAnsi="Helvetica Neue" w:cs="Helvetica Neue"/>
          <w:b/>
          <w:bCs/>
          <w:color w:val="000000"/>
          <w:lang w:eastAsia="en-US"/>
        </w:rPr>
      </w:pPr>
    </w:p>
    <w:p w:rsidR="00A5293E" w:rsidRPr="001C7112" w:rsidRDefault="00A5293E" w:rsidP="001772E2">
      <w:pPr>
        <w:autoSpaceDE w:val="0"/>
        <w:autoSpaceDN w:val="0"/>
        <w:adjustRightInd w:val="0"/>
        <w:spacing w:after="0" w:line="240" w:lineRule="auto"/>
        <w:rPr>
          <w:rFonts w:eastAsiaTheme="minorHAnsi" w:cs="Helvetica Neue"/>
          <w:color w:val="000000"/>
          <w:lang w:eastAsia="en-US"/>
        </w:rPr>
      </w:pPr>
      <w:r w:rsidRPr="001C7112">
        <w:rPr>
          <w:rFonts w:eastAsiaTheme="minorHAnsi" w:cs="Helvetica Neue"/>
          <w:color w:val="000000"/>
          <w:lang w:eastAsia="en-US"/>
        </w:rPr>
        <w:t xml:space="preserve">En este tipo de ataques las peticiones irán dirigidas hacia los puertos estándar en los que se conoce que habrá más volumen de tráfico (el puerto TCP 80, por ejemplo) tanto entrante como saliente. Estamos ante un tipo de ataque considerado de los más complejos </w:t>
      </w:r>
      <w:r w:rsidR="00CF5616" w:rsidRPr="001C7112">
        <w:rPr>
          <w:rFonts w:eastAsiaTheme="minorHAnsi" w:cs="Helvetica Neue"/>
          <w:color w:val="000000"/>
          <w:lang w:eastAsia="en-US"/>
        </w:rPr>
        <w:t>de evitar o detener</w:t>
      </w:r>
      <w:r w:rsidRPr="001C7112">
        <w:rPr>
          <w:rFonts w:eastAsiaTheme="minorHAnsi" w:cs="Helvetica Neue"/>
          <w:color w:val="000000"/>
          <w:lang w:eastAsia="en-US"/>
        </w:rPr>
        <w:t xml:space="preserve">. Por lo que </w:t>
      </w:r>
      <w:r w:rsidR="00366E11">
        <w:rPr>
          <w:rFonts w:eastAsiaTheme="minorHAnsi" w:cs="Helvetica Neue"/>
          <w:color w:val="000000"/>
          <w:lang w:eastAsia="en-US"/>
        </w:rPr>
        <w:t>se debe</w:t>
      </w:r>
      <w:r w:rsidRPr="001C7112">
        <w:rPr>
          <w:rFonts w:eastAsiaTheme="minorHAnsi" w:cs="Helvetica Neue"/>
          <w:color w:val="000000"/>
          <w:lang w:eastAsia="en-US"/>
        </w:rPr>
        <w:t xml:space="preserve"> implementar herramientas específicas para esta tarea o derivar todas nuestras comunicaciones por un mitigador o analizador de tráfico que detecte estos ataques. </w:t>
      </w:r>
    </w:p>
    <w:p w:rsidR="00E012CD" w:rsidRDefault="00E012CD" w:rsidP="001772E2"/>
    <w:p w:rsidR="007C7711" w:rsidRDefault="007C7711" w:rsidP="001772E2"/>
    <w:p w:rsidR="00A5293E" w:rsidRPr="00394A49" w:rsidRDefault="00A5293E" w:rsidP="001772E2">
      <w:pPr>
        <w:autoSpaceDE w:val="0"/>
        <w:autoSpaceDN w:val="0"/>
        <w:adjustRightInd w:val="0"/>
        <w:spacing w:after="0" w:line="240" w:lineRule="auto"/>
        <w:rPr>
          <w:rFonts w:eastAsiaTheme="minorHAnsi" w:cs="Helvetica Neue"/>
          <w:b/>
          <w:bCs/>
          <w:color w:val="4DA4D8" w:themeColor="accent3" w:themeTint="99"/>
          <w:lang w:eastAsia="en-US"/>
        </w:rPr>
      </w:pPr>
      <w:r w:rsidRPr="00394A49">
        <w:rPr>
          <w:rFonts w:eastAsiaTheme="minorHAnsi" w:cs="Helvetica Neue"/>
          <w:b/>
          <w:bCs/>
          <w:color w:val="4DA4D8" w:themeColor="accent3" w:themeTint="99"/>
          <w:lang w:eastAsia="en-US"/>
        </w:rPr>
        <w:t>HTTP Flood (Saturación HTTP)</w:t>
      </w:r>
    </w:p>
    <w:p w:rsidR="00A5293E" w:rsidRDefault="00A5293E" w:rsidP="001772E2">
      <w:pPr>
        <w:autoSpaceDE w:val="0"/>
        <w:autoSpaceDN w:val="0"/>
        <w:adjustRightInd w:val="0"/>
        <w:spacing w:after="0" w:line="240" w:lineRule="auto"/>
        <w:rPr>
          <w:rFonts w:ascii="Helvetica Neue" w:eastAsiaTheme="minorHAnsi" w:hAnsi="Helvetica Neue" w:cs="Helvetica Neue"/>
          <w:b/>
          <w:bCs/>
          <w:color w:val="000000"/>
          <w:lang w:eastAsia="en-US"/>
        </w:rPr>
      </w:pPr>
    </w:p>
    <w:p w:rsidR="00A5293E" w:rsidRPr="00CC4F5C" w:rsidRDefault="00A5293E" w:rsidP="001772E2">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En los ataques por HTTP </w:t>
      </w:r>
      <w:r w:rsidR="00CC4F5C" w:rsidRPr="00CC4F5C">
        <w:rPr>
          <w:rFonts w:eastAsiaTheme="minorHAnsi" w:cs="Helvetica Neue"/>
          <w:color w:val="000000"/>
          <w:lang w:eastAsia="en-US"/>
        </w:rPr>
        <w:t>Flood</w:t>
      </w:r>
      <w:r w:rsidRPr="00CC4F5C">
        <w:rPr>
          <w:rFonts w:eastAsiaTheme="minorHAnsi" w:cs="Helvetica Neue"/>
          <w:color w:val="000000"/>
          <w:lang w:eastAsia="en-US"/>
        </w:rPr>
        <w:t xml:space="preserve">, </w:t>
      </w:r>
      <w:r w:rsidR="00CC4F5C">
        <w:rPr>
          <w:rFonts w:eastAsiaTheme="minorHAnsi" w:cs="Helvetica Neue"/>
          <w:color w:val="000000"/>
          <w:lang w:eastAsia="en-US"/>
        </w:rPr>
        <w:t>el atacante</w:t>
      </w:r>
      <w:r w:rsidRPr="00CC4F5C">
        <w:rPr>
          <w:rFonts w:eastAsiaTheme="minorHAnsi" w:cs="Helvetica Neue"/>
          <w:color w:val="000000"/>
          <w:lang w:eastAsia="en-US"/>
        </w:rPr>
        <w:t> </w:t>
      </w:r>
      <w:r w:rsidR="00CC4F5C">
        <w:rPr>
          <w:rFonts w:eastAsiaTheme="minorHAnsi" w:cs="Helvetica Neue"/>
          <w:color w:val="000000"/>
          <w:lang w:eastAsia="en-US"/>
        </w:rPr>
        <w:t>hace</w:t>
      </w:r>
      <w:r w:rsidRPr="00CC4F5C">
        <w:rPr>
          <w:rFonts w:eastAsiaTheme="minorHAnsi" w:cs="Helvetica Neue"/>
          <w:color w:val="000000"/>
          <w:lang w:eastAsia="en-US"/>
        </w:rPr>
        <w:t xml:space="preserve"> uso de peticiones GET o POST en apariencia válidas para atacar servidores o aplicaciones we</w:t>
      </w:r>
      <w:r w:rsidR="00CC4F5C">
        <w:rPr>
          <w:rFonts w:eastAsiaTheme="minorHAnsi" w:cs="Helvetica Neue"/>
          <w:color w:val="000000"/>
          <w:lang w:eastAsia="en-US"/>
        </w:rPr>
        <w:t>b. En este tipo de ataques no se usan</w:t>
      </w:r>
      <w:r w:rsidRPr="00CC4F5C">
        <w:rPr>
          <w:rFonts w:eastAsiaTheme="minorHAnsi" w:cs="Helvetica Neue"/>
          <w:color w:val="000000"/>
          <w:lang w:eastAsia="en-US"/>
        </w:rPr>
        <w:t xml:space="preserve"> paquetes con tamaños </w:t>
      </w:r>
      <w:r w:rsidR="00CC4F5C">
        <w:rPr>
          <w:rFonts w:eastAsiaTheme="minorHAnsi" w:cs="Helvetica Neue"/>
          <w:color w:val="000000"/>
          <w:lang w:eastAsia="en-US"/>
        </w:rPr>
        <w:t>desmesurados, por lo que ha</w:t>
      </w:r>
      <w:r w:rsidRPr="00CC4F5C">
        <w:rPr>
          <w:rFonts w:eastAsiaTheme="minorHAnsi" w:cs="Helvetica Neue"/>
          <w:color w:val="000000"/>
          <w:lang w:eastAsia="en-US"/>
        </w:rPr>
        <w:t>ce</w:t>
      </w:r>
      <w:r w:rsidR="00CC4F5C">
        <w:rPr>
          <w:rFonts w:eastAsiaTheme="minorHAnsi" w:cs="Helvetica Neue"/>
          <w:color w:val="000000"/>
          <w:lang w:eastAsia="en-US"/>
        </w:rPr>
        <w:t>n</w:t>
      </w:r>
      <w:r w:rsidRPr="00CC4F5C">
        <w:rPr>
          <w:rFonts w:eastAsiaTheme="minorHAnsi" w:cs="Helvetica Neue"/>
          <w:color w:val="000000"/>
          <w:lang w:eastAsia="en-US"/>
        </w:rPr>
        <w:t xml:space="preserve"> uso de muchísimo menos ancho de banda para inhabilitar a </w:t>
      </w:r>
      <w:r w:rsidR="00CC4F5C" w:rsidRPr="00CC4F5C">
        <w:rPr>
          <w:rFonts w:eastAsiaTheme="minorHAnsi" w:cs="Helvetica Neue"/>
          <w:color w:val="000000"/>
          <w:lang w:eastAsia="en-US"/>
        </w:rPr>
        <w:t>una</w:t>
      </w:r>
      <w:r w:rsidRPr="00CC4F5C">
        <w:rPr>
          <w:rFonts w:eastAsiaTheme="minorHAnsi" w:cs="Helvetica Neue"/>
          <w:color w:val="000000"/>
          <w:lang w:eastAsia="en-US"/>
        </w:rPr>
        <w:t xml:space="preserve"> víctima.</w:t>
      </w:r>
    </w:p>
    <w:p w:rsidR="00A5293E" w:rsidRPr="00CC4F5C" w:rsidRDefault="00A5293E" w:rsidP="001772E2">
      <w:pPr>
        <w:autoSpaceDE w:val="0"/>
        <w:autoSpaceDN w:val="0"/>
        <w:adjustRightInd w:val="0"/>
        <w:spacing w:after="0" w:line="240" w:lineRule="auto"/>
        <w:rPr>
          <w:rFonts w:eastAsiaTheme="minorHAnsi" w:cs="Helvetica Neue"/>
          <w:b/>
          <w:bCs/>
          <w:color w:val="000000"/>
          <w:lang w:eastAsia="en-US"/>
        </w:rPr>
      </w:pPr>
    </w:p>
    <w:p w:rsidR="00A5293E" w:rsidRPr="00CC4F5C" w:rsidRDefault="00A5293E" w:rsidP="001772E2">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Dado que los ataques </w:t>
      </w:r>
      <w:r w:rsidR="00C557E3">
        <w:rPr>
          <w:rFonts w:eastAsiaTheme="minorHAnsi" w:cs="Helvetica Neue"/>
          <w:color w:val="000000"/>
          <w:lang w:eastAsia="en-US"/>
        </w:rPr>
        <w:t>http Flood</w:t>
      </w:r>
      <w:r w:rsidRPr="00CC4F5C">
        <w:rPr>
          <w:rFonts w:eastAsiaTheme="minorHAnsi" w:cs="Helvetica Neue"/>
          <w:color w:val="000000"/>
          <w:lang w:eastAsia="en-US"/>
        </w:rPr>
        <w:t xml:space="preserve"> utilizan solicitudes de URL estándar es difícil diferenciarlo</w:t>
      </w:r>
      <w:r w:rsidR="00C557E3">
        <w:rPr>
          <w:rFonts w:eastAsiaTheme="minorHAnsi" w:cs="Helvetica Neue"/>
          <w:color w:val="000000"/>
          <w:lang w:eastAsia="en-US"/>
        </w:rPr>
        <w:t>s</w:t>
      </w:r>
      <w:r w:rsidRPr="00CC4F5C">
        <w:rPr>
          <w:rFonts w:eastAsiaTheme="minorHAnsi" w:cs="Helvetica Neue"/>
          <w:color w:val="000000"/>
          <w:lang w:eastAsia="en-US"/>
        </w:rPr>
        <w:t xml:space="preserve"> del tráfico normal.</w:t>
      </w:r>
    </w:p>
    <w:p w:rsidR="00A5293E" w:rsidRDefault="00A5293E" w:rsidP="001772E2">
      <w:pPr>
        <w:autoSpaceDE w:val="0"/>
        <w:autoSpaceDN w:val="0"/>
        <w:adjustRightInd w:val="0"/>
        <w:spacing w:after="0" w:line="240" w:lineRule="auto"/>
        <w:rPr>
          <w:rFonts w:ascii="Helvetica Neue" w:eastAsiaTheme="minorHAnsi" w:hAnsi="Helvetica Neue" w:cs="Helvetica Neue"/>
          <w:color w:val="000000"/>
          <w:lang w:eastAsia="en-US"/>
        </w:rPr>
      </w:pPr>
    </w:p>
    <w:p w:rsidR="00A5293E" w:rsidRPr="00511897" w:rsidRDefault="00A5293E" w:rsidP="001772E2">
      <w:pPr>
        <w:autoSpaceDE w:val="0"/>
        <w:autoSpaceDN w:val="0"/>
        <w:adjustRightInd w:val="0"/>
        <w:spacing w:after="0" w:line="240" w:lineRule="auto"/>
        <w:rPr>
          <w:rFonts w:eastAsiaTheme="minorHAnsi" w:cs="Helvetica Neue"/>
          <w:b/>
          <w:bCs/>
          <w:color w:val="4DA4D8" w:themeColor="accent3" w:themeTint="99"/>
          <w:lang w:eastAsia="en-US"/>
        </w:rPr>
      </w:pPr>
      <w:r w:rsidRPr="00511897">
        <w:rPr>
          <w:rFonts w:eastAsiaTheme="minorHAnsi" w:cs="Helvetica Neue"/>
          <w:b/>
          <w:bCs/>
          <w:color w:val="4DA4D8" w:themeColor="accent3" w:themeTint="99"/>
          <w:lang w:eastAsia="en-US"/>
        </w:rPr>
        <w:t>SYN Flood</w:t>
      </w:r>
    </w:p>
    <w:p w:rsidR="00A5293E" w:rsidRPr="00900703" w:rsidRDefault="00A5293E" w:rsidP="001772E2">
      <w:pPr>
        <w:autoSpaceDE w:val="0"/>
        <w:autoSpaceDN w:val="0"/>
        <w:adjustRightInd w:val="0"/>
        <w:spacing w:after="0" w:line="240" w:lineRule="auto"/>
        <w:rPr>
          <w:rFonts w:eastAsiaTheme="minorHAnsi" w:cs="Helvetica Neue"/>
          <w:b/>
          <w:bCs/>
          <w:color w:val="000000"/>
          <w:lang w:eastAsia="en-US"/>
        </w:rPr>
      </w:pPr>
    </w:p>
    <w:p w:rsidR="007C7711" w:rsidRDefault="00900703" w:rsidP="007C7711">
      <w:pPr>
        <w:rPr>
          <w:rFonts w:eastAsiaTheme="minorHAnsi" w:cs="Helvetica Neue"/>
          <w:color w:val="000000"/>
          <w:lang w:eastAsia="en-US"/>
        </w:rPr>
      </w:pPr>
      <w:r w:rsidRPr="00900703">
        <w:rPr>
          <w:rFonts w:eastAsiaTheme="minorHAnsi" w:cs="Helvetica Neue"/>
          <w:color w:val="000000"/>
          <w:lang w:eastAsia="en-US"/>
        </w:rPr>
        <w:t xml:space="preserve">Este tipo de ataque se basa en </w:t>
      </w:r>
      <w:r w:rsidR="00CF5616" w:rsidRPr="00900703">
        <w:rPr>
          <w:rFonts w:eastAsiaTheme="minorHAnsi" w:cs="Helvetica Neue"/>
          <w:color w:val="000000"/>
          <w:lang w:eastAsia="en-US"/>
        </w:rPr>
        <w:t>ignora</w:t>
      </w:r>
      <w:r w:rsidRPr="00900703">
        <w:rPr>
          <w:rFonts w:eastAsiaTheme="minorHAnsi" w:cs="Helvetica Neue"/>
          <w:color w:val="000000"/>
          <w:lang w:eastAsia="en-US"/>
        </w:rPr>
        <w:t>r</w:t>
      </w:r>
      <w:r w:rsidR="00CF5616" w:rsidRPr="00900703">
        <w:rPr>
          <w:rFonts w:eastAsiaTheme="minorHAnsi" w:cs="Helvetica Neue"/>
          <w:color w:val="000000"/>
          <w:lang w:eastAsia="en-US"/>
        </w:rPr>
        <w:t xml:space="preserve"> la</w:t>
      </w:r>
      <w:r w:rsidR="0064472D">
        <w:rPr>
          <w:rFonts w:eastAsiaTheme="minorHAnsi" w:cs="Helvetica Neue"/>
          <w:color w:val="000000"/>
          <w:lang w:eastAsia="en-US"/>
        </w:rPr>
        <w:t>s peticio</w:t>
      </w:r>
      <w:r w:rsidR="00CF5616" w:rsidRPr="00900703">
        <w:rPr>
          <w:rFonts w:eastAsiaTheme="minorHAnsi" w:cs="Helvetica Neue"/>
          <w:color w:val="000000"/>
          <w:lang w:eastAsia="en-US"/>
        </w:rPr>
        <w:t>n</w:t>
      </w:r>
      <w:r w:rsidR="0064472D">
        <w:rPr>
          <w:rFonts w:eastAsiaTheme="minorHAnsi" w:cs="Helvetica Neue"/>
          <w:color w:val="000000"/>
          <w:lang w:eastAsia="en-US"/>
        </w:rPr>
        <w:t>es</w:t>
      </w:r>
      <w:r w:rsidR="00CF5616" w:rsidRPr="00900703">
        <w:rPr>
          <w:rFonts w:eastAsiaTheme="minorHAnsi" w:cs="Helvetica Neue"/>
          <w:color w:val="000000"/>
          <w:lang w:eastAsia="en-US"/>
        </w:rPr>
        <w:t xml:space="preserve"> ACK en</w:t>
      </w:r>
      <w:r w:rsidR="00A5293E" w:rsidRPr="00900703">
        <w:rPr>
          <w:rFonts w:eastAsiaTheme="minorHAnsi" w:cs="Helvetica Neue"/>
          <w:color w:val="000000"/>
          <w:lang w:eastAsia="en-US"/>
        </w:rPr>
        <w:t xml:space="preserve"> respuesta del SYN/ACK </w:t>
      </w:r>
      <w:r w:rsidR="0064472D">
        <w:rPr>
          <w:rFonts w:eastAsiaTheme="minorHAnsi" w:cs="Helvetica Neue"/>
          <w:color w:val="000000"/>
          <w:lang w:eastAsia="en-US"/>
        </w:rPr>
        <w:t>del protocolo de negociación por parte del sistema a atacar.</w:t>
      </w:r>
      <w:r w:rsidR="00A5293E" w:rsidRPr="00900703">
        <w:rPr>
          <w:rFonts w:eastAsiaTheme="minorHAnsi" w:cs="Helvetica Neue"/>
          <w:color w:val="000000"/>
          <w:lang w:eastAsia="en-US"/>
        </w:rPr>
        <w:t xml:space="preserve"> </w:t>
      </w:r>
      <w:r w:rsidR="0064472D">
        <w:rPr>
          <w:rFonts w:eastAsiaTheme="minorHAnsi" w:cs="Helvetica Neue"/>
          <w:color w:val="000000"/>
          <w:lang w:eastAsia="en-US"/>
        </w:rPr>
        <w:t>El sistema atacado</w:t>
      </w:r>
      <w:r w:rsidR="00A5293E" w:rsidRPr="00900703">
        <w:rPr>
          <w:rFonts w:eastAsiaTheme="minorHAnsi" w:cs="Helvetica Neue"/>
          <w:color w:val="000000"/>
          <w:lang w:eastAsia="en-US"/>
        </w:rPr>
        <w:t xml:space="preserve"> mantiene las conexiones abiertas a la espera de </w:t>
      </w:r>
      <w:r w:rsidR="0064472D">
        <w:rPr>
          <w:rFonts w:eastAsiaTheme="minorHAnsi" w:cs="Helvetica Neue"/>
          <w:color w:val="000000"/>
          <w:lang w:eastAsia="en-US"/>
        </w:rPr>
        <w:t xml:space="preserve">la </w:t>
      </w:r>
      <w:r w:rsidR="00A5293E" w:rsidRPr="00900703">
        <w:rPr>
          <w:rFonts w:eastAsiaTheme="minorHAnsi" w:cs="Helvetica Neue"/>
          <w:color w:val="000000"/>
          <w:lang w:eastAsia="en-US"/>
        </w:rPr>
        <w:t>respuesta mientras el atacante continua enviando paquetes SYN, lo que provoca que dicha máquina siga enviando peticiones SYN-ACK; saturando así el tráfico saliente y entrante del host .</w:t>
      </w:r>
    </w:p>
    <w:p w:rsidR="007C7711" w:rsidRDefault="007C7711" w:rsidP="007C7711">
      <w:pPr>
        <w:rPr>
          <w:rFonts w:eastAsiaTheme="minorHAnsi" w:cs="Helvetica Neue"/>
          <w:color w:val="000000"/>
          <w:lang w:eastAsia="en-US"/>
        </w:rPr>
      </w:pPr>
    </w:p>
    <w:p w:rsidR="00A5293E" w:rsidRPr="007C7711" w:rsidRDefault="00A5293E" w:rsidP="007C7711">
      <w:pPr>
        <w:rPr>
          <w:rFonts w:eastAsiaTheme="minorHAnsi" w:cs="Helvetica Neue"/>
          <w:color w:val="000000"/>
          <w:lang w:eastAsia="en-US"/>
        </w:rPr>
      </w:pPr>
      <w:r w:rsidRPr="007225CC">
        <w:rPr>
          <w:rFonts w:eastAsiaTheme="minorHAnsi" w:cs="Helvetica Neue"/>
          <w:b/>
          <w:bCs/>
          <w:color w:val="4DA4D8" w:themeColor="accent3" w:themeTint="99"/>
          <w:lang w:val="en-US" w:eastAsia="en-US"/>
        </w:rPr>
        <w:t xml:space="preserve">Ping of Death </w:t>
      </w:r>
    </w:p>
    <w:p w:rsidR="007225CC" w:rsidRPr="007225CC" w:rsidRDefault="007225CC" w:rsidP="001772E2">
      <w:pPr>
        <w:autoSpaceDE w:val="0"/>
        <w:autoSpaceDN w:val="0"/>
        <w:adjustRightInd w:val="0"/>
        <w:spacing w:after="0" w:line="240" w:lineRule="auto"/>
        <w:rPr>
          <w:rFonts w:eastAsiaTheme="minorHAnsi" w:cs="Helvetica Neue"/>
          <w:b/>
          <w:bCs/>
          <w:color w:val="4DA4D8" w:themeColor="accent3" w:themeTint="99"/>
          <w:lang w:val="en-US" w:eastAsia="en-US"/>
        </w:rPr>
      </w:pP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Por norma general una petición ping tiene un tamaño de 32 bytes (incluida la cabecera) y los servidores no tienen ningún problema para gestionar las peticiones y enviar la respuesta correspondiente.</w:t>
      </w: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 xml:space="preserve">Con el </w:t>
      </w:r>
      <w:r w:rsidR="007225CC">
        <w:rPr>
          <w:rFonts w:eastAsiaTheme="minorHAnsi" w:cs="Helvetica Neue"/>
          <w:color w:val="000000"/>
          <w:lang w:eastAsia="en-US"/>
        </w:rPr>
        <w:t xml:space="preserve">ataque </w:t>
      </w:r>
      <w:r w:rsidRPr="00900703">
        <w:rPr>
          <w:rFonts w:eastAsiaTheme="minorHAnsi" w:cs="Helvetica Neue"/>
          <w:color w:val="000000"/>
          <w:lang w:eastAsia="en-US"/>
        </w:rPr>
        <w:t>conocido como “Ping de la muerte” (Ping of Death o PoD), se envían paquetes mediante ping, pero con un tamaño mucho mayor y a mayor frecuencia de lo normal.</w:t>
      </w: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El esquema de este ataque es el siguiente:</w:t>
      </w:r>
    </w:p>
    <w:p w:rsidR="00A5293E" w:rsidRPr="00900703" w:rsidRDefault="00A5293E" w:rsidP="001772E2"/>
    <w:p w:rsidR="00A5293E" w:rsidRPr="00900703" w:rsidRDefault="00A5293E" w:rsidP="001772E2">
      <w:pPr>
        <w:autoSpaceDE w:val="0"/>
        <w:autoSpaceDN w:val="0"/>
        <w:adjustRightInd w:val="0"/>
        <w:spacing w:after="0" w:line="320" w:lineRule="atLeast"/>
        <w:rPr>
          <w:rFonts w:eastAsiaTheme="minorHAnsi" w:cs="Courier"/>
          <w:color w:val="000000"/>
          <w:szCs w:val="24"/>
          <w:lang w:eastAsia="en-US"/>
        </w:rPr>
      </w:pPr>
      <w:r w:rsidRPr="00900703">
        <w:rPr>
          <w:rFonts w:eastAsiaTheme="minorHAnsi" w:cs="Courier"/>
          <w:color w:val="000000"/>
          <w:szCs w:val="24"/>
          <w:lang w:eastAsia="en-US"/>
        </w:rPr>
        <w:t>Ping DIRECCIÓN.IP.DEL.OBJETIVO -l 65535 -n 10000000 -w 0.00001</w:t>
      </w:r>
    </w:p>
    <w:p w:rsidR="00A5293E" w:rsidRPr="00900703" w:rsidRDefault="00A5293E" w:rsidP="001772E2">
      <w:pPr>
        <w:autoSpaceDE w:val="0"/>
        <w:autoSpaceDN w:val="0"/>
        <w:adjustRightInd w:val="0"/>
        <w:spacing w:after="0" w:line="240" w:lineRule="auto"/>
        <w:rPr>
          <w:rFonts w:eastAsiaTheme="minorHAnsi" w:cs="Helvetica Neue"/>
          <w:b/>
          <w:bCs/>
          <w:color w:val="000000"/>
          <w:lang w:eastAsia="en-US"/>
        </w:rPr>
      </w:pP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–l: Indica el tamaño del paquete en Bytes. Como vimos antes, el tamaño por defecto es de 32 bytes y </w:t>
      </w:r>
      <w:r w:rsidR="000F32DF">
        <w:rPr>
          <w:rFonts w:eastAsiaTheme="minorHAnsi" w:cs="Helvetica Neue"/>
          <w:color w:val="000000"/>
          <w:lang w:eastAsia="en-US"/>
        </w:rPr>
        <w:t>en el ejemplo se estarían</w:t>
      </w:r>
      <w:r w:rsidRPr="00900703">
        <w:rPr>
          <w:rFonts w:eastAsiaTheme="minorHAnsi" w:cs="Helvetica Neue"/>
          <w:color w:val="000000"/>
          <w:lang w:eastAsia="en-US"/>
        </w:rPr>
        <w:t xml:space="preserve"> enviando</w:t>
      </w:r>
      <w:r w:rsidR="000F32DF">
        <w:rPr>
          <w:rFonts w:eastAsiaTheme="minorHAnsi" w:cs="Helvetica Neue"/>
          <w:color w:val="000000"/>
          <w:lang w:eastAsia="en-US"/>
        </w:rPr>
        <w:t xml:space="preserve"> de</w:t>
      </w:r>
      <w:r w:rsidRPr="00900703">
        <w:rPr>
          <w:rFonts w:eastAsiaTheme="minorHAnsi" w:cs="Helvetica Neue"/>
          <w:color w:val="000000"/>
          <w:lang w:eastAsia="en-US"/>
        </w:rPr>
        <w:t xml:space="preserve"> 65535 bytes, que es el tamaño máximo permitido por el comando.</w:t>
      </w: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-n : Establece una cuenta con el número de paquetes que enviaremos. Por defecto enviará 4 peticiones, en el ejemplo se realizan hasta 10 millones de peticiones.</w:t>
      </w: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-w: Estipula el tiempo de espera para la respuesta antes de enviar otro paquete. Como no interesa recibir respuestas, si no saturar de paquetes </w:t>
      </w:r>
      <w:r w:rsidR="000F32DF">
        <w:rPr>
          <w:rFonts w:eastAsiaTheme="minorHAnsi" w:cs="Helvetica Neue"/>
          <w:color w:val="000000"/>
          <w:lang w:eastAsia="en-US"/>
        </w:rPr>
        <w:t xml:space="preserve">al objetivo, en el ejemplo se establece </w:t>
      </w:r>
      <w:r w:rsidRPr="00900703">
        <w:rPr>
          <w:rFonts w:eastAsiaTheme="minorHAnsi" w:cs="Helvetica Neue"/>
          <w:color w:val="000000"/>
          <w:lang w:eastAsia="en-US"/>
        </w:rPr>
        <w:t>a una espera pequeña para que el envío de paquetes sea continuo.</w:t>
      </w: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 xml:space="preserve">Este comando debe ejecutarse como usuario root para poder cambiar los tamaños de paquetes, intervalos de envío, etc… hay que tener en cuenta que es uno de los ataques contra los que primero se protegen los servidores. Por lo que para realizar una denegación de servicio como tal </w:t>
      </w:r>
      <w:r w:rsidR="000F32DF">
        <w:rPr>
          <w:rFonts w:eastAsiaTheme="minorHAnsi" w:cs="Helvetica Neue"/>
          <w:color w:val="000000"/>
          <w:lang w:eastAsia="en-US"/>
        </w:rPr>
        <w:t>se necesitaría</w:t>
      </w:r>
      <w:r w:rsidRPr="00900703">
        <w:rPr>
          <w:rFonts w:eastAsiaTheme="minorHAnsi" w:cs="Helvetica Neue"/>
          <w:color w:val="000000"/>
          <w:lang w:eastAsia="en-US"/>
        </w:rPr>
        <w:t xml:space="preserve"> una red de equipos que atacasen al objetivo de forma simultánea. </w:t>
      </w:r>
    </w:p>
    <w:p w:rsidR="00A5293E" w:rsidRPr="00900703" w:rsidRDefault="00A5293E" w:rsidP="001772E2"/>
    <w:p w:rsidR="00A5293E" w:rsidRPr="00B61E70" w:rsidRDefault="00A5293E" w:rsidP="007C7711">
      <w:pPr>
        <w:autoSpaceDE w:val="0"/>
        <w:autoSpaceDN w:val="0"/>
        <w:adjustRightInd w:val="0"/>
        <w:spacing w:after="0" w:line="240" w:lineRule="auto"/>
        <w:rPr>
          <w:rFonts w:eastAsiaTheme="minorHAnsi" w:cs="Helvetica Neue"/>
          <w:b/>
          <w:bCs/>
          <w:color w:val="4DA4D8" w:themeColor="accent3" w:themeTint="99"/>
          <w:lang w:eastAsia="en-US"/>
        </w:rPr>
      </w:pPr>
      <w:r w:rsidRPr="00B61E70">
        <w:rPr>
          <w:rFonts w:eastAsiaTheme="minorHAnsi" w:cs="Helvetica Neue"/>
          <w:b/>
          <w:bCs/>
          <w:color w:val="4DA4D8" w:themeColor="accent3" w:themeTint="99"/>
          <w:lang w:eastAsia="en-US"/>
        </w:rPr>
        <w:t>Zero-day DDoS Attack (Ataques Día Cero)</w:t>
      </w:r>
    </w:p>
    <w:p w:rsidR="00A5293E" w:rsidRPr="00900703" w:rsidRDefault="00A5293E" w:rsidP="001772E2">
      <w:pPr>
        <w:autoSpaceDE w:val="0"/>
        <w:autoSpaceDN w:val="0"/>
        <w:adjustRightInd w:val="0"/>
        <w:spacing w:after="0" w:line="20" w:lineRule="atLeast"/>
        <w:rPr>
          <w:rFonts w:eastAsiaTheme="minorHAnsi" w:cs="Helvetica Neue"/>
          <w:b/>
          <w:bCs/>
          <w:color w:val="000000"/>
          <w:lang w:eastAsia="en-US"/>
        </w:rPr>
      </w:pPr>
    </w:p>
    <w:p w:rsidR="00A5293E"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Ataques novedosos o desconocidos que explotan vulnerabilidades de las cuales aún no se han publicado correcciones o parches.</w:t>
      </w:r>
    </w:p>
    <w:p w:rsidR="0067477D" w:rsidRPr="00900703" w:rsidRDefault="0067477D" w:rsidP="001772E2">
      <w:pPr>
        <w:autoSpaceDE w:val="0"/>
        <w:autoSpaceDN w:val="0"/>
        <w:adjustRightInd w:val="0"/>
        <w:spacing w:after="0" w:line="240" w:lineRule="auto"/>
        <w:rPr>
          <w:rFonts w:eastAsiaTheme="minorHAnsi" w:cs="Helvetica Neue"/>
          <w:color w:val="000000"/>
          <w:lang w:eastAsia="en-US"/>
        </w:rPr>
      </w:pPr>
    </w:p>
    <w:p w:rsidR="0067477D" w:rsidRPr="00900703" w:rsidRDefault="0067477D" w:rsidP="001772E2">
      <w:pPr>
        <w:autoSpaceDE w:val="0"/>
        <w:autoSpaceDN w:val="0"/>
        <w:adjustRightInd w:val="0"/>
        <w:spacing w:after="0" w:line="20" w:lineRule="atLeast"/>
        <w:rPr>
          <w:rFonts w:eastAsiaTheme="minorHAnsi" w:cs="Helvetica Neue"/>
          <w:b/>
          <w:bCs/>
          <w:color w:val="000000"/>
          <w:lang w:eastAsia="en-US"/>
        </w:rPr>
      </w:pPr>
    </w:p>
    <w:p w:rsidR="00A5293E" w:rsidRPr="00B61E70" w:rsidRDefault="00A5293E" w:rsidP="001772E2">
      <w:pPr>
        <w:autoSpaceDE w:val="0"/>
        <w:autoSpaceDN w:val="0"/>
        <w:adjustRightInd w:val="0"/>
        <w:spacing w:after="0" w:line="240" w:lineRule="auto"/>
        <w:rPr>
          <w:rFonts w:eastAsiaTheme="minorHAnsi" w:cs="Helvetica Neue"/>
          <w:b/>
          <w:bCs/>
          <w:color w:val="4DA4D8" w:themeColor="accent3" w:themeTint="99"/>
          <w:lang w:val="en-US" w:eastAsia="en-US"/>
        </w:rPr>
      </w:pPr>
      <w:r w:rsidRPr="00B61E70">
        <w:rPr>
          <w:rFonts w:eastAsiaTheme="minorHAnsi" w:cs="Helvetica Neue"/>
          <w:b/>
          <w:bCs/>
          <w:color w:val="4DA4D8" w:themeColor="accent3" w:themeTint="99"/>
          <w:lang w:val="en-US" w:eastAsia="en-US"/>
        </w:rPr>
        <w:t>MITM (Ma</w:t>
      </w:r>
      <w:r w:rsidR="00CD5B28">
        <w:rPr>
          <w:rFonts w:eastAsiaTheme="minorHAnsi" w:cs="Helvetica Neue"/>
          <w:b/>
          <w:bCs/>
          <w:color w:val="4DA4D8" w:themeColor="accent3" w:themeTint="99"/>
          <w:lang w:val="en-US" w:eastAsia="en-US"/>
        </w:rPr>
        <w:t>n In T</w:t>
      </w:r>
      <w:r w:rsidRPr="00B61E70">
        <w:rPr>
          <w:rFonts w:eastAsiaTheme="minorHAnsi" w:cs="Helvetica Neue"/>
          <w:b/>
          <w:bCs/>
          <w:color w:val="4DA4D8" w:themeColor="accent3" w:themeTint="99"/>
          <w:lang w:val="en-US" w:eastAsia="en-US"/>
        </w:rPr>
        <w:t xml:space="preserve">he Middle) </w:t>
      </w:r>
    </w:p>
    <w:p w:rsidR="00A5293E" w:rsidRPr="00900703" w:rsidRDefault="00A5293E" w:rsidP="001772E2">
      <w:pPr>
        <w:autoSpaceDE w:val="0"/>
        <w:autoSpaceDN w:val="0"/>
        <w:adjustRightInd w:val="0"/>
        <w:spacing w:after="0" w:line="240" w:lineRule="auto"/>
        <w:rPr>
          <w:rFonts w:eastAsiaTheme="minorHAnsi" w:cs="Helvetica Neue"/>
          <w:b/>
          <w:bCs/>
          <w:color w:val="000000"/>
          <w:lang w:val="en-US" w:eastAsia="en-US"/>
        </w:rPr>
      </w:pPr>
    </w:p>
    <w:p w:rsidR="00A5293E" w:rsidRPr="00900703" w:rsidRDefault="00CE4742" w:rsidP="001772E2">
      <w:pPr>
        <w:autoSpaceDE w:val="0"/>
        <w:autoSpaceDN w:val="0"/>
        <w:adjustRightInd w:val="0"/>
        <w:spacing w:after="0" w:line="240" w:lineRule="auto"/>
        <w:rPr>
          <w:rFonts w:eastAsiaTheme="minorHAnsi" w:cs="Helvetica Neue"/>
          <w:color w:val="1A1A1A"/>
          <w:lang w:eastAsia="en-US"/>
        </w:rPr>
      </w:pPr>
      <w:r>
        <w:rPr>
          <w:noProof/>
        </w:rPr>
        <mc:AlternateContent>
          <mc:Choice Requires="wps">
            <w:drawing>
              <wp:anchor distT="0" distB="0" distL="114300" distR="114300" simplePos="0" relativeHeight="251869184" behindDoc="0" locked="0" layoutInCell="1" allowOverlap="1" wp14:anchorId="12BB17B4" wp14:editId="2E891475">
                <wp:simplePos x="0" y="0"/>
                <wp:positionH relativeFrom="column">
                  <wp:posOffset>818515</wp:posOffset>
                </wp:positionH>
                <wp:positionV relativeFrom="paragraph">
                  <wp:posOffset>3082925</wp:posOffset>
                </wp:positionV>
                <wp:extent cx="3441700" cy="635"/>
                <wp:effectExtent l="0" t="0" r="0" b="12065"/>
                <wp:wrapTopAndBottom/>
                <wp:docPr id="81" name="Cuadro de texto 81"/>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rsidR="005A4674" w:rsidRPr="00BE0434"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47" w:name="_Toc515646336"/>
                            <w:r>
                              <w:rPr>
                                <w:b/>
                                <w:i w:val="0"/>
                                <w:noProof/>
                                <w:color w:val="4DA4D8" w:themeColor="accent3" w:themeTint="99"/>
                              </w:rPr>
                              <w:t>12</w:t>
                            </w:r>
                            <w:r w:rsidRPr="00CE4742">
                              <w:rPr>
                                <w:b/>
                                <w:i w:val="0"/>
                                <w:noProof/>
                                <w:color w:val="4DA4D8" w:themeColor="accent3" w:themeTint="99"/>
                              </w:rPr>
                              <w:fldChar w:fldCharType="end"/>
                            </w:r>
                            <w:r w:rsidRPr="00FB1ECA">
                              <w:t>-Man In The Middle. Fuente: propia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B17B4" id="Cuadro de texto 81" o:spid="_x0000_s1036" type="#_x0000_t202" style="position:absolute;left:0;text-align:left;margin-left:64.45pt;margin-top:242.75pt;width:27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" stroked="f">
                <v:textbox style="mso-fit-shape-to-text:t" inset="0,0,0,0">
                  <w:txbxContent>
                    <w:p w:rsidR="005A4674" w:rsidRPr="00BE0434"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74" w:name="_Toc515646336"/>
                      <w:r>
                        <w:rPr>
                          <w:b/>
                          <w:i w:val="0"/>
                          <w:noProof/>
                          <w:color w:val="4DA4D8" w:themeColor="accent3" w:themeTint="99"/>
                        </w:rPr>
                        <w:t>12</w:t>
                      </w:r>
                      <w:r w:rsidRPr="00CE4742">
                        <w:rPr>
                          <w:b/>
                          <w:i w:val="0"/>
                          <w:noProof/>
                          <w:color w:val="4DA4D8" w:themeColor="accent3" w:themeTint="99"/>
                        </w:rPr>
                        <w:fldChar w:fldCharType="end"/>
                      </w:r>
                      <w:r w:rsidRPr="00FB1ECA">
                        <w:t>-Man In The Middle. Fuente: propia</w:t>
                      </w:r>
                      <w:bookmarkEnd w:id="74"/>
                    </w:p>
                  </w:txbxContent>
                </v:textbox>
                <w10:wrap type="topAndBottom"/>
              </v:shape>
            </w:pict>
          </mc:Fallback>
        </mc:AlternateContent>
      </w:r>
      <w:r w:rsidR="007C7711">
        <w:rPr>
          <w:noProof/>
        </w:rPr>
        <w:drawing>
          <wp:anchor distT="0" distB="0" distL="114300" distR="114300" simplePos="0" relativeHeight="251686912" behindDoc="0" locked="0" layoutInCell="1" allowOverlap="1">
            <wp:simplePos x="0" y="0"/>
            <wp:positionH relativeFrom="column">
              <wp:posOffset>818776</wp:posOffset>
            </wp:positionH>
            <wp:positionV relativeFrom="paragraph">
              <wp:posOffset>1120775</wp:posOffset>
            </wp:positionV>
            <wp:extent cx="3441700" cy="190500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png"/>
                    <pic:cNvPicPr/>
                  </pic:nvPicPr>
                  <pic:blipFill>
                    <a:blip r:embed="rId80">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14:sizeRelH relativeFrom="page">
              <wp14:pctWidth>0</wp14:pctWidth>
            </wp14:sizeRelH>
            <wp14:sizeRelV relativeFrom="page">
              <wp14:pctHeight>0</wp14:pctHeight>
            </wp14:sizeRelV>
          </wp:anchor>
        </w:drawing>
      </w:r>
      <w:r w:rsidR="00A5293E" w:rsidRPr="00900703">
        <w:rPr>
          <w:rFonts w:eastAsiaTheme="minorHAnsi" w:cs="Helvetica Neue"/>
          <w:color w:val="1A1A1A"/>
          <w:lang w:eastAsia="en-US"/>
        </w:rPr>
        <w:t xml:space="preserve">El atacante retransmite en secreto y posiblemente altera la comunicación entre dos partes que creen que se están </w:t>
      </w:r>
      <w:r w:rsidR="004C2134" w:rsidRPr="00900703">
        <w:rPr>
          <w:rFonts w:eastAsiaTheme="minorHAnsi" w:cs="Helvetica Neue"/>
          <w:color w:val="1A1A1A"/>
          <w:lang w:eastAsia="en-US"/>
        </w:rPr>
        <w:t>comunicándo</w:t>
      </w:r>
      <w:r w:rsidR="004C2134">
        <w:rPr>
          <w:rFonts w:eastAsiaTheme="minorHAnsi" w:cs="Helvetica Neue"/>
          <w:color w:val="1A1A1A"/>
          <w:lang w:eastAsia="en-US"/>
        </w:rPr>
        <w:t>se</w:t>
      </w:r>
      <w:r w:rsidR="00A5293E" w:rsidRPr="00900703">
        <w:rPr>
          <w:rFonts w:eastAsiaTheme="minorHAnsi" w:cs="Helvetica Neue"/>
          <w:color w:val="1A1A1A"/>
          <w:lang w:eastAsia="en-US"/>
        </w:rPr>
        <w:t xml:space="preserve"> directamente entre sí. Un ejemplo de este ataque es el espionaje activo, en el que el atacante establece conexiones independientes con las víctimas y transmite mensajes entre ellos para hacerles creer que están hablando directamente entre sí a través de una conexión privada, cuando en realidad toda la conversación está controlada por el atacante.</w:t>
      </w:r>
    </w:p>
    <w:p w:rsidR="00A5293E" w:rsidRPr="00E012CD" w:rsidRDefault="00A5293E" w:rsidP="001772E2">
      <w:pPr>
        <w:jc w:val="center"/>
      </w:pPr>
    </w:p>
    <w:p w:rsidR="005B05D6" w:rsidRDefault="005B05D6" w:rsidP="007C7711">
      <w:pPr>
        <w:pStyle w:val="Ttulo3"/>
        <w:ind w:left="0" w:firstLine="0"/>
        <w:rPr>
          <w:color w:val="4DA4D8" w:themeColor="accent3" w:themeTint="99"/>
        </w:rPr>
      </w:pPr>
      <w:bookmarkStart w:id="48" w:name="_Toc515648504"/>
      <w:r>
        <w:rPr>
          <w:color w:val="4DA4D8" w:themeColor="accent3" w:themeTint="99"/>
        </w:rPr>
        <w:t>ARP SPOOFING</w:t>
      </w:r>
      <w:bookmarkEnd w:id="48"/>
    </w:p>
    <w:p w:rsidR="008B3BDF" w:rsidRDefault="008B3BDF" w:rsidP="001772E2">
      <w:r>
        <w:t xml:space="preserve">Es un tipo de ataque en el que el atacante envía mensajes ARP falsificados a través de una red LAN (Local Area Network, red de área local). Esto da como resultado la vinculación de la dirección MAC de un atacante con la dirección IP de un equipo o servidor de la red. Una vez que la dirección MAC del atacante está conectada a una dirección IP auténtica, el atacante puede comenzar a recibir los datos destinados a la dirección IP. </w:t>
      </w:r>
      <w:r w:rsidR="00831C86">
        <w:t>[1]</w:t>
      </w:r>
    </w:p>
    <w:p w:rsidR="008B3BDF" w:rsidRDefault="005372D5" w:rsidP="001772E2">
      <w:r>
        <w:lastRenderedPageBreak/>
        <w:t>En su aplicación más básica, los ataques de ARP spoofing se utilizan para robar información, por otro lado este tipo de ataques se usan para facilitar otros ataques como:</w:t>
      </w:r>
    </w:p>
    <w:p w:rsidR="005372D5" w:rsidRDefault="005372D5" w:rsidP="001772E2">
      <w:r>
        <w:t>- Ataques de denegación de servicio: aprovechan el ARP spoofing para vincular múltiples direcciones IP con una única dirección MAC, como resultado el tráfico destinado a las diferentes direcciones IP se redirecciona a la MAC sobrecargando el tráfico.</w:t>
      </w:r>
    </w:p>
    <w:p w:rsidR="005372D5" w:rsidRDefault="005372D5" w:rsidP="001772E2">
      <w:r>
        <w:t>- Secuestro de sesión: los ataques de secuestro de sesión pueden usar ARP spoofing para robar identificadores de sesión, dando a los atacantes al capacidad de acceder a sistemas y datos privados.</w:t>
      </w:r>
    </w:p>
    <w:p w:rsidR="007C7711" w:rsidRDefault="005372D5" w:rsidP="001772E2">
      <w:r>
        <w:t>- Ataques MITM: pueden depender del ARP spoofing para interceptar y modificar el tráfico entre equipos.</w:t>
      </w:r>
    </w:p>
    <w:p w:rsidR="007C7711" w:rsidRDefault="00CE4742" w:rsidP="001772E2">
      <w:r>
        <w:rPr>
          <w:noProof/>
        </w:rPr>
        <mc:AlternateContent>
          <mc:Choice Requires="wps">
            <w:drawing>
              <wp:anchor distT="0" distB="0" distL="114300" distR="114300" simplePos="0" relativeHeight="251871232" behindDoc="0" locked="0" layoutInCell="1" allowOverlap="1" wp14:anchorId="1D4A93BD" wp14:editId="511270F5">
                <wp:simplePos x="0" y="0"/>
                <wp:positionH relativeFrom="column">
                  <wp:posOffset>19050</wp:posOffset>
                </wp:positionH>
                <wp:positionV relativeFrom="paragraph">
                  <wp:posOffset>2236470</wp:posOffset>
                </wp:positionV>
                <wp:extent cx="5012690" cy="635"/>
                <wp:effectExtent l="0" t="0" r="3810" b="12065"/>
                <wp:wrapTopAndBottom/>
                <wp:docPr id="86" name="Cuadro de texto 86"/>
                <wp:cNvGraphicFramePr/>
                <a:graphic xmlns:a="http://schemas.openxmlformats.org/drawingml/2006/main">
                  <a:graphicData uri="http://schemas.microsoft.com/office/word/2010/wordprocessingShape">
                    <wps:wsp>
                      <wps:cNvSpPr txBox="1"/>
                      <wps:spPr>
                        <a:xfrm>
                          <a:off x="0" y="0"/>
                          <a:ext cx="5012690" cy="635"/>
                        </a:xfrm>
                        <a:prstGeom prst="rect">
                          <a:avLst/>
                        </a:prstGeom>
                        <a:solidFill>
                          <a:prstClr val="white"/>
                        </a:solidFill>
                        <a:ln>
                          <a:noFill/>
                        </a:ln>
                      </wps:spPr>
                      <wps:txbx>
                        <w:txbxContent>
                          <w:p w:rsidR="005A4674" w:rsidRPr="00EC6B8F" w:rsidRDefault="005A4674" w:rsidP="00CE4742">
                            <w:pPr>
                              <w:pStyle w:val="Descripcin"/>
                              <w:jc w:val="center"/>
                              <w:rPr>
                                <w:noProof/>
                                <w:color w:val="1B587C" w:themeColor="accent3"/>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49" w:name="_Toc515646337"/>
                            <w:r>
                              <w:rPr>
                                <w:b/>
                                <w:i w:val="0"/>
                                <w:noProof/>
                                <w:color w:val="4DA4D8" w:themeColor="accent3" w:themeTint="99"/>
                              </w:rPr>
                              <w:t>13</w:t>
                            </w:r>
                            <w:r w:rsidRPr="00CE4742">
                              <w:rPr>
                                <w:b/>
                                <w:i w:val="0"/>
                                <w:noProof/>
                                <w:color w:val="4DA4D8" w:themeColor="accent3" w:themeTint="99"/>
                              </w:rPr>
                              <w:fldChar w:fldCharType="end"/>
                            </w:r>
                            <w:r w:rsidRPr="008C33E4">
                              <w:t>-ARP Spoofing. Fuente: propia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A93BD" id="Cuadro de texto 86" o:spid="_x0000_s1037" type="#_x0000_t202" style="position:absolute;left:0;text-align:left;margin-left:1.5pt;margin-top:176.1pt;width:394.7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" stroked="f">
                <v:textbox style="mso-fit-shape-to-text:t" inset="0,0,0,0">
                  <w:txbxContent>
                    <w:p w:rsidR="005A4674" w:rsidRPr="00EC6B8F" w:rsidRDefault="005A4674" w:rsidP="00CE4742">
                      <w:pPr>
                        <w:pStyle w:val="Descripcin"/>
                        <w:jc w:val="center"/>
                        <w:rPr>
                          <w:noProof/>
                          <w:color w:val="1B587C" w:themeColor="accent3"/>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77" w:name="_Toc515646337"/>
                      <w:r>
                        <w:rPr>
                          <w:b/>
                          <w:i w:val="0"/>
                          <w:noProof/>
                          <w:color w:val="4DA4D8" w:themeColor="accent3" w:themeTint="99"/>
                        </w:rPr>
                        <w:t>13</w:t>
                      </w:r>
                      <w:r w:rsidRPr="00CE4742">
                        <w:rPr>
                          <w:b/>
                          <w:i w:val="0"/>
                          <w:noProof/>
                          <w:color w:val="4DA4D8" w:themeColor="accent3" w:themeTint="99"/>
                        </w:rPr>
                        <w:fldChar w:fldCharType="end"/>
                      </w:r>
                      <w:r w:rsidRPr="008C33E4">
                        <w:t>-ARP Spoofing. Fuente: propia</w:t>
                      </w:r>
                      <w:bookmarkEnd w:id="77"/>
                    </w:p>
                  </w:txbxContent>
                </v:textbox>
                <w10:wrap type="topAndBottom"/>
              </v:shape>
            </w:pict>
          </mc:Fallback>
        </mc:AlternateContent>
      </w:r>
      <w:r w:rsidR="007C7711">
        <w:rPr>
          <w:noProof/>
          <w:color w:val="1B587C" w:themeColor="accent3"/>
        </w:rPr>
        <w:drawing>
          <wp:anchor distT="0" distB="0" distL="114300" distR="114300" simplePos="0" relativeHeight="251689984" behindDoc="0" locked="0" layoutInCell="1" allowOverlap="1" wp14:anchorId="6F3E5E33">
            <wp:simplePos x="0" y="0"/>
            <wp:positionH relativeFrom="column">
              <wp:posOffset>19274</wp:posOffset>
            </wp:positionH>
            <wp:positionV relativeFrom="paragraph">
              <wp:posOffset>315109</wp:posOffset>
            </wp:positionV>
            <wp:extent cx="5012690" cy="1864360"/>
            <wp:effectExtent l="0" t="0" r="3810" b="254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ng"/>
                    <pic:cNvPicPr/>
                  </pic:nvPicPr>
                  <pic:blipFill>
                    <a:blip r:embed="rId81">
                      <a:extLst>
                        <a:ext uri="{28A0092B-C50C-407E-A947-70E740481C1C}">
                          <a14:useLocalDpi xmlns:a14="http://schemas.microsoft.com/office/drawing/2010/main" val="0"/>
                        </a:ext>
                      </a:extLst>
                    </a:blip>
                    <a:stretch>
                      <a:fillRect/>
                    </a:stretch>
                  </pic:blipFill>
                  <pic:spPr>
                    <a:xfrm>
                      <a:off x="0" y="0"/>
                      <a:ext cx="5012690" cy="1864360"/>
                    </a:xfrm>
                    <a:prstGeom prst="rect">
                      <a:avLst/>
                    </a:prstGeom>
                  </pic:spPr>
                </pic:pic>
              </a:graphicData>
            </a:graphic>
            <wp14:sizeRelH relativeFrom="page">
              <wp14:pctWidth>0</wp14:pctWidth>
            </wp14:sizeRelH>
            <wp14:sizeRelV relativeFrom="page">
              <wp14:pctHeight>0</wp14:pctHeight>
            </wp14:sizeRelV>
          </wp:anchor>
        </w:drawing>
      </w:r>
    </w:p>
    <w:p w:rsidR="007C7711" w:rsidRDefault="007C7711" w:rsidP="001772E2"/>
    <w:p w:rsidR="007015E9" w:rsidRPr="007015E9" w:rsidRDefault="007015E9" w:rsidP="001772E2"/>
    <w:p w:rsidR="005B05D6" w:rsidRDefault="005B05D6" w:rsidP="007C7711">
      <w:pPr>
        <w:pStyle w:val="Ttulo3"/>
        <w:ind w:left="0" w:firstLine="0"/>
        <w:rPr>
          <w:color w:val="4DA4D8" w:themeColor="accent3" w:themeTint="99"/>
        </w:rPr>
      </w:pPr>
      <w:bookmarkStart w:id="50" w:name="_Toc515648505"/>
      <w:r>
        <w:rPr>
          <w:color w:val="4DA4D8" w:themeColor="accent3" w:themeTint="99"/>
        </w:rPr>
        <w:t>DNS SPOOFING</w:t>
      </w:r>
      <w:bookmarkEnd w:id="50"/>
    </w:p>
    <w:p w:rsidR="00133728" w:rsidRPr="00133728" w:rsidRDefault="00133728" w:rsidP="001772E2">
      <w:r>
        <w:t xml:space="preserve">Ataque enfocado a la sustitución de una dirección IP ante una consulta de resolución DNS, </w:t>
      </w:r>
      <w:r w:rsidRPr="00854585">
        <w:t>con el propósito de redireccionar a la víctima a un determinado host.</w:t>
      </w:r>
      <w:r w:rsidR="00854585" w:rsidRPr="00854585">
        <w:rPr>
          <w:rFonts w:eastAsiaTheme="minorHAnsi" w:cs="Helvetica Neue"/>
          <w:color w:val="1A1A1A"/>
          <w:lang w:eastAsia="en-US"/>
        </w:rPr>
        <w:t xml:space="preserve"> Esto se puede conseguir de diferentes formas, desde modificando las entradas del servidor encargado de resolver una cierta petición para falsear las relaciones dirección-nombre, hasta comprometiendo un servidor que infecte la caché de otro (lo qu</w:t>
      </w:r>
      <w:r w:rsidR="00854585">
        <w:rPr>
          <w:rFonts w:eastAsiaTheme="minorHAnsi" w:cs="Helvetica Neue"/>
          <w:color w:val="1A1A1A"/>
          <w:lang w:eastAsia="en-US"/>
        </w:rPr>
        <w:t>e se conoce como DNS Poisoning).</w:t>
      </w:r>
      <w:r w:rsidR="00854585" w:rsidRPr="00854585">
        <w:t xml:space="preserve"> </w:t>
      </w:r>
      <w:r w:rsidRPr="00854585">
        <w:t>[1]</w:t>
      </w:r>
    </w:p>
    <w:bookmarkStart w:id="51" w:name="_Toc515648506"/>
    <w:p w:rsidR="00DF05AC" w:rsidRDefault="00CE4742" w:rsidP="007C7711">
      <w:pPr>
        <w:pStyle w:val="Ttulo3"/>
        <w:numPr>
          <w:ilvl w:val="3"/>
          <w:numId w:val="18"/>
        </w:numPr>
        <w:ind w:left="0" w:firstLine="0"/>
        <w:rPr>
          <w:color w:val="4DA4D8" w:themeColor="accent3" w:themeTint="99"/>
        </w:rPr>
      </w:pPr>
      <w:r>
        <w:rPr>
          <w:noProof/>
        </w:rPr>
        <w:lastRenderedPageBreak/>
        <mc:AlternateContent>
          <mc:Choice Requires="wps">
            <w:drawing>
              <wp:anchor distT="0" distB="0" distL="114300" distR="114300" simplePos="0" relativeHeight="251873280" behindDoc="0" locked="0" layoutInCell="1" allowOverlap="1" wp14:anchorId="547BC5F1" wp14:editId="2B658D09">
                <wp:simplePos x="0" y="0"/>
                <wp:positionH relativeFrom="column">
                  <wp:posOffset>-8255</wp:posOffset>
                </wp:positionH>
                <wp:positionV relativeFrom="paragraph">
                  <wp:posOffset>4044950</wp:posOffset>
                </wp:positionV>
                <wp:extent cx="4970145" cy="635"/>
                <wp:effectExtent l="0" t="0" r="0" b="12065"/>
                <wp:wrapTopAndBottom/>
                <wp:docPr id="88" name="Cuadro de texto 88"/>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rsidR="005A4674" w:rsidRPr="007234C2" w:rsidRDefault="005A4674" w:rsidP="00CE4742">
                            <w:pPr>
                              <w:pStyle w:val="Descripcin"/>
                              <w:jc w:val="center"/>
                              <w:rPr>
                                <w:bCs/>
                                <w:noProof/>
                                <w:color w:val="000000" w:themeColor="text1"/>
                                <w:sz w:val="32"/>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52" w:name="_Toc515646338"/>
                            <w:r>
                              <w:rPr>
                                <w:b/>
                                <w:i w:val="0"/>
                                <w:noProof/>
                                <w:color w:val="4DA4D8" w:themeColor="accent3" w:themeTint="99"/>
                              </w:rPr>
                              <w:t>14</w:t>
                            </w:r>
                            <w:r w:rsidRPr="00CE4742">
                              <w:rPr>
                                <w:b/>
                                <w:i w:val="0"/>
                                <w:noProof/>
                                <w:color w:val="4DA4D8" w:themeColor="accent3" w:themeTint="99"/>
                              </w:rPr>
                              <w:fldChar w:fldCharType="end"/>
                            </w:r>
                            <w:r>
                              <w:t xml:space="preserve">-Resolución DNS. </w:t>
                            </w:r>
                            <w:r w:rsidRPr="000B3CB9">
                              <w:t>Fuente:</w:t>
                            </w:r>
                            <w:r>
                              <w:t xml:space="preserve"> </w:t>
                            </w:r>
                            <w:r w:rsidRPr="000B3CB9">
                              <w:t>https://www.youtube.com/watch?v=lVifa7QSQDY</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C5F1" id="Cuadro de texto 88" o:spid="_x0000_s1038" type="#_x0000_t202" style="position:absolute;left:0;text-align:left;margin-left:-.65pt;margin-top:318.5pt;width:391.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" stroked="f">
                <v:textbox style="mso-fit-shape-to-text:t" inset="0,0,0,0">
                  <w:txbxContent>
                    <w:p w:rsidR="005A4674" w:rsidRPr="007234C2" w:rsidRDefault="005A4674" w:rsidP="00CE4742">
                      <w:pPr>
                        <w:pStyle w:val="Descripcin"/>
                        <w:jc w:val="center"/>
                        <w:rPr>
                          <w:bCs/>
                          <w:noProof/>
                          <w:color w:val="000000" w:themeColor="text1"/>
                          <w:sz w:val="32"/>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81" w:name="_Toc515646338"/>
                      <w:r>
                        <w:rPr>
                          <w:b/>
                          <w:i w:val="0"/>
                          <w:noProof/>
                          <w:color w:val="4DA4D8" w:themeColor="accent3" w:themeTint="99"/>
                        </w:rPr>
                        <w:t>14</w:t>
                      </w:r>
                      <w:r w:rsidRPr="00CE4742">
                        <w:rPr>
                          <w:b/>
                          <w:i w:val="0"/>
                          <w:noProof/>
                          <w:color w:val="4DA4D8" w:themeColor="accent3" w:themeTint="99"/>
                        </w:rPr>
                        <w:fldChar w:fldCharType="end"/>
                      </w:r>
                      <w:r>
                        <w:t xml:space="preserve">-Resolución DNS. </w:t>
                      </w:r>
                      <w:r w:rsidRPr="000B3CB9">
                        <w:t>Fuente:</w:t>
                      </w:r>
                      <w:r>
                        <w:t xml:space="preserve"> </w:t>
                      </w:r>
                      <w:r w:rsidRPr="000B3CB9">
                        <w:t>https://www.youtube.com/watch?v=lVifa7QSQDY</w:t>
                      </w:r>
                      <w:bookmarkEnd w:id="81"/>
                    </w:p>
                  </w:txbxContent>
                </v:textbox>
                <w10:wrap type="topAndBottom"/>
              </v:shape>
            </w:pict>
          </mc:Fallback>
        </mc:AlternateContent>
      </w:r>
      <w:r w:rsidR="007C7711">
        <w:rPr>
          <w:noProof/>
        </w:rPr>
        <w:drawing>
          <wp:anchor distT="0" distB="0" distL="114300" distR="114300" simplePos="0" relativeHeight="251693056" behindDoc="0" locked="0" layoutInCell="1" allowOverlap="1" wp14:anchorId="3E2EEDF6">
            <wp:simplePos x="0" y="0"/>
            <wp:positionH relativeFrom="column">
              <wp:posOffset>-8293</wp:posOffset>
            </wp:positionH>
            <wp:positionV relativeFrom="paragraph">
              <wp:posOffset>384511</wp:posOffset>
            </wp:positionV>
            <wp:extent cx="4970145" cy="360362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8-01-28 a las 12.53.5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70145" cy="3603625"/>
                    </a:xfrm>
                    <a:prstGeom prst="rect">
                      <a:avLst/>
                    </a:prstGeom>
                  </pic:spPr>
                </pic:pic>
              </a:graphicData>
            </a:graphic>
            <wp14:sizeRelH relativeFrom="page">
              <wp14:pctWidth>0</wp14:pctWidth>
            </wp14:sizeRelH>
            <wp14:sizeRelV relativeFrom="page">
              <wp14:pctHeight>0</wp14:pctHeight>
            </wp14:sizeRelV>
          </wp:anchor>
        </w:drawing>
      </w:r>
      <w:r w:rsidR="00DF05AC">
        <w:rPr>
          <w:color w:val="4DA4D8" w:themeColor="accent3" w:themeTint="99"/>
        </w:rPr>
        <w:t>DNS CACHE POISONING</w:t>
      </w:r>
      <w:bookmarkEnd w:id="51"/>
    </w:p>
    <w:p w:rsidR="00E05D65" w:rsidRPr="00E05D65" w:rsidRDefault="00E05D65" w:rsidP="001772E2"/>
    <w:p w:rsidR="00675C5F" w:rsidRDefault="00675483" w:rsidP="001772E2">
      <w:r>
        <w:t xml:space="preserve">En la figura 14 se muestra una petición y resolución DNS. En este caso un equipo hace una petición para acceder al dominio </w:t>
      </w:r>
      <w:r w:rsidRPr="00675483">
        <w:t>www.example.com</w:t>
      </w:r>
      <w:r>
        <w:t xml:space="preserve"> recibiendo la IP 1.2.3.4 tras la resolución DNS.</w:t>
      </w:r>
    </w:p>
    <w:p w:rsidR="00E05D65" w:rsidRDefault="00C71460" w:rsidP="001772E2">
      <w:r>
        <w:t>En el caso de sufrir un ataque de envenenamiento de caché, un atacante hará la petición de un dominio, a lo los servidores DNS responderán con la IP. A su vez un servidor malicioso del atacante usará la consulta para responder a una resolución adicional con el objetivo de hacer guardar en caché una asociación fraudulenta.</w:t>
      </w:r>
    </w:p>
    <w:p w:rsidR="00C71460" w:rsidRDefault="00CE4742" w:rsidP="001772E2">
      <w:pPr>
        <w:keepNext/>
      </w:pPr>
      <w:r>
        <w:rPr>
          <w:noProof/>
        </w:rPr>
        <w:lastRenderedPageBreak/>
        <mc:AlternateContent>
          <mc:Choice Requires="wps">
            <w:drawing>
              <wp:anchor distT="0" distB="0" distL="114300" distR="114300" simplePos="0" relativeHeight="251875328" behindDoc="0" locked="0" layoutInCell="1" allowOverlap="1" wp14:anchorId="4AD65D24" wp14:editId="1CC0188E">
                <wp:simplePos x="0" y="0"/>
                <wp:positionH relativeFrom="column">
                  <wp:posOffset>98425</wp:posOffset>
                </wp:positionH>
                <wp:positionV relativeFrom="paragraph">
                  <wp:posOffset>3215640</wp:posOffset>
                </wp:positionV>
                <wp:extent cx="4775200" cy="635"/>
                <wp:effectExtent l="0" t="0" r="0" b="12065"/>
                <wp:wrapTopAndBottom/>
                <wp:docPr id="99" name="Cuadro de texto 99"/>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rsidR="005A4674" w:rsidRPr="0033675C" w:rsidRDefault="005A4674" w:rsidP="00CE4742">
                            <w:pPr>
                              <w:pStyle w:val="Descripcin"/>
                              <w:jc w:val="center"/>
                              <w:rPr>
                                <w:rFonts w:ascii="Helvetica Neue" w:eastAsiaTheme="minorHAnsi" w:hAnsi="Helvetica Neue" w:cs="Helvetica Neue"/>
                                <w:noProof/>
                                <w:color w:val="1A1A1A"/>
                                <w:szCs w:val="22"/>
                                <w:lang w:eastAsia="en-US"/>
                              </w:rPr>
                            </w:pPr>
                            <w:r w:rsidRPr="00DA1923">
                              <w:rPr>
                                <w:rFonts w:eastAsiaTheme="minorHAnsi" w:cs="Helvetica Neue"/>
                                <w:b/>
                                <w:i w:val="0"/>
                                <w:noProof/>
                                <w:color w:val="4DA4D8" w:themeColor="accent3" w:themeTint="99"/>
                                <w:lang w:eastAsia="en-US"/>
                              </w:rPr>
                              <w:fldChar w:fldCharType="begin"/>
                            </w:r>
                            <w:r w:rsidRPr="00DA1923">
                              <w:rPr>
                                <w:rFonts w:eastAsiaTheme="minorHAnsi" w:cs="Helvetica Neue"/>
                                <w:b/>
                                <w:i w:val="0"/>
                                <w:noProof/>
                                <w:color w:val="4DA4D8" w:themeColor="accent3" w:themeTint="99"/>
                                <w:lang w:eastAsia="en-US"/>
                              </w:rPr>
                              <w:instrText xml:space="preserve"> SEQ Ilustración \* ARABIC </w:instrText>
                            </w:r>
                            <w:r w:rsidRPr="00DA1923">
                              <w:rPr>
                                <w:rFonts w:eastAsiaTheme="minorHAnsi" w:cs="Helvetica Neue"/>
                                <w:b/>
                                <w:i w:val="0"/>
                                <w:noProof/>
                                <w:color w:val="4DA4D8" w:themeColor="accent3" w:themeTint="99"/>
                                <w:lang w:eastAsia="en-US"/>
                              </w:rPr>
                              <w:fldChar w:fldCharType="separate"/>
                            </w:r>
                            <w:bookmarkStart w:id="53" w:name="_Toc515646339"/>
                            <w:r>
                              <w:rPr>
                                <w:rFonts w:eastAsiaTheme="minorHAnsi" w:cs="Helvetica Neue"/>
                                <w:b/>
                                <w:i w:val="0"/>
                                <w:noProof/>
                                <w:color w:val="4DA4D8" w:themeColor="accent3" w:themeTint="99"/>
                                <w:lang w:eastAsia="en-US"/>
                              </w:rPr>
                              <w:t>15</w:t>
                            </w:r>
                            <w:r w:rsidRPr="00DA1923">
                              <w:rPr>
                                <w:rFonts w:eastAsiaTheme="minorHAnsi" w:cs="Helvetica Neue"/>
                                <w:b/>
                                <w:i w:val="0"/>
                                <w:noProof/>
                                <w:color w:val="4DA4D8" w:themeColor="accent3" w:themeTint="99"/>
                                <w:lang w:eastAsia="en-US"/>
                              </w:rPr>
                              <w:fldChar w:fldCharType="end"/>
                            </w:r>
                            <w:r>
                              <w:t>-</w:t>
                            </w:r>
                            <w:r w:rsidRPr="009D394E">
                              <w:t>Cache Poisoning-Atacante. Fuente: https://www.youtube.com/watch?v=lVifa7QSQDY</w:t>
                            </w:r>
                            <w:bookmarkEnd w:id="53"/>
                          </w:p>
                          <w:p w:rsidR="005A4674" w:rsidRDefault="005A467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65D24" id="Cuadro de texto 99" o:spid="_x0000_s1039" type="#_x0000_t202" style="position:absolute;left:0;text-align:left;margin-left:7.75pt;margin-top:253.2pt;width:37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" stroked="f">
                <v:textbox style="mso-fit-shape-to-text:t" inset="0,0,0,0">
                  <w:txbxContent>
                    <w:p w:rsidR="005A4674" w:rsidRPr="0033675C" w:rsidRDefault="005A4674" w:rsidP="00CE4742">
                      <w:pPr>
                        <w:pStyle w:val="Descripcin"/>
                        <w:jc w:val="center"/>
                        <w:rPr>
                          <w:rFonts w:ascii="Helvetica Neue" w:eastAsiaTheme="minorHAnsi" w:hAnsi="Helvetica Neue" w:cs="Helvetica Neue"/>
                          <w:noProof/>
                          <w:color w:val="1A1A1A"/>
                          <w:szCs w:val="22"/>
                          <w:lang w:eastAsia="en-US"/>
                        </w:rPr>
                      </w:pPr>
                      <w:r w:rsidRPr="00DA1923">
                        <w:rPr>
                          <w:rFonts w:eastAsiaTheme="minorHAnsi" w:cs="Helvetica Neue"/>
                          <w:b/>
                          <w:i w:val="0"/>
                          <w:noProof/>
                          <w:color w:val="4DA4D8" w:themeColor="accent3" w:themeTint="99"/>
                          <w:lang w:eastAsia="en-US"/>
                        </w:rPr>
                        <w:fldChar w:fldCharType="begin"/>
                      </w:r>
                      <w:r w:rsidRPr="00DA1923">
                        <w:rPr>
                          <w:rFonts w:eastAsiaTheme="minorHAnsi" w:cs="Helvetica Neue"/>
                          <w:b/>
                          <w:i w:val="0"/>
                          <w:noProof/>
                          <w:color w:val="4DA4D8" w:themeColor="accent3" w:themeTint="99"/>
                          <w:lang w:eastAsia="en-US"/>
                        </w:rPr>
                        <w:instrText xml:space="preserve"> SEQ Ilustración \* ARABIC </w:instrText>
                      </w:r>
                      <w:r w:rsidRPr="00DA1923">
                        <w:rPr>
                          <w:rFonts w:eastAsiaTheme="minorHAnsi" w:cs="Helvetica Neue"/>
                          <w:b/>
                          <w:i w:val="0"/>
                          <w:noProof/>
                          <w:color w:val="4DA4D8" w:themeColor="accent3" w:themeTint="99"/>
                          <w:lang w:eastAsia="en-US"/>
                        </w:rPr>
                        <w:fldChar w:fldCharType="separate"/>
                      </w:r>
                      <w:bookmarkStart w:id="83" w:name="_Toc515646339"/>
                      <w:r>
                        <w:rPr>
                          <w:rFonts w:eastAsiaTheme="minorHAnsi" w:cs="Helvetica Neue"/>
                          <w:b/>
                          <w:i w:val="0"/>
                          <w:noProof/>
                          <w:color w:val="4DA4D8" w:themeColor="accent3" w:themeTint="99"/>
                          <w:lang w:eastAsia="en-US"/>
                        </w:rPr>
                        <w:t>15</w:t>
                      </w:r>
                      <w:r w:rsidRPr="00DA1923">
                        <w:rPr>
                          <w:rFonts w:eastAsiaTheme="minorHAnsi" w:cs="Helvetica Neue"/>
                          <w:b/>
                          <w:i w:val="0"/>
                          <w:noProof/>
                          <w:color w:val="4DA4D8" w:themeColor="accent3" w:themeTint="99"/>
                          <w:lang w:eastAsia="en-US"/>
                        </w:rPr>
                        <w:fldChar w:fldCharType="end"/>
                      </w:r>
                      <w:r>
                        <w:t>-</w:t>
                      </w:r>
                      <w:r w:rsidRPr="009D394E">
                        <w:t>Cache Poisoning-Atacante. Fuente: https://www.youtube.com/watch?v=lVifa7QSQDY</w:t>
                      </w:r>
                      <w:bookmarkEnd w:id="83"/>
                    </w:p>
                    <w:p w:rsidR="005A4674" w:rsidRDefault="005A4674"/>
                  </w:txbxContent>
                </v:textbox>
                <w10:wrap type="topAndBottom"/>
              </v:shape>
            </w:pict>
          </mc:Fallback>
        </mc:AlternateContent>
      </w:r>
      <w:r w:rsidR="00C71460">
        <w:rPr>
          <w:rFonts w:ascii="Helvetica Neue" w:eastAsiaTheme="minorHAnsi" w:hAnsi="Helvetica Neue" w:cs="Helvetica Neue"/>
          <w:noProof/>
          <w:color w:val="1A1A1A"/>
          <w:lang w:eastAsia="en-US"/>
        </w:rPr>
        <w:drawing>
          <wp:anchor distT="0" distB="0" distL="114300" distR="114300" simplePos="0" relativeHeight="251813888" behindDoc="0" locked="0" layoutInCell="1" allowOverlap="1" wp14:anchorId="12B5319C">
            <wp:simplePos x="0" y="0"/>
            <wp:positionH relativeFrom="column">
              <wp:posOffset>99046</wp:posOffset>
            </wp:positionH>
            <wp:positionV relativeFrom="paragraph">
              <wp:posOffset>0</wp:posOffset>
            </wp:positionV>
            <wp:extent cx="4775699" cy="3158885"/>
            <wp:effectExtent l="0" t="0" r="0" b="381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1-28 a las 12.54.0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75699" cy="3158885"/>
                    </a:xfrm>
                    <a:prstGeom prst="rect">
                      <a:avLst/>
                    </a:prstGeom>
                  </pic:spPr>
                </pic:pic>
              </a:graphicData>
            </a:graphic>
            <wp14:sizeRelH relativeFrom="page">
              <wp14:pctWidth>0</wp14:pctWidth>
            </wp14:sizeRelH>
            <wp14:sizeRelV relativeFrom="page">
              <wp14:pctHeight>0</wp14:pctHeight>
            </wp14:sizeRelV>
          </wp:anchor>
        </w:drawing>
      </w:r>
    </w:p>
    <w:p w:rsidR="0041733B" w:rsidRDefault="00B375E1" w:rsidP="001772E2">
      <w:r>
        <w:t xml:space="preserve">En el ejemplo </w:t>
      </w:r>
      <w:r w:rsidR="0041733B">
        <w:t xml:space="preserve">el atacante hace una petición de resolución para el dominio </w:t>
      </w:r>
      <w:r w:rsidR="0041733B" w:rsidRPr="0041733B">
        <w:t>www.hackers.com</w:t>
      </w:r>
      <w:r w:rsidR="0041733B">
        <w:t xml:space="preserve"> recibiendo la IP 2.2.2.2. A su vez el servidor atacante consigue meter en caché la resolución al dominio </w:t>
      </w:r>
      <w:r w:rsidR="0041733B" w:rsidRPr="0041733B">
        <w:t>www.example.com</w:t>
      </w:r>
      <w:r w:rsidR="0041733B">
        <w:t xml:space="preserve"> con IP 3.3.3.3 y cuya IP verdadera era 1.2.3.4. </w:t>
      </w:r>
    </w:p>
    <w:p w:rsidR="00B375E1" w:rsidRDefault="00CE4742" w:rsidP="001772E2">
      <w:r>
        <w:rPr>
          <w:noProof/>
        </w:rPr>
        <mc:AlternateContent>
          <mc:Choice Requires="wps">
            <w:drawing>
              <wp:anchor distT="0" distB="0" distL="114300" distR="114300" simplePos="0" relativeHeight="251877376" behindDoc="0" locked="0" layoutInCell="1" allowOverlap="1" wp14:anchorId="3221BAA5" wp14:editId="5302100D">
                <wp:simplePos x="0" y="0"/>
                <wp:positionH relativeFrom="column">
                  <wp:posOffset>212725</wp:posOffset>
                </wp:positionH>
                <wp:positionV relativeFrom="paragraph">
                  <wp:posOffset>3681095</wp:posOffset>
                </wp:positionV>
                <wp:extent cx="4658995" cy="635"/>
                <wp:effectExtent l="0" t="0" r="1905" b="12065"/>
                <wp:wrapTopAndBottom/>
                <wp:docPr id="100" name="Cuadro de texto 100"/>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wps:spPr>
                      <wps:txbx>
                        <w:txbxContent>
                          <w:p w:rsidR="005A4674" w:rsidRPr="00A577A0" w:rsidRDefault="005A4674" w:rsidP="00CE4742">
                            <w:pPr>
                              <w:pStyle w:val="Descripcin"/>
                              <w:jc w:val="center"/>
                              <w:rPr>
                                <w:rFonts w:ascii="Helvetica Neue" w:eastAsiaTheme="minorHAnsi" w:hAnsi="Helvetica Neue" w:cs="Helvetica Neue"/>
                                <w:noProof/>
                                <w:color w:val="1A1A1A"/>
                                <w:szCs w:val="22"/>
                                <w:lang w:eastAsia="en-US"/>
                              </w:rPr>
                            </w:pP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bookmarkStart w:id="54" w:name="_Toc515646340"/>
                            <w:r>
                              <w:rPr>
                                <w:rFonts w:ascii="Helvetica Neue" w:eastAsiaTheme="minorHAnsi" w:hAnsi="Helvetica Neue" w:cs="Helvetica Neue"/>
                                <w:b/>
                                <w:i w:val="0"/>
                                <w:noProof/>
                                <w:color w:val="4DA4D8" w:themeColor="accent3" w:themeTint="99"/>
                                <w:lang w:eastAsia="en-US"/>
                              </w:rPr>
                              <w:t>16</w:t>
                            </w:r>
                            <w:r w:rsidRPr="00CE4742">
                              <w:rPr>
                                <w:rFonts w:ascii="Helvetica Neue" w:eastAsiaTheme="minorHAnsi" w:hAnsi="Helvetica Neue" w:cs="Helvetica Neue"/>
                                <w:b/>
                                <w:i w:val="0"/>
                                <w:noProof/>
                                <w:color w:val="4DA4D8" w:themeColor="accent3" w:themeTint="99"/>
                                <w:lang w:eastAsia="en-US"/>
                              </w:rPr>
                              <w:fldChar w:fldCharType="end"/>
                            </w:r>
                            <w:r>
                              <w:t>-</w:t>
                            </w:r>
                            <w:r w:rsidRPr="00395FBF">
                              <w:t>Cache Poisoning-Víctima. Fuente: https://www.youtube.com/watch?v=lVifa7QSQDY</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1BAA5" id="Cuadro de texto 100" o:spid="_x0000_s1040" type="#_x0000_t202" style="position:absolute;left:0;text-align:left;margin-left:16.75pt;margin-top:289.85pt;width:366.8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" stroked="f">
                <v:textbox style="mso-fit-shape-to-text:t" inset="0,0,0,0">
                  <w:txbxContent>
                    <w:p w:rsidR="005A4674" w:rsidRPr="00A577A0" w:rsidRDefault="005A4674" w:rsidP="00CE4742">
                      <w:pPr>
                        <w:pStyle w:val="Descripcin"/>
                        <w:jc w:val="center"/>
                        <w:rPr>
                          <w:rFonts w:ascii="Helvetica Neue" w:eastAsiaTheme="minorHAnsi" w:hAnsi="Helvetica Neue" w:cs="Helvetica Neue"/>
                          <w:noProof/>
                          <w:color w:val="1A1A1A"/>
                          <w:szCs w:val="22"/>
                          <w:lang w:eastAsia="en-US"/>
                        </w:rPr>
                      </w:pP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bookmarkStart w:id="85" w:name="_Toc515646340"/>
                      <w:r>
                        <w:rPr>
                          <w:rFonts w:ascii="Helvetica Neue" w:eastAsiaTheme="minorHAnsi" w:hAnsi="Helvetica Neue" w:cs="Helvetica Neue"/>
                          <w:b/>
                          <w:i w:val="0"/>
                          <w:noProof/>
                          <w:color w:val="4DA4D8" w:themeColor="accent3" w:themeTint="99"/>
                          <w:lang w:eastAsia="en-US"/>
                        </w:rPr>
                        <w:t>16</w:t>
                      </w:r>
                      <w:r w:rsidRPr="00CE4742">
                        <w:rPr>
                          <w:rFonts w:ascii="Helvetica Neue" w:eastAsiaTheme="minorHAnsi" w:hAnsi="Helvetica Neue" w:cs="Helvetica Neue"/>
                          <w:b/>
                          <w:i w:val="0"/>
                          <w:noProof/>
                          <w:color w:val="4DA4D8" w:themeColor="accent3" w:themeTint="99"/>
                          <w:lang w:eastAsia="en-US"/>
                        </w:rPr>
                        <w:fldChar w:fldCharType="end"/>
                      </w:r>
                      <w:r>
                        <w:t>-</w:t>
                      </w:r>
                      <w:r w:rsidRPr="00395FBF">
                        <w:t>Cache Poisoning-Víctima. Fuente: https://www.youtube.com/watch?v=lVifa7QSQDY</w:t>
                      </w:r>
                      <w:bookmarkEnd w:id="85"/>
                    </w:p>
                  </w:txbxContent>
                </v:textbox>
                <w10:wrap type="topAndBottom"/>
              </v:shape>
            </w:pict>
          </mc:Fallback>
        </mc:AlternateContent>
      </w:r>
      <w:r w:rsidR="007C7711">
        <w:rPr>
          <w:rFonts w:ascii="Helvetica Neue" w:eastAsiaTheme="minorHAnsi" w:hAnsi="Helvetica Neue" w:cs="Helvetica Neue"/>
          <w:noProof/>
          <w:color w:val="1A1A1A"/>
          <w:lang w:eastAsia="en-US"/>
        </w:rPr>
        <w:drawing>
          <wp:anchor distT="0" distB="0" distL="114300" distR="114300" simplePos="0" relativeHeight="251696128" behindDoc="0" locked="0" layoutInCell="1" allowOverlap="1" wp14:anchorId="5D11267D">
            <wp:simplePos x="0" y="0"/>
            <wp:positionH relativeFrom="column">
              <wp:posOffset>212725</wp:posOffset>
            </wp:positionH>
            <wp:positionV relativeFrom="paragraph">
              <wp:posOffset>580278</wp:posOffset>
            </wp:positionV>
            <wp:extent cx="4658995" cy="3044190"/>
            <wp:effectExtent l="0" t="0" r="1905" b="381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1-28 a las 12.54.1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58995" cy="3044190"/>
                    </a:xfrm>
                    <a:prstGeom prst="rect">
                      <a:avLst/>
                    </a:prstGeom>
                  </pic:spPr>
                </pic:pic>
              </a:graphicData>
            </a:graphic>
            <wp14:sizeRelH relativeFrom="page">
              <wp14:pctWidth>0</wp14:pctWidth>
            </wp14:sizeRelH>
            <wp14:sizeRelV relativeFrom="page">
              <wp14:pctHeight>0</wp14:pctHeight>
            </wp14:sizeRelV>
          </wp:anchor>
        </w:drawing>
      </w:r>
      <w:r w:rsidR="0041733B">
        <w:t xml:space="preserve">A continuación cuando la víctima pida la resolución de dominio </w:t>
      </w:r>
      <w:r w:rsidR="0041733B" w:rsidRPr="0041733B">
        <w:t>www.example.com</w:t>
      </w:r>
      <w:r w:rsidR="0041733B">
        <w:t xml:space="preserve"> recibirá la IP 3.3.3.3 a causa del envenenamiento de la caché del servidor DNS.</w:t>
      </w:r>
    </w:p>
    <w:p w:rsidR="007C7711" w:rsidRDefault="007C7711" w:rsidP="007C7711">
      <w:pPr>
        <w:rPr>
          <w:color w:val="4DA4D8" w:themeColor="accent3" w:themeTint="99"/>
        </w:rPr>
      </w:pPr>
    </w:p>
    <w:p w:rsidR="00675C5F" w:rsidRDefault="00675C5F" w:rsidP="007C7711">
      <w:pPr>
        <w:rPr>
          <w:color w:val="4DA4D8" w:themeColor="accent3" w:themeTint="99"/>
        </w:rPr>
      </w:pPr>
      <w:r>
        <w:rPr>
          <w:color w:val="4DA4D8" w:themeColor="accent3" w:themeTint="99"/>
        </w:rPr>
        <w:t>WEB SPOOFING</w:t>
      </w:r>
    </w:p>
    <w:p w:rsidR="00D23D10" w:rsidRDefault="00D23D10" w:rsidP="001772E2">
      <w:pPr>
        <w:ind w:hanging="28"/>
      </w:pPr>
      <w:r>
        <w:t>Este ataque se basa en la suplantación de una página web real, para ello se usan otros tipos de spoofing como el DNS spoofing</w:t>
      </w:r>
      <w:r w:rsidR="00AA3375">
        <w:t xml:space="preserve"> o el </w:t>
      </w:r>
      <w:r w:rsidR="00AB25FA">
        <w:t>e</w:t>
      </w:r>
      <w:r w:rsidR="00AA3375">
        <w:t>mail spoofing</w:t>
      </w:r>
      <w:r>
        <w:t xml:space="preserve"> de forma que se redireccione a la víctima a la web suplantada con el objetivo de conseguir información, normalmente </w:t>
      </w:r>
      <w:r w:rsidR="00AA3375">
        <w:t>contraseñas y nombres de usuario para tener acceso</w:t>
      </w:r>
      <w:r>
        <w:t xml:space="preserve"> a sitios web.</w:t>
      </w:r>
    </w:p>
    <w:p w:rsidR="00AA3375" w:rsidRDefault="00CE4742" w:rsidP="001772E2">
      <w:pPr>
        <w:ind w:hanging="28"/>
      </w:pPr>
      <w:r>
        <w:rPr>
          <w:noProof/>
        </w:rPr>
        <mc:AlternateContent>
          <mc:Choice Requires="wps">
            <w:drawing>
              <wp:anchor distT="0" distB="0" distL="114300" distR="114300" simplePos="0" relativeHeight="251879424" behindDoc="0" locked="0" layoutInCell="1" allowOverlap="1" wp14:anchorId="3EC228CC" wp14:editId="39A3F5F9">
                <wp:simplePos x="0" y="0"/>
                <wp:positionH relativeFrom="column">
                  <wp:posOffset>819150</wp:posOffset>
                </wp:positionH>
                <wp:positionV relativeFrom="paragraph">
                  <wp:posOffset>2865755</wp:posOffset>
                </wp:positionV>
                <wp:extent cx="3557270" cy="635"/>
                <wp:effectExtent l="0" t="0" r="0" b="12065"/>
                <wp:wrapTopAndBottom/>
                <wp:docPr id="127" name="Cuadro de texto 127"/>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rsidR="005A4674" w:rsidRPr="008B44CA"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55" w:name="_Toc515646341"/>
                            <w:r>
                              <w:rPr>
                                <w:b/>
                                <w:i w:val="0"/>
                                <w:noProof/>
                                <w:color w:val="4DA4D8" w:themeColor="accent3" w:themeTint="99"/>
                              </w:rPr>
                              <w:t>17</w:t>
                            </w:r>
                            <w:r w:rsidRPr="00CE4742">
                              <w:rPr>
                                <w:b/>
                                <w:i w:val="0"/>
                                <w:noProof/>
                                <w:color w:val="4DA4D8" w:themeColor="accent3" w:themeTint="99"/>
                              </w:rPr>
                              <w:fldChar w:fldCharType="end"/>
                            </w:r>
                            <w:r w:rsidRPr="00FF05DE">
                              <w:t>-Web Spoofing. Fuente: propia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228CC" id="Cuadro de texto 127" o:spid="_x0000_s1041" type="#_x0000_t202" style="position:absolute;left:0;text-align:left;margin-left:64.5pt;margin-top:225.65pt;width:280.1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" stroked="f">
                <v:textbox style="mso-fit-shape-to-text:t" inset="0,0,0,0">
                  <w:txbxContent>
                    <w:p w:rsidR="005A4674" w:rsidRPr="008B44CA"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87" w:name="_Toc515646341"/>
                      <w:r>
                        <w:rPr>
                          <w:b/>
                          <w:i w:val="0"/>
                          <w:noProof/>
                          <w:color w:val="4DA4D8" w:themeColor="accent3" w:themeTint="99"/>
                        </w:rPr>
                        <w:t>17</w:t>
                      </w:r>
                      <w:r w:rsidRPr="00CE4742">
                        <w:rPr>
                          <w:b/>
                          <w:i w:val="0"/>
                          <w:noProof/>
                          <w:color w:val="4DA4D8" w:themeColor="accent3" w:themeTint="99"/>
                        </w:rPr>
                        <w:fldChar w:fldCharType="end"/>
                      </w:r>
                      <w:r w:rsidRPr="00FF05DE">
                        <w:t>-Web Spoofing. Fuente: propia</w:t>
                      </w:r>
                      <w:bookmarkEnd w:id="87"/>
                    </w:p>
                  </w:txbxContent>
                </v:textbox>
                <w10:wrap type="topAndBottom"/>
              </v:shape>
            </w:pict>
          </mc:Fallback>
        </mc:AlternateContent>
      </w:r>
      <w:r w:rsidR="007C7711">
        <w:rPr>
          <w:noProof/>
        </w:rPr>
        <w:drawing>
          <wp:anchor distT="0" distB="0" distL="114300" distR="114300" simplePos="0" relativeHeight="251699200" behindDoc="0" locked="0" layoutInCell="1" allowOverlap="1" wp14:anchorId="0823B6D2">
            <wp:simplePos x="0" y="0"/>
            <wp:positionH relativeFrom="column">
              <wp:posOffset>819411</wp:posOffset>
            </wp:positionH>
            <wp:positionV relativeFrom="paragraph">
              <wp:posOffset>525929</wp:posOffset>
            </wp:positionV>
            <wp:extent cx="3557270" cy="2282825"/>
            <wp:effectExtent l="0" t="0" r="0" b="317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iagram.png"/>
                    <pic:cNvPicPr/>
                  </pic:nvPicPr>
                  <pic:blipFill>
                    <a:blip r:embed="rId85">
                      <a:extLst>
                        <a:ext uri="{28A0092B-C50C-407E-A947-70E740481C1C}">
                          <a14:useLocalDpi xmlns:a14="http://schemas.microsoft.com/office/drawing/2010/main" val="0"/>
                        </a:ext>
                      </a:extLst>
                    </a:blip>
                    <a:stretch>
                      <a:fillRect/>
                    </a:stretch>
                  </pic:blipFill>
                  <pic:spPr>
                    <a:xfrm>
                      <a:off x="0" y="0"/>
                      <a:ext cx="3557270" cy="2282825"/>
                    </a:xfrm>
                    <a:prstGeom prst="rect">
                      <a:avLst/>
                    </a:prstGeom>
                  </pic:spPr>
                </pic:pic>
              </a:graphicData>
            </a:graphic>
            <wp14:sizeRelH relativeFrom="page">
              <wp14:pctWidth>0</wp14:pctWidth>
            </wp14:sizeRelH>
            <wp14:sizeRelV relativeFrom="page">
              <wp14:pctHeight>0</wp14:pctHeight>
            </wp14:sizeRelV>
          </wp:anchor>
        </w:drawing>
      </w:r>
      <w:r w:rsidR="00AA3375">
        <w:t>La víctima puede abrir la web falsa a través de un link mandado por mail spoofing o simplemente entrar a un dominio previamente atacado.</w:t>
      </w:r>
    </w:p>
    <w:p w:rsidR="00675C5F" w:rsidRPr="00675C5F" w:rsidRDefault="00675C5F" w:rsidP="001772E2"/>
    <w:p w:rsidR="00DB5549" w:rsidRDefault="00AB25FA" w:rsidP="007C7711">
      <w:pPr>
        <w:pStyle w:val="Ttulo3"/>
        <w:ind w:left="0" w:firstLine="0"/>
        <w:rPr>
          <w:color w:val="4DA4D8" w:themeColor="accent3" w:themeTint="99"/>
        </w:rPr>
      </w:pPr>
      <w:bookmarkStart w:id="56" w:name="_Toc515648507"/>
      <w:r>
        <w:rPr>
          <w:color w:val="4DA4D8" w:themeColor="accent3" w:themeTint="99"/>
        </w:rPr>
        <w:t>E</w:t>
      </w:r>
      <w:r w:rsidR="00DB5549">
        <w:rPr>
          <w:color w:val="4DA4D8" w:themeColor="accent3" w:themeTint="99"/>
        </w:rPr>
        <w:t>MAIL SPOOFING</w:t>
      </w:r>
      <w:bookmarkEnd w:id="56"/>
    </w:p>
    <w:p w:rsidR="005B05D6" w:rsidRDefault="00C248DE" w:rsidP="001772E2">
      <w:r>
        <w:t>El propósito de este ataque es el de env</w:t>
      </w:r>
      <w:r w:rsidR="00AB25FA">
        <w:t>iar correo de forma fraudulenta, suplantando datos de identificación para aparentar una procedencia determinada. Este tipo de ataques son muy utilizados para realizar SPAM o apoyar a ataques de tipo web spoofing, a los que se denomina physhing.</w:t>
      </w:r>
    </w:p>
    <w:p w:rsidR="00AB25FA" w:rsidRPr="005B05D6" w:rsidRDefault="00AB25FA" w:rsidP="001772E2">
      <w:r>
        <w:t>Los campos que se suelen cambiar en este tipo de ataques son: From, Return-Path y Reply-To.</w:t>
      </w:r>
    </w:p>
    <w:p w:rsidR="00710BE4" w:rsidRDefault="00CE4742" w:rsidP="001772E2">
      <w:pPr>
        <w:keepNext/>
        <w:jc w:val="center"/>
      </w:pPr>
      <w:r>
        <w:rPr>
          <w:noProof/>
        </w:rPr>
        <w:lastRenderedPageBreak/>
        <mc:AlternateContent>
          <mc:Choice Requires="wps">
            <w:drawing>
              <wp:anchor distT="0" distB="0" distL="114300" distR="114300" simplePos="0" relativeHeight="251881472" behindDoc="0" locked="0" layoutInCell="1" allowOverlap="1" wp14:anchorId="5D1D365E" wp14:editId="44BBA823">
                <wp:simplePos x="0" y="0"/>
                <wp:positionH relativeFrom="column">
                  <wp:posOffset>-271145</wp:posOffset>
                </wp:positionH>
                <wp:positionV relativeFrom="paragraph">
                  <wp:posOffset>2959735</wp:posOffset>
                </wp:positionV>
                <wp:extent cx="5303520" cy="635"/>
                <wp:effectExtent l="0" t="0" r="5080" b="12065"/>
                <wp:wrapTopAndBottom/>
                <wp:docPr id="136" name="Cuadro de texto 13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rsidR="005A4674" w:rsidRPr="00701A62"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57" w:name="_Toc515646342"/>
                            <w:r>
                              <w:rPr>
                                <w:b/>
                                <w:i w:val="0"/>
                                <w:noProof/>
                                <w:color w:val="4DA4D8" w:themeColor="accent3" w:themeTint="99"/>
                              </w:rPr>
                              <w:t>18</w:t>
                            </w:r>
                            <w:r w:rsidRPr="00CE4742">
                              <w:rPr>
                                <w:b/>
                                <w:i w:val="0"/>
                                <w:noProof/>
                                <w:color w:val="4DA4D8" w:themeColor="accent3" w:themeTint="99"/>
                              </w:rPr>
                              <w:fldChar w:fldCharType="end"/>
                            </w:r>
                            <w:r w:rsidRPr="003D5F79">
                              <w:t>-Email Spoofing-Simulando applesupport. Fuente: propia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D365E" id="Cuadro de texto 136" o:spid="_x0000_s1042" type="#_x0000_t202" style="position:absolute;left:0;text-align:left;margin-left:-21.35pt;margin-top:233.05pt;width:417.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" stroked="f">
                <v:textbox style="mso-fit-shape-to-text:t" inset="0,0,0,0">
                  <w:txbxContent>
                    <w:p w:rsidR="005A4674" w:rsidRPr="00701A62"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90" w:name="_Toc515646342"/>
                      <w:r>
                        <w:rPr>
                          <w:b/>
                          <w:i w:val="0"/>
                          <w:noProof/>
                          <w:color w:val="4DA4D8" w:themeColor="accent3" w:themeTint="99"/>
                        </w:rPr>
                        <w:t>18</w:t>
                      </w:r>
                      <w:r w:rsidRPr="00CE4742">
                        <w:rPr>
                          <w:b/>
                          <w:i w:val="0"/>
                          <w:noProof/>
                          <w:color w:val="4DA4D8" w:themeColor="accent3" w:themeTint="99"/>
                        </w:rPr>
                        <w:fldChar w:fldCharType="end"/>
                      </w:r>
                      <w:r w:rsidRPr="003D5F79">
                        <w:t>-Email Spoofing-Simulando applesupport. Fuente: propia</w:t>
                      </w:r>
                      <w:bookmarkEnd w:id="90"/>
                    </w:p>
                  </w:txbxContent>
                </v:textbox>
                <w10:wrap type="topAndBottom"/>
              </v:shape>
            </w:pict>
          </mc:Fallback>
        </mc:AlternateContent>
      </w:r>
      <w:r w:rsidR="00710BE4">
        <w:rPr>
          <w:noProof/>
        </w:rPr>
        <w:drawing>
          <wp:anchor distT="0" distB="0" distL="114300" distR="114300" simplePos="0" relativeHeight="251814912" behindDoc="0" locked="0" layoutInCell="1" allowOverlap="1">
            <wp:simplePos x="0" y="0"/>
            <wp:positionH relativeFrom="column">
              <wp:posOffset>-271145</wp:posOffset>
            </wp:positionH>
            <wp:positionV relativeFrom="paragraph">
              <wp:posOffset>3810</wp:posOffset>
            </wp:positionV>
            <wp:extent cx="5303520" cy="2898775"/>
            <wp:effectExtent l="0" t="0" r="508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18-04-13 a las 13.41.2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03520" cy="2898775"/>
                    </a:xfrm>
                    <a:prstGeom prst="rect">
                      <a:avLst/>
                    </a:prstGeom>
                  </pic:spPr>
                </pic:pic>
              </a:graphicData>
            </a:graphic>
            <wp14:sizeRelH relativeFrom="page">
              <wp14:pctWidth>0</wp14:pctWidth>
            </wp14:sizeRelH>
            <wp14:sizeRelV relativeFrom="page">
              <wp14:pctHeight>0</wp14:pctHeight>
            </wp14:sizeRelV>
          </wp:anchor>
        </w:drawing>
      </w:r>
    </w:p>
    <w:p w:rsidR="007C7711" w:rsidRDefault="007C7711">
      <w:pPr>
        <w:jc w:val="left"/>
      </w:pPr>
      <w:r>
        <w:br w:type="page"/>
      </w:r>
    </w:p>
    <w:p w:rsidR="00E362EF" w:rsidRPr="005050DB" w:rsidRDefault="00E362EF" w:rsidP="007C7711">
      <w:pPr>
        <w:pStyle w:val="Ttulo1"/>
        <w:ind w:left="0" w:firstLine="0"/>
        <w:jc w:val="both"/>
        <w:rPr>
          <w:rFonts w:ascii="Trebuchet MS" w:hAnsi="Trebuchet MS"/>
          <w:color w:val="4DA4D8" w:themeColor="accent3" w:themeTint="99"/>
        </w:rPr>
      </w:pPr>
      <w:bookmarkStart w:id="58" w:name="_Toc515648508"/>
      <w:r w:rsidRPr="005050DB">
        <w:rPr>
          <w:rFonts w:ascii="Trebuchet MS" w:hAnsi="Trebuchet MS"/>
          <w:color w:val="4DA4D8" w:themeColor="accent3" w:themeTint="99"/>
        </w:rPr>
        <w:lastRenderedPageBreak/>
        <w:t>Objetivos</w:t>
      </w:r>
      <w:bookmarkEnd w:id="58"/>
    </w:p>
    <w:p w:rsidR="00E362EF" w:rsidRPr="007B327B" w:rsidRDefault="00827D64" w:rsidP="007C7711">
      <w:pPr>
        <w:pStyle w:val="Ttulo2"/>
        <w:ind w:left="0" w:firstLine="0"/>
        <w:rPr>
          <w:color w:val="4DA4D8" w:themeColor="accent3" w:themeTint="99"/>
        </w:rPr>
      </w:pPr>
      <w:bookmarkStart w:id="59" w:name="_Toc515648509"/>
      <w:r w:rsidRPr="007B327B">
        <w:rPr>
          <w:color w:val="4DA4D8" w:themeColor="accent3" w:themeTint="99"/>
        </w:rPr>
        <w:t>Objetivo general</w:t>
      </w:r>
      <w:bookmarkEnd w:id="59"/>
    </w:p>
    <w:p w:rsidR="00FC5979" w:rsidRPr="00FC5979" w:rsidRDefault="00FC5979" w:rsidP="001772E2">
      <w:r w:rsidRPr="00FC5979">
        <w:t>En este proyecto el objetivo es el de estudiar los diferentes tipos de ataque spoofing que se pueden realizar</w:t>
      </w:r>
      <w:r>
        <w:t xml:space="preserve"> en redes wifi públicas, realiza</w:t>
      </w:r>
      <w:r w:rsidRPr="00FC5979">
        <w:t>ndo cada uno de los tipos de ataque y desarrollando scripts para evitarlos.</w:t>
      </w:r>
    </w:p>
    <w:p w:rsidR="00827D64" w:rsidRPr="007B327B" w:rsidRDefault="00827D64" w:rsidP="007C7711">
      <w:pPr>
        <w:pStyle w:val="Ttulo2"/>
        <w:ind w:left="0" w:firstLine="0"/>
        <w:rPr>
          <w:color w:val="4DA4D8" w:themeColor="accent3" w:themeTint="99"/>
        </w:rPr>
      </w:pPr>
      <w:bookmarkStart w:id="60" w:name="_Toc515648510"/>
      <w:r w:rsidRPr="007B327B">
        <w:rPr>
          <w:color w:val="4DA4D8" w:themeColor="accent3" w:themeTint="99"/>
        </w:rPr>
        <w:t>Lista de objetivos específicos</w:t>
      </w:r>
      <w:bookmarkEnd w:id="60"/>
    </w:p>
    <w:p w:rsidR="00AC49F5" w:rsidRDefault="00487C72" w:rsidP="001772E2">
      <w:r>
        <w:t xml:space="preserve">- En primer lugar se estudiará que son los ataques spoofing y que tipos de ataques existen que puedan </w:t>
      </w:r>
      <w:r w:rsidR="00A651D9">
        <w:t>ser lanzados</w:t>
      </w:r>
      <w:r>
        <w:t xml:space="preserve"> en redes wifi.</w:t>
      </w:r>
    </w:p>
    <w:p w:rsidR="00487C72" w:rsidRDefault="00487C72" w:rsidP="001772E2">
      <w:r>
        <w:t xml:space="preserve">- Se creará un entorno en el que se </w:t>
      </w:r>
      <w:r w:rsidR="001E0D11">
        <w:t>realizarán</w:t>
      </w:r>
      <w:r>
        <w:t xml:space="preserve"> los ataques y se crearán y probarán los scripts de defensa.</w:t>
      </w:r>
    </w:p>
    <w:p w:rsidR="00AC49F5" w:rsidRDefault="00487C72" w:rsidP="001772E2">
      <w:r>
        <w:t xml:space="preserve">- Se procederá a realizar cada uno de los ataques </w:t>
      </w:r>
      <w:r w:rsidR="00FA04B8">
        <w:t>que estamos estudiando</w:t>
      </w:r>
      <w:r>
        <w:t>.</w:t>
      </w:r>
    </w:p>
    <w:p w:rsidR="00603E0B" w:rsidRPr="00AC49F5" w:rsidRDefault="00487C72" w:rsidP="001772E2">
      <w:r>
        <w:t>- Se creará</w:t>
      </w:r>
      <w:r w:rsidR="006B0FA1">
        <w:t>n</w:t>
      </w:r>
      <w:r>
        <w:t xml:space="preserve"> </w:t>
      </w:r>
      <w:r w:rsidR="006B0FA1">
        <w:t>los</w:t>
      </w:r>
      <w:r>
        <w:t xml:space="preserve"> script</w:t>
      </w:r>
      <w:r w:rsidR="006B0FA1">
        <w:t>s</w:t>
      </w:r>
      <w:r>
        <w:t xml:space="preserve"> para evitar este tipo de ataques de suplantación de identidad.</w:t>
      </w:r>
    </w:p>
    <w:p w:rsidR="007C7711" w:rsidRDefault="007C7711">
      <w:pPr>
        <w:jc w:val="left"/>
      </w:pPr>
      <w:r>
        <w:br w:type="page"/>
      </w:r>
    </w:p>
    <w:p w:rsidR="00E362EF" w:rsidRPr="005050DB" w:rsidRDefault="00E362EF" w:rsidP="007C7711">
      <w:pPr>
        <w:pStyle w:val="Ttulo1"/>
        <w:ind w:left="0" w:firstLine="0"/>
        <w:jc w:val="both"/>
        <w:rPr>
          <w:rFonts w:ascii="Trebuchet MS" w:hAnsi="Trebuchet MS"/>
          <w:color w:val="4DA4D8" w:themeColor="accent3" w:themeTint="99"/>
        </w:rPr>
      </w:pPr>
      <w:bookmarkStart w:id="61" w:name="_Toc515648511"/>
      <w:r w:rsidRPr="005050DB">
        <w:rPr>
          <w:rFonts w:ascii="Trebuchet MS" w:hAnsi="Trebuchet MS"/>
          <w:color w:val="4DA4D8" w:themeColor="accent3" w:themeTint="99"/>
        </w:rPr>
        <w:lastRenderedPageBreak/>
        <w:t>Metodología y Plan de Proyecto</w:t>
      </w:r>
      <w:bookmarkEnd w:id="61"/>
    </w:p>
    <w:p w:rsidR="00827D64" w:rsidRPr="007B327B" w:rsidRDefault="00827D64" w:rsidP="007C7711">
      <w:pPr>
        <w:pStyle w:val="Ttulo2"/>
        <w:ind w:left="0" w:firstLine="0"/>
        <w:rPr>
          <w:color w:val="4DA4D8" w:themeColor="accent3" w:themeTint="99"/>
        </w:rPr>
      </w:pPr>
      <w:bookmarkStart w:id="62" w:name="_Toc515648512"/>
      <w:r w:rsidRPr="007B327B">
        <w:rPr>
          <w:color w:val="4DA4D8" w:themeColor="accent3" w:themeTint="99"/>
        </w:rPr>
        <w:t>Metodología a seguir</w:t>
      </w:r>
      <w:bookmarkEnd w:id="62"/>
    </w:p>
    <w:p w:rsidR="00D51357" w:rsidRPr="00D51357" w:rsidRDefault="00D51357" w:rsidP="001772E2">
      <w:r w:rsidRPr="00D51357">
        <w:t xml:space="preserve">Para realizar el proyecto se usará una metodología en cascada, planeando y definiendo cada etapa del proyecto en primera instancia y documentando cada actividad, </w:t>
      </w:r>
      <w:r w:rsidR="00FA04B8" w:rsidRPr="00D51357">
        <w:t>diseñando</w:t>
      </w:r>
      <w:r w:rsidRPr="00D51357">
        <w:t xml:space="preserve"> y comprobando el desarrollo.</w:t>
      </w:r>
    </w:p>
    <w:p w:rsidR="00827D64" w:rsidRPr="007B327B" w:rsidRDefault="00827D64" w:rsidP="007C7711">
      <w:pPr>
        <w:pStyle w:val="Ttulo2"/>
        <w:ind w:left="0" w:firstLine="0"/>
        <w:rPr>
          <w:color w:val="4DA4D8" w:themeColor="accent3" w:themeTint="99"/>
        </w:rPr>
      </w:pPr>
      <w:bookmarkStart w:id="63" w:name="_Toc515648513"/>
      <w:r w:rsidRPr="007B327B">
        <w:rPr>
          <w:color w:val="4DA4D8" w:themeColor="accent3" w:themeTint="99"/>
        </w:rPr>
        <w:t>Recursos necesarios. Condicionantes y limitaciones</w:t>
      </w:r>
      <w:bookmarkEnd w:id="63"/>
    </w:p>
    <w:p w:rsidR="00827D64" w:rsidRDefault="005050DB" w:rsidP="001772E2">
      <w:r>
        <w:t>Los recursos que se van a utilizar para realizar el proyecto serán los siguientes</w:t>
      </w:r>
      <w:r w:rsidR="00194960">
        <w:t>:</w:t>
      </w:r>
    </w:p>
    <w:p w:rsidR="00194960" w:rsidRDefault="00194960" w:rsidP="007C7711">
      <w:pPr>
        <w:pStyle w:val="Ttulo3"/>
        <w:ind w:left="0" w:firstLine="0"/>
        <w:rPr>
          <w:noProof/>
          <w:color w:val="4DA4D8" w:themeColor="accent3" w:themeTint="99"/>
        </w:rPr>
      </w:pPr>
      <w:bookmarkStart w:id="64" w:name="_Toc515648514"/>
      <w:r>
        <w:rPr>
          <w:noProof/>
          <w:color w:val="4DA4D8" w:themeColor="accent3" w:themeTint="99"/>
        </w:rPr>
        <w:t>Recursos hardware</w:t>
      </w:r>
      <w:bookmarkEnd w:id="64"/>
    </w:p>
    <w:p w:rsidR="00194960" w:rsidRDefault="00C1057A" w:rsidP="001772E2">
      <w:r>
        <w:t>-</w:t>
      </w:r>
      <w:r w:rsidR="003528FA" w:rsidRPr="00C1057A">
        <w:rPr>
          <w:b/>
          <w:color w:val="4DA4D8" w:themeColor="accent3" w:themeTint="99"/>
        </w:rPr>
        <w:t>Router</w:t>
      </w:r>
      <w:r w:rsidR="003528FA">
        <w:t xml:space="preserve">: </w:t>
      </w:r>
      <w:r w:rsidR="003528FA" w:rsidRPr="003528FA">
        <w:t>Sercomm Vox 2.5</w:t>
      </w:r>
      <w:r w:rsidR="00F43416">
        <w:t>.</w:t>
      </w:r>
    </w:p>
    <w:p w:rsidR="003528FA" w:rsidRDefault="003528FA" w:rsidP="001772E2">
      <w:r>
        <w:t xml:space="preserve">Firmware del router: </w:t>
      </w:r>
      <w:r w:rsidRPr="003528FA">
        <w:t>VOX25-v3.4.02</w:t>
      </w:r>
      <w:r w:rsidR="00F43416">
        <w:t>.</w:t>
      </w:r>
    </w:p>
    <w:p w:rsidR="00A6443B" w:rsidRDefault="00A6443B" w:rsidP="001772E2">
      <w:r>
        <w:t>Puerta de enlace: 192.168.0.1</w:t>
      </w:r>
      <w:r w:rsidR="00F43416">
        <w:t>.</w:t>
      </w:r>
    </w:p>
    <w:p w:rsidR="00C1057A" w:rsidRDefault="00C1057A" w:rsidP="001772E2"/>
    <w:p w:rsidR="00F43416" w:rsidRDefault="00C1057A" w:rsidP="001772E2">
      <w:r>
        <w:t>-</w:t>
      </w:r>
      <w:r w:rsidR="00F43416" w:rsidRPr="00C1057A">
        <w:rPr>
          <w:b/>
          <w:color w:val="4DA4D8" w:themeColor="accent3" w:themeTint="99"/>
        </w:rPr>
        <w:t>Equipo</w:t>
      </w:r>
      <w:r w:rsidR="00F43416">
        <w:t xml:space="preserve">: </w:t>
      </w:r>
      <w:r w:rsidR="00F43416" w:rsidRPr="00F43416">
        <w:t>MacBook Pro</w:t>
      </w:r>
      <w:r w:rsidR="00F43416">
        <w:t>.</w:t>
      </w:r>
    </w:p>
    <w:p w:rsidR="00F43416" w:rsidRPr="00194960" w:rsidRDefault="00F43416" w:rsidP="001772E2">
      <w:r>
        <w:t>Sistema operativo del equipo:</w:t>
      </w:r>
      <w:r w:rsidR="006177A2">
        <w:t xml:space="preserve"> macOS Hight Sierra</w:t>
      </w:r>
      <w:r w:rsidRPr="00F43416">
        <w:t xml:space="preserve"> </w:t>
      </w:r>
      <w:r>
        <w:t>v.10.13.4.</w:t>
      </w:r>
    </w:p>
    <w:p w:rsidR="00194960" w:rsidRDefault="00194960" w:rsidP="007C7711">
      <w:pPr>
        <w:pStyle w:val="Ttulo3"/>
        <w:ind w:left="0" w:firstLine="0"/>
        <w:rPr>
          <w:noProof/>
          <w:color w:val="4DA4D8" w:themeColor="accent3" w:themeTint="99"/>
        </w:rPr>
      </w:pPr>
      <w:bookmarkStart w:id="65" w:name="_Toc515648515"/>
      <w:r>
        <w:rPr>
          <w:noProof/>
          <w:color w:val="4DA4D8" w:themeColor="accent3" w:themeTint="99"/>
        </w:rPr>
        <w:t>Recursos software</w:t>
      </w:r>
      <w:bookmarkEnd w:id="65"/>
    </w:p>
    <w:p w:rsidR="00C1057A" w:rsidRDefault="00C1057A" w:rsidP="001772E2">
      <w:r>
        <w:t>-</w:t>
      </w:r>
      <w:r w:rsidR="0090283B">
        <w:rPr>
          <w:b/>
          <w:color w:val="4DA4D8" w:themeColor="accent3" w:themeTint="99"/>
        </w:rPr>
        <w:t>V</w:t>
      </w:r>
      <w:r w:rsidRPr="00C1057A">
        <w:rPr>
          <w:b/>
          <w:color w:val="4DA4D8" w:themeColor="accent3" w:themeTint="99"/>
        </w:rPr>
        <w:t>Mware Fusion</w:t>
      </w:r>
      <w:r>
        <w:t>: Para simular los equipos se utilizarán máquinas virtuales con sistema operativo Ubuntu 16.04.4. Estas máquina virtuales se conectarán en modo bridge con conexión wifi en modo automático. El modo bridge consigue que la máquina virtual se comporte como un equipo físico más, de forma que el router le asigna una nueva IP.</w:t>
      </w:r>
    </w:p>
    <w:p w:rsidR="00C1057A" w:rsidRDefault="00C1057A" w:rsidP="001772E2">
      <w:r>
        <w:t>-</w:t>
      </w:r>
      <w:r w:rsidRPr="00C1057A">
        <w:rPr>
          <w:b/>
          <w:color w:val="4DA4D8" w:themeColor="accent3" w:themeTint="99"/>
        </w:rPr>
        <w:t>Terminal de Ubuntu</w:t>
      </w:r>
      <w:r>
        <w:t>: Algunas de las aplicaciones a usar son aplicaciones de terminal, por otro lado el resto de aplicaciones necesitan ser lanzadas desde terminal para poder ser ejecuta</w:t>
      </w:r>
      <w:r w:rsidR="00177E0D">
        <w:t>das con privilegios de superusuario “root”</w:t>
      </w:r>
      <w:r>
        <w:t xml:space="preserve">. </w:t>
      </w:r>
    </w:p>
    <w:p w:rsidR="00C128BF" w:rsidRDefault="00C128BF" w:rsidP="001772E2"/>
    <w:p w:rsidR="00C128BF" w:rsidRDefault="00C128BF" w:rsidP="001772E2">
      <w:r>
        <w:lastRenderedPageBreak/>
        <w:t>-</w:t>
      </w:r>
      <w:r w:rsidRPr="00C128BF">
        <w:rPr>
          <w:b/>
          <w:color w:val="4DA4D8" w:themeColor="accent3" w:themeTint="99"/>
        </w:rPr>
        <w:t>Wireshark</w:t>
      </w:r>
      <w:r>
        <w:t>: Software sniffer (analizador de protocolos y captura de paquetes de red).</w:t>
      </w:r>
    </w:p>
    <w:p w:rsidR="00C128BF" w:rsidRDefault="00C128BF" w:rsidP="001772E2">
      <w:r>
        <w:t>-</w:t>
      </w:r>
      <w:r w:rsidRPr="00C128BF">
        <w:rPr>
          <w:b/>
          <w:color w:val="4DA4D8" w:themeColor="accent3" w:themeTint="99"/>
        </w:rPr>
        <w:t>Servidor Apache</w:t>
      </w:r>
      <w:r>
        <w:t>: Servidor web que se usará para el web spoofing.</w:t>
      </w:r>
    </w:p>
    <w:p w:rsidR="00C128BF" w:rsidRDefault="00C128BF" w:rsidP="001772E2">
      <w:r>
        <w:t xml:space="preserve">Versión Apache: </w:t>
      </w:r>
      <w:r w:rsidRPr="00C128BF">
        <w:t>Apache/2.4.18 (Ubuntu)</w:t>
      </w:r>
      <w:r w:rsidR="00A33D94">
        <w:t>.</w:t>
      </w:r>
    </w:p>
    <w:p w:rsidR="00A33D94" w:rsidRDefault="00A33D94" w:rsidP="001772E2">
      <w:r>
        <w:t>-</w:t>
      </w:r>
      <w:r w:rsidRPr="00A33D94">
        <w:rPr>
          <w:b/>
          <w:color w:val="4DA4D8" w:themeColor="accent3" w:themeTint="99"/>
        </w:rPr>
        <w:t>Hping3</w:t>
      </w:r>
      <w:r>
        <w:t>: Aplicación de terminal que permite modificar, analizar y ensamblar paquetes TCP/IP.</w:t>
      </w:r>
      <w:r>
        <w:fldChar w:fldCharType="begin"/>
      </w:r>
      <w:r>
        <w:instrText xml:space="preserve"> ADDIN ZOTERO_ITEM CSL_CITATION {"citationID":"DyhRGexS","properties":{"formattedCitation":"[7]","plainCitation":"[7]","noteIndex":0},"citationItems":[{"id":65,"uris":["http://zotero.org/users/local/Wv4hidzq/items/52ZLBHWE"],"uri":["http://zotero.org/users/local/Wv4hidzq/items/52ZLBHWE"],"itemData":{"id":65,"type":"webpage","title":"Hping3: Manual de utilización de esta herramienta para manipular paquetes TCP/IP","container-title":"RedesZone","abstract":"Hping3 es una herramienta para Linux que nos permite modificar paquetes TCP/IP en tiempo real para comprobar la conectividad y la seguridad de un sistema.","URL":"https://www.redeszone.net/gnu-linux/hping3-manual-de-utilizacion-de-esta-herramienta-para-manipular-paquetes-tcp-ip/","shortTitle":"Hping3","language":"es-ES","author":[{"family":"2015","given":"Publicado por Rubén Velasco el 05","non-dropping-particle":"febrero"}],"accessed":{"date-parts":[["2018",5,25]]}}}],"schema":"https://github.com/citation-style-language/schema/raw/master/csl-citation.json"} </w:instrText>
      </w:r>
      <w:r>
        <w:fldChar w:fldCharType="separate"/>
      </w:r>
      <w:r>
        <w:rPr>
          <w:noProof/>
        </w:rPr>
        <w:t>[7]</w:t>
      </w:r>
      <w:r>
        <w:fldChar w:fldCharType="end"/>
      </w:r>
    </w:p>
    <w:p w:rsidR="000E48F7" w:rsidRDefault="000E48F7" w:rsidP="001772E2">
      <w:r>
        <w:t>-</w:t>
      </w:r>
      <w:r w:rsidRPr="000E48F7">
        <w:rPr>
          <w:b/>
          <w:color w:val="4DA4D8" w:themeColor="accent3" w:themeTint="99"/>
        </w:rPr>
        <w:t>NMAP</w:t>
      </w:r>
      <w:r>
        <w:t>: Aplicación que permite explorar, administrar y auditar la seguridad de redes de ordenadores.</w:t>
      </w:r>
      <w:r w:rsidR="00472DA6">
        <w:fldChar w:fldCharType="begin"/>
      </w:r>
      <w:r w:rsidR="00472DA6">
        <w:instrText xml:space="preserve"> ADDIN ZOTERO_ITEM CSL_CITATION {"citationID":"Z3jBoO9P","properties":{"formattedCitation":"[8]","plainCitation":"[8]","noteIndex":0},"citationItems":[{"id":67,"uris":["http://zotero.org/users/local/Wv4hidzq/items/9884PCWZ"],"uri":["http://zotero.org/users/local/Wv4hidzq/items/9884PCWZ"],"itemData":{"id":67,"type":"webpage","title":"Nmap: the Network Mapper - Free Security Scanner","URL":"https://nmap.org/","accessed":{"date-parts":[["2018",5,25]]}}}],"schema":"https://github.com/citation-style-language/schema/raw/master/csl-citation.json"} </w:instrText>
      </w:r>
      <w:r w:rsidR="00472DA6">
        <w:fldChar w:fldCharType="separate"/>
      </w:r>
      <w:r w:rsidR="00472DA6">
        <w:rPr>
          <w:noProof/>
        </w:rPr>
        <w:t>[8]</w:t>
      </w:r>
      <w:r w:rsidR="00472DA6">
        <w:fldChar w:fldCharType="end"/>
      </w:r>
    </w:p>
    <w:p w:rsidR="000E48F7" w:rsidRDefault="000E48F7" w:rsidP="001772E2">
      <w:r>
        <w:t>Versión NMAP: v7.12.</w:t>
      </w:r>
    </w:p>
    <w:p w:rsidR="00D71536" w:rsidRDefault="00D71536" w:rsidP="001772E2">
      <w:r>
        <w:t>-</w:t>
      </w:r>
      <w:r w:rsidRPr="00D71536">
        <w:rPr>
          <w:b/>
          <w:color w:val="4DA4D8" w:themeColor="accent3" w:themeTint="99"/>
        </w:rPr>
        <w:t>dSniff</w:t>
      </w:r>
      <w:r>
        <w:t>: Paquete de Ubuntu que contiene un conjunto de herramientas para hacer auditorías de red y pruebas de ataque. De este paquete se usará la herramienta ARPspoof.</w:t>
      </w:r>
      <w:r w:rsidR="00D078E7">
        <w:fldChar w:fldCharType="begin"/>
      </w:r>
      <w:r w:rsidR="00D078E7">
        <w:instrText xml:space="preserve"> ADDIN ZOTERO_ITEM CSL_CITATION {"citationID":"jZTL1hUr","properties":{"formattedCitation":"[9]","plainCitation":"[9]","noteIndex":0},"citationItems":[{"id":69,"uris":["http://zotero.org/users/local/Wv4hidzq/items/FA9PJ27C"],"uri":["http://zotero.org/users/local/Wv4hidzq/items/FA9PJ27C"],"itemData":{"id":69,"type":"webpage","title":"Installion: How To Install dsniff On Ubuntu 15.04","URL":"http://installion.co.uk/ubuntu/vivid/universe/d/dsniff/install/index.html","accessed":{"date-parts":[["2018",5,25]]}}}],"schema":"https://github.com/citation-style-language/schema/raw/master/csl-citation.json"} </w:instrText>
      </w:r>
      <w:r w:rsidR="00D078E7">
        <w:fldChar w:fldCharType="separate"/>
      </w:r>
      <w:r w:rsidR="00D078E7">
        <w:rPr>
          <w:noProof/>
        </w:rPr>
        <w:t>[9]</w:t>
      </w:r>
      <w:r w:rsidR="00D078E7">
        <w:fldChar w:fldCharType="end"/>
      </w:r>
    </w:p>
    <w:p w:rsidR="00171240" w:rsidRDefault="00171240" w:rsidP="001772E2">
      <w:r>
        <w:t>-</w:t>
      </w:r>
      <w:r w:rsidRPr="00171240">
        <w:rPr>
          <w:b/>
          <w:color w:val="4DA4D8" w:themeColor="accent3" w:themeTint="99"/>
        </w:rPr>
        <w:t>ARPspoof</w:t>
      </w:r>
      <w:r>
        <w:t>:</w:t>
      </w:r>
      <w:r w:rsidR="002E7106">
        <w:t xml:space="preserve"> Herramienta perteneciente al paquete dSniff, su función es envenenar tablas ARP.</w:t>
      </w:r>
    </w:p>
    <w:p w:rsidR="002E7106" w:rsidRDefault="002E7106" w:rsidP="001772E2">
      <w:r>
        <w:t>-</w:t>
      </w:r>
      <w:r w:rsidRPr="002E7106">
        <w:rPr>
          <w:b/>
          <w:color w:val="4DA4D8" w:themeColor="accent3" w:themeTint="99"/>
        </w:rPr>
        <w:t>Social-Engineering Toolkit (Setoolkit)</w:t>
      </w:r>
      <w:r>
        <w:t>: Conjunto de herramientas enfocadas a la ingeniería social. Se usará esta herramienta para hacer web spoofing, ya que permite la copia de sitios web.</w:t>
      </w:r>
      <w:r>
        <w:fldChar w:fldCharType="begin"/>
      </w:r>
      <w:r>
        <w:instrText xml:space="preserve"> ADDIN ZOTERO_ITEM CSL_CITATION {"citationID":"i1lqiPMH","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fldChar w:fldCharType="separate"/>
      </w:r>
      <w:r>
        <w:rPr>
          <w:noProof/>
        </w:rPr>
        <w:t>[10]</w:t>
      </w:r>
      <w:r>
        <w:fldChar w:fldCharType="end"/>
      </w:r>
    </w:p>
    <w:p w:rsidR="00276E7E" w:rsidRDefault="00276E7E" w:rsidP="001772E2">
      <w:r>
        <w:t>-</w:t>
      </w:r>
      <w:r w:rsidRPr="00276E7E">
        <w:rPr>
          <w:b/>
          <w:color w:val="4DA4D8" w:themeColor="accent3" w:themeTint="99"/>
        </w:rPr>
        <w:t>Ettercap</w:t>
      </w:r>
      <w:r>
        <w:t>:</w:t>
      </w:r>
      <w:r w:rsidR="00C55CAD">
        <w:t xml:space="preserve"> Conjunto de herramientas enfocadas a las auditorías de red y pruebas de ataque. Se usarán las herramientas de sniffing y envenenamiento ARP y DNS.</w:t>
      </w:r>
      <w:r w:rsidR="00A476E4">
        <w:fldChar w:fldCharType="begin"/>
      </w:r>
      <w:r w:rsidR="00A476E4">
        <w:instrText xml:space="preserve"> ADDIN ZOTERO_ITEM CSL_CITATION {"citationID":"rHcLPwSh","properties":{"formattedCitation":"[11]","plainCitation":"[11]","noteIndex":0},"citationItems":[{"id":72,"uris":["http://zotero.org/users/local/Wv4hidzq/items/RK3ML56R"],"uri":["http://zotero.org/users/local/Wv4hidzq/items/RK3ML56R"],"itemData":{"id":72,"type":"webpage","title":"Ettercap Home Page","URL":"https://www.ettercap-project.org/","accessed":{"date-parts":[["2018",5,25]]}}}],"schema":"https://github.com/citation-style-language/schema/raw/master/csl-citation.json"} </w:instrText>
      </w:r>
      <w:r w:rsidR="00A476E4">
        <w:fldChar w:fldCharType="separate"/>
      </w:r>
      <w:r w:rsidR="00A476E4">
        <w:rPr>
          <w:noProof/>
        </w:rPr>
        <w:t>[11]</w:t>
      </w:r>
      <w:r w:rsidR="00A476E4">
        <w:fldChar w:fldCharType="end"/>
      </w:r>
    </w:p>
    <w:p w:rsidR="0054124D" w:rsidRDefault="0054124D" w:rsidP="001772E2">
      <w:r>
        <w:t>-</w:t>
      </w:r>
      <w:r w:rsidRPr="0054124D">
        <w:rPr>
          <w:b/>
          <w:color w:val="4DA4D8" w:themeColor="accent3" w:themeTint="99"/>
        </w:rPr>
        <w:t>Sees</w:t>
      </w:r>
      <w:r>
        <w:t>: Herramienta destinada al mail spoofing.</w:t>
      </w:r>
      <w:r w:rsidR="00D12FA4">
        <w:fldChar w:fldCharType="begin"/>
      </w:r>
      <w:r w:rsidR="00D12FA4">
        <w:instrText xml:space="preserve"> ADDIN ZOTERO_ITEM CSL_CITATION {"citationID":"YImpIJRG","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D12FA4">
        <w:fldChar w:fldCharType="separate"/>
      </w:r>
      <w:r w:rsidR="00D12FA4">
        <w:rPr>
          <w:noProof/>
        </w:rPr>
        <w:t>[12]</w:t>
      </w:r>
      <w:r w:rsidR="00D12FA4">
        <w:fldChar w:fldCharType="end"/>
      </w:r>
    </w:p>
    <w:p w:rsidR="0054124D" w:rsidRDefault="0054124D" w:rsidP="001772E2">
      <w:r>
        <w:t>-</w:t>
      </w:r>
      <w:r w:rsidRPr="0054124D">
        <w:rPr>
          <w:b/>
          <w:color w:val="4DA4D8" w:themeColor="accent3" w:themeTint="99"/>
        </w:rPr>
        <w:t>EMKEi´s MAILER</w:t>
      </w:r>
      <w:r>
        <w:t>:</w:t>
      </w:r>
      <w:r w:rsidR="00D12FA4">
        <w:t xml:space="preserve"> P</w:t>
      </w:r>
      <w:r>
        <w:t xml:space="preserve">lataforma </w:t>
      </w:r>
      <w:r w:rsidR="00D12FA4">
        <w:t xml:space="preserve">web </w:t>
      </w:r>
      <w:r w:rsidR="00D12FA4" w:rsidRPr="00D12FA4">
        <w:t>(https://emkei.cz) destinada al mail spoofing</w:t>
      </w:r>
      <w:r w:rsidR="00D12FA4">
        <w:t>.</w:t>
      </w:r>
      <w:r w:rsidR="00D12FA4">
        <w:fldChar w:fldCharType="begin"/>
      </w:r>
      <w:r w:rsidR="00D12FA4">
        <w:instrText xml:space="preserve"> ADDIN ZOTERO_ITEM CSL_CITATION {"citationID":"1aW5JRba","properties":{"formattedCitation":"[13]","plainCitation":"[13]","noteIndex":0},"citationItems":[{"id":76,"uris":["http://zotero.org/users/local/Wv4hidzq/items/MPYK9DUG"],"uri":["http://zotero.org/users/local/Wv4hidzq/items/MPYK9DUG"],"itemData":{"id":76,"type":"webpage","title":"Emkei's Fake Mailer","URL":"https://emkei.cz/","accessed":{"date-parts":[["2018",5,25]]}}}],"schema":"https://github.com/citation-style-language/schema/raw/master/csl-citation.json"} </w:instrText>
      </w:r>
      <w:r w:rsidR="00D12FA4">
        <w:fldChar w:fldCharType="separate"/>
      </w:r>
      <w:r w:rsidR="00D12FA4">
        <w:rPr>
          <w:noProof/>
        </w:rPr>
        <w:t>[13]</w:t>
      </w:r>
      <w:r w:rsidR="00D12FA4">
        <w:fldChar w:fldCharType="end"/>
      </w:r>
    </w:p>
    <w:p w:rsidR="00D12FA4" w:rsidRDefault="00D12FA4" w:rsidP="001772E2">
      <w:r>
        <w:t>-</w:t>
      </w:r>
      <w:r w:rsidRPr="00D12FA4">
        <w:rPr>
          <w:b/>
          <w:color w:val="4DA4D8" w:themeColor="accent3" w:themeTint="99"/>
        </w:rPr>
        <w:t>Email Spoof Master</w:t>
      </w:r>
      <w:r>
        <w:t>: Aplicación de terminal destinada al mail spoofing.</w:t>
      </w:r>
      <w:r w:rsidR="005D718D">
        <w:t xml:space="preserve"> He tenido que modificar algunas cosas de código debido a fallos.</w:t>
      </w:r>
      <w:r>
        <w:fldChar w:fldCharType="begin"/>
      </w:r>
      <w:r>
        <w:instrText xml:space="preserve"> ADDIN ZOTERO_ITEM CSL_CITATION {"citationID":"MINRh6nq","properties":{"formattedCitation":"[14]","plainCitation":"[14]","noteIndex":0},"citationItems":[{"id":74,"uris":["http://zotero.org/users/local/Wv4hidzq/items/WX5VCL7D"],"uri":["http://zotero.org/users/local/Wv4hidzq/items/WX5VCL7D"],"itemData":{"id":74,"type":"book","title":"email-spoof: Sistema basico para la realización de Email Spoofing atravez de una cosola bash y un servidor con http","genre":"Shell","source":"GitHub","URL":"https://github.com/MatiasTilerias/email-spoof","note":"original-date: 2017-03-03T23:05:02Z","shortTitle":"email-spoof","author":[{"family":"MatiasTilerias","given":""}],"issued":{"date-parts":[["2017",10,18]]},"accessed":{"date-parts":[["2018",5,25]]}}}],"schema":"https://github.com/citation-style-language/schema/raw/master/csl-citation.json"} </w:instrText>
      </w:r>
      <w:r>
        <w:fldChar w:fldCharType="separate"/>
      </w:r>
      <w:r>
        <w:rPr>
          <w:noProof/>
        </w:rPr>
        <w:t>[14]</w:t>
      </w:r>
      <w:r>
        <w:fldChar w:fldCharType="end"/>
      </w:r>
    </w:p>
    <w:p w:rsidR="00D2637C" w:rsidRPr="00C1057A" w:rsidRDefault="00D2637C" w:rsidP="001772E2">
      <w:r>
        <w:t>-</w:t>
      </w:r>
      <w:r w:rsidRPr="00D2637C">
        <w:rPr>
          <w:b/>
          <w:color w:val="4DA4D8" w:themeColor="accent3" w:themeTint="99"/>
        </w:rPr>
        <w:t>Scapy</w:t>
      </w:r>
      <w:r>
        <w:t>: Programa destinado a la manipulación de paquetes en red.</w:t>
      </w:r>
      <w:r>
        <w:fldChar w:fldCharType="begin"/>
      </w:r>
      <w:r>
        <w:instrText xml:space="preserve"> ADDIN ZOTERO_ITEM CSL_CITATION {"citationID":"Ot70Z6kb","properties":{"formattedCitation":"[15]","plainCitation":"[15]","noteIndex":0},"citationItems":[{"id":78,"uris":["http://zotero.org/users/local/Wv4hidzq/items/JV3AU3C7"],"uri":["http://zotero.org/users/local/Wv4hidzq/items/JV3AU3C7"],"itemData":{"id":78,"type":"webpage","title":"Scapy","abstract":"Packet crafting for Python2 and Python3","URL":"https://secdev.github.io/","language":"en","author":[{"family":"community","given":"Philippe Biondi and the Scapy"}],"accessed":{"date-parts":[["2018",5,25]]}}}],"schema":"https://github.com/citation-style-language/schema/raw/master/csl-citation.json"} </w:instrText>
      </w:r>
      <w:r>
        <w:fldChar w:fldCharType="separate"/>
      </w:r>
      <w:r>
        <w:rPr>
          <w:noProof/>
        </w:rPr>
        <w:t>[15]</w:t>
      </w:r>
      <w:r>
        <w:fldChar w:fldCharType="end"/>
      </w:r>
    </w:p>
    <w:p w:rsidR="00194960" w:rsidRDefault="00194960" w:rsidP="001772E2">
      <w:pPr>
        <w:pStyle w:val="Ttulo3"/>
        <w:ind w:left="0" w:firstLine="0"/>
        <w:rPr>
          <w:noProof/>
          <w:color w:val="4DA4D8" w:themeColor="accent3" w:themeTint="99"/>
        </w:rPr>
      </w:pPr>
      <w:bookmarkStart w:id="66" w:name="_Toc515648516"/>
      <w:r>
        <w:rPr>
          <w:noProof/>
          <w:color w:val="4DA4D8" w:themeColor="accent3" w:themeTint="99"/>
        </w:rPr>
        <w:t>Documentos y libros</w:t>
      </w:r>
      <w:bookmarkEnd w:id="66"/>
    </w:p>
    <w:p w:rsidR="00194960" w:rsidRDefault="000C7C0A" w:rsidP="001772E2">
      <w:r w:rsidRPr="000C7C0A">
        <w:rPr>
          <w:b/>
          <w:color w:val="4DA4D8" w:themeColor="accent3" w:themeTint="99"/>
        </w:rPr>
        <w:t>Documentos</w:t>
      </w:r>
      <w:r>
        <w:t>:</w:t>
      </w:r>
    </w:p>
    <w:p w:rsidR="00194960" w:rsidRDefault="000C7C0A" w:rsidP="001772E2">
      <w:pPr>
        <w:pStyle w:val="Prrafodelista"/>
        <w:numPr>
          <w:ilvl w:val="0"/>
          <w:numId w:val="30"/>
        </w:numPr>
        <w:ind w:left="0"/>
      </w:pPr>
      <w:r w:rsidRPr="00A16CDD">
        <w:rPr>
          <w:color w:val="4DA4D8" w:themeColor="accent3" w:themeTint="99"/>
        </w:rPr>
        <w:t>Guía_de_seguridad_en_servicios_dns</w:t>
      </w:r>
      <w:r w:rsidR="00E30E49">
        <w:t>.</w:t>
      </w:r>
      <w:r>
        <w:t xml:space="preserve"> </w:t>
      </w:r>
      <w:r w:rsidRPr="000C7C0A">
        <w:t>Antonio López Padilla</w:t>
      </w:r>
      <w:r>
        <w:t>.</w:t>
      </w:r>
    </w:p>
    <w:p w:rsidR="00E30E49" w:rsidRDefault="00E30E49" w:rsidP="001772E2">
      <w:pPr>
        <w:pStyle w:val="Prrafodelista"/>
        <w:ind w:left="0"/>
      </w:pPr>
      <w:r w:rsidRPr="00A16CDD">
        <w:rPr>
          <w:color w:val="4DA4D8" w:themeColor="accent3" w:themeTint="99"/>
        </w:rPr>
        <w:t>Fuente</w:t>
      </w:r>
      <w:r>
        <w:t>:</w:t>
      </w:r>
      <w:r w:rsidRPr="00E30E49">
        <w:t>https://www.incibe.es/extfrontinteco/img/File/intecocert/ManualesGuias/guia_de_seguridad_en_servicios_dns.pdf</w:t>
      </w:r>
    </w:p>
    <w:p w:rsidR="000C7C0A" w:rsidRDefault="000C7C0A" w:rsidP="001772E2">
      <w:pPr>
        <w:pStyle w:val="Prrafodelista"/>
        <w:numPr>
          <w:ilvl w:val="0"/>
          <w:numId w:val="30"/>
        </w:numPr>
        <w:ind w:left="0"/>
      </w:pPr>
      <w:r w:rsidRPr="00A16CDD">
        <w:rPr>
          <w:color w:val="4DA4D8" w:themeColor="accent3" w:themeTint="99"/>
        </w:rPr>
        <w:t>Guía de seguridad de las TIC (CCN-STIC-954) Guía avanzada de NMAP</w:t>
      </w:r>
      <w:r w:rsidR="00E30E49">
        <w:t xml:space="preserve">. </w:t>
      </w:r>
      <w:r w:rsidR="00E30E49" w:rsidRPr="00E30E49">
        <w:t>José Vila y José Luis Chica del Centro de Seguridad TIC de la Comunidad Valenciana</w:t>
      </w:r>
      <w:r w:rsidR="00E30E49">
        <w:t>.</w:t>
      </w:r>
    </w:p>
    <w:p w:rsidR="00E30E49" w:rsidRDefault="00E30E49" w:rsidP="001772E2">
      <w:pPr>
        <w:pStyle w:val="Prrafodelista"/>
        <w:ind w:left="0"/>
      </w:pPr>
      <w:r w:rsidRPr="00A16CDD">
        <w:rPr>
          <w:color w:val="4DA4D8" w:themeColor="accent3" w:themeTint="99"/>
        </w:rPr>
        <w:t>Fuente</w:t>
      </w:r>
      <w:r>
        <w:t>:</w:t>
      </w:r>
      <w:r w:rsidRPr="00E30E49">
        <w:t>http://ns2.elhacker.net/timofonica/manuales/Guia_Avanzada_Nmap.pdf</w:t>
      </w:r>
    </w:p>
    <w:p w:rsidR="00E30E49" w:rsidRDefault="00E30E49" w:rsidP="001772E2">
      <w:r>
        <w:rPr>
          <w:b/>
          <w:color w:val="4DA4D8" w:themeColor="accent3" w:themeTint="99"/>
        </w:rPr>
        <w:lastRenderedPageBreak/>
        <w:t>Libros</w:t>
      </w:r>
      <w:r>
        <w:t>:</w:t>
      </w:r>
    </w:p>
    <w:p w:rsidR="00E30E49" w:rsidRDefault="00E30E49" w:rsidP="001772E2">
      <w:pPr>
        <w:pStyle w:val="Prrafodelista"/>
        <w:numPr>
          <w:ilvl w:val="0"/>
          <w:numId w:val="30"/>
        </w:numPr>
        <w:ind w:left="0"/>
      </w:pPr>
      <w:r w:rsidRPr="00A16CDD">
        <w:rPr>
          <w:color w:val="4DA4D8" w:themeColor="accent3" w:themeTint="99"/>
        </w:rPr>
        <w:t>Nmap 6: Network Exploration and Security Auditing Cookbook</w:t>
      </w:r>
      <w:r>
        <w:t xml:space="preserve">. </w:t>
      </w:r>
      <w:r w:rsidRPr="00E30E49">
        <w:t>Paulino Calderón Pale</w:t>
      </w:r>
      <w:r>
        <w:t>.</w:t>
      </w:r>
    </w:p>
    <w:p w:rsidR="00E30E49" w:rsidRDefault="00E30E49" w:rsidP="001772E2">
      <w:pPr>
        <w:pStyle w:val="Prrafodelista"/>
        <w:ind w:left="0"/>
      </w:pPr>
      <w:r w:rsidRPr="00A16CDD">
        <w:rPr>
          <w:color w:val="4DA4D8" w:themeColor="accent3" w:themeTint="99"/>
        </w:rPr>
        <w:t>Fuente</w:t>
      </w:r>
      <w:r>
        <w:t>:</w:t>
      </w:r>
      <w:r w:rsidRPr="00E30E49">
        <w:t>https://github.com/KbaHaxor/Free-Security-eBooks-from-PacktPub/blob/master/Nmap%206%20Network%20Exploration%20and%20Security%20Auditing%20Cookbook/9781849517485-NMAP_6_NETWORK_EXPLORATION_AND_SECURITY_AUDITING.pdf</w:t>
      </w:r>
    </w:p>
    <w:p w:rsidR="00E30E49" w:rsidRDefault="00E30E49" w:rsidP="001772E2">
      <w:pPr>
        <w:pStyle w:val="Prrafodelista"/>
        <w:numPr>
          <w:ilvl w:val="0"/>
          <w:numId w:val="30"/>
        </w:numPr>
        <w:ind w:left="0" w:hanging="284"/>
      </w:pPr>
      <w:r w:rsidRPr="00A16CDD">
        <w:rPr>
          <w:color w:val="4DA4D8" w:themeColor="accent3" w:themeTint="99"/>
        </w:rPr>
        <w:t>Understanding Network Hacks - Attack and Defense with Python (2015)</w:t>
      </w:r>
      <w:r>
        <w:t>.</w:t>
      </w:r>
      <w:r w:rsidRPr="00E30E49">
        <w:t xml:space="preserve"> Bastian Ballmann</w:t>
      </w:r>
      <w:r>
        <w:t>.</w:t>
      </w:r>
    </w:p>
    <w:p w:rsidR="00E30E49" w:rsidRDefault="00E30E49" w:rsidP="001772E2">
      <w:pPr>
        <w:pStyle w:val="Prrafodelista"/>
        <w:ind w:left="0"/>
      </w:pPr>
      <w:r w:rsidRPr="00A16CDD">
        <w:rPr>
          <w:color w:val="4DA4D8" w:themeColor="accent3" w:themeTint="99"/>
        </w:rPr>
        <w:t>Fuente</w:t>
      </w:r>
      <w:r>
        <w:t>:</w:t>
      </w:r>
      <w:r w:rsidRPr="00E30E49">
        <w:t>http</w:t>
      </w:r>
      <w:r>
        <w:t>s://github.com/dsattibabu/eBook</w:t>
      </w:r>
      <w:r w:rsidRPr="00E30E49">
        <w:t>1/blob/master/Understanding%20Network%20Hacks%20-%20Attack%20and%20Defense%20with%20Python%20(2015).pdf</w:t>
      </w:r>
    </w:p>
    <w:p w:rsidR="00020B73" w:rsidRDefault="004D6193" w:rsidP="001772E2">
      <w:pPr>
        <w:pStyle w:val="Prrafodelista"/>
        <w:numPr>
          <w:ilvl w:val="0"/>
          <w:numId w:val="30"/>
        </w:numPr>
        <w:ind w:left="0" w:hanging="284"/>
      </w:pPr>
      <w:r>
        <w:rPr>
          <w:color w:val="4DA4D8" w:themeColor="accent3" w:themeTint="99"/>
        </w:rPr>
        <w:t>HACKING ETICO (2008</w:t>
      </w:r>
      <w:r w:rsidR="00020B73" w:rsidRPr="00A16CDD">
        <w:rPr>
          <w:color w:val="4DA4D8" w:themeColor="accent3" w:themeTint="99"/>
        </w:rPr>
        <w:t>)</w:t>
      </w:r>
      <w:r w:rsidR="00020B73">
        <w:t>.</w:t>
      </w:r>
      <w:r w:rsidR="00020B73" w:rsidRPr="00E30E49">
        <w:t xml:space="preserve"> </w:t>
      </w:r>
      <w:r>
        <w:t>Carlos Tori</w:t>
      </w:r>
      <w:r w:rsidR="00020B73">
        <w:t>.</w:t>
      </w:r>
    </w:p>
    <w:p w:rsidR="00020B73" w:rsidRDefault="00020B73" w:rsidP="001772E2">
      <w:pPr>
        <w:pStyle w:val="Prrafodelista"/>
        <w:ind w:left="0"/>
      </w:pPr>
      <w:r w:rsidRPr="00A16CDD">
        <w:rPr>
          <w:color w:val="4DA4D8" w:themeColor="accent3" w:themeTint="99"/>
        </w:rPr>
        <w:t>Fuente</w:t>
      </w:r>
      <w:r>
        <w:t>:</w:t>
      </w:r>
      <w:r w:rsidR="004D6193" w:rsidRPr="004D6193">
        <w:t xml:space="preserve"> https://foro.spamloco.net/Descargas/hacking-etico.pdf</w:t>
      </w:r>
    </w:p>
    <w:p w:rsidR="006E1605" w:rsidRPr="006E1605" w:rsidRDefault="00827D64" w:rsidP="006E1605">
      <w:pPr>
        <w:pStyle w:val="Ttulo2"/>
        <w:ind w:left="0" w:firstLine="0"/>
        <w:rPr>
          <w:color w:val="4DA4D8" w:themeColor="accent3" w:themeTint="99"/>
        </w:rPr>
      </w:pPr>
      <w:bookmarkStart w:id="67" w:name="_Toc515648517"/>
      <w:r w:rsidRPr="00194960">
        <w:rPr>
          <w:color w:val="4DA4D8" w:themeColor="accent3" w:themeTint="99"/>
        </w:rPr>
        <w:t>Plan de Trabajo</w:t>
      </w:r>
      <w:bookmarkEnd w:id="67"/>
    </w:p>
    <w:tbl>
      <w:tblPr>
        <w:tblW w:w="5000" w:type="pct"/>
        <w:jc w:val="center"/>
        <w:tblBorders>
          <w:top w:val="nil"/>
          <w:left w:val="nil"/>
          <w:right w:val="nil"/>
        </w:tblBorders>
        <w:tblCellMar>
          <w:left w:w="70" w:type="dxa"/>
          <w:right w:w="70" w:type="dxa"/>
        </w:tblCellMar>
        <w:tblLook w:val="0000" w:firstRow="0" w:lastRow="0" w:firstColumn="0" w:lastColumn="0" w:noHBand="0" w:noVBand="0"/>
      </w:tblPr>
      <w:tblGrid>
        <w:gridCol w:w="577"/>
        <w:gridCol w:w="5008"/>
        <w:gridCol w:w="1233"/>
        <w:gridCol w:w="1233"/>
      </w:tblGrid>
      <w:tr w:rsidR="00CE0A9B" w:rsidRPr="006E1605" w:rsidTr="006E1605">
        <w:trPr>
          <w:trHeight w:val="20"/>
          <w:jc w:val="center"/>
        </w:trPr>
        <w:tc>
          <w:tcPr>
            <w:tcW w:w="358"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p>
        </w:tc>
        <w:tc>
          <w:tcPr>
            <w:tcW w:w="3110"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r w:rsidRPr="006E1605">
              <w:rPr>
                <w:rFonts w:ascii="Times" w:hAnsi="Times" w:cs="Times"/>
                <w:b/>
                <w:color w:val="000000"/>
                <w:sz w:val="18"/>
                <w:szCs w:val="18"/>
              </w:rPr>
              <w:t>ETAPAS</w:t>
            </w:r>
          </w:p>
        </w:tc>
        <w:tc>
          <w:tcPr>
            <w:tcW w:w="766"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r w:rsidRPr="006E1605">
              <w:rPr>
                <w:rFonts w:ascii="Times" w:hAnsi="Times" w:cs="Times"/>
                <w:b/>
                <w:color w:val="000000"/>
                <w:sz w:val="18"/>
                <w:szCs w:val="18"/>
              </w:rPr>
              <w:t>INICIO</w:t>
            </w:r>
          </w:p>
        </w:tc>
        <w:tc>
          <w:tcPr>
            <w:tcW w:w="766" w:type="pct"/>
            <w:tcBorders>
              <w:top w:val="single" w:sz="4" w:space="0" w:color="000000"/>
            </w:tcBorders>
            <w:shd w:val="clear" w:color="auto" w:fill="C3E0F2" w:themeFill="accent3" w:themeFillTint="33"/>
            <w:vAlign w:val="bottom"/>
          </w:tcPr>
          <w:p w:rsidR="00CE0A9B" w:rsidRPr="006E1605" w:rsidRDefault="00CE0A9B" w:rsidP="00CE0A9B">
            <w:pPr>
              <w:autoSpaceDE w:val="0"/>
              <w:autoSpaceDN w:val="0"/>
              <w:adjustRightInd w:val="0"/>
              <w:spacing w:after="0" w:line="300" w:lineRule="atLeast"/>
              <w:jc w:val="center"/>
              <w:rPr>
                <w:rFonts w:ascii="Times" w:hAnsi="Times" w:cs="Times"/>
                <w:b/>
                <w:color w:val="000000"/>
                <w:sz w:val="18"/>
                <w:szCs w:val="18"/>
              </w:rPr>
            </w:pPr>
            <w:r w:rsidRPr="006E1605">
              <w:rPr>
                <w:rFonts w:ascii="Times" w:hAnsi="Times" w:cs="Times"/>
                <w:b/>
                <w:color w:val="000000"/>
                <w:sz w:val="18"/>
                <w:szCs w:val="18"/>
              </w:rPr>
              <w:t>FINAL</w:t>
            </w:r>
          </w:p>
        </w:tc>
      </w:tr>
      <w:tr w:rsidR="00CE0A9B" w:rsidRPr="00CE0A9B" w:rsidTr="006E1605">
        <w:trPr>
          <w:trHeight w:val="20"/>
          <w:jc w:val="center"/>
        </w:trPr>
        <w:tc>
          <w:tcPr>
            <w:tcW w:w="358"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w:t>
            </w:r>
          </w:p>
        </w:tc>
        <w:tc>
          <w:tcPr>
            <w:tcW w:w="3110"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Propuesta</w:t>
            </w:r>
          </w:p>
        </w:tc>
        <w:tc>
          <w:tcPr>
            <w:tcW w:w="766"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4/12/17</w:t>
            </w:r>
          </w:p>
        </w:tc>
        <w:tc>
          <w:tcPr>
            <w:tcW w:w="766" w:type="pct"/>
            <w:tcBorders>
              <w:top w:val="single" w:sz="4" w:space="0" w:color="000000"/>
            </w:tcBorders>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Propuesta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REVISIÓN DEL PLAN DE PROYECTO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12/12/17</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Recopilación de información</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2/2/18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Información sobre spoofing</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10/1/18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Estado del arte</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10/1/18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Requisitos de usuario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11/1/18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28/1/18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2.4</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REVISIÓN ESTADO DEL ARTE</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29/1/18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29/1/18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2.5</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Herramientas spoofing</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30/1/18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2/2/18</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Práctica</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3/2/18</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15/5/18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Simulación Spoofing</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3/2/18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14/4/18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TUTORIA SIMULACIÓN</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4/6/18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4/6/18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Desarrollo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15/4/18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15/5/18</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Resultados</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Testear y aprobar la versión final</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Documentación</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Manual de usuario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31/5/18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4.4</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CIERRE DE TRABAJO TÉCNICO</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1/6/18</w:t>
            </w:r>
          </w:p>
        </w:tc>
      </w:tr>
      <w:tr w:rsidR="00CE0A9B" w:rsidRPr="00CE0A9B" w:rsidTr="006E1605">
        <w:tblPrEx>
          <w:tblBorders>
            <w:top w:val="none" w:sz="0" w:space="0" w:color="auto"/>
          </w:tblBorders>
        </w:tblPrEx>
        <w:trPr>
          <w:trHeight w:val="20"/>
          <w:jc w:val="center"/>
        </w:trPr>
        <w:tc>
          <w:tcPr>
            <w:tcW w:w="358"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w:t>
            </w:r>
          </w:p>
        </w:tc>
        <w:tc>
          <w:tcPr>
            <w:tcW w:w="3110" w:type="pct"/>
            <w:shd w:val="clear" w:color="auto" w:fill="B3B3B3"/>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Memoria y revisión</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shd w:val="clear" w:color="auto" w:fill="B3B3B3"/>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20/6/18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5.1</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Finalización de memoria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16/5/18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3/6/18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5.2</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REVISIÓN DE LA MEMORIA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4/6/18</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4/6/18</w:t>
            </w:r>
          </w:p>
        </w:tc>
      </w:tr>
      <w:tr w:rsidR="00CE0A9B" w:rsidRPr="00CE0A9B" w:rsidTr="006E1605">
        <w:tblPrEx>
          <w:tblBorders>
            <w:top w:val="none" w:sz="0" w:space="0" w:color="auto"/>
          </w:tblBorders>
        </w:tblPrEx>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5.3</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REALIZACIÓN DE LA MEMORIA</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13/12/17</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20/6/18</w:t>
            </w:r>
          </w:p>
        </w:tc>
      </w:tr>
      <w:tr w:rsidR="00CE0A9B" w:rsidRPr="00CE0A9B" w:rsidTr="006E1605">
        <w:trPr>
          <w:trHeight w:val="20"/>
          <w:jc w:val="center"/>
        </w:trPr>
        <w:tc>
          <w:tcPr>
            <w:tcW w:w="358"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5.4</w:t>
            </w:r>
          </w:p>
        </w:tc>
        <w:tc>
          <w:tcPr>
            <w:tcW w:w="3110" w:type="pct"/>
            <w:vAlign w:val="bottom"/>
          </w:tcPr>
          <w:p w:rsidR="00CE0A9B" w:rsidRPr="00CE0A9B" w:rsidRDefault="00CE0A9B" w:rsidP="00CE0A9B">
            <w:pPr>
              <w:autoSpaceDE w:val="0"/>
              <w:autoSpaceDN w:val="0"/>
              <w:adjustRightInd w:val="0"/>
              <w:spacing w:after="0" w:line="300" w:lineRule="atLeast"/>
              <w:jc w:val="left"/>
              <w:rPr>
                <w:rFonts w:ascii="Times" w:hAnsi="Times" w:cs="Times"/>
                <w:color w:val="000000"/>
                <w:sz w:val="18"/>
                <w:szCs w:val="18"/>
              </w:rPr>
            </w:pPr>
            <w:r w:rsidRPr="00CE0A9B">
              <w:rPr>
                <w:rFonts w:ascii="Times" w:hAnsi="Times" w:cs="Times"/>
                <w:color w:val="000000"/>
                <w:sz w:val="18"/>
                <w:szCs w:val="18"/>
              </w:rPr>
              <w:t>ÚLTIMA REVISIÓN</w:t>
            </w:r>
          </w:p>
        </w:tc>
        <w:tc>
          <w:tcPr>
            <w:tcW w:w="766" w:type="pct"/>
            <w:vAlign w:val="bottom"/>
          </w:tcPr>
          <w:p w:rsidR="00CE0A9B" w:rsidRP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21/6/18</w:t>
            </w:r>
          </w:p>
        </w:tc>
        <w:tc>
          <w:tcPr>
            <w:tcW w:w="766" w:type="pct"/>
            <w:vAlign w:val="bottom"/>
          </w:tcPr>
          <w:p w:rsidR="00CE0A9B" w:rsidRDefault="00CE0A9B" w:rsidP="00CE0A9B">
            <w:pPr>
              <w:autoSpaceDE w:val="0"/>
              <w:autoSpaceDN w:val="0"/>
              <w:adjustRightInd w:val="0"/>
              <w:spacing w:after="0" w:line="300" w:lineRule="atLeast"/>
              <w:jc w:val="center"/>
              <w:rPr>
                <w:rFonts w:ascii="Times" w:hAnsi="Times" w:cs="Times"/>
                <w:color w:val="000000"/>
                <w:sz w:val="18"/>
                <w:szCs w:val="18"/>
              </w:rPr>
            </w:pPr>
            <w:r w:rsidRPr="00CE0A9B">
              <w:rPr>
                <w:rFonts w:ascii="Times" w:hAnsi="Times" w:cs="Times"/>
                <w:color w:val="000000"/>
                <w:sz w:val="18"/>
                <w:szCs w:val="18"/>
              </w:rPr>
              <w:t>21/6/18</w:t>
            </w:r>
          </w:p>
          <w:p w:rsidR="006E1605" w:rsidRPr="00CE0A9B" w:rsidRDefault="006E1605" w:rsidP="00CE0A9B">
            <w:pPr>
              <w:autoSpaceDE w:val="0"/>
              <w:autoSpaceDN w:val="0"/>
              <w:adjustRightInd w:val="0"/>
              <w:spacing w:after="0" w:line="300" w:lineRule="atLeast"/>
              <w:jc w:val="center"/>
              <w:rPr>
                <w:rFonts w:ascii="Times" w:hAnsi="Times" w:cs="Times"/>
                <w:color w:val="000000"/>
                <w:sz w:val="18"/>
                <w:szCs w:val="18"/>
              </w:rPr>
            </w:pPr>
          </w:p>
        </w:tc>
      </w:tr>
    </w:tbl>
    <w:p w:rsidR="006E1605" w:rsidRDefault="006E1605" w:rsidP="006E1605">
      <w:pPr>
        <w:pStyle w:val="Descripcin"/>
        <w:keepNext/>
        <w:jc w:val="center"/>
      </w:pPr>
      <w:r>
        <w:rPr>
          <w:noProof/>
        </w:rPr>
        <w:lastRenderedPageBreak/>
        <w:drawing>
          <wp:anchor distT="0" distB="0" distL="114300" distR="114300" simplePos="0" relativeHeight="251916288" behindDoc="0" locked="0" layoutInCell="1" allowOverlap="1">
            <wp:simplePos x="0" y="0"/>
            <wp:positionH relativeFrom="column">
              <wp:posOffset>71755</wp:posOffset>
            </wp:positionH>
            <wp:positionV relativeFrom="paragraph">
              <wp:posOffset>4712431</wp:posOffset>
            </wp:positionV>
            <wp:extent cx="5112385" cy="3472815"/>
            <wp:effectExtent l="0" t="0" r="5715" b="0"/>
            <wp:wrapTopAndBottom/>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omsplanner copia 2.png"/>
                    <pic:cNvPicPr/>
                  </pic:nvPicPr>
                  <pic:blipFill>
                    <a:blip r:embed="rId87">
                      <a:extLst>
                        <a:ext uri="{28A0092B-C50C-407E-A947-70E740481C1C}">
                          <a14:useLocalDpi xmlns:a14="http://schemas.microsoft.com/office/drawing/2010/main" val="0"/>
                        </a:ext>
                      </a:extLst>
                    </a:blip>
                    <a:stretch>
                      <a:fillRect/>
                    </a:stretch>
                  </pic:blipFill>
                  <pic:spPr>
                    <a:xfrm>
                      <a:off x="0" y="0"/>
                      <a:ext cx="5112385" cy="3472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5264" behindDoc="0" locked="0" layoutInCell="1" allowOverlap="1" wp14:anchorId="526C7DF2">
            <wp:simplePos x="0" y="0"/>
            <wp:positionH relativeFrom="column">
              <wp:posOffset>-534670</wp:posOffset>
            </wp:positionH>
            <wp:positionV relativeFrom="paragraph">
              <wp:posOffset>2367280</wp:posOffset>
            </wp:positionV>
            <wp:extent cx="6304915" cy="2319020"/>
            <wp:effectExtent l="0" t="0" r="0" b="5080"/>
            <wp:wrapTopAndBottom/>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omsplanner copia.png"/>
                    <pic:cNvPicPr/>
                  </pic:nvPicPr>
                  <pic:blipFill>
                    <a:blip r:embed="rId88">
                      <a:extLst>
                        <a:ext uri="{28A0092B-C50C-407E-A947-70E740481C1C}">
                          <a14:useLocalDpi xmlns:a14="http://schemas.microsoft.com/office/drawing/2010/main" val="0"/>
                        </a:ext>
                      </a:extLst>
                    </a:blip>
                    <a:stretch>
                      <a:fillRect/>
                    </a:stretch>
                  </pic:blipFill>
                  <pic:spPr>
                    <a:xfrm>
                      <a:off x="0" y="0"/>
                      <a:ext cx="6304915" cy="231902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cs="Times"/>
          <w:noProof/>
          <w:color w:val="000000"/>
        </w:rPr>
        <w:drawing>
          <wp:anchor distT="0" distB="0" distL="114300" distR="114300" simplePos="0" relativeHeight="251914240" behindDoc="0" locked="0" layoutInCell="1" allowOverlap="1" wp14:anchorId="69135496">
            <wp:simplePos x="0" y="0"/>
            <wp:positionH relativeFrom="column">
              <wp:posOffset>-534707</wp:posOffset>
            </wp:positionH>
            <wp:positionV relativeFrom="paragraph">
              <wp:posOffset>339074</wp:posOffset>
            </wp:positionV>
            <wp:extent cx="6305290" cy="2030756"/>
            <wp:effectExtent l="0" t="0" r="0" b="127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omsplanne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305290" cy="2030756"/>
                    </a:xfrm>
                    <a:prstGeom prst="rect">
                      <a:avLst/>
                    </a:prstGeom>
                  </pic:spPr>
                </pic:pic>
              </a:graphicData>
            </a:graphic>
            <wp14:sizeRelH relativeFrom="page">
              <wp14:pctWidth>0</wp14:pctWidth>
            </wp14:sizeRelH>
            <wp14:sizeRelV relativeFrom="page">
              <wp14:pctHeight>0</wp14:pctHeight>
            </wp14:sizeRelV>
          </wp:anchor>
        </w:drawing>
      </w:r>
      <w:r w:rsidRPr="006E1605">
        <w:rPr>
          <w:b/>
          <w:i w:val="0"/>
          <w:color w:val="4DA4D8" w:themeColor="accent3" w:themeTint="99"/>
        </w:rPr>
        <w:t xml:space="preserve">Tabla </w:t>
      </w:r>
      <w:r w:rsidRPr="006E1605">
        <w:rPr>
          <w:b/>
          <w:i w:val="0"/>
          <w:color w:val="4DA4D8" w:themeColor="accent3" w:themeTint="99"/>
        </w:rPr>
        <w:fldChar w:fldCharType="begin"/>
      </w:r>
      <w:r w:rsidRPr="006E1605">
        <w:rPr>
          <w:b/>
          <w:i w:val="0"/>
          <w:color w:val="4DA4D8" w:themeColor="accent3" w:themeTint="99"/>
        </w:rPr>
        <w:instrText xml:space="preserve"> SEQ Tabla \* ARABIC </w:instrText>
      </w:r>
      <w:r w:rsidRPr="006E1605">
        <w:rPr>
          <w:b/>
          <w:i w:val="0"/>
          <w:color w:val="4DA4D8" w:themeColor="accent3" w:themeTint="99"/>
        </w:rPr>
        <w:fldChar w:fldCharType="separate"/>
      </w:r>
      <w:r w:rsidR="006A6005">
        <w:rPr>
          <w:b/>
          <w:i w:val="0"/>
          <w:noProof/>
          <w:color w:val="4DA4D8" w:themeColor="accent3" w:themeTint="99"/>
        </w:rPr>
        <w:t>1</w:t>
      </w:r>
      <w:r w:rsidRPr="006E1605">
        <w:rPr>
          <w:b/>
          <w:i w:val="0"/>
          <w:color w:val="4DA4D8" w:themeColor="accent3" w:themeTint="99"/>
        </w:rPr>
        <w:fldChar w:fldCharType="end"/>
      </w:r>
      <w:r w:rsidRPr="005D61E6">
        <w:t>-Plan de trabajo. Fuente: propia</w:t>
      </w:r>
    </w:p>
    <w:p w:rsidR="00CE4742" w:rsidRDefault="00CE4742" w:rsidP="006E1605">
      <w:pPr>
        <w:keepNext/>
      </w:pPr>
    </w:p>
    <w:p w:rsidR="00827D64" w:rsidRDefault="00CE4742" w:rsidP="006E1605">
      <w:pPr>
        <w:pStyle w:val="Descripcin"/>
        <w:jc w:val="center"/>
      </w:pPr>
      <w:r w:rsidRPr="006E1605">
        <w:rPr>
          <w:b/>
          <w:i w:val="0"/>
          <w:color w:val="4DA4D8" w:themeColor="accent3" w:themeTint="99"/>
        </w:rPr>
        <w:fldChar w:fldCharType="begin"/>
      </w:r>
      <w:r w:rsidRPr="006E1605">
        <w:rPr>
          <w:b/>
          <w:i w:val="0"/>
          <w:color w:val="4DA4D8" w:themeColor="accent3" w:themeTint="99"/>
        </w:rPr>
        <w:instrText xml:space="preserve"> SEQ Ilustración \* ARABIC </w:instrText>
      </w:r>
      <w:r w:rsidRPr="006E1605">
        <w:rPr>
          <w:b/>
          <w:i w:val="0"/>
          <w:color w:val="4DA4D8" w:themeColor="accent3" w:themeTint="99"/>
        </w:rPr>
        <w:fldChar w:fldCharType="separate"/>
      </w:r>
      <w:bookmarkStart w:id="68" w:name="_Toc515646343"/>
      <w:r w:rsidR="00B31140">
        <w:rPr>
          <w:b/>
          <w:i w:val="0"/>
          <w:noProof/>
          <w:color w:val="4DA4D8" w:themeColor="accent3" w:themeTint="99"/>
        </w:rPr>
        <w:t>19</w:t>
      </w:r>
      <w:r w:rsidRPr="006E1605">
        <w:rPr>
          <w:b/>
          <w:i w:val="0"/>
          <w:color w:val="4DA4D8" w:themeColor="accent3" w:themeTint="99"/>
        </w:rPr>
        <w:fldChar w:fldCharType="end"/>
      </w:r>
      <w:r>
        <w:t>-</w:t>
      </w:r>
      <w:r w:rsidR="006E1605">
        <w:t>Gantt. Fuente: propia</w:t>
      </w:r>
      <w:bookmarkEnd w:id="68"/>
    </w:p>
    <w:p w:rsidR="00827D64" w:rsidRPr="00194960" w:rsidRDefault="00827D64" w:rsidP="007C7711">
      <w:pPr>
        <w:pStyle w:val="Ttulo2"/>
        <w:ind w:left="0" w:firstLine="0"/>
        <w:rPr>
          <w:color w:val="4DA4D8" w:themeColor="accent3" w:themeTint="99"/>
        </w:rPr>
      </w:pPr>
      <w:bookmarkStart w:id="69" w:name="_Toc515648518"/>
      <w:r w:rsidRPr="00194960">
        <w:rPr>
          <w:color w:val="4DA4D8" w:themeColor="accent3" w:themeTint="99"/>
        </w:rPr>
        <w:lastRenderedPageBreak/>
        <w:t>Paquetes de Trabajo</w:t>
      </w:r>
      <w:bookmarkEnd w:id="69"/>
    </w:p>
    <w:p w:rsidR="00827D64" w:rsidRDefault="00827D64" w:rsidP="00662C33">
      <w:pPr>
        <w:pStyle w:val="Ttulo3"/>
      </w:pPr>
      <w:bookmarkStart w:id="70" w:name="_Toc515648519"/>
      <w:r w:rsidRPr="0031552C">
        <w:t>PT 1</w:t>
      </w:r>
      <w:r w:rsidR="00662C33">
        <w:t>-</w:t>
      </w:r>
      <w:r w:rsidR="00662C33" w:rsidRPr="00662C33">
        <w:t>CREACIÓN DEL ENTORNO DE TRABAJO</w:t>
      </w:r>
      <w:bookmarkEnd w:id="70"/>
    </w:p>
    <w:p w:rsidR="00662C33" w:rsidRDefault="00662C33" w:rsidP="00662C33">
      <w:pPr>
        <w:pStyle w:val="Descripcin"/>
        <w:keepNext/>
      </w:pPr>
    </w:p>
    <w:tbl>
      <w:tblPr>
        <w:tblStyle w:val="Tabladecuadrcula4-nfasis3"/>
        <w:tblW w:w="0" w:type="auto"/>
        <w:jc w:val="center"/>
        <w:tblLook w:val="04A0" w:firstRow="1" w:lastRow="0" w:firstColumn="1" w:lastColumn="0" w:noHBand="0" w:noVBand="1"/>
      </w:tblPr>
      <w:tblGrid>
        <w:gridCol w:w="4020"/>
        <w:gridCol w:w="4021"/>
      </w:tblGrid>
      <w:tr w:rsidR="00BD1B90" w:rsidTr="00BD1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center"/>
            </w:pPr>
            <w:r>
              <w:t>CÓDIGO</w:t>
            </w:r>
          </w:p>
        </w:tc>
        <w:tc>
          <w:tcPr>
            <w:tcW w:w="4021" w:type="dxa"/>
          </w:tcPr>
          <w:p w:rsidR="00BD1B90" w:rsidRDefault="00BD1B90" w:rsidP="00BD1B90">
            <w:pPr>
              <w:jc w:val="center"/>
              <w:cnfStyle w:val="100000000000" w:firstRow="1" w:lastRow="0" w:firstColumn="0" w:lastColumn="0" w:oddVBand="0" w:evenVBand="0" w:oddHBand="0" w:evenHBand="0" w:firstRowFirstColumn="0" w:firstRowLastColumn="0" w:lastRowFirstColumn="0" w:lastRowLastColumn="0"/>
            </w:pPr>
            <w:r w:rsidRPr="00BD1B90">
              <w:t>PT1</w:t>
            </w:r>
          </w:p>
        </w:tc>
      </w:tr>
      <w:tr w:rsidR="00BD1B90" w:rsidTr="00BD1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Nombre</w:t>
            </w:r>
          </w:p>
        </w:tc>
        <w:tc>
          <w:tcPr>
            <w:tcW w:w="4021" w:type="dxa"/>
          </w:tcPr>
          <w:p w:rsidR="00BD1B90" w:rsidRDefault="00BD1B90" w:rsidP="00BD1B90">
            <w:pPr>
              <w:jc w:val="left"/>
              <w:cnfStyle w:val="000000100000" w:firstRow="0" w:lastRow="0" w:firstColumn="0" w:lastColumn="0" w:oddVBand="0" w:evenVBand="0" w:oddHBand="1" w:evenHBand="0" w:firstRowFirstColumn="0" w:firstRowLastColumn="0" w:lastRowFirstColumn="0" w:lastRowLastColumn="0"/>
            </w:pPr>
            <w:r w:rsidRPr="00BD1B90">
              <w:t>CREACIÓN DEL ENTORNO DE TRABAJO</w:t>
            </w:r>
          </w:p>
        </w:tc>
      </w:tr>
      <w:tr w:rsidR="00BD1B90" w:rsidTr="00BD1B90">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Descripción</w:t>
            </w:r>
          </w:p>
        </w:tc>
        <w:tc>
          <w:tcPr>
            <w:tcW w:w="4021" w:type="dxa"/>
          </w:tcPr>
          <w:p w:rsidR="00BD1B90" w:rsidRDefault="00662C33" w:rsidP="00BD1B90">
            <w:pPr>
              <w:jc w:val="left"/>
              <w:cnfStyle w:val="000000000000" w:firstRow="0" w:lastRow="0" w:firstColumn="0" w:lastColumn="0" w:oddVBand="0" w:evenVBand="0" w:oddHBand="0" w:evenHBand="0" w:firstRowFirstColumn="0" w:firstRowLastColumn="0" w:lastRowFirstColumn="0" w:lastRowLastColumn="0"/>
            </w:pPr>
            <w:r>
              <w:t>Se crearán las máquinas virtuales donde se realizarán las simulaciones y se instalarán los requisitos necesarios para comenzar con los ataques.</w:t>
            </w:r>
          </w:p>
        </w:tc>
      </w:tr>
      <w:tr w:rsidR="00BD1B90" w:rsidTr="00BD1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Entradas</w:t>
            </w:r>
          </w:p>
        </w:tc>
        <w:tc>
          <w:tcPr>
            <w:tcW w:w="4021" w:type="dxa"/>
          </w:tcPr>
          <w:p w:rsidR="00BD1B90" w:rsidRDefault="00662C33" w:rsidP="00BD1B90">
            <w:pPr>
              <w:jc w:val="left"/>
              <w:cnfStyle w:val="000000100000" w:firstRow="0" w:lastRow="0" w:firstColumn="0" w:lastColumn="0" w:oddVBand="0" w:evenVBand="0" w:oddHBand="1" w:evenHBand="0" w:firstRowFirstColumn="0" w:firstRowLastColumn="0" w:lastRowFirstColumn="0" w:lastRowLastColumn="0"/>
            </w:pPr>
            <w:r>
              <w:t>Estado del arte y requisitos de usuario.</w:t>
            </w:r>
          </w:p>
        </w:tc>
      </w:tr>
      <w:tr w:rsidR="00BD1B90" w:rsidTr="00BD1B90">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Salidas</w:t>
            </w:r>
          </w:p>
        </w:tc>
        <w:tc>
          <w:tcPr>
            <w:tcW w:w="4021" w:type="dxa"/>
          </w:tcPr>
          <w:p w:rsidR="00BD1B90" w:rsidRDefault="00662C33" w:rsidP="00BD1B90">
            <w:pPr>
              <w:jc w:val="left"/>
              <w:cnfStyle w:val="000000000000" w:firstRow="0" w:lastRow="0" w:firstColumn="0" w:lastColumn="0" w:oddVBand="0" w:evenVBand="0" w:oddHBand="0" w:evenHBand="0" w:firstRowFirstColumn="0" w:firstRowLastColumn="0" w:lastRowFirstColumn="0" w:lastRowLastColumn="0"/>
            </w:pPr>
            <w:r>
              <w:t>Entorno de desarrollo y simulación.</w:t>
            </w:r>
          </w:p>
        </w:tc>
      </w:tr>
      <w:tr w:rsidR="00BD1B90" w:rsidTr="00BD1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Actividades</w:t>
            </w:r>
          </w:p>
        </w:tc>
        <w:tc>
          <w:tcPr>
            <w:tcW w:w="4021" w:type="dxa"/>
          </w:tcPr>
          <w:p w:rsidR="00BD1B90" w:rsidRDefault="00662C33" w:rsidP="00BD1B90">
            <w:pPr>
              <w:jc w:val="left"/>
              <w:cnfStyle w:val="000000100000" w:firstRow="0" w:lastRow="0" w:firstColumn="0" w:lastColumn="0" w:oddVBand="0" w:evenVBand="0" w:oddHBand="1" w:evenHBand="0" w:firstRowFirstColumn="0" w:firstRowLastColumn="0" w:lastRowFirstColumn="0" w:lastRowLastColumn="0"/>
            </w:pPr>
            <w:r>
              <w:t>-Instalación de máquinas virtuales.</w:t>
            </w:r>
          </w:p>
          <w:p w:rsidR="00662C33" w:rsidRDefault="00662C33" w:rsidP="00BD1B90">
            <w:pPr>
              <w:jc w:val="left"/>
              <w:cnfStyle w:val="000000100000" w:firstRow="0" w:lastRow="0" w:firstColumn="0" w:lastColumn="0" w:oddVBand="0" w:evenVBand="0" w:oddHBand="1" w:evenHBand="0" w:firstRowFirstColumn="0" w:firstRowLastColumn="0" w:lastRowFirstColumn="0" w:lastRowLastColumn="0"/>
            </w:pPr>
            <w:r>
              <w:t>-Instalación de paquetes y herramientas.</w:t>
            </w:r>
          </w:p>
        </w:tc>
      </w:tr>
      <w:tr w:rsidR="00BD1B90" w:rsidTr="00BD1B90">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BD1B90" w:rsidRDefault="00BD1B90" w:rsidP="00BD1B90">
            <w:pPr>
              <w:jc w:val="left"/>
            </w:pPr>
            <w:r>
              <w:t>Duración</w:t>
            </w:r>
          </w:p>
        </w:tc>
        <w:tc>
          <w:tcPr>
            <w:tcW w:w="4021" w:type="dxa"/>
          </w:tcPr>
          <w:p w:rsidR="00BD1B90" w:rsidRDefault="00662C33" w:rsidP="00BD1B90">
            <w:pPr>
              <w:jc w:val="left"/>
              <w:cnfStyle w:val="000000000000" w:firstRow="0" w:lastRow="0" w:firstColumn="0" w:lastColumn="0" w:oddVBand="0" w:evenVBand="0" w:oddHBand="0" w:evenHBand="0" w:firstRowFirstColumn="0" w:firstRowLastColumn="0" w:lastRowFirstColumn="0" w:lastRowLastColumn="0"/>
            </w:pPr>
            <w:r>
              <w:t>71 días.</w:t>
            </w:r>
          </w:p>
        </w:tc>
      </w:tr>
    </w:tbl>
    <w:p w:rsidR="00662C33" w:rsidRPr="00BD1B90" w:rsidRDefault="00662C33" w:rsidP="00662C33">
      <w:pPr>
        <w:pStyle w:val="Descripcin"/>
        <w:keepNext/>
        <w:jc w:val="center"/>
      </w:pPr>
      <w:r w:rsidRPr="00662C33">
        <w:rPr>
          <w:b/>
          <w:i w:val="0"/>
          <w:color w:val="4DA4D8" w:themeColor="accent3" w:themeTint="99"/>
        </w:rPr>
        <w:t xml:space="preserve">Tabla </w:t>
      </w:r>
      <w:r w:rsidRPr="00662C33">
        <w:rPr>
          <w:b/>
          <w:i w:val="0"/>
          <w:color w:val="4DA4D8" w:themeColor="accent3" w:themeTint="99"/>
        </w:rPr>
        <w:fldChar w:fldCharType="begin"/>
      </w:r>
      <w:r w:rsidRPr="00662C33">
        <w:rPr>
          <w:b/>
          <w:i w:val="0"/>
          <w:color w:val="4DA4D8" w:themeColor="accent3" w:themeTint="99"/>
        </w:rPr>
        <w:instrText xml:space="preserve"> SEQ Tabla \* ARABIC </w:instrText>
      </w:r>
      <w:r w:rsidRPr="00662C33">
        <w:rPr>
          <w:b/>
          <w:i w:val="0"/>
          <w:color w:val="4DA4D8" w:themeColor="accent3" w:themeTint="99"/>
        </w:rPr>
        <w:fldChar w:fldCharType="separate"/>
      </w:r>
      <w:r w:rsidR="006A6005">
        <w:rPr>
          <w:b/>
          <w:i w:val="0"/>
          <w:noProof/>
          <w:color w:val="4DA4D8" w:themeColor="accent3" w:themeTint="99"/>
        </w:rPr>
        <w:t>2</w:t>
      </w:r>
      <w:r w:rsidRPr="00662C33">
        <w:rPr>
          <w:b/>
          <w:i w:val="0"/>
          <w:color w:val="4DA4D8" w:themeColor="accent3" w:themeTint="99"/>
        </w:rPr>
        <w:fldChar w:fldCharType="end"/>
      </w:r>
      <w:r>
        <w:t>-PT1_</w:t>
      </w:r>
      <w:r w:rsidRPr="00662C33">
        <w:t xml:space="preserve"> </w:t>
      </w:r>
      <w:r>
        <w:t xml:space="preserve">realización </w:t>
      </w:r>
      <w:r w:rsidRPr="00662C33">
        <w:t>del entorno de trabajo</w:t>
      </w:r>
      <w:r w:rsidRPr="005E1FF6">
        <w:t>.</w:t>
      </w:r>
      <w:r>
        <w:t xml:space="preserve"> Fuente: propia</w:t>
      </w:r>
    </w:p>
    <w:p w:rsidR="00662C33" w:rsidRDefault="00827D64" w:rsidP="00662C33">
      <w:pPr>
        <w:pStyle w:val="Ttulo3"/>
      </w:pPr>
      <w:bookmarkStart w:id="71" w:name="_Toc515648520"/>
      <w:r w:rsidRPr="0031552C">
        <w:t>PT 2</w:t>
      </w:r>
      <w:r w:rsidR="00662C33" w:rsidRPr="00662C33">
        <w:t>-REALIZACIÓN DE ATAQUES SPOOFING</w:t>
      </w:r>
      <w:bookmarkEnd w:id="71"/>
    </w:p>
    <w:tbl>
      <w:tblPr>
        <w:tblStyle w:val="Tabladecuadrcula4-nfasis3"/>
        <w:tblW w:w="0" w:type="auto"/>
        <w:jc w:val="center"/>
        <w:tblLook w:val="04A0" w:firstRow="1" w:lastRow="0" w:firstColumn="1" w:lastColumn="0" w:noHBand="0" w:noVBand="1"/>
      </w:tblPr>
      <w:tblGrid>
        <w:gridCol w:w="4020"/>
        <w:gridCol w:w="4021"/>
      </w:tblGrid>
      <w:tr w:rsidR="00662C33" w:rsidTr="006A60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center"/>
            </w:pPr>
            <w:r>
              <w:t>CÓDIGO</w:t>
            </w:r>
          </w:p>
        </w:tc>
        <w:tc>
          <w:tcPr>
            <w:tcW w:w="4021" w:type="dxa"/>
          </w:tcPr>
          <w:p w:rsidR="00662C33" w:rsidRDefault="00662C33" w:rsidP="006A6005">
            <w:pPr>
              <w:jc w:val="center"/>
              <w:cnfStyle w:val="100000000000" w:firstRow="1" w:lastRow="0" w:firstColumn="0" w:lastColumn="0" w:oddVBand="0" w:evenVBand="0" w:oddHBand="0" w:evenHBand="0" w:firstRowFirstColumn="0" w:firstRowLastColumn="0" w:lastRowFirstColumn="0" w:lastRowLastColumn="0"/>
            </w:pPr>
            <w:r w:rsidRPr="00BD1B90">
              <w:t>PT</w:t>
            </w:r>
            <w:r>
              <w:t>2</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Nombre</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rsidRPr="00662C33">
              <w:t>REALIZACIÓN DE ATAQUES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Descripción</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Se realizarán en el entorno creado los diferentes ataques.</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Entradas</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t>Estado del arte, requisitos de usuario y creación del entorno de trabajo.</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Salidas</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Estudio y comprensión de ataques.</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62C33">
            <w:pPr>
              <w:jc w:val="left"/>
            </w:pPr>
            <w:r>
              <w:t>Actividades</w:t>
            </w:r>
          </w:p>
        </w:tc>
        <w:tc>
          <w:tcPr>
            <w:tcW w:w="4021" w:type="dxa"/>
          </w:tcPr>
          <w:p w:rsidR="00662C33" w:rsidRDefault="00662C33" w:rsidP="00662C33">
            <w:pPr>
              <w:jc w:val="left"/>
              <w:cnfStyle w:val="000000100000" w:firstRow="0" w:lastRow="0" w:firstColumn="0" w:lastColumn="0" w:oddVBand="0" w:evenVBand="0" w:oddHBand="1" w:evenHBand="0" w:firstRowFirstColumn="0" w:firstRowLastColumn="0" w:lastRowFirstColumn="0" w:lastRowLastColumn="0"/>
            </w:pPr>
            <w:r>
              <w:t>Simulación de ataques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62C33">
            <w:pPr>
              <w:jc w:val="left"/>
            </w:pPr>
            <w:r>
              <w:t>Duración</w:t>
            </w:r>
          </w:p>
        </w:tc>
        <w:tc>
          <w:tcPr>
            <w:tcW w:w="4021" w:type="dxa"/>
          </w:tcPr>
          <w:p w:rsidR="00662C33" w:rsidRDefault="00662C33" w:rsidP="00662C33">
            <w:pPr>
              <w:jc w:val="left"/>
              <w:cnfStyle w:val="000000000000" w:firstRow="0" w:lastRow="0" w:firstColumn="0" w:lastColumn="0" w:oddVBand="0" w:evenVBand="0" w:oddHBand="0" w:evenHBand="0" w:firstRowFirstColumn="0" w:firstRowLastColumn="0" w:lastRowFirstColumn="0" w:lastRowLastColumn="0"/>
            </w:pPr>
            <w:r>
              <w:t>31 días</w:t>
            </w:r>
          </w:p>
        </w:tc>
      </w:tr>
    </w:tbl>
    <w:p w:rsidR="00662C33" w:rsidRDefault="00662C33" w:rsidP="00662C33">
      <w:pPr>
        <w:pStyle w:val="Descripcin"/>
        <w:keepNext/>
        <w:jc w:val="center"/>
      </w:pPr>
      <w:r w:rsidRPr="00662C33">
        <w:rPr>
          <w:b/>
          <w:i w:val="0"/>
          <w:color w:val="4DA4D8" w:themeColor="accent3" w:themeTint="99"/>
        </w:rPr>
        <w:t xml:space="preserve">Tabla </w:t>
      </w:r>
      <w:r w:rsidRPr="00662C33">
        <w:rPr>
          <w:b/>
          <w:i w:val="0"/>
          <w:color w:val="4DA4D8" w:themeColor="accent3" w:themeTint="99"/>
        </w:rPr>
        <w:fldChar w:fldCharType="begin"/>
      </w:r>
      <w:r w:rsidRPr="00662C33">
        <w:rPr>
          <w:b/>
          <w:i w:val="0"/>
          <w:color w:val="4DA4D8" w:themeColor="accent3" w:themeTint="99"/>
        </w:rPr>
        <w:instrText xml:space="preserve"> SEQ Tabla \* ARABIC </w:instrText>
      </w:r>
      <w:r w:rsidRPr="00662C33">
        <w:rPr>
          <w:b/>
          <w:i w:val="0"/>
          <w:color w:val="4DA4D8" w:themeColor="accent3" w:themeTint="99"/>
        </w:rPr>
        <w:fldChar w:fldCharType="separate"/>
      </w:r>
      <w:r w:rsidR="006A6005">
        <w:rPr>
          <w:b/>
          <w:i w:val="0"/>
          <w:noProof/>
          <w:color w:val="4DA4D8" w:themeColor="accent3" w:themeTint="99"/>
        </w:rPr>
        <w:t>3</w:t>
      </w:r>
      <w:r w:rsidRPr="00662C33">
        <w:rPr>
          <w:b/>
          <w:i w:val="0"/>
          <w:color w:val="4DA4D8" w:themeColor="accent3" w:themeTint="99"/>
        </w:rPr>
        <w:fldChar w:fldCharType="end"/>
      </w:r>
      <w:r>
        <w:t>-PT2_realización de ataques spoofing. Fuente: propia</w:t>
      </w:r>
    </w:p>
    <w:p w:rsidR="00662C33" w:rsidRDefault="00662C33" w:rsidP="00662C33">
      <w:pPr>
        <w:pStyle w:val="Ttulo3"/>
        <w:numPr>
          <w:ilvl w:val="0"/>
          <w:numId w:val="0"/>
        </w:numPr>
        <w:ind w:left="1021"/>
      </w:pPr>
      <w:r>
        <w:tab/>
      </w:r>
      <w:r>
        <w:tab/>
      </w:r>
    </w:p>
    <w:p w:rsidR="00662C33" w:rsidRDefault="00662C33" w:rsidP="00662C33"/>
    <w:p w:rsidR="00662C33" w:rsidRDefault="00662C33" w:rsidP="00662C33"/>
    <w:p w:rsidR="00662C33" w:rsidRDefault="00662C33" w:rsidP="00662C33"/>
    <w:p w:rsidR="00662C33" w:rsidRDefault="00662C33" w:rsidP="00662C33"/>
    <w:p w:rsidR="00662C33" w:rsidRPr="00662C33" w:rsidRDefault="00662C33" w:rsidP="00662C33"/>
    <w:p w:rsidR="00662C33" w:rsidRDefault="00BD1B90" w:rsidP="00662C33">
      <w:pPr>
        <w:pStyle w:val="Ttulo3"/>
      </w:pPr>
      <w:bookmarkStart w:id="72" w:name="_Toc515648521"/>
      <w:r>
        <w:lastRenderedPageBreak/>
        <w:t>PT 3</w:t>
      </w:r>
      <w:r w:rsidR="00662C33" w:rsidRPr="00662C33">
        <w:t>-DEFENSAS PARA EVITAR SPOOFING</w:t>
      </w:r>
      <w:bookmarkEnd w:id="72"/>
    </w:p>
    <w:tbl>
      <w:tblPr>
        <w:tblStyle w:val="Tabladecuadrcula4-nfasis3"/>
        <w:tblW w:w="0" w:type="auto"/>
        <w:jc w:val="center"/>
        <w:tblLook w:val="04A0" w:firstRow="1" w:lastRow="0" w:firstColumn="1" w:lastColumn="0" w:noHBand="0" w:noVBand="1"/>
      </w:tblPr>
      <w:tblGrid>
        <w:gridCol w:w="4020"/>
        <w:gridCol w:w="4021"/>
      </w:tblGrid>
      <w:tr w:rsidR="00662C33" w:rsidTr="006A60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center"/>
            </w:pPr>
            <w:r>
              <w:t>CÓDIGO</w:t>
            </w:r>
          </w:p>
        </w:tc>
        <w:tc>
          <w:tcPr>
            <w:tcW w:w="4021" w:type="dxa"/>
          </w:tcPr>
          <w:p w:rsidR="00662C33" w:rsidRDefault="00662C33" w:rsidP="006A6005">
            <w:pPr>
              <w:jc w:val="center"/>
              <w:cnfStyle w:val="100000000000" w:firstRow="1" w:lastRow="0" w:firstColumn="0" w:lastColumn="0" w:oddVBand="0" w:evenVBand="0" w:oddHBand="0" w:evenHBand="0" w:firstRowFirstColumn="0" w:firstRowLastColumn="0" w:lastRowFirstColumn="0" w:lastRowLastColumn="0"/>
            </w:pPr>
            <w:r w:rsidRPr="00BD1B90">
              <w:t>PT</w:t>
            </w:r>
            <w:r>
              <w:t>3</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Nombre</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rsidRPr="00662C33">
              <w:t>DEFENSAS PARA EVITAR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Descripción</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Se crearán los scripts de defensa contra ataques spoofing.</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Entradas</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t>Estado del arte, requisitos de usuario, creación del entorno de trabajo y realización de ataques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Salidas</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 xml:space="preserve">Scripts de defensa. </w:t>
            </w:r>
          </w:p>
        </w:tc>
      </w:tr>
      <w:tr w:rsidR="00662C33" w:rsidTr="006A60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Actividades</w:t>
            </w:r>
          </w:p>
        </w:tc>
        <w:tc>
          <w:tcPr>
            <w:tcW w:w="4021" w:type="dxa"/>
          </w:tcPr>
          <w:p w:rsidR="00662C33" w:rsidRDefault="00662C33" w:rsidP="006A6005">
            <w:pPr>
              <w:jc w:val="left"/>
              <w:cnfStyle w:val="000000100000" w:firstRow="0" w:lastRow="0" w:firstColumn="0" w:lastColumn="0" w:oddVBand="0" w:evenVBand="0" w:oddHBand="1" w:evenHBand="0" w:firstRowFirstColumn="0" w:firstRowLastColumn="0" w:lastRowFirstColumn="0" w:lastRowLastColumn="0"/>
            </w:pPr>
            <w:r>
              <w:t>Defensas IP spoofing, ARP spoofing, DNS spoofing, web spoofing y mail spoofing.</w:t>
            </w:r>
          </w:p>
        </w:tc>
      </w:tr>
      <w:tr w:rsidR="00662C33" w:rsidTr="006A6005">
        <w:trPr>
          <w:jc w:val="center"/>
        </w:trPr>
        <w:tc>
          <w:tcPr>
            <w:cnfStyle w:val="001000000000" w:firstRow="0" w:lastRow="0" w:firstColumn="1" w:lastColumn="0" w:oddVBand="0" w:evenVBand="0" w:oddHBand="0" w:evenHBand="0" w:firstRowFirstColumn="0" w:firstRowLastColumn="0" w:lastRowFirstColumn="0" w:lastRowLastColumn="0"/>
            <w:tcW w:w="4020" w:type="dxa"/>
          </w:tcPr>
          <w:p w:rsidR="00662C33" w:rsidRDefault="00662C33" w:rsidP="006A6005">
            <w:pPr>
              <w:jc w:val="left"/>
            </w:pPr>
            <w:r>
              <w:t>Duración</w:t>
            </w:r>
          </w:p>
        </w:tc>
        <w:tc>
          <w:tcPr>
            <w:tcW w:w="4021" w:type="dxa"/>
          </w:tcPr>
          <w:p w:rsidR="00662C33" w:rsidRDefault="00662C33" w:rsidP="006A6005">
            <w:pPr>
              <w:jc w:val="left"/>
              <w:cnfStyle w:val="000000000000" w:firstRow="0" w:lastRow="0" w:firstColumn="0" w:lastColumn="0" w:oddVBand="0" w:evenVBand="0" w:oddHBand="0" w:evenHBand="0" w:firstRowFirstColumn="0" w:firstRowLastColumn="0" w:lastRowFirstColumn="0" w:lastRowLastColumn="0"/>
            </w:pPr>
            <w:r>
              <w:t>31 días</w:t>
            </w:r>
          </w:p>
        </w:tc>
      </w:tr>
    </w:tbl>
    <w:p w:rsidR="00662C33" w:rsidRDefault="00662C33" w:rsidP="00662C33">
      <w:pPr>
        <w:pStyle w:val="Descripcin"/>
        <w:keepNext/>
        <w:jc w:val="center"/>
      </w:pPr>
      <w:r w:rsidRPr="00662C33">
        <w:rPr>
          <w:b/>
          <w:color w:val="4DA4D8" w:themeColor="accent3" w:themeTint="99"/>
        </w:rPr>
        <w:t xml:space="preserve">Tabla </w:t>
      </w:r>
      <w:r w:rsidRPr="00662C33">
        <w:rPr>
          <w:b/>
          <w:color w:val="4DA4D8" w:themeColor="accent3" w:themeTint="99"/>
        </w:rPr>
        <w:fldChar w:fldCharType="begin"/>
      </w:r>
      <w:r w:rsidRPr="00662C33">
        <w:rPr>
          <w:b/>
          <w:color w:val="4DA4D8" w:themeColor="accent3" w:themeTint="99"/>
        </w:rPr>
        <w:instrText xml:space="preserve"> SEQ Tabla \* ARABIC </w:instrText>
      </w:r>
      <w:r w:rsidRPr="00662C33">
        <w:rPr>
          <w:b/>
          <w:color w:val="4DA4D8" w:themeColor="accent3" w:themeTint="99"/>
        </w:rPr>
        <w:fldChar w:fldCharType="separate"/>
      </w:r>
      <w:r w:rsidR="006A6005">
        <w:rPr>
          <w:b/>
          <w:noProof/>
          <w:color w:val="4DA4D8" w:themeColor="accent3" w:themeTint="99"/>
        </w:rPr>
        <w:t>4</w:t>
      </w:r>
      <w:r w:rsidRPr="00662C33">
        <w:rPr>
          <w:b/>
          <w:color w:val="4DA4D8" w:themeColor="accent3" w:themeTint="99"/>
        </w:rPr>
        <w:fldChar w:fldCharType="end"/>
      </w:r>
      <w:r>
        <w:t>-PT3_defensas para evitar spoofing. Fuente: propia</w:t>
      </w:r>
    </w:p>
    <w:p w:rsidR="00BD1B90" w:rsidRDefault="00BD1B90" w:rsidP="001772E2">
      <w:pPr>
        <w:rPr>
          <w:highlight w:val="yellow"/>
        </w:rPr>
      </w:pPr>
    </w:p>
    <w:p w:rsidR="007C7711" w:rsidRDefault="007C7711" w:rsidP="007C7711">
      <w:pPr>
        <w:rPr>
          <w:highlight w:val="yellow"/>
        </w:rPr>
      </w:pPr>
      <w:r>
        <w:rPr>
          <w:highlight w:val="yellow"/>
        </w:rPr>
        <w:br w:type="page"/>
      </w:r>
    </w:p>
    <w:p w:rsidR="00E362EF" w:rsidRPr="00AA1C64" w:rsidRDefault="00E362EF" w:rsidP="007C7711">
      <w:pPr>
        <w:pStyle w:val="Ttulo1"/>
        <w:ind w:left="0" w:firstLine="0"/>
        <w:jc w:val="both"/>
        <w:rPr>
          <w:rFonts w:ascii="Trebuchet MS" w:hAnsi="Trebuchet MS"/>
          <w:color w:val="4DA4D8" w:themeColor="accent3" w:themeTint="99"/>
        </w:rPr>
      </w:pPr>
      <w:bookmarkStart w:id="73" w:name="_Toc515648522"/>
      <w:r w:rsidRPr="00AA1C64">
        <w:rPr>
          <w:rFonts w:ascii="Trebuchet MS" w:hAnsi="Trebuchet MS"/>
          <w:color w:val="4DA4D8" w:themeColor="accent3" w:themeTint="99"/>
        </w:rPr>
        <w:lastRenderedPageBreak/>
        <w:t>Desarrollo del Proyecto</w:t>
      </w:r>
      <w:bookmarkEnd w:id="73"/>
    </w:p>
    <w:p w:rsidR="00E362EF" w:rsidRPr="00AA1C64" w:rsidRDefault="004A4057" w:rsidP="001772E2">
      <w:pPr>
        <w:pStyle w:val="Ttulo2"/>
        <w:ind w:left="0" w:firstLine="0"/>
        <w:rPr>
          <w:color w:val="4DA4D8" w:themeColor="accent3" w:themeTint="99"/>
        </w:rPr>
      </w:pPr>
      <w:bookmarkStart w:id="74" w:name="_Toc515648523"/>
      <w:r w:rsidRPr="00AA1C64">
        <w:rPr>
          <w:color w:val="4DA4D8" w:themeColor="accent3" w:themeTint="99"/>
        </w:rPr>
        <w:t>PT1</w:t>
      </w:r>
      <w:r w:rsidR="00AA1C64">
        <w:rPr>
          <w:color w:val="4DA4D8" w:themeColor="accent3" w:themeTint="99"/>
        </w:rPr>
        <w:t xml:space="preserve">-Creación del entorno </w:t>
      </w:r>
      <w:r w:rsidR="008E53D3">
        <w:rPr>
          <w:color w:val="4DA4D8" w:themeColor="accent3" w:themeTint="99"/>
        </w:rPr>
        <w:t>de trabajo</w:t>
      </w:r>
      <w:bookmarkEnd w:id="74"/>
    </w:p>
    <w:p w:rsidR="004A4057" w:rsidRDefault="00EF3774" w:rsidP="001772E2">
      <w:r>
        <w:t xml:space="preserve">En primer lugar se debe proceder a instalar el software necesario para poder realizar los diferentes ataques de spoofing, este software </w:t>
      </w:r>
      <w:r w:rsidRPr="00EF3774">
        <w:t>está</w:t>
      </w:r>
      <w:r>
        <w:t xml:space="preserve"> especificado en el punto 4.2.2 de este documento.</w:t>
      </w:r>
    </w:p>
    <w:p w:rsidR="00EF3774" w:rsidRDefault="00EF3774" w:rsidP="001772E2">
      <w:r>
        <w:t>Para poder crear las máquinas virtuales que se usarán para crear el entorno se deberá descargar el sistema operativo Ubuntu de la siguiente fuente:</w:t>
      </w:r>
    </w:p>
    <w:p w:rsidR="00EF3774" w:rsidRDefault="00EF3774" w:rsidP="001772E2">
      <w:r w:rsidRPr="00EF3774">
        <w:t>http://ubuntu.uc3m.es/ubuntu-releases/16.04.4/ubuntu-16.04.4-desktop-amd64.iso</w:t>
      </w:r>
    </w:p>
    <w:p w:rsidR="00EF3774" w:rsidRDefault="00E04333" w:rsidP="001772E2">
      <w:r>
        <w:t xml:space="preserve">Esto descargará el siguiente archivo de formato .iso que usaremos posteriormente para crear las </w:t>
      </w:r>
      <w:r w:rsidR="006C27E6">
        <w:t>diferentes máquinas virtuales.</w:t>
      </w:r>
    </w:p>
    <w:p w:rsidR="002F05B3" w:rsidRDefault="00CE4742" w:rsidP="001772E2">
      <w:r>
        <w:rPr>
          <w:noProof/>
        </w:rPr>
        <mc:AlternateContent>
          <mc:Choice Requires="wps">
            <w:drawing>
              <wp:anchor distT="0" distB="0" distL="114300" distR="114300" simplePos="0" relativeHeight="251883520" behindDoc="0" locked="0" layoutInCell="1" allowOverlap="1" wp14:anchorId="3211A686" wp14:editId="6A2E42BC">
                <wp:simplePos x="0" y="0"/>
                <wp:positionH relativeFrom="column">
                  <wp:posOffset>1343993</wp:posOffset>
                </wp:positionH>
                <wp:positionV relativeFrom="paragraph">
                  <wp:posOffset>1231265</wp:posOffset>
                </wp:positionV>
                <wp:extent cx="2562860" cy="635"/>
                <wp:effectExtent l="0" t="0" r="2540" b="0"/>
                <wp:wrapTopAndBottom/>
                <wp:docPr id="138" name="Cuadro de texto 138"/>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rsidR="005A4674" w:rsidRPr="00FF779A"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75" w:name="_Toc515646344"/>
                            <w:r>
                              <w:rPr>
                                <w:b/>
                                <w:i w:val="0"/>
                                <w:noProof/>
                                <w:color w:val="4DA4D8" w:themeColor="accent3" w:themeTint="99"/>
                              </w:rPr>
                              <w:t>20</w:t>
                            </w:r>
                            <w:r w:rsidRPr="00CE4742">
                              <w:rPr>
                                <w:b/>
                                <w:i w:val="0"/>
                                <w:noProof/>
                                <w:color w:val="4DA4D8" w:themeColor="accent3" w:themeTint="99"/>
                              </w:rPr>
                              <w:fldChar w:fldCharType="end"/>
                            </w:r>
                            <w:r w:rsidRPr="00D327D5">
                              <w:t>-Archivo sistema operativo Ubuntu. Fuente: propia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1A686" id="Cuadro de texto 138" o:spid="_x0000_s1043" type="#_x0000_t202" style="position:absolute;left:0;text-align:left;margin-left:105.85pt;margin-top:96.95pt;width:201.8pt;height:.0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" stroked="f">
                <v:textbox style="mso-fit-shape-to-text:t" inset="0,0,0,0">
                  <w:txbxContent>
                    <w:p w:rsidR="005A4674" w:rsidRPr="00FF779A"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109" w:name="_Toc515646344"/>
                      <w:r>
                        <w:rPr>
                          <w:b/>
                          <w:i w:val="0"/>
                          <w:noProof/>
                          <w:color w:val="4DA4D8" w:themeColor="accent3" w:themeTint="99"/>
                        </w:rPr>
                        <w:t>20</w:t>
                      </w:r>
                      <w:r w:rsidRPr="00CE4742">
                        <w:rPr>
                          <w:b/>
                          <w:i w:val="0"/>
                          <w:noProof/>
                          <w:color w:val="4DA4D8" w:themeColor="accent3" w:themeTint="99"/>
                        </w:rPr>
                        <w:fldChar w:fldCharType="end"/>
                      </w:r>
                      <w:r w:rsidRPr="00D327D5">
                        <w:t>-Archivo sistema operativo Ubuntu. Fuente: propia</w:t>
                      </w:r>
                      <w:bookmarkEnd w:id="109"/>
                    </w:p>
                  </w:txbxContent>
                </v:textbox>
                <w10:wrap type="topAndBottom"/>
              </v:shape>
            </w:pict>
          </mc:Fallback>
        </mc:AlternateContent>
      </w:r>
      <w:r w:rsidR="007C7711">
        <w:rPr>
          <w:noProof/>
        </w:rPr>
        <w:drawing>
          <wp:anchor distT="0" distB="0" distL="114300" distR="114300" simplePos="0" relativeHeight="251702272" behindDoc="0" locked="0" layoutInCell="1" allowOverlap="1">
            <wp:simplePos x="0" y="0"/>
            <wp:positionH relativeFrom="column">
              <wp:posOffset>2146375</wp:posOffset>
            </wp:positionH>
            <wp:positionV relativeFrom="paragraph">
              <wp:posOffset>215714</wp:posOffset>
            </wp:positionV>
            <wp:extent cx="847090" cy="962025"/>
            <wp:effectExtent l="0" t="0" r="3810" b="317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18-05-25 a las 16.25.4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47090" cy="962025"/>
                    </a:xfrm>
                    <a:prstGeom prst="rect">
                      <a:avLst/>
                    </a:prstGeom>
                  </pic:spPr>
                </pic:pic>
              </a:graphicData>
            </a:graphic>
            <wp14:sizeRelH relativeFrom="page">
              <wp14:pctWidth>0</wp14:pctWidth>
            </wp14:sizeRelH>
            <wp14:sizeRelV relativeFrom="page">
              <wp14:pctHeight>0</wp14:pctHeight>
            </wp14:sizeRelV>
          </wp:anchor>
        </w:drawing>
      </w:r>
    </w:p>
    <w:p w:rsidR="00E04333" w:rsidRDefault="00E04333" w:rsidP="001772E2"/>
    <w:p w:rsidR="00E04333" w:rsidRDefault="006C27E6" w:rsidP="001772E2">
      <w:r>
        <w:t>Una vez descargado el archivo del sistema operativo deberemos descargar VMware Fusion.</w:t>
      </w:r>
      <w:r>
        <w:fldChar w:fldCharType="begin"/>
      </w:r>
      <w:r>
        <w:instrText xml:space="preserve"> ADDIN ZOTERO_ITEM CSL_CITATION {"citationID":"1EOxKEVD","properties":{"formattedCitation":"[16]","plainCitation":"[16]","noteIndex":0},"citationItems":[{"id":82,"uris":["http://zotero.org/users/local/Wv4hidzq/items/GQUN9TPL"],"uri":["http://zotero.org/users/local/Wv4hidzq/items/GQUN9TPL"],"itemData":{"id":82,"type":"webpage","title":"Download VMware Fusion 10","URL":"https://my.vmware.com/en/web/vmware/info/slug/desktop_end_user_computing/vmware_fusion/10_0","accessed":{"date-parts":[["2018",5,25]]}}}],"schema":"https://github.com/citation-style-language/schema/raw/master/csl-citation.json"} </w:instrText>
      </w:r>
      <w:r>
        <w:fldChar w:fldCharType="separate"/>
      </w:r>
      <w:r>
        <w:rPr>
          <w:noProof/>
        </w:rPr>
        <w:t>[16]</w:t>
      </w:r>
      <w:r>
        <w:fldChar w:fldCharType="end"/>
      </w:r>
      <w:r w:rsidR="0090283B">
        <w:t xml:space="preserve"> Se puede descargar de la siguiente fuente:</w:t>
      </w:r>
    </w:p>
    <w:p w:rsidR="0090283B" w:rsidRDefault="0090283B" w:rsidP="001772E2">
      <w:r w:rsidRPr="0090283B">
        <w:t>https://my.vmware.com/en/web/vmware/info/slug/desktop_end_user_computing/vmware_fusion/10_0</w:t>
      </w:r>
    </w:p>
    <w:p w:rsidR="00CE4742" w:rsidRDefault="0090283B" w:rsidP="00CE4742">
      <w:pPr>
        <w:keepNext/>
        <w:jc w:val="center"/>
      </w:pPr>
      <w:r>
        <w:rPr>
          <w:noProof/>
        </w:rPr>
        <w:drawing>
          <wp:inline distT="0" distB="0" distL="0" distR="0" wp14:anchorId="0D0B574B" wp14:editId="07208A60">
            <wp:extent cx="813732" cy="8536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18-05-25 a las 16.33.3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13732" cy="853622"/>
                    </a:xfrm>
                    <a:prstGeom prst="rect">
                      <a:avLst/>
                    </a:prstGeom>
                  </pic:spPr>
                </pic:pic>
              </a:graphicData>
            </a:graphic>
          </wp:inline>
        </w:drawing>
      </w:r>
    </w:p>
    <w:p w:rsidR="0090283B" w:rsidRDefault="00CE4742" w:rsidP="00CE4742">
      <w:pPr>
        <w:pStyle w:val="Descripcin"/>
        <w:jc w:val="center"/>
      </w:pPr>
      <w:r w:rsidRPr="00CE4742">
        <w:rPr>
          <w:b/>
          <w:i w:val="0"/>
          <w:color w:val="4DA4D8" w:themeColor="accent3" w:themeTint="99"/>
        </w:rPr>
        <w:fldChar w:fldCharType="begin"/>
      </w:r>
      <w:r w:rsidRPr="00CE4742">
        <w:rPr>
          <w:b/>
          <w:i w:val="0"/>
          <w:color w:val="4DA4D8" w:themeColor="accent3" w:themeTint="99"/>
        </w:rPr>
        <w:instrText xml:space="preserve"> SEQ Ilustración \* ARABIC </w:instrText>
      </w:r>
      <w:r w:rsidRPr="00CE4742">
        <w:rPr>
          <w:b/>
          <w:i w:val="0"/>
          <w:color w:val="4DA4D8" w:themeColor="accent3" w:themeTint="99"/>
        </w:rPr>
        <w:fldChar w:fldCharType="separate"/>
      </w:r>
      <w:bookmarkStart w:id="76" w:name="_Toc515646345"/>
      <w:r w:rsidR="00B31140">
        <w:rPr>
          <w:b/>
          <w:i w:val="0"/>
          <w:noProof/>
          <w:color w:val="4DA4D8" w:themeColor="accent3" w:themeTint="99"/>
        </w:rPr>
        <w:t>21</w:t>
      </w:r>
      <w:r w:rsidRPr="00CE4742">
        <w:rPr>
          <w:b/>
          <w:i w:val="0"/>
          <w:color w:val="4DA4D8" w:themeColor="accent3" w:themeTint="99"/>
        </w:rPr>
        <w:fldChar w:fldCharType="end"/>
      </w:r>
      <w:r w:rsidRPr="00FC438A">
        <w:t>-Aplicación VMware Fusion. Fuente: propia</w:t>
      </w:r>
      <w:bookmarkEnd w:id="76"/>
    </w:p>
    <w:p w:rsidR="0090283B" w:rsidRDefault="0090283B" w:rsidP="001772E2"/>
    <w:p w:rsidR="00D216F9" w:rsidRDefault="00A26D90" w:rsidP="001772E2">
      <w:r>
        <w:t>Una vez tengamos instalado el programa, tendremos ante nosotros esta interfaz:</w:t>
      </w:r>
    </w:p>
    <w:p w:rsidR="00D216F9" w:rsidRDefault="00D216F9" w:rsidP="001772E2"/>
    <w:p w:rsidR="007C7711" w:rsidRDefault="00CE4742" w:rsidP="007C7711">
      <w:r>
        <w:rPr>
          <w:noProof/>
        </w:rPr>
        <w:lastRenderedPageBreak/>
        <mc:AlternateContent>
          <mc:Choice Requires="wps">
            <w:drawing>
              <wp:anchor distT="0" distB="0" distL="114300" distR="114300" simplePos="0" relativeHeight="251885568" behindDoc="0" locked="0" layoutInCell="1" allowOverlap="1" wp14:anchorId="65486B77" wp14:editId="264FACCB">
                <wp:simplePos x="0" y="0"/>
                <wp:positionH relativeFrom="column">
                  <wp:posOffset>-245110</wp:posOffset>
                </wp:positionH>
                <wp:positionV relativeFrom="paragraph">
                  <wp:posOffset>3530600</wp:posOffset>
                </wp:positionV>
                <wp:extent cx="5688965" cy="635"/>
                <wp:effectExtent l="0" t="0" r="635" b="12065"/>
                <wp:wrapTopAndBottom/>
                <wp:docPr id="139" name="Cuadro de texto 139"/>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5A4674" w:rsidRPr="00D956A0"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77" w:name="_Toc515646346"/>
                            <w:r>
                              <w:rPr>
                                <w:b/>
                                <w:i w:val="0"/>
                                <w:noProof/>
                                <w:color w:val="4DA4D8" w:themeColor="accent3" w:themeTint="99"/>
                              </w:rPr>
                              <w:t>22</w:t>
                            </w:r>
                            <w:r w:rsidRPr="00CE4742">
                              <w:rPr>
                                <w:b/>
                                <w:i w:val="0"/>
                                <w:noProof/>
                                <w:color w:val="4DA4D8" w:themeColor="accent3" w:themeTint="99"/>
                              </w:rPr>
                              <w:fldChar w:fldCharType="end"/>
                            </w:r>
                            <w:r w:rsidRPr="00C94B43">
                              <w:t>-Interfaz VMware Fusion. Fuente: propia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86B77" id="Cuadro de texto 139" o:spid="_x0000_s1044" type="#_x0000_t202" style="position:absolute;left:0;text-align:left;margin-left:-19.3pt;margin-top:278pt;width:447.9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" stroked="f">
                <v:textbox style="mso-fit-shape-to-text:t" inset="0,0,0,0">
                  <w:txbxContent>
                    <w:p w:rsidR="005A4674" w:rsidRPr="00D956A0"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112" w:name="_Toc515646346"/>
                      <w:r>
                        <w:rPr>
                          <w:b/>
                          <w:i w:val="0"/>
                          <w:noProof/>
                          <w:color w:val="4DA4D8" w:themeColor="accent3" w:themeTint="99"/>
                        </w:rPr>
                        <w:t>22</w:t>
                      </w:r>
                      <w:r w:rsidRPr="00CE4742">
                        <w:rPr>
                          <w:b/>
                          <w:i w:val="0"/>
                          <w:noProof/>
                          <w:color w:val="4DA4D8" w:themeColor="accent3" w:themeTint="99"/>
                        </w:rPr>
                        <w:fldChar w:fldCharType="end"/>
                      </w:r>
                      <w:r w:rsidRPr="00C94B43">
                        <w:t>-Interfaz VMware Fusion. Fuente: propia</w:t>
                      </w:r>
                      <w:bookmarkEnd w:id="112"/>
                    </w:p>
                  </w:txbxContent>
                </v:textbox>
                <w10:wrap type="topAndBottom"/>
              </v:shape>
            </w:pict>
          </mc:Fallback>
        </mc:AlternateContent>
      </w:r>
      <w:r w:rsidR="007C7711">
        <w:rPr>
          <w:noProof/>
        </w:rPr>
        <w:drawing>
          <wp:anchor distT="0" distB="0" distL="114300" distR="114300" simplePos="0" relativeHeight="251705344" behindDoc="0" locked="0" layoutInCell="1" allowOverlap="1">
            <wp:simplePos x="0" y="0"/>
            <wp:positionH relativeFrom="column">
              <wp:posOffset>-245409</wp:posOffset>
            </wp:positionH>
            <wp:positionV relativeFrom="paragraph">
              <wp:posOffset>0</wp:posOffset>
            </wp:positionV>
            <wp:extent cx="5688965" cy="347345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8-05-25 a las 16.34.3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88965" cy="3473450"/>
                    </a:xfrm>
                    <a:prstGeom prst="rect">
                      <a:avLst/>
                    </a:prstGeom>
                  </pic:spPr>
                </pic:pic>
              </a:graphicData>
            </a:graphic>
            <wp14:sizeRelH relativeFrom="page">
              <wp14:pctWidth>0</wp14:pctWidth>
            </wp14:sizeRelH>
            <wp14:sizeRelV relativeFrom="page">
              <wp14:pctHeight>0</wp14:pctHeight>
            </wp14:sizeRelV>
          </wp:anchor>
        </w:drawing>
      </w:r>
    </w:p>
    <w:p w:rsidR="004306D8" w:rsidRDefault="004306D8" w:rsidP="007C7711">
      <w:r>
        <w:t>Pulsaremos el botón “+” consiguiendo de este modo desplegar el menú de creación de máquinas virtuales y crearemos una nueva máquina pulsando sobre “Nuevo…”.</w:t>
      </w:r>
    </w:p>
    <w:p w:rsidR="00CE4742" w:rsidRDefault="004306D8" w:rsidP="00CE4742">
      <w:pPr>
        <w:keepNext/>
        <w:jc w:val="center"/>
      </w:pPr>
      <w:r>
        <w:rPr>
          <w:noProof/>
        </w:rPr>
        <mc:AlternateContent>
          <mc:Choice Requires="wps">
            <w:drawing>
              <wp:anchor distT="0" distB="0" distL="114300" distR="114300" simplePos="0" relativeHeight="251708416" behindDoc="0" locked="0" layoutInCell="1" allowOverlap="1">
                <wp:simplePos x="0" y="0"/>
                <wp:positionH relativeFrom="column">
                  <wp:posOffset>996091</wp:posOffset>
                </wp:positionH>
                <wp:positionV relativeFrom="paragraph">
                  <wp:posOffset>251348</wp:posOffset>
                </wp:positionV>
                <wp:extent cx="651734" cy="258183"/>
                <wp:effectExtent l="12700" t="25400" r="8890" b="46990"/>
                <wp:wrapNone/>
                <wp:docPr id="66" name="Conector recto de flecha 66"/>
                <wp:cNvGraphicFramePr/>
                <a:graphic xmlns:a="http://schemas.openxmlformats.org/drawingml/2006/main">
                  <a:graphicData uri="http://schemas.microsoft.com/office/word/2010/wordprocessingShape">
                    <wps:wsp>
                      <wps:cNvCnPr/>
                      <wps:spPr>
                        <a:xfrm>
                          <a:off x="0" y="0"/>
                          <a:ext cx="651734" cy="258183"/>
                        </a:xfrm>
                        <a:prstGeom prst="straightConnector1">
                          <a:avLst/>
                        </a:prstGeom>
                        <a:ln w="44450">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BB8CFB" id="_x0000_t32" coordsize="21600,21600" o:spt="32" o:oned="t" path="m,l21600,21600e" filled="f">
                <v:path arrowok="t" fillok="f" o:connecttype="none"/>
                <o:lock v:ext="edit" shapetype="t"/>
              </v:shapetype>
              <v:shape id="Conector recto de flecha 66" o:spid="_x0000_s1026" type="#_x0000_t32" style="position:absolute;margin-left:78.45pt;margin-top:19.8pt;width:51.3pt;height:20.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" strokecolor="red" strokeweight="3.5pt">
                <v:stroke endarrow="block" joinstyle="miter"/>
              </v:shape>
            </w:pict>
          </mc:Fallback>
        </mc:AlternateContent>
      </w:r>
      <w:r>
        <w:rPr>
          <w:noProof/>
        </w:rPr>
        <w:drawing>
          <wp:inline distT="0" distB="0" distL="0" distR="0">
            <wp:extent cx="2222500" cy="20828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2018-05-25 a las 16.43.55.png"/>
                    <pic:cNvPicPr/>
                  </pic:nvPicPr>
                  <pic:blipFill>
                    <a:blip r:embed="rId93">
                      <a:extLst>
                        <a:ext uri="{28A0092B-C50C-407E-A947-70E740481C1C}">
                          <a14:useLocalDpi xmlns:a14="http://schemas.microsoft.com/office/drawing/2010/main" val="0"/>
                        </a:ext>
                      </a:extLst>
                    </a:blip>
                    <a:stretch>
                      <a:fillRect/>
                    </a:stretch>
                  </pic:blipFill>
                  <pic:spPr>
                    <a:xfrm>
                      <a:off x="0" y="0"/>
                      <a:ext cx="2222500" cy="2082800"/>
                    </a:xfrm>
                    <a:prstGeom prst="rect">
                      <a:avLst/>
                    </a:prstGeom>
                  </pic:spPr>
                </pic:pic>
              </a:graphicData>
            </a:graphic>
          </wp:inline>
        </w:drawing>
      </w:r>
    </w:p>
    <w:p w:rsidR="004306D8" w:rsidRDefault="00CE4742" w:rsidP="00CE4742">
      <w:pPr>
        <w:pStyle w:val="Descripcin"/>
        <w:jc w:val="center"/>
      </w:pPr>
      <w:r w:rsidRPr="00CE4742">
        <w:rPr>
          <w:b/>
          <w:i w:val="0"/>
          <w:color w:val="4DA4D8" w:themeColor="accent3" w:themeTint="99"/>
        </w:rPr>
        <w:fldChar w:fldCharType="begin"/>
      </w:r>
      <w:r w:rsidRPr="00CE4742">
        <w:rPr>
          <w:b/>
          <w:i w:val="0"/>
          <w:color w:val="4DA4D8" w:themeColor="accent3" w:themeTint="99"/>
        </w:rPr>
        <w:instrText xml:space="preserve"> SEQ Ilustración \* ARABIC </w:instrText>
      </w:r>
      <w:r w:rsidRPr="00CE4742">
        <w:rPr>
          <w:b/>
          <w:i w:val="0"/>
          <w:color w:val="4DA4D8" w:themeColor="accent3" w:themeTint="99"/>
        </w:rPr>
        <w:fldChar w:fldCharType="separate"/>
      </w:r>
      <w:bookmarkStart w:id="78" w:name="_Toc515646347"/>
      <w:r w:rsidR="00B31140">
        <w:rPr>
          <w:b/>
          <w:i w:val="0"/>
          <w:noProof/>
          <w:color w:val="4DA4D8" w:themeColor="accent3" w:themeTint="99"/>
        </w:rPr>
        <w:t>23</w:t>
      </w:r>
      <w:r w:rsidRPr="00CE4742">
        <w:rPr>
          <w:b/>
          <w:i w:val="0"/>
          <w:color w:val="4DA4D8" w:themeColor="accent3" w:themeTint="99"/>
        </w:rPr>
        <w:fldChar w:fldCharType="end"/>
      </w:r>
      <w:r w:rsidRPr="00AF43BA">
        <w:t>-Menú de creación de nueva máquina virtual. Fuente: propia</w:t>
      </w:r>
      <w:bookmarkEnd w:id="78"/>
    </w:p>
    <w:p w:rsidR="004306D8" w:rsidRDefault="004306D8" w:rsidP="001772E2"/>
    <w:p w:rsidR="004306D8" w:rsidRDefault="004306D8" w:rsidP="001772E2"/>
    <w:p w:rsidR="004306D8" w:rsidRPr="004306D8" w:rsidRDefault="00CE4742" w:rsidP="00CE4742">
      <w:pPr>
        <w:keepNext/>
      </w:pPr>
      <w:r>
        <w:rPr>
          <w:noProof/>
        </w:rPr>
        <w:lastRenderedPageBreak/>
        <mc:AlternateContent>
          <mc:Choice Requires="wps">
            <w:drawing>
              <wp:anchor distT="0" distB="0" distL="114300" distR="114300" simplePos="0" relativeHeight="251887616" behindDoc="0" locked="0" layoutInCell="1" allowOverlap="1" wp14:anchorId="4361C49B" wp14:editId="18C03E43">
                <wp:simplePos x="0" y="0"/>
                <wp:positionH relativeFrom="column">
                  <wp:posOffset>-203835</wp:posOffset>
                </wp:positionH>
                <wp:positionV relativeFrom="paragraph">
                  <wp:posOffset>4940300</wp:posOffset>
                </wp:positionV>
                <wp:extent cx="5688965" cy="635"/>
                <wp:effectExtent l="0" t="0" r="635" b="12065"/>
                <wp:wrapTopAndBottom/>
                <wp:docPr id="143" name="Cuadro de texto 143"/>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5A4674" w:rsidRPr="00FC7281"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79" w:name="_Toc515646348"/>
                            <w:r>
                              <w:rPr>
                                <w:b/>
                                <w:i w:val="0"/>
                                <w:noProof/>
                                <w:color w:val="4DA4D8" w:themeColor="accent3" w:themeTint="99"/>
                              </w:rPr>
                              <w:t>24</w:t>
                            </w:r>
                            <w:r w:rsidRPr="00CE4742">
                              <w:rPr>
                                <w:b/>
                                <w:i w:val="0"/>
                                <w:noProof/>
                                <w:color w:val="4DA4D8" w:themeColor="accent3" w:themeTint="99"/>
                              </w:rPr>
                              <w:fldChar w:fldCharType="end"/>
                            </w:r>
                            <w:r w:rsidRPr="00607F07">
                              <w:t>-Creación de máquina virtual. Fuente: propia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1C49B" id="Cuadro de texto 143" o:spid="_x0000_s1045" type="#_x0000_t202" style="position:absolute;left:0;text-align:left;margin-left:-16.05pt;margin-top:389pt;width:447.9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" stroked="f">
                <v:textbox style="mso-fit-shape-to-text:t" inset="0,0,0,0">
                  <w:txbxContent>
                    <w:p w:rsidR="005A4674" w:rsidRPr="00FC7281" w:rsidRDefault="005A4674"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115" w:name="_Toc515646348"/>
                      <w:r>
                        <w:rPr>
                          <w:b/>
                          <w:i w:val="0"/>
                          <w:noProof/>
                          <w:color w:val="4DA4D8" w:themeColor="accent3" w:themeTint="99"/>
                        </w:rPr>
                        <w:t>24</w:t>
                      </w:r>
                      <w:r w:rsidRPr="00CE4742">
                        <w:rPr>
                          <w:b/>
                          <w:i w:val="0"/>
                          <w:noProof/>
                          <w:color w:val="4DA4D8" w:themeColor="accent3" w:themeTint="99"/>
                        </w:rPr>
                        <w:fldChar w:fldCharType="end"/>
                      </w:r>
                      <w:r w:rsidRPr="00607F07">
                        <w:t>-Creación de máquina virtual. Fuente: propia</w:t>
                      </w:r>
                      <w:bookmarkEnd w:id="115"/>
                    </w:p>
                  </w:txbxContent>
                </v:textbox>
                <w10:wrap type="topAndBottom"/>
              </v:shape>
            </w:pict>
          </mc:Fallback>
        </mc:AlternateContent>
      </w:r>
      <w:r w:rsidR="004306D8">
        <w:rPr>
          <w:noProof/>
        </w:rPr>
        <w:drawing>
          <wp:anchor distT="0" distB="0" distL="114300" distR="114300" simplePos="0" relativeHeight="251815936" behindDoc="0" locked="0" layoutInCell="1" allowOverlap="1">
            <wp:simplePos x="0" y="0"/>
            <wp:positionH relativeFrom="column">
              <wp:posOffset>-204395</wp:posOffset>
            </wp:positionH>
            <wp:positionV relativeFrom="paragraph">
              <wp:posOffset>3810</wp:posOffset>
            </wp:positionV>
            <wp:extent cx="5688965" cy="4879340"/>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18-05-25 a las 16.42.4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88965" cy="4879340"/>
                    </a:xfrm>
                    <a:prstGeom prst="rect">
                      <a:avLst/>
                    </a:prstGeom>
                  </pic:spPr>
                </pic:pic>
              </a:graphicData>
            </a:graphic>
            <wp14:sizeRelH relativeFrom="page">
              <wp14:pctWidth>0</wp14:pctWidth>
            </wp14:sizeRelH>
            <wp14:sizeRelV relativeFrom="page">
              <wp14:pctHeight>0</wp14:pctHeight>
            </wp14:sizeRelV>
          </wp:anchor>
        </w:drawing>
      </w:r>
    </w:p>
    <w:p w:rsidR="00204462" w:rsidRDefault="004306D8" w:rsidP="001772E2">
      <w:r>
        <w:t>Al pulsar sobre la creación de una máquina virtual aparecerá e</w:t>
      </w:r>
      <w:r w:rsidR="00204462">
        <w:t>sta ventana. Solo deberemos arra</w:t>
      </w:r>
      <w:r>
        <w:t xml:space="preserve">strar </w:t>
      </w:r>
      <w:r w:rsidR="00204462">
        <w:t>el archivo ISO descargado anteriormente sobre la zona indicada.</w:t>
      </w:r>
    </w:p>
    <w:p w:rsidR="00CE4742" w:rsidRDefault="00204462" w:rsidP="00CE4742">
      <w:pPr>
        <w:keepNext/>
      </w:pPr>
      <w:r>
        <w:rPr>
          <w:noProof/>
        </w:rPr>
        <w:drawing>
          <wp:inline distT="0" distB="0" distL="0" distR="0">
            <wp:extent cx="5118810" cy="1048445"/>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18-05-25 a las 16.52.52.png"/>
                    <pic:cNvPicPr/>
                  </pic:nvPicPr>
                  <pic:blipFill>
                    <a:blip r:embed="rId95">
                      <a:extLst>
                        <a:ext uri="{28A0092B-C50C-407E-A947-70E740481C1C}">
                          <a14:useLocalDpi xmlns:a14="http://schemas.microsoft.com/office/drawing/2010/main" val="0"/>
                        </a:ext>
                      </a:extLst>
                    </a:blip>
                    <a:stretch>
                      <a:fillRect/>
                    </a:stretch>
                  </pic:blipFill>
                  <pic:spPr>
                    <a:xfrm>
                      <a:off x="0" y="0"/>
                      <a:ext cx="5158447" cy="1056563"/>
                    </a:xfrm>
                    <a:prstGeom prst="rect">
                      <a:avLst/>
                    </a:prstGeom>
                  </pic:spPr>
                </pic:pic>
              </a:graphicData>
            </a:graphic>
          </wp:inline>
        </w:drawing>
      </w:r>
    </w:p>
    <w:p w:rsidR="00204462" w:rsidRDefault="00CE4742" w:rsidP="00CE4742">
      <w:pPr>
        <w:pStyle w:val="Descripcin"/>
        <w:jc w:val="center"/>
      </w:pPr>
      <w:r w:rsidRPr="00CE4742">
        <w:rPr>
          <w:b/>
          <w:i w:val="0"/>
          <w:color w:val="4DA4D8" w:themeColor="accent3" w:themeTint="99"/>
        </w:rPr>
        <w:fldChar w:fldCharType="begin"/>
      </w:r>
      <w:r w:rsidRPr="00CE4742">
        <w:rPr>
          <w:b/>
          <w:i w:val="0"/>
          <w:color w:val="4DA4D8" w:themeColor="accent3" w:themeTint="99"/>
        </w:rPr>
        <w:instrText xml:space="preserve"> SEQ Ilustración \* ARABIC </w:instrText>
      </w:r>
      <w:r w:rsidRPr="00CE4742">
        <w:rPr>
          <w:b/>
          <w:i w:val="0"/>
          <w:color w:val="4DA4D8" w:themeColor="accent3" w:themeTint="99"/>
        </w:rPr>
        <w:fldChar w:fldCharType="separate"/>
      </w:r>
      <w:bookmarkStart w:id="80" w:name="_Toc515646349"/>
      <w:r w:rsidR="00B31140">
        <w:rPr>
          <w:b/>
          <w:i w:val="0"/>
          <w:noProof/>
          <w:color w:val="4DA4D8" w:themeColor="accent3" w:themeTint="99"/>
        </w:rPr>
        <w:t>25</w:t>
      </w:r>
      <w:r w:rsidRPr="00CE4742">
        <w:rPr>
          <w:b/>
          <w:i w:val="0"/>
          <w:color w:val="4DA4D8" w:themeColor="accent3" w:themeTint="99"/>
        </w:rPr>
        <w:fldChar w:fldCharType="end"/>
      </w:r>
      <w:r w:rsidRPr="0065586F">
        <w:t>-Zona de arrastrar el archivo ISO. Fuente: propia</w:t>
      </w:r>
      <w:bookmarkEnd w:id="80"/>
    </w:p>
    <w:p w:rsidR="004306D8" w:rsidRDefault="004306D8" w:rsidP="001772E2">
      <w:pPr>
        <w:pStyle w:val="Descripcin"/>
        <w:jc w:val="center"/>
      </w:pPr>
    </w:p>
    <w:p w:rsidR="00D967DA" w:rsidRPr="00D967DA" w:rsidRDefault="00D967DA" w:rsidP="001772E2">
      <w:r>
        <w:t>A continuación deberemos dar nombre a la máquina virtual e insertar un nombre de usuario y contraseña. Una vez insertados los datos bastará pulsar “Finalizar” para crear la máquina virtual.</w:t>
      </w:r>
    </w:p>
    <w:p w:rsidR="006C27E6" w:rsidRDefault="006F6868" w:rsidP="00E26C16">
      <w:pPr>
        <w:pStyle w:val="Descripcin"/>
        <w:jc w:val="center"/>
      </w:pPr>
      <w:r>
        <w:rPr>
          <w:noProof/>
        </w:rPr>
        <w:lastRenderedPageBreak/>
        <mc:AlternateContent>
          <mc:Choice Requires="wps">
            <w:drawing>
              <wp:anchor distT="0" distB="0" distL="114300" distR="114300" simplePos="0" relativeHeight="251889664" behindDoc="0" locked="0" layoutInCell="1" allowOverlap="1" wp14:anchorId="79472944" wp14:editId="3A06FF0E">
                <wp:simplePos x="0" y="0"/>
                <wp:positionH relativeFrom="column">
                  <wp:posOffset>156845</wp:posOffset>
                </wp:positionH>
                <wp:positionV relativeFrom="paragraph">
                  <wp:posOffset>3918585</wp:posOffset>
                </wp:positionV>
                <wp:extent cx="4808220" cy="635"/>
                <wp:effectExtent l="0" t="0" r="5080" b="12065"/>
                <wp:wrapTopAndBottom/>
                <wp:docPr id="149" name="Cuadro de texto 149"/>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wps:spPr>
                      <wps:txbx>
                        <w:txbxContent>
                          <w:p w:rsidR="005A4674" w:rsidRPr="004F0446" w:rsidRDefault="005A4674" w:rsidP="006F6868">
                            <w:pPr>
                              <w:pStyle w:val="Descripcin"/>
                              <w:jc w:val="center"/>
                              <w:rPr>
                                <w:noProof/>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81" w:name="_Toc515646350"/>
                            <w:r>
                              <w:rPr>
                                <w:b/>
                                <w:i w:val="0"/>
                                <w:noProof/>
                                <w:color w:val="4DA4D8" w:themeColor="accent3" w:themeTint="99"/>
                              </w:rPr>
                              <w:t>26</w:t>
                            </w:r>
                            <w:r w:rsidRPr="006F6868">
                              <w:rPr>
                                <w:b/>
                                <w:i w:val="0"/>
                                <w:noProof/>
                                <w:color w:val="4DA4D8" w:themeColor="accent3" w:themeTint="99"/>
                              </w:rPr>
                              <w:fldChar w:fldCharType="end"/>
                            </w:r>
                            <w:r w:rsidRPr="0000576F">
                              <w:t>-Datos de sesión de la máquina virtual. Fuente: propia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72944" id="Cuadro de texto 149" o:spid="_x0000_s1046" type="#_x0000_t202" style="position:absolute;left:0;text-align:left;margin-left:12.35pt;margin-top:308.55pt;width:378.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" stroked="f">
                <v:textbox style="mso-fit-shape-to-text:t" inset="0,0,0,0">
                  <w:txbxContent>
                    <w:p w:rsidR="005A4674" w:rsidRPr="004F0446" w:rsidRDefault="005A4674" w:rsidP="006F6868">
                      <w:pPr>
                        <w:pStyle w:val="Descripcin"/>
                        <w:jc w:val="center"/>
                        <w:rPr>
                          <w:noProof/>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18" w:name="_Toc515646350"/>
                      <w:r>
                        <w:rPr>
                          <w:b/>
                          <w:i w:val="0"/>
                          <w:noProof/>
                          <w:color w:val="4DA4D8" w:themeColor="accent3" w:themeTint="99"/>
                        </w:rPr>
                        <w:t>26</w:t>
                      </w:r>
                      <w:r w:rsidRPr="006F6868">
                        <w:rPr>
                          <w:b/>
                          <w:i w:val="0"/>
                          <w:noProof/>
                          <w:color w:val="4DA4D8" w:themeColor="accent3" w:themeTint="99"/>
                        </w:rPr>
                        <w:fldChar w:fldCharType="end"/>
                      </w:r>
                      <w:r w:rsidRPr="0000576F">
                        <w:t>-Datos de sesión de la máquina virtual. Fuente: propia</w:t>
                      </w:r>
                      <w:bookmarkEnd w:id="118"/>
                    </w:p>
                  </w:txbxContent>
                </v:textbox>
                <w10:wrap type="topAndBottom"/>
              </v:shape>
            </w:pict>
          </mc:Fallback>
        </mc:AlternateContent>
      </w:r>
      <w:r>
        <w:rPr>
          <w:noProof/>
        </w:rPr>
        <mc:AlternateContent>
          <mc:Choice Requires="wps">
            <w:drawing>
              <wp:anchor distT="0" distB="0" distL="114300" distR="114300" simplePos="0" relativeHeight="251891712" behindDoc="0" locked="0" layoutInCell="1" allowOverlap="1" wp14:anchorId="261ED7BF" wp14:editId="0847755C">
                <wp:simplePos x="0" y="0"/>
                <wp:positionH relativeFrom="column">
                  <wp:posOffset>242570</wp:posOffset>
                </wp:positionH>
                <wp:positionV relativeFrom="paragraph">
                  <wp:posOffset>8419465</wp:posOffset>
                </wp:positionV>
                <wp:extent cx="4636135" cy="635"/>
                <wp:effectExtent l="0" t="0" r="0" b="12065"/>
                <wp:wrapTopAndBottom/>
                <wp:docPr id="153" name="Cuadro de texto 153"/>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rsidR="005A4674" w:rsidRPr="000E67D7" w:rsidRDefault="005A4674" w:rsidP="006F6868">
                            <w:pPr>
                              <w:pStyle w:val="Descripcin"/>
                              <w:jc w:val="center"/>
                              <w:rPr>
                                <w:noProof/>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82" w:name="_Toc515646351"/>
                            <w:r>
                              <w:rPr>
                                <w:b/>
                                <w:i w:val="0"/>
                                <w:noProof/>
                                <w:color w:val="4DA4D8" w:themeColor="accent3" w:themeTint="99"/>
                              </w:rPr>
                              <w:t>27</w:t>
                            </w:r>
                            <w:r w:rsidRPr="006F6868">
                              <w:rPr>
                                <w:b/>
                                <w:i w:val="0"/>
                                <w:noProof/>
                                <w:color w:val="4DA4D8" w:themeColor="accent3" w:themeTint="99"/>
                              </w:rPr>
                              <w:fldChar w:fldCharType="end"/>
                            </w:r>
                            <w:r>
                              <w:t>-Finalización de creación de la máquina virtual. Fuente: propia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ED7BF" id="Cuadro de texto 153" o:spid="_x0000_s1047" type="#_x0000_t202" style="position:absolute;left:0;text-align:left;margin-left:19.1pt;margin-top:662.95pt;width:365.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" stroked="f">
                <v:textbox style="mso-fit-shape-to-text:t" inset="0,0,0,0">
                  <w:txbxContent>
                    <w:p w:rsidR="005A4674" w:rsidRPr="000E67D7" w:rsidRDefault="005A4674" w:rsidP="006F6868">
                      <w:pPr>
                        <w:pStyle w:val="Descripcin"/>
                        <w:jc w:val="center"/>
                        <w:rPr>
                          <w:noProof/>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0" w:name="_Toc515646351"/>
                      <w:r>
                        <w:rPr>
                          <w:b/>
                          <w:i w:val="0"/>
                          <w:noProof/>
                          <w:color w:val="4DA4D8" w:themeColor="accent3" w:themeTint="99"/>
                        </w:rPr>
                        <w:t>27</w:t>
                      </w:r>
                      <w:r w:rsidRPr="006F6868">
                        <w:rPr>
                          <w:b/>
                          <w:i w:val="0"/>
                          <w:noProof/>
                          <w:color w:val="4DA4D8" w:themeColor="accent3" w:themeTint="99"/>
                        </w:rPr>
                        <w:fldChar w:fldCharType="end"/>
                      </w:r>
                      <w:r>
                        <w:t>-Finalización de creación de la máquina virtual. Fuente: propia</w:t>
                      </w:r>
                      <w:bookmarkEnd w:id="120"/>
                    </w:p>
                  </w:txbxContent>
                </v:textbox>
                <w10:wrap type="topAndBottom"/>
              </v:shape>
            </w:pict>
          </mc:Fallback>
        </mc:AlternateContent>
      </w:r>
      <w:r w:rsidR="00E26C16">
        <w:rPr>
          <w:noProof/>
        </w:rPr>
        <w:drawing>
          <wp:anchor distT="0" distB="0" distL="114300" distR="114300" simplePos="0" relativeHeight="251709440" behindDoc="0" locked="0" layoutInCell="1" allowOverlap="1">
            <wp:simplePos x="0" y="0"/>
            <wp:positionH relativeFrom="column">
              <wp:posOffset>242570</wp:posOffset>
            </wp:positionH>
            <wp:positionV relativeFrom="paragraph">
              <wp:posOffset>4392930</wp:posOffset>
            </wp:positionV>
            <wp:extent cx="4636135" cy="3969385"/>
            <wp:effectExtent l="0" t="0" r="0" b="571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18-05-25 a las 16.43.45.png"/>
                    <pic:cNvPicPr/>
                  </pic:nvPicPr>
                  <pic:blipFill rotWithShape="1">
                    <a:blip r:embed="rId96" cstate="print">
                      <a:extLst>
                        <a:ext uri="{28A0092B-C50C-407E-A947-70E740481C1C}">
                          <a14:useLocalDpi xmlns:a14="http://schemas.microsoft.com/office/drawing/2010/main" val="0"/>
                        </a:ext>
                      </a:extLst>
                    </a:blip>
                    <a:srcRect l="1798" r="1403" b="3380"/>
                    <a:stretch/>
                  </pic:blipFill>
                  <pic:spPr bwMode="auto">
                    <a:xfrm>
                      <a:off x="0" y="0"/>
                      <a:ext cx="4636135" cy="3969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7DA">
        <w:rPr>
          <w:noProof/>
        </w:rPr>
        <w:drawing>
          <wp:anchor distT="0" distB="0" distL="114300" distR="114300" simplePos="0" relativeHeight="251816960" behindDoc="0" locked="0" layoutInCell="1" allowOverlap="1">
            <wp:simplePos x="0" y="0"/>
            <wp:positionH relativeFrom="column">
              <wp:posOffset>156845</wp:posOffset>
            </wp:positionH>
            <wp:positionV relativeFrom="paragraph">
              <wp:posOffset>3810</wp:posOffset>
            </wp:positionV>
            <wp:extent cx="4808678" cy="4124331"/>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18-05-25 a las 16.43.4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08678" cy="4124331"/>
                    </a:xfrm>
                    <a:prstGeom prst="rect">
                      <a:avLst/>
                    </a:prstGeom>
                  </pic:spPr>
                </pic:pic>
              </a:graphicData>
            </a:graphic>
            <wp14:sizeRelH relativeFrom="page">
              <wp14:pctWidth>0</wp14:pctWidth>
            </wp14:sizeRelH>
            <wp14:sizeRelV relativeFrom="page">
              <wp14:pctHeight>0</wp14:pctHeight>
            </wp14:sizeRelV>
          </wp:anchor>
        </w:drawing>
      </w:r>
    </w:p>
    <w:p w:rsidR="00D967DA" w:rsidRDefault="00D967DA" w:rsidP="001772E2"/>
    <w:p w:rsidR="00C10A79" w:rsidRDefault="00E26C16" w:rsidP="001772E2">
      <w:pPr>
        <w:jc w:val="left"/>
      </w:pPr>
      <w:r>
        <w:rPr>
          <w:noProof/>
        </w:rPr>
        <w:lastRenderedPageBreak/>
        <mc:AlternateContent>
          <mc:Choice Requires="wps">
            <w:drawing>
              <wp:anchor distT="0" distB="0" distL="114300" distR="114300" simplePos="0" relativeHeight="251819008" behindDoc="0" locked="0" layoutInCell="1" allowOverlap="1">
                <wp:simplePos x="0" y="0"/>
                <wp:positionH relativeFrom="column">
                  <wp:posOffset>2816038</wp:posOffset>
                </wp:positionH>
                <wp:positionV relativeFrom="paragraph">
                  <wp:posOffset>455481</wp:posOffset>
                </wp:positionV>
                <wp:extent cx="387276" cy="410060"/>
                <wp:effectExtent l="25400" t="12700" r="32385" b="34925"/>
                <wp:wrapNone/>
                <wp:docPr id="75" name="Conector recto de flecha 75"/>
                <wp:cNvGraphicFramePr/>
                <a:graphic xmlns:a="http://schemas.openxmlformats.org/drawingml/2006/main">
                  <a:graphicData uri="http://schemas.microsoft.com/office/word/2010/wordprocessingShape">
                    <wps:wsp>
                      <wps:cNvCnPr/>
                      <wps:spPr>
                        <a:xfrm flipH="1">
                          <a:off x="0" y="0"/>
                          <a:ext cx="387276" cy="410060"/>
                        </a:xfrm>
                        <a:prstGeom prst="straightConnector1">
                          <a:avLst/>
                        </a:prstGeom>
                        <a:ln w="38100">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CD588" id="Conector recto de flecha 75" o:spid="_x0000_s1026" type="#_x0000_t32" style="position:absolute;margin-left:221.75pt;margin-top:35.85pt;width:30.5pt;height:32.3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" strokecolor="red" strokeweight="3pt">
                <v:stroke endarrow="block" joinstyle="miter"/>
              </v:shape>
            </w:pict>
          </mc:Fallback>
        </mc:AlternateContent>
      </w:r>
      <w:r w:rsidR="0019777A">
        <w:t xml:space="preserve">Para finalizar con la correcta configuración de la máquina, deberemos </w:t>
      </w:r>
      <w:r w:rsidR="00C10A79">
        <w:t>darle conexión de red en bridge.</w:t>
      </w:r>
    </w:p>
    <w:p w:rsidR="00E26C16" w:rsidRDefault="006F6868" w:rsidP="001772E2">
      <w:pPr>
        <w:jc w:val="left"/>
      </w:pPr>
      <w:r>
        <w:rPr>
          <w:noProof/>
        </w:rPr>
        <mc:AlternateContent>
          <mc:Choice Requires="wps">
            <w:drawing>
              <wp:anchor distT="0" distB="0" distL="114300" distR="114300" simplePos="0" relativeHeight="251893760" behindDoc="0" locked="0" layoutInCell="1" allowOverlap="1" wp14:anchorId="4CE25179" wp14:editId="215C6E45">
                <wp:simplePos x="0" y="0"/>
                <wp:positionH relativeFrom="column">
                  <wp:posOffset>984469</wp:posOffset>
                </wp:positionH>
                <wp:positionV relativeFrom="paragraph">
                  <wp:posOffset>835660</wp:posOffset>
                </wp:positionV>
                <wp:extent cx="2630170"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rsidR="005A4674" w:rsidRPr="002715F2" w:rsidRDefault="005A4674"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83" w:name="_Toc515646352"/>
                            <w:r>
                              <w:rPr>
                                <w:b/>
                                <w:i w:val="0"/>
                                <w:noProof/>
                                <w:color w:val="4DA4D8" w:themeColor="accent3" w:themeTint="99"/>
                              </w:rPr>
                              <w:t>28</w:t>
                            </w:r>
                            <w:r w:rsidRPr="006F6868">
                              <w:rPr>
                                <w:b/>
                                <w:i w:val="0"/>
                                <w:noProof/>
                                <w:color w:val="4DA4D8" w:themeColor="accent3" w:themeTint="99"/>
                              </w:rPr>
                              <w:fldChar w:fldCharType="end"/>
                            </w:r>
                            <w:r w:rsidRPr="00FB3A79">
                              <w:t>-Edición de configuración hardware. Fuente: propia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E25179" id="Cuadro de texto 159" o:spid="_x0000_s1048" type="#_x0000_t202" style="position:absolute;margin-left:77.5pt;margin-top:65.8pt;width:207.1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" stroked="f">
                <v:textbox style="mso-fit-shape-to-text:t" inset="0,0,0,0">
                  <w:txbxContent>
                    <w:p w:rsidR="005A4674" w:rsidRPr="002715F2" w:rsidRDefault="005A4674"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2" w:name="_Toc515646352"/>
                      <w:r>
                        <w:rPr>
                          <w:b/>
                          <w:i w:val="0"/>
                          <w:noProof/>
                          <w:color w:val="4DA4D8" w:themeColor="accent3" w:themeTint="99"/>
                        </w:rPr>
                        <w:t>28</w:t>
                      </w:r>
                      <w:r w:rsidRPr="006F6868">
                        <w:rPr>
                          <w:b/>
                          <w:i w:val="0"/>
                          <w:noProof/>
                          <w:color w:val="4DA4D8" w:themeColor="accent3" w:themeTint="99"/>
                        </w:rPr>
                        <w:fldChar w:fldCharType="end"/>
                      </w:r>
                      <w:r w:rsidRPr="00FB3A79">
                        <w:t>-Edición de configuración hardware. Fuente: propia</w:t>
                      </w:r>
                      <w:bookmarkEnd w:id="122"/>
                    </w:p>
                  </w:txbxContent>
                </v:textbox>
                <w10:wrap type="topAndBottom"/>
              </v:shape>
            </w:pict>
          </mc:Fallback>
        </mc:AlternateContent>
      </w:r>
      <w:r w:rsidR="00E26C16">
        <w:rPr>
          <w:noProof/>
        </w:rPr>
        <w:drawing>
          <wp:anchor distT="0" distB="0" distL="114300" distR="114300" simplePos="0" relativeHeight="251817984" behindDoc="0" locked="0" layoutInCell="1" allowOverlap="1">
            <wp:simplePos x="0" y="0"/>
            <wp:positionH relativeFrom="column">
              <wp:posOffset>1511300</wp:posOffset>
            </wp:positionH>
            <wp:positionV relativeFrom="paragraph">
              <wp:posOffset>307340</wp:posOffset>
            </wp:positionV>
            <wp:extent cx="1511300" cy="46990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18-05-25 a las 17.01.21.png"/>
                    <pic:cNvPicPr/>
                  </pic:nvPicPr>
                  <pic:blipFill>
                    <a:blip r:embed="rId98">
                      <a:extLst>
                        <a:ext uri="{28A0092B-C50C-407E-A947-70E740481C1C}">
                          <a14:useLocalDpi xmlns:a14="http://schemas.microsoft.com/office/drawing/2010/main" val="0"/>
                        </a:ext>
                      </a:extLst>
                    </a:blip>
                    <a:stretch>
                      <a:fillRect/>
                    </a:stretch>
                  </pic:blipFill>
                  <pic:spPr>
                    <a:xfrm>
                      <a:off x="0" y="0"/>
                      <a:ext cx="1511300" cy="469900"/>
                    </a:xfrm>
                    <a:prstGeom prst="rect">
                      <a:avLst/>
                    </a:prstGeom>
                  </pic:spPr>
                </pic:pic>
              </a:graphicData>
            </a:graphic>
            <wp14:sizeRelH relativeFrom="page">
              <wp14:pctWidth>0</wp14:pctWidth>
            </wp14:sizeRelH>
            <wp14:sizeRelV relativeFrom="page">
              <wp14:pctHeight>0</wp14:pctHeight>
            </wp14:sizeRelV>
          </wp:anchor>
        </w:drawing>
      </w:r>
    </w:p>
    <w:p w:rsidR="00C10A79" w:rsidRDefault="00C10A79" w:rsidP="001772E2">
      <w:pPr>
        <w:keepNext/>
        <w:jc w:val="left"/>
      </w:pPr>
    </w:p>
    <w:p w:rsidR="00C10A79" w:rsidRDefault="00C10A79" w:rsidP="006F6868">
      <w:pPr>
        <w:pStyle w:val="Descripcin"/>
      </w:pPr>
    </w:p>
    <w:p w:rsidR="00D967DA" w:rsidRDefault="00C10A79" w:rsidP="001772E2">
      <w:pPr>
        <w:jc w:val="left"/>
      </w:pPr>
      <w:r>
        <w:t>Para ello pulsaremos la opción señalada “Edición de configuración hardware”</w:t>
      </w:r>
      <w:r w:rsidR="0094018C">
        <w:t>, posteriormente en la sección de “Dispositivos extraíbles” seleccionaremos la opción “Adaptador de red” en donde escogeremos la opción “Detección automática” de “conexión en modo bridge”.</w:t>
      </w:r>
    </w:p>
    <w:p w:rsidR="0094018C" w:rsidRDefault="0094018C" w:rsidP="001772E2">
      <w:pPr>
        <w:tabs>
          <w:tab w:val="left" w:pos="1308"/>
        </w:tabs>
        <w:jc w:val="left"/>
      </w:pPr>
      <w:r>
        <w:tab/>
      </w:r>
    </w:p>
    <w:p w:rsidR="0094018C" w:rsidRDefault="006C69E1" w:rsidP="001772E2">
      <w:pPr>
        <w:tabs>
          <w:tab w:val="left" w:pos="1308"/>
        </w:tabs>
        <w:jc w:val="left"/>
      </w:pPr>
      <w:r>
        <w:t>Tras hacer estos pasos ya podemos acceder a nuestra m</w:t>
      </w:r>
      <w:r w:rsidR="00104BD8">
        <w:t>áquina Ubuntu. Tras seguir los pasos guiados de configuración del sistema operativo propios de Ubuntu accederemos a la terminal para proceder a instalar wireshark.</w:t>
      </w:r>
    </w:p>
    <w:p w:rsidR="00FB20C8" w:rsidRDefault="006F6868" w:rsidP="001772E2">
      <w:pPr>
        <w:tabs>
          <w:tab w:val="left" w:pos="1308"/>
        </w:tabs>
        <w:jc w:val="left"/>
      </w:pPr>
      <w:r>
        <w:rPr>
          <w:noProof/>
        </w:rPr>
        <mc:AlternateContent>
          <mc:Choice Requires="wps">
            <w:drawing>
              <wp:anchor distT="0" distB="0" distL="114300" distR="114300" simplePos="0" relativeHeight="251895808" behindDoc="0" locked="0" layoutInCell="1" allowOverlap="1" wp14:anchorId="2592023A" wp14:editId="6D6C2A15">
                <wp:simplePos x="0" y="0"/>
                <wp:positionH relativeFrom="column">
                  <wp:posOffset>147955</wp:posOffset>
                </wp:positionH>
                <wp:positionV relativeFrom="paragraph">
                  <wp:posOffset>3562985</wp:posOffset>
                </wp:positionV>
                <wp:extent cx="4546600" cy="635"/>
                <wp:effectExtent l="0" t="0" r="0" b="12065"/>
                <wp:wrapNone/>
                <wp:docPr id="166" name="Cuadro de texto 166"/>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rsidR="005A4674" w:rsidRPr="004362ED" w:rsidRDefault="005A4674"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84" w:name="_Toc515646353"/>
                            <w:r>
                              <w:rPr>
                                <w:b/>
                                <w:i w:val="0"/>
                                <w:noProof/>
                                <w:color w:val="4DA4D8" w:themeColor="accent3" w:themeTint="99"/>
                              </w:rPr>
                              <w:t>29</w:t>
                            </w:r>
                            <w:r w:rsidRPr="006F6868">
                              <w:rPr>
                                <w:b/>
                                <w:i w:val="0"/>
                                <w:noProof/>
                                <w:color w:val="4DA4D8" w:themeColor="accent3" w:themeTint="99"/>
                              </w:rPr>
                              <w:fldChar w:fldCharType="end"/>
                            </w:r>
                            <w:r w:rsidRPr="007E2195">
                              <w:t>-Adaptador de red. Fuente: propia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2023A" id="Cuadro de texto 166" o:spid="_x0000_s1049" type="#_x0000_t202" style="position:absolute;margin-left:11.65pt;margin-top:280.55pt;width:358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" stroked="f">
                <v:textbox style="mso-fit-shape-to-text:t" inset="0,0,0,0">
                  <w:txbxContent>
                    <w:p w:rsidR="005A4674" w:rsidRPr="004362ED" w:rsidRDefault="005A4674"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4" w:name="_Toc515646353"/>
                      <w:r>
                        <w:rPr>
                          <w:b/>
                          <w:i w:val="0"/>
                          <w:noProof/>
                          <w:color w:val="4DA4D8" w:themeColor="accent3" w:themeTint="99"/>
                        </w:rPr>
                        <w:t>29</w:t>
                      </w:r>
                      <w:r w:rsidRPr="006F6868">
                        <w:rPr>
                          <w:b/>
                          <w:i w:val="0"/>
                          <w:noProof/>
                          <w:color w:val="4DA4D8" w:themeColor="accent3" w:themeTint="99"/>
                        </w:rPr>
                        <w:fldChar w:fldCharType="end"/>
                      </w:r>
                      <w:r w:rsidRPr="007E2195">
                        <w:t>-Adaptador de red. Fuente: propia</w:t>
                      </w:r>
                      <w:bookmarkEnd w:id="124"/>
                    </w:p>
                  </w:txbxContent>
                </v:textbox>
              </v:shape>
            </w:pict>
          </mc:Fallback>
        </mc:AlternateContent>
      </w:r>
      <w:r w:rsidR="00FB20C8">
        <w:rPr>
          <w:noProof/>
        </w:rPr>
        <mc:AlternateContent>
          <mc:Choice Requires="wpg">
            <w:drawing>
              <wp:anchor distT="0" distB="0" distL="114300" distR="114300" simplePos="0" relativeHeight="251715584" behindDoc="0" locked="0" layoutInCell="1" allowOverlap="1">
                <wp:simplePos x="0" y="0"/>
                <wp:positionH relativeFrom="column">
                  <wp:posOffset>147955</wp:posOffset>
                </wp:positionH>
                <wp:positionV relativeFrom="paragraph">
                  <wp:posOffset>158750</wp:posOffset>
                </wp:positionV>
                <wp:extent cx="4546600" cy="3347085"/>
                <wp:effectExtent l="0" t="0" r="0" b="0"/>
                <wp:wrapNone/>
                <wp:docPr id="30" name="Grupo 30"/>
                <wp:cNvGraphicFramePr/>
                <a:graphic xmlns:a="http://schemas.openxmlformats.org/drawingml/2006/main">
                  <a:graphicData uri="http://schemas.microsoft.com/office/word/2010/wordprocessingGroup">
                    <wpg:wgp>
                      <wpg:cNvGrpSpPr/>
                      <wpg:grpSpPr>
                        <a:xfrm>
                          <a:off x="0" y="0"/>
                          <a:ext cx="4546600" cy="3347085"/>
                          <a:chOff x="0" y="0"/>
                          <a:chExt cx="4546600" cy="3347085"/>
                        </a:xfrm>
                      </wpg:grpSpPr>
                      <pic:pic xmlns:pic="http://schemas.openxmlformats.org/drawingml/2006/picture">
                        <pic:nvPicPr>
                          <pic:cNvPr id="76" name="Imagen 7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46600" cy="3347085"/>
                          </a:xfrm>
                          <a:prstGeom prst="rect">
                            <a:avLst/>
                          </a:prstGeom>
                        </pic:spPr>
                      </pic:pic>
                      <wps:wsp>
                        <wps:cNvPr id="77" name="Rectángulo 77"/>
                        <wps:cNvSpPr/>
                        <wps:spPr>
                          <a:xfrm>
                            <a:off x="344245" y="1161826"/>
                            <a:ext cx="623944" cy="570156"/>
                          </a:xfrm>
                          <a:prstGeom prst="rect">
                            <a:avLst/>
                          </a:prstGeom>
                          <a:noFill/>
                          <a:ln w="603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06EAE5" id="Grupo 30" o:spid="_x0000_s1026" style="position:absolute;margin-left:11.65pt;margin-top:12.5pt;width:358pt;height:263.55pt;z-index:251715584" coordsize="45466,334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">
                <v:shape id="Imagen 76" o:spid="_x0000_s1027" type="#_x0000_t75" style="position:absolute;width:45466;height:33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">
                  <v:imagedata r:id="rId100" o:title=""/>
                </v:shape>
                <v:rect id="Rectángulo 77" o:spid="_x0000_s1028" style="position:absolute;left:3442;top:11618;width:6239;height:57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" filled="f" strokecolor="red" strokeweight="4.75pt"/>
              </v:group>
            </w:pict>
          </mc:Fallback>
        </mc:AlternateContent>
      </w: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6F6868" w:rsidP="001772E2">
      <w:pPr>
        <w:tabs>
          <w:tab w:val="left" w:pos="1308"/>
        </w:tabs>
        <w:jc w:val="left"/>
      </w:pPr>
      <w:r>
        <w:rPr>
          <w:noProof/>
        </w:rPr>
        <w:lastRenderedPageBreak/>
        <mc:AlternateContent>
          <mc:Choice Requires="wps">
            <w:drawing>
              <wp:anchor distT="0" distB="0" distL="114300" distR="114300" simplePos="0" relativeHeight="251897856" behindDoc="0" locked="0" layoutInCell="1" allowOverlap="1" wp14:anchorId="07745C33" wp14:editId="1601D131">
                <wp:simplePos x="0" y="0"/>
                <wp:positionH relativeFrom="column">
                  <wp:posOffset>795655</wp:posOffset>
                </wp:positionH>
                <wp:positionV relativeFrom="paragraph">
                  <wp:posOffset>2903855</wp:posOffset>
                </wp:positionV>
                <wp:extent cx="3514725" cy="635"/>
                <wp:effectExtent l="0" t="0" r="3175" b="12065"/>
                <wp:wrapTopAndBottom/>
                <wp:docPr id="173" name="Cuadro de texto 173"/>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5A4674" w:rsidRPr="00171CB4" w:rsidRDefault="005A4674"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85" w:name="_Toc515646354"/>
                            <w:r>
                              <w:rPr>
                                <w:b/>
                                <w:i w:val="0"/>
                                <w:noProof/>
                                <w:color w:val="4DA4D8" w:themeColor="accent3" w:themeTint="99"/>
                              </w:rPr>
                              <w:t>30</w:t>
                            </w:r>
                            <w:r w:rsidRPr="006F6868">
                              <w:rPr>
                                <w:b/>
                                <w:i w:val="0"/>
                                <w:noProof/>
                                <w:color w:val="4DA4D8" w:themeColor="accent3" w:themeTint="99"/>
                              </w:rPr>
                              <w:fldChar w:fldCharType="end"/>
                            </w:r>
                            <w:r w:rsidRPr="004240A2">
                              <w:t>-Conexión bridge automática. Fuente: propia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45C33" id="Cuadro de texto 173" o:spid="_x0000_s1050" type="#_x0000_t202" style="position:absolute;margin-left:62.65pt;margin-top:228.65pt;width:276.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" stroked="f">
                <v:textbox style="mso-fit-shape-to-text:t" inset="0,0,0,0">
                  <w:txbxContent>
                    <w:p w:rsidR="005A4674" w:rsidRPr="00171CB4" w:rsidRDefault="005A4674"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6" w:name="_Toc515646354"/>
                      <w:r>
                        <w:rPr>
                          <w:b/>
                          <w:i w:val="0"/>
                          <w:noProof/>
                          <w:color w:val="4DA4D8" w:themeColor="accent3" w:themeTint="99"/>
                        </w:rPr>
                        <w:t>30</w:t>
                      </w:r>
                      <w:r w:rsidRPr="006F6868">
                        <w:rPr>
                          <w:b/>
                          <w:i w:val="0"/>
                          <w:noProof/>
                          <w:color w:val="4DA4D8" w:themeColor="accent3" w:themeTint="99"/>
                        </w:rPr>
                        <w:fldChar w:fldCharType="end"/>
                      </w:r>
                      <w:r w:rsidRPr="004240A2">
                        <w:t>-Conexión bridge automática. Fuente: propia</w:t>
                      </w:r>
                      <w:bookmarkEnd w:id="126"/>
                    </w:p>
                  </w:txbxContent>
                </v:textbox>
                <w10:wrap type="topAndBottom"/>
              </v:shape>
            </w:pict>
          </mc:Fallback>
        </mc:AlternateContent>
      </w:r>
      <w:r w:rsidR="00FB20C8">
        <w:rPr>
          <w:noProof/>
        </w:rPr>
        <w:drawing>
          <wp:anchor distT="0" distB="0" distL="114300" distR="114300" simplePos="0" relativeHeight="251722752" behindDoc="0" locked="0" layoutInCell="1" allowOverlap="1">
            <wp:simplePos x="0" y="0"/>
            <wp:positionH relativeFrom="column">
              <wp:posOffset>796029</wp:posOffset>
            </wp:positionH>
            <wp:positionV relativeFrom="paragraph">
              <wp:posOffset>226695</wp:posOffset>
            </wp:positionV>
            <wp:extent cx="3514725" cy="2620010"/>
            <wp:effectExtent l="0" t="0" r="317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18-05-25 a las 17.01.3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14725" cy="2620010"/>
                    </a:xfrm>
                    <a:prstGeom prst="rect">
                      <a:avLst/>
                    </a:prstGeom>
                  </pic:spPr>
                </pic:pic>
              </a:graphicData>
            </a:graphic>
            <wp14:sizeRelH relativeFrom="page">
              <wp14:pctWidth>0</wp14:pctWidth>
            </wp14:sizeRelH>
            <wp14:sizeRelV relativeFrom="page">
              <wp14:pctHeight>0</wp14:pctHeight>
            </wp14:sizeRelV>
          </wp:anchor>
        </w:drawing>
      </w:r>
    </w:p>
    <w:p w:rsidR="00FB20C8" w:rsidRDefault="006F6868" w:rsidP="001772E2">
      <w:pPr>
        <w:tabs>
          <w:tab w:val="left" w:pos="1308"/>
        </w:tabs>
        <w:jc w:val="left"/>
      </w:pPr>
      <w:r>
        <w:rPr>
          <w:noProof/>
        </w:rPr>
        <mc:AlternateContent>
          <mc:Choice Requires="wps">
            <w:drawing>
              <wp:anchor distT="0" distB="0" distL="114300" distR="114300" simplePos="0" relativeHeight="251899904" behindDoc="0" locked="0" layoutInCell="1" allowOverlap="1" wp14:anchorId="02BFAF18" wp14:editId="0EACE232">
                <wp:simplePos x="0" y="0"/>
                <wp:positionH relativeFrom="column">
                  <wp:posOffset>-4445</wp:posOffset>
                </wp:positionH>
                <wp:positionV relativeFrom="paragraph">
                  <wp:posOffset>6535420</wp:posOffset>
                </wp:positionV>
                <wp:extent cx="5163820" cy="635"/>
                <wp:effectExtent l="0" t="0" r="5080" b="12065"/>
                <wp:wrapTopAndBottom/>
                <wp:docPr id="179" name="Cuadro de texto 179"/>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rsidR="005A4674" w:rsidRPr="00A71C51" w:rsidRDefault="005A4674"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86" w:name="_Toc515646355"/>
                            <w:r>
                              <w:rPr>
                                <w:b/>
                                <w:i w:val="0"/>
                                <w:noProof/>
                                <w:color w:val="4DA4D8" w:themeColor="accent3" w:themeTint="99"/>
                              </w:rPr>
                              <w:t>31</w:t>
                            </w:r>
                            <w:r w:rsidRPr="006F6868">
                              <w:rPr>
                                <w:b/>
                                <w:i w:val="0"/>
                                <w:noProof/>
                                <w:color w:val="4DA4D8" w:themeColor="accent3" w:themeTint="99"/>
                              </w:rPr>
                              <w:fldChar w:fldCharType="end"/>
                            </w:r>
                            <w:r w:rsidRPr="00753E13">
                              <w:t>-Acceso a termina Ubuntu. Fuente: propia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AF18" id="Cuadro de texto 179" o:spid="_x0000_s1051" type="#_x0000_t202" style="position:absolute;margin-left:-.35pt;margin-top:514.6pt;width:406.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" stroked="f">
                <v:textbox style="mso-fit-shape-to-text:t" inset="0,0,0,0">
                  <w:txbxContent>
                    <w:p w:rsidR="005A4674" w:rsidRPr="00A71C51" w:rsidRDefault="005A4674"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8" w:name="_Toc515646355"/>
                      <w:r>
                        <w:rPr>
                          <w:b/>
                          <w:i w:val="0"/>
                          <w:noProof/>
                          <w:color w:val="4DA4D8" w:themeColor="accent3" w:themeTint="99"/>
                        </w:rPr>
                        <w:t>31</w:t>
                      </w:r>
                      <w:r w:rsidRPr="006F6868">
                        <w:rPr>
                          <w:b/>
                          <w:i w:val="0"/>
                          <w:noProof/>
                          <w:color w:val="4DA4D8" w:themeColor="accent3" w:themeTint="99"/>
                        </w:rPr>
                        <w:fldChar w:fldCharType="end"/>
                      </w:r>
                      <w:r w:rsidRPr="00753E13">
                        <w:t>-Acceso a termina Ubuntu. Fuente: propia</w:t>
                      </w:r>
                      <w:bookmarkEnd w:id="128"/>
                    </w:p>
                  </w:txbxContent>
                </v:textbox>
                <w10:wrap type="topAndBottom"/>
              </v:shape>
            </w:pict>
          </mc:Fallback>
        </mc:AlternateContent>
      </w:r>
      <w:r w:rsidR="00FB20C8">
        <w:rPr>
          <w:noProof/>
        </w:rPr>
        <w:drawing>
          <wp:anchor distT="0" distB="0" distL="114300" distR="114300" simplePos="0" relativeHeight="251820032" behindDoc="0" locked="0" layoutInCell="1" allowOverlap="1">
            <wp:simplePos x="0" y="0"/>
            <wp:positionH relativeFrom="column">
              <wp:posOffset>-4445</wp:posOffset>
            </wp:positionH>
            <wp:positionV relativeFrom="paragraph">
              <wp:posOffset>3251200</wp:posOffset>
            </wp:positionV>
            <wp:extent cx="5163820" cy="3227070"/>
            <wp:effectExtent l="0" t="0" r="508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18-05-25 a las 17.19.4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63820" cy="3227070"/>
                    </a:xfrm>
                    <a:prstGeom prst="rect">
                      <a:avLst/>
                    </a:prstGeom>
                  </pic:spPr>
                </pic:pic>
              </a:graphicData>
            </a:graphic>
            <wp14:sizeRelH relativeFrom="page">
              <wp14:pctWidth>0</wp14:pctWidth>
            </wp14:sizeRelH>
            <wp14:sizeRelV relativeFrom="page">
              <wp14:pctHeight>0</wp14:pctHeight>
            </wp14:sizeRelV>
          </wp:anchor>
        </w:drawing>
      </w:r>
    </w:p>
    <w:p w:rsidR="00104BD8" w:rsidRDefault="00104BD8" w:rsidP="001772E2">
      <w:pPr>
        <w:keepNext/>
        <w:tabs>
          <w:tab w:val="left" w:pos="1308"/>
        </w:tabs>
        <w:jc w:val="left"/>
      </w:pPr>
    </w:p>
    <w:p w:rsidR="0094018C" w:rsidRDefault="0094018C" w:rsidP="001772E2">
      <w:pPr>
        <w:pStyle w:val="Descripcin"/>
        <w:jc w:val="center"/>
      </w:pPr>
    </w:p>
    <w:p w:rsidR="00104BD8" w:rsidRDefault="00104BD8" w:rsidP="001772E2">
      <w:pPr>
        <w:keepNext/>
        <w:tabs>
          <w:tab w:val="left" w:pos="1308"/>
        </w:tabs>
        <w:jc w:val="left"/>
      </w:pPr>
    </w:p>
    <w:p w:rsidR="006F6868" w:rsidRDefault="00104BD8" w:rsidP="006F6868">
      <w:pPr>
        <w:keepNext/>
        <w:tabs>
          <w:tab w:val="left" w:pos="1308"/>
        </w:tabs>
        <w:jc w:val="left"/>
      </w:pPr>
      <w:r>
        <w:t>Con el comando</w:t>
      </w:r>
      <w:r w:rsidR="00CD67DE">
        <w:t>-</w:t>
      </w:r>
      <w:r>
        <w:t xml:space="preserve"> </w:t>
      </w:r>
      <w:r w:rsidRPr="003110A7">
        <w:rPr>
          <w:b/>
          <w:i/>
        </w:rPr>
        <w:t>sudo</w:t>
      </w:r>
      <w:r w:rsidRPr="003110A7">
        <w:rPr>
          <w:b/>
        </w:rPr>
        <w:t xml:space="preserve"> </w:t>
      </w:r>
      <w:r w:rsidRPr="003110A7">
        <w:rPr>
          <w:b/>
          <w:i/>
        </w:rPr>
        <w:t>apt-get install wireshark</w:t>
      </w:r>
      <w:r>
        <w:rPr>
          <w:i/>
        </w:rPr>
        <w:t xml:space="preserve"> -</w:t>
      </w:r>
      <w:r>
        <w:t xml:space="preserve"> instalaremos Wireshark con éxito.</w:t>
      </w:r>
      <w:r w:rsidR="00E27176" w:rsidRPr="00E27176">
        <w:rPr>
          <w:noProof/>
        </w:rPr>
        <w:t xml:space="preserve"> </w:t>
      </w:r>
      <w:r w:rsidR="00E27176">
        <w:rPr>
          <w:noProof/>
        </w:rPr>
        <w:drawing>
          <wp:inline distT="0" distB="0" distL="0" distR="0" wp14:anchorId="1DFB0208" wp14:editId="4189C1CD">
            <wp:extent cx="5056094" cy="303738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18-05-25 a las 17.23.21.png"/>
                    <pic:cNvPicPr/>
                  </pic:nvPicPr>
                  <pic:blipFill>
                    <a:blip r:embed="rId103">
                      <a:extLst>
                        <a:ext uri="{28A0092B-C50C-407E-A947-70E740481C1C}">
                          <a14:useLocalDpi xmlns:a14="http://schemas.microsoft.com/office/drawing/2010/main" val="0"/>
                        </a:ext>
                      </a:extLst>
                    </a:blip>
                    <a:stretch>
                      <a:fillRect/>
                    </a:stretch>
                  </pic:blipFill>
                  <pic:spPr>
                    <a:xfrm>
                      <a:off x="0" y="0"/>
                      <a:ext cx="5062876" cy="3041455"/>
                    </a:xfrm>
                    <a:prstGeom prst="rect">
                      <a:avLst/>
                    </a:prstGeom>
                  </pic:spPr>
                </pic:pic>
              </a:graphicData>
            </a:graphic>
          </wp:inline>
        </w:drawing>
      </w:r>
    </w:p>
    <w:p w:rsidR="00104BD8" w:rsidRDefault="006F6868" w:rsidP="006F6868">
      <w:pPr>
        <w:pStyle w:val="Descripcin"/>
        <w:jc w:val="center"/>
      </w:pPr>
      <w:r w:rsidRPr="006F6868">
        <w:rPr>
          <w:b/>
          <w:color w:val="4DA4D8" w:themeColor="accent3" w:themeTint="99"/>
        </w:rPr>
        <w:fldChar w:fldCharType="begin"/>
      </w:r>
      <w:r w:rsidRPr="006F6868">
        <w:rPr>
          <w:b/>
          <w:color w:val="4DA4D8" w:themeColor="accent3" w:themeTint="99"/>
        </w:rPr>
        <w:instrText xml:space="preserve"> SEQ Ilustración \* ARABIC </w:instrText>
      </w:r>
      <w:r w:rsidRPr="006F6868">
        <w:rPr>
          <w:b/>
          <w:color w:val="4DA4D8" w:themeColor="accent3" w:themeTint="99"/>
        </w:rPr>
        <w:fldChar w:fldCharType="separate"/>
      </w:r>
      <w:bookmarkStart w:id="87" w:name="_Toc515646356"/>
      <w:r w:rsidR="00B31140">
        <w:rPr>
          <w:b/>
          <w:noProof/>
          <w:color w:val="4DA4D8" w:themeColor="accent3" w:themeTint="99"/>
        </w:rPr>
        <w:t>32</w:t>
      </w:r>
      <w:r w:rsidRPr="006F6868">
        <w:rPr>
          <w:b/>
          <w:color w:val="4DA4D8" w:themeColor="accent3" w:themeTint="99"/>
        </w:rPr>
        <w:fldChar w:fldCharType="end"/>
      </w:r>
      <w:r w:rsidRPr="00D61484">
        <w:t>-Instalación de Wireshark. Fuente: propia</w:t>
      </w:r>
      <w:bookmarkEnd w:id="87"/>
    </w:p>
    <w:p w:rsidR="00CD67DE" w:rsidRDefault="00CD67DE" w:rsidP="001772E2">
      <w:pPr>
        <w:tabs>
          <w:tab w:val="left" w:pos="1308"/>
        </w:tabs>
        <w:jc w:val="left"/>
      </w:pPr>
      <w:r>
        <w:t xml:space="preserve">A continuación procederemos a instalar el servidor web Apache. De la misma forma desde la terminal usaremos el comando- </w:t>
      </w:r>
      <w:r w:rsidR="00313F84" w:rsidRPr="003110A7">
        <w:rPr>
          <w:b/>
          <w:i/>
        </w:rPr>
        <w:t>sudo apt-get install</w:t>
      </w:r>
      <w:r w:rsidR="00313F84" w:rsidRPr="003110A7">
        <w:rPr>
          <w:b/>
        </w:rPr>
        <w:t xml:space="preserve"> apache2</w:t>
      </w:r>
      <w:r w:rsidR="00313F84">
        <w:t xml:space="preserve"> -</w:t>
      </w:r>
      <w:r>
        <w:t>en caso de que nos pida confirmación de instalación la aceptaremos pulsando “Y”</w:t>
      </w:r>
      <w:r w:rsidR="00313F84">
        <w:t>.</w:t>
      </w:r>
    </w:p>
    <w:p w:rsidR="006F6868" w:rsidRDefault="00313F84" w:rsidP="006F6868">
      <w:pPr>
        <w:keepNext/>
        <w:tabs>
          <w:tab w:val="left" w:pos="1308"/>
        </w:tabs>
        <w:jc w:val="left"/>
      </w:pPr>
      <w:r>
        <w:rPr>
          <w:noProof/>
        </w:rPr>
        <w:drawing>
          <wp:inline distT="0" distB="0" distL="0" distR="0">
            <wp:extent cx="5120640" cy="2816860"/>
            <wp:effectExtent l="0" t="0" r="0"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18-05-25 a las 17.28.04.png"/>
                    <pic:cNvPicPr/>
                  </pic:nvPicPr>
                  <pic:blipFill rotWithShape="1">
                    <a:blip r:embed="rId104" cstate="print">
                      <a:extLst>
                        <a:ext uri="{28A0092B-C50C-407E-A947-70E740481C1C}">
                          <a14:useLocalDpi xmlns:a14="http://schemas.microsoft.com/office/drawing/2010/main" val="0"/>
                        </a:ext>
                      </a:extLst>
                    </a:blip>
                    <a:srcRect r="9990"/>
                    <a:stretch/>
                  </pic:blipFill>
                  <pic:spPr bwMode="auto">
                    <a:xfrm>
                      <a:off x="0" y="0"/>
                      <a:ext cx="5120640" cy="2816860"/>
                    </a:xfrm>
                    <a:prstGeom prst="rect">
                      <a:avLst/>
                    </a:prstGeom>
                    <a:ln>
                      <a:noFill/>
                    </a:ln>
                    <a:extLst>
                      <a:ext uri="{53640926-AAD7-44D8-BBD7-CCE9431645EC}">
                        <a14:shadowObscured xmlns:a14="http://schemas.microsoft.com/office/drawing/2010/main"/>
                      </a:ext>
                    </a:extLst>
                  </pic:spPr>
                </pic:pic>
              </a:graphicData>
            </a:graphic>
          </wp:inline>
        </w:drawing>
      </w:r>
    </w:p>
    <w:p w:rsidR="00313F84" w:rsidRDefault="006F6868" w:rsidP="006F6868">
      <w:pPr>
        <w:pStyle w:val="Descripcin"/>
        <w:jc w:val="center"/>
      </w:pPr>
      <w:r w:rsidRPr="006F6868">
        <w:rPr>
          <w:b/>
          <w:i w:val="0"/>
          <w:color w:val="4DA4D8" w:themeColor="accent3" w:themeTint="99"/>
        </w:rPr>
        <w:fldChar w:fldCharType="begin"/>
      </w:r>
      <w:r w:rsidRPr="006F6868">
        <w:rPr>
          <w:b/>
          <w:i w:val="0"/>
          <w:color w:val="4DA4D8" w:themeColor="accent3" w:themeTint="99"/>
        </w:rPr>
        <w:instrText xml:space="preserve"> SEQ Ilustración \* ARABIC </w:instrText>
      </w:r>
      <w:r w:rsidRPr="006F6868">
        <w:rPr>
          <w:b/>
          <w:i w:val="0"/>
          <w:color w:val="4DA4D8" w:themeColor="accent3" w:themeTint="99"/>
        </w:rPr>
        <w:fldChar w:fldCharType="separate"/>
      </w:r>
      <w:bookmarkStart w:id="88" w:name="_Toc515646357"/>
      <w:r w:rsidR="00B31140">
        <w:rPr>
          <w:b/>
          <w:i w:val="0"/>
          <w:noProof/>
          <w:color w:val="4DA4D8" w:themeColor="accent3" w:themeTint="99"/>
        </w:rPr>
        <w:t>33</w:t>
      </w:r>
      <w:r w:rsidRPr="006F6868">
        <w:rPr>
          <w:b/>
          <w:i w:val="0"/>
          <w:color w:val="4DA4D8" w:themeColor="accent3" w:themeTint="99"/>
        </w:rPr>
        <w:fldChar w:fldCharType="end"/>
      </w:r>
      <w:r w:rsidRPr="00385EB4">
        <w:t>-Instalación servidor web Apache. Fuente: propia</w:t>
      </w:r>
      <w:bookmarkEnd w:id="88"/>
    </w:p>
    <w:p w:rsidR="00CD67DE" w:rsidRDefault="00CD67DE" w:rsidP="001772E2">
      <w:pPr>
        <w:pStyle w:val="Descripcin"/>
        <w:jc w:val="center"/>
      </w:pPr>
    </w:p>
    <w:p w:rsidR="00313F84" w:rsidRDefault="00313F84" w:rsidP="001772E2">
      <w:pPr>
        <w:rPr>
          <w:i/>
        </w:rPr>
      </w:pPr>
      <w:r>
        <w:t xml:space="preserve">Para confirmar que se ha instalado correctamente usaremos el comando- </w:t>
      </w:r>
      <w:r w:rsidRPr="003110A7">
        <w:rPr>
          <w:b/>
          <w:i/>
        </w:rPr>
        <w:t>apache2ctl -v</w:t>
      </w:r>
      <w:r w:rsidRPr="00313F84">
        <w:rPr>
          <w:i/>
        </w:rPr>
        <w:t xml:space="preserve"> </w:t>
      </w:r>
    </w:p>
    <w:p w:rsidR="00313F84" w:rsidRDefault="00313F84" w:rsidP="001772E2">
      <w:r>
        <w:lastRenderedPageBreak/>
        <w:t>De esta forma podremos ver que se ha instalado una versión de forma correcta.</w:t>
      </w:r>
    </w:p>
    <w:p w:rsidR="006F6868" w:rsidRDefault="00313F84" w:rsidP="006F6868">
      <w:pPr>
        <w:keepNext/>
        <w:jc w:val="center"/>
      </w:pPr>
      <w:r>
        <w:rPr>
          <w:noProof/>
        </w:rPr>
        <w:drawing>
          <wp:inline distT="0" distB="0" distL="0" distR="0">
            <wp:extent cx="2441196" cy="38143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18-05-25 a las 17.28.27.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59976" cy="384371"/>
                    </a:xfrm>
                    <a:prstGeom prst="rect">
                      <a:avLst/>
                    </a:prstGeom>
                  </pic:spPr>
                </pic:pic>
              </a:graphicData>
            </a:graphic>
          </wp:inline>
        </w:drawing>
      </w:r>
    </w:p>
    <w:p w:rsidR="00313F84" w:rsidRDefault="006F6868" w:rsidP="006F6868">
      <w:pPr>
        <w:pStyle w:val="Descripcin"/>
        <w:jc w:val="center"/>
      </w:pPr>
      <w:r w:rsidRPr="006F6868">
        <w:rPr>
          <w:b/>
          <w:i w:val="0"/>
          <w:color w:val="4DA4D8" w:themeColor="accent3" w:themeTint="99"/>
        </w:rPr>
        <w:fldChar w:fldCharType="begin"/>
      </w:r>
      <w:r w:rsidRPr="006F6868">
        <w:rPr>
          <w:b/>
          <w:i w:val="0"/>
          <w:color w:val="4DA4D8" w:themeColor="accent3" w:themeTint="99"/>
        </w:rPr>
        <w:instrText xml:space="preserve"> SEQ Ilustración \* ARABIC </w:instrText>
      </w:r>
      <w:r w:rsidRPr="006F6868">
        <w:rPr>
          <w:b/>
          <w:i w:val="0"/>
          <w:color w:val="4DA4D8" w:themeColor="accent3" w:themeTint="99"/>
        </w:rPr>
        <w:fldChar w:fldCharType="separate"/>
      </w:r>
      <w:bookmarkStart w:id="89" w:name="_Toc515646358"/>
      <w:r w:rsidR="00B31140">
        <w:rPr>
          <w:b/>
          <w:i w:val="0"/>
          <w:noProof/>
          <w:color w:val="4DA4D8" w:themeColor="accent3" w:themeTint="99"/>
        </w:rPr>
        <w:t>34</w:t>
      </w:r>
      <w:r w:rsidRPr="006F6868">
        <w:rPr>
          <w:b/>
          <w:i w:val="0"/>
          <w:color w:val="4DA4D8" w:themeColor="accent3" w:themeTint="99"/>
        </w:rPr>
        <w:fldChar w:fldCharType="end"/>
      </w:r>
      <w:r w:rsidRPr="00750186">
        <w:t>-Apache instalado. Fuente: propia</w:t>
      </w:r>
      <w:bookmarkEnd w:id="89"/>
    </w:p>
    <w:p w:rsidR="002922E1" w:rsidRDefault="002922E1" w:rsidP="001772E2"/>
    <w:p w:rsidR="00296676" w:rsidRDefault="002922E1" w:rsidP="001772E2">
      <w:r>
        <w:t>Vamos a proceder ahora a la instalación de igual forma de hping3, usaremos el comando</w:t>
      </w:r>
    </w:p>
    <w:p w:rsidR="002922E1" w:rsidRPr="003110A7" w:rsidRDefault="006F6868" w:rsidP="001772E2">
      <w:pPr>
        <w:rPr>
          <w:b/>
          <w:i/>
        </w:rPr>
      </w:pPr>
      <w:r>
        <w:rPr>
          <w:noProof/>
        </w:rPr>
        <mc:AlternateContent>
          <mc:Choice Requires="wps">
            <w:drawing>
              <wp:anchor distT="0" distB="0" distL="114300" distR="114300" simplePos="0" relativeHeight="251901952" behindDoc="0" locked="0" layoutInCell="1" allowOverlap="1" wp14:anchorId="15A5F855" wp14:editId="1B349133">
                <wp:simplePos x="0" y="0"/>
                <wp:positionH relativeFrom="column">
                  <wp:posOffset>446405</wp:posOffset>
                </wp:positionH>
                <wp:positionV relativeFrom="paragraph">
                  <wp:posOffset>2437130</wp:posOffset>
                </wp:positionV>
                <wp:extent cx="4261485" cy="635"/>
                <wp:effectExtent l="0" t="0" r="5715" b="12065"/>
                <wp:wrapTopAndBottom/>
                <wp:docPr id="180" name="Cuadro de texto 180"/>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rsidR="005A4674" w:rsidRPr="00E050FB" w:rsidRDefault="005A4674" w:rsidP="006F6868">
                            <w:pPr>
                              <w:pStyle w:val="Descripcin"/>
                              <w:jc w:val="center"/>
                              <w:rPr>
                                <w:b/>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90" w:name="_Toc515646359"/>
                            <w:r>
                              <w:rPr>
                                <w:b/>
                                <w:i w:val="0"/>
                                <w:noProof/>
                                <w:color w:val="4DA4D8" w:themeColor="accent3" w:themeTint="99"/>
                              </w:rPr>
                              <w:t>35</w:t>
                            </w:r>
                            <w:r w:rsidRPr="006F6868">
                              <w:rPr>
                                <w:b/>
                                <w:i w:val="0"/>
                                <w:noProof/>
                                <w:color w:val="4DA4D8" w:themeColor="accent3" w:themeTint="99"/>
                              </w:rPr>
                              <w:fldChar w:fldCharType="end"/>
                            </w:r>
                            <w:r w:rsidRPr="001F57F1">
                              <w:t>-Instalación hping3. Fuente: propia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5F855" id="Cuadro de texto 180" o:spid="_x0000_s1052" type="#_x0000_t202" style="position:absolute;left:0;text-align:left;margin-left:35.15pt;margin-top:191.9pt;width:335.5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" stroked="f">
                <v:textbox style="mso-fit-shape-to-text:t" inset="0,0,0,0">
                  <w:txbxContent>
                    <w:p w:rsidR="005A4674" w:rsidRPr="00E050FB" w:rsidRDefault="005A4674" w:rsidP="006F6868">
                      <w:pPr>
                        <w:pStyle w:val="Descripcin"/>
                        <w:jc w:val="center"/>
                        <w:rPr>
                          <w:b/>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33" w:name="_Toc515646359"/>
                      <w:r>
                        <w:rPr>
                          <w:b/>
                          <w:i w:val="0"/>
                          <w:noProof/>
                          <w:color w:val="4DA4D8" w:themeColor="accent3" w:themeTint="99"/>
                        </w:rPr>
                        <w:t>35</w:t>
                      </w:r>
                      <w:r w:rsidRPr="006F6868">
                        <w:rPr>
                          <w:b/>
                          <w:i w:val="0"/>
                          <w:noProof/>
                          <w:color w:val="4DA4D8" w:themeColor="accent3" w:themeTint="99"/>
                        </w:rPr>
                        <w:fldChar w:fldCharType="end"/>
                      </w:r>
                      <w:r w:rsidRPr="001F57F1">
                        <w:t>-Instalación hping3. Fuente: propia</w:t>
                      </w:r>
                      <w:bookmarkEnd w:id="133"/>
                    </w:p>
                  </w:txbxContent>
                </v:textbox>
                <w10:wrap type="topAndBottom"/>
              </v:shape>
            </w:pict>
          </mc:Fallback>
        </mc:AlternateContent>
      </w:r>
      <w:r w:rsidR="00FB20C8" w:rsidRPr="003110A7">
        <w:rPr>
          <w:b/>
          <w:noProof/>
        </w:rPr>
        <w:drawing>
          <wp:anchor distT="0" distB="0" distL="114300" distR="114300" simplePos="0" relativeHeight="251725824" behindDoc="0" locked="0" layoutInCell="1" allowOverlap="1">
            <wp:simplePos x="0" y="0"/>
            <wp:positionH relativeFrom="column">
              <wp:posOffset>446555</wp:posOffset>
            </wp:positionH>
            <wp:positionV relativeFrom="paragraph">
              <wp:posOffset>313690</wp:posOffset>
            </wp:positionV>
            <wp:extent cx="4261607" cy="2066825"/>
            <wp:effectExtent l="0" t="0" r="0" b="381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18-05-25 a las 17.39.0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61607" cy="2066825"/>
                    </a:xfrm>
                    <a:prstGeom prst="rect">
                      <a:avLst/>
                    </a:prstGeom>
                  </pic:spPr>
                </pic:pic>
              </a:graphicData>
            </a:graphic>
            <wp14:sizeRelH relativeFrom="page">
              <wp14:pctWidth>0</wp14:pctWidth>
            </wp14:sizeRelH>
            <wp14:sizeRelV relativeFrom="page">
              <wp14:pctHeight>0</wp14:pctHeight>
            </wp14:sizeRelV>
          </wp:anchor>
        </w:drawing>
      </w:r>
      <w:r w:rsidR="002922E1" w:rsidRPr="003110A7">
        <w:rPr>
          <w:b/>
          <w:i/>
        </w:rPr>
        <w:t>sudo apt-get install hping3</w:t>
      </w:r>
    </w:p>
    <w:p w:rsidR="00296676" w:rsidRDefault="00296676" w:rsidP="001772E2"/>
    <w:p w:rsidR="00470BFA" w:rsidRDefault="00470BFA" w:rsidP="001772E2">
      <w:r>
        <w:t>A continuación instalaremos de igual manera dSniff con el comando:</w:t>
      </w:r>
    </w:p>
    <w:p w:rsidR="00296676" w:rsidRPr="003110A7" w:rsidRDefault="00470BFA" w:rsidP="001772E2">
      <w:pPr>
        <w:rPr>
          <w:b/>
          <w:i/>
        </w:rPr>
      </w:pPr>
      <w:r w:rsidRPr="003110A7">
        <w:rPr>
          <w:b/>
          <w:i/>
        </w:rPr>
        <w:t xml:space="preserve">sudo apt-get install dsnif </w:t>
      </w:r>
    </w:p>
    <w:p w:rsidR="006F6868" w:rsidRDefault="00470BFA" w:rsidP="006F6868">
      <w:pPr>
        <w:keepNext/>
        <w:jc w:val="center"/>
      </w:pPr>
      <w:r>
        <w:rPr>
          <w:noProof/>
        </w:rPr>
        <w:drawing>
          <wp:inline distT="0" distB="0" distL="0" distR="0">
            <wp:extent cx="5120640" cy="2106213"/>
            <wp:effectExtent l="0" t="0" r="0" b="254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18-05-25 a las 17.46.10.png"/>
                    <pic:cNvPicPr/>
                  </pic:nvPicPr>
                  <pic:blipFill>
                    <a:blip r:embed="rId107">
                      <a:extLst>
                        <a:ext uri="{28A0092B-C50C-407E-A947-70E740481C1C}">
                          <a14:useLocalDpi xmlns:a14="http://schemas.microsoft.com/office/drawing/2010/main" val="0"/>
                        </a:ext>
                      </a:extLst>
                    </a:blip>
                    <a:stretch>
                      <a:fillRect/>
                    </a:stretch>
                  </pic:blipFill>
                  <pic:spPr>
                    <a:xfrm>
                      <a:off x="0" y="0"/>
                      <a:ext cx="5136316" cy="2112661"/>
                    </a:xfrm>
                    <a:prstGeom prst="rect">
                      <a:avLst/>
                    </a:prstGeom>
                  </pic:spPr>
                </pic:pic>
              </a:graphicData>
            </a:graphic>
          </wp:inline>
        </w:drawing>
      </w:r>
    </w:p>
    <w:p w:rsidR="00470BFA" w:rsidRDefault="006F6868" w:rsidP="006F6868">
      <w:pPr>
        <w:pStyle w:val="Descripcin"/>
        <w:jc w:val="center"/>
      </w:pPr>
      <w:r w:rsidRPr="006F6868">
        <w:rPr>
          <w:b/>
          <w:i w:val="0"/>
          <w:color w:val="4DA4D8" w:themeColor="accent3" w:themeTint="99"/>
        </w:rPr>
        <w:fldChar w:fldCharType="begin"/>
      </w:r>
      <w:r w:rsidRPr="006F6868">
        <w:rPr>
          <w:b/>
          <w:i w:val="0"/>
          <w:color w:val="4DA4D8" w:themeColor="accent3" w:themeTint="99"/>
        </w:rPr>
        <w:instrText xml:space="preserve"> SEQ Ilustración \* ARABIC </w:instrText>
      </w:r>
      <w:r w:rsidRPr="006F6868">
        <w:rPr>
          <w:b/>
          <w:i w:val="0"/>
          <w:color w:val="4DA4D8" w:themeColor="accent3" w:themeTint="99"/>
        </w:rPr>
        <w:fldChar w:fldCharType="separate"/>
      </w:r>
      <w:bookmarkStart w:id="91" w:name="_Toc515646360"/>
      <w:r w:rsidR="00B31140">
        <w:rPr>
          <w:b/>
          <w:i w:val="0"/>
          <w:noProof/>
          <w:color w:val="4DA4D8" w:themeColor="accent3" w:themeTint="99"/>
        </w:rPr>
        <w:t>36</w:t>
      </w:r>
      <w:r w:rsidRPr="006F6868">
        <w:rPr>
          <w:b/>
          <w:i w:val="0"/>
          <w:color w:val="4DA4D8" w:themeColor="accent3" w:themeTint="99"/>
        </w:rPr>
        <w:fldChar w:fldCharType="end"/>
      </w:r>
      <w:r w:rsidRPr="00961234">
        <w:t>-In</w:t>
      </w:r>
      <w:r>
        <w:t>stalación dSniff. Fuente: propia</w:t>
      </w:r>
      <w:bookmarkEnd w:id="91"/>
    </w:p>
    <w:p w:rsidR="00296676" w:rsidRDefault="005C5DC4" w:rsidP="001772E2">
      <w:r>
        <w:t xml:space="preserve">Para instalar </w:t>
      </w:r>
      <w:r w:rsidRPr="005C5DC4">
        <w:t>Social-Engineering Toolkit (Setoolkit)</w:t>
      </w:r>
      <w:r>
        <w:t xml:space="preserve"> deberemos seguir las instrucciones del enlace a repositorio “</w:t>
      </w:r>
      <w:r w:rsidRPr="005C5DC4">
        <w:t>https://github.com/trustedsec/social-engineer-toolkit</w:t>
      </w:r>
      <w:r>
        <w:t>”.</w:t>
      </w:r>
      <w:r w:rsidR="00587FAD">
        <w:t>[10]</w:t>
      </w:r>
    </w:p>
    <w:p w:rsidR="005C5DC4" w:rsidRDefault="005C5DC4" w:rsidP="001772E2">
      <w:r>
        <w:t>El primer paso será instalar las dependencias que requiere usando estos comandos:</w:t>
      </w:r>
    </w:p>
    <w:p w:rsidR="005C5DC4" w:rsidRPr="003110A7" w:rsidRDefault="005C5DC4" w:rsidP="001772E2">
      <w:pPr>
        <w:rPr>
          <w:b/>
          <w:i/>
        </w:rPr>
      </w:pPr>
      <w:r w:rsidRPr="003110A7">
        <w:rPr>
          <w:b/>
          <w:i/>
        </w:rPr>
        <w:lastRenderedPageBreak/>
        <w:t>sudo apt-get --force-yes -y install git apache2 python-requests libapache2-mod-php \</w:t>
      </w:r>
    </w:p>
    <w:p w:rsidR="005C5DC4" w:rsidRPr="003110A7" w:rsidRDefault="005C5DC4" w:rsidP="001772E2">
      <w:pPr>
        <w:rPr>
          <w:b/>
          <w:i/>
        </w:rPr>
      </w:pPr>
      <w:r w:rsidRPr="003110A7">
        <w:rPr>
          <w:b/>
          <w:i/>
        </w:rPr>
        <w:t>python-pymssql build-essential python-pexpect python-pefile python-crypto python-openssl</w:t>
      </w:r>
    </w:p>
    <w:p w:rsidR="00DC0928" w:rsidRDefault="005C5DC4" w:rsidP="00DC0928">
      <w:pPr>
        <w:keepNext/>
        <w:jc w:val="center"/>
      </w:pPr>
      <w:r>
        <w:rPr>
          <w:noProof/>
        </w:rPr>
        <w:drawing>
          <wp:inline distT="0" distB="0" distL="0" distR="0">
            <wp:extent cx="4538444" cy="274768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18-05-25 a las 17.58.17.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40550" cy="2748961"/>
                    </a:xfrm>
                    <a:prstGeom prst="rect">
                      <a:avLst/>
                    </a:prstGeom>
                  </pic:spPr>
                </pic:pic>
              </a:graphicData>
            </a:graphic>
          </wp:inline>
        </w:drawing>
      </w:r>
    </w:p>
    <w:p w:rsidR="00296676" w:rsidRDefault="00DC0928" w:rsidP="00DC0928">
      <w:pPr>
        <w:pStyle w:val="Descripcin"/>
        <w:jc w:val="center"/>
      </w:pPr>
      <w:r w:rsidRPr="00DC0928">
        <w:rPr>
          <w:b/>
          <w:i w:val="0"/>
          <w:color w:val="4DA4D8" w:themeColor="accent3" w:themeTint="99"/>
        </w:rPr>
        <w:fldChar w:fldCharType="begin"/>
      </w:r>
      <w:r w:rsidRPr="00DC0928">
        <w:rPr>
          <w:b/>
          <w:i w:val="0"/>
          <w:color w:val="4DA4D8" w:themeColor="accent3" w:themeTint="99"/>
        </w:rPr>
        <w:instrText xml:space="preserve"> SEQ Ilustración \* ARABIC </w:instrText>
      </w:r>
      <w:r w:rsidRPr="00DC0928">
        <w:rPr>
          <w:b/>
          <w:i w:val="0"/>
          <w:color w:val="4DA4D8" w:themeColor="accent3" w:themeTint="99"/>
        </w:rPr>
        <w:fldChar w:fldCharType="separate"/>
      </w:r>
      <w:bookmarkStart w:id="92" w:name="_Toc515646361"/>
      <w:r w:rsidR="00B31140">
        <w:rPr>
          <w:b/>
          <w:i w:val="0"/>
          <w:noProof/>
          <w:color w:val="4DA4D8" w:themeColor="accent3" w:themeTint="99"/>
        </w:rPr>
        <w:t>37</w:t>
      </w:r>
      <w:r w:rsidRPr="00DC0928">
        <w:rPr>
          <w:b/>
          <w:i w:val="0"/>
          <w:color w:val="4DA4D8" w:themeColor="accent3" w:themeTint="99"/>
        </w:rPr>
        <w:fldChar w:fldCharType="end"/>
      </w:r>
      <w:r w:rsidRPr="0065686A">
        <w:t>-Instalar dependencias setoolkit. Fuente: propia</w:t>
      </w:r>
      <w:bookmarkEnd w:id="92"/>
    </w:p>
    <w:p w:rsidR="00296676" w:rsidRDefault="005C5DC4" w:rsidP="001772E2">
      <w:r>
        <w:t>Una vez instaladas las dependencias</w:t>
      </w:r>
      <w:r w:rsidR="00AA402B">
        <w:t xml:space="preserve"> deberemos descargar la aplicación</w:t>
      </w:r>
      <w:r>
        <w:t xml:space="preserve"> </w:t>
      </w:r>
      <w:r w:rsidR="00FA04B8">
        <w:t>usando</w:t>
      </w:r>
      <w:r w:rsidR="00AA402B">
        <w:t xml:space="preserve"> el comando:</w:t>
      </w:r>
    </w:p>
    <w:p w:rsidR="00AA402B" w:rsidRPr="003110A7" w:rsidRDefault="00AA402B" w:rsidP="001772E2">
      <w:pPr>
        <w:rPr>
          <w:b/>
          <w:i/>
        </w:rPr>
      </w:pPr>
      <w:r w:rsidRPr="003110A7">
        <w:rPr>
          <w:b/>
          <w:i/>
        </w:rPr>
        <w:t>git clone https://github.com/trustedsec/social-engineer-toolkit/ set/</w:t>
      </w:r>
    </w:p>
    <w:p w:rsidR="000B50D3" w:rsidRDefault="00AA402B" w:rsidP="000B50D3">
      <w:pPr>
        <w:keepNext/>
      </w:pPr>
      <w:r>
        <w:rPr>
          <w:i/>
          <w:noProof/>
        </w:rPr>
        <w:drawing>
          <wp:inline distT="0" distB="0" distL="0" distR="0" wp14:anchorId="695259DF" wp14:editId="174EA8FD">
            <wp:extent cx="5023821" cy="1294227"/>
            <wp:effectExtent l="0" t="0" r="571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5-25 a las 18.01.0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71224" cy="1306439"/>
                    </a:xfrm>
                    <a:prstGeom prst="rect">
                      <a:avLst/>
                    </a:prstGeom>
                  </pic:spPr>
                </pic:pic>
              </a:graphicData>
            </a:graphic>
          </wp:inline>
        </w:drawing>
      </w:r>
    </w:p>
    <w:p w:rsidR="00AA402B" w:rsidRDefault="000B50D3" w:rsidP="000B50D3">
      <w:pPr>
        <w:pStyle w:val="Descripcin"/>
        <w:jc w:val="center"/>
      </w:pPr>
      <w:r w:rsidRPr="000B50D3">
        <w:rPr>
          <w:b/>
          <w:color w:val="4DA4D8" w:themeColor="accent3" w:themeTint="99"/>
        </w:rPr>
        <w:fldChar w:fldCharType="begin"/>
      </w:r>
      <w:r w:rsidRPr="000B50D3">
        <w:rPr>
          <w:b/>
          <w:color w:val="4DA4D8" w:themeColor="accent3" w:themeTint="99"/>
        </w:rPr>
        <w:instrText xml:space="preserve"> SEQ Ilustración \* ARABIC </w:instrText>
      </w:r>
      <w:r w:rsidRPr="000B50D3">
        <w:rPr>
          <w:b/>
          <w:color w:val="4DA4D8" w:themeColor="accent3" w:themeTint="99"/>
        </w:rPr>
        <w:fldChar w:fldCharType="separate"/>
      </w:r>
      <w:bookmarkStart w:id="93" w:name="_Toc515646362"/>
      <w:r w:rsidR="00B31140">
        <w:rPr>
          <w:b/>
          <w:noProof/>
          <w:color w:val="4DA4D8" w:themeColor="accent3" w:themeTint="99"/>
        </w:rPr>
        <w:t>38</w:t>
      </w:r>
      <w:r w:rsidRPr="000B50D3">
        <w:rPr>
          <w:b/>
          <w:color w:val="4DA4D8" w:themeColor="accent3" w:themeTint="99"/>
        </w:rPr>
        <w:fldChar w:fldCharType="end"/>
      </w:r>
      <w:r w:rsidRPr="00D626FD">
        <w:t>-Descarga de la aplicación setoolkit. Fuente: propia</w:t>
      </w:r>
      <w:bookmarkEnd w:id="93"/>
    </w:p>
    <w:p w:rsidR="00451B73" w:rsidRDefault="00AA402B" w:rsidP="00451B73">
      <w:pPr>
        <w:keepNext/>
      </w:pPr>
      <w:r>
        <w:rPr>
          <w:i/>
          <w:noProof/>
        </w:rPr>
        <w:lastRenderedPageBreak/>
        <mc:AlternateContent>
          <mc:Choice Requires="wps">
            <w:drawing>
              <wp:anchor distT="0" distB="0" distL="114300" distR="114300" simplePos="0" relativeHeight="251728896" behindDoc="0" locked="0" layoutInCell="1" allowOverlap="1">
                <wp:simplePos x="0" y="0"/>
                <wp:positionH relativeFrom="column">
                  <wp:posOffset>3940810</wp:posOffset>
                </wp:positionH>
                <wp:positionV relativeFrom="paragraph">
                  <wp:posOffset>815975</wp:posOffset>
                </wp:positionV>
                <wp:extent cx="553673" cy="577121"/>
                <wp:effectExtent l="25400" t="25400" r="31115" b="20320"/>
                <wp:wrapNone/>
                <wp:docPr id="97" name="Rectángulo 97"/>
                <wp:cNvGraphicFramePr/>
                <a:graphic xmlns:a="http://schemas.openxmlformats.org/drawingml/2006/main">
                  <a:graphicData uri="http://schemas.microsoft.com/office/word/2010/wordprocessingShape">
                    <wps:wsp>
                      <wps:cNvSpPr/>
                      <wps:spPr>
                        <a:xfrm>
                          <a:off x="0" y="0"/>
                          <a:ext cx="553673" cy="577121"/>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7D56BA" id="Rectángulo 97" o:spid="_x0000_s1026" style="position:absolute;margin-left:310.3pt;margin-top:64.25pt;width:43.6pt;height:45.4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" filled="f" strokecolor="red" strokeweight="3.5pt"/>
            </w:pict>
          </mc:Fallback>
        </mc:AlternateContent>
      </w:r>
      <w:r>
        <w:rPr>
          <w:i/>
          <w:noProof/>
        </w:rPr>
        <w:drawing>
          <wp:inline distT="0" distB="0" distL="0" distR="0" wp14:anchorId="301D9446" wp14:editId="79CE186B">
            <wp:extent cx="5049781" cy="1979555"/>
            <wp:effectExtent l="0" t="0" r="508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5-25 a las 18.02.27.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64816" cy="1985449"/>
                    </a:xfrm>
                    <a:prstGeom prst="rect">
                      <a:avLst/>
                    </a:prstGeom>
                  </pic:spPr>
                </pic:pic>
              </a:graphicData>
            </a:graphic>
          </wp:inline>
        </w:drawing>
      </w:r>
    </w:p>
    <w:p w:rsidR="00AA402B" w:rsidRPr="00451B73"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94" w:name="_Toc515646363"/>
      <w:r w:rsidR="00B31140">
        <w:rPr>
          <w:b/>
          <w:i w:val="0"/>
          <w:noProof/>
          <w:color w:val="4DA4D8" w:themeColor="accent3" w:themeTint="99"/>
        </w:rPr>
        <w:t>39</w:t>
      </w:r>
      <w:r w:rsidRPr="00451B73">
        <w:rPr>
          <w:b/>
          <w:i w:val="0"/>
          <w:color w:val="4DA4D8" w:themeColor="accent3" w:themeTint="99"/>
        </w:rPr>
        <w:fldChar w:fldCharType="end"/>
      </w:r>
      <w:r w:rsidRPr="00AF2B1D">
        <w:t>-Aplicación setoolkit descargada en la carpeta /set. Fuente: propia</w:t>
      </w:r>
      <w:bookmarkEnd w:id="94"/>
    </w:p>
    <w:p w:rsidR="00AA402B" w:rsidRPr="003110A7" w:rsidRDefault="003110A7" w:rsidP="001772E2">
      <w:r>
        <w:t xml:space="preserve">Para terminar de instalar la aplicación correctamente deberemos ir a la carpeta /set desde terminal usando el comando- </w:t>
      </w:r>
      <w:r w:rsidRPr="003110A7">
        <w:rPr>
          <w:b/>
          <w:i/>
        </w:rPr>
        <w:t>cd set</w:t>
      </w:r>
      <w:r>
        <w:rPr>
          <w:b/>
          <w:i/>
        </w:rPr>
        <w:t xml:space="preserve"> </w:t>
      </w:r>
      <w:r>
        <w:t xml:space="preserve">– e instalar </w:t>
      </w:r>
      <w:r w:rsidR="00FA04B8">
        <w:t xml:space="preserve">la aplicación </w:t>
      </w:r>
      <w:r>
        <w:t xml:space="preserve">con el comando- </w:t>
      </w:r>
      <w:r w:rsidR="00F26E05" w:rsidRPr="00F26E05">
        <w:rPr>
          <w:b/>
          <w:i/>
        </w:rPr>
        <w:t>sudo</w:t>
      </w:r>
      <w:r w:rsidR="00F26E05">
        <w:t xml:space="preserve"> </w:t>
      </w:r>
      <w:r w:rsidRPr="003110A7">
        <w:rPr>
          <w:b/>
          <w:i/>
        </w:rPr>
        <w:t>python setup.py install</w:t>
      </w:r>
    </w:p>
    <w:p w:rsidR="00451B73" w:rsidRDefault="00902825" w:rsidP="00451B73">
      <w:pPr>
        <w:keepNext/>
      </w:pPr>
      <w:r>
        <w:rPr>
          <w:i/>
          <w:noProof/>
        </w:rPr>
        <w:drawing>
          <wp:inline distT="0" distB="0" distL="0" distR="0">
            <wp:extent cx="5142155" cy="3117205"/>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5-25 a las 18.13.25.png"/>
                    <pic:cNvPicPr/>
                  </pic:nvPicPr>
                  <pic:blipFill>
                    <a:blip r:embed="rId111">
                      <a:extLst>
                        <a:ext uri="{28A0092B-C50C-407E-A947-70E740481C1C}">
                          <a14:useLocalDpi xmlns:a14="http://schemas.microsoft.com/office/drawing/2010/main" val="0"/>
                        </a:ext>
                      </a:extLst>
                    </a:blip>
                    <a:stretch>
                      <a:fillRect/>
                    </a:stretch>
                  </pic:blipFill>
                  <pic:spPr>
                    <a:xfrm>
                      <a:off x="0" y="0"/>
                      <a:ext cx="5153376" cy="3124007"/>
                    </a:xfrm>
                    <a:prstGeom prst="rect">
                      <a:avLst/>
                    </a:prstGeom>
                  </pic:spPr>
                </pic:pic>
              </a:graphicData>
            </a:graphic>
          </wp:inline>
        </w:drawing>
      </w:r>
    </w:p>
    <w:p w:rsidR="00902825"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95" w:name="_Toc515646364"/>
      <w:r w:rsidR="00B31140">
        <w:rPr>
          <w:b/>
          <w:i w:val="0"/>
          <w:noProof/>
          <w:color w:val="4DA4D8" w:themeColor="accent3" w:themeTint="99"/>
        </w:rPr>
        <w:t>40</w:t>
      </w:r>
      <w:r w:rsidRPr="00451B73">
        <w:rPr>
          <w:b/>
          <w:i w:val="0"/>
          <w:color w:val="4DA4D8" w:themeColor="accent3" w:themeTint="99"/>
        </w:rPr>
        <w:fldChar w:fldCharType="end"/>
      </w:r>
      <w:r w:rsidRPr="006E489E">
        <w:t>-Instalación setoolkit. Fuente: propia</w:t>
      </w:r>
      <w:bookmarkEnd w:id="95"/>
    </w:p>
    <w:p w:rsidR="00AA402B" w:rsidRDefault="00AA402B" w:rsidP="001772E2">
      <w:pPr>
        <w:rPr>
          <w:i/>
        </w:rPr>
      </w:pPr>
    </w:p>
    <w:p w:rsidR="00AA402B" w:rsidRPr="00F26E05" w:rsidRDefault="00F26E05" w:rsidP="001772E2">
      <w:r w:rsidRPr="00F26E05">
        <w:t>Tras la instalaci</w:t>
      </w:r>
      <w:r>
        <w:t>ón de setoolkit instalaremos Ettercap</w:t>
      </w:r>
      <w:r w:rsidR="007C45E3">
        <w:t xml:space="preserve"> siguiendo los siguientes pasos</w:t>
      </w:r>
      <w:r w:rsidR="00FA04B8">
        <w:t>:</w:t>
      </w:r>
      <w:r w:rsidR="007C45E3">
        <w:fldChar w:fldCharType="begin"/>
      </w:r>
      <w:r w:rsidR="007C45E3">
        <w:instrText xml:space="preserve"> ADDIN ZOTERO_ITEM CSL_CITATION {"citationID":"sHAZp1VC","properties":{"formattedCitation":"[17]","plainCitation":"[17]","noteIndex":0},"citationItems":[{"id":84,"uris":["http://zotero.org/users/local/Wv4hidzq/items/XPNR8A2X"],"uri":["http://zotero.org/users/local/Wv4hidzq/items/XPNR8A2X"],"itemData":{"id":84,"type":"post-weblog","title":"Manual de cómo instalar Ettercap gráfico en Linux (Ubuntu-Kubuntu)","container-title":"Curiosidades varias","abstract":"Ettercap es un interceptor/sniffer/registrador para LANs con switch. Soporta direcciones activas y pasivas de varios protocolos (incluso aquellos cifrados, como SSH y HTTPS). También hace posible la inyección de datos en una conexión establecida y filtrado al vuelo aun manteniendo la conexión sincronizada gracias a su poder para establecer un Ataque Man-in-the-middle(Spoofing). Muchos modos de…","URL":"http://curiosidadesvarias.portalfree.net/manual-de-como-instalar-ettercap-grafico-en-linux-ubuntu-kubuntu/","language":"es-ES","issued":{"date-parts":[["2015",2,7]]},"accessed":{"date-parts":[["2018",5,25]]}}}],"schema":"https://github.com/citation-style-language/schema/raw/master/csl-citation.json"} </w:instrText>
      </w:r>
      <w:r w:rsidR="007C45E3">
        <w:fldChar w:fldCharType="separate"/>
      </w:r>
      <w:r w:rsidR="007C45E3">
        <w:rPr>
          <w:noProof/>
        </w:rPr>
        <w:t>[17]</w:t>
      </w:r>
      <w:r w:rsidR="007C45E3">
        <w:fldChar w:fldCharType="end"/>
      </w:r>
    </w:p>
    <w:p w:rsidR="00AA402B" w:rsidRDefault="00A20E5B" w:rsidP="001772E2">
      <w:r>
        <w:t>En primer lugar instalaremos las dependecias de Ettercap:</w:t>
      </w:r>
    </w:p>
    <w:p w:rsidR="00A20E5B" w:rsidRDefault="00A20E5B" w:rsidP="001772E2">
      <w:pPr>
        <w:rPr>
          <w:b/>
          <w:i/>
        </w:rPr>
      </w:pPr>
      <w:r w:rsidRPr="00A20E5B">
        <w:rPr>
          <w:b/>
          <w:i/>
        </w:rPr>
        <w:t>sudo apt-get install zlib1g zlib1g-dev</w:t>
      </w:r>
    </w:p>
    <w:p w:rsidR="00CE1500" w:rsidRDefault="00CE1500" w:rsidP="001772E2">
      <w:pPr>
        <w:rPr>
          <w:b/>
          <w:i/>
        </w:rPr>
      </w:pPr>
      <w:r w:rsidRPr="00CE1500">
        <w:rPr>
          <w:b/>
          <w:i/>
        </w:rPr>
        <w:t>sudo apt-get install build-essential</w:t>
      </w:r>
    </w:p>
    <w:p w:rsidR="00A20E5B" w:rsidRDefault="00451B73" w:rsidP="001772E2">
      <w:pPr>
        <w:rPr>
          <w:b/>
          <w:i/>
        </w:rPr>
      </w:pPr>
      <w:r>
        <w:rPr>
          <w:noProof/>
        </w:rPr>
        <w:lastRenderedPageBreak/>
        <mc:AlternateContent>
          <mc:Choice Requires="wps">
            <w:drawing>
              <wp:anchor distT="0" distB="0" distL="114300" distR="114300" simplePos="0" relativeHeight="251904000" behindDoc="0" locked="0" layoutInCell="1" allowOverlap="1" wp14:anchorId="4FDC8C85" wp14:editId="5B07B5B0">
                <wp:simplePos x="0" y="0"/>
                <wp:positionH relativeFrom="column">
                  <wp:posOffset>-2540</wp:posOffset>
                </wp:positionH>
                <wp:positionV relativeFrom="paragraph">
                  <wp:posOffset>3687445</wp:posOffset>
                </wp:positionV>
                <wp:extent cx="5055870" cy="635"/>
                <wp:effectExtent l="0" t="0" r="0" b="12065"/>
                <wp:wrapThrough wrapText="bothSides">
                  <wp:wrapPolygon edited="0">
                    <wp:start x="0" y="0"/>
                    <wp:lineTo x="0" y="0"/>
                    <wp:lineTo x="21540" y="0"/>
                    <wp:lineTo x="21540" y="0"/>
                    <wp:lineTo x="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rsidR="005A4674" w:rsidRPr="002A2B2F" w:rsidRDefault="005A4674"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96" w:name="_Toc515646365"/>
                            <w:r>
                              <w:rPr>
                                <w:b/>
                                <w:i w:val="0"/>
                                <w:noProof/>
                                <w:color w:val="4DA4D8" w:themeColor="accent3" w:themeTint="99"/>
                              </w:rPr>
                              <w:t>41</w:t>
                            </w:r>
                            <w:r w:rsidRPr="00451B73">
                              <w:rPr>
                                <w:b/>
                                <w:i w:val="0"/>
                                <w:noProof/>
                                <w:color w:val="4DA4D8" w:themeColor="accent3" w:themeTint="99"/>
                              </w:rPr>
                              <w:fldChar w:fldCharType="end"/>
                            </w:r>
                            <w:r w:rsidRPr="00E761FE">
                              <w:t>-Instalación de dependencias de Ettercap. Fuente: propia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C8C85" id="Cuadro de texto 181" o:spid="_x0000_s1053" type="#_x0000_t202" style="position:absolute;left:0;text-align:left;margin-left:-.2pt;margin-top:290.35pt;width:398.1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" stroked="f">
                <v:textbox style="mso-fit-shape-to-text:t" inset="0,0,0,0">
                  <w:txbxContent>
                    <w:p w:rsidR="005A4674" w:rsidRPr="002A2B2F" w:rsidRDefault="005A4674"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40" w:name="_Toc515646365"/>
                      <w:r>
                        <w:rPr>
                          <w:b/>
                          <w:i w:val="0"/>
                          <w:noProof/>
                          <w:color w:val="4DA4D8" w:themeColor="accent3" w:themeTint="99"/>
                        </w:rPr>
                        <w:t>41</w:t>
                      </w:r>
                      <w:r w:rsidRPr="00451B73">
                        <w:rPr>
                          <w:b/>
                          <w:i w:val="0"/>
                          <w:noProof/>
                          <w:color w:val="4DA4D8" w:themeColor="accent3" w:themeTint="99"/>
                        </w:rPr>
                        <w:fldChar w:fldCharType="end"/>
                      </w:r>
                      <w:r w:rsidRPr="00E761FE">
                        <w:t>-Instalación de dependencias de Ettercap. Fuente: propia</w:t>
                      </w:r>
                      <w:bookmarkEnd w:id="140"/>
                    </w:p>
                  </w:txbxContent>
                </v:textbox>
                <w10:wrap type="through"/>
              </v:shape>
            </w:pict>
          </mc:Fallback>
        </mc:AlternateContent>
      </w:r>
      <w:r w:rsidR="00FB20C8">
        <w:rPr>
          <w:noProof/>
        </w:rPr>
        <w:drawing>
          <wp:anchor distT="0" distB="0" distL="114300" distR="114300" simplePos="0" relativeHeight="251729920" behindDoc="0" locked="0" layoutInCell="1" allowOverlap="1">
            <wp:simplePos x="0" y="0"/>
            <wp:positionH relativeFrom="column">
              <wp:posOffset>-2540</wp:posOffset>
            </wp:positionH>
            <wp:positionV relativeFrom="paragraph">
              <wp:posOffset>2680633</wp:posOffset>
            </wp:positionV>
            <wp:extent cx="5055870" cy="949960"/>
            <wp:effectExtent l="0" t="0" r="0" b="2540"/>
            <wp:wrapThrough wrapText="bothSides">
              <wp:wrapPolygon edited="0">
                <wp:start x="0" y="0"/>
                <wp:lineTo x="0" y="21369"/>
                <wp:lineTo x="21540" y="21369"/>
                <wp:lineTo x="21540"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a de pantalla 2018-05-25 a las 18.19.5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55870" cy="949960"/>
                    </a:xfrm>
                    <a:prstGeom prst="rect">
                      <a:avLst/>
                    </a:prstGeom>
                  </pic:spPr>
                </pic:pic>
              </a:graphicData>
            </a:graphic>
            <wp14:sizeRelH relativeFrom="page">
              <wp14:pctWidth>0</wp14:pctWidth>
            </wp14:sizeRelH>
            <wp14:sizeRelV relativeFrom="page">
              <wp14:pctHeight>0</wp14:pctHeight>
            </wp14:sizeRelV>
          </wp:anchor>
        </w:drawing>
      </w:r>
      <w:r w:rsidR="00CE1500">
        <w:rPr>
          <w:b/>
          <w:i/>
          <w:noProof/>
        </w:rPr>
        <w:drawing>
          <wp:inline distT="0" distB="0" distL="0" distR="0">
            <wp:extent cx="5056094" cy="267732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2018-05-25 a las 18.19.2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67159" cy="2683179"/>
                    </a:xfrm>
                    <a:prstGeom prst="rect">
                      <a:avLst/>
                    </a:prstGeom>
                  </pic:spPr>
                </pic:pic>
              </a:graphicData>
            </a:graphic>
          </wp:inline>
        </w:drawing>
      </w:r>
    </w:p>
    <w:p w:rsidR="00FB20C8" w:rsidRPr="00A20E5B" w:rsidRDefault="00FB20C8" w:rsidP="001772E2">
      <w:pPr>
        <w:rPr>
          <w:b/>
          <w:i/>
        </w:rPr>
      </w:pPr>
    </w:p>
    <w:p w:rsidR="00FB20C8" w:rsidRDefault="00A20E5B" w:rsidP="001772E2">
      <w:r>
        <w:t>A continuación instalaremos Ettercap:</w:t>
      </w:r>
    </w:p>
    <w:p w:rsidR="00CE1500" w:rsidRPr="00CE1500" w:rsidRDefault="00CE1500" w:rsidP="001772E2">
      <w:pPr>
        <w:rPr>
          <w:b/>
          <w:i/>
        </w:rPr>
      </w:pPr>
      <w:r w:rsidRPr="00CE1500">
        <w:rPr>
          <w:b/>
          <w:i/>
        </w:rPr>
        <w:t>sudo apt-get install ettercap</w:t>
      </w:r>
    </w:p>
    <w:p w:rsidR="00451B73" w:rsidRDefault="00CE1500" w:rsidP="00451B73">
      <w:pPr>
        <w:keepNext/>
        <w:jc w:val="center"/>
      </w:pPr>
      <w:r>
        <w:rPr>
          <w:noProof/>
        </w:rPr>
        <w:drawing>
          <wp:inline distT="0" distB="0" distL="0" distR="0">
            <wp:extent cx="4118995" cy="1916742"/>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a de pantalla 2018-05-25 a las 18.20.15.png"/>
                    <pic:cNvPicPr/>
                  </pic:nvPicPr>
                  <pic:blipFill>
                    <a:blip r:embed="rId114">
                      <a:extLst>
                        <a:ext uri="{28A0092B-C50C-407E-A947-70E740481C1C}">
                          <a14:useLocalDpi xmlns:a14="http://schemas.microsoft.com/office/drawing/2010/main" val="0"/>
                        </a:ext>
                      </a:extLst>
                    </a:blip>
                    <a:stretch>
                      <a:fillRect/>
                    </a:stretch>
                  </pic:blipFill>
                  <pic:spPr>
                    <a:xfrm>
                      <a:off x="0" y="0"/>
                      <a:ext cx="4123461" cy="1918820"/>
                    </a:xfrm>
                    <a:prstGeom prst="rect">
                      <a:avLst/>
                    </a:prstGeom>
                  </pic:spPr>
                </pic:pic>
              </a:graphicData>
            </a:graphic>
          </wp:inline>
        </w:drawing>
      </w:r>
    </w:p>
    <w:p w:rsidR="00CE1500"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97" w:name="_Toc515646366"/>
      <w:r w:rsidR="00B31140">
        <w:rPr>
          <w:b/>
          <w:i w:val="0"/>
          <w:noProof/>
          <w:color w:val="4DA4D8" w:themeColor="accent3" w:themeTint="99"/>
        </w:rPr>
        <w:t>42</w:t>
      </w:r>
      <w:r w:rsidRPr="00451B73">
        <w:rPr>
          <w:b/>
          <w:i w:val="0"/>
          <w:color w:val="4DA4D8" w:themeColor="accent3" w:themeTint="99"/>
        </w:rPr>
        <w:fldChar w:fldCharType="end"/>
      </w:r>
      <w:r w:rsidRPr="000E7E5E">
        <w:t>-Instalación de Ettercap. Fuente: propia</w:t>
      </w:r>
      <w:bookmarkEnd w:id="97"/>
    </w:p>
    <w:p w:rsidR="00CE1500" w:rsidRDefault="00CE1500" w:rsidP="001772E2"/>
    <w:p w:rsidR="00A20E5B" w:rsidRDefault="00A20E5B" w:rsidP="001772E2">
      <w:r>
        <w:t>Para finalizar instalaremos la interfaz gráfica de Etttercap</w:t>
      </w:r>
      <w:r w:rsidR="00CE1500">
        <w:t xml:space="preserve"> y lo ejecutaremos</w:t>
      </w:r>
      <w:r>
        <w:t>:</w:t>
      </w:r>
    </w:p>
    <w:p w:rsidR="00CE1500" w:rsidRPr="00CE1500" w:rsidRDefault="00CE1500" w:rsidP="001772E2">
      <w:pPr>
        <w:rPr>
          <w:b/>
          <w:i/>
        </w:rPr>
      </w:pPr>
      <w:r w:rsidRPr="00CE1500">
        <w:rPr>
          <w:b/>
          <w:i/>
        </w:rPr>
        <w:t>sudo apt-get install ettercap-graphical</w:t>
      </w:r>
    </w:p>
    <w:p w:rsidR="00451B73" w:rsidRDefault="00CE1500" w:rsidP="00451B73">
      <w:pPr>
        <w:keepNext/>
      </w:pPr>
      <w:r>
        <w:rPr>
          <w:noProof/>
        </w:rPr>
        <w:lastRenderedPageBreak/>
        <w:drawing>
          <wp:inline distT="0" distB="0" distL="0" distR="0">
            <wp:extent cx="5142155" cy="1843003"/>
            <wp:effectExtent l="0" t="0" r="190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pantalla 2018-05-25 a las 18.20.3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56900" cy="1848288"/>
                    </a:xfrm>
                    <a:prstGeom prst="rect">
                      <a:avLst/>
                    </a:prstGeom>
                  </pic:spPr>
                </pic:pic>
              </a:graphicData>
            </a:graphic>
          </wp:inline>
        </w:drawing>
      </w:r>
    </w:p>
    <w:p w:rsidR="00A20E5B"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98" w:name="_Toc515646367"/>
      <w:r w:rsidR="00B31140">
        <w:rPr>
          <w:b/>
          <w:i w:val="0"/>
          <w:noProof/>
          <w:color w:val="4DA4D8" w:themeColor="accent3" w:themeTint="99"/>
        </w:rPr>
        <w:t>43</w:t>
      </w:r>
      <w:r w:rsidRPr="00451B73">
        <w:rPr>
          <w:b/>
          <w:i w:val="0"/>
          <w:color w:val="4DA4D8" w:themeColor="accent3" w:themeTint="99"/>
        </w:rPr>
        <w:fldChar w:fldCharType="end"/>
      </w:r>
      <w:r w:rsidRPr="002F014F">
        <w:t>-Instalación de interfaz gráfica Ettercap. Fuente: propia</w:t>
      </w:r>
      <w:bookmarkEnd w:id="98"/>
    </w:p>
    <w:p w:rsidR="00A00DB9" w:rsidRPr="00CE1500" w:rsidRDefault="00A00DB9" w:rsidP="001772E2">
      <w:pPr>
        <w:rPr>
          <w:b/>
          <w:i/>
        </w:rPr>
      </w:pPr>
      <w:r>
        <w:rPr>
          <w:b/>
          <w:i/>
        </w:rPr>
        <w:t>sudo</w:t>
      </w:r>
      <w:r w:rsidRPr="00CE1500">
        <w:rPr>
          <w:b/>
          <w:i/>
        </w:rPr>
        <w:t xml:space="preserve"> ettercap</w:t>
      </w:r>
      <w:r>
        <w:rPr>
          <w:b/>
          <w:i/>
        </w:rPr>
        <w:t xml:space="preserve"> </w:t>
      </w:r>
      <w:r w:rsidRPr="00CE1500">
        <w:rPr>
          <w:b/>
          <w:i/>
        </w:rPr>
        <w:t>-</w:t>
      </w:r>
      <w:r>
        <w:rPr>
          <w:b/>
          <w:i/>
        </w:rPr>
        <w:t>G</w:t>
      </w:r>
    </w:p>
    <w:p w:rsidR="00451B73" w:rsidRDefault="00A00DB9" w:rsidP="00451B73">
      <w:pPr>
        <w:keepNext/>
      </w:pPr>
      <w:r>
        <w:rPr>
          <w:noProof/>
        </w:rPr>
        <w:drawing>
          <wp:inline distT="0" distB="0" distL="0" distR="0">
            <wp:extent cx="5141595" cy="4467833"/>
            <wp:effectExtent l="0" t="0" r="1905"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a de pantalla 2018-05-25 a las 18.21.0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48833" cy="4474123"/>
                    </a:xfrm>
                    <a:prstGeom prst="rect">
                      <a:avLst/>
                    </a:prstGeom>
                  </pic:spPr>
                </pic:pic>
              </a:graphicData>
            </a:graphic>
          </wp:inline>
        </w:drawing>
      </w:r>
    </w:p>
    <w:p w:rsidR="00A00DB9"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99" w:name="_Toc515646368"/>
      <w:r w:rsidR="00B31140">
        <w:rPr>
          <w:b/>
          <w:i w:val="0"/>
          <w:noProof/>
          <w:color w:val="4DA4D8" w:themeColor="accent3" w:themeTint="99"/>
        </w:rPr>
        <w:t>44</w:t>
      </w:r>
      <w:r w:rsidRPr="00451B73">
        <w:rPr>
          <w:b/>
          <w:i w:val="0"/>
          <w:color w:val="4DA4D8" w:themeColor="accent3" w:themeTint="99"/>
        </w:rPr>
        <w:fldChar w:fldCharType="end"/>
      </w:r>
      <w:r w:rsidRPr="00514C8B">
        <w:t>-Ejecución de Ettercap. Fuente: propia</w:t>
      </w:r>
      <w:bookmarkEnd w:id="99"/>
    </w:p>
    <w:p w:rsidR="00A20E5B" w:rsidRPr="007C45E3" w:rsidRDefault="00A20E5B" w:rsidP="001772E2">
      <w:pPr>
        <w:pStyle w:val="Descripcin"/>
        <w:jc w:val="center"/>
      </w:pPr>
    </w:p>
    <w:p w:rsidR="00AA402B" w:rsidRPr="00DB4106" w:rsidRDefault="00FA04B8" w:rsidP="001772E2">
      <w:r w:rsidRPr="00DB4106">
        <w:t xml:space="preserve">Por último instalaremos las diferentes herramientas enfocadas al mail spoofing, </w:t>
      </w:r>
      <w:r w:rsidR="00136693" w:rsidRPr="00DB4106">
        <w:t>Sees y email spoof master.</w:t>
      </w:r>
    </w:p>
    <w:p w:rsidR="00DB4106" w:rsidRDefault="00DB4106" w:rsidP="001772E2">
      <w:r w:rsidRPr="00DB4106">
        <w:t>Necesitaremos instalar primero</w:t>
      </w:r>
      <w:r>
        <w:t xml:space="preserve"> Postfix</w:t>
      </w:r>
      <w:r>
        <w:fldChar w:fldCharType="begin"/>
      </w:r>
      <w:r>
        <w:instrText xml:space="preserve"> ADDIN ZOTERO_ITEM CSL_CITATION {"citationID":"aJaf2rSg","properties":{"formattedCitation":"[18]","plainCitation":"[18]","noteIndex":0},"citationItems":[{"id":86,"uris":["http://zotero.org/users/local/Wv4hidzq/items/MXIPUN4J"],"uri":["http://zotero.org/users/local/Wv4hidzq/items/MXIPUN4J"],"itemData":{"id":86,"type":"webpage","title":"¿Qué es postfix? Lista de comandos básicos","container-title":"A.Z.Rodin","abstract":"Explicación lo que es Postfix y lista de comandos básicos para poder gestionarlo. Vaciar la cola de mensajes, detener el servidor, buscar emails... etc.","URL":"http://www.azrodin.com/administracion-servidor/que-es-postfix-breve-descripcion","shortTitle":"¿Qué es postfix?","language":"es-ES","issued":{"date-parts":[["2016",1,13]]},"accessed":{"date-parts":[["2018",5,25]]}}}],"schema":"https://github.com/citation-style-language/schema/raw/master/csl-citation.json"} </w:instrText>
      </w:r>
      <w:r>
        <w:fldChar w:fldCharType="separate"/>
      </w:r>
      <w:r>
        <w:rPr>
          <w:noProof/>
        </w:rPr>
        <w:t>[18]</w:t>
      </w:r>
      <w:r>
        <w:fldChar w:fldCharType="end"/>
      </w:r>
      <w:r>
        <w:t>, un servidor de correo de código abierto necesario para el correcto funcionamiento de Sees y email spoof master.</w:t>
      </w:r>
    </w:p>
    <w:p w:rsidR="00DB4106" w:rsidRPr="00DB4106" w:rsidRDefault="00451B73" w:rsidP="001772E2">
      <w:pPr>
        <w:rPr>
          <w:b/>
          <w:i/>
        </w:rPr>
      </w:pPr>
      <w:r>
        <w:rPr>
          <w:noProof/>
        </w:rPr>
        <w:lastRenderedPageBreak/>
        <mc:AlternateContent>
          <mc:Choice Requires="wps">
            <w:drawing>
              <wp:anchor distT="0" distB="0" distL="114300" distR="114300" simplePos="0" relativeHeight="251906048" behindDoc="0" locked="0" layoutInCell="1" allowOverlap="1" wp14:anchorId="22B8EB74" wp14:editId="2B2D767E">
                <wp:simplePos x="0" y="0"/>
                <wp:positionH relativeFrom="column">
                  <wp:posOffset>29845</wp:posOffset>
                </wp:positionH>
                <wp:positionV relativeFrom="paragraph">
                  <wp:posOffset>1727200</wp:posOffset>
                </wp:positionV>
                <wp:extent cx="5023485" cy="635"/>
                <wp:effectExtent l="0" t="0" r="5715" b="12065"/>
                <wp:wrapTopAndBottom/>
                <wp:docPr id="182" name="Cuadro de texto 182"/>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rsidR="005A4674" w:rsidRPr="00B8650C" w:rsidRDefault="005A4674"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00" w:name="_Toc515646369"/>
                            <w:r>
                              <w:rPr>
                                <w:b/>
                                <w:i w:val="0"/>
                                <w:noProof/>
                                <w:color w:val="4DA4D8" w:themeColor="accent3" w:themeTint="99"/>
                              </w:rPr>
                              <w:t>45</w:t>
                            </w:r>
                            <w:r w:rsidRPr="00451B73">
                              <w:rPr>
                                <w:b/>
                                <w:i w:val="0"/>
                                <w:noProof/>
                                <w:color w:val="4DA4D8" w:themeColor="accent3" w:themeTint="99"/>
                              </w:rPr>
                              <w:fldChar w:fldCharType="end"/>
                            </w:r>
                            <w:r w:rsidRPr="00626854">
                              <w:t>-Instalación de Postfix. Fuente: propia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8EB74" id="Cuadro de texto 182" o:spid="_x0000_s1054" type="#_x0000_t202" style="position:absolute;left:0;text-align:left;margin-left:2.35pt;margin-top:136pt;width:395.5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" stroked="f">
                <v:textbox style="mso-fit-shape-to-text:t" inset="0,0,0,0">
                  <w:txbxContent>
                    <w:p w:rsidR="005A4674" w:rsidRPr="00B8650C" w:rsidRDefault="005A4674"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45" w:name="_Toc515646369"/>
                      <w:r>
                        <w:rPr>
                          <w:b/>
                          <w:i w:val="0"/>
                          <w:noProof/>
                          <w:color w:val="4DA4D8" w:themeColor="accent3" w:themeTint="99"/>
                        </w:rPr>
                        <w:t>45</w:t>
                      </w:r>
                      <w:r w:rsidRPr="00451B73">
                        <w:rPr>
                          <w:b/>
                          <w:i w:val="0"/>
                          <w:noProof/>
                          <w:color w:val="4DA4D8" w:themeColor="accent3" w:themeTint="99"/>
                        </w:rPr>
                        <w:fldChar w:fldCharType="end"/>
                      </w:r>
                      <w:r w:rsidRPr="00626854">
                        <w:t>-Instalación de Postfix. Fuente: propia</w:t>
                      </w:r>
                      <w:bookmarkEnd w:id="145"/>
                    </w:p>
                  </w:txbxContent>
                </v:textbox>
                <w10:wrap type="topAndBottom"/>
              </v:shape>
            </w:pict>
          </mc:Fallback>
        </mc:AlternateContent>
      </w:r>
      <w:r w:rsidR="00FB20C8">
        <w:rPr>
          <w:i/>
          <w:noProof/>
        </w:rPr>
        <w:drawing>
          <wp:anchor distT="0" distB="0" distL="114300" distR="114300" simplePos="0" relativeHeight="251732992" behindDoc="0" locked="0" layoutInCell="1" allowOverlap="1" wp14:anchorId="09C01913">
            <wp:simplePos x="0" y="0"/>
            <wp:positionH relativeFrom="column">
              <wp:posOffset>29845</wp:posOffset>
            </wp:positionH>
            <wp:positionV relativeFrom="paragraph">
              <wp:posOffset>326390</wp:posOffset>
            </wp:positionV>
            <wp:extent cx="5023485" cy="1343660"/>
            <wp:effectExtent l="0" t="0" r="5715" b="254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a de pantalla 2018-05-25 a las 19.38.2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23485" cy="1343660"/>
                    </a:xfrm>
                    <a:prstGeom prst="rect">
                      <a:avLst/>
                    </a:prstGeom>
                  </pic:spPr>
                </pic:pic>
              </a:graphicData>
            </a:graphic>
            <wp14:sizeRelH relativeFrom="page">
              <wp14:pctWidth>0</wp14:pctWidth>
            </wp14:sizeRelH>
            <wp14:sizeRelV relativeFrom="page">
              <wp14:pctHeight>0</wp14:pctHeight>
            </wp14:sizeRelV>
          </wp:anchor>
        </w:drawing>
      </w:r>
      <w:r w:rsidR="00DB4106">
        <w:t xml:space="preserve">Usaremos el comando : </w:t>
      </w:r>
      <w:r w:rsidR="00DB4106" w:rsidRPr="00DB4106">
        <w:rPr>
          <w:b/>
          <w:i/>
        </w:rPr>
        <w:t>sudo apt install postfix</w:t>
      </w:r>
    </w:p>
    <w:p w:rsidR="00AA402B" w:rsidRDefault="00451B73" w:rsidP="001772E2">
      <w:pPr>
        <w:jc w:val="center"/>
        <w:rPr>
          <w:i/>
        </w:rPr>
      </w:pPr>
      <w:r>
        <w:rPr>
          <w:noProof/>
        </w:rPr>
        <mc:AlternateContent>
          <mc:Choice Requires="wps">
            <w:drawing>
              <wp:anchor distT="0" distB="0" distL="114300" distR="114300" simplePos="0" relativeHeight="251908096" behindDoc="0" locked="0" layoutInCell="1" allowOverlap="1" wp14:anchorId="488CB4A6" wp14:editId="58FB2316">
                <wp:simplePos x="0" y="0"/>
                <wp:positionH relativeFrom="column">
                  <wp:posOffset>954405</wp:posOffset>
                </wp:positionH>
                <wp:positionV relativeFrom="paragraph">
                  <wp:posOffset>7407910</wp:posOffset>
                </wp:positionV>
                <wp:extent cx="3119120" cy="635"/>
                <wp:effectExtent l="0" t="0" r="5080" b="12065"/>
                <wp:wrapTopAndBottom/>
                <wp:docPr id="183" name="Cuadro de texto 183"/>
                <wp:cNvGraphicFramePr/>
                <a:graphic xmlns:a="http://schemas.openxmlformats.org/drawingml/2006/main">
                  <a:graphicData uri="http://schemas.microsoft.com/office/word/2010/wordprocessingShape">
                    <wps:wsp>
                      <wps:cNvSpPr txBox="1"/>
                      <wps:spPr>
                        <a:xfrm>
                          <a:off x="0" y="0"/>
                          <a:ext cx="3119120" cy="635"/>
                        </a:xfrm>
                        <a:prstGeom prst="rect">
                          <a:avLst/>
                        </a:prstGeom>
                        <a:solidFill>
                          <a:prstClr val="white"/>
                        </a:solidFill>
                        <a:ln>
                          <a:noFill/>
                        </a:ln>
                      </wps:spPr>
                      <wps:txbx>
                        <w:txbxContent>
                          <w:p w:rsidR="005A4674" w:rsidRPr="0042043A" w:rsidRDefault="005A4674"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01" w:name="_Toc515646370"/>
                            <w:r>
                              <w:rPr>
                                <w:b/>
                                <w:i w:val="0"/>
                                <w:noProof/>
                                <w:color w:val="4DA4D8" w:themeColor="accent3" w:themeTint="99"/>
                              </w:rPr>
                              <w:t>46</w:t>
                            </w:r>
                            <w:r w:rsidRPr="00451B73">
                              <w:rPr>
                                <w:b/>
                                <w:i w:val="0"/>
                                <w:noProof/>
                                <w:color w:val="4DA4D8" w:themeColor="accent3" w:themeTint="99"/>
                              </w:rPr>
                              <w:fldChar w:fldCharType="end"/>
                            </w:r>
                            <w:r w:rsidRPr="007926BF">
                              <w:t>-Configuración instalación Postfix. Fuente: propia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CB4A6" id="Cuadro de texto 183" o:spid="_x0000_s1055" type="#_x0000_t202" style="position:absolute;left:0;text-align:left;margin-left:75.15pt;margin-top:583.3pt;width:245.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" stroked="f">
                <v:textbox style="mso-fit-shape-to-text:t" inset="0,0,0,0">
                  <w:txbxContent>
                    <w:p w:rsidR="005A4674" w:rsidRPr="0042043A" w:rsidRDefault="005A4674"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47" w:name="_Toc515646370"/>
                      <w:r>
                        <w:rPr>
                          <w:b/>
                          <w:i w:val="0"/>
                          <w:noProof/>
                          <w:color w:val="4DA4D8" w:themeColor="accent3" w:themeTint="99"/>
                        </w:rPr>
                        <w:t>46</w:t>
                      </w:r>
                      <w:r w:rsidRPr="00451B73">
                        <w:rPr>
                          <w:b/>
                          <w:i w:val="0"/>
                          <w:noProof/>
                          <w:color w:val="4DA4D8" w:themeColor="accent3" w:themeTint="99"/>
                        </w:rPr>
                        <w:fldChar w:fldCharType="end"/>
                      </w:r>
                      <w:r w:rsidRPr="007926BF">
                        <w:t>-Configuración instalación Postfix. Fuente: propia</w:t>
                      </w:r>
                      <w:bookmarkEnd w:id="147"/>
                    </w:p>
                  </w:txbxContent>
                </v:textbox>
                <w10:wrap type="topAndBottom"/>
              </v:shape>
            </w:pict>
          </mc:Fallback>
        </mc:AlternateContent>
      </w:r>
      <w:r w:rsidR="00FB20C8">
        <w:rPr>
          <w:noProof/>
        </w:rPr>
        <mc:AlternateContent>
          <mc:Choice Requires="wpg">
            <w:drawing>
              <wp:anchor distT="0" distB="0" distL="114300" distR="114300" simplePos="0" relativeHeight="251739136" behindDoc="0" locked="0" layoutInCell="1" allowOverlap="1">
                <wp:simplePos x="0" y="0"/>
                <wp:positionH relativeFrom="column">
                  <wp:posOffset>954890</wp:posOffset>
                </wp:positionH>
                <wp:positionV relativeFrom="paragraph">
                  <wp:posOffset>2110740</wp:posOffset>
                </wp:positionV>
                <wp:extent cx="3119120" cy="5240431"/>
                <wp:effectExtent l="0" t="0" r="5080" b="5080"/>
                <wp:wrapTopAndBottom/>
                <wp:docPr id="31" name="Grupo 31"/>
                <wp:cNvGraphicFramePr/>
                <a:graphic xmlns:a="http://schemas.openxmlformats.org/drawingml/2006/main">
                  <a:graphicData uri="http://schemas.microsoft.com/office/word/2010/wordprocessingGroup">
                    <wpg:wgp>
                      <wpg:cNvGrpSpPr/>
                      <wpg:grpSpPr>
                        <a:xfrm>
                          <a:off x="0" y="0"/>
                          <a:ext cx="3119120" cy="5240431"/>
                          <a:chOff x="0" y="0"/>
                          <a:chExt cx="3119120" cy="5240431"/>
                        </a:xfrm>
                      </wpg:grpSpPr>
                      <pic:pic xmlns:pic="http://schemas.openxmlformats.org/drawingml/2006/picture">
                        <pic:nvPicPr>
                          <pic:cNvPr id="109" name="Imagen 109"/>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19120" cy="1887220"/>
                          </a:xfrm>
                          <a:prstGeom prst="rect">
                            <a:avLst/>
                          </a:prstGeom>
                        </pic:spPr>
                      </pic:pic>
                      <pic:pic xmlns:pic="http://schemas.openxmlformats.org/drawingml/2006/picture">
                        <pic:nvPicPr>
                          <pic:cNvPr id="110" name="Imagen 110"/>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1764254"/>
                            <a:ext cx="3119120" cy="1869440"/>
                          </a:xfrm>
                          <a:prstGeom prst="rect">
                            <a:avLst/>
                          </a:prstGeom>
                        </pic:spPr>
                      </pic:pic>
                      <pic:pic xmlns:pic="http://schemas.openxmlformats.org/drawingml/2006/picture">
                        <pic:nvPicPr>
                          <pic:cNvPr id="111" name="Imagen 11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3356386"/>
                            <a:ext cx="3119120" cy="1884045"/>
                          </a:xfrm>
                          <a:prstGeom prst="rect">
                            <a:avLst/>
                          </a:prstGeom>
                        </pic:spPr>
                      </pic:pic>
                    </wpg:wgp>
                  </a:graphicData>
                </a:graphic>
              </wp:anchor>
            </w:drawing>
          </mc:Choice>
          <mc:Fallback>
            <w:pict>
              <v:group w14:anchorId="05404660" id="Grupo 31" o:spid="_x0000_s1026" style="position:absolute;margin-left:75.2pt;margin-top:166.2pt;width:245.6pt;height:412.65pt;z-index:251739136" coordsize="31191,52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9" o:spid="_x0000_s1027" type="#_x0000_t75" style="position:absolute;width:31191;height:18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">
                  <v:imagedata r:id="rId121" o:title=""/>
                </v:shape>
                <v:shape id="Imagen 110" o:spid="_x0000_s1028" type="#_x0000_t75" style="position:absolute;top:17642;width:31191;height:18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">
                  <v:imagedata r:id="rId122" o:title=""/>
                </v:shape>
                <v:shape id="Imagen 111" o:spid="_x0000_s1029" type="#_x0000_t75" style="position:absolute;top:33563;width:31191;height:18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">
                  <v:imagedata r:id="rId123" o:title=""/>
                </v:shape>
                <w10:wrap type="topAndBottom"/>
              </v:group>
            </w:pict>
          </mc:Fallback>
        </mc:AlternateContent>
      </w:r>
    </w:p>
    <w:p w:rsidR="00AA402B" w:rsidRDefault="005B64E7" w:rsidP="001772E2">
      <w:r>
        <w:t>Una vez instalado procederemos a instalar Sees, para ello</w:t>
      </w:r>
      <w:r w:rsidR="003A2C4E">
        <w:t xml:space="preserve"> primero descargaremos el programa</w:t>
      </w:r>
      <w:r>
        <w:t xml:space="preserve"> </w:t>
      </w:r>
      <w:r w:rsidR="003A2C4E">
        <w:t>usando</w:t>
      </w:r>
      <w:r>
        <w:t xml:space="preserve"> :</w:t>
      </w:r>
    </w:p>
    <w:p w:rsidR="005B64E7" w:rsidRPr="003A2C4E" w:rsidRDefault="005B64E7" w:rsidP="001772E2">
      <w:pPr>
        <w:rPr>
          <w:b/>
          <w:i/>
        </w:rPr>
      </w:pPr>
      <w:r w:rsidRPr="003A2C4E">
        <w:rPr>
          <w:b/>
          <w:i/>
        </w:rPr>
        <w:t>git clone https://github.com/galkan/sees</w:t>
      </w:r>
    </w:p>
    <w:p w:rsidR="00451B73" w:rsidRDefault="005B64E7" w:rsidP="00451B73">
      <w:pPr>
        <w:keepNext/>
      </w:pPr>
      <w:r>
        <w:rPr>
          <w:i/>
          <w:noProof/>
        </w:rPr>
        <w:lastRenderedPageBreak/>
        <w:drawing>
          <wp:inline distT="0" distB="0" distL="0" distR="0" wp14:anchorId="75DA79F1" wp14:editId="5984F8FA">
            <wp:extent cx="5131397" cy="134828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18-05-25 a las 19.28.00.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41507" cy="1350944"/>
                    </a:xfrm>
                    <a:prstGeom prst="rect">
                      <a:avLst/>
                    </a:prstGeom>
                  </pic:spPr>
                </pic:pic>
              </a:graphicData>
            </a:graphic>
          </wp:inline>
        </w:drawing>
      </w:r>
    </w:p>
    <w:p w:rsidR="00AA402B" w:rsidRPr="00451B73"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102" w:name="_Toc515646371"/>
      <w:r w:rsidR="00B31140">
        <w:rPr>
          <w:b/>
          <w:i w:val="0"/>
          <w:noProof/>
          <w:color w:val="4DA4D8" w:themeColor="accent3" w:themeTint="99"/>
        </w:rPr>
        <w:t>47</w:t>
      </w:r>
      <w:r w:rsidRPr="00451B73">
        <w:rPr>
          <w:b/>
          <w:i w:val="0"/>
          <w:color w:val="4DA4D8" w:themeColor="accent3" w:themeTint="99"/>
        </w:rPr>
        <w:fldChar w:fldCharType="end"/>
      </w:r>
      <w:r w:rsidRPr="00A32D77">
        <w:t>-Descarga de Sees. Fuente: propia</w:t>
      </w:r>
      <w:bookmarkEnd w:id="102"/>
    </w:p>
    <w:p w:rsidR="00AA402B" w:rsidRPr="004C6EE3" w:rsidRDefault="004C6EE3" w:rsidP="001772E2">
      <w:pPr>
        <w:rPr>
          <w:b/>
          <w:i/>
        </w:rPr>
      </w:pPr>
      <w:r>
        <w:t xml:space="preserve">Para poder usar la aplicación deberemos dar permisos al archivo “sees.py”, para ello primero accederemos a la carpeta descargada usando- </w:t>
      </w:r>
      <w:r w:rsidRPr="004C6EE3">
        <w:rPr>
          <w:b/>
          <w:i/>
        </w:rPr>
        <w:t>cd sees</w:t>
      </w:r>
      <w:r>
        <w:rPr>
          <w:b/>
          <w:i/>
        </w:rPr>
        <w:t xml:space="preserve"> </w:t>
      </w:r>
      <w:r>
        <w:t xml:space="preserve">-y daremos permisos usando el comando- </w:t>
      </w:r>
      <w:r w:rsidRPr="004C6EE3">
        <w:rPr>
          <w:b/>
          <w:i/>
        </w:rPr>
        <w:t>chmod 777 sees.py</w:t>
      </w:r>
    </w:p>
    <w:p w:rsidR="00451B73" w:rsidRDefault="004C6EE3" w:rsidP="00451B73">
      <w:pPr>
        <w:keepNext/>
      </w:pPr>
      <w:r>
        <w:rPr>
          <w:i/>
          <w:noProof/>
        </w:rPr>
        <w:drawing>
          <wp:inline distT="0" distB="0" distL="0" distR="0" wp14:anchorId="750DDDAC" wp14:editId="2FFE0772">
            <wp:extent cx="5130800" cy="1263944"/>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18-05-25 a las 19.29.4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47342" cy="1268019"/>
                    </a:xfrm>
                    <a:prstGeom prst="rect">
                      <a:avLst/>
                    </a:prstGeom>
                  </pic:spPr>
                </pic:pic>
              </a:graphicData>
            </a:graphic>
          </wp:inline>
        </w:drawing>
      </w:r>
    </w:p>
    <w:p w:rsidR="004C6EE3"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103" w:name="_Toc515646372"/>
      <w:r w:rsidR="00B31140">
        <w:rPr>
          <w:b/>
          <w:i w:val="0"/>
          <w:noProof/>
          <w:color w:val="4DA4D8" w:themeColor="accent3" w:themeTint="99"/>
        </w:rPr>
        <w:t>48</w:t>
      </w:r>
      <w:r w:rsidRPr="00451B73">
        <w:rPr>
          <w:b/>
          <w:i w:val="0"/>
          <w:color w:val="4DA4D8" w:themeColor="accent3" w:themeTint="99"/>
        </w:rPr>
        <w:fldChar w:fldCharType="end"/>
      </w:r>
      <w:r w:rsidRPr="006C69C8">
        <w:t>-Dar permisos a sees.py. Fuente: propia</w:t>
      </w:r>
      <w:bookmarkEnd w:id="103"/>
    </w:p>
    <w:p w:rsidR="00AA402B" w:rsidRDefault="00651452" w:rsidP="001772E2">
      <w:r>
        <w:rPr>
          <w:i/>
        </w:rPr>
        <w:t xml:space="preserve">Solo queda instalar </w:t>
      </w:r>
      <w:r>
        <w:t>email spoof master.</w:t>
      </w:r>
    </w:p>
    <w:p w:rsidR="00D95B84" w:rsidRDefault="00742412" w:rsidP="001772E2">
      <w:r>
        <w:t>Para ello usaremos el siguiente comando para clonar el repositorio:</w:t>
      </w:r>
    </w:p>
    <w:p w:rsidR="00D95B84" w:rsidRPr="00742412" w:rsidRDefault="00742412" w:rsidP="001772E2">
      <w:pPr>
        <w:rPr>
          <w:b/>
          <w:i/>
        </w:rPr>
      </w:pPr>
      <w:r w:rsidRPr="00742412">
        <w:rPr>
          <w:b/>
          <w:i/>
        </w:rPr>
        <w:t xml:space="preserve">git clone </w:t>
      </w:r>
      <w:r w:rsidR="00D95B84" w:rsidRPr="00742412">
        <w:rPr>
          <w:b/>
          <w:i/>
        </w:rPr>
        <w:t>https://github.com/MatiasTilerias/email-spoof</w:t>
      </w:r>
    </w:p>
    <w:p w:rsidR="00AA402B" w:rsidRDefault="00AA402B" w:rsidP="001772E2">
      <w:pPr>
        <w:rPr>
          <w:i/>
        </w:rPr>
      </w:pPr>
    </w:p>
    <w:p w:rsidR="00451B73" w:rsidRDefault="006760CE" w:rsidP="00451B73">
      <w:pPr>
        <w:keepNext/>
      </w:pPr>
      <w:r>
        <w:rPr>
          <w:i/>
          <w:noProof/>
        </w:rPr>
        <w:drawing>
          <wp:inline distT="0" distB="0" distL="0" distR="0">
            <wp:extent cx="5045336" cy="121022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18-05-25 a las 21.19.0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58754" cy="1213445"/>
                    </a:xfrm>
                    <a:prstGeom prst="rect">
                      <a:avLst/>
                    </a:prstGeom>
                  </pic:spPr>
                </pic:pic>
              </a:graphicData>
            </a:graphic>
          </wp:inline>
        </w:drawing>
      </w:r>
    </w:p>
    <w:p w:rsidR="00742412"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104" w:name="_Toc515646373"/>
      <w:r w:rsidR="00B31140">
        <w:rPr>
          <w:b/>
          <w:i w:val="0"/>
          <w:noProof/>
          <w:color w:val="4DA4D8" w:themeColor="accent3" w:themeTint="99"/>
        </w:rPr>
        <w:t>49</w:t>
      </w:r>
      <w:r w:rsidRPr="00451B73">
        <w:rPr>
          <w:b/>
          <w:i w:val="0"/>
          <w:color w:val="4DA4D8" w:themeColor="accent3" w:themeTint="99"/>
        </w:rPr>
        <w:fldChar w:fldCharType="end"/>
      </w:r>
      <w:r>
        <w:t>-Descarga de email spoof master</w:t>
      </w:r>
      <w:r w:rsidRPr="002D29AB">
        <w:t>.</w:t>
      </w:r>
      <w:r>
        <w:t xml:space="preserve"> </w:t>
      </w:r>
      <w:r w:rsidRPr="002D29AB">
        <w:t>Fuente: propia</w:t>
      </w:r>
      <w:bookmarkEnd w:id="104"/>
    </w:p>
    <w:p w:rsidR="00AA402B" w:rsidRPr="00AA402B" w:rsidRDefault="00451B73" w:rsidP="00451B73">
      <w:pPr>
        <w:pStyle w:val="Descripcin"/>
        <w:rPr>
          <w:i w:val="0"/>
        </w:rPr>
      </w:pPr>
      <w:r>
        <w:rPr>
          <w:noProof/>
        </w:rPr>
        <mc:AlternateContent>
          <mc:Choice Requires="wps">
            <w:drawing>
              <wp:anchor distT="0" distB="0" distL="114300" distR="114300" simplePos="0" relativeHeight="251910144" behindDoc="0" locked="0" layoutInCell="1" allowOverlap="1" wp14:anchorId="2233A2EC" wp14:editId="31FE031D">
                <wp:simplePos x="0" y="0"/>
                <wp:positionH relativeFrom="column">
                  <wp:posOffset>-4445</wp:posOffset>
                </wp:positionH>
                <wp:positionV relativeFrom="paragraph">
                  <wp:posOffset>1419860</wp:posOffset>
                </wp:positionV>
                <wp:extent cx="5077460" cy="635"/>
                <wp:effectExtent l="0" t="0" r="2540" b="12065"/>
                <wp:wrapTopAndBottom/>
                <wp:docPr id="189" name="Cuadro de texto 189"/>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wps:spPr>
                      <wps:txbx>
                        <w:txbxContent>
                          <w:p w:rsidR="005A4674" w:rsidRPr="009F6D60" w:rsidRDefault="005A4674" w:rsidP="00451B73">
                            <w:pPr>
                              <w:pStyle w:val="Descripcin"/>
                              <w:jc w:val="center"/>
                              <w:rPr>
                                <w:noProof/>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05" w:name="_Toc515646374"/>
                            <w:r>
                              <w:rPr>
                                <w:b/>
                                <w:i w:val="0"/>
                                <w:noProof/>
                                <w:color w:val="4DA4D8" w:themeColor="accent3" w:themeTint="99"/>
                              </w:rPr>
                              <w:t>50</w:t>
                            </w:r>
                            <w:r w:rsidRPr="00451B73">
                              <w:rPr>
                                <w:b/>
                                <w:i w:val="0"/>
                                <w:noProof/>
                                <w:color w:val="4DA4D8" w:themeColor="accent3" w:themeTint="99"/>
                              </w:rPr>
                              <w:fldChar w:fldCharType="end"/>
                            </w:r>
                            <w:r w:rsidRPr="00F160A6">
                              <w:t>-Dar permisos a emailspoof.sh. Fuente: propia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A2EC" id="Cuadro de texto 189" o:spid="_x0000_s1056" type="#_x0000_t202" style="position:absolute;left:0;text-align:left;margin-left:-.35pt;margin-top:111.8pt;width:399.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" stroked="f">
                <v:textbox style="mso-fit-shape-to-text:t" inset="0,0,0,0">
                  <w:txbxContent>
                    <w:p w:rsidR="005A4674" w:rsidRPr="009F6D60" w:rsidRDefault="005A4674" w:rsidP="00451B73">
                      <w:pPr>
                        <w:pStyle w:val="Descripcin"/>
                        <w:jc w:val="center"/>
                        <w:rPr>
                          <w:noProof/>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52" w:name="_Toc515646374"/>
                      <w:r>
                        <w:rPr>
                          <w:b/>
                          <w:i w:val="0"/>
                          <w:noProof/>
                          <w:color w:val="4DA4D8" w:themeColor="accent3" w:themeTint="99"/>
                        </w:rPr>
                        <w:t>50</w:t>
                      </w:r>
                      <w:r w:rsidRPr="00451B73">
                        <w:rPr>
                          <w:b/>
                          <w:i w:val="0"/>
                          <w:noProof/>
                          <w:color w:val="4DA4D8" w:themeColor="accent3" w:themeTint="99"/>
                        </w:rPr>
                        <w:fldChar w:fldCharType="end"/>
                      </w:r>
                      <w:r w:rsidRPr="00F160A6">
                        <w:t>-Dar permisos a emailspoof.sh. Fuente: propia</w:t>
                      </w:r>
                      <w:bookmarkEnd w:id="152"/>
                    </w:p>
                  </w:txbxContent>
                </v:textbox>
                <w10:wrap type="topAndBottom"/>
              </v:shape>
            </w:pict>
          </mc:Fallback>
        </mc:AlternateContent>
      </w:r>
      <w:r w:rsidR="00FB20C8">
        <w:rPr>
          <w:noProof/>
        </w:rPr>
        <w:drawing>
          <wp:anchor distT="0" distB="0" distL="114300" distR="114300" simplePos="0" relativeHeight="251742208" behindDoc="0" locked="0" layoutInCell="1" allowOverlap="1">
            <wp:simplePos x="0" y="0"/>
            <wp:positionH relativeFrom="column">
              <wp:posOffset>-4445</wp:posOffset>
            </wp:positionH>
            <wp:positionV relativeFrom="paragraph">
              <wp:posOffset>265430</wp:posOffset>
            </wp:positionV>
            <wp:extent cx="5077460" cy="1097280"/>
            <wp:effectExtent l="0" t="0" r="254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18-05-25 a las 21.20.54.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77460" cy="1097280"/>
                    </a:xfrm>
                    <a:prstGeom prst="rect">
                      <a:avLst/>
                    </a:prstGeom>
                  </pic:spPr>
                </pic:pic>
              </a:graphicData>
            </a:graphic>
            <wp14:sizeRelH relativeFrom="page">
              <wp14:pctWidth>0</wp14:pctWidth>
            </wp14:sizeRelH>
            <wp14:sizeRelV relativeFrom="page">
              <wp14:pctHeight>0</wp14:pctHeight>
            </wp14:sizeRelV>
          </wp:anchor>
        </w:drawing>
      </w:r>
    </w:p>
    <w:p w:rsidR="00296676" w:rsidRPr="00296676" w:rsidRDefault="00296676" w:rsidP="001772E2">
      <w:pPr>
        <w:jc w:val="center"/>
      </w:pPr>
    </w:p>
    <w:p w:rsidR="004A4057" w:rsidRPr="00AA1C64" w:rsidRDefault="004A4057" w:rsidP="001772E2">
      <w:pPr>
        <w:pStyle w:val="Ttulo2"/>
        <w:ind w:left="0" w:firstLine="0"/>
        <w:rPr>
          <w:color w:val="4DA4D8" w:themeColor="accent3" w:themeTint="99"/>
        </w:rPr>
      </w:pPr>
      <w:bookmarkStart w:id="106" w:name="_Toc515648524"/>
      <w:r w:rsidRPr="00AA1C64">
        <w:rPr>
          <w:color w:val="4DA4D8" w:themeColor="accent3" w:themeTint="99"/>
        </w:rPr>
        <w:lastRenderedPageBreak/>
        <w:t>PT2</w:t>
      </w:r>
      <w:r w:rsidR="008E53D3">
        <w:rPr>
          <w:color w:val="4DA4D8" w:themeColor="accent3" w:themeTint="99"/>
        </w:rPr>
        <w:t>-Realización de ataques spoofing</w:t>
      </w:r>
      <w:bookmarkEnd w:id="106"/>
    </w:p>
    <w:p w:rsidR="00DB38A9" w:rsidRDefault="002970FE" w:rsidP="001772E2">
      <w:pPr>
        <w:pStyle w:val="Ttulo3"/>
        <w:ind w:left="0" w:firstLine="0"/>
        <w:rPr>
          <w:noProof/>
          <w:color w:val="4DA4D8" w:themeColor="accent3" w:themeTint="99"/>
        </w:rPr>
      </w:pPr>
      <w:bookmarkStart w:id="107" w:name="_Toc515648525"/>
      <w:r>
        <w:rPr>
          <w:noProof/>
          <w:color w:val="4DA4D8" w:themeColor="accent3" w:themeTint="99"/>
        </w:rPr>
        <w:t>IP SPOOFING</w:t>
      </w:r>
      <w:bookmarkEnd w:id="107"/>
    </w:p>
    <w:p w:rsidR="00B17BAC" w:rsidRDefault="008F4C5F" w:rsidP="001772E2">
      <w:pPr>
        <w:pStyle w:val="Ttulo3"/>
        <w:numPr>
          <w:ilvl w:val="3"/>
          <w:numId w:val="18"/>
        </w:numPr>
        <w:ind w:left="0" w:firstLine="0"/>
        <w:rPr>
          <w:noProof/>
          <w:color w:val="4DA4D8" w:themeColor="accent3" w:themeTint="99"/>
        </w:rPr>
      </w:pPr>
      <w:bookmarkStart w:id="108" w:name="_Toc515648526"/>
      <w:r>
        <w:rPr>
          <w:noProof/>
          <w:color w:val="4DA4D8" w:themeColor="accent3" w:themeTint="99"/>
        </w:rPr>
        <w:t>IP spoofing con iptables</w:t>
      </w:r>
      <w:bookmarkEnd w:id="108"/>
      <w:r w:rsidR="00B17BAC">
        <w:rPr>
          <w:noProof/>
          <w:color w:val="4DA4D8" w:themeColor="accent3" w:themeTint="99"/>
        </w:rPr>
        <w:t xml:space="preserve"> </w:t>
      </w:r>
    </w:p>
    <w:p w:rsidR="004C6810" w:rsidRDefault="004C6810" w:rsidP="001772E2">
      <w:r>
        <w:t>No es necesaria la utilización de ningún programa para realizar IP spoofing, ya que se puede realizar a través</w:t>
      </w:r>
      <w:r w:rsidR="0080615F">
        <w:t xml:space="preserve"> de un comando de iptables. </w:t>
      </w:r>
    </w:p>
    <w:p w:rsidR="0080615F" w:rsidRDefault="0080615F" w:rsidP="001772E2">
      <w:r>
        <w:t>Iptables es una herramienta firewall perteneciente a los sistemas Linux que permite el filtrado de paquetes y la traducción de direcciones (NAT Network Address Translation).</w:t>
      </w:r>
    </w:p>
    <w:p w:rsidR="0080615F" w:rsidRDefault="0080615F" w:rsidP="001772E2">
      <w:r>
        <w:t>Iptables permite definir reglas de manejo de paquetes a través de cadenas de comandos, en este caso se usará la siguiente cadena</w:t>
      </w:r>
      <w:r w:rsidR="00017122">
        <w:t xml:space="preserve"> que tiene que cumplir el formato de iptables</w:t>
      </w:r>
      <w:r>
        <w:t>:</w:t>
      </w:r>
    </w:p>
    <w:p w:rsidR="00017122" w:rsidRDefault="0080615F" w:rsidP="001772E2">
      <w:pPr>
        <w:rPr>
          <w:b/>
          <w:i/>
        </w:rPr>
      </w:pPr>
      <w:r w:rsidRPr="0080615F">
        <w:rPr>
          <w:b/>
          <w:i/>
        </w:rPr>
        <w:t>sudo iptables -t nat -A POSTROU</w:t>
      </w:r>
      <w:r>
        <w:rPr>
          <w:b/>
          <w:i/>
        </w:rPr>
        <w:t>TING -j SNAT --to-source &lt;IP_a_suplantar&gt;</w:t>
      </w:r>
    </w:p>
    <w:p w:rsidR="00017122" w:rsidRDefault="00017122" w:rsidP="001772E2">
      <w:pPr>
        <w:rPr>
          <w:b/>
          <w:i/>
        </w:rPr>
      </w:pPr>
      <w:r>
        <w:rPr>
          <w:b/>
          <w:i/>
        </w:rPr>
        <w:t>sudo iptables [tabla] [operación] -j [acción]</w:t>
      </w:r>
    </w:p>
    <w:p w:rsidR="0080615F" w:rsidRDefault="0080615F" w:rsidP="001772E2">
      <w:r>
        <w:t>Vamos a proceder a analizar el comando:</w:t>
      </w:r>
    </w:p>
    <w:p w:rsidR="0080615F" w:rsidRDefault="00294266" w:rsidP="001772E2">
      <w:r>
        <w:rPr>
          <w:b/>
        </w:rPr>
        <w:t>s</w:t>
      </w:r>
      <w:r w:rsidR="0080615F" w:rsidRPr="0080615F">
        <w:rPr>
          <w:b/>
        </w:rPr>
        <w:t>udo</w:t>
      </w:r>
      <w:r w:rsidR="0080615F">
        <w:t>: El comando va precedido de “sudo” ya que iptables necesita ser ejecutado como superusuario “root”.</w:t>
      </w:r>
    </w:p>
    <w:p w:rsidR="0080615F" w:rsidRDefault="0080615F" w:rsidP="001772E2">
      <w:r w:rsidRPr="00DF0155">
        <w:rPr>
          <w:b/>
        </w:rPr>
        <w:t>Iptables</w:t>
      </w:r>
      <w:r>
        <w:rPr>
          <w:b/>
          <w:i/>
        </w:rPr>
        <w:t xml:space="preserve">: </w:t>
      </w:r>
      <w:r>
        <w:t>Nombre de la herramienta que vamos a utilizar y que deseamos que ejecute el comando.</w:t>
      </w:r>
    </w:p>
    <w:p w:rsidR="0080615F" w:rsidRDefault="0080615F" w:rsidP="001772E2">
      <w:r w:rsidRPr="00BF1530">
        <w:rPr>
          <w:b/>
        </w:rPr>
        <w:t>-t</w:t>
      </w:r>
      <w:r w:rsidR="00017122" w:rsidRPr="00BF1530">
        <w:rPr>
          <w:b/>
        </w:rPr>
        <w:t xml:space="preserve"> nat</w:t>
      </w:r>
      <w:r>
        <w:t xml:space="preserve">: </w:t>
      </w:r>
      <w:r w:rsidR="00017122">
        <w:t>Indica la tabla sobre la que queremos trabajar.</w:t>
      </w:r>
    </w:p>
    <w:p w:rsidR="00017122" w:rsidRDefault="00017122" w:rsidP="001772E2">
      <w:r w:rsidRPr="00BF1530">
        <w:rPr>
          <w:b/>
        </w:rPr>
        <w:t>-A</w:t>
      </w:r>
      <w:r>
        <w:t>: Operación para agregar la regla al final de la tabla especificada.</w:t>
      </w:r>
    </w:p>
    <w:p w:rsidR="00017122" w:rsidRDefault="00017122" w:rsidP="001772E2">
      <w:r w:rsidRPr="00BF1530">
        <w:rPr>
          <w:b/>
        </w:rPr>
        <w:t>POSTROUTING</w:t>
      </w:r>
      <w:r>
        <w:t>: Se aplica la regla a los paquetes salientes.</w:t>
      </w:r>
    </w:p>
    <w:p w:rsidR="00017122" w:rsidRDefault="00017122" w:rsidP="001772E2">
      <w:r w:rsidRPr="00BF1530">
        <w:rPr>
          <w:b/>
        </w:rPr>
        <w:t>-j</w:t>
      </w:r>
      <w:r>
        <w:t>: Indica la acción a tomar.</w:t>
      </w:r>
    </w:p>
    <w:p w:rsidR="00017122" w:rsidRDefault="00017122" w:rsidP="001772E2">
      <w:r w:rsidRPr="00BF1530">
        <w:rPr>
          <w:b/>
        </w:rPr>
        <w:t>SNAT</w:t>
      </w:r>
      <w:r>
        <w:t>: Permite modificar</w:t>
      </w:r>
      <w:r w:rsidR="003172D6">
        <w:t xml:space="preserve"> dirección y puerto de origen.</w:t>
      </w:r>
    </w:p>
    <w:p w:rsidR="003172D6" w:rsidRDefault="003172D6" w:rsidP="001772E2">
      <w:r w:rsidRPr="00BF1530">
        <w:rPr>
          <w:b/>
        </w:rPr>
        <w:t>--to-sourcer&lt;IP_a_suplantar&gt;</w:t>
      </w:r>
      <w:r>
        <w:t>: cambia la dirección a la IP que se especifique.</w:t>
      </w:r>
      <w:r w:rsidR="005E63D4">
        <w:fldChar w:fldCharType="begin"/>
      </w:r>
      <w:r w:rsidR="005E63D4">
        <w:instrText xml:space="preserve"> ADDIN ZOTERO_ITEM CSL_CITATION {"citationID":"QMO3Ht3F","properties":{"formattedCitation":"[19]","plainCitation":"[19]","noteIndex":0},"citationItems":[{"id":88,"uris":["http://zotero.org/users/local/Wv4hidzq/items/FGGI25KR"],"uri":["http://zotero.org/users/local/Wv4hidzq/items/FGGI25KR"],"itemData":{"id":88,"type":"speech","title":"IPTABLES ¿Que es? y ¿Como Funciona?","genre":"Tecnología","abstract":"Descripción del funcionamiento de iptables, y sus cadenas más usadas, para","URL":"https://es.slideshare.net/afiebig/iptables-que-es-y-como-funciona","shortTitle":"IPTABLES ¿Que es?","author":[{"family":"Alfredo Fiebig","given":""}],"issued":{"literal":"21:31:41 UTC"},"accessed":{"date-parts":[["2018",5,26]]}}}],"schema":"https://github.com/citation-style-language/schema/raw/master/csl-citation.json"} </w:instrText>
      </w:r>
      <w:r w:rsidR="005E63D4">
        <w:fldChar w:fldCharType="separate"/>
      </w:r>
      <w:r w:rsidR="005E63D4">
        <w:rPr>
          <w:noProof/>
        </w:rPr>
        <w:t>[19]</w:t>
      </w:r>
      <w:r w:rsidR="005E63D4">
        <w:fldChar w:fldCharType="end"/>
      </w:r>
    </w:p>
    <w:p w:rsidR="002B4D49" w:rsidRDefault="00AE5B7F" w:rsidP="001772E2">
      <w:r>
        <w:t>El resultado es el siguiente:</w:t>
      </w:r>
    </w:p>
    <w:p w:rsidR="00AE5B7F" w:rsidRDefault="00AE5B7F" w:rsidP="001772E2">
      <w:r>
        <w:t>-Equipo Atacante: IP 192.168.0.168</w:t>
      </w:r>
    </w:p>
    <w:p w:rsidR="00523D3D" w:rsidRDefault="00AE5B7F" w:rsidP="00523D3D">
      <w:pPr>
        <w:keepNext/>
      </w:pPr>
      <w:r>
        <w:rPr>
          <w:noProof/>
        </w:rPr>
        <w:drawing>
          <wp:inline distT="0" distB="0" distL="0" distR="0">
            <wp:extent cx="5099125" cy="349885"/>
            <wp:effectExtent l="0" t="0" r="635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a de pantalla 2018-05-26 a las 12.07.08.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26353" cy="358615"/>
                    </a:xfrm>
                    <a:prstGeom prst="rect">
                      <a:avLst/>
                    </a:prstGeom>
                  </pic:spPr>
                </pic:pic>
              </a:graphicData>
            </a:graphic>
          </wp:inline>
        </w:drawing>
      </w:r>
    </w:p>
    <w:p w:rsidR="004971F9" w:rsidRDefault="00523D3D" w:rsidP="00523D3D">
      <w:pPr>
        <w:pStyle w:val="Descripcin"/>
        <w:jc w:val="center"/>
      </w:pPr>
      <w:r w:rsidRPr="00523D3D">
        <w:rPr>
          <w:b/>
          <w:i w:val="0"/>
          <w:color w:val="4DA4D8" w:themeColor="accent3" w:themeTint="99"/>
        </w:rPr>
        <w:fldChar w:fldCharType="begin"/>
      </w:r>
      <w:r w:rsidRPr="00523D3D">
        <w:rPr>
          <w:b/>
          <w:i w:val="0"/>
          <w:color w:val="4DA4D8" w:themeColor="accent3" w:themeTint="99"/>
        </w:rPr>
        <w:instrText xml:space="preserve"> SEQ Ilustración \* ARABIC </w:instrText>
      </w:r>
      <w:r w:rsidRPr="00523D3D">
        <w:rPr>
          <w:b/>
          <w:i w:val="0"/>
          <w:color w:val="4DA4D8" w:themeColor="accent3" w:themeTint="99"/>
        </w:rPr>
        <w:fldChar w:fldCharType="separate"/>
      </w:r>
      <w:bookmarkStart w:id="109" w:name="_Toc515646375"/>
      <w:r w:rsidR="00B31140">
        <w:rPr>
          <w:b/>
          <w:i w:val="0"/>
          <w:noProof/>
          <w:color w:val="4DA4D8" w:themeColor="accent3" w:themeTint="99"/>
        </w:rPr>
        <w:t>51</w:t>
      </w:r>
      <w:r w:rsidRPr="00523D3D">
        <w:rPr>
          <w:b/>
          <w:i w:val="0"/>
          <w:color w:val="4DA4D8" w:themeColor="accent3" w:themeTint="99"/>
        </w:rPr>
        <w:fldChar w:fldCharType="end"/>
      </w:r>
      <w:r w:rsidRPr="007B6491">
        <w:t>-IP spoofing.IP atacante.Fuente: propia</w:t>
      </w:r>
      <w:bookmarkEnd w:id="109"/>
    </w:p>
    <w:p w:rsidR="00AE5B7F" w:rsidRDefault="00AE5B7F" w:rsidP="001772E2"/>
    <w:p w:rsidR="00AE5B7F" w:rsidRDefault="00AE5B7F" w:rsidP="001772E2">
      <w:r>
        <w:lastRenderedPageBreak/>
        <w:t>-Equipo a suplantar: IP 192.168.0.167</w:t>
      </w:r>
    </w:p>
    <w:p w:rsidR="00523D3D" w:rsidRDefault="00AE5B7F" w:rsidP="00523D3D">
      <w:pPr>
        <w:keepNext/>
      </w:pPr>
      <w:r>
        <w:rPr>
          <w:noProof/>
        </w:rPr>
        <w:drawing>
          <wp:inline distT="0" distB="0" distL="0" distR="0">
            <wp:extent cx="5142155" cy="416560"/>
            <wp:effectExtent l="0" t="0" r="1905"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pantalla 2018-05-26 a las 12.07.06.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48870" cy="417104"/>
                    </a:xfrm>
                    <a:prstGeom prst="rect">
                      <a:avLst/>
                    </a:prstGeom>
                  </pic:spPr>
                </pic:pic>
              </a:graphicData>
            </a:graphic>
          </wp:inline>
        </w:drawing>
      </w:r>
    </w:p>
    <w:p w:rsidR="004971F9" w:rsidRDefault="00523D3D" w:rsidP="00523D3D">
      <w:pPr>
        <w:pStyle w:val="Descripcin"/>
        <w:jc w:val="center"/>
      </w:pPr>
      <w:r w:rsidRPr="00523D3D">
        <w:rPr>
          <w:b/>
          <w:i w:val="0"/>
          <w:color w:val="4DA4D8" w:themeColor="accent3" w:themeTint="99"/>
        </w:rPr>
        <w:fldChar w:fldCharType="begin"/>
      </w:r>
      <w:r w:rsidRPr="00523D3D">
        <w:rPr>
          <w:b/>
          <w:i w:val="0"/>
          <w:color w:val="4DA4D8" w:themeColor="accent3" w:themeTint="99"/>
        </w:rPr>
        <w:instrText xml:space="preserve"> SEQ Ilustración \* ARABIC </w:instrText>
      </w:r>
      <w:r w:rsidRPr="00523D3D">
        <w:rPr>
          <w:b/>
          <w:i w:val="0"/>
          <w:color w:val="4DA4D8" w:themeColor="accent3" w:themeTint="99"/>
        </w:rPr>
        <w:fldChar w:fldCharType="separate"/>
      </w:r>
      <w:bookmarkStart w:id="110" w:name="_Toc515646376"/>
      <w:r w:rsidR="00B31140">
        <w:rPr>
          <w:b/>
          <w:i w:val="0"/>
          <w:noProof/>
          <w:color w:val="4DA4D8" w:themeColor="accent3" w:themeTint="99"/>
        </w:rPr>
        <w:t>52</w:t>
      </w:r>
      <w:r w:rsidRPr="00523D3D">
        <w:rPr>
          <w:b/>
          <w:i w:val="0"/>
          <w:color w:val="4DA4D8" w:themeColor="accent3" w:themeTint="99"/>
        </w:rPr>
        <w:fldChar w:fldCharType="end"/>
      </w:r>
      <w:r w:rsidRPr="005D2F85">
        <w:t>-IP spoofing.IP suplantada.</w:t>
      </w:r>
      <w:r>
        <w:t xml:space="preserve"> </w:t>
      </w:r>
      <w:r w:rsidRPr="005D2F85">
        <w:t>Fuente: propia</w:t>
      </w:r>
      <w:bookmarkEnd w:id="110"/>
    </w:p>
    <w:p w:rsidR="00AE5B7F" w:rsidRDefault="00AE5B7F" w:rsidP="001772E2"/>
    <w:p w:rsidR="00AE5B7F" w:rsidRDefault="00AE5B7F" w:rsidP="001772E2">
      <w:r>
        <w:t>-Equipo víctima:</w:t>
      </w:r>
      <w:r w:rsidRPr="00AE5B7F">
        <w:t xml:space="preserve"> </w:t>
      </w:r>
      <w:r>
        <w:t>IP 192.168.0.171</w:t>
      </w:r>
    </w:p>
    <w:p w:rsidR="004971F9" w:rsidRDefault="00AE5B7F" w:rsidP="001772E2">
      <w:pPr>
        <w:keepNext/>
      </w:pPr>
      <w:r>
        <w:rPr>
          <w:noProof/>
        </w:rPr>
        <w:drawing>
          <wp:inline distT="0" distB="0" distL="0" distR="0" wp14:anchorId="3F98F713" wp14:editId="6A4B6A11">
            <wp:extent cx="5141595" cy="464820"/>
            <wp:effectExtent l="0" t="0" r="190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2018-05-26 a las 12.07.0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44629" cy="465094"/>
                    </a:xfrm>
                    <a:prstGeom prst="rect">
                      <a:avLst/>
                    </a:prstGeom>
                  </pic:spPr>
                </pic:pic>
              </a:graphicData>
            </a:graphic>
          </wp:inline>
        </w:drawing>
      </w:r>
    </w:p>
    <w:p w:rsidR="002B4D49" w:rsidRDefault="004971F9" w:rsidP="001772E2">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11" w:name="_Toc515646377"/>
      <w:r w:rsidR="00B31140">
        <w:rPr>
          <w:b/>
          <w:i w:val="0"/>
          <w:noProof/>
          <w:color w:val="4DA4D8" w:themeColor="accent3" w:themeTint="99"/>
        </w:rPr>
        <w:t>53</w:t>
      </w:r>
      <w:r w:rsidRPr="004971F9">
        <w:rPr>
          <w:b/>
          <w:i w:val="0"/>
          <w:color w:val="4DA4D8" w:themeColor="accent3" w:themeTint="99"/>
        </w:rPr>
        <w:fldChar w:fldCharType="end"/>
      </w:r>
      <w:r>
        <w:t>-IP spoofing.IP víctima</w:t>
      </w:r>
      <w:r w:rsidRPr="007634BC">
        <w:t>.Fuente: propia</w:t>
      </w:r>
      <w:bookmarkEnd w:id="111"/>
    </w:p>
    <w:p w:rsidR="002B4D49" w:rsidRDefault="002B4D49" w:rsidP="001772E2"/>
    <w:p w:rsidR="002B4D49" w:rsidRDefault="00A641C2" w:rsidP="001772E2">
      <w:r>
        <w:rPr>
          <w:noProof/>
        </w:rPr>
        <mc:AlternateContent>
          <mc:Choice Requires="wps">
            <w:drawing>
              <wp:anchor distT="0" distB="0" distL="114300" distR="114300" simplePos="0" relativeHeight="251836416" behindDoc="0" locked="0" layoutInCell="1" allowOverlap="1" wp14:anchorId="193DDCDF" wp14:editId="754F0816">
                <wp:simplePos x="0" y="0"/>
                <wp:positionH relativeFrom="column">
                  <wp:posOffset>434340</wp:posOffset>
                </wp:positionH>
                <wp:positionV relativeFrom="paragraph">
                  <wp:posOffset>3326130</wp:posOffset>
                </wp:positionV>
                <wp:extent cx="4353560" cy="635"/>
                <wp:effectExtent l="0" t="0" r="2540" b="12065"/>
                <wp:wrapTopAndBottom/>
                <wp:docPr id="41" name="Cuadro de texto 41"/>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rsidR="005A4674" w:rsidRPr="00FE3C25" w:rsidRDefault="005A4674" w:rsidP="00A641C2">
                            <w:pPr>
                              <w:pStyle w:val="Descripcin"/>
                              <w:jc w:val="center"/>
                              <w:rPr>
                                <w:noProof/>
                                <w:szCs w:val="22"/>
                              </w:rPr>
                            </w:pPr>
                            <w:r w:rsidRPr="00A641C2">
                              <w:rPr>
                                <w:b/>
                                <w:i w:val="0"/>
                                <w:noProof/>
                                <w:color w:val="4DA4D8" w:themeColor="accent3" w:themeTint="99"/>
                              </w:rPr>
                              <w:fldChar w:fldCharType="begin"/>
                            </w:r>
                            <w:r w:rsidRPr="00A641C2">
                              <w:rPr>
                                <w:b/>
                                <w:i w:val="0"/>
                                <w:noProof/>
                                <w:color w:val="4DA4D8" w:themeColor="accent3" w:themeTint="99"/>
                              </w:rPr>
                              <w:instrText xml:space="preserve"> SEQ Ilustración \* ARABIC </w:instrText>
                            </w:r>
                            <w:r w:rsidRPr="00A641C2">
                              <w:rPr>
                                <w:b/>
                                <w:i w:val="0"/>
                                <w:noProof/>
                                <w:color w:val="4DA4D8" w:themeColor="accent3" w:themeTint="99"/>
                              </w:rPr>
                              <w:fldChar w:fldCharType="separate"/>
                            </w:r>
                            <w:bookmarkStart w:id="112" w:name="_Toc515561223"/>
                            <w:bookmarkStart w:id="113" w:name="_Toc515646378"/>
                            <w:r>
                              <w:rPr>
                                <w:b/>
                                <w:i w:val="0"/>
                                <w:noProof/>
                                <w:color w:val="4DA4D8" w:themeColor="accent3" w:themeTint="99"/>
                              </w:rPr>
                              <w:t>54</w:t>
                            </w:r>
                            <w:r w:rsidRPr="00A641C2">
                              <w:rPr>
                                <w:b/>
                                <w:i w:val="0"/>
                                <w:noProof/>
                                <w:color w:val="4DA4D8" w:themeColor="accent3" w:themeTint="99"/>
                              </w:rPr>
                              <w:fldChar w:fldCharType="end"/>
                            </w:r>
                            <w:r w:rsidRPr="0054604E">
                              <w:t>-Pings desde atacante.Fuente: propia</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DCDF" id="Cuadro de texto 41" o:spid="_x0000_s1057" type="#_x0000_t202" style="position:absolute;left:0;text-align:left;margin-left:34.2pt;margin-top:261.9pt;width:342.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" stroked="f">
                <v:textbox style="mso-fit-shape-to-text:t" inset="0,0,0,0">
                  <w:txbxContent>
                    <w:p w:rsidR="005A4674" w:rsidRPr="00FE3C25" w:rsidRDefault="005A4674" w:rsidP="00A641C2">
                      <w:pPr>
                        <w:pStyle w:val="Descripcin"/>
                        <w:jc w:val="center"/>
                        <w:rPr>
                          <w:noProof/>
                          <w:szCs w:val="22"/>
                        </w:rPr>
                      </w:pPr>
                      <w:r w:rsidRPr="00A641C2">
                        <w:rPr>
                          <w:b/>
                          <w:i w:val="0"/>
                          <w:noProof/>
                          <w:color w:val="4DA4D8" w:themeColor="accent3" w:themeTint="99"/>
                        </w:rPr>
                        <w:fldChar w:fldCharType="begin"/>
                      </w:r>
                      <w:r w:rsidRPr="00A641C2">
                        <w:rPr>
                          <w:b/>
                          <w:i w:val="0"/>
                          <w:noProof/>
                          <w:color w:val="4DA4D8" w:themeColor="accent3" w:themeTint="99"/>
                        </w:rPr>
                        <w:instrText xml:space="preserve"> SEQ Ilustración \* ARABIC </w:instrText>
                      </w:r>
                      <w:r w:rsidRPr="00A641C2">
                        <w:rPr>
                          <w:b/>
                          <w:i w:val="0"/>
                          <w:noProof/>
                          <w:color w:val="4DA4D8" w:themeColor="accent3" w:themeTint="99"/>
                        </w:rPr>
                        <w:fldChar w:fldCharType="separate"/>
                      </w:r>
                      <w:bookmarkStart w:id="161" w:name="_Toc515561223"/>
                      <w:bookmarkStart w:id="162" w:name="_Toc515646378"/>
                      <w:r>
                        <w:rPr>
                          <w:b/>
                          <w:i w:val="0"/>
                          <w:noProof/>
                          <w:color w:val="4DA4D8" w:themeColor="accent3" w:themeTint="99"/>
                        </w:rPr>
                        <w:t>54</w:t>
                      </w:r>
                      <w:r w:rsidRPr="00A641C2">
                        <w:rPr>
                          <w:b/>
                          <w:i w:val="0"/>
                          <w:noProof/>
                          <w:color w:val="4DA4D8" w:themeColor="accent3" w:themeTint="99"/>
                        </w:rPr>
                        <w:fldChar w:fldCharType="end"/>
                      </w:r>
                      <w:r w:rsidRPr="0054604E">
                        <w:t>-Pings desde atacante.Fuente: propia</w:t>
                      </w:r>
                      <w:bookmarkEnd w:id="161"/>
                      <w:bookmarkEnd w:id="162"/>
                    </w:p>
                  </w:txbxContent>
                </v:textbox>
                <w10:wrap type="topAndBottom"/>
              </v:shape>
            </w:pict>
          </mc:Fallback>
        </mc:AlternateContent>
      </w:r>
      <w:r w:rsidR="00FB20C8">
        <w:rPr>
          <w:noProof/>
        </w:rPr>
        <w:drawing>
          <wp:anchor distT="0" distB="0" distL="114300" distR="114300" simplePos="0" relativeHeight="251745280" behindDoc="0" locked="0" layoutInCell="1" allowOverlap="1">
            <wp:simplePos x="0" y="0"/>
            <wp:positionH relativeFrom="column">
              <wp:posOffset>434415</wp:posOffset>
            </wp:positionH>
            <wp:positionV relativeFrom="paragraph">
              <wp:posOffset>590699</wp:posOffset>
            </wp:positionV>
            <wp:extent cx="4353560" cy="2678430"/>
            <wp:effectExtent l="0" t="0" r="2540" b="127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018-05-26 a las 12.12.29.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53560" cy="2678430"/>
                    </a:xfrm>
                    <a:prstGeom prst="rect">
                      <a:avLst/>
                    </a:prstGeom>
                  </pic:spPr>
                </pic:pic>
              </a:graphicData>
            </a:graphic>
            <wp14:sizeRelH relativeFrom="page">
              <wp14:pctWidth>0</wp14:pctWidth>
            </wp14:sizeRelH>
            <wp14:sizeRelV relativeFrom="page">
              <wp14:pctHeight>0</wp14:pctHeight>
            </wp14:sizeRelV>
          </wp:anchor>
        </w:drawing>
      </w:r>
      <w:r w:rsidR="007B0CF0">
        <w:t>Para confirmar que existe conexión entre los equipos enviaremos 3 paquetes a cada una de las IP:</w:t>
      </w:r>
    </w:p>
    <w:p w:rsidR="007B0CF0" w:rsidRDefault="007B0CF0" w:rsidP="001772E2"/>
    <w:p w:rsidR="007B0CF0" w:rsidRDefault="007B0CF0" w:rsidP="001772E2"/>
    <w:p w:rsidR="00360E5F" w:rsidRDefault="007B0CF0" w:rsidP="001772E2">
      <w:r>
        <w:t xml:space="preserve">Para asegurar que el ataque se ejecuta correctamente en primer lugar </w:t>
      </w:r>
      <w:r w:rsidR="00FD0F87">
        <w:t>lanzaremos</w:t>
      </w:r>
      <w:r>
        <w:t xml:space="preserve"> el comando </w:t>
      </w:r>
      <w:r w:rsidR="00FD0F87">
        <w:t>de iptables</w:t>
      </w:r>
      <w:r w:rsidR="00360E5F">
        <w:t xml:space="preserve"> desde la máquina atacante</w:t>
      </w:r>
      <w:r w:rsidR="00FD0F87">
        <w:t xml:space="preserve">, a continuación ejecutaremos Wireshark </w:t>
      </w:r>
      <w:r w:rsidR="00360E5F">
        <w:t>en los equipos restantes.</w:t>
      </w:r>
    </w:p>
    <w:p w:rsidR="00360E5F" w:rsidRDefault="00360E5F" w:rsidP="001772E2">
      <w:pPr>
        <w:keepNext/>
      </w:pPr>
      <w:r>
        <w:rPr>
          <w:noProof/>
        </w:rPr>
        <w:drawing>
          <wp:inline distT="0" distB="0" distL="0" distR="0">
            <wp:extent cx="5141595" cy="486410"/>
            <wp:effectExtent l="0" t="0" r="190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18-05-26 a las 12.15.30.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43931" cy="486631"/>
                    </a:xfrm>
                    <a:prstGeom prst="rect">
                      <a:avLst/>
                    </a:prstGeom>
                  </pic:spPr>
                </pic:pic>
              </a:graphicData>
            </a:graphic>
          </wp:inline>
        </w:drawing>
      </w:r>
    </w:p>
    <w:p w:rsidR="007B0CF0" w:rsidRDefault="00360E5F" w:rsidP="001772E2">
      <w:pPr>
        <w:pStyle w:val="Descripcin"/>
        <w:jc w:val="center"/>
      </w:pPr>
      <w:r w:rsidRPr="0029172B">
        <w:rPr>
          <w:b/>
          <w:i w:val="0"/>
          <w:color w:val="4DA4D8" w:themeColor="accent3" w:themeTint="99"/>
        </w:rPr>
        <w:fldChar w:fldCharType="begin"/>
      </w:r>
      <w:r w:rsidRPr="0029172B">
        <w:rPr>
          <w:b/>
          <w:i w:val="0"/>
          <w:color w:val="4DA4D8" w:themeColor="accent3" w:themeTint="99"/>
        </w:rPr>
        <w:instrText xml:space="preserve"> SEQ Ilustración \* ARABIC </w:instrText>
      </w:r>
      <w:r w:rsidRPr="0029172B">
        <w:rPr>
          <w:b/>
          <w:i w:val="0"/>
          <w:color w:val="4DA4D8" w:themeColor="accent3" w:themeTint="99"/>
        </w:rPr>
        <w:fldChar w:fldCharType="separate"/>
      </w:r>
      <w:bookmarkStart w:id="114" w:name="_Toc515646379"/>
      <w:r w:rsidR="00B31140">
        <w:rPr>
          <w:b/>
          <w:i w:val="0"/>
          <w:noProof/>
          <w:color w:val="4DA4D8" w:themeColor="accent3" w:themeTint="99"/>
        </w:rPr>
        <w:t>55</w:t>
      </w:r>
      <w:r w:rsidRPr="0029172B">
        <w:rPr>
          <w:b/>
          <w:i w:val="0"/>
          <w:color w:val="4DA4D8" w:themeColor="accent3" w:themeTint="99"/>
        </w:rPr>
        <w:fldChar w:fldCharType="end"/>
      </w:r>
      <w:r>
        <w:t>-Ejecución IP spoofing iptables.Fuente: propia</w:t>
      </w:r>
      <w:bookmarkEnd w:id="114"/>
    </w:p>
    <w:p w:rsidR="00360E5F" w:rsidRDefault="00A641C2" w:rsidP="001772E2">
      <w:r>
        <w:rPr>
          <w:noProof/>
        </w:rPr>
        <w:lastRenderedPageBreak/>
        <mc:AlternateContent>
          <mc:Choice Requires="wps">
            <w:drawing>
              <wp:anchor distT="0" distB="0" distL="114300" distR="114300" simplePos="0" relativeHeight="251838464" behindDoc="0" locked="0" layoutInCell="1" allowOverlap="1" wp14:anchorId="1A126412" wp14:editId="4E95B6CB">
                <wp:simplePos x="0" y="0"/>
                <wp:positionH relativeFrom="column">
                  <wp:posOffset>239395</wp:posOffset>
                </wp:positionH>
                <wp:positionV relativeFrom="paragraph">
                  <wp:posOffset>1057275</wp:posOffset>
                </wp:positionV>
                <wp:extent cx="4337050" cy="635"/>
                <wp:effectExtent l="0" t="0" r="6350" b="12065"/>
                <wp:wrapTopAndBottom/>
                <wp:docPr id="42" name="Cuadro de texto 42"/>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rsidR="005A4674" w:rsidRPr="00936123" w:rsidRDefault="005A4674" w:rsidP="00A641C2">
                            <w:pPr>
                              <w:pStyle w:val="Descripcin"/>
                              <w:jc w:val="center"/>
                              <w:rPr>
                                <w:noProof/>
                                <w:szCs w:val="22"/>
                              </w:rPr>
                            </w:pPr>
                            <w:r w:rsidRPr="00A641C2">
                              <w:rPr>
                                <w:b/>
                                <w:noProof/>
                                <w:color w:val="4DA4D8" w:themeColor="accent3" w:themeTint="99"/>
                              </w:rPr>
                              <w:fldChar w:fldCharType="begin"/>
                            </w:r>
                            <w:r w:rsidRPr="00A641C2">
                              <w:rPr>
                                <w:b/>
                                <w:noProof/>
                                <w:color w:val="4DA4D8" w:themeColor="accent3" w:themeTint="99"/>
                              </w:rPr>
                              <w:instrText xml:space="preserve"> SEQ Ilustración \* ARABIC </w:instrText>
                            </w:r>
                            <w:r w:rsidRPr="00A641C2">
                              <w:rPr>
                                <w:b/>
                                <w:noProof/>
                                <w:color w:val="4DA4D8" w:themeColor="accent3" w:themeTint="99"/>
                              </w:rPr>
                              <w:fldChar w:fldCharType="separate"/>
                            </w:r>
                            <w:bookmarkStart w:id="115" w:name="_Toc515561225"/>
                            <w:bookmarkStart w:id="116" w:name="_Toc515646380"/>
                            <w:r>
                              <w:rPr>
                                <w:b/>
                                <w:noProof/>
                                <w:color w:val="4DA4D8" w:themeColor="accent3" w:themeTint="99"/>
                              </w:rPr>
                              <w:t>56</w:t>
                            </w:r>
                            <w:r w:rsidRPr="00A641C2">
                              <w:rPr>
                                <w:b/>
                                <w:noProof/>
                                <w:color w:val="4DA4D8" w:themeColor="accent3" w:themeTint="99"/>
                              </w:rPr>
                              <w:fldChar w:fldCharType="end"/>
                            </w:r>
                            <w:r w:rsidRPr="009D71AF">
                              <w:t>-Ping IP spoofing equipo víctima.</w:t>
                            </w:r>
                            <w:r>
                              <w:t xml:space="preserve"> </w:t>
                            </w:r>
                            <w:r w:rsidRPr="009D71AF">
                              <w:t>Fuente: propia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26412" id="Cuadro de texto 42" o:spid="_x0000_s1058" type="#_x0000_t202" style="position:absolute;left:0;text-align:left;margin-left:18.85pt;margin-top:83.25pt;width:341.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" stroked="f">
                <v:textbox style="mso-fit-shape-to-text:t" inset="0,0,0,0">
                  <w:txbxContent>
                    <w:p w:rsidR="005A4674" w:rsidRPr="00936123" w:rsidRDefault="005A4674" w:rsidP="00A641C2">
                      <w:pPr>
                        <w:pStyle w:val="Descripcin"/>
                        <w:jc w:val="center"/>
                        <w:rPr>
                          <w:noProof/>
                          <w:szCs w:val="22"/>
                        </w:rPr>
                      </w:pPr>
                      <w:r w:rsidRPr="00A641C2">
                        <w:rPr>
                          <w:b/>
                          <w:noProof/>
                          <w:color w:val="4DA4D8" w:themeColor="accent3" w:themeTint="99"/>
                        </w:rPr>
                        <w:fldChar w:fldCharType="begin"/>
                      </w:r>
                      <w:r w:rsidRPr="00A641C2">
                        <w:rPr>
                          <w:b/>
                          <w:noProof/>
                          <w:color w:val="4DA4D8" w:themeColor="accent3" w:themeTint="99"/>
                        </w:rPr>
                        <w:instrText xml:space="preserve"> SEQ Ilustración \* ARABIC </w:instrText>
                      </w:r>
                      <w:r w:rsidRPr="00A641C2">
                        <w:rPr>
                          <w:b/>
                          <w:noProof/>
                          <w:color w:val="4DA4D8" w:themeColor="accent3" w:themeTint="99"/>
                        </w:rPr>
                        <w:fldChar w:fldCharType="separate"/>
                      </w:r>
                      <w:bookmarkStart w:id="166" w:name="_Toc515561225"/>
                      <w:bookmarkStart w:id="167" w:name="_Toc515646380"/>
                      <w:r>
                        <w:rPr>
                          <w:b/>
                          <w:noProof/>
                          <w:color w:val="4DA4D8" w:themeColor="accent3" w:themeTint="99"/>
                        </w:rPr>
                        <w:t>56</w:t>
                      </w:r>
                      <w:r w:rsidRPr="00A641C2">
                        <w:rPr>
                          <w:b/>
                          <w:noProof/>
                          <w:color w:val="4DA4D8" w:themeColor="accent3" w:themeTint="99"/>
                        </w:rPr>
                        <w:fldChar w:fldCharType="end"/>
                      </w:r>
                      <w:r w:rsidRPr="009D71AF">
                        <w:t>-Ping IP spoofing equipo víctima.</w:t>
                      </w:r>
                      <w:r>
                        <w:t xml:space="preserve"> </w:t>
                      </w:r>
                      <w:r w:rsidRPr="009D71AF">
                        <w:t>Fuente: propia</w:t>
                      </w:r>
                      <w:bookmarkEnd w:id="166"/>
                      <w:bookmarkEnd w:id="167"/>
                    </w:p>
                  </w:txbxContent>
                </v:textbox>
                <w10:wrap type="topAndBottom"/>
              </v:shape>
            </w:pict>
          </mc:Fallback>
        </mc:AlternateContent>
      </w:r>
      <w:r w:rsidR="00194931">
        <w:rPr>
          <w:noProof/>
        </w:rPr>
        <w:drawing>
          <wp:anchor distT="0" distB="0" distL="114300" distR="114300" simplePos="0" relativeHeight="251748352" behindDoc="0" locked="0" layoutInCell="1" allowOverlap="1">
            <wp:simplePos x="0" y="0"/>
            <wp:positionH relativeFrom="column">
              <wp:posOffset>239992</wp:posOffset>
            </wp:positionH>
            <wp:positionV relativeFrom="paragraph">
              <wp:posOffset>302895</wp:posOffset>
            </wp:positionV>
            <wp:extent cx="4337108" cy="697597"/>
            <wp:effectExtent l="0" t="0" r="0" b="127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 de pantalla 2018-05-26 a las 14.18.14.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37108" cy="697597"/>
                    </a:xfrm>
                    <a:prstGeom prst="rect">
                      <a:avLst/>
                    </a:prstGeom>
                  </pic:spPr>
                </pic:pic>
              </a:graphicData>
            </a:graphic>
            <wp14:sizeRelH relativeFrom="page">
              <wp14:pctWidth>0</wp14:pctWidth>
            </wp14:sizeRelH>
            <wp14:sizeRelV relativeFrom="page">
              <wp14:pctHeight>0</wp14:pctHeight>
            </wp14:sizeRelV>
          </wp:anchor>
        </w:drawing>
      </w:r>
      <w:r w:rsidR="0029172B">
        <w:t>A continuación haremos ping al equipo víctima de IP 192.168.0.171</w:t>
      </w:r>
    </w:p>
    <w:p w:rsidR="007B0CF0" w:rsidRDefault="00E44331" w:rsidP="001772E2">
      <w:r>
        <w:t>Una vez realizado el ataque podremos ver su efecto a través de</w:t>
      </w:r>
      <w:r w:rsidR="002053F8">
        <w:t xml:space="preserve"> Wireshark:</w:t>
      </w:r>
    </w:p>
    <w:p w:rsidR="002053F8" w:rsidRDefault="002053F8" w:rsidP="001772E2">
      <w:pPr>
        <w:keepNext/>
      </w:pPr>
      <w:r>
        <w:rPr>
          <w:b/>
          <w:noProof/>
          <w:color w:val="1B587C" w:themeColor="accent3"/>
        </w:rPr>
        <w:drawing>
          <wp:inline distT="0" distB="0" distL="0" distR="0">
            <wp:extent cx="4937760" cy="1991360"/>
            <wp:effectExtent l="0" t="0" r="254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8-05-26 a las 14.36.1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44869" cy="1994227"/>
                    </a:xfrm>
                    <a:prstGeom prst="rect">
                      <a:avLst/>
                    </a:prstGeom>
                  </pic:spPr>
                </pic:pic>
              </a:graphicData>
            </a:graphic>
          </wp:inline>
        </w:drawing>
      </w:r>
    </w:p>
    <w:p w:rsidR="002B4D49" w:rsidRDefault="002053F8" w:rsidP="001772E2">
      <w:pPr>
        <w:pStyle w:val="Descripcin"/>
        <w:jc w:val="center"/>
      </w:pPr>
      <w:r w:rsidRPr="002053F8">
        <w:rPr>
          <w:b/>
          <w:i w:val="0"/>
          <w:color w:val="4DA4D8" w:themeColor="accent3" w:themeTint="99"/>
        </w:rPr>
        <w:fldChar w:fldCharType="begin"/>
      </w:r>
      <w:r w:rsidRPr="002053F8">
        <w:rPr>
          <w:b/>
          <w:i w:val="0"/>
          <w:color w:val="4DA4D8" w:themeColor="accent3" w:themeTint="99"/>
        </w:rPr>
        <w:instrText xml:space="preserve"> SEQ Ilustración \* ARABIC </w:instrText>
      </w:r>
      <w:r w:rsidRPr="002053F8">
        <w:rPr>
          <w:b/>
          <w:i w:val="0"/>
          <w:color w:val="4DA4D8" w:themeColor="accent3" w:themeTint="99"/>
        </w:rPr>
        <w:fldChar w:fldCharType="separate"/>
      </w:r>
      <w:bookmarkStart w:id="117" w:name="_Toc515646381"/>
      <w:r w:rsidR="00B31140">
        <w:rPr>
          <w:b/>
          <w:i w:val="0"/>
          <w:noProof/>
          <w:color w:val="4DA4D8" w:themeColor="accent3" w:themeTint="99"/>
        </w:rPr>
        <w:t>57</w:t>
      </w:r>
      <w:r w:rsidRPr="002053F8">
        <w:rPr>
          <w:b/>
          <w:i w:val="0"/>
          <w:color w:val="4DA4D8" w:themeColor="accent3" w:themeTint="99"/>
        </w:rPr>
        <w:fldChar w:fldCharType="end"/>
      </w:r>
      <w:r>
        <w:t>-Ataque IP spoofing iptables wireshark.</w:t>
      </w:r>
      <w:r w:rsidR="00A641C2">
        <w:t xml:space="preserve"> </w:t>
      </w:r>
      <w:r>
        <w:t>Fuente: propia</w:t>
      </w:r>
      <w:bookmarkEnd w:id="117"/>
    </w:p>
    <w:p w:rsidR="00EB6B89" w:rsidRDefault="00EB6B89" w:rsidP="001772E2">
      <w:r>
        <w:t>Para borrar la regla del iptable basta con seguir los siguientes comandos:</w:t>
      </w:r>
    </w:p>
    <w:p w:rsidR="00EB6B89" w:rsidRDefault="00EB6B89" w:rsidP="001772E2">
      <w:pPr>
        <w:rPr>
          <w:b/>
          <w:i/>
        </w:rPr>
      </w:pPr>
      <w:r>
        <w:rPr>
          <w:b/>
          <w:i/>
        </w:rPr>
        <w:t>sudo iptables -t nat -D</w:t>
      </w:r>
      <w:r w:rsidRPr="0080615F">
        <w:rPr>
          <w:b/>
          <w:i/>
        </w:rPr>
        <w:t xml:space="preserve"> POSTROU</w:t>
      </w:r>
      <w:r>
        <w:rPr>
          <w:b/>
          <w:i/>
        </w:rPr>
        <w:t>TING -j SNAT --to-source &lt;IP_a_suplantar&gt;</w:t>
      </w:r>
    </w:p>
    <w:p w:rsidR="00EB6B89" w:rsidRDefault="00EB6B89" w:rsidP="001772E2">
      <w:r>
        <w:t>Usaremos -D “delete” para borrar la regla, mientras que el resto de la información quedaría de la misma forma.</w:t>
      </w:r>
    </w:p>
    <w:p w:rsidR="00EB6B89" w:rsidRDefault="00EB6B89" w:rsidP="001772E2">
      <w:pPr>
        <w:rPr>
          <w:b/>
          <w:i/>
        </w:rPr>
      </w:pPr>
      <w:r>
        <w:rPr>
          <w:b/>
          <w:i/>
        </w:rPr>
        <w:t>sudo iptables -F</w:t>
      </w:r>
    </w:p>
    <w:p w:rsidR="00EB6B89" w:rsidRPr="00EB6B89" w:rsidRDefault="00EB6B89" w:rsidP="001772E2">
      <w:r w:rsidRPr="00EB6B89">
        <w:t>Este comando</w:t>
      </w:r>
      <w:r>
        <w:t xml:space="preserve"> realiza un “flush” con -F, una limpieza de las iptables.</w:t>
      </w:r>
    </w:p>
    <w:p w:rsidR="008F4C5F" w:rsidRDefault="008F4C5F" w:rsidP="00194931">
      <w:pPr>
        <w:pStyle w:val="Ttulo3"/>
        <w:numPr>
          <w:ilvl w:val="3"/>
          <w:numId w:val="18"/>
        </w:numPr>
        <w:ind w:left="0" w:firstLine="0"/>
        <w:rPr>
          <w:noProof/>
          <w:color w:val="4DA4D8" w:themeColor="accent3" w:themeTint="99"/>
        </w:rPr>
      </w:pPr>
      <w:bookmarkStart w:id="118" w:name="_Toc515648527"/>
      <w:r>
        <w:rPr>
          <w:noProof/>
          <w:color w:val="4DA4D8" w:themeColor="accent3" w:themeTint="99"/>
        </w:rPr>
        <w:t>IP spoofing con hping3</w:t>
      </w:r>
      <w:bookmarkEnd w:id="118"/>
      <w:r>
        <w:rPr>
          <w:noProof/>
          <w:color w:val="4DA4D8" w:themeColor="accent3" w:themeTint="99"/>
        </w:rPr>
        <w:t xml:space="preserve"> </w:t>
      </w:r>
    </w:p>
    <w:p w:rsidR="00B17BAC" w:rsidRDefault="00612FFF" w:rsidP="001772E2">
      <w:r>
        <w:t>Otro método para realizar un ataque de IP spoofing es a través de hping3.</w:t>
      </w:r>
    </w:p>
    <w:p w:rsidR="00612FFF" w:rsidRDefault="00612FFF" w:rsidP="001772E2">
      <w:r>
        <w:t>El comando a usar consta del siguiente formato:</w:t>
      </w:r>
    </w:p>
    <w:p w:rsidR="00612FFF" w:rsidRDefault="00612FFF" w:rsidP="001772E2">
      <w:r>
        <w:t xml:space="preserve">Sudo hping3 -a &lt;IP_suplantar&gt; -p 80 </w:t>
      </w:r>
      <w:r w:rsidR="00D15B98">
        <w:t>--</w:t>
      </w:r>
      <w:r>
        <w:t>flood &lt;IP_atacada&gt;</w:t>
      </w:r>
      <w:r w:rsidR="00DF0155">
        <w:fldChar w:fldCharType="begin"/>
      </w:r>
      <w:r w:rsidR="00DF0155">
        <w:instrText xml:space="preserve"> ADDIN ZOTERO_ITEM CSL_CITATION {"citationID":"zPHABu44","properties":{"formattedCitation":"[20]","plainCitation":"[20]","noteIndex":0},"citationItems":[{"id":89,"uris":["http://zotero.org/users/local/Wv4hidzq/items/APTZBKZ3"],"uri":["http://zotero.org/users/local/Wv4hidzq/items/APTZBKZ3"],"itemData":{"id":89,"type":"webpage","title":"hping3","abstract":"&lt;p style=\"text-align: justify;\"&gt;hping is a command-line oriented TCP/IP packet assembler/analyzer. The interface is inspired to the ping(8) unix command, but hping isn't only able to send ICMP echo requests. It supports TCP, UDP, ICMP and RAW-IP protocols, has a traceroute mode, the ability to send files between a covered channel, and many other features.&lt;/p&gt;","URL":"https://tools.kali.org/information-gathering/hping3","language":"en-US","author":[{"literal":"ports"}],"accessed":{"date-parts":[["2018",5,26]]}}}],"schema":"https://github.com/citation-style-language/schema/raw/master/csl-citation.json"} </w:instrText>
      </w:r>
      <w:r w:rsidR="00DF0155">
        <w:fldChar w:fldCharType="separate"/>
      </w:r>
      <w:r w:rsidR="00DF0155">
        <w:rPr>
          <w:noProof/>
        </w:rPr>
        <w:t>[20]</w:t>
      </w:r>
      <w:r w:rsidR="00DF0155">
        <w:fldChar w:fldCharType="end"/>
      </w:r>
      <w:r w:rsidR="00DF0155">
        <w:fldChar w:fldCharType="begin"/>
      </w:r>
      <w:r w:rsidR="00DF0155">
        <w:instrText xml:space="preserve"> ADDIN ZOTERO_ITEM CSL_CITATION {"citationID":"xkQ5qpCg","properties":{"formattedCitation":"[21]","plainCitation":"[21]","noteIndex":0},"citationItems":[{"id":91,"uris":["http://zotero.org/users/local/Wv4hidzq/items/2YJZ72I7"],"uri":["http://zotero.org/users/local/Wv4hidzq/items/2YJZ72I7"],"itemData":{"id":91,"type":"webpage","title":"Ataque DoS (SYN Flood) con Hping3","container-title":"La mirada del replicante","abstract":"HPing es una herramienta en linea de comandos que nos permite crear y analizar paquetes TCP/IP, y como tal tiene un muchas utilidades: hacer testing de firewalls, escaneo de puertos, redes y como n…","URL":"https://lamiradadelreplicante.com/2012/01/24/ataque-ddos-syn-flood-con-hping3/","language":"es-ES","issued":{"date-parts":[["2012",1,24]]},"accessed":{"date-parts":[["2018",5,26]]}}}],"schema":"https://github.com/citation-style-language/schema/raw/master/csl-citation.json"} </w:instrText>
      </w:r>
      <w:r w:rsidR="00DF0155">
        <w:fldChar w:fldCharType="separate"/>
      </w:r>
      <w:r w:rsidR="00DF0155">
        <w:rPr>
          <w:noProof/>
        </w:rPr>
        <w:t>[21]</w:t>
      </w:r>
      <w:r w:rsidR="00DF0155">
        <w:fldChar w:fldCharType="end"/>
      </w:r>
    </w:p>
    <w:p w:rsidR="00DF0155" w:rsidRDefault="00DF0155" w:rsidP="001772E2">
      <w:r>
        <w:t>Vamos a proceder a analizar el comando:</w:t>
      </w:r>
    </w:p>
    <w:p w:rsidR="00DF0155" w:rsidRDefault="00294266" w:rsidP="001772E2">
      <w:r>
        <w:rPr>
          <w:b/>
        </w:rPr>
        <w:t>s</w:t>
      </w:r>
      <w:r w:rsidR="00DF0155" w:rsidRPr="0080615F">
        <w:rPr>
          <w:b/>
        </w:rPr>
        <w:t>udo</w:t>
      </w:r>
      <w:r w:rsidR="00DF0155">
        <w:t>: El comando va precedido de “sudo” ya que iptables necesita ser ejecutado como superusuario “root”.</w:t>
      </w:r>
    </w:p>
    <w:p w:rsidR="00DF0155" w:rsidRDefault="00DF0155" w:rsidP="001772E2">
      <w:r w:rsidRPr="00DF0155">
        <w:rPr>
          <w:b/>
        </w:rPr>
        <w:t>hping3</w:t>
      </w:r>
      <w:r w:rsidRPr="00DF0155">
        <w:t>:</w:t>
      </w:r>
      <w:r>
        <w:rPr>
          <w:b/>
          <w:i/>
        </w:rPr>
        <w:t xml:space="preserve"> </w:t>
      </w:r>
      <w:r>
        <w:t>Nombre de la herramienta que vamos a utilizar y que deseamos que ejecute el comando.</w:t>
      </w:r>
    </w:p>
    <w:p w:rsidR="00DF0155" w:rsidRDefault="00DF0155" w:rsidP="001772E2">
      <w:r w:rsidRPr="00DF0155">
        <w:rPr>
          <w:b/>
          <w:i/>
        </w:rPr>
        <w:t>-</w:t>
      </w:r>
      <w:r w:rsidRPr="00DF0155">
        <w:rPr>
          <w:b/>
        </w:rPr>
        <w:t>a</w:t>
      </w:r>
      <w:r w:rsidRPr="00DF0155">
        <w:t>:</w:t>
      </w:r>
      <w:r>
        <w:t xml:space="preserve"> Especifica la dirección de origen.</w:t>
      </w:r>
    </w:p>
    <w:p w:rsidR="00DF0155" w:rsidRDefault="00DF0155" w:rsidP="001772E2">
      <w:r>
        <w:rPr>
          <w:b/>
        </w:rPr>
        <w:lastRenderedPageBreak/>
        <w:t>-p</w:t>
      </w:r>
      <w:r>
        <w:t>: Especifica el puerto de destino.</w:t>
      </w:r>
    </w:p>
    <w:p w:rsidR="00612FFF" w:rsidRDefault="00D15B98" w:rsidP="001772E2">
      <w:pPr>
        <w:rPr>
          <w:b/>
        </w:rPr>
      </w:pPr>
      <w:r>
        <w:rPr>
          <w:b/>
        </w:rPr>
        <w:t>--</w:t>
      </w:r>
      <w:r w:rsidR="00DF0155" w:rsidRPr="00DF0155">
        <w:rPr>
          <w:b/>
        </w:rPr>
        <w:t>flood</w:t>
      </w:r>
      <w:r w:rsidR="00DF0155" w:rsidRPr="00DF0155">
        <w:t>:</w:t>
      </w:r>
      <w:r>
        <w:t xml:space="preserve"> Indica que envie los paquetes a la máxima velocidad y sin esperar respuesta.</w:t>
      </w:r>
    </w:p>
    <w:p w:rsidR="00EB6B89" w:rsidRPr="00EB6B89" w:rsidRDefault="00EB6B89" w:rsidP="001772E2">
      <w:r>
        <w:t>El resultado es el siguiente, en primer lugar se lanza el ataque desde el equipo atacante:</w:t>
      </w:r>
    </w:p>
    <w:p w:rsidR="00EB6B89" w:rsidRDefault="00EB6B89" w:rsidP="001772E2">
      <w:pPr>
        <w:keepNext/>
      </w:pPr>
      <w:r>
        <w:rPr>
          <w:noProof/>
        </w:rPr>
        <w:drawing>
          <wp:inline distT="0" distB="0" distL="0" distR="0">
            <wp:extent cx="5152913" cy="743585"/>
            <wp:effectExtent l="0" t="0" r="381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18-05-26 a las 12.33.2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156563" cy="744112"/>
                    </a:xfrm>
                    <a:prstGeom prst="rect">
                      <a:avLst/>
                    </a:prstGeom>
                  </pic:spPr>
                </pic:pic>
              </a:graphicData>
            </a:graphic>
          </wp:inline>
        </w:drawing>
      </w:r>
    </w:p>
    <w:p w:rsidR="00612FFF" w:rsidRDefault="00EB6B89" w:rsidP="001772E2">
      <w:pPr>
        <w:pStyle w:val="Descripcin"/>
        <w:jc w:val="center"/>
      </w:pPr>
      <w:r w:rsidRPr="00EB6B89">
        <w:rPr>
          <w:b/>
          <w:i w:val="0"/>
          <w:color w:val="4DA4D8" w:themeColor="accent3" w:themeTint="99"/>
        </w:rPr>
        <w:fldChar w:fldCharType="begin"/>
      </w:r>
      <w:r w:rsidRPr="00EB6B89">
        <w:rPr>
          <w:b/>
          <w:i w:val="0"/>
          <w:color w:val="4DA4D8" w:themeColor="accent3" w:themeTint="99"/>
        </w:rPr>
        <w:instrText xml:space="preserve"> SEQ Ilustración \* ARABIC </w:instrText>
      </w:r>
      <w:r w:rsidRPr="00EB6B89">
        <w:rPr>
          <w:b/>
          <w:i w:val="0"/>
          <w:color w:val="4DA4D8" w:themeColor="accent3" w:themeTint="99"/>
        </w:rPr>
        <w:fldChar w:fldCharType="separate"/>
      </w:r>
      <w:bookmarkStart w:id="119" w:name="_Toc515646382"/>
      <w:r w:rsidR="00B31140">
        <w:rPr>
          <w:b/>
          <w:i w:val="0"/>
          <w:noProof/>
          <w:color w:val="4DA4D8" w:themeColor="accent3" w:themeTint="99"/>
        </w:rPr>
        <w:t>58</w:t>
      </w:r>
      <w:r w:rsidRPr="00EB6B89">
        <w:rPr>
          <w:b/>
          <w:i w:val="0"/>
          <w:color w:val="4DA4D8" w:themeColor="accent3" w:themeTint="99"/>
        </w:rPr>
        <w:fldChar w:fldCharType="end"/>
      </w:r>
      <w:r>
        <w:t>-Ataque IP spoofing con hping3.</w:t>
      </w:r>
      <w:r w:rsidR="00536B72">
        <w:t xml:space="preserve"> </w:t>
      </w:r>
      <w:r>
        <w:t>Fuente: propia</w:t>
      </w:r>
      <w:bookmarkEnd w:id="119"/>
    </w:p>
    <w:p w:rsidR="00975B16" w:rsidRDefault="001C4D6D" w:rsidP="001772E2">
      <w:r>
        <w:t>A la vez de la ejecución del ataque podemos ver en el Wireshark de la v</w:t>
      </w:r>
      <w:r w:rsidR="00975B16">
        <w:t>íctima el resultado.</w:t>
      </w:r>
    </w:p>
    <w:p w:rsidR="001C4D6D" w:rsidRPr="001C4D6D" w:rsidRDefault="00975B16" w:rsidP="001772E2">
      <w:r>
        <w:t>E</w:t>
      </w:r>
      <w:r w:rsidR="001C4D6D">
        <w:t>n este caso la IP falsa es 192.168.0.133 que se envía desde el equipo atacante de IP real 192.168.0.168 al equipo víctima de IP 192.168.0.171.</w:t>
      </w:r>
    </w:p>
    <w:p w:rsidR="00971774" w:rsidRDefault="001C4D6D" w:rsidP="001772E2">
      <w:pPr>
        <w:keepNext/>
      </w:pPr>
      <w:r>
        <w:rPr>
          <w:noProof/>
        </w:rPr>
        <w:drawing>
          <wp:inline distT="0" distB="0" distL="0" distR="0">
            <wp:extent cx="5152390" cy="2000250"/>
            <wp:effectExtent l="0" t="0" r="3810"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18-05-26 a las 15.06.5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53841" cy="2000813"/>
                    </a:xfrm>
                    <a:prstGeom prst="rect">
                      <a:avLst/>
                    </a:prstGeom>
                  </pic:spPr>
                </pic:pic>
              </a:graphicData>
            </a:graphic>
          </wp:inline>
        </w:drawing>
      </w:r>
    </w:p>
    <w:p w:rsidR="00612FFF" w:rsidRDefault="00971774" w:rsidP="001772E2">
      <w:pPr>
        <w:pStyle w:val="Descripcin"/>
        <w:jc w:val="center"/>
      </w:pPr>
      <w:r w:rsidRPr="00971774">
        <w:rPr>
          <w:b/>
          <w:i w:val="0"/>
          <w:color w:val="4DA4D8" w:themeColor="accent3" w:themeTint="99"/>
        </w:rPr>
        <w:fldChar w:fldCharType="begin"/>
      </w:r>
      <w:r w:rsidRPr="00971774">
        <w:rPr>
          <w:b/>
          <w:i w:val="0"/>
          <w:color w:val="4DA4D8" w:themeColor="accent3" w:themeTint="99"/>
        </w:rPr>
        <w:instrText xml:space="preserve"> SEQ Ilustración \* ARABIC </w:instrText>
      </w:r>
      <w:r w:rsidRPr="00971774">
        <w:rPr>
          <w:b/>
          <w:i w:val="0"/>
          <w:color w:val="4DA4D8" w:themeColor="accent3" w:themeTint="99"/>
        </w:rPr>
        <w:fldChar w:fldCharType="separate"/>
      </w:r>
      <w:bookmarkStart w:id="120" w:name="_Toc515646383"/>
      <w:r w:rsidR="00B31140">
        <w:rPr>
          <w:b/>
          <w:i w:val="0"/>
          <w:noProof/>
          <w:color w:val="4DA4D8" w:themeColor="accent3" w:themeTint="99"/>
        </w:rPr>
        <w:t>59</w:t>
      </w:r>
      <w:r w:rsidRPr="00971774">
        <w:rPr>
          <w:b/>
          <w:i w:val="0"/>
          <w:color w:val="4DA4D8" w:themeColor="accent3" w:themeTint="99"/>
        </w:rPr>
        <w:fldChar w:fldCharType="end"/>
      </w:r>
      <w:r>
        <w:t>-Ataque IP spoofing hping3</w:t>
      </w:r>
      <w:r w:rsidRPr="00440CD8">
        <w:t xml:space="preserve"> wireshark.</w:t>
      </w:r>
      <w:r w:rsidR="00536B72">
        <w:t xml:space="preserve"> </w:t>
      </w:r>
      <w:r w:rsidRPr="00440CD8">
        <w:t>Fuente: propia</w:t>
      </w:r>
      <w:bookmarkEnd w:id="120"/>
    </w:p>
    <w:p w:rsidR="002970FE" w:rsidRDefault="002970FE" w:rsidP="001772E2">
      <w:pPr>
        <w:pStyle w:val="Ttulo3"/>
        <w:ind w:left="0" w:firstLine="0"/>
        <w:rPr>
          <w:noProof/>
          <w:color w:val="4DA4D8" w:themeColor="accent3" w:themeTint="99"/>
        </w:rPr>
      </w:pPr>
      <w:bookmarkStart w:id="121" w:name="_Toc515648528"/>
      <w:r>
        <w:rPr>
          <w:noProof/>
          <w:color w:val="4DA4D8" w:themeColor="accent3" w:themeTint="99"/>
        </w:rPr>
        <w:t>ARP SPOOFING</w:t>
      </w:r>
      <w:bookmarkEnd w:id="121"/>
    </w:p>
    <w:p w:rsidR="009876C1" w:rsidRDefault="009876C1" w:rsidP="001772E2">
      <w:pPr>
        <w:rPr>
          <w:color w:val="000000" w:themeColor="text1"/>
        </w:rPr>
      </w:pPr>
      <w:r>
        <w:t xml:space="preserve">A continuación vamos a realizar </w:t>
      </w:r>
      <w:r w:rsidR="00F50CC4">
        <w:t>el ataque de ARP spoofing, para ello utilizaremos dSniff cuya instalación ya hemos en la figura 35-Instalación dSniff del apartado 5.1-</w:t>
      </w:r>
      <w:r w:rsidR="00F50CC4" w:rsidRPr="00F50CC4">
        <w:rPr>
          <w:color w:val="000000" w:themeColor="text1"/>
        </w:rPr>
        <w:t>Creación del entorno de trabajo</w:t>
      </w:r>
      <w:r w:rsidR="00F50CC4">
        <w:rPr>
          <w:color w:val="000000" w:themeColor="text1"/>
        </w:rPr>
        <w:t>.</w:t>
      </w:r>
    </w:p>
    <w:p w:rsidR="00F50CC4" w:rsidRDefault="00F50CC4" w:rsidP="001772E2">
      <w:r>
        <w:t>En primer lugar deberemos habilitar el enrutamiento en la máquina atacante, para ello deberemos cambiar el archivo ip_forward que contiene una variable booleana para conectar esta función (0-desactivada, 1-activada)</w:t>
      </w:r>
      <w:r w:rsidR="00200518">
        <w:t xml:space="preserve">. Usaremos el siguiente comando para cambiar la variable:  </w:t>
      </w:r>
    </w:p>
    <w:p w:rsidR="00200518" w:rsidRDefault="00200518" w:rsidP="001772E2"/>
    <w:p w:rsidR="00200518" w:rsidRPr="00200518" w:rsidRDefault="00200518" w:rsidP="001772E2">
      <w:pPr>
        <w:rPr>
          <w:b/>
          <w:i/>
        </w:rPr>
      </w:pPr>
      <w:r w:rsidRPr="00200518">
        <w:rPr>
          <w:b/>
          <w:i/>
        </w:rPr>
        <w:t>sudo su</w:t>
      </w:r>
      <w:r w:rsidRPr="00200518">
        <w:rPr>
          <w:i/>
        </w:rPr>
        <w:t>:</w:t>
      </w:r>
      <w:r>
        <w:rPr>
          <w:i/>
        </w:rPr>
        <w:t xml:space="preserve"> Para usar superusuario “root”.</w:t>
      </w:r>
    </w:p>
    <w:p w:rsidR="00200518" w:rsidRDefault="00200518" w:rsidP="001772E2">
      <w:pPr>
        <w:rPr>
          <w:i/>
          <w:color w:val="000000" w:themeColor="text1"/>
        </w:rPr>
      </w:pPr>
      <w:r w:rsidRPr="00200518">
        <w:rPr>
          <w:b/>
          <w:i/>
          <w:color w:val="000000" w:themeColor="text1"/>
        </w:rPr>
        <w:t>echo 1 &gt; /proc/sys/net/ipv4/ip_forward</w:t>
      </w:r>
      <w:r w:rsidRPr="00200518">
        <w:rPr>
          <w:i/>
          <w:color w:val="000000" w:themeColor="text1"/>
        </w:rPr>
        <w:t>:</w:t>
      </w:r>
      <w:r>
        <w:rPr>
          <w:i/>
          <w:color w:val="000000" w:themeColor="text1"/>
        </w:rPr>
        <w:t xml:space="preserve"> Para cambiar la variable a 1.</w:t>
      </w:r>
    </w:p>
    <w:p w:rsidR="00200518" w:rsidRDefault="00194931" w:rsidP="001772E2">
      <w:pPr>
        <w:rPr>
          <w:i/>
          <w:color w:val="000000" w:themeColor="text1"/>
        </w:rPr>
      </w:pPr>
      <w:r>
        <w:rPr>
          <w:b/>
          <w:i/>
          <w:noProof/>
          <w:color w:val="000000" w:themeColor="text1"/>
        </w:rPr>
        <w:lastRenderedPageBreak/>
        <w:drawing>
          <wp:anchor distT="0" distB="0" distL="114300" distR="114300" simplePos="0" relativeHeight="251751424" behindDoc="0" locked="0" layoutInCell="1" allowOverlap="1">
            <wp:simplePos x="0" y="0"/>
            <wp:positionH relativeFrom="column">
              <wp:posOffset>-45720</wp:posOffset>
            </wp:positionH>
            <wp:positionV relativeFrom="paragraph">
              <wp:posOffset>423134</wp:posOffset>
            </wp:positionV>
            <wp:extent cx="5173980" cy="1075690"/>
            <wp:effectExtent l="0" t="0" r="0" b="381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18-05-26 a las 16.36.20.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73980" cy="1075690"/>
                    </a:xfrm>
                    <a:prstGeom prst="rect">
                      <a:avLst/>
                    </a:prstGeom>
                  </pic:spPr>
                </pic:pic>
              </a:graphicData>
            </a:graphic>
            <wp14:sizeRelH relativeFrom="page">
              <wp14:pctWidth>0</wp14:pctWidth>
            </wp14:sizeRelH>
            <wp14:sizeRelV relativeFrom="page">
              <wp14:pctHeight>0</wp14:pctHeight>
            </wp14:sizeRelV>
          </wp:anchor>
        </w:drawing>
      </w:r>
      <w:r w:rsidR="00200518">
        <w:rPr>
          <w:noProof/>
        </w:rPr>
        <mc:AlternateContent>
          <mc:Choice Requires="wps">
            <w:drawing>
              <wp:anchor distT="0" distB="0" distL="114300" distR="114300" simplePos="0" relativeHeight="251753472" behindDoc="0" locked="0" layoutInCell="1" allowOverlap="1" wp14:anchorId="5D776420" wp14:editId="484906F3">
                <wp:simplePos x="0" y="0"/>
                <wp:positionH relativeFrom="column">
                  <wp:posOffset>-45085</wp:posOffset>
                </wp:positionH>
                <wp:positionV relativeFrom="paragraph">
                  <wp:posOffset>1436370</wp:posOffset>
                </wp:positionV>
                <wp:extent cx="5688965" cy="635"/>
                <wp:effectExtent l="0" t="0" r="635" b="12065"/>
                <wp:wrapTopAndBottom/>
                <wp:docPr id="131" name="Cuadro de texto 131"/>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5A4674" w:rsidRPr="00BE412C" w:rsidRDefault="005A4674"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22" w:name="_Toc515561229"/>
                            <w:bookmarkStart w:id="123" w:name="_Toc515646384"/>
                            <w:r>
                              <w:rPr>
                                <w:b/>
                                <w:i w:val="0"/>
                                <w:noProof/>
                                <w:color w:val="4DA4D8" w:themeColor="accent3" w:themeTint="99"/>
                              </w:rPr>
                              <w:t>60</w:t>
                            </w:r>
                            <w:r w:rsidRPr="00200518">
                              <w:rPr>
                                <w:b/>
                                <w:i w:val="0"/>
                                <w:noProof/>
                                <w:color w:val="4DA4D8" w:themeColor="accent3" w:themeTint="99"/>
                              </w:rPr>
                              <w:fldChar w:fldCharType="end"/>
                            </w:r>
                            <w:r>
                              <w:t>-Activar enrutamiento. Fuente: propia</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76420" id="Cuadro de texto 131" o:spid="_x0000_s1059" type="#_x0000_t202" style="position:absolute;left:0;text-align:left;margin-left:-3.55pt;margin-top:113.1pt;width:44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" stroked="f">
                <v:textbox style="mso-fit-shape-to-text:t" inset="0,0,0,0">
                  <w:txbxContent>
                    <w:p w:rsidR="005A4674" w:rsidRPr="00BE412C" w:rsidRDefault="005A4674"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75" w:name="_Toc515561229"/>
                      <w:bookmarkStart w:id="176" w:name="_Toc515646384"/>
                      <w:r>
                        <w:rPr>
                          <w:b/>
                          <w:i w:val="0"/>
                          <w:noProof/>
                          <w:color w:val="4DA4D8" w:themeColor="accent3" w:themeTint="99"/>
                        </w:rPr>
                        <w:t>60</w:t>
                      </w:r>
                      <w:r w:rsidRPr="00200518">
                        <w:rPr>
                          <w:b/>
                          <w:i w:val="0"/>
                          <w:noProof/>
                          <w:color w:val="4DA4D8" w:themeColor="accent3" w:themeTint="99"/>
                        </w:rPr>
                        <w:fldChar w:fldCharType="end"/>
                      </w:r>
                      <w:r>
                        <w:t>-Activar enrutamiento. Fuente: propia</w:t>
                      </w:r>
                      <w:bookmarkEnd w:id="175"/>
                      <w:bookmarkEnd w:id="176"/>
                    </w:p>
                  </w:txbxContent>
                </v:textbox>
                <w10:wrap type="topAndBottom"/>
              </v:shape>
            </w:pict>
          </mc:Fallback>
        </mc:AlternateContent>
      </w:r>
      <w:r w:rsidR="00200518">
        <w:rPr>
          <w:b/>
          <w:i/>
          <w:color w:val="000000" w:themeColor="text1"/>
        </w:rPr>
        <w:t xml:space="preserve">cat </w:t>
      </w:r>
      <w:r w:rsidR="00200518" w:rsidRPr="00200518">
        <w:rPr>
          <w:b/>
          <w:i/>
          <w:color w:val="000000" w:themeColor="text1"/>
        </w:rPr>
        <w:t>/proc/sys/net/ipv4/ip_forward</w:t>
      </w:r>
      <w:r w:rsidR="00200518" w:rsidRPr="00200518">
        <w:rPr>
          <w:i/>
          <w:color w:val="000000" w:themeColor="text1"/>
        </w:rPr>
        <w:t>:</w:t>
      </w:r>
      <w:r w:rsidR="00200518">
        <w:rPr>
          <w:i/>
          <w:color w:val="000000" w:themeColor="text1"/>
        </w:rPr>
        <w:t xml:space="preserve"> Para ver el valor de la variable y asegurar su cambio.</w:t>
      </w:r>
      <w:r w:rsidR="00200518">
        <w:rPr>
          <w:i/>
          <w:color w:val="000000" w:themeColor="text1"/>
        </w:rPr>
        <w:fldChar w:fldCharType="begin"/>
      </w:r>
      <w:r w:rsidR="00200518">
        <w:rPr>
          <w:i/>
          <w:color w:val="000000" w:themeColor="text1"/>
        </w:rPr>
        <w:instrText xml:space="preserve"> ADDIN ZOTERO_ITEM CSL_CITATION {"citationID":"kdJyRZRm","properties":{"formattedCitation":"[22]","plainCitation":"[22]","noteIndex":0},"citationItems":[{"id":93,"uris":["http://zotero.org/users/local/Wv4hidzq/items/PMF3VP4U"],"uri":["http://zotero.org/users/local/Wv4hidzq/items/PMF3VP4U"],"itemData":{"id":93,"type":"webpage","title":"Encender ip forward en Linux","URL":"https://www.garron.me/es/gnu-linux/habilitar-ip-forward-linux-ubuntu.html","accessed":{"date-parts":[["2018",5,26]]}}}],"schema":"https://github.com/citation-style-language/schema/raw/master/csl-citation.json"} </w:instrText>
      </w:r>
      <w:r w:rsidR="00200518">
        <w:rPr>
          <w:i/>
          <w:color w:val="000000" w:themeColor="text1"/>
        </w:rPr>
        <w:fldChar w:fldCharType="separate"/>
      </w:r>
      <w:r w:rsidR="00200518">
        <w:rPr>
          <w:i/>
          <w:noProof/>
          <w:color w:val="000000" w:themeColor="text1"/>
        </w:rPr>
        <w:t>[22]</w:t>
      </w:r>
      <w:r w:rsidR="00200518">
        <w:rPr>
          <w:i/>
          <w:color w:val="000000" w:themeColor="text1"/>
        </w:rPr>
        <w:fldChar w:fldCharType="end"/>
      </w:r>
    </w:p>
    <w:p w:rsidR="00200518" w:rsidRDefault="006D3B1C" w:rsidP="001772E2">
      <w:pPr>
        <w:rPr>
          <w:color w:val="000000" w:themeColor="text1"/>
        </w:rPr>
      </w:pPr>
      <w:r w:rsidRPr="006D3B1C">
        <w:rPr>
          <w:color w:val="000000" w:themeColor="text1"/>
        </w:rPr>
        <w:t xml:space="preserve">Una vez hecho </w:t>
      </w:r>
      <w:r>
        <w:rPr>
          <w:color w:val="000000" w:themeColor="text1"/>
        </w:rPr>
        <w:t>este cambio el equipo atacante podrá actuar como puerta de enlace en el ataque.</w:t>
      </w:r>
      <w:r w:rsidRPr="006D3B1C">
        <w:rPr>
          <w:color w:val="000000" w:themeColor="text1"/>
        </w:rPr>
        <w:t xml:space="preserve"> </w:t>
      </w:r>
    </w:p>
    <w:p w:rsidR="00F50CC4" w:rsidRDefault="006D3B1C" w:rsidP="001772E2">
      <w:r>
        <w:t>A continuación procederemos a usar dSniff, como ya</w:t>
      </w:r>
      <w:r w:rsidR="00F50CC4">
        <w:t xml:space="preserve"> comentamos dSniff es un conjunto de herramientas entre las que se encuentra Arpspoof, con Arpspoof deberemos lanzar un comando con el siguiente formato:</w:t>
      </w:r>
    </w:p>
    <w:p w:rsidR="00F50CC4" w:rsidRPr="00BB5E64" w:rsidRDefault="00F50CC4" w:rsidP="001772E2">
      <w:pPr>
        <w:rPr>
          <w:b/>
          <w:i/>
        </w:rPr>
      </w:pPr>
      <w:r w:rsidRPr="00BB5E64">
        <w:rPr>
          <w:b/>
          <w:i/>
        </w:rPr>
        <w:t>sudo arpspoof</w:t>
      </w:r>
      <w:r w:rsidR="006D3B1C" w:rsidRPr="00BB5E64">
        <w:rPr>
          <w:b/>
          <w:i/>
        </w:rPr>
        <w:t xml:space="preserve"> -i </w:t>
      </w:r>
      <w:r w:rsidR="00BB5E64" w:rsidRPr="00BB5E64">
        <w:rPr>
          <w:b/>
          <w:i/>
        </w:rPr>
        <w:t>&lt;interfaz de red&gt; -t &lt;IP_víctima&gt; &lt;gateway o puerta de enlace&gt;</w:t>
      </w:r>
    </w:p>
    <w:p w:rsidR="00BB5E64" w:rsidRDefault="00BB5E64" w:rsidP="001772E2">
      <w:r>
        <w:t>En el ejemplo de ataque vamos a proceder con los siguientes pasos:</w:t>
      </w:r>
    </w:p>
    <w:p w:rsidR="00BB5E64" w:rsidRDefault="00BB5E64" w:rsidP="001772E2">
      <w:r>
        <w:t>-En primer lugar consultaremos las tablas ARP antes de realizar el ataque</w:t>
      </w:r>
      <w:r w:rsidR="005977BB">
        <w:t xml:space="preserve"> con el comando </w:t>
      </w:r>
      <w:r w:rsidR="005977BB" w:rsidRPr="005977BB">
        <w:rPr>
          <w:b/>
        </w:rPr>
        <w:t>arp</w:t>
      </w:r>
      <w:r>
        <w:t>.</w:t>
      </w:r>
    </w:p>
    <w:p w:rsidR="00BB5E64" w:rsidRDefault="00BB5E64" w:rsidP="001772E2">
      <w:pPr>
        <w:keepNext/>
      </w:pPr>
      <w:r>
        <w:rPr>
          <w:noProof/>
        </w:rPr>
        <w:drawing>
          <wp:inline distT="0" distB="0" distL="0" distR="0">
            <wp:extent cx="5185186" cy="201485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18-05-26 a las 16.19.5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187271" cy="2015665"/>
                    </a:xfrm>
                    <a:prstGeom prst="rect">
                      <a:avLst/>
                    </a:prstGeom>
                  </pic:spPr>
                </pic:pic>
              </a:graphicData>
            </a:graphic>
          </wp:inline>
        </w:drawing>
      </w:r>
    </w:p>
    <w:p w:rsidR="00BB5E64" w:rsidRDefault="00BB5E64" w:rsidP="001772E2">
      <w:pPr>
        <w:pStyle w:val="Descripcin"/>
        <w:jc w:val="center"/>
      </w:pPr>
      <w:r w:rsidRPr="00BB5E64">
        <w:rPr>
          <w:b/>
          <w:i w:val="0"/>
          <w:color w:val="4DA4D8" w:themeColor="accent3" w:themeTint="99"/>
        </w:rPr>
        <w:fldChar w:fldCharType="begin"/>
      </w:r>
      <w:r w:rsidRPr="00BB5E64">
        <w:rPr>
          <w:b/>
          <w:i w:val="0"/>
          <w:color w:val="4DA4D8" w:themeColor="accent3" w:themeTint="99"/>
        </w:rPr>
        <w:instrText xml:space="preserve"> SEQ Ilustración \* ARABIC </w:instrText>
      </w:r>
      <w:r w:rsidRPr="00BB5E64">
        <w:rPr>
          <w:b/>
          <w:i w:val="0"/>
          <w:color w:val="4DA4D8" w:themeColor="accent3" w:themeTint="99"/>
        </w:rPr>
        <w:fldChar w:fldCharType="separate"/>
      </w:r>
      <w:bookmarkStart w:id="124" w:name="_Toc515646385"/>
      <w:r w:rsidR="00B31140">
        <w:rPr>
          <w:b/>
          <w:i w:val="0"/>
          <w:noProof/>
          <w:color w:val="4DA4D8" w:themeColor="accent3" w:themeTint="99"/>
        </w:rPr>
        <w:t>61</w:t>
      </w:r>
      <w:r w:rsidRPr="00BB5E64">
        <w:rPr>
          <w:b/>
          <w:i w:val="0"/>
          <w:color w:val="4DA4D8" w:themeColor="accent3" w:themeTint="99"/>
        </w:rPr>
        <w:fldChar w:fldCharType="end"/>
      </w:r>
      <w:r>
        <w:t>-Tablas ARP sin atacar.</w:t>
      </w:r>
      <w:r w:rsidR="00536B72">
        <w:t xml:space="preserve"> </w:t>
      </w:r>
      <w:r>
        <w:t>Fuente: propia</w:t>
      </w:r>
      <w:bookmarkEnd w:id="124"/>
    </w:p>
    <w:p w:rsidR="00BB5E64" w:rsidRDefault="00BB5E64" w:rsidP="001772E2">
      <w:r>
        <w:t>-Se realizará el ataque ARP spoofing a la IP de la víctima 192.168.0.171. Se usará el siguiente comando conforme al formato dado:</w:t>
      </w:r>
    </w:p>
    <w:p w:rsidR="00BB5E64" w:rsidRDefault="00536B72" w:rsidP="001772E2">
      <w:pPr>
        <w:rPr>
          <w:b/>
          <w:i/>
        </w:rPr>
      </w:pPr>
      <w:r>
        <w:rPr>
          <w:noProof/>
        </w:rPr>
        <mc:AlternateContent>
          <mc:Choice Requires="wps">
            <w:drawing>
              <wp:anchor distT="0" distB="0" distL="114300" distR="114300" simplePos="0" relativeHeight="251840512" behindDoc="0" locked="0" layoutInCell="1" allowOverlap="1" wp14:anchorId="4829E981" wp14:editId="0AEFD49B">
                <wp:simplePos x="0" y="0"/>
                <wp:positionH relativeFrom="column">
                  <wp:posOffset>558800</wp:posOffset>
                </wp:positionH>
                <wp:positionV relativeFrom="paragraph">
                  <wp:posOffset>1595120</wp:posOffset>
                </wp:positionV>
                <wp:extent cx="4218305" cy="635"/>
                <wp:effectExtent l="0" t="0" r="0" b="12065"/>
                <wp:wrapTopAndBottom/>
                <wp:docPr id="43" name="Cuadro de texto 43"/>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5A4674" w:rsidRPr="002C3408"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25" w:name="_Toc515561231"/>
                            <w:bookmarkStart w:id="126" w:name="_Toc515646386"/>
                            <w:r>
                              <w:rPr>
                                <w:b/>
                                <w:i w:val="0"/>
                                <w:noProof/>
                                <w:color w:val="4DA4D8" w:themeColor="accent3" w:themeTint="99"/>
                              </w:rPr>
                              <w:t>62</w:t>
                            </w:r>
                            <w:r w:rsidRPr="00536B72">
                              <w:rPr>
                                <w:b/>
                                <w:i w:val="0"/>
                                <w:noProof/>
                                <w:color w:val="4DA4D8" w:themeColor="accent3" w:themeTint="99"/>
                              </w:rPr>
                              <w:fldChar w:fldCharType="end"/>
                            </w:r>
                            <w:r>
                              <w:t>-</w:t>
                            </w:r>
                            <w:r w:rsidRPr="001A1A3F">
                              <w:t>Ataque ARP spoofing con Arpspoof.</w:t>
                            </w:r>
                            <w:r>
                              <w:t xml:space="preserve"> </w:t>
                            </w:r>
                            <w:r w:rsidRPr="001A1A3F">
                              <w:t>Fuente: propia</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9E981" id="Cuadro de texto 43" o:spid="_x0000_s1060" type="#_x0000_t202" style="position:absolute;left:0;text-align:left;margin-left:44pt;margin-top:125.6pt;width:332.1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" stroked="f">
                <v:textbox style="mso-fit-shape-to-text:t" inset="0,0,0,0">
                  <w:txbxContent>
                    <w:p w:rsidR="005A4674" w:rsidRPr="002C3408"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80" w:name="_Toc515561231"/>
                      <w:bookmarkStart w:id="181" w:name="_Toc515646386"/>
                      <w:r>
                        <w:rPr>
                          <w:b/>
                          <w:i w:val="0"/>
                          <w:noProof/>
                          <w:color w:val="4DA4D8" w:themeColor="accent3" w:themeTint="99"/>
                        </w:rPr>
                        <w:t>62</w:t>
                      </w:r>
                      <w:r w:rsidRPr="00536B72">
                        <w:rPr>
                          <w:b/>
                          <w:i w:val="0"/>
                          <w:noProof/>
                          <w:color w:val="4DA4D8" w:themeColor="accent3" w:themeTint="99"/>
                        </w:rPr>
                        <w:fldChar w:fldCharType="end"/>
                      </w:r>
                      <w:r>
                        <w:t>-</w:t>
                      </w:r>
                      <w:r w:rsidRPr="001A1A3F">
                        <w:t>Ataque ARP spoofing con Arpspoof.</w:t>
                      </w:r>
                      <w:r>
                        <w:t xml:space="preserve"> </w:t>
                      </w:r>
                      <w:r w:rsidRPr="001A1A3F">
                        <w:t>Fuente: propia</w:t>
                      </w:r>
                      <w:bookmarkEnd w:id="180"/>
                      <w:bookmarkEnd w:id="181"/>
                    </w:p>
                  </w:txbxContent>
                </v:textbox>
                <w10:wrap type="topAndBottom"/>
              </v:shape>
            </w:pict>
          </mc:Fallback>
        </mc:AlternateContent>
      </w:r>
      <w:r w:rsidR="00194931">
        <w:rPr>
          <w:noProof/>
        </w:rPr>
        <w:drawing>
          <wp:anchor distT="0" distB="0" distL="114300" distR="114300" simplePos="0" relativeHeight="251754496" behindDoc="0" locked="0" layoutInCell="1" allowOverlap="1">
            <wp:simplePos x="0" y="0"/>
            <wp:positionH relativeFrom="column">
              <wp:posOffset>558949</wp:posOffset>
            </wp:positionH>
            <wp:positionV relativeFrom="paragraph">
              <wp:posOffset>260985</wp:posOffset>
            </wp:positionV>
            <wp:extent cx="4218879" cy="1277577"/>
            <wp:effectExtent l="0" t="0" r="0" b="5715"/>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18-05-26 a las 16.22.06.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8879" cy="1277577"/>
                    </a:xfrm>
                    <a:prstGeom prst="rect">
                      <a:avLst/>
                    </a:prstGeom>
                  </pic:spPr>
                </pic:pic>
              </a:graphicData>
            </a:graphic>
            <wp14:sizeRelH relativeFrom="page">
              <wp14:pctWidth>0</wp14:pctWidth>
            </wp14:sizeRelH>
            <wp14:sizeRelV relativeFrom="page">
              <wp14:pctHeight>0</wp14:pctHeight>
            </wp14:sizeRelV>
          </wp:anchor>
        </w:drawing>
      </w:r>
      <w:r w:rsidR="00BB5E64" w:rsidRPr="00BB5E64">
        <w:rPr>
          <w:b/>
          <w:i/>
        </w:rPr>
        <w:t>sudo arpspoof -i ens33 -t 192.168.0.171 192.168.0.1</w:t>
      </w:r>
    </w:p>
    <w:p w:rsidR="00F50CC4" w:rsidRDefault="00BB5E64" w:rsidP="001772E2">
      <w:r>
        <w:lastRenderedPageBreak/>
        <w:t xml:space="preserve">-Se volverán a consultar las tablas para confirmar que el ataque ha tenido éxito. </w:t>
      </w:r>
    </w:p>
    <w:p w:rsidR="00560642" w:rsidRDefault="00DA21D4" w:rsidP="001772E2">
      <w:pPr>
        <w:keepNext/>
      </w:pPr>
      <w:r>
        <w:rPr>
          <w:noProof/>
        </w:rPr>
        <w:drawing>
          <wp:inline distT="0" distB="0" distL="0" distR="0" wp14:anchorId="11704467" wp14:editId="1AFCCF41">
            <wp:extent cx="5088367" cy="1842135"/>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18-05-26 a las 16.22.2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90451" cy="1842889"/>
                    </a:xfrm>
                    <a:prstGeom prst="rect">
                      <a:avLst/>
                    </a:prstGeom>
                  </pic:spPr>
                </pic:pic>
              </a:graphicData>
            </a:graphic>
          </wp:inline>
        </w:drawing>
      </w:r>
    </w:p>
    <w:p w:rsidR="00BB5E64" w:rsidRDefault="00560642" w:rsidP="001772E2">
      <w:pPr>
        <w:pStyle w:val="Descripcin"/>
        <w:jc w:val="center"/>
      </w:pPr>
      <w:r w:rsidRPr="00560642">
        <w:rPr>
          <w:b/>
          <w:i w:val="0"/>
          <w:color w:val="4DA4D8" w:themeColor="accent3" w:themeTint="99"/>
        </w:rPr>
        <w:fldChar w:fldCharType="begin"/>
      </w:r>
      <w:r w:rsidRPr="00560642">
        <w:rPr>
          <w:b/>
          <w:i w:val="0"/>
          <w:color w:val="4DA4D8" w:themeColor="accent3" w:themeTint="99"/>
        </w:rPr>
        <w:instrText xml:space="preserve"> SEQ Ilustración \* ARABIC </w:instrText>
      </w:r>
      <w:r w:rsidRPr="00560642">
        <w:rPr>
          <w:b/>
          <w:i w:val="0"/>
          <w:color w:val="4DA4D8" w:themeColor="accent3" w:themeTint="99"/>
        </w:rPr>
        <w:fldChar w:fldCharType="separate"/>
      </w:r>
      <w:bookmarkStart w:id="127" w:name="_Toc515646387"/>
      <w:r w:rsidR="00B31140">
        <w:rPr>
          <w:b/>
          <w:i w:val="0"/>
          <w:noProof/>
          <w:color w:val="4DA4D8" w:themeColor="accent3" w:themeTint="99"/>
        </w:rPr>
        <w:t>63</w:t>
      </w:r>
      <w:r w:rsidRPr="00560642">
        <w:rPr>
          <w:b/>
          <w:i w:val="0"/>
          <w:color w:val="4DA4D8" w:themeColor="accent3" w:themeTint="99"/>
        </w:rPr>
        <w:fldChar w:fldCharType="end"/>
      </w:r>
      <w:r>
        <w:t>-Tablas ARP atacadas.</w:t>
      </w:r>
      <w:r w:rsidR="00536B72">
        <w:t xml:space="preserve"> </w:t>
      </w:r>
      <w:r>
        <w:t>Fuente: propia</w:t>
      </w:r>
      <w:bookmarkEnd w:id="127"/>
    </w:p>
    <w:p w:rsidR="00F50CC4" w:rsidRPr="009876C1" w:rsidRDefault="00DA21D4" w:rsidP="001772E2">
      <w:r>
        <w:t>Como se puede apreciar el Gateway ha pasado a tener la MAC de</w:t>
      </w:r>
      <w:r w:rsidR="00560642">
        <w:t>l atacante causando que a partir de ese momento los datos pasen por esa puerta de enlace suplantada.</w:t>
      </w:r>
    </w:p>
    <w:p w:rsidR="002970FE" w:rsidRDefault="002970FE" w:rsidP="001772E2">
      <w:pPr>
        <w:pStyle w:val="Ttulo3"/>
        <w:ind w:left="0" w:firstLine="0"/>
        <w:rPr>
          <w:noProof/>
          <w:color w:val="4DA4D8" w:themeColor="accent3" w:themeTint="99"/>
        </w:rPr>
      </w:pPr>
      <w:bookmarkStart w:id="128" w:name="_Toc515648529"/>
      <w:r>
        <w:rPr>
          <w:noProof/>
          <w:color w:val="4DA4D8" w:themeColor="accent3" w:themeTint="99"/>
        </w:rPr>
        <w:t>DNS SPOOFING</w:t>
      </w:r>
      <w:bookmarkEnd w:id="128"/>
    </w:p>
    <w:p w:rsidR="00655336" w:rsidRDefault="00294BAF" w:rsidP="001772E2">
      <w:r>
        <w:t>Para realizar el ataque DNS spoofing en primer lugar vamos a crear una web y vamos a guardarla en nuestro servidor Apache.</w:t>
      </w:r>
    </w:p>
    <w:p w:rsidR="00294BAF" w:rsidRDefault="00503D13" w:rsidP="001772E2">
      <w:pPr>
        <w:keepNext/>
        <w:jc w:val="center"/>
      </w:pPr>
      <w:r>
        <w:rPr>
          <w:b/>
          <w:i/>
          <w:noProof/>
          <w:color w:val="4DA4D8" w:themeColor="accent3" w:themeTint="99"/>
        </w:rPr>
        <w:drawing>
          <wp:anchor distT="0" distB="0" distL="114300" distR="114300" simplePos="0" relativeHeight="251830272" behindDoc="0" locked="0" layoutInCell="1" allowOverlap="1">
            <wp:simplePos x="0" y="0"/>
            <wp:positionH relativeFrom="column">
              <wp:posOffset>2366520</wp:posOffset>
            </wp:positionH>
            <wp:positionV relativeFrom="paragraph">
              <wp:posOffset>916305</wp:posOffset>
            </wp:positionV>
            <wp:extent cx="2346138" cy="134922"/>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8-05-29 a las 11.12.0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46138" cy="134922"/>
                    </a:xfrm>
                    <a:prstGeom prst="rect">
                      <a:avLst/>
                    </a:prstGeom>
                  </pic:spPr>
                </pic:pic>
              </a:graphicData>
            </a:graphic>
            <wp14:sizeRelH relativeFrom="page">
              <wp14:pctWidth>0</wp14:pctWidth>
            </wp14:sizeRelH>
            <wp14:sizeRelV relativeFrom="page">
              <wp14:pctHeight>0</wp14:pctHeight>
            </wp14:sizeRelV>
          </wp:anchor>
        </w:drawing>
      </w:r>
      <w:r w:rsidR="00294BAF">
        <w:rPr>
          <w:noProof/>
        </w:rPr>
        <w:drawing>
          <wp:inline distT="0" distB="0" distL="0" distR="0">
            <wp:extent cx="4392669" cy="2525086"/>
            <wp:effectExtent l="0" t="0" r="1905"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18-05-26 a las 17.09.5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93803" cy="2525738"/>
                    </a:xfrm>
                    <a:prstGeom prst="rect">
                      <a:avLst/>
                    </a:prstGeom>
                  </pic:spPr>
                </pic:pic>
              </a:graphicData>
            </a:graphic>
          </wp:inline>
        </w:drawing>
      </w:r>
    </w:p>
    <w:p w:rsidR="00294BAF" w:rsidRDefault="00294BAF" w:rsidP="001772E2">
      <w:pPr>
        <w:pStyle w:val="Descripcin"/>
        <w:jc w:val="center"/>
      </w:pPr>
      <w:r w:rsidRPr="00294BAF">
        <w:rPr>
          <w:b/>
          <w:i w:val="0"/>
          <w:color w:val="4DA4D8" w:themeColor="accent3" w:themeTint="99"/>
        </w:rPr>
        <w:fldChar w:fldCharType="begin"/>
      </w:r>
      <w:r w:rsidRPr="00294BAF">
        <w:rPr>
          <w:b/>
          <w:i w:val="0"/>
          <w:color w:val="4DA4D8" w:themeColor="accent3" w:themeTint="99"/>
        </w:rPr>
        <w:instrText xml:space="preserve"> SEQ Ilustración \* ARABIC </w:instrText>
      </w:r>
      <w:r w:rsidRPr="00294BAF">
        <w:rPr>
          <w:b/>
          <w:i w:val="0"/>
          <w:color w:val="4DA4D8" w:themeColor="accent3" w:themeTint="99"/>
        </w:rPr>
        <w:fldChar w:fldCharType="separate"/>
      </w:r>
      <w:bookmarkStart w:id="129" w:name="_Toc515646388"/>
      <w:r w:rsidR="00B31140">
        <w:rPr>
          <w:b/>
          <w:i w:val="0"/>
          <w:noProof/>
          <w:color w:val="4DA4D8" w:themeColor="accent3" w:themeTint="99"/>
        </w:rPr>
        <w:t>64</w:t>
      </w:r>
      <w:r w:rsidRPr="00294BAF">
        <w:rPr>
          <w:b/>
          <w:i w:val="0"/>
          <w:color w:val="4DA4D8" w:themeColor="accent3" w:themeTint="99"/>
        </w:rPr>
        <w:fldChar w:fldCharType="end"/>
      </w:r>
      <w:r>
        <w:t>-Web de suplantación DNS spoofing.</w:t>
      </w:r>
      <w:r w:rsidR="00536B72">
        <w:t xml:space="preserve"> </w:t>
      </w:r>
      <w:r>
        <w:t>Fuente: propia</w:t>
      </w:r>
      <w:bookmarkEnd w:id="129"/>
    </w:p>
    <w:p w:rsidR="00294BAF" w:rsidRDefault="00294BAF" w:rsidP="001772E2"/>
    <w:p w:rsidR="00294BAF" w:rsidRDefault="005977BB" w:rsidP="001772E2">
      <w:r>
        <w:t xml:space="preserve">A continuación localizaremos con </w:t>
      </w:r>
      <w:r w:rsidR="006B5D86">
        <w:t xml:space="preserve">el comando </w:t>
      </w:r>
      <w:r w:rsidR="006B5D86" w:rsidRPr="006B5D86">
        <w:rPr>
          <w:b/>
          <w:i/>
        </w:rPr>
        <w:t>locate</w:t>
      </w:r>
      <w:r w:rsidR="006B5D86">
        <w:t xml:space="preserve"> la localización de etter.dns, archivo de configuración de Ettercap y lo editaremos con el programa propio de edición de Ubuntu, gedit.</w:t>
      </w:r>
    </w:p>
    <w:p w:rsidR="006B5D86" w:rsidRDefault="006B5D86" w:rsidP="001772E2">
      <w:r>
        <w:t>Para ello usaremos el comando:</w:t>
      </w:r>
    </w:p>
    <w:p w:rsidR="006B5D86" w:rsidRPr="006B5D86" w:rsidRDefault="006B5D86" w:rsidP="001772E2">
      <w:pPr>
        <w:rPr>
          <w:b/>
          <w:i/>
        </w:rPr>
      </w:pPr>
      <w:r w:rsidRPr="006B5D86">
        <w:rPr>
          <w:b/>
          <w:i/>
        </w:rPr>
        <w:t>sudo gedit &lt;localización devuelta por locate&gt;</w:t>
      </w:r>
    </w:p>
    <w:p w:rsidR="009562ED" w:rsidRDefault="006B5D86" w:rsidP="001772E2">
      <w:pPr>
        <w:keepNext/>
      </w:pPr>
      <w:r>
        <w:lastRenderedPageBreak/>
        <w:t xml:space="preserve"> </w:t>
      </w:r>
      <w:r>
        <w:rPr>
          <w:noProof/>
        </w:rPr>
        <w:drawing>
          <wp:inline distT="0" distB="0" distL="0" distR="0">
            <wp:extent cx="5034579" cy="3044825"/>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a de pantalla 2018-05-26 a las 17.15.2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36442" cy="3045952"/>
                    </a:xfrm>
                    <a:prstGeom prst="rect">
                      <a:avLst/>
                    </a:prstGeom>
                  </pic:spPr>
                </pic:pic>
              </a:graphicData>
            </a:graphic>
          </wp:inline>
        </w:drawing>
      </w:r>
    </w:p>
    <w:p w:rsidR="006B5D86" w:rsidRPr="006B5D86" w:rsidRDefault="009562ED" w:rsidP="001772E2">
      <w:pPr>
        <w:pStyle w:val="Descripcin"/>
        <w:jc w:val="center"/>
      </w:pPr>
      <w:r w:rsidRPr="009562ED">
        <w:rPr>
          <w:b/>
          <w:i w:val="0"/>
          <w:color w:val="4DA4D8" w:themeColor="accent3" w:themeTint="99"/>
        </w:rPr>
        <w:fldChar w:fldCharType="begin"/>
      </w:r>
      <w:r w:rsidRPr="009562ED">
        <w:rPr>
          <w:b/>
          <w:i w:val="0"/>
          <w:color w:val="4DA4D8" w:themeColor="accent3" w:themeTint="99"/>
        </w:rPr>
        <w:instrText xml:space="preserve"> SEQ Ilustración \* ARABIC </w:instrText>
      </w:r>
      <w:r w:rsidRPr="009562ED">
        <w:rPr>
          <w:b/>
          <w:i w:val="0"/>
          <w:color w:val="4DA4D8" w:themeColor="accent3" w:themeTint="99"/>
        </w:rPr>
        <w:fldChar w:fldCharType="separate"/>
      </w:r>
      <w:bookmarkStart w:id="130" w:name="_Toc515646389"/>
      <w:r w:rsidR="00B31140">
        <w:rPr>
          <w:b/>
          <w:i w:val="0"/>
          <w:noProof/>
          <w:color w:val="4DA4D8" w:themeColor="accent3" w:themeTint="99"/>
        </w:rPr>
        <w:t>65</w:t>
      </w:r>
      <w:r w:rsidRPr="009562ED">
        <w:rPr>
          <w:b/>
          <w:i w:val="0"/>
          <w:color w:val="4DA4D8" w:themeColor="accent3" w:themeTint="99"/>
        </w:rPr>
        <w:fldChar w:fldCharType="end"/>
      </w:r>
      <w:r>
        <w:t>-Dominios a suplantar en archivo etter.dns.</w:t>
      </w:r>
      <w:r w:rsidR="00536B72">
        <w:t xml:space="preserve"> </w:t>
      </w:r>
      <w:r>
        <w:t>Fuente: propia</w:t>
      </w:r>
      <w:bookmarkEnd w:id="130"/>
    </w:p>
    <w:p w:rsidR="009562ED" w:rsidRDefault="009562ED" w:rsidP="001772E2"/>
    <w:p w:rsidR="00294BAF" w:rsidRDefault="006B5D86" w:rsidP="001772E2">
      <w:r>
        <w:t xml:space="preserve">Como </w:t>
      </w:r>
      <w:r w:rsidR="009562ED">
        <w:t>se puede ver</w:t>
      </w:r>
      <w:r>
        <w:t xml:space="preserve"> </w:t>
      </w:r>
      <w:r w:rsidR="009562ED">
        <w:t>se han</w:t>
      </w:r>
      <w:r>
        <w:t xml:space="preserve"> añadido algunos dominios</w:t>
      </w:r>
      <w:r w:rsidR="009562ED">
        <w:t xml:space="preserve"> junto a la IP del atacante que hará de servidor. </w:t>
      </w:r>
    </w:p>
    <w:p w:rsidR="00294BAF" w:rsidRDefault="00294266" w:rsidP="001772E2">
      <w:r>
        <w:t>A continuación se lanzará el ataque, en este ataque usaremos Ettercap a través de línea de comandos en terminal. El comando será el siguiente:</w:t>
      </w:r>
    </w:p>
    <w:p w:rsidR="00294266" w:rsidRPr="00294266" w:rsidRDefault="00294266" w:rsidP="001772E2">
      <w:pPr>
        <w:rPr>
          <w:b/>
          <w:i/>
        </w:rPr>
      </w:pPr>
      <w:r>
        <w:rPr>
          <w:b/>
          <w:i/>
        </w:rPr>
        <w:t>s</w:t>
      </w:r>
      <w:r w:rsidRPr="00294266">
        <w:rPr>
          <w:b/>
          <w:i/>
        </w:rPr>
        <w:t>udo ettercap -i ens33 -T -q -P dns_spoof -M arp:remote /// ///</w:t>
      </w:r>
    </w:p>
    <w:p w:rsidR="00294266" w:rsidRDefault="00294266" w:rsidP="001772E2">
      <w:pPr>
        <w:ind w:hanging="142"/>
      </w:pPr>
      <w:r>
        <w:t xml:space="preserve">   Vamos a proceder a analizar el comando:</w:t>
      </w:r>
    </w:p>
    <w:p w:rsidR="00294266" w:rsidRDefault="00294266" w:rsidP="001772E2">
      <w:r>
        <w:rPr>
          <w:b/>
        </w:rPr>
        <w:t>s</w:t>
      </w:r>
      <w:r w:rsidRPr="0080615F">
        <w:rPr>
          <w:b/>
        </w:rPr>
        <w:t>udo</w:t>
      </w:r>
      <w:r>
        <w:t xml:space="preserve">: El comando va precedido de “sudo” ya que </w:t>
      </w:r>
      <w:r w:rsidR="00F64EB0">
        <w:t>ettercap</w:t>
      </w:r>
      <w:r>
        <w:t xml:space="preserve"> necesita ser ejecutado como superusuario “root”.</w:t>
      </w:r>
    </w:p>
    <w:p w:rsidR="00F64EB0" w:rsidRDefault="00F64EB0" w:rsidP="001772E2">
      <w:r>
        <w:rPr>
          <w:b/>
        </w:rPr>
        <w:t>ettercap</w:t>
      </w:r>
      <w:r>
        <w:t>: Aplicación que nos disponemos a usar y que ejecutará el comando.</w:t>
      </w:r>
    </w:p>
    <w:p w:rsidR="00F64EB0" w:rsidRDefault="00F64EB0" w:rsidP="001772E2">
      <w:r w:rsidRPr="00F64EB0">
        <w:rPr>
          <w:b/>
        </w:rPr>
        <w:t>-i</w:t>
      </w:r>
      <w:r>
        <w:t>: Permite especificar la interfaz de red.</w:t>
      </w:r>
    </w:p>
    <w:p w:rsidR="00F64EB0" w:rsidRDefault="00F64EB0" w:rsidP="001772E2">
      <w:r w:rsidRPr="00F64EB0">
        <w:rPr>
          <w:b/>
        </w:rPr>
        <w:t>-T</w:t>
      </w:r>
      <w:r w:rsidRPr="00F64EB0">
        <w:t>:</w:t>
      </w:r>
      <w:r>
        <w:t xml:space="preserve"> Especifica que el comando se está realizando a través de texto sin interfaz gráfica.</w:t>
      </w:r>
    </w:p>
    <w:p w:rsidR="00F64EB0" w:rsidRPr="00F64EB0" w:rsidRDefault="00F64EB0" w:rsidP="001772E2">
      <w:pPr>
        <w:rPr>
          <w:b/>
        </w:rPr>
      </w:pPr>
      <w:r>
        <w:rPr>
          <w:b/>
        </w:rPr>
        <w:t>-q</w:t>
      </w:r>
      <w:r w:rsidRPr="00F64EB0">
        <w:t>:</w:t>
      </w:r>
      <w:r>
        <w:t xml:space="preserve"> Modo “quiet”, m</w:t>
      </w:r>
      <w:r w:rsidRPr="00F64EB0">
        <w:t xml:space="preserve">odo silencioso. Se puede usar solo </w:t>
      </w:r>
      <w:r>
        <w:t>en</w:t>
      </w:r>
      <w:r w:rsidRPr="00F64EB0">
        <w:t xml:space="preserve"> consola. No imprime </w:t>
      </w:r>
      <w:r>
        <w:t>paquetes.</w:t>
      </w:r>
    </w:p>
    <w:p w:rsidR="00294266" w:rsidRDefault="00F64EB0" w:rsidP="001772E2">
      <w:r>
        <w:rPr>
          <w:b/>
        </w:rPr>
        <w:t>-P</w:t>
      </w:r>
      <w:r w:rsidRPr="00F64EB0">
        <w:t>:</w:t>
      </w:r>
      <w:r>
        <w:t xml:space="preserve"> Indica la carga y ejecución de un plugin de Ettercap, en este caso dns_spoof.</w:t>
      </w:r>
    </w:p>
    <w:p w:rsidR="00F64EB0" w:rsidRDefault="00F64EB0" w:rsidP="001772E2">
      <w:r>
        <w:rPr>
          <w:b/>
        </w:rPr>
        <w:t>-M</w:t>
      </w:r>
      <w:r w:rsidR="002A003D">
        <w:rPr>
          <w:b/>
        </w:rPr>
        <w:t xml:space="preserve"> arp:remote</w:t>
      </w:r>
      <w:r w:rsidRPr="00F64EB0">
        <w:t>:</w:t>
      </w:r>
      <w:r w:rsidR="002A003D">
        <w:t xml:space="preserve"> </w:t>
      </w:r>
      <w:r w:rsidR="002A003D" w:rsidRPr="002A003D">
        <w:t xml:space="preserve">Esta opción activará </w:t>
      </w:r>
      <w:r w:rsidR="002A003D">
        <w:t>un ataque MITM (man in the middle) con envenenamiento ARP.</w:t>
      </w:r>
    </w:p>
    <w:p w:rsidR="002A003D" w:rsidRPr="002A003D" w:rsidRDefault="002A003D" w:rsidP="001772E2">
      <w:r>
        <w:t>Las barras invertidas suplen al Gateway y la víctima en caso de que se quieran especificar se indicarían las IP.</w:t>
      </w:r>
      <w:r w:rsidR="00DD4A24">
        <w:fldChar w:fldCharType="begin"/>
      </w:r>
      <w:r w:rsidR="00DD4A24">
        <w:instrText xml:space="preserve"> ADDIN ZOTERO_ITEM CSL_CITATION {"citationID":"ODk72vHn","properties":{"formattedCitation":"[23]","plainCitation":"[23]","noteIndex":0},"citationItems":[{"id":97,"uris":["http://zotero.org/users/local/Wv4hidzq/items/XHN4SYPU"],"uri":["http://zotero.org/users/local/Wv4hidzq/items/XHN4SYPU"],"itemData":{"id":97,"type":"webpage","title":"Tutorial - DNS Spoofing.pdf","abstract":"View and download Tutorial - DNS Spoofing.pdf on DocDroid","URL":"https://www.docdroid.net/QKOE7wJ/tutorial-dns-spoofing.pdf","language":"en","accessed":{"date-parts":[["2018",5,26]]}}}],"schema":"https://github.com/citation-style-language/schema/raw/master/csl-citation.json"} </w:instrText>
      </w:r>
      <w:r w:rsidR="00DD4A24">
        <w:fldChar w:fldCharType="separate"/>
      </w:r>
      <w:r w:rsidR="00DD4A24">
        <w:rPr>
          <w:noProof/>
        </w:rPr>
        <w:t>[23]</w:t>
      </w:r>
      <w:r w:rsidR="00DD4A24">
        <w:fldChar w:fldCharType="end"/>
      </w:r>
      <w:r w:rsidR="002C2579">
        <w:fldChar w:fldCharType="begin"/>
      </w:r>
      <w:r w:rsidR="002C2579">
        <w:instrText xml:space="preserve"> ADDIN ZOTERO_ITEM CSL_CITATION {"citationID":"gO3jQ9G5","properties":{"formattedCitation":"[24]","plainCitation":"[24]","noteIndex":0},"citationItems":[{"id":99,"uris":["http://zotero.org/users/local/Wv4hidzq/items/4RT4EJ9V"],"uri":["http://zotero.org/users/local/Wv4hidzq/items/4RT4EJ9V"],"itemData":{"id":99,"type":"webpage","title":"ettercap command man page | ManKier","URL":"https://www.mankier.com/8/ettercap","language":"en","accessed":{"date-parts":[["2018",5,26]]}}}],"schema":"https://github.com/citation-style-language/schema/raw/master/csl-citation.json"} </w:instrText>
      </w:r>
      <w:r w:rsidR="002C2579">
        <w:fldChar w:fldCharType="separate"/>
      </w:r>
      <w:r w:rsidR="002C2579">
        <w:rPr>
          <w:noProof/>
        </w:rPr>
        <w:t>[24]</w:t>
      </w:r>
      <w:r w:rsidR="002C2579">
        <w:fldChar w:fldCharType="end"/>
      </w:r>
    </w:p>
    <w:p w:rsidR="00336A04" w:rsidRPr="00336A04" w:rsidRDefault="00336A04" w:rsidP="001772E2">
      <w:pPr>
        <w:keepNext/>
      </w:pPr>
      <w:r>
        <w:rPr>
          <w:b/>
          <w:i/>
          <w:noProof/>
          <w:color w:val="1B587C" w:themeColor="accent3"/>
        </w:rPr>
        <w:lastRenderedPageBreak/>
        <w:drawing>
          <wp:anchor distT="0" distB="0" distL="114300" distR="114300" simplePos="0" relativeHeight="251757568" behindDoc="0" locked="0" layoutInCell="1" allowOverlap="1">
            <wp:simplePos x="0" y="0"/>
            <wp:positionH relativeFrom="column">
              <wp:posOffset>6350</wp:posOffset>
            </wp:positionH>
            <wp:positionV relativeFrom="paragraph">
              <wp:posOffset>2821940</wp:posOffset>
            </wp:positionV>
            <wp:extent cx="5109845" cy="2464435"/>
            <wp:effectExtent l="0" t="0" r="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a de pantalla 2018-05-26 a las 17.18.00.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09845" cy="24644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120602" cy="2818765"/>
            <wp:effectExtent l="0" t="0" r="0"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18-05-26 a las 17.17.5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24959" cy="2821163"/>
                    </a:xfrm>
                    <a:prstGeom prst="rect">
                      <a:avLst/>
                    </a:prstGeom>
                  </pic:spPr>
                </pic:pic>
              </a:graphicData>
            </a:graphic>
          </wp:inline>
        </w:drawing>
      </w:r>
    </w:p>
    <w:p w:rsidR="00294BAF" w:rsidRDefault="00336A04" w:rsidP="001772E2">
      <w:pPr>
        <w:pStyle w:val="Descripcin"/>
        <w:jc w:val="center"/>
      </w:pPr>
      <w:r w:rsidRPr="00336A04">
        <w:rPr>
          <w:b/>
          <w:i w:val="0"/>
          <w:color w:val="4DA4D8" w:themeColor="accent3" w:themeTint="99"/>
        </w:rPr>
        <w:fldChar w:fldCharType="begin"/>
      </w:r>
      <w:r w:rsidRPr="00336A04">
        <w:rPr>
          <w:b/>
          <w:i w:val="0"/>
          <w:color w:val="4DA4D8" w:themeColor="accent3" w:themeTint="99"/>
        </w:rPr>
        <w:instrText xml:space="preserve"> SEQ Ilustración \* ARABIC </w:instrText>
      </w:r>
      <w:r w:rsidRPr="00336A04">
        <w:rPr>
          <w:b/>
          <w:i w:val="0"/>
          <w:color w:val="4DA4D8" w:themeColor="accent3" w:themeTint="99"/>
        </w:rPr>
        <w:fldChar w:fldCharType="separate"/>
      </w:r>
      <w:bookmarkStart w:id="131" w:name="_Toc515646390"/>
      <w:r w:rsidR="00B31140">
        <w:rPr>
          <w:b/>
          <w:i w:val="0"/>
          <w:noProof/>
          <w:color w:val="4DA4D8" w:themeColor="accent3" w:themeTint="99"/>
        </w:rPr>
        <w:t>66</w:t>
      </w:r>
      <w:r w:rsidRPr="00336A04">
        <w:rPr>
          <w:b/>
          <w:i w:val="0"/>
          <w:color w:val="4DA4D8" w:themeColor="accent3" w:themeTint="99"/>
        </w:rPr>
        <w:fldChar w:fldCharType="end"/>
      </w:r>
      <w:r>
        <w:t>-Ataque DNS spoofing con Ettercap.</w:t>
      </w:r>
      <w:r w:rsidR="00536B72">
        <w:t xml:space="preserve"> </w:t>
      </w:r>
      <w:r>
        <w:t>Fuente: propia</w:t>
      </w:r>
      <w:bookmarkEnd w:id="131"/>
    </w:p>
    <w:p w:rsidR="005569FC" w:rsidRDefault="005569FC" w:rsidP="001772E2">
      <w:r>
        <w:t xml:space="preserve">Una vez se ha ejecutado el ataque los dominios especificados habrán sido envenenados redireccionando el tráfico al equipo enemigo y por tanto mostrando la web creada en el primer paso a través del servidor web Apache. </w:t>
      </w:r>
    </w:p>
    <w:p w:rsidR="00194421" w:rsidRDefault="00194421" w:rsidP="001772E2">
      <w:r>
        <w:t>Dado que se han especificado los dominios de la ufv y de Facebook, el resultado es el siguiente:</w:t>
      </w:r>
    </w:p>
    <w:p w:rsidR="005569FC" w:rsidRDefault="005569FC" w:rsidP="001772E2"/>
    <w:p w:rsidR="005569FC" w:rsidRDefault="005569FC" w:rsidP="001772E2"/>
    <w:p w:rsidR="005569FC" w:rsidRDefault="005569FC" w:rsidP="001772E2"/>
    <w:p w:rsidR="005569FC" w:rsidRDefault="005569FC" w:rsidP="001772E2"/>
    <w:p w:rsidR="005569FC" w:rsidRDefault="00F328FF" w:rsidP="001772E2">
      <w:r>
        <w:rPr>
          <w:noProof/>
        </w:rPr>
        <w:lastRenderedPageBreak/>
        <w:drawing>
          <wp:anchor distT="0" distB="0" distL="114300" distR="114300" simplePos="0" relativeHeight="251829248" behindDoc="0" locked="0" layoutInCell="1" allowOverlap="1" wp14:anchorId="3DFA364E" wp14:editId="43021AFD">
            <wp:simplePos x="0" y="0"/>
            <wp:positionH relativeFrom="column">
              <wp:posOffset>1309370</wp:posOffset>
            </wp:positionH>
            <wp:positionV relativeFrom="paragraph">
              <wp:posOffset>1408815</wp:posOffset>
            </wp:positionV>
            <wp:extent cx="3117215" cy="71183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5-29 a las 11.12.28.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117215" cy="711835"/>
                    </a:xfrm>
                    <a:prstGeom prst="rect">
                      <a:avLst/>
                    </a:prstGeom>
                  </pic:spPr>
                </pic:pic>
              </a:graphicData>
            </a:graphic>
            <wp14:sizeRelH relativeFrom="page">
              <wp14:pctWidth>0</wp14:pctWidth>
            </wp14:sizeRelH>
            <wp14:sizeRelV relativeFrom="page">
              <wp14:pctHeight>0</wp14:pctHeight>
            </wp14:sizeRelV>
          </wp:anchor>
        </w:drawing>
      </w:r>
      <w:r w:rsidR="00194421">
        <w:rPr>
          <w:noProof/>
        </w:rPr>
        <w:drawing>
          <wp:inline distT="0" distB="0" distL="0" distR="0">
            <wp:extent cx="5099125" cy="3555365"/>
            <wp:effectExtent l="0" t="0" r="635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a de pantalla 2018-05-26 a las 17.19.0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99125" cy="3555365"/>
                    </a:xfrm>
                    <a:prstGeom prst="rect">
                      <a:avLst/>
                    </a:prstGeom>
                  </pic:spPr>
                </pic:pic>
              </a:graphicData>
            </a:graphic>
          </wp:inline>
        </w:drawing>
      </w:r>
    </w:p>
    <w:p w:rsidR="00194421" w:rsidRDefault="00F328FF" w:rsidP="001772E2">
      <w:pPr>
        <w:keepNext/>
      </w:pPr>
      <w:r>
        <w:rPr>
          <w:noProof/>
        </w:rPr>
        <w:drawing>
          <wp:anchor distT="0" distB="0" distL="114300" distR="114300" simplePos="0" relativeHeight="251827200" behindDoc="0" locked="0" layoutInCell="1" allowOverlap="1">
            <wp:simplePos x="0" y="0"/>
            <wp:positionH relativeFrom="column">
              <wp:posOffset>1157417</wp:posOffset>
            </wp:positionH>
            <wp:positionV relativeFrom="paragraph">
              <wp:posOffset>1461540</wp:posOffset>
            </wp:positionV>
            <wp:extent cx="3117225" cy="712033"/>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5-29 a las 11.12.28.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84690" cy="727443"/>
                    </a:xfrm>
                    <a:prstGeom prst="rect">
                      <a:avLst/>
                    </a:prstGeom>
                  </pic:spPr>
                </pic:pic>
              </a:graphicData>
            </a:graphic>
            <wp14:sizeRelH relativeFrom="page">
              <wp14:pctWidth>0</wp14:pctWidth>
            </wp14:sizeRelH>
            <wp14:sizeRelV relativeFrom="page">
              <wp14:pctHeight>0</wp14:pctHeight>
            </wp14:sizeRelV>
          </wp:anchor>
        </w:drawing>
      </w:r>
      <w:r w:rsidR="00194421">
        <w:rPr>
          <w:noProof/>
        </w:rPr>
        <w:drawing>
          <wp:inline distT="0" distB="0" distL="0" distR="0">
            <wp:extent cx="5099050" cy="3555365"/>
            <wp:effectExtent l="0" t="0" r="635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a de pantalla 2018-05-26 a las 17.18.5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01339" cy="3556961"/>
                    </a:xfrm>
                    <a:prstGeom prst="rect">
                      <a:avLst/>
                    </a:prstGeom>
                  </pic:spPr>
                </pic:pic>
              </a:graphicData>
            </a:graphic>
          </wp:inline>
        </w:drawing>
      </w:r>
    </w:p>
    <w:p w:rsidR="005569FC" w:rsidRDefault="00194421" w:rsidP="001772E2">
      <w:pPr>
        <w:pStyle w:val="Descripcin"/>
        <w:jc w:val="center"/>
      </w:pPr>
      <w:r w:rsidRPr="00194421">
        <w:rPr>
          <w:b/>
          <w:i w:val="0"/>
          <w:color w:val="4DA4D8" w:themeColor="accent3" w:themeTint="99"/>
        </w:rPr>
        <w:fldChar w:fldCharType="begin"/>
      </w:r>
      <w:r w:rsidRPr="00194421">
        <w:rPr>
          <w:b/>
          <w:i w:val="0"/>
          <w:color w:val="4DA4D8" w:themeColor="accent3" w:themeTint="99"/>
        </w:rPr>
        <w:instrText xml:space="preserve"> SEQ Ilustración \* ARABIC </w:instrText>
      </w:r>
      <w:r w:rsidRPr="00194421">
        <w:rPr>
          <w:b/>
          <w:i w:val="0"/>
          <w:color w:val="4DA4D8" w:themeColor="accent3" w:themeTint="99"/>
        </w:rPr>
        <w:fldChar w:fldCharType="separate"/>
      </w:r>
      <w:bookmarkStart w:id="132" w:name="_Toc515646391"/>
      <w:r w:rsidR="00B31140">
        <w:rPr>
          <w:b/>
          <w:i w:val="0"/>
          <w:noProof/>
          <w:color w:val="4DA4D8" w:themeColor="accent3" w:themeTint="99"/>
        </w:rPr>
        <w:t>67</w:t>
      </w:r>
      <w:r w:rsidRPr="00194421">
        <w:rPr>
          <w:b/>
          <w:i w:val="0"/>
          <w:color w:val="4DA4D8" w:themeColor="accent3" w:themeTint="99"/>
        </w:rPr>
        <w:fldChar w:fldCharType="end"/>
      </w:r>
      <w:r>
        <w:t>-Dominios envenenados por DNS spoofing.</w:t>
      </w:r>
      <w:r w:rsidR="00536B72">
        <w:t xml:space="preserve"> </w:t>
      </w:r>
      <w:r>
        <w:t>Fuente: propia</w:t>
      </w:r>
      <w:bookmarkEnd w:id="132"/>
    </w:p>
    <w:p w:rsidR="00294BAF" w:rsidRDefault="00302072" w:rsidP="001772E2">
      <w:r>
        <w:rPr>
          <w:noProof/>
        </w:rPr>
        <w:lastRenderedPageBreak/>
        <w:drawing>
          <wp:anchor distT="0" distB="0" distL="114300" distR="114300" simplePos="0" relativeHeight="251758592" behindDoc="0" locked="0" layoutInCell="1" allowOverlap="1">
            <wp:simplePos x="0" y="0"/>
            <wp:positionH relativeFrom="column">
              <wp:posOffset>1555115</wp:posOffset>
            </wp:positionH>
            <wp:positionV relativeFrom="paragraph">
              <wp:posOffset>487680</wp:posOffset>
            </wp:positionV>
            <wp:extent cx="2194560" cy="1513205"/>
            <wp:effectExtent l="0" t="0" r="2540" b="0"/>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a de pantalla 2018-05-26 a las 17.39.2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194560" cy="1513205"/>
                    </a:xfrm>
                    <a:prstGeom prst="rect">
                      <a:avLst/>
                    </a:prstGeom>
                  </pic:spPr>
                </pic:pic>
              </a:graphicData>
            </a:graphic>
            <wp14:sizeRelH relativeFrom="page">
              <wp14:pctWidth>0</wp14:pctWidth>
            </wp14:sizeRelH>
            <wp14:sizeRelV relativeFrom="page">
              <wp14:pctHeight>0</wp14:pctHeight>
            </wp14:sizeRelV>
          </wp:anchor>
        </w:drawing>
      </w:r>
      <w:r w:rsidR="005569FC">
        <w:t>Para detener el ataque basta con pulsar la letra “q”</w:t>
      </w:r>
      <w:r w:rsidR="00194421">
        <w:t xml:space="preserve"> dentro de la terminal que está ejecutando el ataque.</w:t>
      </w:r>
    </w:p>
    <w:p w:rsidR="00302072" w:rsidRDefault="00302072" w:rsidP="001772E2">
      <w:r>
        <w:rPr>
          <w:noProof/>
        </w:rPr>
        <mc:AlternateContent>
          <mc:Choice Requires="wps">
            <w:drawing>
              <wp:anchor distT="0" distB="0" distL="114300" distR="114300" simplePos="0" relativeHeight="251760640" behindDoc="0" locked="0" layoutInCell="1" allowOverlap="1" wp14:anchorId="74241168" wp14:editId="26BCBC3E">
                <wp:simplePos x="0" y="0"/>
                <wp:positionH relativeFrom="column">
                  <wp:posOffset>1458147</wp:posOffset>
                </wp:positionH>
                <wp:positionV relativeFrom="paragraph">
                  <wp:posOffset>1716405</wp:posOffset>
                </wp:positionV>
                <wp:extent cx="2409190" cy="635"/>
                <wp:effectExtent l="0" t="0" r="3810" b="0"/>
                <wp:wrapTopAndBottom/>
                <wp:docPr id="147" name="Cuadro de texto 147"/>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5A4674" w:rsidRPr="00242F90" w:rsidRDefault="005A4674"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33" w:name="_Toc515561237"/>
                            <w:bookmarkStart w:id="134" w:name="_Toc515646392"/>
                            <w:r>
                              <w:rPr>
                                <w:b/>
                                <w:i w:val="0"/>
                                <w:noProof/>
                                <w:color w:val="4DA4D8" w:themeColor="accent3" w:themeTint="99"/>
                              </w:rPr>
                              <w:t>68</w:t>
                            </w:r>
                            <w:r w:rsidRPr="00194421">
                              <w:rPr>
                                <w:b/>
                                <w:i w:val="0"/>
                                <w:noProof/>
                                <w:color w:val="4DA4D8" w:themeColor="accent3" w:themeTint="99"/>
                              </w:rPr>
                              <w:fldChar w:fldCharType="end"/>
                            </w:r>
                            <w:r>
                              <w:t>-Cierre de ataque DNS spoofing. Fuente: propia</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41168" id="Cuadro de texto 147" o:spid="_x0000_s1061" type="#_x0000_t202" style="position:absolute;left:0;text-align:left;margin-left:114.8pt;margin-top:135.15pt;width:189.7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" stroked="f">
                <v:textbox style="mso-fit-shape-to-text:t" inset="0,0,0,0">
                  <w:txbxContent>
                    <w:p w:rsidR="005A4674" w:rsidRPr="00242F90" w:rsidRDefault="005A4674"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90" w:name="_Toc515561237"/>
                      <w:bookmarkStart w:id="191" w:name="_Toc515646392"/>
                      <w:r>
                        <w:rPr>
                          <w:b/>
                          <w:i w:val="0"/>
                          <w:noProof/>
                          <w:color w:val="4DA4D8" w:themeColor="accent3" w:themeTint="99"/>
                        </w:rPr>
                        <w:t>68</w:t>
                      </w:r>
                      <w:r w:rsidRPr="00194421">
                        <w:rPr>
                          <w:b/>
                          <w:i w:val="0"/>
                          <w:noProof/>
                          <w:color w:val="4DA4D8" w:themeColor="accent3" w:themeTint="99"/>
                        </w:rPr>
                        <w:fldChar w:fldCharType="end"/>
                      </w:r>
                      <w:r>
                        <w:t>-Cierre de ataque DNS spoofing. Fuente: propia</w:t>
                      </w:r>
                      <w:bookmarkEnd w:id="190"/>
                      <w:bookmarkEnd w:id="191"/>
                    </w:p>
                  </w:txbxContent>
                </v:textbox>
                <w10:wrap type="topAndBottom"/>
              </v:shape>
            </w:pict>
          </mc:Fallback>
        </mc:AlternateContent>
      </w:r>
    </w:p>
    <w:p w:rsidR="00302072" w:rsidRDefault="00302072" w:rsidP="001772E2"/>
    <w:p w:rsidR="00302072" w:rsidRPr="00655336" w:rsidRDefault="00302072" w:rsidP="001772E2"/>
    <w:p w:rsidR="002970FE" w:rsidRDefault="002970FE" w:rsidP="001772E2">
      <w:pPr>
        <w:pStyle w:val="Ttulo3"/>
        <w:ind w:left="0" w:firstLine="0"/>
        <w:rPr>
          <w:noProof/>
          <w:color w:val="4DA4D8" w:themeColor="accent3" w:themeTint="99"/>
        </w:rPr>
      </w:pPr>
      <w:bookmarkStart w:id="135" w:name="_Toc515648530"/>
      <w:r>
        <w:rPr>
          <w:noProof/>
          <w:color w:val="4DA4D8" w:themeColor="accent3" w:themeTint="99"/>
        </w:rPr>
        <w:t>WEB SPOOFING</w:t>
      </w:r>
      <w:bookmarkEnd w:id="135"/>
    </w:p>
    <w:p w:rsidR="00E760CE" w:rsidRDefault="000F6A3A" w:rsidP="001772E2">
      <w:r>
        <w:t xml:space="preserve">Utilizando los conocimientos adquiridos sobre ARP </w:t>
      </w:r>
      <w:r w:rsidR="00ED5595">
        <w:t>y DNS spoofing podemos aplicarlos para realizar un ataque de Web spoofing. Para ello necesitaremos la aplicación setoolkit en primer lugar, ya que nos ayudará a hacer una copia de un dominio, en este caso vamos a realizar un web spoofing sobre Facebook consiguiendo los credenciales de un usuario.</w:t>
      </w:r>
    </w:p>
    <w:p w:rsidR="00ED5595" w:rsidRDefault="00ED5595" w:rsidP="001772E2">
      <w:r>
        <w:t xml:space="preserve">Usaremos el comando: </w:t>
      </w:r>
      <w:r w:rsidRPr="00ED5595">
        <w:rPr>
          <w:b/>
        </w:rPr>
        <w:t>sudo</w:t>
      </w:r>
      <w:r>
        <w:t xml:space="preserve"> </w:t>
      </w:r>
      <w:r w:rsidRPr="00ED5595">
        <w:rPr>
          <w:b/>
        </w:rPr>
        <w:t>setoolkit</w:t>
      </w:r>
      <w:r>
        <w:t xml:space="preserve"> para acceder a la aplicación.</w:t>
      </w:r>
    </w:p>
    <w:p w:rsidR="00902385" w:rsidRDefault="00ED5595" w:rsidP="001772E2">
      <w:pPr>
        <w:keepNext/>
      </w:pPr>
      <w:r>
        <w:rPr>
          <w:noProof/>
        </w:rPr>
        <w:lastRenderedPageBreak/>
        <w:drawing>
          <wp:inline distT="0" distB="0" distL="0" distR="0">
            <wp:extent cx="5099125" cy="6722745"/>
            <wp:effectExtent l="0" t="0" r="635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a de pantalla 2018-05-26 a las 19.14.48.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01570" cy="6725969"/>
                    </a:xfrm>
                    <a:prstGeom prst="rect">
                      <a:avLst/>
                    </a:prstGeom>
                  </pic:spPr>
                </pic:pic>
              </a:graphicData>
            </a:graphic>
          </wp:inline>
        </w:drawing>
      </w:r>
    </w:p>
    <w:p w:rsidR="00ED5595" w:rsidRDefault="00902385" w:rsidP="001772E2">
      <w:pPr>
        <w:pStyle w:val="Descripcin"/>
        <w:jc w:val="center"/>
      </w:pPr>
      <w:r w:rsidRPr="00902385">
        <w:rPr>
          <w:b/>
          <w:i w:val="0"/>
          <w:color w:val="4DA4D8" w:themeColor="accent3" w:themeTint="99"/>
        </w:rPr>
        <w:fldChar w:fldCharType="begin"/>
      </w:r>
      <w:r w:rsidRPr="00902385">
        <w:rPr>
          <w:b/>
          <w:i w:val="0"/>
          <w:color w:val="4DA4D8" w:themeColor="accent3" w:themeTint="99"/>
        </w:rPr>
        <w:instrText xml:space="preserve"> SEQ Ilustración \* ARABIC </w:instrText>
      </w:r>
      <w:r w:rsidRPr="00902385">
        <w:rPr>
          <w:b/>
          <w:i w:val="0"/>
          <w:color w:val="4DA4D8" w:themeColor="accent3" w:themeTint="99"/>
        </w:rPr>
        <w:fldChar w:fldCharType="separate"/>
      </w:r>
      <w:bookmarkStart w:id="136" w:name="_Toc515646393"/>
      <w:r w:rsidR="00B31140">
        <w:rPr>
          <w:b/>
          <w:i w:val="0"/>
          <w:noProof/>
          <w:color w:val="4DA4D8" w:themeColor="accent3" w:themeTint="99"/>
        </w:rPr>
        <w:t>69</w:t>
      </w:r>
      <w:r w:rsidRPr="00902385">
        <w:rPr>
          <w:b/>
          <w:i w:val="0"/>
          <w:color w:val="4DA4D8" w:themeColor="accent3" w:themeTint="99"/>
        </w:rPr>
        <w:fldChar w:fldCharType="end"/>
      </w:r>
      <w:r>
        <w:t>-Herramienta setoolkit.</w:t>
      </w:r>
      <w:r w:rsidR="00536B72">
        <w:t xml:space="preserve"> </w:t>
      </w:r>
      <w:r>
        <w:t>Fuente: propia</w:t>
      </w:r>
      <w:bookmarkEnd w:id="136"/>
    </w:p>
    <w:p w:rsidR="00ED5595" w:rsidRDefault="00ED5595" w:rsidP="001772E2">
      <w:pPr>
        <w:tabs>
          <w:tab w:val="left" w:pos="938"/>
        </w:tabs>
      </w:pPr>
      <w:r>
        <w:tab/>
      </w:r>
    </w:p>
    <w:p w:rsidR="001E43E0" w:rsidRDefault="00D50FEC" w:rsidP="001772E2">
      <w:pPr>
        <w:keepNext/>
        <w:tabs>
          <w:tab w:val="left" w:pos="938"/>
        </w:tabs>
        <w:jc w:val="center"/>
      </w:pPr>
      <w:r>
        <w:rPr>
          <w:noProof/>
        </w:rPr>
        <w:lastRenderedPageBreak/>
        <w:drawing>
          <wp:inline distT="0" distB="0" distL="0" distR="0">
            <wp:extent cx="4686300" cy="27178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a de pantalla 2018-05-26 a las 19.15.04.png"/>
                    <pic:cNvPicPr/>
                  </pic:nvPicPr>
                  <pic:blipFill>
                    <a:blip r:embed="rId152">
                      <a:extLst>
                        <a:ext uri="{28A0092B-C50C-407E-A947-70E740481C1C}">
                          <a14:useLocalDpi xmlns:a14="http://schemas.microsoft.com/office/drawing/2010/main" val="0"/>
                        </a:ext>
                      </a:extLst>
                    </a:blip>
                    <a:stretch>
                      <a:fillRect/>
                    </a:stretch>
                  </pic:blipFill>
                  <pic:spPr>
                    <a:xfrm>
                      <a:off x="0" y="0"/>
                      <a:ext cx="4686300" cy="2717800"/>
                    </a:xfrm>
                    <a:prstGeom prst="rect">
                      <a:avLst/>
                    </a:prstGeom>
                  </pic:spPr>
                </pic:pic>
              </a:graphicData>
            </a:graphic>
          </wp:inline>
        </w:drawing>
      </w:r>
    </w:p>
    <w:p w:rsidR="00ED5595" w:rsidRDefault="001E43E0" w:rsidP="001772E2">
      <w:pPr>
        <w:pStyle w:val="Descripcin"/>
        <w:jc w:val="center"/>
      </w:pPr>
      <w:r w:rsidRPr="001E43E0">
        <w:rPr>
          <w:b/>
          <w:i w:val="0"/>
          <w:color w:val="4DA4D8" w:themeColor="accent3" w:themeTint="99"/>
        </w:rPr>
        <w:fldChar w:fldCharType="begin"/>
      </w:r>
      <w:r w:rsidRPr="001E43E0">
        <w:rPr>
          <w:b/>
          <w:i w:val="0"/>
          <w:color w:val="4DA4D8" w:themeColor="accent3" w:themeTint="99"/>
        </w:rPr>
        <w:instrText xml:space="preserve"> SEQ Ilustración \* ARABIC </w:instrText>
      </w:r>
      <w:r w:rsidRPr="001E43E0">
        <w:rPr>
          <w:b/>
          <w:i w:val="0"/>
          <w:color w:val="4DA4D8" w:themeColor="accent3" w:themeTint="99"/>
        </w:rPr>
        <w:fldChar w:fldCharType="separate"/>
      </w:r>
      <w:bookmarkStart w:id="137" w:name="_Toc515646394"/>
      <w:r w:rsidR="00B31140">
        <w:rPr>
          <w:b/>
          <w:i w:val="0"/>
          <w:noProof/>
          <w:color w:val="4DA4D8" w:themeColor="accent3" w:themeTint="99"/>
        </w:rPr>
        <w:t>70</w:t>
      </w:r>
      <w:r w:rsidRPr="001E43E0">
        <w:rPr>
          <w:b/>
          <w:i w:val="0"/>
          <w:color w:val="4DA4D8" w:themeColor="accent3" w:themeTint="99"/>
        </w:rPr>
        <w:fldChar w:fldCharType="end"/>
      </w:r>
      <w:r>
        <w:t>-Menú de la herramienta setoolkit.</w:t>
      </w:r>
      <w:r w:rsidR="00536B72">
        <w:t xml:space="preserve"> </w:t>
      </w:r>
      <w:r>
        <w:t>Fuente: propia</w:t>
      </w:r>
      <w:bookmarkEnd w:id="137"/>
    </w:p>
    <w:p w:rsidR="00ED5595" w:rsidRDefault="00ED5595" w:rsidP="001772E2">
      <w:pPr>
        <w:tabs>
          <w:tab w:val="left" w:pos="938"/>
        </w:tabs>
      </w:pPr>
    </w:p>
    <w:p w:rsidR="00ED5595" w:rsidRDefault="00536B72" w:rsidP="001772E2">
      <w:pPr>
        <w:tabs>
          <w:tab w:val="left" w:pos="938"/>
        </w:tabs>
      </w:pPr>
      <w:r>
        <w:rPr>
          <w:noProof/>
        </w:rPr>
        <mc:AlternateContent>
          <mc:Choice Requires="wps">
            <w:drawing>
              <wp:anchor distT="0" distB="0" distL="114300" distR="114300" simplePos="0" relativeHeight="251842560" behindDoc="0" locked="0" layoutInCell="1" allowOverlap="1" wp14:anchorId="0FE67C28" wp14:editId="1835CA39">
                <wp:simplePos x="0" y="0"/>
                <wp:positionH relativeFrom="column">
                  <wp:posOffset>793750</wp:posOffset>
                </wp:positionH>
                <wp:positionV relativeFrom="paragraph">
                  <wp:posOffset>3222625</wp:posOffset>
                </wp:positionV>
                <wp:extent cx="3363595" cy="635"/>
                <wp:effectExtent l="0" t="0" r="1905" b="12065"/>
                <wp:wrapTopAndBottom/>
                <wp:docPr id="44" name="Cuadro de texto 44"/>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rsidR="005A4674" w:rsidRPr="001044EE"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38" w:name="_Toc515561240"/>
                            <w:bookmarkStart w:id="139" w:name="_Toc515646395"/>
                            <w:r>
                              <w:rPr>
                                <w:b/>
                                <w:i w:val="0"/>
                                <w:noProof/>
                                <w:color w:val="4DA4D8" w:themeColor="accent3" w:themeTint="99"/>
                              </w:rPr>
                              <w:t>71</w:t>
                            </w:r>
                            <w:r w:rsidRPr="00536B72">
                              <w:rPr>
                                <w:b/>
                                <w:i w:val="0"/>
                                <w:noProof/>
                                <w:color w:val="4DA4D8" w:themeColor="accent3" w:themeTint="99"/>
                              </w:rPr>
                              <w:fldChar w:fldCharType="end"/>
                            </w:r>
                            <w:r w:rsidRPr="00841236">
                              <w:t>-Menú setoolkit ataque web. Fuente: propia</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67C28" id="Cuadro de texto 44" o:spid="_x0000_s1062" type="#_x0000_t202" style="position:absolute;left:0;text-align:left;margin-left:62.5pt;margin-top:253.75pt;width:264.8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" stroked="f">
                <v:textbox style="mso-fit-shape-to-text:t" inset="0,0,0,0">
                  <w:txbxContent>
                    <w:p w:rsidR="005A4674" w:rsidRPr="001044EE"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7" w:name="_Toc515561240"/>
                      <w:bookmarkStart w:id="198" w:name="_Toc515646395"/>
                      <w:r>
                        <w:rPr>
                          <w:b/>
                          <w:i w:val="0"/>
                          <w:noProof/>
                          <w:color w:val="4DA4D8" w:themeColor="accent3" w:themeTint="99"/>
                        </w:rPr>
                        <w:t>71</w:t>
                      </w:r>
                      <w:r w:rsidRPr="00536B72">
                        <w:rPr>
                          <w:b/>
                          <w:i w:val="0"/>
                          <w:noProof/>
                          <w:color w:val="4DA4D8" w:themeColor="accent3" w:themeTint="99"/>
                        </w:rPr>
                        <w:fldChar w:fldCharType="end"/>
                      </w:r>
                      <w:r w:rsidRPr="00841236">
                        <w:t>-Menú setoolkit ataque web. Fuente: propia</w:t>
                      </w:r>
                      <w:bookmarkEnd w:id="197"/>
                      <w:bookmarkEnd w:id="198"/>
                    </w:p>
                  </w:txbxContent>
                </v:textbox>
                <w10:wrap type="topAndBottom"/>
              </v:shape>
            </w:pict>
          </mc:Fallback>
        </mc:AlternateContent>
      </w:r>
      <w:r w:rsidR="00302072">
        <w:rPr>
          <w:noProof/>
        </w:rPr>
        <w:drawing>
          <wp:anchor distT="0" distB="0" distL="114300" distR="114300" simplePos="0" relativeHeight="251761664" behindDoc="0" locked="0" layoutInCell="1" allowOverlap="1">
            <wp:simplePos x="0" y="0"/>
            <wp:positionH relativeFrom="column">
              <wp:posOffset>794048</wp:posOffset>
            </wp:positionH>
            <wp:positionV relativeFrom="paragraph">
              <wp:posOffset>699770</wp:posOffset>
            </wp:positionV>
            <wp:extent cx="3363595" cy="2465705"/>
            <wp:effectExtent l="0" t="0" r="1905" b="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a de pantalla 2018-05-26 a las 19.15.10.png"/>
                    <pic:cNvPicPr/>
                  </pic:nvPicPr>
                  <pic:blipFill>
                    <a:blip r:embed="rId153">
                      <a:extLst>
                        <a:ext uri="{28A0092B-C50C-407E-A947-70E740481C1C}">
                          <a14:useLocalDpi xmlns:a14="http://schemas.microsoft.com/office/drawing/2010/main" val="0"/>
                        </a:ext>
                      </a:extLst>
                    </a:blip>
                    <a:stretch>
                      <a:fillRect/>
                    </a:stretch>
                  </pic:blipFill>
                  <pic:spPr>
                    <a:xfrm>
                      <a:off x="0" y="0"/>
                      <a:ext cx="3363595" cy="2465705"/>
                    </a:xfrm>
                    <a:prstGeom prst="rect">
                      <a:avLst/>
                    </a:prstGeom>
                  </pic:spPr>
                </pic:pic>
              </a:graphicData>
            </a:graphic>
            <wp14:sizeRelH relativeFrom="page">
              <wp14:pctWidth>0</wp14:pctWidth>
            </wp14:sizeRelH>
            <wp14:sizeRelV relativeFrom="page">
              <wp14:pctHeight>0</wp14:pctHeight>
            </wp14:sizeRelV>
          </wp:anchor>
        </w:drawing>
      </w:r>
      <w:r w:rsidR="00ED5595">
        <w:t xml:space="preserve">Una vez cargada la aplicación aparecerá un menú con varias opciones, en este caso nos </w:t>
      </w:r>
      <w:r w:rsidR="00D50FEC">
        <w:t>interesa la opción 1. Tras indicarla aparecerá un nuevo menú en el que deberemos especificar que queremos atacar un sitio web, es decir, la opción 2.</w:t>
      </w:r>
    </w:p>
    <w:p w:rsidR="00ED5595" w:rsidRDefault="00D50FEC" w:rsidP="001772E2">
      <w:pPr>
        <w:tabs>
          <w:tab w:val="left" w:pos="938"/>
        </w:tabs>
      </w:pPr>
      <w:r>
        <w:t>Una vez seleccionado el ataque a web aparecerá una ayuda sobre los diferentes posibles ataques, entre los que está el ataque cosechador de credenciales, opción 3.</w:t>
      </w:r>
    </w:p>
    <w:p w:rsidR="00ED5595" w:rsidRDefault="00D50FEC" w:rsidP="001772E2">
      <w:pPr>
        <w:tabs>
          <w:tab w:val="left" w:pos="938"/>
        </w:tabs>
      </w:pPr>
      <w:r>
        <w:t>Una vez seleccionado el ataque nos dará a escoger entre 3 posibilidades:</w:t>
      </w:r>
    </w:p>
    <w:p w:rsidR="00D50FEC" w:rsidRDefault="00D50FEC" w:rsidP="001772E2">
      <w:pPr>
        <w:tabs>
          <w:tab w:val="left" w:pos="938"/>
        </w:tabs>
      </w:pPr>
      <w:r>
        <w:t>-Lanzar un modelo web generado por el propio programa.</w:t>
      </w:r>
    </w:p>
    <w:p w:rsidR="00D50FEC" w:rsidRDefault="00D50FEC" w:rsidP="001772E2">
      <w:pPr>
        <w:tabs>
          <w:tab w:val="left" w:pos="938"/>
        </w:tabs>
      </w:pPr>
      <w:r>
        <w:t>-Clonar un sitio web.</w:t>
      </w:r>
    </w:p>
    <w:p w:rsidR="00D50FEC" w:rsidRDefault="00D50FEC" w:rsidP="001772E2">
      <w:pPr>
        <w:tabs>
          <w:tab w:val="left" w:pos="938"/>
        </w:tabs>
      </w:pPr>
      <w:r>
        <w:t>-Importar tu propio sitio web.</w:t>
      </w:r>
    </w:p>
    <w:p w:rsidR="00302072" w:rsidRDefault="00D50FEC" w:rsidP="001772E2">
      <w:pPr>
        <w:tabs>
          <w:tab w:val="left" w:pos="938"/>
        </w:tabs>
      </w:pPr>
      <w:r>
        <w:lastRenderedPageBreak/>
        <w:t>En este caso queremos clonar Facebook por lo que elegiremos la segunda opción</w:t>
      </w:r>
    </w:p>
    <w:p w:rsidR="00302072" w:rsidRDefault="00536B72" w:rsidP="001772E2">
      <w:pPr>
        <w:tabs>
          <w:tab w:val="left" w:pos="938"/>
        </w:tabs>
      </w:pPr>
      <w:r>
        <w:rPr>
          <w:noProof/>
        </w:rPr>
        <mc:AlternateContent>
          <mc:Choice Requires="wps">
            <w:drawing>
              <wp:anchor distT="0" distB="0" distL="114300" distR="114300" simplePos="0" relativeHeight="251844608" behindDoc="0" locked="0" layoutInCell="1" allowOverlap="1" wp14:anchorId="1F85D25F" wp14:editId="6BE43FD4">
                <wp:simplePos x="0" y="0"/>
                <wp:positionH relativeFrom="column">
                  <wp:posOffset>1449611</wp:posOffset>
                </wp:positionH>
                <wp:positionV relativeFrom="paragraph">
                  <wp:posOffset>1818005</wp:posOffset>
                </wp:positionV>
                <wp:extent cx="27330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rsidR="005A4674" w:rsidRPr="00A25BDD"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40" w:name="_Toc515561241"/>
                            <w:bookmarkStart w:id="141" w:name="_Toc515646396"/>
                            <w:r>
                              <w:rPr>
                                <w:b/>
                                <w:i w:val="0"/>
                                <w:noProof/>
                                <w:color w:val="4DA4D8" w:themeColor="accent3" w:themeTint="99"/>
                              </w:rPr>
                              <w:t>72</w:t>
                            </w:r>
                            <w:r w:rsidRPr="00536B72">
                              <w:rPr>
                                <w:b/>
                                <w:i w:val="0"/>
                                <w:noProof/>
                                <w:color w:val="4DA4D8" w:themeColor="accent3" w:themeTint="99"/>
                              </w:rPr>
                              <w:fldChar w:fldCharType="end"/>
                            </w:r>
                            <w:r>
                              <w:t>-</w:t>
                            </w:r>
                            <w:r w:rsidRPr="00005BB5">
                              <w:t>Menú setoolkit ataque de credenciales.</w:t>
                            </w:r>
                            <w:r>
                              <w:t xml:space="preserve"> </w:t>
                            </w:r>
                            <w:r w:rsidRPr="00005BB5">
                              <w:t>Fuente: propia</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5D25F" id="Cuadro de texto 48" o:spid="_x0000_s1063" type="#_x0000_t202" style="position:absolute;left:0;text-align:left;margin-left:114.15pt;margin-top:143.15pt;width:215.2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" stroked="f">
                <v:textbox style="mso-fit-shape-to-text:t" inset="0,0,0,0">
                  <w:txbxContent>
                    <w:p w:rsidR="005A4674" w:rsidRPr="00A25BDD"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01" w:name="_Toc515561241"/>
                      <w:bookmarkStart w:id="202" w:name="_Toc515646396"/>
                      <w:r>
                        <w:rPr>
                          <w:b/>
                          <w:i w:val="0"/>
                          <w:noProof/>
                          <w:color w:val="4DA4D8" w:themeColor="accent3" w:themeTint="99"/>
                        </w:rPr>
                        <w:t>72</w:t>
                      </w:r>
                      <w:r w:rsidRPr="00536B72">
                        <w:rPr>
                          <w:b/>
                          <w:i w:val="0"/>
                          <w:noProof/>
                          <w:color w:val="4DA4D8" w:themeColor="accent3" w:themeTint="99"/>
                        </w:rPr>
                        <w:fldChar w:fldCharType="end"/>
                      </w:r>
                      <w:r>
                        <w:t>-</w:t>
                      </w:r>
                      <w:r w:rsidRPr="00005BB5">
                        <w:t>Menú setoolkit ataque de credenciales.</w:t>
                      </w:r>
                      <w:r>
                        <w:t xml:space="preserve"> </w:t>
                      </w:r>
                      <w:r w:rsidRPr="00005BB5">
                        <w:t>Fuente: propia</w:t>
                      </w:r>
                      <w:bookmarkEnd w:id="201"/>
                      <w:bookmarkEnd w:id="202"/>
                    </w:p>
                  </w:txbxContent>
                </v:textbox>
                <w10:wrap type="topAndBottom"/>
              </v:shape>
            </w:pict>
          </mc:Fallback>
        </mc:AlternateContent>
      </w:r>
      <w:r>
        <w:rPr>
          <w:noProof/>
        </w:rPr>
        <mc:AlternateContent>
          <mc:Choice Requires="wps">
            <w:drawing>
              <wp:anchor distT="0" distB="0" distL="114300" distR="114300" simplePos="0" relativeHeight="251846656" behindDoc="0" locked="0" layoutInCell="1" allowOverlap="1" wp14:anchorId="7C21176B" wp14:editId="1C8C619A">
                <wp:simplePos x="0" y="0"/>
                <wp:positionH relativeFrom="column">
                  <wp:posOffset>1555115</wp:posOffset>
                </wp:positionH>
                <wp:positionV relativeFrom="paragraph">
                  <wp:posOffset>3409315</wp:posOffset>
                </wp:positionV>
                <wp:extent cx="2524760" cy="635"/>
                <wp:effectExtent l="0" t="0" r="2540" b="12065"/>
                <wp:wrapTopAndBottom/>
                <wp:docPr id="53" name="Cuadro de texto 53"/>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rsidR="005A4674" w:rsidRPr="00132F8F"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42" w:name="_Toc515561242"/>
                            <w:bookmarkStart w:id="143" w:name="_Toc515646397"/>
                            <w:r>
                              <w:rPr>
                                <w:b/>
                                <w:i w:val="0"/>
                                <w:noProof/>
                                <w:color w:val="4DA4D8" w:themeColor="accent3" w:themeTint="99"/>
                              </w:rPr>
                              <w:t>73</w:t>
                            </w:r>
                            <w:r w:rsidRPr="00536B72">
                              <w:rPr>
                                <w:b/>
                                <w:i w:val="0"/>
                                <w:noProof/>
                                <w:color w:val="4DA4D8" w:themeColor="accent3" w:themeTint="99"/>
                              </w:rPr>
                              <w:fldChar w:fldCharType="end"/>
                            </w:r>
                            <w:r>
                              <w:t>-</w:t>
                            </w:r>
                            <w:r w:rsidRPr="00C44E48">
                              <w:t>Menú setoolkit clonar web.</w:t>
                            </w:r>
                            <w:r>
                              <w:t xml:space="preserve"> </w:t>
                            </w:r>
                            <w:r w:rsidRPr="00C44E48">
                              <w:t>Fuente: propia</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1176B" id="Cuadro de texto 53" o:spid="_x0000_s1064" type="#_x0000_t202" style="position:absolute;left:0;text-align:left;margin-left:122.45pt;margin-top:268.45pt;width:198.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" stroked="f">
                <v:textbox style="mso-fit-shape-to-text:t" inset="0,0,0,0">
                  <w:txbxContent>
                    <w:p w:rsidR="005A4674" w:rsidRPr="00132F8F"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05" w:name="_Toc515561242"/>
                      <w:bookmarkStart w:id="206" w:name="_Toc515646397"/>
                      <w:r>
                        <w:rPr>
                          <w:b/>
                          <w:i w:val="0"/>
                          <w:noProof/>
                          <w:color w:val="4DA4D8" w:themeColor="accent3" w:themeTint="99"/>
                        </w:rPr>
                        <w:t>73</w:t>
                      </w:r>
                      <w:r w:rsidRPr="00536B72">
                        <w:rPr>
                          <w:b/>
                          <w:i w:val="0"/>
                          <w:noProof/>
                          <w:color w:val="4DA4D8" w:themeColor="accent3" w:themeTint="99"/>
                        </w:rPr>
                        <w:fldChar w:fldCharType="end"/>
                      </w:r>
                      <w:r>
                        <w:t>-</w:t>
                      </w:r>
                      <w:r w:rsidRPr="00C44E48">
                        <w:t>Menú setoolkit clonar web.</w:t>
                      </w:r>
                      <w:r>
                        <w:t xml:space="preserve"> </w:t>
                      </w:r>
                      <w:r w:rsidRPr="00C44E48">
                        <w:t>Fuente: propia</w:t>
                      </w:r>
                      <w:bookmarkEnd w:id="205"/>
                      <w:bookmarkEnd w:id="206"/>
                    </w:p>
                  </w:txbxContent>
                </v:textbox>
                <w10:wrap type="topAndBottom"/>
              </v:shape>
            </w:pict>
          </mc:Fallback>
        </mc:AlternateContent>
      </w:r>
      <w:r w:rsidR="00302072">
        <w:rPr>
          <w:noProof/>
        </w:rPr>
        <w:drawing>
          <wp:anchor distT="0" distB="0" distL="114300" distR="114300" simplePos="0" relativeHeight="251762688" behindDoc="0" locked="0" layoutInCell="1" allowOverlap="1">
            <wp:simplePos x="0" y="0"/>
            <wp:positionH relativeFrom="column">
              <wp:posOffset>1555675</wp:posOffset>
            </wp:positionH>
            <wp:positionV relativeFrom="paragraph">
              <wp:posOffset>2177415</wp:posOffset>
            </wp:positionV>
            <wp:extent cx="2524760" cy="1174750"/>
            <wp:effectExtent l="0" t="0" r="2540" b="0"/>
            <wp:wrapTopAndBottom/>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a de pantalla 2018-05-26 a las 19.15.44.png"/>
                    <pic:cNvPicPr/>
                  </pic:nvPicPr>
                  <pic:blipFill>
                    <a:blip r:embed="rId154">
                      <a:extLst>
                        <a:ext uri="{28A0092B-C50C-407E-A947-70E740481C1C}">
                          <a14:useLocalDpi xmlns:a14="http://schemas.microsoft.com/office/drawing/2010/main" val="0"/>
                        </a:ext>
                      </a:extLst>
                    </a:blip>
                    <a:stretch>
                      <a:fillRect/>
                    </a:stretch>
                  </pic:blipFill>
                  <pic:spPr>
                    <a:xfrm>
                      <a:off x="0" y="0"/>
                      <a:ext cx="2524760" cy="1174750"/>
                    </a:xfrm>
                    <a:prstGeom prst="rect">
                      <a:avLst/>
                    </a:prstGeom>
                  </pic:spPr>
                </pic:pic>
              </a:graphicData>
            </a:graphic>
            <wp14:sizeRelH relativeFrom="page">
              <wp14:pctWidth>0</wp14:pctWidth>
            </wp14:sizeRelH>
            <wp14:sizeRelV relativeFrom="page">
              <wp14:pctHeight>0</wp14:pctHeight>
            </wp14:sizeRelV>
          </wp:anchor>
        </w:drawing>
      </w:r>
      <w:r w:rsidR="00302072">
        <w:rPr>
          <w:noProof/>
        </w:rPr>
        <w:drawing>
          <wp:anchor distT="0" distB="0" distL="114300" distR="114300" simplePos="0" relativeHeight="251765760" behindDoc="0" locked="0" layoutInCell="1" allowOverlap="1">
            <wp:simplePos x="0" y="0"/>
            <wp:positionH relativeFrom="column">
              <wp:posOffset>1553845</wp:posOffset>
            </wp:positionH>
            <wp:positionV relativeFrom="paragraph">
              <wp:posOffset>297815</wp:posOffset>
            </wp:positionV>
            <wp:extent cx="2508250" cy="1461770"/>
            <wp:effectExtent l="0" t="0" r="6350" b="0"/>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a de pantalla 2018-05-26 a las 19.56.5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08250" cy="1461770"/>
                    </a:xfrm>
                    <a:prstGeom prst="rect">
                      <a:avLst/>
                    </a:prstGeom>
                  </pic:spPr>
                </pic:pic>
              </a:graphicData>
            </a:graphic>
            <wp14:sizeRelH relativeFrom="page">
              <wp14:pctWidth>0</wp14:pctWidth>
            </wp14:sizeRelH>
            <wp14:sizeRelV relativeFrom="page">
              <wp14:pctHeight>0</wp14:pctHeight>
            </wp14:sizeRelV>
          </wp:anchor>
        </w:drawing>
      </w:r>
    </w:p>
    <w:p w:rsidR="00D50FEC" w:rsidRDefault="00D50FEC" w:rsidP="001772E2">
      <w:pPr>
        <w:tabs>
          <w:tab w:val="left" w:pos="938"/>
        </w:tabs>
      </w:pPr>
      <w:r>
        <w:t>.</w:t>
      </w:r>
    </w:p>
    <w:p w:rsidR="00ED5595" w:rsidRDefault="00ED5595" w:rsidP="001772E2">
      <w:pPr>
        <w:tabs>
          <w:tab w:val="left" w:pos="938"/>
        </w:tabs>
      </w:pPr>
    </w:p>
    <w:p w:rsidR="00ED5595" w:rsidRDefault="00D50FEC" w:rsidP="001772E2">
      <w:pPr>
        <w:tabs>
          <w:tab w:val="left" w:pos="938"/>
        </w:tabs>
        <w:jc w:val="left"/>
      </w:pPr>
      <w:r>
        <w:t>Una vez seleccionada nos pedirá la IP del atacante:</w:t>
      </w:r>
    </w:p>
    <w:p w:rsidR="00BD2283" w:rsidRDefault="00D50FEC" w:rsidP="001772E2">
      <w:pPr>
        <w:keepNext/>
        <w:tabs>
          <w:tab w:val="left" w:pos="938"/>
        </w:tabs>
      </w:pPr>
      <w:r>
        <w:rPr>
          <w:noProof/>
        </w:rPr>
        <w:drawing>
          <wp:inline distT="0" distB="0" distL="0" distR="0">
            <wp:extent cx="5688965" cy="315595"/>
            <wp:effectExtent l="0" t="0" r="635"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a de pantalla 2018-05-26 a las 19.16.2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88965" cy="315595"/>
                    </a:xfrm>
                    <a:prstGeom prst="rect">
                      <a:avLst/>
                    </a:prstGeom>
                  </pic:spPr>
                </pic:pic>
              </a:graphicData>
            </a:graphic>
          </wp:inline>
        </w:drawing>
      </w:r>
    </w:p>
    <w:p w:rsidR="00ED5595" w:rsidRDefault="00BD2283" w:rsidP="001772E2">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144" w:name="_Toc515646398"/>
      <w:r w:rsidR="00B31140">
        <w:rPr>
          <w:b/>
          <w:i w:val="0"/>
          <w:noProof/>
          <w:color w:val="4DA4D8" w:themeColor="accent3" w:themeTint="99"/>
        </w:rPr>
        <w:t>74</w:t>
      </w:r>
      <w:r w:rsidRPr="00BD2283">
        <w:rPr>
          <w:b/>
          <w:i w:val="0"/>
          <w:color w:val="4DA4D8" w:themeColor="accent3" w:themeTint="99"/>
        </w:rPr>
        <w:fldChar w:fldCharType="end"/>
      </w:r>
      <w:r>
        <w:t>-IP atacante setoolkit.</w:t>
      </w:r>
      <w:r w:rsidR="00536B72">
        <w:t xml:space="preserve"> </w:t>
      </w:r>
      <w:r>
        <w:t>Fuente: propia</w:t>
      </w:r>
      <w:bookmarkEnd w:id="144"/>
    </w:p>
    <w:p w:rsidR="00D50FEC" w:rsidRDefault="00D50FEC" w:rsidP="001772E2">
      <w:pPr>
        <w:tabs>
          <w:tab w:val="left" w:pos="938"/>
        </w:tabs>
      </w:pPr>
      <w:r>
        <w:t>Y la web a clonar:</w:t>
      </w:r>
    </w:p>
    <w:p w:rsidR="00BD2283" w:rsidRDefault="00D50FEC" w:rsidP="001772E2">
      <w:pPr>
        <w:keepNext/>
        <w:tabs>
          <w:tab w:val="left" w:pos="938"/>
        </w:tabs>
      </w:pPr>
      <w:r>
        <w:rPr>
          <w:noProof/>
        </w:rPr>
        <w:drawing>
          <wp:inline distT="0" distB="0" distL="0" distR="0">
            <wp:extent cx="5688965" cy="647065"/>
            <wp:effectExtent l="0" t="0" r="635"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a de pantalla 2018-05-26 a las 19.16.38.png"/>
                    <pic:cNvPicPr/>
                  </pic:nvPicPr>
                  <pic:blipFill>
                    <a:blip r:embed="rId157">
                      <a:extLst>
                        <a:ext uri="{28A0092B-C50C-407E-A947-70E740481C1C}">
                          <a14:useLocalDpi xmlns:a14="http://schemas.microsoft.com/office/drawing/2010/main" val="0"/>
                        </a:ext>
                      </a:extLst>
                    </a:blip>
                    <a:stretch>
                      <a:fillRect/>
                    </a:stretch>
                  </pic:blipFill>
                  <pic:spPr>
                    <a:xfrm>
                      <a:off x="0" y="0"/>
                      <a:ext cx="5688965" cy="647065"/>
                    </a:xfrm>
                    <a:prstGeom prst="rect">
                      <a:avLst/>
                    </a:prstGeom>
                  </pic:spPr>
                </pic:pic>
              </a:graphicData>
            </a:graphic>
          </wp:inline>
        </w:drawing>
      </w:r>
    </w:p>
    <w:p w:rsidR="00D50FEC" w:rsidRDefault="00BD2283" w:rsidP="001772E2">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145" w:name="_Toc515646399"/>
      <w:r w:rsidR="00B31140">
        <w:rPr>
          <w:b/>
          <w:i w:val="0"/>
          <w:noProof/>
          <w:color w:val="4DA4D8" w:themeColor="accent3" w:themeTint="99"/>
        </w:rPr>
        <w:t>75</w:t>
      </w:r>
      <w:r w:rsidRPr="00BD2283">
        <w:rPr>
          <w:b/>
          <w:i w:val="0"/>
          <w:color w:val="4DA4D8" w:themeColor="accent3" w:themeTint="99"/>
        </w:rPr>
        <w:fldChar w:fldCharType="end"/>
      </w:r>
      <w:r>
        <w:t>-Web a clonar con setoolkit.</w:t>
      </w:r>
      <w:r w:rsidR="00536B72">
        <w:t xml:space="preserve"> </w:t>
      </w:r>
      <w:r>
        <w:t>Fuente: propia</w:t>
      </w:r>
      <w:bookmarkEnd w:id="145"/>
    </w:p>
    <w:p w:rsidR="00D50FEC" w:rsidRDefault="00D50FEC" w:rsidP="001772E2">
      <w:pPr>
        <w:tabs>
          <w:tab w:val="left" w:pos="938"/>
        </w:tabs>
      </w:pPr>
      <w:r>
        <w:t>A continuación nos pedirá desconectar el servidor Apache para desocupar el puerto 80:</w:t>
      </w:r>
    </w:p>
    <w:p w:rsidR="00BD2283" w:rsidRDefault="00D50FEC" w:rsidP="001772E2">
      <w:pPr>
        <w:keepNext/>
        <w:tabs>
          <w:tab w:val="left" w:pos="938"/>
        </w:tabs>
      </w:pPr>
      <w:r>
        <w:rPr>
          <w:noProof/>
        </w:rPr>
        <w:lastRenderedPageBreak/>
        <w:drawing>
          <wp:inline distT="0" distB="0" distL="0" distR="0">
            <wp:extent cx="5131397" cy="1304185"/>
            <wp:effectExtent l="0" t="0" r="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a de pantalla 2018-05-26 a las 19.17.3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147638" cy="1308313"/>
                    </a:xfrm>
                    <a:prstGeom prst="rect">
                      <a:avLst/>
                    </a:prstGeom>
                  </pic:spPr>
                </pic:pic>
              </a:graphicData>
            </a:graphic>
          </wp:inline>
        </w:drawing>
      </w:r>
    </w:p>
    <w:p w:rsidR="00ED5595" w:rsidRDefault="00BD2283" w:rsidP="001772E2">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146" w:name="_Toc515646400"/>
      <w:r w:rsidR="00B31140">
        <w:rPr>
          <w:b/>
          <w:i w:val="0"/>
          <w:noProof/>
          <w:color w:val="4DA4D8" w:themeColor="accent3" w:themeTint="99"/>
        </w:rPr>
        <w:t>76</w:t>
      </w:r>
      <w:r w:rsidRPr="00BD2283">
        <w:rPr>
          <w:b/>
          <w:i w:val="0"/>
          <w:color w:val="4DA4D8" w:themeColor="accent3" w:themeTint="99"/>
        </w:rPr>
        <w:fldChar w:fldCharType="end"/>
      </w:r>
      <w:r>
        <w:t>-Desconexión del servidor web setoolkit.</w:t>
      </w:r>
      <w:r w:rsidR="00536B72">
        <w:t xml:space="preserve"> </w:t>
      </w:r>
      <w:r>
        <w:t>Fuente: propia</w:t>
      </w:r>
      <w:bookmarkEnd w:id="146"/>
    </w:p>
    <w:p w:rsidR="00684E27" w:rsidRDefault="00684E27" w:rsidP="001772E2">
      <w:pPr>
        <w:tabs>
          <w:tab w:val="left" w:pos="938"/>
        </w:tabs>
      </w:pPr>
      <w:r>
        <w:t>Tras aceptar la desconexión de nuestro servidor Apache setoolkit estará dispuesto para realizar el ataque</w:t>
      </w:r>
      <w:r w:rsidR="00177C94">
        <w:fldChar w:fldCharType="begin"/>
      </w:r>
      <w:r w:rsidR="008D0C4B">
        <w:instrText xml:space="preserve"> ADDIN ZOTERO_ITEM CSL_CITATION {"citationID":"HKI9E69B","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rsidR="00177C94">
        <w:fldChar w:fldCharType="separate"/>
      </w:r>
      <w:r w:rsidR="008D0C4B">
        <w:rPr>
          <w:noProof/>
        </w:rPr>
        <w:t>[10]</w:t>
      </w:r>
      <w:r w:rsidR="00177C94">
        <w:fldChar w:fldCharType="end"/>
      </w:r>
      <w:r>
        <w:t>, pero necesitamos realizar un ataque DNS spoofing para lanzar la web falsa, para ello usaremos Ettercap, en este caso en su versión gráfica.</w:t>
      </w:r>
    </w:p>
    <w:p w:rsidR="00E23EA4" w:rsidRPr="00E23EA4" w:rsidRDefault="00E23EA4" w:rsidP="001772E2">
      <w:pPr>
        <w:tabs>
          <w:tab w:val="left" w:pos="938"/>
        </w:tabs>
        <w:rPr>
          <w:b/>
          <w:i/>
        </w:rPr>
      </w:pPr>
      <w:r>
        <w:t xml:space="preserve">Para lanzar Ettercap gráfico usaremos el comando: </w:t>
      </w:r>
      <w:r w:rsidRPr="00E23EA4">
        <w:rPr>
          <w:b/>
          <w:i/>
        </w:rPr>
        <w:t>sudo ettercap -G</w:t>
      </w:r>
    </w:p>
    <w:p w:rsidR="00684E27" w:rsidRDefault="00684E27" w:rsidP="001772E2">
      <w:pPr>
        <w:tabs>
          <w:tab w:val="left" w:pos="938"/>
        </w:tabs>
      </w:pPr>
    </w:p>
    <w:p w:rsidR="002C723B" w:rsidRDefault="00E23EA4" w:rsidP="001772E2">
      <w:pPr>
        <w:keepNext/>
        <w:tabs>
          <w:tab w:val="left" w:pos="938"/>
        </w:tabs>
        <w:jc w:val="center"/>
      </w:pPr>
      <w:r>
        <w:rPr>
          <w:noProof/>
        </w:rPr>
        <w:drawing>
          <wp:inline distT="0" distB="0" distL="0" distR="0">
            <wp:extent cx="2441196" cy="404172"/>
            <wp:effectExtent l="0" t="0" r="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a de pantalla 2018-05-26 a las 19.19.1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475759" cy="409894"/>
                    </a:xfrm>
                    <a:prstGeom prst="rect">
                      <a:avLst/>
                    </a:prstGeom>
                  </pic:spPr>
                </pic:pic>
              </a:graphicData>
            </a:graphic>
          </wp:inline>
        </w:drawing>
      </w:r>
    </w:p>
    <w:p w:rsidR="0089110D" w:rsidRDefault="002C723B" w:rsidP="001772E2">
      <w:pPr>
        <w:pStyle w:val="Descripcin"/>
        <w:ind w:firstLine="426"/>
        <w:jc w:val="center"/>
      </w:pPr>
      <w:r w:rsidRPr="002C723B">
        <w:rPr>
          <w:b/>
          <w:i w:val="0"/>
          <w:color w:val="4DA4D8" w:themeColor="accent3" w:themeTint="99"/>
        </w:rPr>
        <w:fldChar w:fldCharType="begin"/>
      </w:r>
      <w:r w:rsidRPr="002C723B">
        <w:rPr>
          <w:b/>
          <w:i w:val="0"/>
          <w:color w:val="4DA4D8" w:themeColor="accent3" w:themeTint="99"/>
        </w:rPr>
        <w:instrText xml:space="preserve"> SEQ Ilustración \* ARABIC </w:instrText>
      </w:r>
      <w:r w:rsidRPr="002C723B">
        <w:rPr>
          <w:b/>
          <w:i w:val="0"/>
          <w:color w:val="4DA4D8" w:themeColor="accent3" w:themeTint="99"/>
        </w:rPr>
        <w:fldChar w:fldCharType="separate"/>
      </w:r>
      <w:bookmarkStart w:id="147" w:name="_Toc515646401"/>
      <w:r w:rsidR="00B31140">
        <w:rPr>
          <w:b/>
          <w:i w:val="0"/>
          <w:noProof/>
          <w:color w:val="4DA4D8" w:themeColor="accent3" w:themeTint="99"/>
        </w:rPr>
        <w:t>77</w:t>
      </w:r>
      <w:r w:rsidRPr="002C723B">
        <w:rPr>
          <w:b/>
          <w:i w:val="0"/>
          <w:color w:val="4DA4D8" w:themeColor="accent3" w:themeTint="99"/>
        </w:rPr>
        <w:fldChar w:fldCharType="end"/>
      </w:r>
      <w:r>
        <w:t>-Ejecución interfaz gráfica de Ettercap.</w:t>
      </w:r>
      <w:r w:rsidR="00536B72">
        <w:t xml:space="preserve"> </w:t>
      </w:r>
      <w:r>
        <w:t>Fuente: propia</w:t>
      </w:r>
      <w:bookmarkEnd w:id="147"/>
    </w:p>
    <w:p w:rsidR="006A777D" w:rsidRDefault="00302072" w:rsidP="001772E2">
      <w:pPr>
        <w:keepNext/>
        <w:tabs>
          <w:tab w:val="left" w:pos="938"/>
        </w:tabs>
      </w:pPr>
      <w:r>
        <w:rPr>
          <w:noProof/>
        </w:rPr>
        <w:drawing>
          <wp:anchor distT="0" distB="0" distL="114300" distR="114300" simplePos="0" relativeHeight="251821056" behindDoc="0" locked="0" layoutInCell="1" allowOverlap="1" wp14:anchorId="6964EB0F">
            <wp:simplePos x="0" y="0"/>
            <wp:positionH relativeFrom="column">
              <wp:posOffset>-112395</wp:posOffset>
            </wp:positionH>
            <wp:positionV relativeFrom="paragraph">
              <wp:posOffset>700405</wp:posOffset>
            </wp:positionV>
            <wp:extent cx="5238115" cy="2437765"/>
            <wp:effectExtent l="0" t="0" r="0" b="635"/>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a de pantalla 2018-05-26 a las 19.19.50.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38115" cy="2437765"/>
                    </a:xfrm>
                    <a:prstGeom prst="rect">
                      <a:avLst/>
                    </a:prstGeom>
                  </pic:spPr>
                </pic:pic>
              </a:graphicData>
            </a:graphic>
            <wp14:sizeRelH relativeFrom="page">
              <wp14:pctWidth>0</wp14:pctWidth>
            </wp14:sizeRelH>
            <wp14:sizeRelV relativeFrom="page">
              <wp14:pctHeight>0</wp14:pctHeight>
            </wp14:sizeRelV>
          </wp:anchor>
        </w:drawing>
      </w:r>
      <w:r w:rsidR="0089110D">
        <w:t>Tendremos que usar la herramienta de sniffer para detectar los diferentes hosts conectados a la red. Para ello deberemos especificar la interfaz de red, en este caso ens33.</w:t>
      </w:r>
      <w:r w:rsidR="0089110D" w:rsidRPr="0089110D">
        <w:rPr>
          <w:noProof/>
        </w:rPr>
        <w:t xml:space="preserve"> </w:t>
      </w:r>
      <w:r w:rsidR="0089110D">
        <w:rPr>
          <w:noProof/>
        </w:rPr>
        <w:drawing>
          <wp:inline distT="0" distB="0" distL="0" distR="0">
            <wp:extent cx="5130538" cy="1542667"/>
            <wp:effectExtent l="0" t="0" r="63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a de pantalla 2018-05-26 a las 19.19.52.png"/>
                    <pic:cNvPicPr/>
                  </pic:nvPicPr>
                  <pic:blipFill>
                    <a:blip r:embed="rId161">
                      <a:extLst>
                        <a:ext uri="{28A0092B-C50C-407E-A947-70E740481C1C}">
                          <a14:useLocalDpi xmlns:a14="http://schemas.microsoft.com/office/drawing/2010/main" val="0"/>
                        </a:ext>
                      </a:extLst>
                    </a:blip>
                    <a:stretch>
                      <a:fillRect/>
                    </a:stretch>
                  </pic:blipFill>
                  <pic:spPr>
                    <a:xfrm>
                      <a:off x="0" y="0"/>
                      <a:ext cx="5162201" cy="1552188"/>
                    </a:xfrm>
                    <a:prstGeom prst="rect">
                      <a:avLst/>
                    </a:prstGeom>
                  </pic:spPr>
                </pic:pic>
              </a:graphicData>
            </a:graphic>
          </wp:inline>
        </w:drawing>
      </w:r>
    </w:p>
    <w:p w:rsidR="00BD1B26" w:rsidRDefault="006A777D" w:rsidP="001772E2">
      <w:pPr>
        <w:pStyle w:val="Descripcin"/>
        <w:jc w:val="center"/>
      </w:pPr>
      <w:r w:rsidRPr="006A777D">
        <w:rPr>
          <w:b/>
          <w:i w:val="0"/>
          <w:color w:val="4DA4D8" w:themeColor="accent3" w:themeTint="99"/>
        </w:rPr>
        <w:fldChar w:fldCharType="begin"/>
      </w:r>
      <w:r w:rsidRPr="006A777D">
        <w:rPr>
          <w:b/>
          <w:i w:val="0"/>
          <w:color w:val="4DA4D8" w:themeColor="accent3" w:themeTint="99"/>
        </w:rPr>
        <w:instrText xml:space="preserve"> SEQ Ilustración \* ARABIC </w:instrText>
      </w:r>
      <w:r w:rsidRPr="006A777D">
        <w:rPr>
          <w:b/>
          <w:i w:val="0"/>
          <w:color w:val="4DA4D8" w:themeColor="accent3" w:themeTint="99"/>
        </w:rPr>
        <w:fldChar w:fldCharType="separate"/>
      </w:r>
      <w:bookmarkStart w:id="148" w:name="_Toc515646402"/>
      <w:r w:rsidR="00B31140">
        <w:rPr>
          <w:b/>
          <w:i w:val="0"/>
          <w:noProof/>
          <w:color w:val="4DA4D8" w:themeColor="accent3" w:themeTint="99"/>
        </w:rPr>
        <w:t>78</w:t>
      </w:r>
      <w:r w:rsidRPr="006A777D">
        <w:rPr>
          <w:b/>
          <w:i w:val="0"/>
          <w:color w:val="4DA4D8" w:themeColor="accent3" w:themeTint="99"/>
        </w:rPr>
        <w:fldChar w:fldCharType="end"/>
      </w:r>
      <w:r>
        <w:t>-</w:t>
      </w:r>
      <w:r w:rsidRPr="00230708">
        <w:t>Sniffer de equipos en interfaz de red.</w:t>
      </w:r>
      <w:r w:rsidR="00536B72">
        <w:t xml:space="preserve"> </w:t>
      </w:r>
      <w:r w:rsidRPr="00230708">
        <w:t>Fuente: propia</w:t>
      </w:r>
      <w:bookmarkEnd w:id="148"/>
    </w:p>
    <w:p w:rsidR="006A777D" w:rsidRDefault="00536B72" w:rsidP="001772E2">
      <w:pPr>
        <w:tabs>
          <w:tab w:val="left" w:pos="938"/>
        </w:tabs>
      </w:pPr>
      <w:r>
        <w:rPr>
          <w:noProof/>
        </w:rPr>
        <w:lastRenderedPageBreak/>
        <mc:AlternateContent>
          <mc:Choice Requires="wps">
            <w:drawing>
              <wp:anchor distT="0" distB="0" distL="114300" distR="114300" simplePos="0" relativeHeight="251848704" behindDoc="0" locked="0" layoutInCell="1" allowOverlap="1" wp14:anchorId="0299F4BB" wp14:editId="674E55EA">
                <wp:simplePos x="0" y="0"/>
                <wp:positionH relativeFrom="column">
                  <wp:posOffset>895985</wp:posOffset>
                </wp:positionH>
                <wp:positionV relativeFrom="paragraph">
                  <wp:posOffset>3054985</wp:posOffset>
                </wp:positionV>
                <wp:extent cx="3412490" cy="635"/>
                <wp:effectExtent l="0" t="0" r="3810" b="12065"/>
                <wp:wrapTopAndBottom/>
                <wp:docPr id="54" name="Cuadro de texto 54"/>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5A4674" w:rsidRPr="00C76491"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49" w:name="_Toc515561248"/>
                            <w:bookmarkStart w:id="150" w:name="_Toc515646403"/>
                            <w:r>
                              <w:rPr>
                                <w:b/>
                                <w:i w:val="0"/>
                                <w:noProof/>
                                <w:color w:val="4DA4D8" w:themeColor="accent3" w:themeTint="99"/>
                              </w:rPr>
                              <w:t>79</w:t>
                            </w:r>
                            <w:r w:rsidRPr="00536B72">
                              <w:rPr>
                                <w:b/>
                                <w:i w:val="0"/>
                                <w:noProof/>
                                <w:color w:val="4DA4D8" w:themeColor="accent3" w:themeTint="99"/>
                              </w:rPr>
                              <w:fldChar w:fldCharType="end"/>
                            </w:r>
                            <w:r>
                              <w:t>-</w:t>
                            </w:r>
                            <w:r w:rsidRPr="0043058B">
                              <w:t>Listado de hosts Ettercap.</w:t>
                            </w:r>
                            <w:r>
                              <w:t xml:space="preserve"> </w:t>
                            </w:r>
                            <w:r w:rsidRPr="0043058B">
                              <w:t>Fuente: propia</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9F4BB" id="Cuadro de texto 54" o:spid="_x0000_s1065" type="#_x0000_t202" style="position:absolute;left:0;text-align:left;margin-left:70.55pt;margin-top:240.55pt;width:268.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" stroked="f">
                <v:textbox style="mso-fit-shape-to-text:t" inset="0,0,0,0">
                  <w:txbxContent>
                    <w:p w:rsidR="005A4674" w:rsidRPr="00C76491"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14" w:name="_Toc515561248"/>
                      <w:bookmarkStart w:id="215" w:name="_Toc515646403"/>
                      <w:r>
                        <w:rPr>
                          <w:b/>
                          <w:i w:val="0"/>
                          <w:noProof/>
                          <w:color w:val="4DA4D8" w:themeColor="accent3" w:themeTint="99"/>
                        </w:rPr>
                        <w:t>79</w:t>
                      </w:r>
                      <w:r w:rsidRPr="00536B72">
                        <w:rPr>
                          <w:b/>
                          <w:i w:val="0"/>
                          <w:noProof/>
                          <w:color w:val="4DA4D8" w:themeColor="accent3" w:themeTint="99"/>
                        </w:rPr>
                        <w:fldChar w:fldCharType="end"/>
                      </w:r>
                      <w:r>
                        <w:t>-</w:t>
                      </w:r>
                      <w:r w:rsidRPr="0043058B">
                        <w:t>Listado de hosts Ettercap.</w:t>
                      </w:r>
                      <w:r>
                        <w:t xml:space="preserve"> </w:t>
                      </w:r>
                      <w:r w:rsidRPr="0043058B">
                        <w:t>Fuente: propia</w:t>
                      </w:r>
                      <w:bookmarkEnd w:id="214"/>
                      <w:bookmarkEnd w:id="215"/>
                    </w:p>
                  </w:txbxContent>
                </v:textbox>
                <w10:wrap type="topAndBottom"/>
              </v:shape>
            </w:pict>
          </mc:Fallback>
        </mc:AlternateContent>
      </w:r>
      <w:r w:rsidR="00302072">
        <w:rPr>
          <w:noProof/>
        </w:rPr>
        <w:drawing>
          <wp:anchor distT="0" distB="0" distL="114300" distR="114300" simplePos="0" relativeHeight="251770880" behindDoc="0" locked="0" layoutInCell="1" allowOverlap="1">
            <wp:simplePos x="0" y="0"/>
            <wp:positionH relativeFrom="column">
              <wp:posOffset>896209</wp:posOffset>
            </wp:positionH>
            <wp:positionV relativeFrom="paragraph">
              <wp:posOffset>441325</wp:posOffset>
            </wp:positionV>
            <wp:extent cx="3412490" cy="2556510"/>
            <wp:effectExtent l="0" t="0" r="3810"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a de pantalla 2018-05-26 a las 19.20.3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12490" cy="2556510"/>
                    </a:xfrm>
                    <a:prstGeom prst="rect">
                      <a:avLst/>
                    </a:prstGeom>
                  </pic:spPr>
                </pic:pic>
              </a:graphicData>
            </a:graphic>
            <wp14:sizeRelH relativeFrom="page">
              <wp14:pctWidth>0</wp14:pctWidth>
            </wp14:sizeRelH>
            <wp14:sizeRelV relativeFrom="page">
              <wp14:pctHeight>0</wp14:pctHeight>
            </wp14:sizeRelV>
          </wp:anchor>
        </w:drawing>
      </w:r>
      <w:r w:rsidR="006A777D">
        <w:rPr>
          <w:noProof/>
        </w:rPr>
        <mc:AlternateContent>
          <mc:Choice Requires="wps">
            <w:drawing>
              <wp:anchor distT="0" distB="0" distL="114300" distR="114300" simplePos="0" relativeHeight="251777024" behindDoc="0" locked="0" layoutInCell="1" allowOverlap="1" wp14:anchorId="6FDC2EBA" wp14:editId="6CF997CB">
                <wp:simplePos x="0" y="0"/>
                <wp:positionH relativeFrom="column">
                  <wp:posOffset>1240790</wp:posOffset>
                </wp:positionH>
                <wp:positionV relativeFrom="paragraph">
                  <wp:posOffset>3054985</wp:posOffset>
                </wp:positionV>
                <wp:extent cx="3412490" cy="635"/>
                <wp:effectExtent l="0" t="0" r="3810" b="12065"/>
                <wp:wrapTopAndBottom/>
                <wp:docPr id="171" name="Cuadro de texto 171"/>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5A4674" w:rsidRPr="009B5AD5" w:rsidRDefault="005A4674" w:rsidP="006A777D">
                            <w:pPr>
                              <w:pStyle w:val="Descripci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2EBA" id="Cuadro de texto 171" o:spid="_x0000_s1066" type="#_x0000_t202" style="position:absolute;left:0;text-align:left;margin-left:97.7pt;margin-top:240.55pt;width:268.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" stroked="f">
                <v:textbox style="mso-fit-shape-to-text:t" inset="0,0,0,0">
                  <w:txbxContent>
                    <w:p w:rsidR="005A4674" w:rsidRPr="009B5AD5" w:rsidRDefault="005A4674" w:rsidP="006A777D">
                      <w:pPr>
                        <w:pStyle w:val="Descripcin"/>
                        <w:rPr>
                          <w:noProof/>
                          <w:szCs w:val="22"/>
                        </w:rPr>
                      </w:pPr>
                    </w:p>
                  </w:txbxContent>
                </v:textbox>
                <w10:wrap type="topAndBottom"/>
              </v:shape>
            </w:pict>
          </mc:Fallback>
        </mc:AlternateContent>
      </w:r>
      <w:r w:rsidR="006A777D">
        <w:t>Una vez activado el sniffer en la interfaz de red pulsaremos sobre “Hosts” list para ver los hosts.</w:t>
      </w:r>
    </w:p>
    <w:p w:rsidR="00ED5595" w:rsidRDefault="00ED5595" w:rsidP="001772E2">
      <w:pPr>
        <w:pStyle w:val="Descripcin"/>
      </w:pPr>
    </w:p>
    <w:p w:rsidR="006A777D" w:rsidRDefault="006A777D" w:rsidP="001772E2">
      <w:pPr>
        <w:tabs>
          <w:tab w:val="left" w:pos="938"/>
        </w:tabs>
      </w:pPr>
      <w:r>
        <w:t>En caso de no aparecer el host deseado deberemos ejecutar un escaneo de hosts pulsando “Scan for hosts”.</w:t>
      </w:r>
    </w:p>
    <w:p w:rsidR="00536B72" w:rsidRDefault="006A777D" w:rsidP="00536B72">
      <w:pPr>
        <w:keepNext/>
        <w:tabs>
          <w:tab w:val="left" w:pos="938"/>
        </w:tabs>
      </w:pPr>
      <w:r>
        <w:rPr>
          <w:noProof/>
        </w:rPr>
        <w:drawing>
          <wp:inline distT="0" distB="0" distL="0" distR="0">
            <wp:extent cx="5163671" cy="1828165"/>
            <wp:effectExtent l="0" t="0" r="5715"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 de pantalla 2018-05-26 a las 19.20.56.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67235" cy="1829427"/>
                    </a:xfrm>
                    <a:prstGeom prst="rect">
                      <a:avLst/>
                    </a:prstGeom>
                  </pic:spPr>
                </pic:pic>
              </a:graphicData>
            </a:graphic>
          </wp:inline>
        </w:drawing>
      </w:r>
    </w:p>
    <w:p w:rsidR="00ED5595" w:rsidRDefault="00536B72" w:rsidP="00536B72">
      <w:pPr>
        <w:pStyle w:val="Descripcin"/>
        <w:jc w:val="center"/>
      </w:pPr>
      <w:r w:rsidRPr="00536B72">
        <w:rPr>
          <w:b/>
          <w:i w:val="0"/>
          <w:color w:val="4DA4D8" w:themeColor="accent3" w:themeTint="99"/>
        </w:rPr>
        <w:fldChar w:fldCharType="begin"/>
      </w:r>
      <w:r w:rsidRPr="00536B72">
        <w:rPr>
          <w:b/>
          <w:i w:val="0"/>
          <w:color w:val="4DA4D8" w:themeColor="accent3" w:themeTint="99"/>
        </w:rPr>
        <w:instrText xml:space="preserve"> SEQ Ilustración \* ARABIC </w:instrText>
      </w:r>
      <w:r w:rsidRPr="00536B72">
        <w:rPr>
          <w:b/>
          <w:i w:val="0"/>
          <w:color w:val="4DA4D8" w:themeColor="accent3" w:themeTint="99"/>
        </w:rPr>
        <w:fldChar w:fldCharType="separate"/>
      </w:r>
      <w:bookmarkStart w:id="151" w:name="_Toc515646404"/>
      <w:r w:rsidR="00B31140">
        <w:rPr>
          <w:b/>
          <w:i w:val="0"/>
          <w:noProof/>
          <w:color w:val="4DA4D8" w:themeColor="accent3" w:themeTint="99"/>
        </w:rPr>
        <w:t>80</w:t>
      </w:r>
      <w:r w:rsidRPr="00536B72">
        <w:rPr>
          <w:b/>
          <w:i w:val="0"/>
          <w:color w:val="4DA4D8" w:themeColor="accent3" w:themeTint="99"/>
        </w:rPr>
        <w:fldChar w:fldCharType="end"/>
      </w:r>
      <w:r w:rsidRPr="00372701">
        <w:t>-Escaneo de hosts Ettercap.</w:t>
      </w:r>
      <w:r>
        <w:t xml:space="preserve"> </w:t>
      </w:r>
      <w:r w:rsidRPr="00372701">
        <w:t>Fuente: propia</w:t>
      </w:r>
      <w:bookmarkEnd w:id="151"/>
    </w:p>
    <w:p w:rsidR="00ED5595" w:rsidRDefault="006A777D" w:rsidP="001772E2">
      <w:pPr>
        <w:tabs>
          <w:tab w:val="left" w:pos="938"/>
        </w:tabs>
      </w:pPr>
      <w:r>
        <w:t>Seleccionaremos la IP de la víctima como objetivo 1 y la IP del Gateway como objetivo 2.</w:t>
      </w:r>
    </w:p>
    <w:p w:rsidR="00ED5595" w:rsidRDefault="00ED5595" w:rsidP="001772E2">
      <w:pPr>
        <w:tabs>
          <w:tab w:val="left" w:pos="938"/>
        </w:tabs>
      </w:pPr>
    </w:p>
    <w:p w:rsidR="0075150A" w:rsidRDefault="00536B72" w:rsidP="001772E2">
      <w:pPr>
        <w:keepNext/>
        <w:tabs>
          <w:tab w:val="left" w:pos="938"/>
        </w:tabs>
      </w:pPr>
      <w:r>
        <w:rPr>
          <w:noProof/>
        </w:rPr>
        <w:lastRenderedPageBreak/>
        <w:drawing>
          <wp:inline distT="0" distB="0" distL="0" distR="0" wp14:anchorId="5D43E4CC" wp14:editId="10AD5E4C">
            <wp:extent cx="5112385" cy="42818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05-26 a las 19.22.20.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2385" cy="428180"/>
                    </a:xfrm>
                    <a:prstGeom prst="rect">
                      <a:avLst/>
                    </a:prstGeom>
                  </pic:spPr>
                </pic:pic>
              </a:graphicData>
            </a:graphic>
          </wp:inline>
        </w:drawing>
      </w:r>
      <w:r w:rsidR="006A777D">
        <w:rPr>
          <w:noProof/>
        </w:rPr>
        <w:drawing>
          <wp:inline distT="0" distB="0" distL="0" distR="0" wp14:anchorId="576B2E92" wp14:editId="45E66DCE">
            <wp:extent cx="5099124" cy="1579880"/>
            <wp:effectExtent l="0" t="0" r="635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a de pantalla 2018-05-26 a las 19.22.43.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05192" cy="1581760"/>
                    </a:xfrm>
                    <a:prstGeom prst="rect">
                      <a:avLst/>
                    </a:prstGeom>
                  </pic:spPr>
                </pic:pic>
              </a:graphicData>
            </a:graphic>
          </wp:inline>
        </w:drawing>
      </w:r>
    </w:p>
    <w:p w:rsidR="00970FD7" w:rsidRDefault="00970FD7" w:rsidP="001772E2">
      <w:pPr>
        <w:pStyle w:val="Descripcin"/>
        <w:jc w:val="center"/>
        <w:rPr>
          <w:b/>
          <w:i w:val="0"/>
          <w:color w:val="4DA4D8" w:themeColor="accent3" w:themeTint="99"/>
        </w:rPr>
      </w:pPr>
      <w:r>
        <w:rPr>
          <w:b/>
          <w:i w:val="0"/>
          <w:noProof/>
          <w:color w:val="1B587C" w:themeColor="accent3"/>
        </w:rPr>
        <w:drawing>
          <wp:inline distT="0" distB="0" distL="0" distR="0">
            <wp:extent cx="2860040" cy="56206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05-26 a las 19.23.13.png"/>
                    <pic:cNvPicPr/>
                  </pic:nvPicPr>
                  <pic:blipFill>
                    <a:blip r:embed="rId166">
                      <a:extLst>
                        <a:ext uri="{28A0092B-C50C-407E-A947-70E740481C1C}">
                          <a14:useLocalDpi xmlns:a14="http://schemas.microsoft.com/office/drawing/2010/main" val="0"/>
                        </a:ext>
                      </a:extLst>
                    </a:blip>
                    <a:stretch>
                      <a:fillRect/>
                    </a:stretch>
                  </pic:blipFill>
                  <pic:spPr>
                    <a:xfrm>
                      <a:off x="0" y="0"/>
                      <a:ext cx="2901156" cy="570142"/>
                    </a:xfrm>
                    <a:prstGeom prst="rect">
                      <a:avLst/>
                    </a:prstGeom>
                  </pic:spPr>
                </pic:pic>
              </a:graphicData>
            </a:graphic>
          </wp:inline>
        </w:drawing>
      </w:r>
    </w:p>
    <w:p w:rsidR="006A777D" w:rsidRDefault="0075150A" w:rsidP="001772E2">
      <w:pPr>
        <w:pStyle w:val="Descripcin"/>
        <w:jc w:val="center"/>
      </w:pPr>
      <w:r w:rsidRPr="0075150A">
        <w:rPr>
          <w:b/>
          <w:i w:val="0"/>
          <w:color w:val="4DA4D8" w:themeColor="accent3" w:themeTint="99"/>
        </w:rPr>
        <w:fldChar w:fldCharType="begin"/>
      </w:r>
      <w:r w:rsidRPr="0075150A">
        <w:rPr>
          <w:b/>
          <w:i w:val="0"/>
          <w:color w:val="4DA4D8" w:themeColor="accent3" w:themeTint="99"/>
        </w:rPr>
        <w:instrText xml:space="preserve"> SEQ Ilustración \* ARABIC </w:instrText>
      </w:r>
      <w:r w:rsidRPr="0075150A">
        <w:rPr>
          <w:b/>
          <w:i w:val="0"/>
          <w:color w:val="4DA4D8" w:themeColor="accent3" w:themeTint="99"/>
        </w:rPr>
        <w:fldChar w:fldCharType="separate"/>
      </w:r>
      <w:bookmarkStart w:id="152" w:name="_Toc515646405"/>
      <w:r w:rsidR="00B31140">
        <w:rPr>
          <w:b/>
          <w:i w:val="0"/>
          <w:noProof/>
          <w:color w:val="4DA4D8" w:themeColor="accent3" w:themeTint="99"/>
        </w:rPr>
        <w:t>81</w:t>
      </w:r>
      <w:r w:rsidRPr="0075150A">
        <w:rPr>
          <w:b/>
          <w:i w:val="0"/>
          <w:color w:val="4DA4D8" w:themeColor="accent3" w:themeTint="99"/>
        </w:rPr>
        <w:fldChar w:fldCharType="end"/>
      </w:r>
      <w:r>
        <w:t>-Objetivos Ettercap víctima y gateway.Fuente: propia</w:t>
      </w:r>
      <w:bookmarkEnd w:id="152"/>
    </w:p>
    <w:p w:rsidR="001C7889" w:rsidRDefault="001C7889" w:rsidP="001772E2">
      <w:r>
        <w:t xml:space="preserve">A continuación deberemos </w:t>
      </w:r>
      <w:r w:rsidR="00704608">
        <w:t>activar el plugin dns_spoof, para ello pulsaremos en la opción “plugins” del menú y seleccionaremos el plugin en el listado.</w:t>
      </w:r>
    </w:p>
    <w:p w:rsidR="00302072" w:rsidRDefault="00302072" w:rsidP="001772E2"/>
    <w:p w:rsidR="00302072" w:rsidRDefault="00302072" w:rsidP="001772E2"/>
    <w:p w:rsidR="00302072" w:rsidRDefault="00700BF0" w:rsidP="001772E2">
      <w:r>
        <w:rPr>
          <w:noProof/>
        </w:rPr>
        <mc:AlternateContent>
          <mc:Choice Requires="wps">
            <w:drawing>
              <wp:anchor distT="0" distB="0" distL="114300" distR="114300" simplePos="0" relativeHeight="251781120" behindDoc="0" locked="0" layoutInCell="1" allowOverlap="1">
                <wp:simplePos x="0" y="0"/>
                <wp:positionH relativeFrom="column">
                  <wp:posOffset>2405342</wp:posOffset>
                </wp:positionH>
                <wp:positionV relativeFrom="paragraph">
                  <wp:posOffset>407222</wp:posOffset>
                </wp:positionV>
                <wp:extent cx="516367" cy="159391"/>
                <wp:effectExtent l="25400" t="25400" r="29845" b="31115"/>
                <wp:wrapNone/>
                <wp:docPr id="176" name="Rectángulo 176"/>
                <wp:cNvGraphicFramePr/>
                <a:graphic xmlns:a="http://schemas.openxmlformats.org/drawingml/2006/main">
                  <a:graphicData uri="http://schemas.microsoft.com/office/word/2010/wordprocessingShape">
                    <wps:wsp>
                      <wps:cNvSpPr/>
                      <wps:spPr>
                        <a:xfrm>
                          <a:off x="0" y="0"/>
                          <a:ext cx="516367" cy="159391"/>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30FDF9" id="Rectángulo 176" o:spid="_x0000_s1026" style="position:absolute;margin-left:189.4pt;margin-top:32.05pt;width:40.65pt;height:12.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" filled="f" strokecolor="red" strokeweight="4pt"/>
            </w:pict>
          </mc:Fallback>
        </mc:AlternateContent>
      </w:r>
      <w:r w:rsidR="00302072">
        <w:rPr>
          <w:noProof/>
        </w:rPr>
        <mc:AlternateContent>
          <mc:Choice Requires="wps">
            <w:drawing>
              <wp:anchor distT="0" distB="0" distL="114300" distR="114300" simplePos="0" relativeHeight="251782144" behindDoc="0" locked="0" layoutInCell="1" allowOverlap="1">
                <wp:simplePos x="0" y="0"/>
                <wp:positionH relativeFrom="column">
                  <wp:posOffset>-4445</wp:posOffset>
                </wp:positionH>
                <wp:positionV relativeFrom="paragraph">
                  <wp:posOffset>1407160</wp:posOffset>
                </wp:positionV>
                <wp:extent cx="2753360" cy="142240"/>
                <wp:effectExtent l="25400" t="25400" r="27940" b="22860"/>
                <wp:wrapTopAndBottom/>
                <wp:docPr id="177" name="Rectángulo 177"/>
                <wp:cNvGraphicFramePr/>
                <a:graphic xmlns:a="http://schemas.openxmlformats.org/drawingml/2006/main">
                  <a:graphicData uri="http://schemas.microsoft.com/office/word/2010/wordprocessingShape">
                    <wps:wsp>
                      <wps:cNvSpPr/>
                      <wps:spPr>
                        <a:xfrm>
                          <a:off x="0" y="0"/>
                          <a:ext cx="2753360" cy="14224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66D27" id="Rectángulo 177" o:spid="_x0000_s1026" style="position:absolute;margin-left:-.35pt;margin-top:110.8pt;width:216.8pt;height:11.2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" filled="f" strokecolor="red" strokeweight="4pt">
                <w10:wrap type="topAndBottom"/>
              </v:rect>
            </w:pict>
          </mc:Fallback>
        </mc:AlternateContent>
      </w:r>
      <w:r w:rsidR="00536B72">
        <w:rPr>
          <w:noProof/>
        </w:rPr>
        <mc:AlternateContent>
          <mc:Choice Requires="wps">
            <w:drawing>
              <wp:anchor distT="0" distB="0" distL="114300" distR="114300" simplePos="0" relativeHeight="251850752" behindDoc="0" locked="0" layoutInCell="1" allowOverlap="1" wp14:anchorId="32A00036" wp14:editId="3F34EED6">
                <wp:simplePos x="0" y="0"/>
                <wp:positionH relativeFrom="column">
                  <wp:posOffset>-4445</wp:posOffset>
                </wp:positionH>
                <wp:positionV relativeFrom="paragraph">
                  <wp:posOffset>2517775</wp:posOffset>
                </wp:positionV>
                <wp:extent cx="5210810" cy="635"/>
                <wp:effectExtent l="0" t="0" r="0" b="12065"/>
                <wp:wrapTopAndBottom/>
                <wp:docPr id="55" name="Cuadro de texto 55"/>
                <wp:cNvGraphicFramePr/>
                <a:graphic xmlns:a="http://schemas.openxmlformats.org/drawingml/2006/main">
                  <a:graphicData uri="http://schemas.microsoft.com/office/word/2010/wordprocessingShape">
                    <wps:wsp>
                      <wps:cNvSpPr txBox="1"/>
                      <wps:spPr>
                        <a:xfrm>
                          <a:off x="0" y="0"/>
                          <a:ext cx="5210810" cy="635"/>
                        </a:xfrm>
                        <a:prstGeom prst="rect">
                          <a:avLst/>
                        </a:prstGeom>
                        <a:solidFill>
                          <a:prstClr val="white"/>
                        </a:solidFill>
                        <a:ln>
                          <a:noFill/>
                        </a:ln>
                      </wps:spPr>
                      <wps:txbx>
                        <w:txbxContent>
                          <w:p w:rsidR="005A4674" w:rsidRPr="005C69E2"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53" w:name="_Toc515561251"/>
                            <w:bookmarkStart w:id="154" w:name="_Toc515646406"/>
                            <w:r>
                              <w:rPr>
                                <w:b/>
                                <w:i w:val="0"/>
                                <w:noProof/>
                                <w:color w:val="4DA4D8" w:themeColor="accent3" w:themeTint="99"/>
                              </w:rPr>
                              <w:t>82</w:t>
                            </w:r>
                            <w:r w:rsidRPr="00536B72">
                              <w:rPr>
                                <w:b/>
                                <w:i w:val="0"/>
                                <w:noProof/>
                                <w:color w:val="4DA4D8" w:themeColor="accent3" w:themeTint="99"/>
                              </w:rPr>
                              <w:fldChar w:fldCharType="end"/>
                            </w:r>
                            <w:r>
                              <w:t>-</w:t>
                            </w:r>
                            <w:r w:rsidRPr="002E4C66">
                              <w:t>Plugin dns_spoof Ettercap.</w:t>
                            </w:r>
                            <w:r>
                              <w:t xml:space="preserve"> </w:t>
                            </w:r>
                            <w:r w:rsidRPr="002E4C66">
                              <w:t>Fuente: propia</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00036" id="Cuadro de texto 55" o:spid="_x0000_s1067" type="#_x0000_t202" style="position:absolute;left:0;text-align:left;margin-left:-.35pt;margin-top:198.25pt;width:410.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" stroked="f">
                <v:textbox style="mso-fit-shape-to-text:t" inset="0,0,0,0">
                  <w:txbxContent>
                    <w:p w:rsidR="005A4674" w:rsidRPr="005C69E2"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20" w:name="_Toc515561251"/>
                      <w:bookmarkStart w:id="221" w:name="_Toc515646406"/>
                      <w:r>
                        <w:rPr>
                          <w:b/>
                          <w:i w:val="0"/>
                          <w:noProof/>
                          <w:color w:val="4DA4D8" w:themeColor="accent3" w:themeTint="99"/>
                        </w:rPr>
                        <w:t>82</w:t>
                      </w:r>
                      <w:r w:rsidRPr="00536B72">
                        <w:rPr>
                          <w:b/>
                          <w:i w:val="0"/>
                          <w:noProof/>
                          <w:color w:val="4DA4D8" w:themeColor="accent3" w:themeTint="99"/>
                        </w:rPr>
                        <w:fldChar w:fldCharType="end"/>
                      </w:r>
                      <w:r>
                        <w:t>-</w:t>
                      </w:r>
                      <w:r w:rsidRPr="002E4C66">
                        <w:t>Plugin dns_spoof Ettercap.</w:t>
                      </w:r>
                      <w:r>
                        <w:t xml:space="preserve"> </w:t>
                      </w:r>
                      <w:r w:rsidRPr="002E4C66">
                        <w:t>Fuente: propia</w:t>
                      </w:r>
                      <w:bookmarkEnd w:id="220"/>
                      <w:bookmarkEnd w:id="221"/>
                    </w:p>
                  </w:txbxContent>
                </v:textbox>
                <w10:wrap type="topAndBottom"/>
              </v:shape>
            </w:pict>
          </mc:Fallback>
        </mc:AlternateContent>
      </w:r>
      <w:r w:rsidR="00302072">
        <w:rPr>
          <w:noProof/>
        </w:rPr>
        <w:drawing>
          <wp:anchor distT="0" distB="0" distL="114300" distR="114300" simplePos="0" relativeHeight="251780096" behindDoc="0" locked="0" layoutInCell="1" allowOverlap="1">
            <wp:simplePos x="0" y="0"/>
            <wp:positionH relativeFrom="column">
              <wp:posOffset>-4445</wp:posOffset>
            </wp:positionH>
            <wp:positionV relativeFrom="paragraph">
              <wp:posOffset>234950</wp:posOffset>
            </wp:positionV>
            <wp:extent cx="5210810" cy="2225675"/>
            <wp:effectExtent l="0" t="0" r="0" b="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a de pantalla 2018-05-26 a las 20.45.44.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10810" cy="2225675"/>
                    </a:xfrm>
                    <a:prstGeom prst="rect">
                      <a:avLst/>
                    </a:prstGeom>
                  </pic:spPr>
                </pic:pic>
              </a:graphicData>
            </a:graphic>
            <wp14:sizeRelH relativeFrom="page">
              <wp14:pctWidth>0</wp14:pctWidth>
            </wp14:sizeRelH>
            <wp14:sizeRelV relativeFrom="page">
              <wp14:pctHeight>0</wp14:pctHeight>
            </wp14:sizeRelV>
          </wp:anchor>
        </w:drawing>
      </w:r>
    </w:p>
    <w:p w:rsidR="00704608" w:rsidRDefault="00536B72" w:rsidP="001772E2">
      <w:r>
        <w:rPr>
          <w:noProof/>
        </w:rPr>
        <w:lastRenderedPageBreak/>
        <mc:AlternateContent>
          <mc:Choice Requires="wps">
            <w:drawing>
              <wp:anchor distT="0" distB="0" distL="114300" distR="114300" simplePos="0" relativeHeight="251852800" behindDoc="0" locked="0" layoutInCell="1" allowOverlap="1" wp14:anchorId="29DCDDD6" wp14:editId="19371411">
                <wp:simplePos x="0" y="0"/>
                <wp:positionH relativeFrom="column">
                  <wp:posOffset>-10795</wp:posOffset>
                </wp:positionH>
                <wp:positionV relativeFrom="paragraph">
                  <wp:posOffset>4574540</wp:posOffset>
                </wp:positionV>
                <wp:extent cx="5141595" cy="635"/>
                <wp:effectExtent l="0" t="0" r="1905" b="12065"/>
                <wp:wrapTopAndBottom/>
                <wp:docPr id="57" name="Cuadro de texto 57"/>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5A4674" w:rsidRPr="00EE410D"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55" w:name="_Toc515561252"/>
                            <w:bookmarkStart w:id="156" w:name="_Toc515646407"/>
                            <w:r>
                              <w:rPr>
                                <w:b/>
                                <w:i w:val="0"/>
                                <w:noProof/>
                                <w:color w:val="4DA4D8" w:themeColor="accent3" w:themeTint="99"/>
                              </w:rPr>
                              <w:t>83</w:t>
                            </w:r>
                            <w:r w:rsidRPr="00536B72">
                              <w:rPr>
                                <w:b/>
                                <w:i w:val="0"/>
                                <w:noProof/>
                                <w:color w:val="4DA4D8" w:themeColor="accent3" w:themeTint="99"/>
                              </w:rPr>
                              <w:fldChar w:fldCharType="end"/>
                            </w:r>
                            <w:r>
                              <w:t>-</w:t>
                            </w:r>
                            <w:r w:rsidRPr="00283AB4">
                              <w:t>ARP envenenamiento por Ettercap.</w:t>
                            </w:r>
                            <w:r>
                              <w:t xml:space="preserve"> </w:t>
                            </w:r>
                            <w:r w:rsidRPr="00283AB4">
                              <w:t>Fuente: propia</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CDDD6" id="Cuadro de texto 57" o:spid="_x0000_s1068" type="#_x0000_t202" style="position:absolute;left:0;text-align:left;margin-left:-.85pt;margin-top:360.2pt;width:404.8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" stroked="f">
                <v:textbox style="mso-fit-shape-to-text:t" inset="0,0,0,0">
                  <w:txbxContent>
                    <w:p w:rsidR="005A4674" w:rsidRPr="00EE410D"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24" w:name="_Toc515561252"/>
                      <w:bookmarkStart w:id="225" w:name="_Toc515646407"/>
                      <w:r>
                        <w:rPr>
                          <w:b/>
                          <w:i w:val="0"/>
                          <w:noProof/>
                          <w:color w:val="4DA4D8" w:themeColor="accent3" w:themeTint="99"/>
                        </w:rPr>
                        <w:t>83</w:t>
                      </w:r>
                      <w:r w:rsidRPr="00536B72">
                        <w:rPr>
                          <w:b/>
                          <w:i w:val="0"/>
                          <w:noProof/>
                          <w:color w:val="4DA4D8" w:themeColor="accent3" w:themeTint="99"/>
                        </w:rPr>
                        <w:fldChar w:fldCharType="end"/>
                      </w:r>
                      <w:r>
                        <w:t>-</w:t>
                      </w:r>
                      <w:r w:rsidRPr="00283AB4">
                        <w:t>ARP envenenamiento por Ettercap.</w:t>
                      </w:r>
                      <w:r>
                        <w:t xml:space="preserve"> </w:t>
                      </w:r>
                      <w:r w:rsidRPr="00283AB4">
                        <w:t>Fuente: propia</w:t>
                      </w:r>
                      <w:bookmarkEnd w:id="224"/>
                      <w:bookmarkEnd w:id="225"/>
                    </w:p>
                  </w:txbxContent>
                </v:textbox>
                <w10:wrap type="topAndBottom"/>
              </v:shape>
            </w:pict>
          </mc:Fallback>
        </mc:AlternateContent>
      </w:r>
      <w:r w:rsidR="00302072">
        <w:rPr>
          <w:noProof/>
        </w:rPr>
        <w:drawing>
          <wp:anchor distT="0" distB="0" distL="114300" distR="114300" simplePos="0" relativeHeight="251785216" behindDoc="0" locked="0" layoutInCell="1" allowOverlap="1">
            <wp:simplePos x="0" y="0"/>
            <wp:positionH relativeFrom="column">
              <wp:posOffset>-11131</wp:posOffset>
            </wp:positionH>
            <wp:positionV relativeFrom="paragraph">
              <wp:posOffset>497130</wp:posOffset>
            </wp:positionV>
            <wp:extent cx="5141595" cy="4020820"/>
            <wp:effectExtent l="0" t="0" r="1905" b="508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a de pantalla 2018-05-26 a las 19.23.36.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141595" cy="4020820"/>
                    </a:xfrm>
                    <a:prstGeom prst="rect">
                      <a:avLst/>
                    </a:prstGeom>
                  </pic:spPr>
                </pic:pic>
              </a:graphicData>
            </a:graphic>
            <wp14:sizeRelH relativeFrom="page">
              <wp14:pctWidth>0</wp14:pctWidth>
            </wp14:sizeRelH>
            <wp14:sizeRelV relativeFrom="page">
              <wp14:pctHeight>0</wp14:pctHeight>
            </wp14:sizeRelV>
          </wp:anchor>
        </w:drawing>
      </w:r>
      <w:r w:rsidR="00A3227D">
        <w:t>Por último deberemos acceder a la opción de ataque MITM del menú y realizar un envenenamiento ARP.</w:t>
      </w:r>
    </w:p>
    <w:p w:rsidR="00302072" w:rsidRDefault="00302072" w:rsidP="001772E2"/>
    <w:p w:rsidR="00302072" w:rsidRDefault="00302072" w:rsidP="001772E2"/>
    <w:p w:rsidR="00704608" w:rsidRDefault="001F7501" w:rsidP="001772E2">
      <w:r>
        <w:t>Tras acceder al envenenamiento ARP deberemos seleccionar “Sniff remote connections” para que el sniffer analice todas las conexiones.</w:t>
      </w:r>
      <w:r w:rsidR="008D0C4B">
        <w:fldChar w:fldCharType="begin"/>
      </w:r>
      <w:r w:rsidR="008D0C4B">
        <w:instrText xml:space="preserve"> ADDIN ZOTERO_ITEM CSL_CITATION {"citationID":"wX8r83Rg","properties":{"formattedCitation":"[25]","plainCitation":"[25]","noteIndex":0},"citationItems":[{"id":101,"uris":["http://zotero.org/users/local/Wv4hidzq/items/QZJ55R4G"],"uri":["http://zotero.org/users/local/Wv4hidzq/items/QZJ55R4G"],"itemData":{"id":101,"type":"post-weblog","title":"Ettercap Tutorial For Network Sniffing and Man In The Middle","container-title":"Poftut","abstract":"https://www.poftut.com/ettercap-tutorial-network-sniffing-man-middle/Follow As pentester we use a lot of tools during penetration tests. One of the main parts of the penetration test is man in the middle and network sniffing attacks. We generally use popular...","URL":"https://www.poftut.com/ettercap-tutorial-network-sniffing-man-middle/","language":"en-US","author":[{"family":"Baydan","given":"İsmail"}],"issued":{"date-parts":[["2017",7,10]]},"accessed":{"date-parts":[["2018",5,27]]}}}],"schema":"https://github.com/citation-style-language/schema/raw/master/csl-citation.json"} </w:instrText>
      </w:r>
      <w:r w:rsidR="008D0C4B">
        <w:fldChar w:fldCharType="separate"/>
      </w:r>
      <w:r w:rsidR="008D0C4B">
        <w:rPr>
          <w:noProof/>
        </w:rPr>
        <w:t>[25]</w:t>
      </w:r>
      <w:r w:rsidR="008D0C4B">
        <w:fldChar w:fldCharType="end"/>
      </w:r>
    </w:p>
    <w:p w:rsidR="009D3C47" w:rsidRDefault="00A3227D" w:rsidP="001772E2">
      <w:pPr>
        <w:keepNext/>
        <w:jc w:val="center"/>
      </w:pPr>
      <w:r>
        <w:rPr>
          <w:noProof/>
        </w:rPr>
        <w:drawing>
          <wp:inline distT="0" distB="0" distL="0" distR="0">
            <wp:extent cx="3860800" cy="214630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aptura de pantalla 2018-05-26 a las 19.23.40.png"/>
                    <pic:cNvPicPr/>
                  </pic:nvPicPr>
                  <pic:blipFill>
                    <a:blip r:embed="rId169">
                      <a:extLst>
                        <a:ext uri="{28A0092B-C50C-407E-A947-70E740481C1C}">
                          <a14:useLocalDpi xmlns:a14="http://schemas.microsoft.com/office/drawing/2010/main" val="0"/>
                        </a:ext>
                      </a:extLst>
                    </a:blip>
                    <a:stretch>
                      <a:fillRect/>
                    </a:stretch>
                  </pic:blipFill>
                  <pic:spPr>
                    <a:xfrm>
                      <a:off x="0" y="0"/>
                      <a:ext cx="3860800" cy="2146300"/>
                    </a:xfrm>
                    <a:prstGeom prst="rect">
                      <a:avLst/>
                    </a:prstGeom>
                  </pic:spPr>
                </pic:pic>
              </a:graphicData>
            </a:graphic>
          </wp:inline>
        </w:drawing>
      </w:r>
    </w:p>
    <w:p w:rsidR="00704608" w:rsidRDefault="009D3C47" w:rsidP="001772E2">
      <w:pPr>
        <w:pStyle w:val="Descripcin"/>
        <w:jc w:val="center"/>
      </w:pPr>
      <w:r w:rsidRPr="009D3C47">
        <w:rPr>
          <w:b/>
          <w:i w:val="0"/>
          <w:color w:val="4DA4D8" w:themeColor="accent3" w:themeTint="99"/>
        </w:rPr>
        <w:fldChar w:fldCharType="begin"/>
      </w:r>
      <w:r w:rsidRPr="009D3C47">
        <w:rPr>
          <w:b/>
          <w:i w:val="0"/>
          <w:color w:val="4DA4D8" w:themeColor="accent3" w:themeTint="99"/>
        </w:rPr>
        <w:instrText xml:space="preserve"> SEQ Ilustración \* ARABIC </w:instrText>
      </w:r>
      <w:r w:rsidRPr="009D3C47">
        <w:rPr>
          <w:b/>
          <w:i w:val="0"/>
          <w:color w:val="4DA4D8" w:themeColor="accent3" w:themeTint="99"/>
        </w:rPr>
        <w:fldChar w:fldCharType="separate"/>
      </w:r>
      <w:bookmarkStart w:id="157" w:name="_Toc515646408"/>
      <w:r w:rsidR="00B31140">
        <w:rPr>
          <w:b/>
          <w:i w:val="0"/>
          <w:noProof/>
          <w:color w:val="4DA4D8" w:themeColor="accent3" w:themeTint="99"/>
        </w:rPr>
        <w:t>84</w:t>
      </w:r>
      <w:r w:rsidRPr="009D3C47">
        <w:rPr>
          <w:b/>
          <w:i w:val="0"/>
          <w:color w:val="4DA4D8" w:themeColor="accent3" w:themeTint="99"/>
        </w:rPr>
        <w:fldChar w:fldCharType="end"/>
      </w:r>
      <w:r>
        <w:t>-Sniffer ARP envenenamiento Ettercap.</w:t>
      </w:r>
      <w:r w:rsidR="00536B72">
        <w:t xml:space="preserve"> </w:t>
      </w:r>
      <w:r>
        <w:t>Fuente: propia</w:t>
      </w:r>
      <w:bookmarkEnd w:id="157"/>
    </w:p>
    <w:p w:rsidR="001F7501" w:rsidRDefault="001F7501" w:rsidP="001772E2"/>
    <w:p w:rsidR="00ED5595" w:rsidRDefault="00536B72" w:rsidP="001772E2">
      <w:pPr>
        <w:tabs>
          <w:tab w:val="left" w:pos="938"/>
        </w:tabs>
      </w:pPr>
      <w:r>
        <w:rPr>
          <w:noProof/>
        </w:rPr>
        <w:lastRenderedPageBreak/>
        <mc:AlternateContent>
          <mc:Choice Requires="wps">
            <w:drawing>
              <wp:anchor distT="0" distB="0" distL="114300" distR="114300" simplePos="0" relativeHeight="251854848" behindDoc="0" locked="0" layoutInCell="1" allowOverlap="1" wp14:anchorId="60718495" wp14:editId="7DF8232A">
                <wp:simplePos x="0" y="0"/>
                <wp:positionH relativeFrom="column">
                  <wp:posOffset>81280</wp:posOffset>
                </wp:positionH>
                <wp:positionV relativeFrom="paragraph">
                  <wp:posOffset>3642360</wp:posOffset>
                </wp:positionV>
                <wp:extent cx="5066665" cy="635"/>
                <wp:effectExtent l="0" t="0" r="635" b="12065"/>
                <wp:wrapTopAndBottom/>
                <wp:docPr id="64" name="Cuadro de texto 64"/>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wps:spPr>
                      <wps:txbx>
                        <w:txbxContent>
                          <w:p w:rsidR="005A4674" w:rsidRPr="000B5E6C"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58" w:name="_Toc515561254"/>
                            <w:bookmarkStart w:id="159" w:name="_Toc515646409"/>
                            <w:r>
                              <w:rPr>
                                <w:b/>
                                <w:i w:val="0"/>
                                <w:noProof/>
                                <w:color w:val="4DA4D8" w:themeColor="accent3" w:themeTint="99"/>
                              </w:rPr>
                              <w:t>85</w:t>
                            </w:r>
                            <w:r w:rsidRPr="00536B72">
                              <w:rPr>
                                <w:b/>
                                <w:i w:val="0"/>
                                <w:noProof/>
                                <w:color w:val="4DA4D8" w:themeColor="accent3" w:themeTint="99"/>
                              </w:rPr>
                              <w:fldChar w:fldCharType="end"/>
                            </w:r>
                            <w:r>
                              <w:t>-</w:t>
                            </w:r>
                            <w:r w:rsidRPr="00ED4559">
                              <w:t>Clon de Facebook creado por Setoolkit.</w:t>
                            </w:r>
                            <w:r>
                              <w:t xml:space="preserve"> </w:t>
                            </w:r>
                            <w:r w:rsidRPr="00ED4559">
                              <w:t>Fuente: propia</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18495" id="Cuadro de texto 64" o:spid="_x0000_s1069" type="#_x0000_t202" style="position:absolute;left:0;text-align:left;margin-left:6.4pt;margin-top:286.8pt;width:398.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" stroked="f">
                <v:textbox style="mso-fit-shape-to-text:t" inset="0,0,0,0">
                  <w:txbxContent>
                    <w:p w:rsidR="005A4674" w:rsidRPr="000B5E6C" w:rsidRDefault="005A4674"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29" w:name="_Toc515561254"/>
                      <w:bookmarkStart w:id="230" w:name="_Toc515646409"/>
                      <w:r>
                        <w:rPr>
                          <w:b/>
                          <w:i w:val="0"/>
                          <w:noProof/>
                          <w:color w:val="4DA4D8" w:themeColor="accent3" w:themeTint="99"/>
                        </w:rPr>
                        <w:t>85</w:t>
                      </w:r>
                      <w:r w:rsidRPr="00536B72">
                        <w:rPr>
                          <w:b/>
                          <w:i w:val="0"/>
                          <w:noProof/>
                          <w:color w:val="4DA4D8" w:themeColor="accent3" w:themeTint="99"/>
                        </w:rPr>
                        <w:fldChar w:fldCharType="end"/>
                      </w:r>
                      <w:r>
                        <w:t>-</w:t>
                      </w:r>
                      <w:r w:rsidRPr="00ED4559">
                        <w:t>Clon de Facebook creado por Setoolkit.</w:t>
                      </w:r>
                      <w:r>
                        <w:t xml:space="preserve"> </w:t>
                      </w:r>
                      <w:r w:rsidRPr="00ED4559">
                        <w:t>Fuente: propia</w:t>
                      </w:r>
                      <w:bookmarkEnd w:id="229"/>
                      <w:bookmarkEnd w:id="230"/>
                    </w:p>
                  </w:txbxContent>
                </v:textbox>
                <w10:wrap type="topAndBottom"/>
              </v:shape>
            </w:pict>
          </mc:Fallback>
        </mc:AlternateContent>
      </w:r>
      <w:r w:rsidR="00700BF0">
        <w:rPr>
          <w:noProof/>
        </w:rPr>
        <w:drawing>
          <wp:anchor distT="0" distB="0" distL="114300" distR="114300" simplePos="0" relativeHeight="251786240" behindDoc="0" locked="0" layoutInCell="1" allowOverlap="1">
            <wp:simplePos x="0" y="0"/>
            <wp:positionH relativeFrom="column">
              <wp:posOffset>81280</wp:posOffset>
            </wp:positionH>
            <wp:positionV relativeFrom="paragraph">
              <wp:posOffset>594995</wp:posOffset>
            </wp:positionV>
            <wp:extent cx="5066665" cy="2990215"/>
            <wp:effectExtent l="0" t="0" r="635" b="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tura de pantalla 2018-05-26 a las 19.25.30.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066665" cy="2990215"/>
                    </a:xfrm>
                    <a:prstGeom prst="rect">
                      <a:avLst/>
                    </a:prstGeom>
                  </pic:spPr>
                </pic:pic>
              </a:graphicData>
            </a:graphic>
            <wp14:sizeRelH relativeFrom="page">
              <wp14:pctWidth>0</wp14:pctWidth>
            </wp14:sizeRelH>
            <wp14:sizeRelV relativeFrom="page">
              <wp14:pctHeight>0</wp14:pctHeight>
            </wp14:sizeRelV>
          </wp:anchor>
        </w:drawing>
      </w:r>
      <w:r w:rsidR="001F7501">
        <w:t>Al acceder a Facebook desde el equipo víctima aparecerá la página Facebook clonada, en caso de insertar los credenciales el ataque de Setoolkit actuará copiándolos.</w:t>
      </w:r>
    </w:p>
    <w:p w:rsidR="001F7501" w:rsidRDefault="001F7501" w:rsidP="001772E2">
      <w:pPr>
        <w:tabs>
          <w:tab w:val="left" w:pos="938"/>
        </w:tabs>
      </w:pPr>
      <w:r>
        <w:t>Como podemos ver Setoolkit ha conseguido los credenciales tanto email como pass</w:t>
      </w:r>
      <w:r w:rsidR="00571030">
        <w:t>word</w:t>
      </w:r>
      <w:r>
        <w:t>.</w:t>
      </w:r>
    </w:p>
    <w:p w:rsidR="004E6D2E" w:rsidRDefault="004E6D2E" w:rsidP="001772E2">
      <w:pPr>
        <w:keepNext/>
        <w:tabs>
          <w:tab w:val="left" w:pos="938"/>
        </w:tabs>
        <w:jc w:val="center"/>
      </w:pPr>
      <w:r>
        <w:rPr>
          <w:noProof/>
        </w:rPr>
        <mc:AlternateContent>
          <mc:Choice Requires="wps">
            <w:drawing>
              <wp:anchor distT="0" distB="0" distL="114300" distR="114300" simplePos="0" relativeHeight="251793408" behindDoc="0" locked="0" layoutInCell="1" allowOverlap="1">
                <wp:simplePos x="0" y="0"/>
                <wp:positionH relativeFrom="column">
                  <wp:posOffset>2954970</wp:posOffset>
                </wp:positionH>
                <wp:positionV relativeFrom="paragraph">
                  <wp:posOffset>689074</wp:posOffset>
                </wp:positionV>
                <wp:extent cx="41945" cy="0"/>
                <wp:effectExtent l="25400" t="63500" r="46990" b="76200"/>
                <wp:wrapNone/>
                <wp:docPr id="193" name="Conector recto de flecha 193"/>
                <wp:cNvGraphicFramePr/>
                <a:graphic xmlns:a="http://schemas.openxmlformats.org/drawingml/2006/main">
                  <a:graphicData uri="http://schemas.microsoft.com/office/word/2010/wordprocessingShape">
                    <wps:wsp>
                      <wps:cNvCnPr/>
                      <wps:spPr>
                        <a:xfrm flipH="1">
                          <a:off x="0" y="0"/>
                          <a:ext cx="4194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D7E32" id="Conector recto de flecha 193" o:spid="_x0000_s1026" type="#_x0000_t32" style="position:absolute;margin-left:232.65pt;margin-top:54.25pt;width:3.3pt;height:0;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" strokecolor="red"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437539</wp:posOffset>
                </wp:positionH>
                <wp:positionV relativeFrom="paragraph">
                  <wp:posOffset>535270</wp:posOffset>
                </wp:positionV>
                <wp:extent cx="2407641" cy="285226"/>
                <wp:effectExtent l="0" t="0" r="18415" b="6985"/>
                <wp:wrapNone/>
                <wp:docPr id="188" name="Rectángulo 188"/>
                <wp:cNvGraphicFramePr/>
                <a:graphic xmlns:a="http://schemas.openxmlformats.org/drawingml/2006/main">
                  <a:graphicData uri="http://schemas.microsoft.com/office/word/2010/wordprocessingShape">
                    <wps:wsp>
                      <wps:cNvSpPr/>
                      <wps:spPr>
                        <a:xfrm>
                          <a:off x="0" y="0"/>
                          <a:ext cx="2407641" cy="2852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C438C" id="Rectángulo 188" o:spid="_x0000_s1026" style="position:absolute;margin-left:34.45pt;margin-top:42.15pt;width:189.6pt;height:22.4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" filled="f" strokecolor="red" strokeweight="1pt"/>
            </w:pict>
          </mc:Fallback>
        </mc:AlternateContent>
      </w:r>
      <w:r w:rsidR="00A3227D">
        <w:rPr>
          <w:noProof/>
        </w:rPr>
        <w:drawing>
          <wp:inline distT="0" distB="0" distL="0" distR="0">
            <wp:extent cx="4773336" cy="3779668"/>
            <wp:effectExtent l="0" t="0" r="1905" b="508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aptura de pantalla 2018-05-26 a las 19.25.4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88837" cy="3791942"/>
                    </a:xfrm>
                    <a:prstGeom prst="rect">
                      <a:avLst/>
                    </a:prstGeom>
                  </pic:spPr>
                </pic:pic>
              </a:graphicData>
            </a:graphic>
          </wp:inline>
        </w:drawing>
      </w:r>
    </w:p>
    <w:p w:rsidR="00ED5595" w:rsidRPr="00ED5595" w:rsidRDefault="004E6D2E" w:rsidP="001772E2">
      <w:pPr>
        <w:pStyle w:val="Descripcin"/>
        <w:jc w:val="center"/>
      </w:pPr>
      <w:r w:rsidRPr="00BB0175">
        <w:rPr>
          <w:b/>
          <w:i w:val="0"/>
          <w:color w:val="4DA4D8" w:themeColor="accent3" w:themeTint="99"/>
        </w:rPr>
        <w:fldChar w:fldCharType="begin"/>
      </w:r>
      <w:r w:rsidRPr="00BB0175">
        <w:rPr>
          <w:b/>
          <w:i w:val="0"/>
          <w:color w:val="4DA4D8" w:themeColor="accent3" w:themeTint="99"/>
        </w:rPr>
        <w:instrText xml:space="preserve"> SEQ Ilustración \* ARABIC </w:instrText>
      </w:r>
      <w:r w:rsidRPr="00BB0175">
        <w:rPr>
          <w:b/>
          <w:i w:val="0"/>
          <w:color w:val="4DA4D8" w:themeColor="accent3" w:themeTint="99"/>
        </w:rPr>
        <w:fldChar w:fldCharType="separate"/>
      </w:r>
      <w:bookmarkStart w:id="160" w:name="_Toc515646410"/>
      <w:r w:rsidR="00B31140">
        <w:rPr>
          <w:b/>
          <w:i w:val="0"/>
          <w:noProof/>
          <w:color w:val="4DA4D8" w:themeColor="accent3" w:themeTint="99"/>
        </w:rPr>
        <w:t>86</w:t>
      </w:r>
      <w:r w:rsidRPr="00BB0175">
        <w:rPr>
          <w:b/>
          <w:i w:val="0"/>
          <w:color w:val="4DA4D8" w:themeColor="accent3" w:themeTint="99"/>
        </w:rPr>
        <w:fldChar w:fldCharType="end"/>
      </w:r>
      <w:r>
        <w:t>-Credenciales de Facebook por Setoolkit.</w:t>
      </w:r>
      <w:r w:rsidR="00536B72">
        <w:t xml:space="preserve"> </w:t>
      </w:r>
      <w:r>
        <w:t>Fuente: propia</w:t>
      </w:r>
      <w:bookmarkEnd w:id="160"/>
    </w:p>
    <w:p w:rsidR="002970FE" w:rsidRDefault="002970FE" w:rsidP="001772E2">
      <w:pPr>
        <w:pStyle w:val="Ttulo3"/>
        <w:ind w:left="0" w:firstLine="0"/>
        <w:rPr>
          <w:noProof/>
          <w:color w:val="4DA4D8" w:themeColor="accent3" w:themeTint="99"/>
        </w:rPr>
      </w:pPr>
      <w:bookmarkStart w:id="161" w:name="_Toc515648531"/>
      <w:r>
        <w:rPr>
          <w:noProof/>
          <w:color w:val="4DA4D8" w:themeColor="accent3" w:themeTint="99"/>
        </w:rPr>
        <w:lastRenderedPageBreak/>
        <w:t>EMAIL SPOOFING</w:t>
      </w:r>
      <w:bookmarkEnd w:id="161"/>
    </w:p>
    <w:p w:rsidR="008A7043" w:rsidRPr="008A7043" w:rsidRDefault="008A7043" w:rsidP="001772E2">
      <w:r>
        <w:t>Para realizar el último  tipo de spoofing vamos a utilizar 3 herramientas, la última de ellas online.</w:t>
      </w:r>
    </w:p>
    <w:p w:rsidR="002F08EE" w:rsidRDefault="002F08EE" w:rsidP="00700BF0">
      <w:pPr>
        <w:pStyle w:val="Ttulo3"/>
        <w:numPr>
          <w:ilvl w:val="3"/>
          <w:numId w:val="18"/>
        </w:numPr>
        <w:ind w:left="0" w:firstLine="0"/>
        <w:rPr>
          <w:noProof/>
          <w:color w:val="4DA4D8" w:themeColor="accent3" w:themeTint="99"/>
        </w:rPr>
      </w:pPr>
      <w:bookmarkStart w:id="162" w:name="_Toc515648532"/>
      <w:r>
        <w:rPr>
          <w:noProof/>
          <w:color w:val="4DA4D8" w:themeColor="accent3" w:themeTint="99"/>
        </w:rPr>
        <w:t>Email spoofing usando Sees</w:t>
      </w:r>
      <w:bookmarkEnd w:id="162"/>
    </w:p>
    <w:p w:rsidR="008A7043" w:rsidRDefault="008A7043" w:rsidP="001772E2">
      <w:r>
        <w:t xml:space="preserve">En primer lugar deberemos ir a la localización de la descarga de Sees y </w:t>
      </w:r>
      <w:r w:rsidR="00E34AC8">
        <w:t>modificar los siguientes archivos:</w:t>
      </w:r>
      <w:r w:rsidR="00E34AC8" w:rsidRPr="00E34AC8">
        <w:rPr>
          <w:noProof/>
          <w:color w:val="1B587C" w:themeColor="accent3"/>
        </w:rPr>
        <w:t xml:space="preserve"> </w:t>
      </w:r>
    </w:p>
    <w:p w:rsidR="00E34AC8" w:rsidRDefault="00E34AC8" w:rsidP="001772E2">
      <w:pPr>
        <w:pStyle w:val="Prrafodelista"/>
        <w:numPr>
          <w:ilvl w:val="0"/>
          <w:numId w:val="30"/>
        </w:numPr>
        <w:ind w:left="0"/>
      </w:pPr>
      <w:r>
        <w:t xml:space="preserve">Carpeta </w:t>
      </w:r>
      <w:r w:rsidRPr="00E34AC8">
        <w:rPr>
          <w:b/>
        </w:rPr>
        <w:t>config</w:t>
      </w:r>
      <w:r>
        <w:t xml:space="preserve">, archivo </w:t>
      </w:r>
      <w:r w:rsidRPr="00E34AC8">
        <w:rPr>
          <w:b/>
        </w:rPr>
        <w:t>mail.user</w:t>
      </w:r>
      <w:r w:rsidRPr="00E34AC8">
        <w:t>.</w:t>
      </w:r>
      <w:r>
        <w:t xml:space="preserve"> Se deberá agregar los datos siguiendo el siguiente formato: &lt;correo_a_suplantar&gt;:&lt;título&gt;:&lt;asunto&gt;:&lt;correo_objetivo&gt; </w:t>
      </w:r>
    </w:p>
    <w:p w:rsidR="00E34AC8" w:rsidRDefault="00536B72" w:rsidP="001772E2">
      <w:pPr>
        <w:pStyle w:val="Prrafodelista"/>
        <w:ind w:left="0"/>
      </w:pPr>
      <w:r>
        <w:rPr>
          <w:noProof/>
        </w:rPr>
        <mc:AlternateContent>
          <mc:Choice Requires="wps">
            <w:drawing>
              <wp:anchor distT="0" distB="0" distL="114300" distR="114300" simplePos="0" relativeHeight="251856896" behindDoc="0" locked="0" layoutInCell="1" allowOverlap="1" wp14:anchorId="3AE5A814" wp14:editId="176DE8F1">
                <wp:simplePos x="0" y="0"/>
                <wp:positionH relativeFrom="column">
                  <wp:posOffset>19050</wp:posOffset>
                </wp:positionH>
                <wp:positionV relativeFrom="paragraph">
                  <wp:posOffset>1662430</wp:posOffset>
                </wp:positionV>
                <wp:extent cx="5099050" cy="635"/>
                <wp:effectExtent l="0" t="0" r="6350" b="12065"/>
                <wp:wrapTopAndBottom/>
                <wp:docPr id="65" name="Cuadro de texto 65"/>
                <wp:cNvGraphicFramePr/>
                <a:graphic xmlns:a="http://schemas.openxmlformats.org/drawingml/2006/main">
                  <a:graphicData uri="http://schemas.microsoft.com/office/word/2010/wordprocessingShape">
                    <wps:wsp>
                      <wps:cNvSpPr txBox="1"/>
                      <wps:spPr>
                        <a:xfrm>
                          <a:off x="0" y="0"/>
                          <a:ext cx="5099050" cy="635"/>
                        </a:xfrm>
                        <a:prstGeom prst="rect">
                          <a:avLst/>
                        </a:prstGeom>
                        <a:solidFill>
                          <a:prstClr val="white"/>
                        </a:solidFill>
                        <a:ln>
                          <a:noFill/>
                        </a:ln>
                      </wps:spPr>
                      <wps:txbx>
                        <w:txbxContent>
                          <w:p w:rsidR="005A4674" w:rsidRPr="00991CB5" w:rsidRDefault="005A4674" w:rsidP="00536B72">
                            <w:pPr>
                              <w:pStyle w:val="Descripcin"/>
                              <w:jc w:val="center"/>
                              <w:rPr>
                                <w:noProof/>
                                <w:color w:val="1B587C" w:themeColor="accent3"/>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63" w:name="_Toc515561256"/>
                            <w:bookmarkStart w:id="164" w:name="_Toc515646411"/>
                            <w:r>
                              <w:rPr>
                                <w:b/>
                                <w:i w:val="0"/>
                                <w:noProof/>
                                <w:color w:val="4DA4D8" w:themeColor="accent3" w:themeTint="99"/>
                              </w:rPr>
                              <w:t>87</w:t>
                            </w:r>
                            <w:r w:rsidRPr="00536B72">
                              <w:rPr>
                                <w:b/>
                                <w:i w:val="0"/>
                                <w:noProof/>
                                <w:color w:val="4DA4D8" w:themeColor="accent3" w:themeTint="99"/>
                              </w:rPr>
                              <w:fldChar w:fldCharType="end"/>
                            </w:r>
                            <w:r>
                              <w:t>-</w:t>
                            </w:r>
                            <w:r w:rsidRPr="00CD190E">
                              <w:t>Sees archivo mail.user.</w:t>
                            </w:r>
                            <w:r>
                              <w:t xml:space="preserve"> </w:t>
                            </w:r>
                            <w:r w:rsidRPr="00CD190E">
                              <w:t>Fuente: propia</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5A814" id="Cuadro de texto 65" o:spid="_x0000_s1070" type="#_x0000_t202" style="position:absolute;left:0;text-align:left;margin-left:1.5pt;margin-top:130.9pt;width:401.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" stroked="f">
                <v:textbox style="mso-fit-shape-to-text:t" inset="0,0,0,0">
                  <w:txbxContent>
                    <w:p w:rsidR="005A4674" w:rsidRPr="00991CB5" w:rsidRDefault="005A4674" w:rsidP="00536B72">
                      <w:pPr>
                        <w:pStyle w:val="Descripcin"/>
                        <w:jc w:val="center"/>
                        <w:rPr>
                          <w:noProof/>
                          <w:color w:val="1B587C" w:themeColor="accent3"/>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36" w:name="_Toc515561256"/>
                      <w:bookmarkStart w:id="237" w:name="_Toc515646411"/>
                      <w:r>
                        <w:rPr>
                          <w:b/>
                          <w:i w:val="0"/>
                          <w:noProof/>
                          <w:color w:val="4DA4D8" w:themeColor="accent3" w:themeTint="99"/>
                        </w:rPr>
                        <w:t>87</w:t>
                      </w:r>
                      <w:r w:rsidRPr="00536B72">
                        <w:rPr>
                          <w:b/>
                          <w:i w:val="0"/>
                          <w:noProof/>
                          <w:color w:val="4DA4D8" w:themeColor="accent3" w:themeTint="99"/>
                        </w:rPr>
                        <w:fldChar w:fldCharType="end"/>
                      </w:r>
                      <w:r>
                        <w:t>-</w:t>
                      </w:r>
                      <w:r w:rsidRPr="00CD190E">
                        <w:t>Sees archivo mail.user.</w:t>
                      </w:r>
                      <w:r>
                        <w:t xml:space="preserve"> </w:t>
                      </w:r>
                      <w:r w:rsidRPr="00CD190E">
                        <w:t>Fuente: propia</w:t>
                      </w:r>
                      <w:bookmarkEnd w:id="236"/>
                      <w:bookmarkEnd w:id="237"/>
                    </w:p>
                  </w:txbxContent>
                </v:textbox>
                <w10:wrap type="topAndBottom"/>
              </v:shape>
            </w:pict>
          </mc:Fallback>
        </mc:AlternateContent>
      </w:r>
      <w:r w:rsidR="00700BF0">
        <w:rPr>
          <w:noProof/>
          <w:color w:val="1B587C" w:themeColor="accent3"/>
        </w:rPr>
        <w:drawing>
          <wp:anchor distT="0" distB="0" distL="114300" distR="114300" simplePos="0" relativeHeight="251794432" behindDoc="0" locked="0" layoutInCell="1" allowOverlap="1" wp14:anchorId="6524B3B0">
            <wp:simplePos x="0" y="0"/>
            <wp:positionH relativeFrom="column">
              <wp:posOffset>19050</wp:posOffset>
            </wp:positionH>
            <wp:positionV relativeFrom="paragraph">
              <wp:posOffset>259715</wp:posOffset>
            </wp:positionV>
            <wp:extent cx="5099050" cy="1345565"/>
            <wp:effectExtent l="0" t="0" r="6350" b="635"/>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a de pantalla 2018-05-27 a las 13.17.57.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99050" cy="1345565"/>
                    </a:xfrm>
                    <a:prstGeom prst="rect">
                      <a:avLst/>
                    </a:prstGeom>
                  </pic:spPr>
                </pic:pic>
              </a:graphicData>
            </a:graphic>
            <wp14:sizeRelH relativeFrom="page">
              <wp14:pctWidth>0</wp14:pctWidth>
            </wp14:sizeRelH>
            <wp14:sizeRelV relativeFrom="page">
              <wp14:pctHeight>0</wp14:pctHeight>
            </wp14:sizeRelV>
          </wp:anchor>
        </w:drawing>
      </w:r>
      <w:r w:rsidR="00E34AC8">
        <w:t xml:space="preserve">Se debe cerrar poniendo </w:t>
      </w:r>
      <w:r w:rsidR="00E34AC8" w:rsidRPr="00E34AC8">
        <w:rPr>
          <w:b/>
        </w:rPr>
        <w:t>exit</w:t>
      </w:r>
      <w:r w:rsidR="00E34AC8">
        <w:rPr>
          <w:b/>
        </w:rPr>
        <w:t xml:space="preserve"> </w:t>
      </w:r>
      <w:r w:rsidR="00E34AC8" w:rsidRPr="00E34AC8">
        <w:t>al finalizar de fichero</w:t>
      </w:r>
      <w:r w:rsidR="00E34AC8">
        <w:t>, quedando de la siguiente forma:</w:t>
      </w:r>
    </w:p>
    <w:p w:rsidR="00E34AC8" w:rsidRPr="00E34AC8" w:rsidRDefault="00E34AC8" w:rsidP="001772E2">
      <w:pPr>
        <w:pStyle w:val="Prrafodelista"/>
        <w:spacing w:after="0" w:line="240" w:lineRule="auto"/>
        <w:ind w:left="0"/>
        <w:jc w:val="left"/>
        <w:rPr>
          <w:rFonts w:ascii="Times New Roman" w:eastAsia="Times New Roman" w:hAnsi="Times New Roman" w:cs="Times New Roman"/>
          <w:szCs w:val="24"/>
          <w:lang w:eastAsia="es-ES"/>
        </w:rPr>
      </w:pPr>
    </w:p>
    <w:p w:rsidR="00E34AC8" w:rsidRPr="00700BF0" w:rsidRDefault="00E34AC8" w:rsidP="001772E2">
      <w:pPr>
        <w:pStyle w:val="Prrafodelista"/>
        <w:numPr>
          <w:ilvl w:val="0"/>
          <w:numId w:val="30"/>
        </w:numPr>
        <w:ind w:left="0" w:hanging="294"/>
        <w:rPr>
          <w:b/>
        </w:rPr>
      </w:pPr>
      <w:r>
        <w:t xml:space="preserve">Carpeta </w:t>
      </w:r>
      <w:r w:rsidR="003117DE">
        <w:rPr>
          <w:b/>
        </w:rPr>
        <w:t>data</w:t>
      </w:r>
      <w:r w:rsidR="003117DE" w:rsidRPr="003117DE">
        <w:t>,</w:t>
      </w:r>
      <w:r w:rsidR="003117DE">
        <w:rPr>
          <w:b/>
        </w:rPr>
        <w:t xml:space="preserve"> </w:t>
      </w:r>
      <w:r w:rsidR="003117DE">
        <w:t xml:space="preserve">podemos ver que en esta carpeta existen varios archivos. Encontramos un archivo de tipo texto llamado </w:t>
      </w:r>
      <w:r w:rsidR="003117DE" w:rsidRPr="003117DE">
        <w:rPr>
          <w:b/>
        </w:rPr>
        <w:t>attach.text</w:t>
      </w:r>
      <w:r w:rsidR="002D31D3" w:rsidRPr="002D31D3">
        <w:t>,</w:t>
      </w:r>
      <w:r w:rsidR="001E2E35">
        <w:t xml:space="preserve"> un archivo de texto que se interpretará posteriormente como html llamado </w:t>
      </w:r>
      <w:r w:rsidR="001E2E35" w:rsidRPr="001E2E35">
        <w:rPr>
          <w:b/>
        </w:rPr>
        <w:t>html.text</w:t>
      </w:r>
      <w:r w:rsidR="001E2E35">
        <w:t xml:space="preserve">, dos archivso de ejemplo llamados </w:t>
      </w:r>
      <w:r w:rsidR="001E2E35" w:rsidRPr="001E2E35">
        <w:rPr>
          <w:b/>
        </w:rPr>
        <w:t>sample.docx</w:t>
      </w:r>
      <w:r w:rsidR="001E2E35">
        <w:rPr>
          <w:b/>
        </w:rPr>
        <w:t xml:space="preserve"> </w:t>
      </w:r>
      <w:r w:rsidR="001E2E35" w:rsidRPr="001E2E35">
        <w:t>y</w:t>
      </w:r>
      <w:r w:rsidR="001E2E35">
        <w:t xml:space="preserve"> </w:t>
      </w:r>
      <w:r w:rsidR="001E2E35" w:rsidRPr="001E2E35">
        <w:rPr>
          <w:b/>
        </w:rPr>
        <w:t>sample.pdf</w:t>
      </w:r>
      <w:r w:rsidR="001E2E35" w:rsidRPr="001E2E35">
        <w:t>. E</w:t>
      </w:r>
      <w:r w:rsidR="001E2E35">
        <w:t>stos últimos los usaremos como ejemplo para adjuntar archivos.</w:t>
      </w: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Pr="00700BF0" w:rsidRDefault="00700BF0" w:rsidP="00700BF0">
      <w:pPr>
        <w:rPr>
          <w:b/>
        </w:rPr>
      </w:pPr>
    </w:p>
    <w:p w:rsidR="001E2E35" w:rsidRDefault="001E2E35" w:rsidP="001772E2">
      <w:pPr>
        <w:rPr>
          <w:b/>
          <w:color w:val="4DA4D8" w:themeColor="accent3" w:themeTint="99"/>
        </w:rPr>
      </w:pPr>
      <w:r w:rsidRPr="001E2E35">
        <w:rPr>
          <w:b/>
          <w:color w:val="4DA4D8" w:themeColor="accent3" w:themeTint="99"/>
        </w:rPr>
        <w:lastRenderedPageBreak/>
        <w:t>Email spoofing usando Sees sin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YPJoyn0k","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C07DD9" w:rsidRDefault="005F094A" w:rsidP="001772E2">
      <w:pPr>
        <w:keepNext/>
      </w:pPr>
      <w:r>
        <w:t>Se deberá crear el mensaje en el archivo html.text, pudiendo poner contenido html para editarlo. En este caso colocaremos un enlace a la web de la universidad.</w:t>
      </w:r>
      <w:r>
        <w:rPr>
          <w:noProof/>
          <w:color w:val="1B587C" w:themeColor="accent3"/>
        </w:rPr>
        <w:drawing>
          <wp:inline distT="0" distB="0" distL="0" distR="0">
            <wp:extent cx="5138031" cy="2432808"/>
            <wp:effectExtent l="0" t="0" r="5715"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a de pantalla 2018-05-27 a las 13.18.33.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141296" cy="2434354"/>
                    </a:xfrm>
                    <a:prstGeom prst="rect">
                      <a:avLst/>
                    </a:prstGeom>
                  </pic:spPr>
                </pic:pic>
              </a:graphicData>
            </a:graphic>
          </wp:inline>
        </w:drawing>
      </w:r>
    </w:p>
    <w:p w:rsidR="001E2E35" w:rsidRPr="005F094A" w:rsidRDefault="00C07DD9" w:rsidP="001772E2">
      <w:pPr>
        <w:pStyle w:val="Descripcin"/>
        <w:jc w:val="center"/>
        <w:rPr>
          <w:color w:val="4DA4D8" w:themeColor="accent3" w:themeTint="99"/>
        </w:rPr>
      </w:pPr>
      <w:r w:rsidRPr="00C07DD9">
        <w:rPr>
          <w:b/>
          <w:i w:val="0"/>
          <w:color w:val="4DA4D8" w:themeColor="accent3" w:themeTint="99"/>
        </w:rPr>
        <w:fldChar w:fldCharType="begin"/>
      </w:r>
      <w:r w:rsidRPr="00C07DD9">
        <w:rPr>
          <w:b/>
          <w:i w:val="0"/>
          <w:color w:val="4DA4D8" w:themeColor="accent3" w:themeTint="99"/>
        </w:rPr>
        <w:instrText xml:space="preserve"> SEQ Ilustración \* ARABIC </w:instrText>
      </w:r>
      <w:r w:rsidRPr="00C07DD9">
        <w:rPr>
          <w:b/>
          <w:i w:val="0"/>
          <w:color w:val="4DA4D8" w:themeColor="accent3" w:themeTint="99"/>
        </w:rPr>
        <w:fldChar w:fldCharType="separate"/>
      </w:r>
      <w:bookmarkStart w:id="165" w:name="_Toc515646412"/>
      <w:r w:rsidR="00B31140">
        <w:rPr>
          <w:b/>
          <w:i w:val="0"/>
          <w:noProof/>
          <w:color w:val="4DA4D8" w:themeColor="accent3" w:themeTint="99"/>
        </w:rPr>
        <w:t>88</w:t>
      </w:r>
      <w:r w:rsidRPr="00C07DD9">
        <w:rPr>
          <w:b/>
          <w:i w:val="0"/>
          <w:color w:val="4DA4D8" w:themeColor="accent3" w:themeTint="99"/>
        </w:rPr>
        <w:fldChar w:fldCharType="end"/>
      </w:r>
      <w:r>
        <w:t>-Sees archivo html.text editado.</w:t>
      </w:r>
      <w:r w:rsidR="00536B72">
        <w:t xml:space="preserve"> </w:t>
      </w:r>
      <w:r>
        <w:t>Fuente: propia</w:t>
      </w:r>
      <w:bookmarkEnd w:id="165"/>
    </w:p>
    <w:p w:rsidR="00C07DD9" w:rsidRDefault="00B2216A" w:rsidP="001772E2">
      <w:r>
        <w:t>Una vez editado el archivo se procederá a realizar el ataque de email spoofing.</w:t>
      </w:r>
    </w:p>
    <w:p w:rsidR="00B2216A" w:rsidRDefault="00B2216A" w:rsidP="001772E2">
      <w:r>
        <w:t xml:space="preserve">Para ello desde terminal deberemos diriginos con el comando </w:t>
      </w:r>
      <w:r w:rsidRPr="00B2216A">
        <w:rPr>
          <w:b/>
        </w:rPr>
        <w:t>cd</w:t>
      </w:r>
      <w:r>
        <w:t xml:space="preserve"> a la localización de Sees.</w:t>
      </w:r>
    </w:p>
    <w:p w:rsidR="00B2216A" w:rsidRDefault="00B2216A" w:rsidP="001772E2">
      <w:r>
        <w:t>Una vez en la localización usaremos el siguiente comando:</w:t>
      </w:r>
    </w:p>
    <w:p w:rsidR="00B2216A" w:rsidRDefault="00B2216A" w:rsidP="001772E2">
      <w:r>
        <w:t>./sees.py --text --config_file config/sees.cfg --mail_user config/mail.user --html_file data/html.text -v</w:t>
      </w:r>
    </w:p>
    <w:p w:rsidR="00B2216A" w:rsidRDefault="00B2216A" w:rsidP="001772E2">
      <w:r>
        <w:t>Vamos a proceder a analizar el comando:</w:t>
      </w:r>
    </w:p>
    <w:p w:rsidR="00B2216A" w:rsidRPr="00B2216A" w:rsidRDefault="00B2216A" w:rsidP="001772E2">
      <w:pPr>
        <w:rPr>
          <w:b/>
        </w:rPr>
      </w:pPr>
      <w:r w:rsidRPr="00B2216A">
        <w:rPr>
          <w:b/>
        </w:rPr>
        <w:t>./sees.py</w:t>
      </w:r>
      <w:r w:rsidRPr="00B2216A">
        <w:t>:</w:t>
      </w:r>
      <w:r>
        <w:t xml:space="preserve"> Se lanza el programa que ejecutará el comando.</w:t>
      </w:r>
    </w:p>
    <w:p w:rsidR="00B2216A" w:rsidRDefault="00B2216A" w:rsidP="001772E2">
      <w:r>
        <w:t xml:space="preserve"> </w:t>
      </w:r>
      <w:r w:rsidRPr="00B2216A">
        <w:rPr>
          <w:b/>
        </w:rPr>
        <w:t>--text</w:t>
      </w:r>
      <w:r>
        <w:t>: Se indica que en este caso no tendrá archivos adjuntos.</w:t>
      </w:r>
    </w:p>
    <w:p w:rsidR="00B2216A" w:rsidRDefault="00B2216A" w:rsidP="001772E2">
      <w:r w:rsidRPr="00B2216A">
        <w:rPr>
          <w:b/>
        </w:rPr>
        <w:t>--config_file config/sees.cfg</w:t>
      </w:r>
      <w:r>
        <w:t>: Se indica el archivo de configuración de Sees.</w:t>
      </w:r>
    </w:p>
    <w:p w:rsidR="00B2216A" w:rsidRDefault="00B2216A" w:rsidP="001772E2">
      <w:r w:rsidRPr="00F90519">
        <w:rPr>
          <w:b/>
        </w:rPr>
        <w:t>--mail_user</w:t>
      </w:r>
      <w:r w:rsidR="00F90519" w:rsidRPr="00F90519">
        <w:rPr>
          <w:b/>
        </w:rPr>
        <w:t xml:space="preserve"> config/mail.user</w:t>
      </w:r>
      <w:r w:rsidR="00F90519">
        <w:t>: Se indica el archivo que hemos modificado y que contiene los datos del correo.</w:t>
      </w:r>
    </w:p>
    <w:p w:rsidR="00F90519" w:rsidRDefault="00F90519" w:rsidP="001772E2">
      <w:r w:rsidRPr="00F90519">
        <w:rPr>
          <w:b/>
        </w:rPr>
        <w:t>--html_file data/html.text</w:t>
      </w:r>
      <w:r>
        <w:t>: Se adjunta el contenido del mensaje a enviar.</w:t>
      </w:r>
    </w:p>
    <w:p w:rsidR="00F90519" w:rsidRPr="00F90519" w:rsidRDefault="00F90519" w:rsidP="001772E2">
      <w:pPr>
        <w:rPr>
          <w:b/>
        </w:rPr>
      </w:pPr>
      <w:r w:rsidRPr="00F90519">
        <w:rPr>
          <w:b/>
        </w:rPr>
        <w:t>-v</w:t>
      </w:r>
      <w:r w:rsidRPr="00F90519">
        <w:t>:</w:t>
      </w:r>
      <w:r>
        <w:t xml:space="preserve"> Se indica que se muestren los correos suplantado y víctima antes de enviar.</w:t>
      </w:r>
    </w:p>
    <w:p w:rsidR="00F90519" w:rsidRDefault="00F90519" w:rsidP="001772E2">
      <w:pPr>
        <w:keepNext/>
      </w:pPr>
      <w:r>
        <w:rPr>
          <w:noProof/>
        </w:rPr>
        <w:drawing>
          <wp:inline distT="0" distB="0" distL="0" distR="0">
            <wp:extent cx="5137785" cy="420370"/>
            <wp:effectExtent l="0" t="0" r="571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a de pantalla 2018-05-27 a las 13.20.20.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139069" cy="420475"/>
                    </a:xfrm>
                    <a:prstGeom prst="rect">
                      <a:avLst/>
                    </a:prstGeom>
                  </pic:spPr>
                </pic:pic>
              </a:graphicData>
            </a:graphic>
          </wp:inline>
        </w:drawing>
      </w:r>
    </w:p>
    <w:p w:rsidR="00B2216A" w:rsidRDefault="00F90519" w:rsidP="001772E2">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166" w:name="_Toc515646413"/>
      <w:r w:rsidR="00B31140">
        <w:rPr>
          <w:b/>
          <w:i w:val="0"/>
          <w:noProof/>
          <w:color w:val="4DA4D8" w:themeColor="accent3" w:themeTint="99"/>
        </w:rPr>
        <w:t>89</w:t>
      </w:r>
      <w:r w:rsidRPr="00F90519">
        <w:rPr>
          <w:b/>
          <w:i w:val="0"/>
          <w:color w:val="4DA4D8" w:themeColor="accent3" w:themeTint="99"/>
        </w:rPr>
        <w:fldChar w:fldCharType="end"/>
      </w:r>
      <w:r>
        <w:t>-Comando Sees email sin archivos adjuntos.</w:t>
      </w:r>
      <w:r w:rsidR="00536B72">
        <w:t xml:space="preserve"> </w:t>
      </w:r>
      <w:r>
        <w:t>Fuente: propia</w:t>
      </w:r>
      <w:bookmarkEnd w:id="166"/>
    </w:p>
    <w:p w:rsidR="00F90519" w:rsidRDefault="00F90519" w:rsidP="001772E2">
      <w:r>
        <w:t>Se indica en el mensaje que no se debe usar Sees con propósitos ilegales, en caso de estar de acuerdo deberemos pulsar “y”.</w:t>
      </w:r>
    </w:p>
    <w:p w:rsidR="00F90519" w:rsidRDefault="00F90519" w:rsidP="001772E2">
      <w:r>
        <w:lastRenderedPageBreak/>
        <w:t xml:space="preserve">Aparecerá </w:t>
      </w:r>
      <w:r w:rsidRPr="00F90519">
        <w:rPr>
          <w:b/>
        </w:rPr>
        <w:t>…SEES…</w:t>
      </w:r>
      <w:r>
        <w:t xml:space="preserve"> como confirmación de envío.</w:t>
      </w:r>
    </w:p>
    <w:p w:rsidR="00F90519" w:rsidRDefault="00F90519" w:rsidP="001772E2">
      <w:pPr>
        <w:keepNext/>
      </w:pPr>
      <w:r>
        <w:rPr>
          <w:noProof/>
        </w:rPr>
        <w:drawing>
          <wp:inline distT="0" distB="0" distL="0" distR="0">
            <wp:extent cx="5056094" cy="6286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a de pantalla 2018-05-27 a las 13.20.27.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062050" cy="629391"/>
                    </a:xfrm>
                    <a:prstGeom prst="rect">
                      <a:avLst/>
                    </a:prstGeom>
                  </pic:spPr>
                </pic:pic>
              </a:graphicData>
            </a:graphic>
          </wp:inline>
        </w:drawing>
      </w:r>
    </w:p>
    <w:p w:rsidR="00F90519" w:rsidRPr="00F90519" w:rsidRDefault="00F90519" w:rsidP="001772E2">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167" w:name="_Toc515646414"/>
      <w:r w:rsidR="00B31140">
        <w:rPr>
          <w:b/>
          <w:i w:val="0"/>
          <w:noProof/>
          <w:color w:val="4DA4D8" w:themeColor="accent3" w:themeTint="99"/>
        </w:rPr>
        <w:t>90</w:t>
      </w:r>
      <w:r w:rsidRPr="00F90519">
        <w:rPr>
          <w:b/>
          <w:i w:val="0"/>
          <w:color w:val="4DA4D8" w:themeColor="accent3" w:themeTint="99"/>
        </w:rPr>
        <w:fldChar w:fldCharType="end"/>
      </w:r>
      <w:r>
        <w:t>-Email spoofing con Sees completado.</w:t>
      </w:r>
      <w:r w:rsidR="00536B72">
        <w:t xml:space="preserve"> </w:t>
      </w:r>
      <w:r>
        <w:t>Fuente: propia</w:t>
      </w:r>
      <w:bookmarkEnd w:id="167"/>
    </w:p>
    <w:p w:rsidR="00F90519" w:rsidRDefault="00F90519" w:rsidP="001772E2">
      <w:pPr>
        <w:rPr>
          <w:b/>
          <w:color w:val="4DA4D8" w:themeColor="accent3" w:themeTint="99"/>
        </w:rPr>
      </w:pPr>
      <w:r>
        <w:rPr>
          <w:b/>
          <w:noProof/>
          <w:color w:val="1B587C" w:themeColor="accent3"/>
        </w:rPr>
        <w:drawing>
          <wp:inline distT="0" distB="0" distL="0" distR="0">
            <wp:extent cx="5046993" cy="32258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a de pantalla 2018-05-27 a las 13.20.49.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78680" cy="324605"/>
                    </a:xfrm>
                    <a:prstGeom prst="rect">
                      <a:avLst/>
                    </a:prstGeom>
                  </pic:spPr>
                </pic:pic>
              </a:graphicData>
            </a:graphic>
          </wp:inline>
        </w:drawing>
      </w:r>
    </w:p>
    <w:p w:rsidR="00F90519" w:rsidRDefault="00F90519" w:rsidP="001772E2">
      <w:pPr>
        <w:keepNext/>
      </w:pPr>
      <w:r>
        <w:rPr>
          <w:b/>
          <w:noProof/>
          <w:color w:val="1B587C" w:themeColor="accent3"/>
        </w:rPr>
        <w:drawing>
          <wp:inline distT="0" distB="0" distL="0" distR="0" wp14:anchorId="7FC76875" wp14:editId="1FFF502F">
            <wp:extent cx="5055870" cy="128524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a de pantalla 2018-05-27 a las 14.34.28.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56916" cy="1285506"/>
                    </a:xfrm>
                    <a:prstGeom prst="rect">
                      <a:avLst/>
                    </a:prstGeom>
                  </pic:spPr>
                </pic:pic>
              </a:graphicData>
            </a:graphic>
          </wp:inline>
        </w:drawing>
      </w:r>
    </w:p>
    <w:p w:rsidR="00F90519" w:rsidRDefault="00F90519" w:rsidP="001772E2">
      <w:pPr>
        <w:pStyle w:val="Descripcin"/>
        <w:jc w:val="center"/>
        <w:rPr>
          <w:b/>
          <w:color w:val="4DA4D8" w:themeColor="accent3" w:themeTint="99"/>
        </w:rP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168" w:name="_Toc515646415"/>
      <w:r w:rsidR="00B31140">
        <w:rPr>
          <w:b/>
          <w:i w:val="0"/>
          <w:noProof/>
          <w:color w:val="4DA4D8" w:themeColor="accent3" w:themeTint="99"/>
        </w:rPr>
        <w:t>91</w:t>
      </w:r>
      <w:r w:rsidRPr="00F90519">
        <w:rPr>
          <w:b/>
          <w:i w:val="0"/>
          <w:color w:val="4DA4D8" w:themeColor="accent3" w:themeTint="99"/>
        </w:rPr>
        <w:fldChar w:fldCharType="end"/>
      </w:r>
      <w:r>
        <w:t>-Email falso a través de Sees.</w:t>
      </w:r>
      <w:r w:rsidR="00536B72">
        <w:t xml:space="preserve"> </w:t>
      </w:r>
      <w:r>
        <w:t>Fuente: propia</w:t>
      </w:r>
      <w:bookmarkEnd w:id="168"/>
    </w:p>
    <w:p w:rsidR="00F90519" w:rsidRDefault="00F90519" w:rsidP="001772E2">
      <w:pPr>
        <w:rPr>
          <w:b/>
          <w:color w:val="4DA4D8" w:themeColor="accent3" w:themeTint="99"/>
        </w:rPr>
      </w:pPr>
    </w:p>
    <w:p w:rsidR="00F90519" w:rsidRDefault="00F90519" w:rsidP="001772E2">
      <w:pPr>
        <w:rPr>
          <w:b/>
          <w:color w:val="4DA4D8" w:themeColor="accent3" w:themeTint="99"/>
        </w:rPr>
      </w:pPr>
    </w:p>
    <w:p w:rsidR="001E2E35" w:rsidRPr="001E2E35" w:rsidRDefault="001E2E35" w:rsidP="001772E2">
      <w:pPr>
        <w:rPr>
          <w:b/>
          <w:color w:val="4DA4D8" w:themeColor="accent3" w:themeTint="99"/>
        </w:rPr>
      </w:pPr>
      <w:r w:rsidRPr="001E2E35">
        <w:rPr>
          <w:b/>
          <w:color w:val="4DA4D8" w:themeColor="accent3" w:themeTint="99"/>
        </w:rPr>
        <w:t>Email spoofing usando Sees con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QW6aEhHA","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381207" w:rsidRPr="00381207" w:rsidRDefault="00381207" w:rsidP="001772E2">
      <w:pPr>
        <w:rPr>
          <w:b/>
        </w:rPr>
      </w:pPr>
      <w:r>
        <w:t xml:space="preserve">En caso de querer enviar archivos adjuntos se deberá añadir el texto del mensaje en el archivo </w:t>
      </w:r>
      <w:r w:rsidRPr="00381207">
        <w:rPr>
          <w:b/>
        </w:rPr>
        <w:t>attach.text</w:t>
      </w:r>
      <w:r w:rsidRPr="00381207">
        <w:t>.</w:t>
      </w:r>
    </w:p>
    <w:p w:rsidR="00B96689" w:rsidRDefault="00381207" w:rsidP="001772E2">
      <w:pPr>
        <w:keepNext/>
      </w:pPr>
      <w:r>
        <w:rPr>
          <w:noProof/>
          <w:color w:val="1B587C" w:themeColor="accent3"/>
        </w:rPr>
        <w:drawing>
          <wp:inline distT="0" distB="0" distL="0" distR="0">
            <wp:extent cx="5142155" cy="1843405"/>
            <wp:effectExtent l="0" t="0" r="190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a de pantalla 2018-05-27 a las 14.05.05.png"/>
                    <pic:cNvPicPr/>
                  </pic:nvPicPr>
                  <pic:blipFill>
                    <a:blip r:embed="rId178">
                      <a:extLst>
                        <a:ext uri="{28A0092B-C50C-407E-A947-70E740481C1C}">
                          <a14:useLocalDpi xmlns:a14="http://schemas.microsoft.com/office/drawing/2010/main" val="0"/>
                        </a:ext>
                      </a:extLst>
                    </a:blip>
                    <a:stretch>
                      <a:fillRect/>
                    </a:stretch>
                  </pic:blipFill>
                  <pic:spPr>
                    <a:xfrm>
                      <a:off x="0" y="0"/>
                      <a:ext cx="5144940" cy="1844404"/>
                    </a:xfrm>
                    <a:prstGeom prst="rect">
                      <a:avLst/>
                    </a:prstGeom>
                  </pic:spPr>
                </pic:pic>
              </a:graphicData>
            </a:graphic>
          </wp:inline>
        </w:drawing>
      </w:r>
    </w:p>
    <w:p w:rsidR="001E2E35" w:rsidRDefault="00B96689" w:rsidP="001772E2">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169" w:name="_Toc515646416"/>
      <w:r w:rsidR="00B31140">
        <w:rPr>
          <w:b/>
          <w:i w:val="0"/>
          <w:noProof/>
          <w:color w:val="4DA4D8" w:themeColor="accent3" w:themeTint="99"/>
        </w:rPr>
        <w:t>92</w:t>
      </w:r>
      <w:r w:rsidRPr="00B96689">
        <w:rPr>
          <w:b/>
          <w:i w:val="0"/>
          <w:color w:val="4DA4D8" w:themeColor="accent3" w:themeTint="99"/>
        </w:rPr>
        <w:fldChar w:fldCharType="end"/>
      </w:r>
      <w:r>
        <w:t>-Sees archivo attach.text.</w:t>
      </w:r>
      <w:r w:rsidR="00536B72">
        <w:t xml:space="preserve"> </w:t>
      </w:r>
      <w:r>
        <w:t>Fuente: propia</w:t>
      </w:r>
      <w:bookmarkEnd w:id="169"/>
    </w:p>
    <w:p w:rsidR="00381207" w:rsidRDefault="00381207" w:rsidP="001772E2">
      <w:r>
        <w:t>El  comando a usar en este caso será el siguiente:</w:t>
      </w:r>
    </w:p>
    <w:p w:rsidR="00381207" w:rsidRDefault="00381207" w:rsidP="001772E2">
      <w:r>
        <w:t xml:space="preserve">./sees.py </w:t>
      </w:r>
      <w:r w:rsidR="0087775C">
        <w:t>--</w:t>
      </w:r>
      <w:r>
        <w:t xml:space="preserve">attach data/simple.pdf data/simple.docx </w:t>
      </w:r>
      <w:r w:rsidR="0087775C">
        <w:t>--</w:t>
      </w:r>
      <w:r>
        <w:t>config_file</w:t>
      </w:r>
      <w:r w:rsidR="0087775C">
        <w:t xml:space="preserve"> config/sees.cfg --mail_user config/mail.user --</w:t>
      </w:r>
      <w:r w:rsidR="00B96689">
        <w:t>h</w:t>
      </w:r>
      <w:r w:rsidR="0087775C">
        <w:t>tml_file data/attach.text -v</w:t>
      </w:r>
    </w:p>
    <w:p w:rsidR="00B96689" w:rsidRDefault="00B96689" w:rsidP="001772E2">
      <w:r>
        <w:t>Como podemos ver se añade el siguiente campo:</w:t>
      </w:r>
    </w:p>
    <w:p w:rsidR="00381207" w:rsidRDefault="00B96689" w:rsidP="001772E2">
      <w:r w:rsidRPr="00B96689">
        <w:rPr>
          <w:b/>
        </w:rPr>
        <w:t>--attach data/simple.pdf data/simple.docx</w:t>
      </w:r>
      <w:r w:rsidRPr="00B96689">
        <w:t>:</w:t>
      </w:r>
      <w:r>
        <w:t xml:space="preserve"> Para adjuntar archivos.</w:t>
      </w:r>
    </w:p>
    <w:p w:rsidR="00B96689" w:rsidRPr="00B96689" w:rsidRDefault="00B96689" w:rsidP="001772E2">
      <w:pPr>
        <w:rPr>
          <w:color w:val="4DA4D8" w:themeColor="accent3" w:themeTint="99"/>
        </w:rPr>
      </w:pPr>
      <w:r>
        <w:t xml:space="preserve">Y se usa </w:t>
      </w:r>
      <w:r w:rsidRPr="00B96689">
        <w:rPr>
          <w:b/>
        </w:rPr>
        <w:t>attach.text</w:t>
      </w:r>
      <w:r>
        <w:t xml:space="preserve"> como mensaje de texto.</w:t>
      </w:r>
    </w:p>
    <w:p w:rsidR="00B96689" w:rsidRDefault="00B96689" w:rsidP="001772E2">
      <w:pPr>
        <w:keepNext/>
      </w:pPr>
      <w:r>
        <w:rPr>
          <w:noProof/>
          <w:color w:val="1B587C" w:themeColor="accent3"/>
        </w:rPr>
        <w:lastRenderedPageBreak/>
        <w:drawing>
          <wp:inline distT="0" distB="0" distL="0" distR="0">
            <wp:extent cx="5346550" cy="594360"/>
            <wp:effectExtent l="0" t="0" r="635" b="25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a de pantalla 2018-05-27 a las 14.06.28.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349138" cy="594648"/>
                    </a:xfrm>
                    <a:prstGeom prst="rect">
                      <a:avLst/>
                    </a:prstGeom>
                  </pic:spPr>
                </pic:pic>
              </a:graphicData>
            </a:graphic>
          </wp:inline>
        </w:drawing>
      </w:r>
    </w:p>
    <w:p w:rsidR="00381207" w:rsidRDefault="00B96689" w:rsidP="001772E2">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170" w:name="_Toc515646417"/>
      <w:r w:rsidR="00B31140">
        <w:rPr>
          <w:b/>
          <w:i w:val="0"/>
          <w:noProof/>
          <w:color w:val="4DA4D8" w:themeColor="accent3" w:themeTint="99"/>
        </w:rPr>
        <w:t>93</w:t>
      </w:r>
      <w:r w:rsidRPr="00B96689">
        <w:rPr>
          <w:b/>
          <w:i w:val="0"/>
          <w:color w:val="4DA4D8" w:themeColor="accent3" w:themeTint="99"/>
        </w:rPr>
        <w:fldChar w:fldCharType="end"/>
      </w:r>
      <w:r>
        <w:t>-</w:t>
      </w:r>
      <w:r w:rsidRPr="0074098B">
        <w:t>Email spoofing</w:t>
      </w:r>
      <w:r>
        <w:t xml:space="preserve"> y archivos adjuntos</w:t>
      </w:r>
      <w:r w:rsidRPr="0074098B">
        <w:t xml:space="preserve"> con Sees completado.</w:t>
      </w:r>
      <w:r w:rsidR="00536B72">
        <w:t xml:space="preserve"> </w:t>
      </w:r>
      <w:r w:rsidRPr="0074098B">
        <w:t>Fuente: propia</w:t>
      </w:r>
      <w:bookmarkEnd w:id="170"/>
    </w:p>
    <w:p w:rsidR="00B96689" w:rsidRPr="00F90519" w:rsidRDefault="00B96689" w:rsidP="001772E2">
      <w:pPr>
        <w:pStyle w:val="Descripcin"/>
        <w:jc w:val="center"/>
      </w:pPr>
    </w:p>
    <w:p w:rsidR="00B96689" w:rsidRDefault="00B96689" w:rsidP="001772E2">
      <w:pPr>
        <w:keepNext/>
      </w:pPr>
      <w:r>
        <w:rPr>
          <w:noProof/>
          <w:color w:val="1B587C" w:themeColor="accent3"/>
        </w:rPr>
        <w:drawing>
          <wp:inline distT="0" distB="0" distL="0" distR="0">
            <wp:extent cx="5088367" cy="1572895"/>
            <wp:effectExtent l="0" t="0" r="4445"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a de pantalla 2018-05-27 a las 14.36.35.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91318" cy="1573807"/>
                    </a:xfrm>
                    <a:prstGeom prst="rect">
                      <a:avLst/>
                    </a:prstGeom>
                  </pic:spPr>
                </pic:pic>
              </a:graphicData>
            </a:graphic>
          </wp:inline>
        </w:drawing>
      </w:r>
    </w:p>
    <w:p w:rsidR="00381207" w:rsidRDefault="00B96689" w:rsidP="001772E2">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171" w:name="_Toc515646418"/>
      <w:r w:rsidR="00B31140">
        <w:rPr>
          <w:b/>
          <w:i w:val="0"/>
          <w:noProof/>
          <w:color w:val="4DA4D8" w:themeColor="accent3" w:themeTint="99"/>
        </w:rPr>
        <w:t>94</w:t>
      </w:r>
      <w:r w:rsidRPr="00B96689">
        <w:rPr>
          <w:b/>
          <w:i w:val="0"/>
          <w:color w:val="4DA4D8" w:themeColor="accent3" w:themeTint="99"/>
        </w:rPr>
        <w:fldChar w:fldCharType="end"/>
      </w:r>
      <w:r w:rsidRPr="00AF4613">
        <w:t>-Email falso</w:t>
      </w:r>
      <w:r>
        <w:t xml:space="preserve"> con archivos adjuntos</w:t>
      </w:r>
      <w:r w:rsidRPr="00AF4613">
        <w:t xml:space="preserve"> a través de Sees.</w:t>
      </w:r>
      <w:r w:rsidR="00536B72">
        <w:t xml:space="preserve"> </w:t>
      </w:r>
      <w:r w:rsidRPr="00AF4613">
        <w:t>Fuente: propi</w:t>
      </w:r>
      <w:r>
        <w:t>a</w:t>
      </w:r>
      <w:bookmarkEnd w:id="171"/>
    </w:p>
    <w:p w:rsidR="00381207" w:rsidRDefault="00381207" w:rsidP="001772E2">
      <w:pPr>
        <w:rPr>
          <w:color w:val="4DA4D8" w:themeColor="accent3" w:themeTint="99"/>
        </w:rPr>
      </w:pPr>
    </w:p>
    <w:p w:rsidR="003C4E7F" w:rsidRPr="00381207" w:rsidRDefault="003C4E7F" w:rsidP="001772E2">
      <w:pPr>
        <w:rPr>
          <w:color w:val="4DA4D8" w:themeColor="accent3" w:themeTint="99"/>
        </w:rPr>
      </w:pPr>
    </w:p>
    <w:p w:rsidR="00877A4F" w:rsidRDefault="00877A4F" w:rsidP="00700BF0">
      <w:pPr>
        <w:pStyle w:val="Ttulo3"/>
        <w:numPr>
          <w:ilvl w:val="3"/>
          <w:numId w:val="18"/>
        </w:numPr>
        <w:ind w:left="0" w:firstLine="0"/>
        <w:rPr>
          <w:noProof/>
          <w:color w:val="4DA4D8" w:themeColor="accent3" w:themeTint="99"/>
        </w:rPr>
      </w:pPr>
      <w:bookmarkStart w:id="172" w:name="_Toc515648533"/>
      <w:r>
        <w:rPr>
          <w:noProof/>
          <w:color w:val="4DA4D8" w:themeColor="accent3" w:themeTint="99"/>
        </w:rPr>
        <w:t xml:space="preserve">Email spoofing usando </w:t>
      </w:r>
      <w:r w:rsidR="00A454CC">
        <w:rPr>
          <w:noProof/>
          <w:color w:val="4DA4D8" w:themeColor="accent3" w:themeTint="99"/>
        </w:rPr>
        <w:t>Email Spoof Master</w:t>
      </w:r>
      <w:bookmarkEnd w:id="172"/>
      <w:r w:rsidR="00A454CC">
        <w:rPr>
          <w:noProof/>
          <w:color w:val="4DA4D8" w:themeColor="accent3" w:themeTint="99"/>
        </w:rPr>
        <w:t xml:space="preserve"> </w:t>
      </w:r>
    </w:p>
    <w:p w:rsidR="003C4E7F" w:rsidRDefault="003C4E7F" w:rsidP="001772E2">
      <w:r>
        <w:t xml:space="preserve">En el caso de Email Spoof Master se realizará todo desde consola sin necesidad de configurar ningún archivo. </w:t>
      </w:r>
    </w:p>
    <w:p w:rsidR="003C4E7F" w:rsidRPr="00DF64E6" w:rsidRDefault="003C4E7F" w:rsidP="001772E2">
      <w:r>
        <w:t xml:space="preserve">Para ello deberemos </w:t>
      </w:r>
      <w:r w:rsidR="00DF64E6">
        <w:t xml:space="preserve">usar el comando </w:t>
      </w:r>
      <w:r w:rsidR="00DF64E6" w:rsidRPr="00DF64E6">
        <w:rPr>
          <w:b/>
        </w:rPr>
        <w:t>cd</w:t>
      </w:r>
      <w:r w:rsidR="00DF64E6">
        <w:t xml:space="preserve"> para ir a la localización de Email Spoof Master desde la terminal. Una vez en la localización usaremos el comando </w:t>
      </w:r>
      <w:r w:rsidR="00DF64E6" w:rsidRPr="00DF64E6">
        <w:rPr>
          <w:b/>
        </w:rPr>
        <w:t>./emailspoof.sh</w:t>
      </w:r>
      <w:r w:rsidR="00DF64E6">
        <w:t xml:space="preserve"> para ejecutar la aplicación.</w:t>
      </w:r>
    </w:p>
    <w:p w:rsidR="00DF64E6" w:rsidRDefault="00DF64E6" w:rsidP="001772E2">
      <w:pPr>
        <w:keepNext/>
      </w:pPr>
      <w:r>
        <w:rPr>
          <w:noProof/>
        </w:rPr>
        <w:drawing>
          <wp:inline distT="0" distB="0" distL="0" distR="0" wp14:anchorId="7D94A82B" wp14:editId="4B046F68">
            <wp:extent cx="5088255" cy="719455"/>
            <wp:effectExtent l="0" t="0" r="4445"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a de pantalla 2018-04-13 a las 13.38.42.png"/>
                    <pic:cNvPicPr/>
                  </pic:nvPicPr>
                  <pic:blipFill>
                    <a:blip r:embed="rId181">
                      <a:extLst>
                        <a:ext uri="{28A0092B-C50C-407E-A947-70E740481C1C}">
                          <a14:useLocalDpi xmlns:a14="http://schemas.microsoft.com/office/drawing/2010/main" val="0"/>
                        </a:ext>
                      </a:extLst>
                    </a:blip>
                    <a:stretch>
                      <a:fillRect/>
                    </a:stretch>
                  </pic:blipFill>
                  <pic:spPr>
                    <a:xfrm>
                      <a:off x="0" y="0"/>
                      <a:ext cx="5090958" cy="719837"/>
                    </a:xfrm>
                    <a:prstGeom prst="rect">
                      <a:avLst/>
                    </a:prstGeom>
                  </pic:spPr>
                </pic:pic>
              </a:graphicData>
            </a:graphic>
          </wp:inline>
        </w:drawing>
      </w:r>
    </w:p>
    <w:p w:rsidR="003C4E7F" w:rsidRDefault="00DF64E6" w:rsidP="001772E2">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bookmarkStart w:id="173" w:name="_Toc515646419"/>
      <w:r w:rsidR="00B31140">
        <w:rPr>
          <w:b/>
          <w:i w:val="0"/>
          <w:noProof/>
          <w:color w:val="4DA4D8" w:themeColor="accent3" w:themeTint="99"/>
        </w:rPr>
        <w:t>95</w:t>
      </w:r>
      <w:r w:rsidRPr="00DF64E6">
        <w:rPr>
          <w:b/>
          <w:i w:val="0"/>
          <w:color w:val="4DA4D8" w:themeColor="accent3" w:themeTint="99"/>
        </w:rPr>
        <w:fldChar w:fldCharType="end"/>
      </w:r>
      <w:r>
        <w:t>-Ejecución de Email Spoof Master</w:t>
      </w:r>
      <w:r w:rsidR="00536B72">
        <w:t>. Fuente: propia</w:t>
      </w:r>
      <w:bookmarkEnd w:id="173"/>
    </w:p>
    <w:p w:rsidR="00DF64E6" w:rsidRDefault="00DF64E6" w:rsidP="001772E2">
      <w:r>
        <w:t>Una vez se haya ejecutado aparecerá un menú en el que deberemos seleccionar la suplantación de email.</w:t>
      </w:r>
    </w:p>
    <w:p w:rsidR="00DF64E6" w:rsidRDefault="00DF64E6" w:rsidP="001772E2">
      <w:pPr>
        <w:keepNext/>
      </w:pPr>
      <w:r>
        <w:rPr>
          <w:noProof/>
        </w:rPr>
        <w:drawing>
          <wp:inline distT="0" distB="0" distL="0" distR="0">
            <wp:extent cx="5088255" cy="1178560"/>
            <wp:effectExtent l="0" t="0" r="4445" b="254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a de pantalla 2018-05-27 a las 16.21.58.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90440" cy="1179066"/>
                    </a:xfrm>
                    <a:prstGeom prst="rect">
                      <a:avLst/>
                    </a:prstGeom>
                  </pic:spPr>
                </pic:pic>
              </a:graphicData>
            </a:graphic>
          </wp:inline>
        </w:drawing>
      </w:r>
    </w:p>
    <w:p w:rsidR="00DF64E6" w:rsidRDefault="00DF64E6" w:rsidP="001772E2">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bookmarkStart w:id="174" w:name="_Toc515646420"/>
      <w:r w:rsidR="00B31140">
        <w:rPr>
          <w:b/>
          <w:i w:val="0"/>
          <w:noProof/>
          <w:color w:val="4DA4D8" w:themeColor="accent3" w:themeTint="99"/>
        </w:rPr>
        <w:t>96</w:t>
      </w:r>
      <w:r w:rsidRPr="00DF64E6">
        <w:rPr>
          <w:b/>
          <w:i w:val="0"/>
          <w:color w:val="4DA4D8" w:themeColor="accent3" w:themeTint="99"/>
        </w:rPr>
        <w:fldChar w:fldCharType="end"/>
      </w:r>
      <w:r>
        <w:t>-Iniciar suplantación email con Email Spoof Master.</w:t>
      </w:r>
      <w:r w:rsidR="00536B72">
        <w:t xml:space="preserve"> </w:t>
      </w:r>
      <w:r>
        <w:t>Fuente: propia</w:t>
      </w:r>
      <w:bookmarkEnd w:id="174"/>
    </w:p>
    <w:p w:rsidR="00DF64E6" w:rsidRDefault="00DF64E6" w:rsidP="001772E2">
      <w:r>
        <w:lastRenderedPageBreak/>
        <w:t>A continuación se podrá especificar si se desea mandar un correo o más de uno. En este ejemplo mandaremos un único correo.</w:t>
      </w:r>
    </w:p>
    <w:p w:rsidR="005C799B" w:rsidRDefault="005C799B" w:rsidP="001772E2">
      <w:pPr>
        <w:keepNext/>
      </w:pPr>
      <w:r>
        <w:rPr>
          <w:noProof/>
        </w:rPr>
        <w:drawing>
          <wp:inline distT="0" distB="0" distL="0" distR="0" wp14:anchorId="1A17EBFA" wp14:editId="22C4A266">
            <wp:extent cx="5142155" cy="1821180"/>
            <wp:effectExtent l="0" t="0" r="190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a de pantalla 2018-05-27 a las 16.22.29.png"/>
                    <pic:cNvPicPr/>
                  </pic:nvPicPr>
                  <pic:blipFill>
                    <a:blip r:embed="rId183">
                      <a:extLst>
                        <a:ext uri="{28A0092B-C50C-407E-A947-70E740481C1C}">
                          <a14:useLocalDpi xmlns:a14="http://schemas.microsoft.com/office/drawing/2010/main" val="0"/>
                        </a:ext>
                      </a:extLst>
                    </a:blip>
                    <a:stretch>
                      <a:fillRect/>
                    </a:stretch>
                  </pic:blipFill>
                  <pic:spPr>
                    <a:xfrm>
                      <a:off x="0" y="0"/>
                      <a:ext cx="5144127" cy="1821878"/>
                    </a:xfrm>
                    <a:prstGeom prst="rect">
                      <a:avLst/>
                    </a:prstGeom>
                  </pic:spPr>
                </pic:pic>
              </a:graphicData>
            </a:graphic>
          </wp:inline>
        </w:drawing>
      </w:r>
    </w:p>
    <w:p w:rsidR="00DF64E6" w:rsidRDefault="005C799B" w:rsidP="001772E2">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175" w:name="_Toc515646421"/>
      <w:r w:rsidR="00B31140">
        <w:rPr>
          <w:b/>
          <w:i w:val="0"/>
          <w:noProof/>
          <w:color w:val="4DA4D8" w:themeColor="accent3" w:themeTint="99"/>
        </w:rPr>
        <w:t>97</w:t>
      </w:r>
      <w:r w:rsidRPr="005C799B">
        <w:rPr>
          <w:b/>
          <w:i w:val="0"/>
          <w:color w:val="4DA4D8" w:themeColor="accent3" w:themeTint="99"/>
        </w:rPr>
        <w:fldChar w:fldCharType="end"/>
      </w:r>
      <w:r>
        <w:t>-Envío de un único email con Email Spoof Master.</w:t>
      </w:r>
      <w:r w:rsidR="00536B72">
        <w:t xml:space="preserve"> </w:t>
      </w:r>
      <w:r>
        <w:t>Fuente: propia</w:t>
      </w:r>
      <w:bookmarkEnd w:id="175"/>
    </w:p>
    <w:p w:rsidR="00DF64E6" w:rsidRDefault="00DF64E6" w:rsidP="001772E2"/>
    <w:p w:rsidR="00DF64E6" w:rsidRDefault="005C799B" w:rsidP="001772E2">
      <w:r>
        <w:t>Para finalizar la aplicación pedirá los datos de remitente, o correo a suplantar, receptor o víctima, asunto del email y mensaje. Tras insertar la información nos pedirá confirmar el envío.</w:t>
      </w:r>
    </w:p>
    <w:p w:rsidR="00DF64E6" w:rsidRDefault="00700BF0" w:rsidP="001772E2">
      <w:r>
        <w:rPr>
          <w:noProof/>
        </w:rPr>
        <w:drawing>
          <wp:anchor distT="0" distB="0" distL="114300" distR="114300" simplePos="0" relativeHeight="251797504" behindDoc="0" locked="0" layoutInCell="1" allowOverlap="1">
            <wp:simplePos x="0" y="0"/>
            <wp:positionH relativeFrom="column">
              <wp:posOffset>-2540</wp:posOffset>
            </wp:positionH>
            <wp:positionV relativeFrom="paragraph">
              <wp:posOffset>313429</wp:posOffset>
            </wp:positionV>
            <wp:extent cx="5141595" cy="1793240"/>
            <wp:effectExtent l="0" t="0" r="1905"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a de pantalla 2018-05-27 a las 16.25.05.png"/>
                    <pic:cNvPicPr/>
                  </pic:nvPicPr>
                  <pic:blipFill>
                    <a:blip r:embed="rId184">
                      <a:extLst>
                        <a:ext uri="{28A0092B-C50C-407E-A947-70E740481C1C}">
                          <a14:useLocalDpi xmlns:a14="http://schemas.microsoft.com/office/drawing/2010/main" val="0"/>
                        </a:ext>
                      </a:extLst>
                    </a:blip>
                    <a:stretch>
                      <a:fillRect/>
                    </a:stretch>
                  </pic:blipFill>
                  <pic:spPr>
                    <a:xfrm>
                      <a:off x="0" y="0"/>
                      <a:ext cx="5141595" cy="1793240"/>
                    </a:xfrm>
                    <a:prstGeom prst="rect">
                      <a:avLst/>
                    </a:prstGeom>
                  </pic:spPr>
                </pic:pic>
              </a:graphicData>
            </a:graphic>
            <wp14:sizeRelH relativeFrom="page">
              <wp14:pctWidth>0</wp14:pctWidth>
            </wp14:sizeRelH>
            <wp14:sizeRelV relativeFrom="page">
              <wp14:pctHeight>0</wp14:pctHeight>
            </wp14:sizeRelV>
          </wp:anchor>
        </w:drawing>
      </w:r>
    </w:p>
    <w:p w:rsidR="00DF64E6" w:rsidRDefault="00700BF0" w:rsidP="001772E2">
      <w:r>
        <w:rPr>
          <w:noProof/>
        </w:rPr>
        <mc:AlternateContent>
          <mc:Choice Requires="wps">
            <w:drawing>
              <wp:anchor distT="0" distB="0" distL="114300" distR="114300" simplePos="0" relativeHeight="251799552" behindDoc="0" locked="0" layoutInCell="1" allowOverlap="1" wp14:anchorId="70518AD2" wp14:editId="03479088">
                <wp:simplePos x="0" y="0"/>
                <wp:positionH relativeFrom="column">
                  <wp:posOffset>-2540</wp:posOffset>
                </wp:positionH>
                <wp:positionV relativeFrom="paragraph">
                  <wp:posOffset>2108835</wp:posOffset>
                </wp:positionV>
                <wp:extent cx="5141595" cy="635"/>
                <wp:effectExtent l="0" t="0" r="1905" b="0"/>
                <wp:wrapTopAndBottom/>
                <wp:docPr id="213" name="Cuadro de texto 213"/>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5A4674" w:rsidRPr="005C076C" w:rsidRDefault="005A4674"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176" w:name="_Toc515561267"/>
                            <w:bookmarkStart w:id="177" w:name="_Toc515646422"/>
                            <w:r>
                              <w:rPr>
                                <w:b/>
                                <w:i w:val="0"/>
                                <w:noProof/>
                                <w:color w:val="4DA4D8" w:themeColor="accent3" w:themeTint="99"/>
                              </w:rPr>
                              <w:t>98</w:t>
                            </w:r>
                            <w:r w:rsidRPr="005C799B">
                              <w:rPr>
                                <w:b/>
                                <w:i w:val="0"/>
                                <w:noProof/>
                                <w:color w:val="4DA4D8" w:themeColor="accent3" w:themeTint="99"/>
                              </w:rPr>
                              <w:fldChar w:fldCharType="end"/>
                            </w:r>
                            <w:r>
                              <w:t>-Email spoofing con Email Spoof Master</w:t>
                            </w:r>
                            <w:r>
                              <w:rPr>
                                <w:noProof/>
                              </w:rPr>
                              <w:t>. Fuente: propia</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18AD2" id="Cuadro de texto 213" o:spid="_x0000_s1071" type="#_x0000_t202" style="position:absolute;left:0;text-align:left;margin-left:-.2pt;margin-top:166.05pt;width:404.8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" stroked="f">
                <v:textbox style="mso-fit-shape-to-text:t" inset="0,0,0,0">
                  <w:txbxContent>
                    <w:p w:rsidR="005A4674" w:rsidRPr="005C076C" w:rsidRDefault="005A4674"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251" w:name="_Toc515561267"/>
                      <w:bookmarkStart w:id="252" w:name="_Toc515646422"/>
                      <w:r>
                        <w:rPr>
                          <w:b/>
                          <w:i w:val="0"/>
                          <w:noProof/>
                          <w:color w:val="4DA4D8" w:themeColor="accent3" w:themeTint="99"/>
                        </w:rPr>
                        <w:t>98</w:t>
                      </w:r>
                      <w:r w:rsidRPr="005C799B">
                        <w:rPr>
                          <w:b/>
                          <w:i w:val="0"/>
                          <w:noProof/>
                          <w:color w:val="4DA4D8" w:themeColor="accent3" w:themeTint="99"/>
                        </w:rPr>
                        <w:fldChar w:fldCharType="end"/>
                      </w:r>
                      <w:r>
                        <w:t>-Email spoofing con Email Spoof Master</w:t>
                      </w:r>
                      <w:r>
                        <w:rPr>
                          <w:noProof/>
                        </w:rPr>
                        <w:t>. Fuente: propia</w:t>
                      </w:r>
                      <w:bookmarkEnd w:id="251"/>
                      <w:bookmarkEnd w:id="252"/>
                    </w:p>
                  </w:txbxContent>
                </v:textbox>
                <w10:wrap type="topAndBottom"/>
              </v:shape>
            </w:pict>
          </mc:Fallback>
        </mc:AlternateContent>
      </w:r>
    </w:p>
    <w:p w:rsidR="00DF64E6" w:rsidRDefault="005C799B" w:rsidP="001772E2">
      <w:r>
        <w:t>En caso de enviarse correctamente aparecerá una notificación y se cerrará la aplicación.</w:t>
      </w:r>
    </w:p>
    <w:p w:rsidR="00700BF0" w:rsidRDefault="00700BF0" w:rsidP="001772E2"/>
    <w:p w:rsidR="005C799B" w:rsidRDefault="005C799B" w:rsidP="001772E2">
      <w:pPr>
        <w:keepNext/>
      </w:pPr>
      <w:r>
        <w:rPr>
          <w:noProof/>
        </w:rPr>
        <w:drawing>
          <wp:inline distT="0" distB="0" distL="0" distR="0" wp14:anchorId="58B151AA" wp14:editId="2596B941">
            <wp:extent cx="5141595" cy="297815"/>
            <wp:effectExtent l="0" t="0" r="190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a de pantalla 2018-05-27 a las 16.25.10.png"/>
                    <pic:cNvPicPr/>
                  </pic:nvPicPr>
                  <pic:blipFill>
                    <a:blip r:embed="rId185">
                      <a:extLst>
                        <a:ext uri="{28A0092B-C50C-407E-A947-70E740481C1C}">
                          <a14:useLocalDpi xmlns:a14="http://schemas.microsoft.com/office/drawing/2010/main" val="0"/>
                        </a:ext>
                      </a:extLst>
                    </a:blip>
                    <a:stretch>
                      <a:fillRect/>
                    </a:stretch>
                  </pic:blipFill>
                  <pic:spPr>
                    <a:xfrm>
                      <a:off x="0" y="0"/>
                      <a:ext cx="5143874" cy="297947"/>
                    </a:xfrm>
                    <a:prstGeom prst="rect">
                      <a:avLst/>
                    </a:prstGeom>
                  </pic:spPr>
                </pic:pic>
              </a:graphicData>
            </a:graphic>
          </wp:inline>
        </w:drawing>
      </w:r>
    </w:p>
    <w:p w:rsidR="00DF64E6" w:rsidRDefault="005C799B" w:rsidP="001772E2">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178" w:name="_Toc515646423"/>
      <w:r w:rsidR="00B31140">
        <w:rPr>
          <w:b/>
          <w:i w:val="0"/>
          <w:noProof/>
          <w:color w:val="4DA4D8" w:themeColor="accent3" w:themeTint="99"/>
        </w:rPr>
        <w:t>99</w:t>
      </w:r>
      <w:r w:rsidRPr="005C799B">
        <w:rPr>
          <w:b/>
          <w:i w:val="0"/>
          <w:color w:val="4DA4D8" w:themeColor="accent3" w:themeTint="99"/>
        </w:rPr>
        <w:fldChar w:fldCharType="end"/>
      </w:r>
      <w:r>
        <w:t>-Email suplantado enviado con Email Spoof Master.</w:t>
      </w:r>
      <w:r w:rsidR="00536B72">
        <w:t xml:space="preserve"> </w:t>
      </w:r>
      <w:r>
        <w:t>Fuente: propia</w:t>
      </w:r>
      <w:bookmarkEnd w:id="178"/>
    </w:p>
    <w:p w:rsidR="00700BF0" w:rsidRDefault="00700BF0" w:rsidP="001772E2"/>
    <w:p w:rsidR="00700BF0" w:rsidRDefault="00700BF0" w:rsidP="001772E2"/>
    <w:p w:rsidR="00700BF0" w:rsidRDefault="00700BF0" w:rsidP="001772E2"/>
    <w:p w:rsidR="00DF64E6" w:rsidRDefault="005C799B" w:rsidP="001772E2">
      <w:r>
        <w:lastRenderedPageBreak/>
        <w:t>Si revisamos el correo:</w:t>
      </w:r>
    </w:p>
    <w:p w:rsidR="00DF64E6" w:rsidRDefault="005C799B" w:rsidP="001772E2">
      <w:r>
        <w:rPr>
          <w:noProof/>
        </w:rPr>
        <w:drawing>
          <wp:inline distT="0" distB="0" distL="0" distR="0">
            <wp:extent cx="5688965" cy="231775"/>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a de pantalla 2018-05-27 a las 16.25.41.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898562" cy="240314"/>
                    </a:xfrm>
                    <a:prstGeom prst="rect">
                      <a:avLst/>
                    </a:prstGeom>
                  </pic:spPr>
                </pic:pic>
              </a:graphicData>
            </a:graphic>
          </wp:inline>
        </w:drawing>
      </w:r>
    </w:p>
    <w:p w:rsidR="005C799B" w:rsidRDefault="005C799B" w:rsidP="001772E2">
      <w:pPr>
        <w:keepNext/>
      </w:pPr>
      <w:r>
        <w:rPr>
          <w:noProof/>
        </w:rPr>
        <w:drawing>
          <wp:inline distT="0" distB="0" distL="0" distR="0">
            <wp:extent cx="5688965" cy="821690"/>
            <wp:effectExtent l="0" t="0" r="635"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a de pantalla 2018-05-27 a las 16.25.47.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88965" cy="821690"/>
                    </a:xfrm>
                    <a:prstGeom prst="rect">
                      <a:avLst/>
                    </a:prstGeom>
                  </pic:spPr>
                </pic:pic>
              </a:graphicData>
            </a:graphic>
          </wp:inline>
        </w:drawing>
      </w:r>
    </w:p>
    <w:p w:rsidR="00DF64E6" w:rsidRPr="00DF64E6" w:rsidRDefault="005C799B" w:rsidP="001772E2">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179" w:name="_Toc515646424"/>
      <w:r w:rsidR="00B31140">
        <w:rPr>
          <w:b/>
          <w:i w:val="0"/>
          <w:noProof/>
          <w:color w:val="4DA4D8" w:themeColor="accent3" w:themeTint="99"/>
        </w:rPr>
        <w:t>100</w:t>
      </w:r>
      <w:r w:rsidRPr="005C799B">
        <w:rPr>
          <w:b/>
          <w:i w:val="0"/>
          <w:color w:val="4DA4D8" w:themeColor="accent3" w:themeTint="99"/>
        </w:rPr>
        <w:fldChar w:fldCharType="end"/>
      </w:r>
      <w:r>
        <w:t>-Email falso de Email Spoof Master.</w:t>
      </w:r>
      <w:r w:rsidR="00F73E3A">
        <w:t xml:space="preserve"> </w:t>
      </w:r>
      <w:r>
        <w:t>Fuente: propia</w:t>
      </w:r>
      <w:bookmarkEnd w:id="179"/>
    </w:p>
    <w:p w:rsidR="00A454CC" w:rsidRPr="00DB38A9" w:rsidRDefault="00A454CC" w:rsidP="00700BF0">
      <w:pPr>
        <w:pStyle w:val="Ttulo3"/>
        <w:numPr>
          <w:ilvl w:val="3"/>
          <w:numId w:val="18"/>
        </w:numPr>
        <w:ind w:left="0" w:firstLine="0"/>
        <w:rPr>
          <w:noProof/>
          <w:color w:val="4DA4D8" w:themeColor="accent3" w:themeTint="99"/>
        </w:rPr>
      </w:pPr>
      <w:bookmarkStart w:id="180" w:name="_Toc515648534"/>
      <w:r>
        <w:rPr>
          <w:noProof/>
          <w:color w:val="4DA4D8" w:themeColor="accent3" w:themeTint="99"/>
        </w:rPr>
        <w:t xml:space="preserve">Email spoofing usando </w:t>
      </w:r>
      <w:r w:rsidRPr="0054124D">
        <w:rPr>
          <w:b/>
          <w:color w:val="4DA4D8" w:themeColor="accent3" w:themeTint="99"/>
        </w:rPr>
        <w:t>EMKEi´s MAILER</w:t>
      </w:r>
      <w:bookmarkEnd w:id="180"/>
    </w:p>
    <w:p w:rsidR="00A454CC" w:rsidRDefault="005C799B" w:rsidP="001772E2">
      <w:r>
        <w:t xml:space="preserve">Para acceder a la aplicación debemos entrar en la siguiente página web: </w:t>
      </w:r>
      <w:r w:rsidRPr="005C799B">
        <w:t>https://emkei.cz</w:t>
      </w:r>
    </w:p>
    <w:p w:rsidR="005C799B" w:rsidRPr="00A454CC" w:rsidRDefault="00F73E3A" w:rsidP="001772E2">
      <w:r>
        <w:rPr>
          <w:noProof/>
        </w:rPr>
        <mc:AlternateContent>
          <mc:Choice Requires="wps">
            <w:drawing>
              <wp:anchor distT="0" distB="0" distL="114300" distR="114300" simplePos="0" relativeHeight="251858944" behindDoc="0" locked="0" layoutInCell="1" allowOverlap="1" wp14:anchorId="14343175" wp14:editId="315A1FC2">
                <wp:simplePos x="0" y="0"/>
                <wp:positionH relativeFrom="column">
                  <wp:posOffset>1322820</wp:posOffset>
                </wp:positionH>
                <wp:positionV relativeFrom="paragraph">
                  <wp:posOffset>3086735</wp:posOffset>
                </wp:positionV>
                <wp:extent cx="2623820" cy="635"/>
                <wp:effectExtent l="0" t="0" r="5080" b="12065"/>
                <wp:wrapTopAndBottom/>
                <wp:docPr id="67" name="Cuadro de texto 67"/>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5A4674" w:rsidRPr="00CE2473" w:rsidRDefault="005A4674" w:rsidP="00F73E3A">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181" w:name="_Toc515561270"/>
                            <w:bookmarkStart w:id="182" w:name="_Toc515646425"/>
                            <w:r>
                              <w:rPr>
                                <w:b/>
                                <w:i w:val="0"/>
                                <w:noProof/>
                                <w:color w:val="4DA4D8" w:themeColor="accent3" w:themeTint="99"/>
                              </w:rPr>
                              <w:t>101</w:t>
                            </w:r>
                            <w:r w:rsidRPr="00F73E3A">
                              <w:rPr>
                                <w:b/>
                                <w:i w:val="0"/>
                                <w:noProof/>
                                <w:color w:val="4DA4D8" w:themeColor="accent3" w:themeTint="99"/>
                              </w:rPr>
                              <w:fldChar w:fldCharType="end"/>
                            </w:r>
                            <w:r>
                              <w:t>-</w:t>
                            </w:r>
                            <w:r w:rsidRPr="000534AD">
                              <w:t>Email spoofing con Emkei.</w:t>
                            </w:r>
                            <w:r>
                              <w:t xml:space="preserve"> </w:t>
                            </w:r>
                            <w:r w:rsidRPr="000534AD">
                              <w:t>Fuente: propia</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43175" id="Cuadro de texto 67" o:spid="_x0000_s1072" type="#_x0000_t202" style="position:absolute;left:0;text-align:left;margin-left:104.15pt;margin-top:243.05pt;width:206.6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" stroked="f">
                <v:textbox style="mso-fit-shape-to-text:t" inset="0,0,0,0">
                  <w:txbxContent>
                    <w:p w:rsidR="005A4674" w:rsidRPr="00CE2473" w:rsidRDefault="005A4674" w:rsidP="00F73E3A">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58" w:name="_Toc515561270"/>
                      <w:bookmarkStart w:id="259" w:name="_Toc515646425"/>
                      <w:r>
                        <w:rPr>
                          <w:b/>
                          <w:i w:val="0"/>
                          <w:noProof/>
                          <w:color w:val="4DA4D8" w:themeColor="accent3" w:themeTint="99"/>
                        </w:rPr>
                        <w:t>101</w:t>
                      </w:r>
                      <w:r w:rsidRPr="00F73E3A">
                        <w:rPr>
                          <w:b/>
                          <w:i w:val="0"/>
                          <w:noProof/>
                          <w:color w:val="4DA4D8" w:themeColor="accent3" w:themeTint="99"/>
                        </w:rPr>
                        <w:fldChar w:fldCharType="end"/>
                      </w:r>
                      <w:r>
                        <w:t>-</w:t>
                      </w:r>
                      <w:r w:rsidRPr="000534AD">
                        <w:t>Email spoofing con Emkei.</w:t>
                      </w:r>
                      <w:r>
                        <w:t xml:space="preserve"> </w:t>
                      </w:r>
                      <w:r w:rsidRPr="000534AD">
                        <w:t>Fuente: propia</w:t>
                      </w:r>
                      <w:bookmarkEnd w:id="258"/>
                      <w:bookmarkEnd w:id="259"/>
                    </w:p>
                  </w:txbxContent>
                </v:textbox>
                <w10:wrap type="topAndBottom"/>
              </v:shape>
            </w:pict>
          </mc:Fallback>
        </mc:AlternateContent>
      </w:r>
      <w:r w:rsidR="00700BF0">
        <w:rPr>
          <w:noProof/>
        </w:rPr>
        <w:drawing>
          <wp:anchor distT="0" distB="0" distL="114300" distR="114300" simplePos="0" relativeHeight="251801600" behindDoc="0" locked="0" layoutInCell="1" allowOverlap="1">
            <wp:simplePos x="0" y="0"/>
            <wp:positionH relativeFrom="column">
              <wp:posOffset>2620010</wp:posOffset>
            </wp:positionH>
            <wp:positionV relativeFrom="paragraph">
              <wp:posOffset>269875</wp:posOffset>
            </wp:positionV>
            <wp:extent cx="2560320" cy="1093470"/>
            <wp:effectExtent l="0" t="0" r="5080" b="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a de pantalla 2018-05-27 a las 15.47.04.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60320" cy="1093470"/>
                    </a:xfrm>
                    <a:prstGeom prst="rect">
                      <a:avLst/>
                    </a:prstGeom>
                  </pic:spPr>
                </pic:pic>
              </a:graphicData>
            </a:graphic>
            <wp14:sizeRelH relativeFrom="page">
              <wp14:pctWidth>0</wp14:pctWidth>
            </wp14:sizeRelH>
            <wp14:sizeRelV relativeFrom="page">
              <wp14:pctHeight>0</wp14:pctHeight>
            </wp14:sizeRelV>
          </wp:anchor>
        </w:drawing>
      </w:r>
      <w:r w:rsidR="00700BF0">
        <w:rPr>
          <w:noProof/>
        </w:rPr>
        <w:drawing>
          <wp:anchor distT="0" distB="0" distL="114300" distR="114300" simplePos="0" relativeHeight="251800576" behindDoc="0" locked="0" layoutInCell="1" allowOverlap="1">
            <wp:simplePos x="0" y="0"/>
            <wp:positionH relativeFrom="column">
              <wp:posOffset>-4370</wp:posOffset>
            </wp:positionH>
            <wp:positionV relativeFrom="paragraph">
              <wp:posOffset>270473</wp:posOffset>
            </wp:positionV>
            <wp:extent cx="2624439" cy="2759710"/>
            <wp:effectExtent l="0" t="0" r="5080"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a de pantalla 2018-05-27 a las 15.46.48.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24439" cy="2759710"/>
                    </a:xfrm>
                    <a:prstGeom prst="rect">
                      <a:avLst/>
                    </a:prstGeom>
                  </pic:spPr>
                </pic:pic>
              </a:graphicData>
            </a:graphic>
            <wp14:sizeRelH relativeFrom="page">
              <wp14:pctWidth>0</wp14:pctWidth>
            </wp14:sizeRelH>
            <wp14:sizeRelV relativeFrom="page">
              <wp14:pctHeight>0</wp14:pctHeight>
            </wp14:sizeRelV>
          </wp:anchor>
        </w:drawing>
      </w:r>
      <w:r w:rsidR="005C799B">
        <w:t>Una vez dentro solo debemos completar la información que se nos pide y aceptar:</w:t>
      </w:r>
    </w:p>
    <w:p w:rsidR="002970FE" w:rsidRDefault="002970FE" w:rsidP="001772E2"/>
    <w:p w:rsidR="005C799B" w:rsidRDefault="005C799B" w:rsidP="001772E2">
      <w:r>
        <w:rPr>
          <w:noProof/>
        </w:rPr>
        <w:drawing>
          <wp:inline distT="0" distB="0" distL="0" distR="0">
            <wp:extent cx="5080942" cy="354965"/>
            <wp:effectExtent l="0" t="0" r="0" b="6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a de pantalla 2018-05-27 a las 15.47.16.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147100" cy="359587"/>
                    </a:xfrm>
                    <a:prstGeom prst="rect">
                      <a:avLst/>
                    </a:prstGeom>
                  </pic:spPr>
                </pic:pic>
              </a:graphicData>
            </a:graphic>
          </wp:inline>
        </w:drawing>
      </w:r>
    </w:p>
    <w:p w:rsidR="005C799B" w:rsidRDefault="005C799B" w:rsidP="001772E2">
      <w:pPr>
        <w:keepNext/>
      </w:pPr>
      <w:r>
        <w:rPr>
          <w:noProof/>
        </w:rPr>
        <w:drawing>
          <wp:inline distT="0" distB="0" distL="0" distR="0">
            <wp:extent cx="5080635" cy="824230"/>
            <wp:effectExtent l="0" t="0" r="0" b="127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a de pantalla 2018-05-27 a las 15.47.22.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82527" cy="824537"/>
                    </a:xfrm>
                    <a:prstGeom prst="rect">
                      <a:avLst/>
                    </a:prstGeom>
                  </pic:spPr>
                </pic:pic>
              </a:graphicData>
            </a:graphic>
          </wp:inline>
        </w:drawing>
      </w:r>
    </w:p>
    <w:p w:rsidR="005C799B" w:rsidRPr="002970FE" w:rsidRDefault="005C799B" w:rsidP="001772E2">
      <w:pPr>
        <w:pStyle w:val="Descripcin"/>
        <w:jc w:val="center"/>
      </w:pPr>
      <w:r w:rsidRPr="00F73E3A">
        <w:rPr>
          <w:b/>
          <w:i w:val="0"/>
          <w:color w:val="4DA4D8" w:themeColor="accent3" w:themeTint="99"/>
        </w:rPr>
        <w:fldChar w:fldCharType="begin"/>
      </w:r>
      <w:r w:rsidRPr="00F73E3A">
        <w:rPr>
          <w:b/>
          <w:i w:val="0"/>
          <w:color w:val="4DA4D8" w:themeColor="accent3" w:themeTint="99"/>
        </w:rPr>
        <w:instrText xml:space="preserve"> SEQ Ilustración \* ARABIC </w:instrText>
      </w:r>
      <w:r w:rsidRPr="00F73E3A">
        <w:rPr>
          <w:b/>
          <w:i w:val="0"/>
          <w:color w:val="4DA4D8" w:themeColor="accent3" w:themeTint="99"/>
        </w:rPr>
        <w:fldChar w:fldCharType="separate"/>
      </w:r>
      <w:bookmarkStart w:id="183" w:name="_Toc515646426"/>
      <w:r w:rsidR="00B31140">
        <w:rPr>
          <w:b/>
          <w:i w:val="0"/>
          <w:noProof/>
          <w:color w:val="4DA4D8" w:themeColor="accent3" w:themeTint="99"/>
        </w:rPr>
        <w:t>102</w:t>
      </w:r>
      <w:r w:rsidRPr="00F73E3A">
        <w:rPr>
          <w:b/>
          <w:i w:val="0"/>
          <w:color w:val="4DA4D8" w:themeColor="accent3" w:themeTint="99"/>
        </w:rPr>
        <w:fldChar w:fldCharType="end"/>
      </w:r>
      <w:r>
        <w:t>-Email falso de Enkei.</w:t>
      </w:r>
      <w:r w:rsidR="00F73E3A">
        <w:t xml:space="preserve"> </w:t>
      </w:r>
      <w:r>
        <w:t>Fuente: propia</w:t>
      </w:r>
      <w:bookmarkEnd w:id="183"/>
    </w:p>
    <w:p w:rsidR="008E53D3" w:rsidRDefault="008E53D3" w:rsidP="001772E2">
      <w:pPr>
        <w:pStyle w:val="Ttulo2"/>
        <w:ind w:left="0" w:firstLine="0"/>
        <w:rPr>
          <w:color w:val="4DA4D8" w:themeColor="accent3" w:themeTint="99"/>
        </w:rPr>
      </w:pPr>
      <w:bookmarkStart w:id="184" w:name="_Toc515648535"/>
      <w:r>
        <w:rPr>
          <w:color w:val="4DA4D8" w:themeColor="accent3" w:themeTint="99"/>
        </w:rPr>
        <w:lastRenderedPageBreak/>
        <w:t>P</w:t>
      </w:r>
      <w:r w:rsidR="002A611C">
        <w:rPr>
          <w:color w:val="4DA4D8" w:themeColor="accent3" w:themeTint="99"/>
        </w:rPr>
        <w:t>T3-</w:t>
      </w:r>
      <w:r w:rsidR="00D803B4">
        <w:rPr>
          <w:color w:val="4DA4D8" w:themeColor="accent3" w:themeTint="99"/>
        </w:rPr>
        <w:t>de</w:t>
      </w:r>
      <w:r>
        <w:rPr>
          <w:color w:val="4DA4D8" w:themeColor="accent3" w:themeTint="99"/>
        </w:rPr>
        <w:t>fe</w:t>
      </w:r>
      <w:r w:rsidR="00D803B4">
        <w:rPr>
          <w:color w:val="4DA4D8" w:themeColor="accent3" w:themeTint="99"/>
        </w:rPr>
        <w:t>n</w:t>
      </w:r>
      <w:r>
        <w:rPr>
          <w:color w:val="4DA4D8" w:themeColor="accent3" w:themeTint="99"/>
        </w:rPr>
        <w:t>sa</w:t>
      </w:r>
      <w:r w:rsidR="002A611C">
        <w:rPr>
          <w:color w:val="4DA4D8" w:themeColor="accent3" w:themeTint="99"/>
        </w:rPr>
        <w:t>s</w:t>
      </w:r>
      <w:r>
        <w:rPr>
          <w:color w:val="4DA4D8" w:themeColor="accent3" w:themeTint="99"/>
        </w:rPr>
        <w:t xml:space="preserve"> para evitar spoofing</w:t>
      </w:r>
      <w:bookmarkEnd w:id="184"/>
    </w:p>
    <w:p w:rsidR="00BA1526" w:rsidRDefault="00BA1526" w:rsidP="001772E2">
      <w:r>
        <w:t xml:space="preserve">En este apartado se tratarán los scripts desarrollados para la defensa de los diferentes ataques spoofing, se han desarrollado dos scripts, uno de defensa a IP spoofing y un segundo script para defensa contra ARP spoofing. </w:t>
      </w:r>
    </w:p>
    <w:p w:rsidR="00BA1526" w:rsidRDefault="00BA1526" w:rsidP="001772E2">
      <w:r>
        <w:t xml:space="preserve">Es importante señalar que como ya hemos visto anteriormente los ataques DNS y web spoofing requieren del ataque de envenenamiento ARP, por lo que al tener una defensa contra el ARP spoofing se tiene defensa contra DNS y web spoofing. </w:t>
      </w:r>
    </w:p>
    <w:p w:rsidR="00BA1526" w:rsidRDefault="00BA1526" w:rsidP="001772E2">
      <w:r>
        <w:t>Actualmente los navegadores detectan por si mismos los diferentes ataques informando al usuario de que están entrando en un dominio que puede ser no seguro.</w:t>
      </w:r>
    </w:p>
    <w:p w:rsidR="002F1AB2" w:rsidRDefault="002F1AB2" w:rsidP="001772E2">
      <w:r>
        <w:t>Para</w:t>
      </w:r>
      <w:r w:rsidR="000609E8">
        <w:t xml:space="preserve"> crear los scripts se ha consultado la bibliografía</w:t>
      </w:r>
      <w:r w:rsidR="00954966">
        <w:t xml:space="preserve"> adjunta en el código y señalada en los siguientes apartados del documento</w:t>
      </w:r>
      <w:r w:rsidR="000609E8">
        <w:t xml:space="preserve"> junto con los libros y documentos citados en el apartado 4.2.3 de este documento.</w:t>
      </w:r>
    </w:p>
    <w:p w:rsidR="00BA1526" w:rsidRPr="00BA1526" w:rsidRDefault="00BA1526" w:rsidP="001772E2">
      <w:r>
        <w:t xml:space="preserve">Todo el código de los scripts entregados está comentado </w:t>
      </w:r>
      <w:r w:rsidR="000609E8">
        <w:t>explicando cada una de las funciones</w:t>
      </w:r>
      <w:r>
        <w:t>.</w:t>
      </w:r>
    </w:p>
    <w:p w:rsidR="002A611C" w:rsidRDefault="002A611C" w:rsidP="001772E2">
      <w:pPr>
        <w:pStyle w:val="Ttulo3"/>
        <w:ind w:left="0" w:firstLine="0"/>
        <w:rPr>
          <w:noProof/>
          <w:color w:val="4DA4D8" w:themeColor="accent3" w:themeTint="99"/>
        </w:rPr>
      </w:pPr>
      <w:bookmarkStart w:id="185" w:name="_Toc515648536"/>
      <w:r>
        <w:rPr>
          <w:noProof/>
          <w:color w:val="4DA4D8" w:themeColor="accent3" w:themeTint="99"/>
        </w:rPr>
        <w:t xml:space="preserve">Defensa a IP </w:t>
      </w:r>
      <w:r w:rsidR="00602ADE">
        <w:rPr>
          <w:noProof/>
          <w:color w:val="4DA4D8" w:themeColor="accent3" w:themeTint="99"/>
        </w:rPr>
        <w:t>spoofing</w:t>
      </w:r>
      <w:bookmarkEnd w:id="185"/>
      <w:r>
        <w:rPr>
          <w:noProof/>
          <w:color w:val="4DA4D8" w:themeColor="accent3" w:themeTint="99"/>
        </w:rPr>
        <w:t xml:space="preserve"> </w:t>
      </w:r>
    </w:p>
    <w:p w:rsidR="00954966" w:rsidRDefault="009852D9" w:rsidP="001772E2">
      <w:r>
        <w:t>Para que el script funcione correctamente en primer lugar se deben agregar todas las librerías a usar, esto se hace a través</w:t>
      </w:r>
      <w:r w:rsidR="00700BF0">
        <w:t xml:space="preserve"> </w:t>
      </w:r>
      <w:r>
        <w:t xml:space="preserve">del comando </w:t>
      </w:r>
      <w:r w:rsidRPr="009852D9">
        <w:rPr>
          <w:b/>
        </w:rPr>
        <w:t>import</w:t>
      </w:r>
      <w:r>
        <w:t>, se agregaran las siguientes librerías :</w:t>
      </w:r>
    </w:p>
    <w:p w:rsidR="009852D9" w:rsidRDefault="009852D9" w:rsidP="001772E2">
      <w:r w:rsidRPr="001F1FEB">
        <w:rPr>
          <w:b/>
        </w:rPr>
        <w:t>Logging</w:t>
      </w:r>
      <w:r>
        <w:t>:</w:t>
      </w:r>
      <w:r w:rsidR="001F7E70">
        <w:t xml:space="preserve"> Proporciona un conjunto de funciones para el registro de eventos tales como warnings, debugs o errores.</w:t>
      </w:r>
      <w:r w:rsidR="001F7E70">
        <w:fldChar w:fldCharType="begin"/>
      </w:r>
      <w:r w:rsidR="001F7E70">
        <w:instrText xml:space="preserve"> ADDIN ZOTERO_ITEM CSL_CITATION {"citationID":"wusFZXnG","properties":{"formattedCitation":"[26]","plainCitation":"[26]","noteIndex":0},"citationItems":[{"id":104,"uris":["http://zotero.org/users/local/Wv4hidzq/items/FWD6SC5B"],"uri":["http://zotero.org/users/local/Wv4hidzq/items/FWD6SC5B"],"itemData":{"id":104,"type":"webpage","title":"python - suppress scapy warning message when importing the module","container-title":"Stack Overflow","URL":"https://stackoverflow.com/questions/13249341/suppress-scapy-warning-message-when-importing-the-module","accessed":{"date-parts":[["2018",5,27]]}}}],"schema":"https://github.com/citation-style-language/schema/raw/master/csl-citation.json"} </w:instrText>
      </w:r>
      <w:r w:rsidR="001F7E70">
        <w:fldChar w:fldCharType="separate"/>
      </w:r>
      <w:r w:rsidR="001F7E70">
        <w:rPr>
          <w:noProof/>
        </w:rPr>
        <w:t>[26]</w:t>
      </w:r>
      <w:r w:rsidR="001F7E70">
        <w:fldChar w:fldCharType="end"/>
      </w:r>
    </w:p>
    <w:p w:rsidR="009852D9" w:rsidRDefault="009852D9" w:rsidP="001772E2">
      <w:r w:rsidRPr="001F1FEB">
        <w:rPr>
          <w:b/>
        </w:rPr>
        <w:t>Scapy</w:t>
      </w:r>
      <w:r>
        <w:t>:</w:t>
      </w:r>
      <w:r w:rsidR="001F7E70">
        <w:t xml:space="preserve"> Permite la manipulación de paquetes.</w:t>
      </w:r>
      <w:r w:rsidR="00C17A42">
        <w:fldChar w:fldCharType="begin"/>
      </w:r>
      <w:r w:rsidR="00C17A42">
        <w:instrText xml:space="preserve"> ADDIN ZOTERO_ITEM CSL_CITATION {"citationID":"afFiPNuo","properties":{"formattedCitation":"[27]","plainCitation":"[27]","noteIndex":0},"citationItems":[{"id":106,"uris":["http://zotero.org/users/local/Wv4hidzq/items/MXGQVLYU"],"uri":["http://zotero.org/users/local/Wv4hidzq/items/MXGQVLYU"],"itemData":{"id":106,"type":"webpage","title":"Scapy","abstract":"Packet crafting for Python2 and Python3","URL":"https://secdev.github.io/","language":"en","author":[{"family":"community","given":"Philippe Biondi and the Scapy"}],"accessed":{"date-parts":[["2018",5,27]]}}}],"schema":"https://github.com/citation-style-language/schema/raw/master/csl-citation.json"} </w:instrText>
      </w:r>
      <w:r w:rsidR="00C17A42">
        <w:fldChar w:fldCharType="separate"/>
      </w:r>
      <w:r w:rsidR="00C17A42">
        <w:rPr>
          <w:noProof/>
        </w:rPr>
        <w:t>[27]</w:t>
      </w:r>
      <w:r w:rsidR="00C17A42">
        <w:fldChar w:fldCharType="end"/>
      </w:r>
    </w:p>
    <w:p w:rsidR="009852D9" w:rsidRDefault="009852D9" w:rsidP="001772E2">
      <w:r w:rsidRPr="001F1FEB">
        <w:rPr>
          <w:b/>
        </w:rPr>
        <w:t>Commands</w:t>
      </w:r>
      <w:r>
        <w:t>:</w:t>
      </w:r>
      <w:r w:rsidR="00642CE0">
        <w:t xml:space="preserve"> Permite reconocer comandos unix.</w:t>
      </w:r>
    </w:p>
    <w:p w:rsidR="009852D9" w:rsidRDefault="009852D9" w:rsidP="001772E2">
      <w:r w:rsidRPr="001F1FEB">
        <w:rPr>
          <w:b/>
        </w:rPr>
        <w:t>Sys</w:t>
      </w:r>
      <w:r>
        <w:t>:</w:t>
      </w:r>
      <w:r w:rsidR="00642CE0">
        <w:t xml:space="preserve"> Permite funciones de terminal.</w:t>
      </w:r>
    </w:p>
    <w:p w:rsidR="009852D9" w:rsidRDefault="009852D9" w:rsidP="001772E2">
      <w:r w:rsidRPr="001F1FEB">
        <w:rPr>
          <w:b/>
        </w:rPr>
        <w:t>Os</w:t>
      </w:r>
      <w:r>
        <w:t>:</w:t>
      </w:r>
      <w:r w:rsidR="00642CE0">
        <w:t xml:space="preserve"> Permite funciones del sistema operativo.</w:t>
      </w:r>
    </w:p>
    <w:p w:rsidR="009852D9" w:rsidRDefault="009852D9" w:rsidP="001772E2">
      <w:r w:rsidRPr="001F1FEB">
        <w:rPr>
          <w:b/>
        </w:rPr>
        <w:t>Time</w:t>
      </w:r>
      <w:r>
        <w:t>:</w:t>
      </w:r>
      <w:r w:rsidR="00642CE0">
        <w:t xml:space="preserve">  Permite trabajar con fechas y horas.</w:t>
      </w:r>
    </w:p>
    <w:p w:rsidR="009852D9" w:rsidRDefault="009852D9" w:rsidP="001772E2">
      <w:pPr>
        <w:tabs>
          <w:tab w:val="left" w:pos="567"/>
        </w:tabs>
      </w:pPr>
      <w:r w:rsidRPr="001F1FEB">
        <w:rPr>
          <w:b/>
        </w:rPr>
        <w:t>Popen</w:t>
      </w:r>
      <w:r>
        <w:t xml:space="preserve"> y </w:t>
      </w:r>
      <w:r w:rsidRPr="001F1FEB">
        <w:rPr>
          <w:b/>
        </w:rPr>
        <w:t>PIPE</w:t>
      </w:r>
      <w:r>
        <w:t>:</w:t>
      </w:r>
      <w:r w:rsidR="00642CE0">
        <w:t xml:space="preserve"> Permite ejecutar comandos en paralelo con tuberías.</w:t>
      </w:r>
    </w:p>
    <w:p w:rsidR="009852D9" w:rsidRDefault="009852D9" w:rsidP="001772E2">
      <w:r w:rsidRPr="001F1FEB">
        <w:rPr>
          <w:b/>
        </w:rPr>
        <w:t>Nmap</w:t>
      </w:r>
      <w:r>
        <w:t>:</w:t>
      </w:r>
      <w:r w:rsidR="00642CE0">
        <w:t xml:space="preserve"> Programa sniffer, escucha de paquetes de red y puertos.</w:t>
      </w:r>
    </w:p>
    <w:p w:rsidR="009852D9" w:rsidRDefault="009852D9" w:rsidP="001772E2">
      <w:r w:rsidRPr="001F1FEB">
        <w:rPr>
          <w:b/>
        </w:rPr>
        <w:t>Re</w:t>
      </w:r>
      <w:r>
        <w:t>:</w:t>
      </w:r>
      <w:r w:rsidR="00642CE0">
        <w:t xml:space="preserve"> Permite reconocer expresiones regulares.</w:t>
      </w:r>
    </w:p>
    <w:p w:rsidR="001F1FEB" w:rsidRDefault="001F1FEB" w:rsidP="001772E2">
      <w:r>
        <w:t xml:space="preserve">A continuación creamos un diccionario array de Python a través de </w:t>
      </w:r>
      <w:r w:rsidRPr="001F1FEB">
        <w:rPr>
          <w:b/>
        </w:rPr>
        <w:t>diccionario = dict()</w:t>
      </w:r>
      <w:r>
        <w:rPr>
          <w:b/>
        </w:rPr>
        <w:t xml:space="preserve"> </w:t>
      </w:r>
      <w:r>
        <w:t>en el que guardaremos IP´s y Macs de los equipos de la red, pare ello haremos un escaneo de la red usando nmap</w:t>
      </w:r>
      <w:r w:rsidR="00556634">
        <w:t xml:space="preserve"> de la siguiente manera </w:t>
      </w:r>
      <w:r w:rsidR="00556634">
        <w:fldChar w:fldCharType="begin"/>
      </w:r>
      <w:r w:rsidR="00556634">
        <w:instrText xml:space="preserve"> ADDIN ZOTERO_ITEM CSL_CITATION {"citationID":"bAEiwV2H","properties":{"formattedCitation":"[28]","plainCitation":"[28]","noteIndex":0},"citationItems":[{"id":108,"uris":["http://zotero.org/users/local/Wv4hidzq/items/H385QSDX"],"uri":["http://zotero.org/users/local/Wv4hidzq/items/H385QSDX"],"itemData":{"id":108,"type":"webpage","title":"Comandos Nmap - Lista de parámetros y opciones de Nmap para Linux","container-title":"RedesZone","abstract":"Listado completo de parámetros disponibles en Nmap para realizar auditorías de equipos y redes","URL":"https://www.redeszone.net/seguridad-informatica/listado-de-parametros-de-nmap/","language":"es-ES","author":[{"family":"2013","given":"Publicado por Rubén Velasco el 03","non-dropping-particle":"junio"},{"family":"Junio 2017","given":"Actualizado El 16"}],"accessed":{"date-parts":[["2018",5,27]]}}}],"schema":"https://github.com/citation-style-language/schema/raw/master/csl-citation.json"} </w:instrText>
      </w:r>
      <w:r w:rsidR="00556634">
        <w:fldChar w:fldCharType="separate"/>
      </w:r>
      <w:r w:rsidR="00556634">
        <w:rPr>
          <w:noProof/>
        </w:rPr>
        <w:t>[28]</w:t>
      </w:r>
      <w:r w:rsidR="00556634">
        <w:fldChar w:fldCharType="end"/>
      </w:r>
      <w:r w:rsidR="00556634">
        <w:t>:</w:t>
      </w:r>
    </w:p>
    <w:p w:rsidR="00556634" w:rsidRPr="00BC4289" w:rsidRDefault="00556634" w:rsidP="001772E2">
      <w:pPr>
        <w:rPr>
          <w:b/>
        </w:rPr>
      </w:pPr>
      <w:r w:rsidRPr="00BC4289">
        <w:rPr>
          <w:b/>
        </w:rPr>
        <w:lastRenderedPageBreak/>
        <w:t xml:space="preserve">nm = nmap.PortScanner() </w:t>
      </w:r>
    </w:p>
    <w:p w:rsidR="00556634" w:rsidRPr="00BC4289" w:rsidRDefault="00556634" w:rsidP="001772E2">
      <w:pPr>
        <w:rPr>
          <w:b/>
        </w:rPr>
      </w:pPr>
      <w:r w:rsidRPr="00BC4289">
        <w:rPr>
          <w:b/>
        </w:rPr>
        <w:t>nm.scan(hosts = '192.168.0.1/24', arguments = '-PE -sP -n -T5')</w:t>
      </w:r>
    </w:p>
    <w:p w:rsidR="00675F0A" w:rsidRDefault="00675F0A" w:rsidP="001772E2">
      <w:r>
        <w:t>En primer lugar escaneamos los puertos para posteriormente permitir el escaneo de equipos, indicando la interfaz de red y la máscara de red (</w:t>
      </w:r>
      <w:r w:rsidR="00BC4289" w:rsidRPr="00BC4289">
        <w:t xml:space="preserve">/32 </w:t>
      </w:r>
      <w:r w:rsidR="00BC4289">
        <w:t xml:space="preserve">es la máscara </w:t>
      </w:r>
      <w:r w:rsidR="00BC4289" w:rsidRPr="00BC4289">
        <w:t>255.255.255.255</w:t>
      </w:r>
      <w:r w:rsidR="00BC4289">
        <w:t xml:space="preserve">, mientras que </w:t>
      </w:r>
      <w:r w:rsidR="00BC4289" w:rsidRPr="00BC4289">
        <w:rPr>
          <w:b/>
        </w:rPr>
        <w:t>/24</w:t>
      </w:r>
      <w:r w:rsidR="00BC4289">
        <w:t xml:space="preserve"> es la máscara </w:t>
      </w:r>
      <w:r w:rsidR="00BC4289" w:rsidRPr="00BC4289">
        <w:t>255.255.255.0</w:t>
      </w:r>
      <w:r>
        <w:t>)</w:t>
      </w:r>
      <w:r w:rsidR="00BC4289">
        <w:t>.</w:t>
      </w:r>
    </w:p>
    <w:p w:rsidR="00BC4289" w:rsidRDefault="00BC4289" w:rsidP="001772E2">
      <w:r>
        <w:t>Los argumentos especificados indican lo siguiente:</w:t>
      </w:r>
    </w:p>
    <w:p w:rsidR="00BC4289" w:rsidRDefault="00BC4289" w:rsidP="001772E2">
      <w:r w:rsidRPr="00BC4289">
        <w:rPr>
          <w:b/>
        </w:rPr>
        <w:t>-PE</w:t>
      </w:r>
      <w:r w:rsidRPr="00BC4289">
        <w:t>:</w:t>
      </w:r>
      <w:r>
        <w:t xml:space="preserve"> Permite el envío de paquetes “echo request” llamados ICMP.</w:t>
      </w:r>
    </w:p>
    <w:p w:rsidR="00BC4289" w:rsidRDefault="00BC4289" w:rsidP="001772E2">
      <w:r>
        <w:rPr>
          <w:b/>
        </w:rPr>
        <w:t>-sP</w:t>
      </w:r>
      <w:r>
        <w:t>: Envío de los paquetes ICMP a través de pings.</w:t>
      </w:r>
    </w:p>
    <w:p w:rsidR="00BC4289" w:rsidRDefault="00BC4289" w:rsidP="001772E2">
      <w:r w:rsidRPr="00BC4289">
        <w:rPr>
          <w:b/>
        </w:rPr>
        <w:t>-n</w:t>
      </w:r>
      <w:r>
        <w:t>: No resolver DNS e ignorarlo.</w:t>
      </w:r>
    </w:p>
    <w:p w:rsidR="00BC4289" w:rsidRDefault="00BC4289" w:rsidP="001772E2">
      <w:r w:rsidRPr="00BC4289">
        <w:rPr>
          <w:b/>
        </w:rPr>
        <w:t>-T5</w:t>
      </w:r>
      <w:r>
        <w:t>: Máxima velocidad de ejecución.</w:t>
      </w:r>
    </w:p>
    <w:p w:rsidR="00845A1B" w:rsidRDefault="00845A1B" w:rsidP="001772E2">
      <w:r>
        <w:t xml:space="preserve">De este modo se guardarán en la variable </w:t>
      </w:r>
      <w:r w:rsidRPr="00845A1B">
        <w:rPr>
          <w:b/>
        </w:rPr>
        <w:t>nm</w:t>
      </w:r>
      <w:r>
        <w:rPr>
          <w:b/>
        </w:rPr>
        <w:t xml:space="preserve"> </w:t>
      </w:r>
      <w:r>
        <w:t>los datos de los hosts de red: IP, MAC y STATE.</w:t>
      </w:r>
    </w:p>
    <w:p w:rsidR="00AE472A" w:rsidRDefault="00AE472A" w:rsidP="001772E2">
      <w:r>
        <w:t xml:space="preserve">Una vez captados los hosts comenzamos a guardar los paquetes que se transmiten en la variable </w:t>
      </w:r>
      <w:r w:rsidRPr="003B36A8">
        <w:rPr>
          <w:b/>
        </w:rPr>
        <w:t>pkts</w:t>
      </w:r>
      <w:r>
        <w:t>, para ello usamos:</w:t>
      </w:r>
    </w:p>
    <w:p w:rsidR="00AE472A" w:rsidRPr="00AE472A" w:rsidRDefault="00AE472A" w:rsidP="001772E2">
      <w:pPr>
        <w:rPr>
          <w:b/>
        </w:rPr>
      </w:pPr>
      <w:r w:rsidRPr="00AE472A">
        <w:rPr>
          <w:b/>
        </w:rPr>
        <w:t>pkts = PcapWriter("paquetes.pcap", append=True, sync=True)</w:t>
      </w:r>
    </w:p>
    <w:p w:rsidR="00BC4289" w:rsidRDefault="00AE472A" w:rsidP="001772E2">
      <w:r>
        <w:t xml:space="preserve">En donde </w:t>
      </w:r>
      <w:r w:rsidRPr="00AE472A">
        <w:rPr>
          <w:b/>
        </w:rPr>
        <w:t>append</w:t>
      </w:r>
      <w:r>
        <w:t xml:space="preserve"> y </w:t>
      </w:r>
      <w:r w:rsidRPr="00AE472A">
        <w:rPr>
          <w:b/>
        </w:rPr>
        <w:t>sync</w:t>
      </w:r>
      <w:r>
        <w:rPr>
          <w:b/>
        </w:rPr>
        <w:t xml:space="preserve"> </w:t>
      </w:r>
      <w:r>
        <w:t>indican que se sincronicen y añadan los pa</w:t>
      </w:r>
      <w:r w:rsidR="003B36A8">
        <w:t>quetes en el mismo archivo.</w:t>
      </w:r>
    </w:p>
    <w:p w:rsidR="00F50C5B" w:rsidRDefault="00F50C5B" w:rsidP="001772E2">
      <w:r>
        <w:t xml:space="preserve">La primera función que encontramos </w:t>
      </w:r>
      <w:r w:rsidRPr="00F50C5B">
        <w:rPr>
          <w:b/>
        </w:rPr>
        <w:t>AnalisisRed()</w:t>
      </w:r>
      <w:r>
        <w:t xml:space="preserve"> se encarga mostrar los equipos hosts que ha escaneado nmap, para mostrar todos y cada uno de los equipos recorremos el array a través de </w:t>
      </w:r>
      <w:r w:rsidRPr="00F50C5B">
        <w:rPr>
          <w:b/>
        </w:rPr>
        <w:t>for host in nm.all_hosts():</w:t>
      </w:r>
      <w:r>
        <w:rPr>
          <w:b/>
        </w:rPr>
        <w:t xml:space="preserve"> </w:t>
      </w:r>
      <w:r>
        <w:t>e imprimimos las variables anteriormente mencionadas IP, MAC y STATE siempre y cuando la variable STATE sea “up” y no “down” ya que nos interesan solo los equipos activos.</w:t>
      </w:r>
    </w:p>
    <w:p w:rsidR="00491AFF" w:rsidRDefault="00491AFF" w:rsidP="001772E2">
      <w:r>
        <w:t xml:space="preserve">La función siguiente, </w:t>
      </w:r>
      <w:r w:rsidRPr="00491AFF">
        <w:rPr>
          <w:b/>
        </w:rPr>
        <w:t>returnGateway()</w:t>
      </w:r>
      <w:r>
        <w:t xml:space="preserve"> </w:t>
      </w:r>
      <w:r>
        <w:fldChar w:fldCharType="begin"/>
      </w:r>
      <w:r>
        <w:instrText xml:space="preserve"> ADDIN ZOTERO_ITEM CSL_CITATION {"citationID":"eq3j2IQN","properties":{"formattedCitation":"[29]","plainCitation":"[29]","noteIndex":0},"citationItems":[{"id":110,"uris":["http://zotero.org/users/local/Wv4hidzq/items/E2IK7M35"],"uri":["http://zotero.org/users/local/Wv4hidzq/items/E2IK7M35"],"itemData":{"id":110,"type":"webpage","title":"Código de Python - Obtener la puerta de enlace o gateway de nuestro Linux","abstract":"Este código muestra como obtener la puerta de enlace o gateway del resultado del comando router -n","URL":"https://www.lawebdelprogramador.com/codigo/Python/v4490-Obtener-la-puerta-de-enlace-o-gateway-de-nuestro-Linux.html","language":"es","accessed":{"date-parts":[["2018",5,27]]}}}],"schema":"https://github.com/citation-style-language/schema/raw/master/csl-citation.json"} </w:instrText>
      </w:r>
      <w:r>
        <w:fldChar w:fldCharType="separate"/>
      </w:r>
      <w:r>
        <w:rPr>
          <w:noProof/>
        </w:rPr>
        <w:t>[29]</w:t>
      </w:r>
      <w:r>
        <w:fldChar w:fldCharType="end"/>
      </w:r>
      <w:r w:rsidR="000C6E6C">
        <w:t xml:space="preserve"> </w:t>
      </w:r>
      <w:r>
        <w:t>se ocupa de la detección de la puerta de enlace</w:t>
      </w:r>
      <w:r w:rsidR="000C6E6C">
        <w:t xml:space="preserve"> a través de una expresi</w:t>
      </w:r>
      <w:r w:rsidR="00BA342D">
        <w:t>ón regular y obtenerla.</w:t>
      </w:r>
    </w:p>
    <w:p w:rsidR="00BA342D" w:rsidRDefault="00BA342D" w:rsidP="001772E2">
      <w:r>
        <w:t>Para ello guardamos la IP del router a través de:</w:t>
      </w:r>
    </w:p>
    <w:p w:rsidR="00BA342D" w:rsidRDefault="00BA342D" w:rsidP="001772E2">
      <w:pPr>
        <w:rPr>
          <w:b/>
        </w:rPr>
      </w:pPr>
      <w:r w:rsidRPr="00BA342D">
        <w:rPr>
          <w:b/>
        </w:rPr>
        <w:t>result  = commands.getoutput("/sbin/route -n").splitlines()</w:t>
      </w:r>
    </w:p>
    <w:p w:rsidR="00BA342D" w:rsidRDefault="00BA342D" w:rsidP="001772E2">
      <w:pPr>
        <w:rPr>
          <w:b/>
        </w:rPr>
      </w:pPr>
    </w:p>
    <w:p w:rsidR="00BA342D" w:rsidRDefault="00BA342D" w:rsidP="001772E2">
      <w:pPr>
        <w:rPr>
          <w:b/>
        </w:rPr>
      </w:pPr>
    </w:p>
    <w:p w:rsidR="00737C5C" w:rsidRDefault="00737C5C" w:rsidP="001772E2">
      <w:pPr>
        <w:keepNext/>
      </w:pPr>
      <w:r>
        <w:rPr>
          <w:noProof/>
        </w:rPr>
        <w:drawing>
          <wp:inline distT="0" distB="0" distL="0" distR="0">
            <wp:extent cx="5131397" cy="118173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ptura de pantalla 2018-05-27 a las 19.51.3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135038" cy="1182574"/>
                    </a:xfrm>
                    <a:prstGeom prst="rect">
                      <a:avLst/>
                    </a:prstGeom>
                  </pic:spPr>
                </pic:pic>
              </a:graphicData>
            </a:graphic>
          </wp:inline>
        </w:drawing>
      </w:r>
    </w:p>
    <w:p w:rsidR="00737C5C" w:rsidRDefault="00737C5C" w:rsidP="001772E2">
      <w:pPr>
        <w:pStyle w:val="Descripcin"/>
        <w:jc w:val="center"/>
      </w:pPr>
      <w:r w:rsidRPr="00737C5C">
        <w:rPr>
          <w:b/>
          <w:i w:val="0"/>
          <w:color w:val="4DA4D8" w:themeColor="accent3" w:themeTint="99"/>
        </w:rPr>
        <w:fldChar w:fldCharType="begin"/>
      </w:r>
      <w:r w:rsidRPr="00737C5C">
        <w:rPr>
          <w:b/>
          <w:i w:val="0"/>
          <w:color w:val="4DA4D8" w:themeColor="accent3" w:themeTint="99"/>
        </w:rPr>
        <w:instrText xml:space="preserve"> SEQ Ilustración \* ARABIC </w:instrText>
      </w:r>
      <w:r w:rsidRPr="00737C5C">
        <w:rPr>
          <w:b/>
          <w:i w:val="0"/>
          <w:color w:val="4DA4D8" w:themeColor="accent3" w:themeTint="99"/>
        </w:rPr>
        <w:fldChar w:fldCharType="separate"/>
      </w:r>
      <w:bookmarkStart w:id="186" w:name="_Toc515646427"/>
      <w:r w:rsidR="00B31140">
        <w:rPr>
          <w:b/>
          <w:i w:val="0"/>
          <w:noProof/>
          <w:color w:val="4DA4D8" w:themeColor="accent3" w:themeTint="99"/>
        </w:rPr>
        <w:t>103</w:t>
      </w:r>
      <w:r w:rsidRPr="00737C5C">
        <w:rPr>
          <w:b/>
          <w:i w:val="0"/>
          <w:color w:val="4DA4D8" w:themeColor="accent3" w:themeTint="99"/>
        </w:rPr>
        <w:fldChar w:fldCharType="end"/>
      </w:r>
      <w:r>
        <w:t>-route -n.</w:t>
      </w:r>
      <w:r w:rsidR="00F73E3A">
        <w:t xml:space="preserve"> </w:t>
      </w:r>
      <w:r>
        <w:t>Fuente: propia</w:t>
      </w:r>
      <w:bookmarkEnd w:id="186"/>
    </w:p>
    <w:p w:rsidR="00737C5C" w:rsidRPr="00D04CA3" w:rsidRDefault="00737C5C" w:rsidP="001772E2">
      <w:r>
        <w:lastRenderedPageBreak/>
        <w:t xml:space="preserve">Detectamos la </w:t>
      </w:r>
      <w:r w:rsidR="00D04CA3">
        <w:t xml:space="preserve">línea 0.0.0.0 a través de </w:t>
      </w:r>
      <w:r w:rsidR="00D04CA3" w:rsidRPr="00D04CA3">
        <w:rPr>
          <w:b/>
        </w:rPr>
        <w:t>if line.split()[0]=="0.0.0.0":</w:t>
      </w:r>
      <w:r w:rsidR="00D04CA3">
        <w:rPr>
          <w:b/>
        </w:rPr>
        <w:t xml:space="preserve"> </w:t>
      </w:r>
      <w:r w:rsidR="00D04CA3">
        <w:t>y a través de la expresión regular conseguimos el Gateway, en este caso 192.168.0.1.</w:t>
      </w:r>
    </w:p>
    <w:p w:rsidR="00737C5C" w:rsidRDefault="00737C5C" w:rsidP="001772E2"/>
    <w:p w:rsidR="00BA342D" w:rsidRDefault="00BA342D" w:rsidP="001772E2">
      <w:r w:rsidRPr="00BA342D">
        <w:t>A</w:t>
      </w:r>
      <w:r>
        <w:t xml:space="preserve"> continuación tenemos la función </w:t>
      </w:r>
      <w:r w:rsidRPr="00BA342D">
        <w:t>pause()</w:t>
      </w:r>
      <w:r>
        <w:fldChar w:fldCharType="begin"/>
      </w:r>
      <w:r>
        <w:instrText xml:space="preserve"> ADDIN ZOTERO_ITEM CSL_CITATION {"citationID":"pUnhDQ3y","properties":{"formattedCitation":"[30]","plainCitation":"[30]","noteIndex":0},"citationItems":[{"id":112,"uris":["http://zotero.org/users/local/Wv4hidzq/items/93EPVKM4"],"uri":["http://zotero.org/users/local/Wv4hidzq/items/93EPVKM4"],"itemData":{"id":112,"type":"webpage","title":"Correct way to pause Python program","container-title":"Stack Overflow","URL":"https://stackoverflow.com/questions/11552320/correct-way-to-pause-python-program","accessed":{"date-parts":[["2018",5,27]]}}}],"schema":"https://github.com/citation-style-language/schema/raw/master/csl-citation.json"} </w:instrText>
      </w:r>
      <w:r>
        <w:fldChar w:fldCharType="separate"/>
      </w:r>
      <w:r>
        <w:rPr>
          <w:noProof/>
        </w:rPr>
        <w:t>[30]</w:t>
      </w:r>
      <w:r>
        <w:fldChar w:fldCharType="end"/>
      </w:r>
      <w:r w:rsidR="00075FD2">
        <w:t xml:space="preserve"> que se ocupa de pausar el programa cuando es llamada.</w:t>
      </w:r>
    </w:p>
    <w:p w:rsidR="00E96D73" w:rsidRDefault="00E96D73" w:rsidP="001772E2">
      <w:r>
        <w:t xml:space="preserve">La siguiente función </w:t>
      </w:r>
      <w:r w:rsidRPr="00E96D73">
        <w:rPr>
          <w:b/>
        </w:rPr>
        <w:t>AnalisisMac()</w:t>
      </w:r>
      <w:r>
        <w:t xml:space="preserve"> se ocupa de crear un archivo con los datos del atacante en caso de que se produzca un ataque, para ello primero crea un fichero llamado LOG, </w:t>
      </w:r>
      <w:r w:rsidR="00DF652D">
        <w:rPr>
          <w:b/>
        </w:rPr>
        <w:t>log</w:t>
      </w:r>
      <w:r w:rsidRPr="00E96D73">
        <w:rPr>
          <w:b/>
        </w:rPr>
        <w:t xml:space="preserve"> = open('LOG - '+fecha_hora+'.txt','w')</w:t>
      </w:r>
      <w:r w:rsidR="00DF652D">
        <w:t xml:space="preserve"> y escribe en este los datos del atacante a través de la función </w:t>
      </w:r>
      <w:r w:rsidR="00DF652D" w:rsidRPr="00DF652D">
        <w:rPr>
          <w:b/>
        </w:rPr>
        <w:t>write</w:t>
      </w:r>
      <w:r w:rsidR="00DF652D" w:rsidRPr="00DF652D">
        <w:t>.</w:t>
      </w:r>
    </w:p>
    <w:p w:rsidR="00DF652D" w:rsidRDefault="00DF652D" w:rsidP="001772E2">
      <w:r>
        <w:t xml:space="preserve">La función </w:t>
      </w:r>
      <w:r w:rsidRPr="00DF652D">
        <w:rPr>
          <w:b/>
        </w:rPr>
        <w:t>Bloqueo()</w:t>
      </w:r>
      <w:r>
        <w:t xml:space="preserve"> trabaja directamente con el comando </w:t>
      </w:r>
      <w:r w:rsidRPr="00DF652D">
        <w:rPr>
          <w:b/>
        </w:rPr>
        <w:t>iptables</w:t>
      </w:r>
      <w:r w:rsidR="00F333F8">
        <w:rPr>
          <w:b/>
        </w:rPr>
        <w:fldChar w:fldCharType="begin"/>
      </w:r>
      <w:r w:rsidR="00F333F8">
        <w:rPr>
          <w:b/>
        </w:rPr>
        <w:instrText xml:space="preserve"> ADDIN ZOTERO_ITEM CSL_CITATION {"citationID":"PcAZAkph","properties":{"formattedCitation":"[31]","plainCitation":"[31]","noteIndex":0},"citationItems":[{"id":114,"uris":["http://zotero.org/users/local/Wv4hidzq/items/BVYW7ZGL"],"uri":["http://zotero.org/users/local/Wv4hidzq/items/BVYW7ZGL"],"itemData":{"id":114,"type":"post-weblog","title":"Usar filtrado de MACs con iptables en Linux","abstract":"Los administradores de seguridad perimetral están acostumbrados a trabajar con IPs en las reglas de sus firewalls y no es raro, por ejemplo,...","URL":"http://www.hackplayers.com/2016/02/filtrado-de-macs-con-iptables-linux.html","author":[{"family":"brujeador","given":"vmotos"}],"accessed":{"date-parts":[["2018",5,27]]}}}],"schema":"https://github.com/citation-style-language/schema/raw/master/csl-citation.json"} </w:instrText>
      </w:r>
      <w:r w:rsidR="00F333F8">
        <w:rPr>
          <w:b/>
        </w:rPr>
        <w:fldChar w:fldCharType="separate"/>
      </w:r>
      <w:r w:rsidR="00F333F8">
        <w:rPr>
          <w:b/>
          <w:noProof/>
        </w:rPr>
        <w:t>[31]</w:t>
      </w:r>
      <w:r w:rsidR="00F333F8">
        <w:rPr>
          <w:b/>
        </w:rPr>
        <w:fldChar w:fldCharType="end"/>
      </w:r>
      <w:r>
        <w:t>:</w:t>
      </w:r>
    </w:p>
    <w:p w:rsidR="00433E25" w:rsidRDefault="00433E25" w:rsidP="001772E2">
      <w:r>
        <w:t>A través de la acción -j DROP se cierra el acceso.</w:t>
      </w:r>
    </w:p>
    <w:p w:rsidR="00433E25" w:rsidRPr="00DF652D" w:rsidRDefault="00433E25" w:rsidP="001772E2">
      <w:r>
        <w:t>Se cierra acceso entrante a la MAC:</w:t>
      </w:r>
    </w:p>
    <w:p w:rsidR="00075FD2" w:rsidRDefault="00433E25" w:rsidP="001772E2">
      <w:pPr>
        <w:rPr>
          <w:b/>
        </w:rPr>
      </w:pPr>
      <w:r w:rsidRPr="00433E25">
        <w:rPr>
          <w:b/>
        </w:rPr>
        <w:t>os.system('iptables -A INPUT -i ens33 -m mac --mac-source '+ mac_atacante +' -j DROP')</w:t>
      </w:r>
    </w:p>
    <w:p w:rsidR="00433E25" w:rsidRDefault="00433E25" w:rsidP="001772E2">
      <w:r>
        <w:t>Se cierra acceso entrante y saliente a la IP:</w:t>
      </w:r>
    </w:p>
    <w:p w:rsidR="00433E25" w:rsidRPr="00433E25" w:rsidRDefault="00433E25" w:rsidP="001772E2">
      <w:pPr>
        <w:rPr>
          <w:b/>
        </w:rPr>
      </w:pPr>
      <w:r w:rsidRPr="00433E25">
        <w:rPr>
          <w:b/>
        </w:rPr>
        <w:t>os.system('iptables -A INPUT -s '+ ip_atacante +' -j DROP')</w:t>
      </w:r>
    </w:p>
    <w:p w:rsidR="00433E25" w:rsidRDefault="00433E25" w:rsidP="001772E2">
      <w:pPr>
        <w:rPr>
          <w:b/>
        </w:rPr>
      </w:pPr>
      <w:r w:rsidRPr="00433E25">
        <w:rPr>
          <w:b/>
        </w:rPr>
        <w:t>os.system('iptables -A OUTPUT -s '+ ip_atacante +' -j DROP')</w:t>
      </w:r>
    </w:p>
    <w:p w:rsidR="00433E25" w:rsidRDefault="00433E25" w:rsidP="001772E2">
      <w:r w:rsidRPr="00433E25">
        <w:t>S</w:t>
      </w:r>
      <w:r>
        <w:t>e cierran los intentos de iniciar una nueva conexión a través del envío de paquetes SYN:</w:t>
      </w:r>
    </w:p>
    <w:p w:rsidR="00433E25" w:rsidRDefault="00433E25" w:rsidP="001772E2">
      <w:pPr>
        <w:rPr>
          <w:b/>
        </w:rPr>
      </w:pPr>
      <w:r w:rsidRPr="00433E25">
        <w:rPr>
          <w:b/>
        </w:rPr>
        <w:t>os.system('iptables -A INPUT -p tcp ! --syn -m state --state NEW -j DROP')</w:t>
      </w:r>
    </w:p>
    <w:p w:rsidR="00F333F8" w:rsidRDefault="00F333F8" w:rsidP="001772E2"/>
    <w:p w:rsidR="00E20ADA" w:rsidRDefault="00E20ADA" w:rsidP="001772E2">
      <w:r>
        <w:t>Con la función</w:t>
      </w:r>
      <w:r w:rsidR="00E9547C">
        <w:t xml:space="preserve"> </w:t>
      </w:r>
      <w:r w:rsidR="00E9547C" w:rsidRPr="00E9547C">
        <w:rPr>
          <w:b/>
        </w:rPr>
        <w:t>PingRouter()</w:t>
      </w:r>
      <w:r w:rsidR="00E9547C">
        <w:t xml:space="preserve"> hacemos ping con paquetes ICMP al router a través de </w:t>
      </w:r>
      <w:r w:rsidR="00E9547C" w:rsidRPr="00E9547C">
        <w:rPr>
          <w:b/>
        </w:rPr>
        <w:t>send</w:t>
      </w:r>
      <w:r w:rsidR="00E9547C">
        <w:t>:</w:t>
      </w:r>
    </w:p>
    <w:p w:rsidR="00E9547C" w:rsidRPr="00E9547C" w:rsidRDefault="00E9547C" w:rsidP="001772E2">
      <w:pPr>
        <w:rPr>
          <w:b/>
        </w:rPr>
      </w:pPr>
      <w:r>
        <w:rPr>
          <w:b/>
        </w:rPr>
        <w:t>s</w:t>
      </w:r>
      <w:r w:rsidRPr="00E9547C">
        <w:rPr>
          <w:b/>
        </w:rPr>
        <w:t>end(IP(dst=returnGateway())/ICMP())</w:t>
      </w:r>
    </w:p>
    <w:p w:rsidR="00F333F8" w:rsidRDefault="00F333F8" w:rsidP="001772E2">
      <w:pPr>
        <w:rPr>
          <w:b/>
        </w:rPr>
      </w:pPr>
    </w:p>
    <w:p w:rsidR="001E044A" w:rsidRDefault="001E044A" w:rsidP="001772E2">
      <w:r>
        <w:t xml:space="preserve">La función </w:t>
      </w:r>
      <w:r w:rsidRPr="001E044A">
        <w:rPr>
          <w:b/>
        </w:rPr>
        <w:t>PaquetesRouter()</w:t>
      </w:r>
      <w:r>
        <w:t xml:space="preserve"> </w:t>
      </w:r>
      <w:r w:rsidR="00395B54">
        <w:t xml:space="preserve">se consigue la MAC del router y se </w:t>
      </w:r>
      <w:r>
        <w:t>detecta si el paquete</w:t>
      </w:r>
      <w:r w:rsidR="00395B54">
        <w:t xml:space="preserve"> es del router o no, devolviendo un true o un false.</w:t>
      </w:r>
    </w:p>
    <w:p w:rsidR="00395B54" w:rsidRDefault="00395B54" w:rsidP="001772E2">
      <w:r>
        <w:t>Para realizar esta operación recoge los datos del paquete y los compara con los datos del router.</w:t>
      </w:r>
    </w:p>
    <w:p w:rsidR="00395B54" w:rsidRDefault="00395B54" w:rsidP="001772E2"/>
    <w:p w:rsidR="00395B54" w:rsidRDefault="00395B54" w:rsidP="001772E2">
      <w:r>
        <w:t xml:space="preserve">Para detectar si es un ataque se utiliza la función </w:t>
      </w:r>
      <w:r w:rsidRPr="00395B54">
        <w:rPr>
          <w:b/>
        </w:rPr>
        <w:t>Ataque()</w:t>
      </w:r>
      <w:r>
        <w:rPr>
          <w:b/>
        </w:rPr>
        <w:t xml:space="preserve"> </w:t>
      </w:r>
      <w:r w:rsidR="00AB4A26">
        <w:t xml:space="preserve">que analiza las IP del paquete y del host. En caso de que la IP guardada en el diccionario sea igual que la </w:t>
      </w:r>
      <w:r w:rsidR="00AB4A26">
        <w:lastRenderedPageBreak/>
        <w:t>del paquete pero distinta de la del equipo se puede asegurar entonces que la IP ha sido trucada y por tanto es un ataque.</w:t>
      </w:r>
    </w:p>
    <w:p w:rsidR="00013727" w:rsidRPr="00013727" w:rsidRDefault="00013727" w:rsidP="001772E2">
      <w:r>
        <w:t xml:space="preserve">La función </w:t>
      </w:r>
      <w:r w:rsidRPr="00013727">
        <w:rPr>
          <w:b/>
        </w:rPr>
        <w:t>AnalisisPaquetes()</w:t>
      </w:r>
      <w:r>
        <w:t xml:space="preserve"> imprime los datos de los paquetes y lanza la función </w:t>
      </w:r>
      <w:r w:rsidRPr="00395B54">
        <w:rPr>
          <w:b/>
        </w:rPr>
        <w:t>Ataque()</w:t>
      </w:r>
      <w:r>
        <w:rPr>
          <w:b/>
        </w:rPr>
        <w:t xml:space="preserve"> </w:t>
      </w:r>
      <w:r>
        <w:t>para ir comprobándolos uno por uno.</w:t>
      </w:r>
    </w:p>
    <w:p w:rsidR="00AB4A26" w:rsidRDefault="00013727" w:rsidP="001772E2">
      <w:r>
        <w:t xml:space="preserve">Por último la función principal </w:t>
      </w:r>
      <w:r w:rsidRPr="00013727">
        <w:rPr>
          <w:b/>
        </w:rPr>
        <w:t>if __name__ == '__main__':</w:t>
      </w:r>
      <w:r>
        <w:rPr>
          <w:b/>
        </w:rPr>
        <w:t xml:space="preserve"> </w:t>
      </w:r>
      <w:r>
        <w:t>lanza el análisis de la red y captura los paquetes a través de la función de Scapy :</w:t>
      </w:r>
    </w:p>
    <w:p w:rsidR="00013727" w:rsidRDefault="00A12846" w:rsidP="001772E2">
      <w:pPr>
        <w:rPr>
          <w:b/>
        </w:rPr>
      </w:pPr>
      <w:r w:rsidRPr="00A12846">
        <w:rPr>
          <w:b/>
        </w:rPr>
        <w:t>sniff(prn=AnalisisPaquetes, filter="tcp port 80", store=0)</w:t>
      </w:r>
    </w:p>
    <w:p w:rsidR="00013727" w:rsidRDefault="00013727" w:rsidP="001772E2">
      <w:r w:rsidRPr="00013727">
        <w:rPr>
          <w:b/>
        </w:rPr>
        <w:t>prn</w:t>
      </w:r>
      <w:r>
        <w:t>: Envía los paquetes a la función especificada.</w:t>
      </w:r>
    </w:p>
    <w:p w:rsidR="00013727" w:rsidRDefault="00013727" w:rsidP="001772E2">
      <w:r>
        <w:rPr>
          <w:b/>
        </w:rPr>
        <w:t>filter</w:t>
      </w:r>
      <w:r w:rsidRPr="00013727">
        <w:t>:</w:t>
      </w:r>
      <w:r>
        <w:t xml:space="preserve"> Permite especificar el filtro, en este caso paquetes TCP y puerto 80.</w:t>
      </w:r>
    </w:p>
    <w:p w:rsidR="00F333F8" w:rsidRPr="00E61CBB" w:rsidRDefault="00013727" w:rsidP="001772E2">
      <w:r>
        <w:rPr>
          <w:b/>
        </w:rPr>
        <w:t>store</w:t>
      </w:r>
      <w:r w:rsidRPr="00013727">
        <w:t>:</w:t>
      </w:r>
      <w:r>
        <w:t xml:space="preserve"> Permite almacenar los paquetes, en este caso se guardan dentro del diccionario </w:t>
      </w:r>
      <w:r w:rsidR="00203B79">
        <w:t xml:space="preserve">de la función </w:t>
      </w:r>
      <w:r w:rsidR="00203B79" w:rsidRPr="00013727">
        <w:rPr>
          <w:b/>
        </w:rPr>
        <w:t>AnalisisPaquetes</w:t>
      </w:r>
      <w:r w:rsidR="00203B79" w:rsidRPr="00203B79">
        <w:t>.</w:t>
      </w:r>
    </w:p>
    <w:p w:rsidR="002A611C" w:rsidRDefault="002A611C" w:rsidP="001772E2">
      <w:pPr>
        <w:pStyle w:val="Ttulo3"/>
        <w:ind w:left="0" w:firstLine="0"/>
        <w:rPr>
          <w:noProof/>
          <w:color w:val="4DA4D8" w:themeColor="accent3" w:themeTint="99"/>
        </w:rPr>
      </w:pPr>
      <w:bookmarkStart w:id="187" w:name="_Toc515648537"/>
      <w:r>
        <w:rPr>
          <w:noProof/>
          <w:color w:val="4DA4D8" w:themeColor="accent3" w:themeTint="99"/>
        </w:rPr>
        <w:t xml:space="preserve">Defensa a ARP </w:t>
      </w:r>
      <w:r w:rsidR="00602ADE">
        <w:rPr>
          <w:noProof/>
          <w:color w:val="4DA4D8" w:themeColor="accent3" w:themeTint="99"/>
        </w:rPr>
        <w:t>spoofing</w:t>
      </w:r>
      <w:bookmarkEnd w:id="187"/>
    </w:p>
    <w:p w:rsidR="00B854CF" w:rsidRDefault="00B854CF" w:rsidP="001772E2">
      <w:r>
        <w:t>El script de defensa contra el ARP spoofing es muy similar al script de defensa contra IP spoofing</w:t>
      </w:r>
      <w:r w:rsidR="008A7615">
        <w:t xml:space="preserve"> ya que ambos requieren de las funciones de escucha de paquetes, detección de equipos de red, captura de direcciones IP y MAC y otras funciones comunes.</w:t>
      </w:r>
    </w:p>
    <w:p w:rsidR="008A7615" w:rsidRPr="003A484F" w:rsidRDefault="008A7615" w:rsidP="001772E2">
      <w:r>
        <w:t>En este apartado se explicaran las funciones que difieren al script de defensa contra IP spoofing.</w:t>
      </w:r>
    </w:p>
    <w:p w:rsidR="00E61CBB" w:rsidRPr="00684C3F" w:rsidRDefault="00F73E3A" w:rsidP="001772E2">
      <w:pPr>
        <w:rPr>
          <w:b/>
        </w:rPr>
      </w:pPr>
      <w:r>
        <w:rPr>
          <w:noProof/>
        </w:rPr>
        <mc:AlternateContent>
          <mc:Choice Requires="wps">
            <w:drawing>
              <wp:anchor distT="0" distB="0" distL="114300" distR="114300" simplePos="0" relativeHeight="251860992" behindDoc="0" locked="0" layoutInCell="1" allowOverlap="1" wp14:anchorId="7FB44225" wp14:editId="415A90A9">
                <wp:simplePos x="0" y="0"/>
                <wp:positionH relativeFrom="column">
                  <wp:posOffset>-15240</wp:posOffset>
                </wp:positionH>
                <wp:positionV relativeFrom="paragraph">
                  <wp:posOffset>2058670</wp:posOffset>
                </wp:positionV>
                <wp:extent cx="5141595" cy="635"/>
                <wp:effectExtent l="0" t="0" r="1905" b="12065"/>
                <wp:wrapTopAndBottom/>
                <wp:docPr id="71" name="Cuadro de texto 71"/>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5A4674" w:rsidRPr="00E87B3B" w:rsidRDefault="005A4674" w:rsidP="00F73E3A">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188" w:name="_Toc515561273"/>
                            <w:bookmarkStart w:id="189" w:name="_Toc515646428"/>
                            <w:r>
                              <w:rPr>
                                <w:b/>
                                <w:i w:val="0"/>
                                <w:noProof/>
                                <w:color w:val="4DA4D8" w:themeColor="accent3" w:themeTint="99"/>
                              </w:rPr>
                              <w:t>104</w:t>
                            </w:r>
                            <w:r w:rsidRPr="00F73E3A">
                              <w:rPr>
                                <w:b/>
                                <w:i w:val="0"/>
                                <w:noProof/>
                                <w:color w:val="4DA4D8" w:themeColor="accent3" w:themeTint="99"/>
                              </w:rPr>
                              <w:fldChar w:fldCharType="end"/>
                            </w:r>
                            <w:r w:rsidRPr="000A6CB7">
                              <w:t>-IP neighbor.</w:t>
                            </w:r>
                            <w:r>
                              <w:t xml:space="preserve"> </w:t>
                            </w:r>
                            <w:r w:rsidRPr="000A6CB7">
                              <w:t>Fuente: propia</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44225" id="Cuadro de texto 71" o:spid="_x0000_s1073" type="#_x0000_t202" style="position:absolute;left:0;text-align:left;margin-left:-1.2pt;margin-top:162.1pt;width:404.8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" stroked="f">
                <v:textbox style="mso-fit-shape-to-text:t" inset="0,0,0,0">
                  <w:txbxContent>
                    <w:p w:rsidR="005A4674" w:rsidRPr="00E87B3B" w:rsidRDefault="005A4674" w:rsidP="00F73E3A">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67" w:name="_Toc515561273"/>
                      <w:bookmarkStart w:id="268" w:name="_Toc515646428"/>
                      <w:r>
                        <w:rPr>
                          <w:b/>
                          <w:i w:val="0"/>
                          <w:noProof/>
                          <w:color w:val="4DA4D8" w:themeColor="accent3" w:themeTint="99"/>
                        </w:rPr>
                        <w:t>104</w:t>
                      </w:r>
                      <w:r w:rsidRPr="00F73E3A">
                        <w:rPr>
                          <w:b/>
                          <w:i w:val="0"/>
                          <w:noProof/>
                          <w:color w:val="4DA4D8" w:themeColor="accent3" w:themeTint="99"/>
                        </w:rPr>
                        <w:fldChar w:fldCharType="end"/>
                      </w:r>
                      <w:r w:rsidRPr="000A6CB7">
                        <w:t>-IP neighbor.</w:t>
                      </w:r>
                      <w:r>
                        <w:t xml:space="preserve"> </w:t>
                      </w:r>
                      <w:r w:rsidRPr="000A6CB7">
                        <w:t>Fuente: propia</w:t>
                      </w:r>
                      <w:bookmarkEnd w:id="267"/>
                      <w:bookmarkEnd w:id="268"/>
                    </w:p>
                  </w:txbxContent>
                </v:textbox>
                <w10:wrap type="topAndBottom"/>
              </v:shape>
            </w:pict>
          </mc:Fallback>
        </mc:AlternateContent>
      </w:r>
      <w:r w:rsidR="00700BF0">
        <w:rPr>
          <w:noProof/>
        </w:rPr>
        <w:drawing>
          <wp:anchor distT="0" distB="0" distL="114300" distR="114300" simplePos="0" relativeHeight="251804672" behindDoc="0" locked="0" layoutInCell="1" allowOverlap="1">
            <wp:simplePos x="0" y="0"/>
            <wp:positionH relativeFrom="column">
              <wp:posOffset>-15240</wp:posOffset>
            </wp:positionH>
            <wp:positionV relativeFrom="paragraph">
              <wp:posOffset>958215</wp:posOffset>
            </wp:positionV>
            <wp:extent cx="5141595" cy="1043305"/>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5-28 a las 13.11.17.png"/>
                    <pic:cNvPicPr/>
                  </pic:nvPicPr>
                  <pic:blipFill>
                    <a:blip r:embed="rId193">
                      <a:extLst>
                        <a:ext uri="{28A0092B-C50C-407E-A947-70E740481C1C}">
                          <a14:useLocalDpi xmlns:a14="http://schemas.microsoft.com/office/drawing/2010/main" val="0"/>
                        </a:ext>
                      </a:extLst>
                    </a:blip>
                    <a:stretch>
                      <a:fillRect/>
                    </a:stretch>
                  </pic:blipFill>
                  <pic:spPr>
                    <a:xfrm>
                      <a:off x="0" y="0"/>
                      <a:ext cx="5141595" cy="1043305"/>
                    </a:xfrm>
                    <a:prstGeom prst="rect">
                      <a:avLst/>
                    </a:prstGeom>
                  </pic:spPr>
                </pic:pic>
              </a:graphicData>
            </a:graphic>
            <wp14:sizeRelH relativeFrom="page">
              <wp14:pctWidth>0</wp14:pctWidth>
            </wp14:sizeRelH>
            <wp14:sizeRelV relativeFrom="page">
              <wp14:pctHeight>0</wp14:pctHeight>
            </wp14:sizeRelV>
          </wp:anchor>
        </w:drawing>
      </w:r>
      <w:r w:rsidR="00A93CE5">
        <w:t xml:space="preserve">El primer cambio está en la función </w:t>
      </w:r>
      <w:r w:rsidR="00684C3F" w:rsidRPr="00684C3F">
        <w:rPr>
          <w:b/>
        </w:rPr>
        <w:t>Bloqueo()</w:t>
      </w:r>
      <w:r w:rsidR="00684C3F">
        <w:rPr>
          <w:b/>
        </w:rPr>
        <w:t xml:space="preserve"> </w:t>
      </w:r>
      <w:r w:rsidR="00684C3F">
        <w:t xml:space="preserve">como estamos  trabajando con tablas ARP, en el caso de sufrir un ataque debemos acceder a la tabla para borrar la IP atacante. Para ello primero debemos saber listar a los hosts vecinos, esto se puede hacer con </w:t>
      </w:r>
      <w:r w:rsidR="00684C3F" w:rsidRPr="00684C3F">
        <w:rPr>
          <w:b/>
        </w:rPr>
        <w:t>ip neighbor show</w:t>
      </w:r>
      <w:r w:rsidR="00684C3F">
        <w:t xml:space="preserve"> o </w:t>
      </w:r>
      <w:r w:rsidR="00684C3F" w:rsidRPr="00684C3F">
        <w:rPr>
          <w:b/>
        </w:rPr>
        <w:t>ip neight show</w:t>
      </w:r>
      <w:r w:rsidR="00684C3F" w:rsidRPr="00684C3F">
        <w:t>.</w:t>
      </w:r>
    </w:p>
    <w:p w:rsidR="00E61CBB" w:rsidRDefault="00E61CBB" w:rsidP="001772E2"/>
    <w:p w:rsidR="00E61CBB" w:rsidRDefault="00684C3F" w:rsidP="001772E2">
      <w:r>
        <w:t>Gracias a este comando podremos ver las IP, interfaz de red, MAC y estado.</w:t>
      </w:r>
    </w:p>
    <w:p w:rsidR="00684C3F" w:rsidRDefault="00684C3F" w:rsidP="001772E2">
      <w:r>
        <w:t>Este estado puede ser uno de los siguientes</w:t>
      </w:r>
      <w:r w:rsidR="004C4DEB">
        <w:t xml:space="preserve"> </w:t>
      </w:r>
      <w:r w:rsidR="004C4DEB">
        <w:fldChar w:fldCharType="begin"/>
      </w:r>
      <w:r w:rsidR="004C4DEB">
        <w:instrText xml:space="preserve"> ADDIN ZOTERO_ITEM CSL_CITATION {"citationID":"fP0LsCBZ","properties":{"formattedCitation":"[32]","plainCitation":"[32]","noteIndex":0},"citationItems":[{"id":116,"uris":["http://zotero.org/users/local/Wv4hidzq/items/9CK7MQU7"],"uri":["http://zotero.org/users/local/Wv4hidzq/items/9CK7MQU7"],"itemData":{"id":116,"type":"post-weblog","title":"Bytelearning | Un blog centrado principalmente en Linux","container-title":"Bytelearning | Un blog centrado principalmente en Linux","URL":"https://bytelearning.blogspot.com.es/2015/11/ip-el-comando-que-controla-la-tabla-arp.html","issued":{"date-parts":[["2015",11,18]]},"accessed":{"date-parts":[["2018",5,28]]}}}],"schema":"https://github.com/citation-style-language/schema/raw/master/csl-citation.json"} </w:instrText>
      </w:r>
      <w:r w:rsidR="004C4DEB">
        <w:fldChar w:fldCharType="separate"/>
      </w:r>
      <w:r w:rsidR="004C4DEB">
        <w:rPr>
          <w:noProof/>
        </w:rPr>
        <w:t>[32]</w:t>
      </w:r>
      <w:r w:rsidR="004C4DEB">
        <w:fldChar w:fldCharType="end"/>
      </w:r>
      <w:r>
        <w:t>:</w:t>
      </w:r>
    </w:p>
    <w:p w:rsidR="00684C3F" w:rsidRDefault="00684C3F" w:rsidP="001772E2">
      <w:r w:rsidRPr="00684C3F">
        <w:rPr>
          <w:b/>
        </w:rPr>
        <w:t>REACHABLE</w:t>
      </w:r>
      <w:r>
        <w:t xml:space="preserve">: </w:t>
      </w:r>
      <w:r w:rsidR="00096EE3">
        <w:t>La entrada ARP es válida y el destino es accesible.</w:t>
      </w:r>
      <w:r w:rsidR="008D7262">
        <w:t xml:space="preserve"> Se ha establecido una conexión reciente.</w:t>
      </w:r>
    </w:p>
    <w:p w:rsidR="00684C3F" w:rsidRDefault="00684C3F" w:rsidP="001772E2">
      <w:r w:rsidRPr="008D7262">
        <w:rPr>
          <w:b/>
        </w:rPr>
        <w:lastRenderedPageBreak/>
        <w:t>STALE</w:t>
      </w:r>
      <w:r w:rsidR="00096EE3">
        <w:t>:</w:t>
      </w:r>
      <w:r w:rsidR="008D7262">
        <w:t xml:space="preserve"> La entrada ARP es válida y el destino es accesible. Pero no se ha establecido una conexión reciente.</w:t>
      </w:r>
    </w:p>
    <w:p w:rsidR="00684C3F" w:rsidRDefault="00684C3F" w:rsidP="001772E2">
      <w:r w:rsidRPr="008D7262">
        <w:rPr>
          <w:b/>
        </w:rPr>
        <w:t>FAILED</w:t>
      </w:r>
      <w:r w:rsidR="00096EE3">
        <w:t>:</w:t>
      </w:r>
      <w:r w:rsidR="008D7262">
        <w:t xml:space="preserve"> No hay conectividad, la MAC no se puede detectar.</w:t>
      </w:r>
    </w:p>
    <w:p w:rsidR="00684C3F" w:rsidRDefault="00684C3F" w:rsidP="001772E2">
      <w:r w:rsidRPr="008D7262">
        <w:rPr>
          <w:b/>
        </w:rPr>
        <w:t>DELAY</w:t>
      </w:r>
      <w:r w:rsidR="008D7262">
        <w:t>: Se ha enviado información al destino pero no se recibe respuesta o confirmación.</w:t>
      </w:r>
    </w:p>
    <w:p w:rsidR="00E61CBB" w:rsidRDefault="00B6662D" w:rsidP="001772E2">
      <w:r>
        <w:t xml:space="preserve">Para borrar las IP de estas tablas ARP usaremos la siguiente función </w:t>
      </w:r>
      <w:r>
        <w:fldChar w:fldCharType="begin"/>
      </w:r>
      <w:r>
        <w:instrText xml:space="preserve"> ADDIN ZOTERO_ITEM CSL_CITATION {"citationID":"8ySj9bh0","properties":{"formattedCitation":"[33]","plainCitation":"[33]","noteIndex":0},"citationItems":[{"id":118,"uris":["http://zotero.org/users/local/Wv4hidzq/items/8WQ7TSXB"],"uri":["http://zotero.org/users/local/Wv4hidzq/items/8WQ7TSXB"],"itemData":{"id":118,"type":"webpage","title":"How to flush the ARP cache in various OS (Windows, Linux, AIX) | tar.gz.ro","URL":"http://docs.gz.ro/flush-arp-cache.html","accessed":{"date-parts":[["2018",5,28]]}}}],"schema":"https://github.com/citation-style-language/schema/raw/master/csl-citation.json"} </w:instrText>
      </w:r>
      <w:r>
        <w:fldChar w:fldCharType="separate"/>
      </w:r>
      <w:r>
        <w:rPr>
          <w:noProof/>
        </w:rPr>
        <w:t>[33]</w:t>
      </w:r>
      <w:r>
        <w:fldChar w:fldCharType="end"/>
      </w:r>
      <w:r>
        <w:t>:</w:t>
      </w:r>
    </w:p>
    <w:p w:rsidR="00B6662D" w:rsidRPr="00255844" w:rsidRDefault="00A12846" w:rsidP="001772E2">
      <w:pPr>
        <w:rPr>
          <w:b/>
        </w:rPr>
      </w:pPr>
      <w:r w:rsidRPr="00A12846">
        <w:rPr>
          <w:b/>
        </w:rPr>
        <w:t>os.system("ip -s -s neigh flush all")</w:t>
      </w:r>
    </w:p>
    <w:p w:rsidR="00E61CBB" w:rsidRDefault="00F6247A" w:rsidP="001772E2">
      <w:r>
        <w:t>Insertamos de nuevo los datos del router para no producir errores:</w:t>
      </w:r>
    </w:p>
    <w:p w:rsidR="008F46B7" w:rsidRPr="00A12846" w:rsidRDefault="00A12846" w:rsidP="001772E2">
      <w:pPr>
        <w:rPr>
          <w:b/>
        </w:rPr>
      </w:pPr>
      <w:r w:rsidRPr="00A12846">
        <w:rPr>
          <w:b/>
        </w:rPr>
        <w:t>os.system("arp -s "+ ip_router + " " + mac_router)</w:t>
      </w:r>
    </w:p>
    <w:p w:rsidR="00C142F7" w:rsidRDefault="00C142F7" w:rsidP="001772E2">
      <w:r>
        <w:t xml:space="preserve">Por otro lado a la hora de filtrar en el script de defensa IP spoofing filtrábamos por paquetes TCP mientras que en </w:t>
      </w:r>
      <w:r w:rsidR="008F46B7">
        <w:t>la defensa contra el ARP spoofing necesitamos filtrar por paquetes ARP. Para ello usaremos esta condición:</w:t>
      </w:r>
    </w:p>
    <w:p w:rsidR="00E61CBB" w:rsidRPr="008F46B7" w:rsidRDefault="00A12846" w:rsidP="001772E2">
      <w:pPr>
        <w:rPr>
          <w:b/>
        </w:rPr>
      </w:pPr>
      <w:r w:rsidRPr="00A12846">
        <w:rPr>
          <w:b/>
        </w:rPr>
        <w:t xml:space="preserve">if ARP in pkt and pkt[ARP].op in (1,2):  </w:t>
      </w:r>
    </w:p>
    <w:p w:rsidR="008F46B7" w:rsidRDefault="008F46B7" w:rsidP="001772E2">
      <w:r>
        <w:t>En la que .op se refiere al código de operación “opcode"</w:t>
      </w:r>
      <w:r w:rsidR="00134488">
        <w:t>:</w:t>
      </w:r>
    </w:p>
    <w:p w:rsidR="00134488" w:rsidRDefault="00134488" w:rsidP="001772E2">
      <w:r>
        <w:t xml:space="preserve">pkt[ARP].op == 1:  # who-has (request) </w:t>
      </w:r>
    </w:p>
    <w:p w:rsidR="00134488" w:rsidRDefault="00134488" w:rsidP="001772E2">
      <w:r>
        <w:t>pkt[ARP].op == 2:  # is-at (response)</w:t>
      </w:r>
    </w:p>
    <w:p w:rsidR="00134488" w:rsidRDefault="00134488" w:rsidP="001772E2">
      <w:r w:rsidRPr="00134488">
        <w:t>pkt[ARP].op in (1,2)</w:t>
      </w:r>
      <w:r>
        <w:t xml:space="preserve"> # (request) (response)</w:t>
      </w:r>
    </w:p>
    <w:p w:rsidR="0066207E" w:rsidRDefault="0066207E" w:rsidP="001772E2"/>
    <w:p w:rsidR="00E61CBB" w:rsidRPr="00134488" w:rsidRDefault="0066207E" w:rsidP="001772E2">
      <w:r>
        <w:t>El último cambio es el sniffer ya que debe filtrar por paquetes ARP también.</w:t>
      </w:r>
    </w:p>
    <w:p w:rsidR="00E61CBB" w:rsidRPr="0066207E" w:rsidRDefault="00134488" w:rsidP="001772E2">
      <w:pPr>
        <w:ind w:firstLine="142"/>
        <w:rPr>
          <w:b/>
        </w:rPr>
      </w:pPr>
      <w:r w:rsidRPr="0066207E">
        <w:rPr>
          <w:b/>
        </w:rPr>
        <w:t>sniff(prn=AnalisisPaquetes, filter="arp", store=0)</w:t>
      </w:r>
    </w:p>
    <w:p w:rsidR="00E61CBB" w:rsidRDefault="0066207E" w:rsidP="001772E2">
      <w:r>
        <w:t>Para detectar el ataque debemos tener en cuenta que el ARP spoofing tiene como fin suplantar al router y que por tanto lo que le delatará será la MAC, es decir, la dirección física. Es por esto que para detectar el ataque hacemos una comparación de las MAC</w:t>
      </w:r>
      <w:r w:rsidR="00664125">
        <w:t xml:space="preserve"> de los paquetes y la MAC almacenada de los equipos.</w:t>
      </w:r>
    </w:p>
    <w:p w:rsidR="0066207E" w:rsidRDefault="0066207E" w:rsidP="001772E2">
      <w:pPr>
        <w:rPr>
          <w:b/>
        </w:rPr>
      </w:pPr>
      <w:r w:rsidRPr="00664125">
        <w:rPr>
          <w:b/>
        </w:rPr>
        <w:t>if diccionario[pkt[ARP].psrc] != pkt[ARP].hwsrc:</w:t>
      </w:r>
    </w:p>
    <w:p w:rsidR="008F0302" w:rsidRPr="00664125" w:rsidRDefault="008F0302" w:rsidP="001772E2">
      <w:pPr>
        <w:rPr>
          <w:b/>
        </w:rPr>
      </w:pPr>
    </w:p>
    <w:p w:rsidR="008F0302" w:rsidRPr="008F0302" w:rsidRDefault="008F0302" w:rsidP="00700BF0">
      <w:pPr>
        <w:pStyle w:val="Ttulo3"/>
        <w:numPr>
          <w:ilvl w:val="2"/>
          <w:numId w:val="35"/>
        </w:numPr>
        <w:ind w:left="0" w:firstLine="0"/>
        <w:rPr>
          <w:noProof/>
          <w:color w:val="4DA4D8" w:themeColor="accent3" w:themeTint="99"/>
        </w:rPr>
      </w:pPr>
      <w:bookmarkStart w:id="190" w:name="_Toc515648538"/>
      <w:r w:rsidRPr="008F0302">
        <w:rPr>
          <w:noProof/>
          <w:color w:val="4DA4D8" w:themeColor="accent3" w:themeTint="99"/>
        </w:rPr>
        <w:t xml:space="preserve">Defensa a </w:t>
      </w:r>
      <w:r>
        <w:rPr>
          <w:noProof/>
          <w:color w:val="4DA4D8" w:themeColor="accent3" w:themeTint="99"/>
        </w:rPr>
        <w:t>Mail</w:t>
      </w:r>
      <w:r w:rsidRPr="008F0302">
        <w:rPr>
          <w:noProof/>
          <w:color w:val="4DA4D8" w:themeColor="accent3" w:themeTint="99"/>
        </w:rPr>
        <w:t xml:space="preserve"> spoofing</w:t>
      </w:r>
      <w:bookmarkEnd w:id="190"/>
    </w:p>
    <w:p w:rsidR="00E61CBB" w:rsidRDefault="00A93D6F" w:rsidP="001772E2">
      <w:r>
        <w:t xml:space="preserve">Este tipo de spoofing es muy usado </w:t>
      </w:r>
      <w:r w:rsidR="00944632">
        <w:t xml:space="preserve">y es por eso que las compañías que ofrecen servicios de correo se ocupan de procurar a sus usuarios cierta seguridad. </w:t>
      </w:r>
    </w:p>
    <w:p w:rsidR="00944632" w:rsidRDefault="00944632" w:rsidP="001772E2">
      <w:r>
        <w:t>Esta seguridad consiste en las siguientes técnicas:</w:t>
      </w:r>
    </w:p>
    <w:p w:rsidR="00944632" w:rsidRDefault="00944632" w:rsidP="001772E2">
      <w:r>
        <w:t>- Implementación del protocolo SPF</w:t>
      </w:r>
      <w:r w:rsidR="00F31548">
        <w:t xml:space="preserve"> (</w:t>
      </w:r>
      <w:r w:rsidR="00F31548" w:rsidRPr="00F31548">
        <w:t>Sender Policy Framework</w:t>
      </w:r>
      <w:r w:rsidR="00F31548">
        <w:t>).</w:t>
      </w:r>
    </w:p>
    <w:p w:rsidR="00F31548" w:rsidRPr="00E61CBB" w:rsidRDefault="00F31548" w:rsidP="001772E2">
      <w:r>
        <w:lastRenderedPageBreak/>
        <w:t>Este protocolo se encarga de la autenticación de correos electrónicos identificando los nombres de dominio a través de resolución DNS y permitiendo solo recibir correos de los dominios aceptados</w:t>
      </w:r>
      <w:r w:rsidR="00A25115">
        <w:t>.</w:t>
      </w:r>
      <w:r w:rsidR="00A25115">
        <w:fldChar w:fldCharType="begin"/>
      </w:r>
      <w:r w:rsidR="00A25115">
        <w:instrText xml:space="preserve"> ADDIN ZOTERO_ITEM CSL_CITATION {"citationID":"jgWiMACm","properties":{"formattedCitation":"[34]","plainCitation":"[34]","noteIndex":0},"citationItems":[{"id":120,"uris":["http://zotero.org/users/local/Wv4hidzq/items/PD4QFWLQ"],"uri":["http://zotero.org/users/local/Wv4hidzq/items/PD4QFWLQ"],"itemData":{"id":120,"type":"webpage","title":"Que es el Mail Spoofing y como evitarlo usando SPF","abstract":"Que es el Mail Spoofing y como evitarlo usando SPF","URL":"https://www.webempresa.com/blog/que-es-el-mail-spoofing-y-como-evitarlo-usando-spf.html","language":"es-es","author":[{"family":"Alejo","given":"Luis Méndez"}],"accessed":{"date-parts":[["2018",5,28]]}}}],"schema":"https://github.com/citation-style-language/schema/raw/master/csl-citation.json"} </w:instrText>
      </w:r>
      <w:r w:rsidR="00A25115">
        <w:fldChar w:fldCharType="separate"/>
      </w:r>
      <w:r w:rsidR="00A25115">
        <w:rPr>
          <w:noProof/>
        </w:rPr>
        <w:t>[34]</w:t>
      </w:r>
      <w:r w:rsidR="00A25115">
        <w:fldChar w:fldCharType="end"/>
      </w:r>
    </w:p>
    <w:p w:rsidR="00E362EF" w:rsidRPr="0031552C" w:rsidRDefault="00F73E3A" w:rsidP="001772E2">
      <w:r>
        <w:rPr>
          <w:noProof/>
        </w:rPr>
        <mc:AlternateContent>
          <mc:Choice Requires="wps">
            <w:drawing>
              <wp:anchor distT="0" distB="0" distL="114300" distR="114300" simplePos="0" relativeHeight="251863040" behindDoc="0" locked="0" layoutInCell="1" allowOverlap="1" wp14:anchorId="109CC844" wp14:editId="69BB8A27">
                <wp:simplePos x="0" y="0"/>
                <wp:positionH relativeFrom="column">
                  <wp:posOffset>44450</wp:posOffset>
                </wp:positionH>
                <wp:positionV relativeFrom="paragraph">
                  <wp:posOffset>3408680</wp:posOffset>
                </wp:positionV>
                <wp:extent cx="5080000" cy="635"/>
                <wp:effectExtent l="0" t="0" r="0" b="12065"/>
                <wp:wrapTopAndBottom/>
                <wp:docPr id="78" name="Cuadro de texto 78"/>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rsidR="005A4674" w:rsidRPr="004C6B0D" w:rsidRDefault="005A4674" w:rsidP="00F73E3A">
                            <w:pPr>
                              <w:pStyle w:val="Descripcin"/>
                              <w:jc w:val="center"/>
                              <w:rPr>
                                <w:noProof/>
                                <w:szCs w:val="22"/>
                              </w:rPr>
                            </w:pPr>
                            <w:r w:rsidRPr="00F73E3A">
                              <w:rPr>
                                <w:b/>
                                <w:noProof/>
                                <w:color w:val="4DA4D8" w:themeColor="accent3" w:themeTint="99"/>
                              </w:rPr>
                              <w:fldChar w:fldCharType="begin"/>
                            </w:r>
                            <w:r w:rsidRPr="00F73E3A">
                              <w:rPr>
                                <w:b/>
                                <w:noProof/>
                                <w:color w:val="4DA4D8" w:themeColor="accent3" w:themeTint="99"/>
                              </w:rPr>
                              <w:instrText xml:space="preserve"> SEQ Ilustración \* ARABIC </w:instrText>
                            </w:r>
                            <w:r w:rsidRPr="00F73E3A">
                              <w:rPr>
                                <w:b/>
                                <w:noProof/>
                                <w:color w:val="4DA4D8" w:themeColor="accent3" w:themeTint="99"/>
                              </w:rPr>
                              <w:fldChar w:fldCharType="separate"/>
                            </w:r>
                            <w:bookmarkStart w:id="191" w:name="_Toc515561274"/>
                            <w:bookmarkStart w:id="192" w:name="_Toc515646429"/>
                            <w:r>
                              <w:rPr>
                                <w:b/>
                                <w:noProof/>
                                <w:color w:val="4DA4D8" w:themeColor="accent3" w:themeTint="99"/>
                              </w:rPr>
                              <w:t>105</w:t>
                            </w:r>
                            <w:r w:rsidRPr="00F73E3A">
                              <w:rPr>
                                <w:b/>
                                <w:noProof/>
                                <w:color w:val="4DA4D8" w:themeColor="accent3" w:themeTint="99"/>
                              </w:rPr>
                              <w:fldChar w:fldCharType="end"/>
                            </w:r>
                            <w:r>
                              <w:t>-</w:t>
                            </w:r>
                            <w:r w:rsidRPr="00CB4D7E">
                              <w:t>Protocolo SPF.</w:t>
                            </w:r>
                            <w:r>
                              <w:t xml:space="preserve"> </w:t>
                            </w:r>
                            <w:r w:rsidRPr="00CB4D7E">
                              <w:t>Fuente: https://www.webempresa.com/blog/que-es-el-mail-spoofing-y-como-evitarlo-usando-spf.html</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CC844" id="Cuadro de texto 78" o:spid="_x0000_s1074" type="#_x0000_t202" style="position:absolute;left:0;text-align:left;margin-left:3.5pt;margin-top:268.4pt;width:400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" stroked="f">
                <v:textbox style="mso-fit-shape-to-text:t" inset="0,0,0,0">
                  <w:txbxContent>
                    <w:p w:rsidR="005A4674" w:rsidRPr="004C6B0D" w:rsidRDefault="005A4674" w:rsidP="00F73E3A">
                      <w:pPr>
                        <w:pStyle w:val="Descripcin"/>
                        <w:jc w:val="center"/>
                        <w:rPr>
                          <w:noProof/>
                          <w:szCs w:val="22"/>
                        </w:rPr>
                      </w:pPr>
                      <w:r w:rsidRPr="00F73E3A">
                        <w:rPr>
                          <w:b/>
                          <w:noProof/>
                          <w:color w:val="4DA4D8" w:themeColor="accent3" w:themeTint="99"/>
                        </w:rPr>
                        <w:fldChar w:fldCharType="begin"/>
                      </w:r>
                      <w:r w:rsidRPr="00F73E3A">
                        <w:rPr>
                          <w:b/>
                          <w:noProof/>
                          <w:color w:val="4DA4D8" w:themeColor="accent3" w:themeTint="99"/>
                        </w:rPr>
                        <w:instrText xml:space="preserve"> SEQ Ilustración \* ARABIC </w:instrText>
                      </w:r>
                      <w:r w:rsidRPr="00F73E3A">
                        <w:rPr>
                          <w:b/>
                          <w:noProof/>
                          <w:color w:val="4DA4D8" w:themeColor="accent3" w:themeTint="99"/>
                        </w:rPr>
                        <w:fldChar w:fldCharType="separate"/>
                      </w:r>
                      <w:bookmarkStart w:id="272" w:name="_Toc515561274"/>
                      <w:bookmarkStart w:id="273" w:name="_Toc515646429"/>
                      <w:r>
                        <w:rPr>
                          <w:b/>
                          <w:noProof/>
                          <w:color w:val="4DA4D8" w:themeColor="accent3" w:themeTint="99"/>
                        </w:rPr>
                        <w:t>105</w:t>
                      </w:r>
                      <w:r w:rsidRPr="00F73E3A">
                        <w:rPr>
                          <w:b/>
                          <w:noProof/>
                          <w:color w:val="4DA4D8" w:themeColor="accent3" w:themeTint="99"/>
                        </w:rPr>
                        <w:fldChar w:fldCharType="end"/>
                      </w:r>
                      <w:r>
                        <w:t>-</w:t>
                      </w:r>
                      <w:r w:rsidRPr="00CB4D7E">
                        <w:t>Protocolo SPF.</w:t>
                      </w:r>
                      <w:r>
                        <w:t xml:space="preserve"> </w:t>
                      </w:r>
                      <w:r w:rsidRPr="00CB4D7E">
                        <w:t>Fuente: https://www.webempresa.com/blog/que-es-el-mail-spoofing-y-como-evitarlo-usando-spf.html</w:t>
                      </w:r>
                      <w:bookmarkEnd w:id="272"/>
                      <w:bookmarkEnd w:id="273"/>
                    </w:p>
                  </w:txbxContent>
                </v:textbox>
                <w10:wrap type="topAndBottom"/>
              </v:shape>
            </w:pict>
          </mc:Fallback>
        </mc:AlternateContent>
      </w:r>
      <w:r w:rsidR="00700BF0">
        <w:rPr>
          <w:noProof/>
        </w:rPr>
        <w:drawing>
          <wp:anchor distT="0" distB="0" distL="114300" distR="114300" simplePos="0" relativeHeight="251805696" behindDoc="0" locked="0" layoutInCell="1" allowOverlap="1">
            <wp:simplePos x="0" y="0"/>
            <wp:positionH relativeFrom="column">
              <wp:posOffset>44637</wp:posOffset>
            </wp:positionH>
            <wp:positionV relativeFrom="paragraph">
              <wp:posOffset>227591</wp:posOffset>
            </wp:positionV>
            <wp:extent cx="5080000" cy="312420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lspoofing_spf.jpg"/>
                    <pic:cNvPicPr/>
                  </pic:nvPicPr>
                  <pic:blipFill>
                    <a:blip r:embed="rId194">
                      <a:extLst>
                        <a:ext uri="{28A0092B-C50C-407E-A947-70E740481C1C}">
                          <a14:useLocalDpi xmlns:a14="http://schemas.microsoft.com/office/drawing/2010/main" val="0"/>
                        </a:ext>
                      </a:extLst>
                    </a:blip>
                    <a:stretch>
                      <a:fillRect/>
                    </a:stretch>
                  </pic:blipFill>
                  <pic:spPr>
                    <a:xfrm>
                      <a:off x="0" y="0"/>
                      <a:ext cx="5080000" cy="3124200"/>
                    </a:xfrm>
                    <a:prstGeom prst="rect">
                      <a:avLst/>
                    </a:prstGeom>
                  </pic:spPr>
                </pic:pic>
              </a:graphicData>
            </a:graphic>
            <wp14:sizeRelH relativeFrom="page">
              <wp14:pctWidth>0</wp14:pctWidth>
            </wp14:sizeRelH>
            <wp14:sizeRelV relativeFrom="page">
              <wp14:pctHeight>0</wp14:pctHeight>
            </wp14:sizeRelV>
          </wp:anchor>
        </w:drawing>
      </w:r>
    </w:p>
    <w:p w:rsidR="00E362EF" w:rsidRPr="0031552C" w:rsidRDefault="00E362EF" w:rsidP="001772E2"/>
    <w:p w:rsidR="00E362EF" w:rsidRDefault="00A25115" w:rsidP="001772E2">
      <w:r>
        <w:t>-</w:t>
      </w:r>
      <w:r w:rsidR="00B1189C">
        <w:t xml:space="preserve"> Los correos con enlaces externos suelen ser analizados y a menudo llegan a SPAM</w:t>
      </w:r>
      <w:r w:rsidR="00B1189C" w:rsidRPr="00B1189C">
        <w:t>.</w:t>
      </w:r>
    </w:p>
    <w:p w:rsidR="00B1189C" w:rsidRDefault="00B1189C" w:rsidP="001772E2">
      <w:r>
        <w:t>- La mayoría de los servidores de correo dan la posibilidad de que el usuario marque mensajes de spam para evitar que lleguen nuevos.</w:t>
      </w:r>
    </w:p>
    <w:p w:rsidR="00B1189C" w:rsidRDefault="00B1189C" w:rsidP="001772E2">
      <w:r>
        <w:t>- Mensajes que han sido añadidos a SPAM por un gran número de usuarios de la servidor de correo.</w:t>
      </w:r>
      <w:r w:rsidR="00D116F7">
        <w:fldChar w:fldCharType="begin"/>
      </w:r>
      <w:r w:rsidR="00D116F7">
        <w:instrText xml:space="preserve"> ADDIN ZOTERO_ITEM CSL_CITATION {"citationID":"WIRcsfsz","properties":{"formattedCitation":"[35]","plainCitation":"[35]","noteIndex":0},"citationItems":[{"id":122,"uris":["http://zotero.org/users/local/Wv4hidzq/items/Q8KR9KEY"],"uri":["http://zotero.org/users/local/Wv4hidzq/items/Q8KR9KEY"],"itemData":{"id":122,"type":"post-weblog","title":"¿Por qué Gmail puede marcar un email como SPAM?","container-title":"Hostinet","abstract":"En alguna ocasión nos hemos encontrado con envíos de emails a diferentes destinatarios que acaban cayendo a la bandeja e correo no deseado. El correo electrónico Gmail es el correo gratuito que Google ofrece a sus usuarios. Actualmente, ofrece 15 Gb de espacio a compartir entre Drive, Gmail e","URL":"https://www.hostinet.com/formacion/correo-electronico/por-que-gmail-marca-email-spam/","issued":{"date-parts":[["2014",11,13]]},"accessed":{"date-parts":[["2018",5,28]]}}}],"schema":"https://github.com/citation-style-language/schema/raw/master/csl-citation.json"} </w:instrText>
      </w:r>
      <w:r w:rsidR="00D116F7">
        <w:fldChar w:fldCharType="separate"/>
      </w:r>
      <w:r w:rsidR="00D116F7">
        <w:rPr>
          <w:noProof/>
        </w:rPr>
        <w:t>[35]</w:t>
      </w:r>
      <w:r w:rsidR="00D116F7">
        <w:fldChar w:fldCharType="end"/>
      </w:r>
    </w:p>
    <w:p w:rsidR="00B1189C" w:rsidRDefault="00B1189C" w:rsidP="001772E2"/>
    <w:p w:rsidR="00700BF0" w:rsidRDefault="00700BF0">
      <w:pPr>
        <w:jc w:val="left"/>
        <w:rPr>
          <w:rFonts w:ascii="Trebuchet MS" w:eastAsiaTheme="majorEastAsia" w:hAnsi="Trebuchet MS" w:cstheme="majorHAnsi"/>
          <w:b/>
          <w:smallCaps/>
          <w:noProof/>
          <w:color w:val="4DA4D8" w:themeColor="accent3" w:themeTint="99"/>
          <w:sz w:val="44"/>
          <w:szCs w:val="44"/>
        </w:rPr>
      </w:pPr>
      <w:r>
        <w:rPr>
          <w:rFonts w:ascii="Trebuchet MS" w:hAnsi="Trebuchet MS"/>
          <w:color w:val="4DA4D8" w:themeColor="accent3" w:themeTint="99"/>
          <w:sz w:val="44"/>
          <w:szCs w:val="44"/>
        </w:rPr>
        <w:br w:type="page"/>
      </w:r>
    </w:p>
    <w:p w:rsidR="00E362EF" w:rsidRPr="00877BA8" w:rsidRDefault="00877BA8" w:rsidP="00700BF0">
      <w:pPr>
        <w:pStyle w:val="Ttulo1"/>
        <w:ind w:left="0" w:firstLine="0"/>
        <w:jc w:val="left"/>
        <w:rPr>
          <w:rFonts w:ascii="Trebuchet MS" w:hAnsi="Trebuchet MS"/>
          <w:color w:val="4DA4D8" w:themeColor="accent3" w:themeTint="99"/>
          <w:sz w:val="44"/>
          <w:szCs w:val="44"/>
        </w:rPr>
      </w:pPr>
      <w:bookmarkStart w:id="193" w:name="_Toc515648539"/>
      <w:r w:rsidRPr="00877BA8">
        <w:rPr>
          <w:rFonts w:ascii="Trebuchet MS" w:hAnsi="Trebuchet MS"/>
          <w:color w:val="4DA4D8" w:themeColor="accent3" w:themeTint="99"/>
          <w:sz w:val="44"/>
          <w:szCs w:val="44"/>
        </w:rPr>
        <w:lastRenderedPageBreak/>
        <w:t xml:space="preserve">Presentación y Validación de </w:t>
      </w:r>
      <w:r w:rsidR="00E362EF" w:rsidRPr="00877BA8">
        <w:rPr>
          <w:rFonts w:ascii="Trebuchet MS" w:hAnsi="Trebuchet MS"/>
          <w:color w:val="4DA4D8" w:themeColor="accent3" w:themeTint="99"/>
          <w:sz w:val="44"/>
          <w:szCs w:val="44"/>
        </w:rPr>
        <w:t>Resultados</w:t>
      </w:r>
      <w:bookmarkEnd w:id="193"/>
    </w:p>
    <w:p w:rsidR="00E362EF" w:rsidRDefault="00566B38" w:rsidP="001772E2">
      <w:r>
        <w:t>En este apartado vamos a proceder a validar cada uno de los objetivos del proyecto, para ello debemos recordar en primer lugar cuales eran los objetivos.</w:t>
      </w:r>
    </w:p>
    <w:p w:rsidR="00566B38" w:rsidRDefault="00566B38" w:rsidP="001772E2">
      <w:r>
        <w:t xml:space="preserve">El objetivo principal del proyecto es el de </w:t>
      </w:r>
      <w:r w:rsidR="00614E35" w:rsidRPr="00614E35">
        <w:t>estudiar los diferentes tipos de ataque spoofing que se pueden realizar en redes wifi públicas, realizando cada uno de los tipos de ataque y desarrollando scripts para evitarlos.</w:t>
      </w:r>
    </w:p>
    <w:p w:rsidR="00614E35" w:rsidRDefault="00614E35" w:rsidP="001772E2">
      <w:r>
        <w:t xml:space="preserve">El primer objetivo, estudiar los diferentes tipos de ataques spoofing </w:t>
      </w:r>
      <w:r w:rsidRPr="00614E35">
        <w:t>que se pueden realizar en redes wifi públicas</w:t>
      </w:r>
      <w:r w:rsidR="00DF511D">
        <w:t>,</w:t>
      </w:r>
      <w:r>
        <w:t xml:space="preserve"> </w:t>
      </w:r>
      <w:r w:rsidR="00DF511D">
        <w:t>se hall</w:t>
      </w:r>
      <w:r>
        <w:t>a completado en el punto 2 del presente documento.</w:t>
      </w:r>
    </w:p>
    <w:p w:rsidR="00614E35" w:rsidRDefault="00614E35" w:rsidP="001772E2">
      <w:r>
        <w:t>El segundo objetivo,</w:t>
      </w:r>
      <w:r w:rsidRPr="00614E35">
        <w:t xml:space="preserve"> </w:t>
      </w:r>
      <w:r>
        <w:t>realizar</w:t>
      </w:r>
      <w:r w:rsidRPr="00614E35">
        <w:t xml:space="preserve"> cada uno de los tipos de ataque</w:t>
      </w:r>
      <w:r>
        <w:t>s, se haya completado en el punto 5 del presente documento.</w:t>
      </w:r>
    </w:p>
    <w:p w:rsidR="00614E35" w:rsidRDefault="00614E35" w:rsidP="001772E2">
      <w:r>
        <w:t>El tercer objetivo, desarrollar scripts para evitar los diferentes ataques, se haya de igual manera completado en el punto 5 del presente documento.</w:t>
      </w:r>
    </w:p>
    <w:p w:rsidR="00614E35" w:rsidRPr="0031552C" w:rsidRDefault="00614E35" w:rsidP="001772E2">
      <w:r>
        <w:t xml:space="preserve">El listado de objetivos específicos hace referencia directa a cada uno de los objetivos mencionados en el objetivo principal del proyecto, por lo que todos ellos han sido completados con éxito. </w:t>
      </w:r>
    </w:p>
    <w:p w:rsidR="00E362EF" w:rsidRPr="0031552C" w:rsidRDefault="00E362EF" w:rsidP="001772E2"/>
    <w:p w:rsidR="00E362EF" w:rsidRPr="0031552C" w:rsidRDefault="00E362EF" w:rsidP="001772E2"/>
    <w:p w:rsidR="00E362EF" w:rsidRPr="0031552C" w:rsidRDefault="00E362EF" w:rsidP="001772E2"/>
    <w:p w:rsidR="00E362EF" w:rsidRPr="0031552C" w:rsidRDefault="00E362EF" w:rsidP="001772E2"/>
    <w:p w:rsidR="00AB6C01" w:rsidRDefault="00AB6C01">
      <w:pPr>
        <w:jc w:val="left"/>
        <w:rPr>
          <w:rFonts w:ascii="Trebuchet MS" w:eastAsiaTheme="majorEastAsia" w:hAnsi="Trebuchet MS" w:cstheme="majorHAnsi"/>
          <w:b/>
          <w:smallCaps/>
          <w:noProof/>
          <w:color w:val="4DA4D8" w:themeColor="accent3" w:themeTint="99"/>
          <w:sz w:val="38"/>
          <w:szCs w:val="38"/>
        </w:rPr>
      </w:pPr>
      <w:r>
        <w:rPr>
          <w:rFonts w:ascii="Trebuchet MS" w:hAnsi="Trebuchet MS"/>
          <w:color w:val="4DA4D8" w:themeColor="accent3" w:themeTint="99"/>
          <w:sz w:val="38"/>
          <w:szCs w:val="38"/>
        </w:rPr>
        <w:br w:type="page"/>
      </w:r>
    </w:p>
    <w:p w:rsidR="00E362EF" w:rsidRPr="00170CB3" w:rsidRDefault="00E362EF" w:rsidP="00AB6C01">
      <w:pPr>
        <w:pStyle w:val="Ttulo1"/>
        <w:ind w:left="0" w:firstLine="0"/>
        <w:jc w:val="left"/>
        <w:rPr>
          <w:rFonts w:ascii="Trebuchet MS" w:hAnsi="Trebuchet MS"/>
          <w:color w:val="4DA4D8" w:themeColor="accent3" w:themeTint="99"/>
          <w:sz w:val="38"/>
          <w:szCs w:val="38"/>
        </w:rPr>
      </w:pPr>
      <w:bookmarkStart w:id="194" w:name="_Toc515648540"/>
      <w:r w:rsidRPr="00170CB3">
        <w:rPr>
          <w:rFonts w:ascii="Trebuchet MS" w:hAnsi="Trebuchet MS"/>
          <w:color w:val="4DA4D8" w:themeColor="accent3" w:themeTint="99"/>
          <w:sz w:val="38"/>
          <w:szCs w:val="38"/>
        </w:rPr>
        <w:lastRenderedPageBreak/>
        <w:t>Conclusiones, Impacto Social y Trabajo Futuro</w:t>
      </w:r>
      <w:bookmarkEnd w:id="194"/>
    </w:p>
    <w:p w:rsidR="00E46FB0" w:rsidRPr="00E46FB0" w:rsidRDefault="00E46FB0" w:rsidP="001772E2">
      <w:pPr>
        <w:pStyle w:val="Ttulo2"/>
        <w:ind w:left="0" w:firstLine="0"/>
      </w:pPr>
      <w:bookmarkStart w:id="195" w:name="_Toc515648541"/>
      <w:r w:rsidRPr="00B65988">
        <w:rPr>
          <w:color w:val="4DA4D8" w:themeColor="accent3" w:themeTint="99"/>
        </w:rPr>
        <w:t>Conclusiones</w:t>
      </w:r>
      <w:bookmarkEnd w:id="195"/>
    </w:p>
    <w:p w:rsidR="00B14060" w:rsidRDefault="00860AEF" w:rsidP="001772E2">
      <w:r>
        <w:t xml:space="preserve">La </w:t>
      </w:r>
      <w:r w:rsidR="006F13C3">
        <w:t>materia sobre la que trata</w:t>
      </w:r>
      <w:r>
        <w:t xml:space="preserve"> este proyecto</w:t>
      </w:r>
      <w:r w:rsidR="00583DAF">
        <w:t xml:space="preserve"> trata sobre una </w:t>
      </w:r>
      <w:r w:rsidR="006F13C3">
        <w:t>realidad</w:t>
      </w:r>
      <w:r w:rsidR="00583DAF">
        <w:t xml:space="preserve"> muy actual y reciente, a pesar de ello la información técnica sobre ataques informáticos es escasa por lo que he debido consultar un gran número de enlaces web y apoyarme en algunos documentos y libros citados en el apartado 4.2.3 del documento.</w:t>
      </w:r>
    </w:p>
    <w:p w:rsidR="008078FD" w:rsidRDefault="008078FD" w:rsidP="001772E2">
      <w:r>
        <w:t>He podido percibir</w:t>
      </w:r>
      <w:r w:rsidR="006F13C3">
        <w:t>,</w:t>
      </w:r>
      <w:r>
        <w:t xml:space="preserve"> durante la realización del proyecto</w:t>
      </w:r>
      <w:r w:rsidR="006F13C3">
        <w:t>,</w:t>
      </w:r>
      <w:r>
        <w:t xml:space="preserve"> como </w:t>
      </w:r>
      <w:r w:rsidR="00F15EC4">
        <w:t>la información aportada por gente interesada en los métodos de ataque y defensa spoofing aumenta en la red, existiendo cada vez más una gran variedad de información diversa y creciente, a pesar de ello todavía queda camino por recorrer ya que las tecnologías y métodos de ataque van avanzando a gran velocidad.</w:t>
      </w:r>
    </w:p>
    <w:p w:rsidR="00F15EC4" w:rsidRDefault="00D30B3F" w:rsidP="001772E2">
      <w:r>
        <w:t>El hecho de buscar y contrastar información me ha servido para consolidar conocimientos, profundizando en el hacking ético de una manera progresiva y pudiendo constatar lo aprendido con el desarrollo de los ataques y scripts.</w:t>
      </w:r>
    </w:p>
    <w:p w:rsidR="00BC76D0" w:rsidRPr="00E46FB0" w:rsidRDefault="00BC76D0" w:rsidP="001772E2">
      <w:pPr>
        <w:rPr>
          <w:highlight w:val="yellow"/>
        </w:rPr>
      </w:pPr>
      <w:r>
        <w:t>Como conclusión he de mencionar la importancia de unificar la diseminada información sobre hacking ético en proyectos, documentos, libros y otros formatos que ayuden a la comprensión de este tema.</w:t>
      </w:r>
    </w:p>
    <w:p w:rsidR="00E46FB0" w:rsidRDefault="00E46FB0" w:rsidP="001772E2">
      <w:pPr>
        <w:pStyle w:val="Ttulo2"/>
        <w:ind w:left="0" w:firstLine="0"/>
        <w:rPr>
          <w:color w:val="4DA4D8" w:themeColor="accent3" w:themeTint="99"/>
        </w:rPr>
      </w:pPr>
      <w:bookmarkStart w:id="196" w:name="_Toc515648542"/>
      <w:r w:rsidRPr="00B65988">
        <w:rPr>
          <w:color w:val="4DA4D8" w:themeColor="accent3" w:themeTint="99"/>
        </w:rPr>
        <w:t>Impacto Social</w:t>
      </w:r>
      <w:bookmarkEnd w:id="196"/>
    </w:p>
    <w:p w:rsidR="006F13C3" w:rsidRDefault="001B110A" w:rsidP="001772E2">
      <w:r>
        <w:t>Es una realidad que las tecnologías cada vez tienden</w:t>
      </w:r>
      <w:r w:rsidR="00631256">
        <w:t xml:space="preserve"> más </w:t>
      </w:r>
      <w:r>
        <w:t xml:space="preserve"> a ser </w:t>
      </w:r>
      <w:r w:rsidR="00631256">
        <w:t>inalámbricas</w:t>
      </w:r>
      <w:r w:rsidR="00544367">
        <w:t xml:space="preserve"> y lo serán mucho más en el momento en que se generalice el uso de las redes 5G,</w:t>
      </w:r>
      <w:r w:rsidR="001A4ADD">
        <w:t xml:space="preserve"> es por este motivo que los ataques </w:t>
      </w:r>
      <w:r w:rsidR="00A91379">
        <w:t xml:space="preserve">a las redes wifi van a ir en aumento provocando como consecuencia la necesidad de mejorar la seguridad de </w:t>
      </w:r>
      <w:r w:rsidR="00544367">
        <w:t>nuestros</w:t>
      </w:r>
      <w:r w:rsidR="00A91379">
        <w:t xml:space="preserve"> equipos.</w:t>
      </w:r>
    </w:p>
    <w:p w:rsidR="00A91379" w:rsidRDefault="00A91379" w:rsidP="001772E2">
      <w:r>
        <w:t>Por otro lado, a la vez que las tecnologías progresan, el nivel de información que guardamos en los equipos aumenta de igual forma, ya que cada vez poseemos mayor capacidad de almacenamiento. Este hecho implica que nuestros equipos pos</w:t>
      </w:r>
      <w:r w:rsidR="00544367">
        <w:t>ea</w:t>
      </w:r>
      <w:r>
        <w:t>n más información sensible expuesta a los diversos ataques</w:t>
      </w:r>
      <w:r w:rsidR="00544367">
        <w:t>, creando una necesidad de salvaguardar nuestros datos</w:t>
      </w:r>
      <w:r>
        <w:t>.</w:t>
      </w:r>
    </w:p>
    <w:p w:rsidR="009C2EFD" w:rsidRDefault="009C2EFD" w:rsidP="001772E2"/>
    <w:p w:rsidR="00E46FB0" w:rsidRPr="00B65988" w:rsidRDefault="00E46FB0" w:rsidP="001772E2">
      <w:pPr>
        <w:pStyle w:val="Ttulo2"/>
        <w:ind w:left="0" w:firstLine="0"/>
        <w:rPr>
          <w:color w:val="4DA4D8" w:themeColor="accent3" w:themeTint="99"/>
        </w:rPr>
      </w:pPr>
      <w:bookmarkStart w:id="197" w:name="_Toc515648543"/>
      <w:r w:rsidRPr="00B65988">
        <w:rPr>
          <w:color w:val="4DA4D8" w:themeColor="accent3" w:themeTint="99"/>
        </w:rPr>
        <w:lastRenderedPageBreak/>
        <w:t>Trabajo futuro</w:t>
      </w:r>
      <w:bookmarkEnd w:id="197"/>
    </w:p>
    <w:p w:rsidR="00E46FB0" w:rsidRDefault="009C2EFD" w:rsidP="001772E2">
      <w:r>
        <w:t>Es importante estar al día sobre nuevos métodos de ataque, de las herramientas existentes y de las tecnologías vigentes.</w:t>
      </w:r>
    </w:p>
    <w:p w:rsidR="001F2D63" w:rsidRDefault="001F2D63" w:rsidP="001772E2">
      <w:r>
        <w:t xml:space="preserve">En cuanto al proyecto, sería interesante hacerlo evolucionar conforme a la salida </w:t>
      </w:r>
      <w:r w:rsidR="00A82A32">
        <w:t xml:space="preserve"> </w:t>
      </w:r>
      <w:r>
        <w:t xml:space="preserve">de nuevas metodologías de ataque, proporcionando una defensa continua al equipo. De igual forma se debería procurar que las defensas sean accesibles a otros sistemas operativos, pudiendo hacer una interfaz gráfica que no dependa de la terminal de Linux. </w:t>
      </w:r>
    </w:p>
    <w:p w:rsidR="00E46FB0" w:rsidRPr="0031552C" w:rsidRDefault="00E46FB0" w:rsidP="001772E2"/>
    <w:p w:rsidR="00AB6C01" w:rsidRDefault="00AB6C01">
      <w:pPr>
        <w:jc w:val="left"/>
        <w:rPr>
          <w:rFonts w:asciiTheme="majorHAnsi" w:eastAsiaTheme="majorEastAsia" w:hAnsiTheme="majorHAnsi" w:cstheme="majorHAnsi"/>
          <w:b/>
          <w:smallCaps/>
          <w:color w:val="002060"/>
          <w:sz w:val="52"/>
          <w:szCs w:val="52"/>
        </w:rPr>
      </w:pPr>
      <w:r>
        <w:br w:type="page"/>
      </w:r>
    </w:p>
    <w:p w:rsidR="00E362EF" w:rsidRPr="00963953" w:rsidRDefault="00E362EF" w:rsidP="00963953">
      <w:pPr>
        <w:pStyle w:val="Ttulo1"/>
        <w:ind w:left="0" w:firstLine="0"/>
        <w:jc w:val="both"/>
        <w:rPr>
          <w:rFonts w:ascii="Trebuchet MS" w:hAnsi="Trebuchet MS"/>
          <w:color w:val="4DA4D8" w:themeColor="accent3" w:themeTint="99"/>
        </w:rPr>
      </w:pPr>
      <w:bookmarkStart w:id="198" w:name="_Toc515648544"/>
      <w:r w:rsidRPr="00963953">
        <w:rPr>
          <w:rFonts w:ascii="Trebuchet MS" w:hAnsi="Trebuchet MS"/>
          <w:color w:val="4DA4D8" w:themeColor="accent3" w:themeTint="99"/>
        </w:rPr>
        <w:lastRenderedPageBreak/>
        <w:t>Otros Méritos del Proyecto</w:t>
      </w:r>
      <w:bookmarkEnd w:id="198"/>
    </w:p>
    <w:p w:rsidR="00E362EF" w:rsidRDefault="00BA1BE6" w:rsidP="001772E2">
      <w:r>
        <w:t xml:space="preserve">Este proyecto es una buena base para comprender e iniciarse en la seguridad informática dentro del campo de las redes wifi y de los ataques spoofing. En él se explican muchos conceptos y metodologías, dando ejemplos de cada una de ellas y explicando paso a paso </w:t>
      </w:r>
      <w:r w:rsidR="001C7CFA">
        <w:t>cómo</w:t>
      </w:r>
      <w:r>
        <w:t xml:space="preserve"> funcionan los diversos ataques. Ayudando a entender mejor cuales son los métodos que pueden usarse para defenderse de estos.</w:t>
      </w:r>
    </w:p>
    <w:p w:rsidR="00BA1BE6" w:rsidRDefault="00BA1BE6" w:rsidP="001772E2">
      <w:r>
        <w:t xml:space="preserve">La herramienta </w:t>
      </w:r>
      <w:r w:rsidR="001C7CFA">
        <w:t xml:space="preserve">creada para la defensa de los ataques </w:t>
      </w:r>
      <w:r>
        <w:t xml:space="preserve">es de fácil uso y muestra todos los datos necesarios para poder entender cada paso dado por </w:t>
      </w:r>
      <w:r w:rsidR="000C1E95">
        <w:t>los</w:t>
      </w:r>
      <w:r>
        <w:t xml:space="preserve"> script</w:t>
      </w:r>
      <w:r w:rsidR="000C1E95">
        <w:t>s</w:t>
      </w:r>
      <w:r>
        <w:t xml:space="preserve">, pudiendo realizar un seguimiento fácil. </w:t>
      </w:r>
    </w:p>
    <w:p w:rsidR="00BA1BE6" w:rsidRDefault="00BA1BE6" w:rsidP="001772E2">
      <w:r>
        <w:t>Además todo el código está comentado, dando referencias de las fuentes que han ayudado a desarrollarlo.</w:t>
      </w:r>
    </w:p>
    <w:p w:rsidR="00BA1BE6" w:rsidRPr="0031552C" w:rsidRDefault="00BA1BE6" w:rsidP="001772E2"/>
    <w:p w:rsidR="00E362EF" w:rsidRPr="0031552C" w:rsidRDefault="00E362EF" w:rsidP="001772E2"/>
    <w:p w:rsidR="00E362EF" w:rsidRPr="0031552C" w:rsidRDefault="00E362EF" w:rsidP="001772E2">
      <w:pPr>
        <w:sectPr w:rsidR="00E362EF" w:rsidRPr="0031552C" w:rsidSect="001772E2">
          <w:type w:val="oddPage"/>
          <w:pgSz w:w="11907" w:h="16840" w:code="9"/>
          <w:pgMar w:top="1417" w:right="1701" w:bottom="1417" w:left="1701" w:header="720" w:footer="720" w:gutter="454"/>
          <w:cols w:space="720"/>
          <w:docGrid w:linePitch="299"/>
        </w:sectPr>
      </w:pPr>
    </w:p>
    <w:p w:rsidR="00E362EF" w:rsidRPr="00963953" w:rsidRDefault="00E362EF" w:rsidP="00963953">
      <w:pPr>
        <w:pStyle w:val="Ttulo1"/>
        <w:ind w:left="0" w:firstLine="0"/>
        <w:jc w:val="both"/>
        <w:rPr>
          <w:rFonts w:ascii="Trebuchet MS" w:hAnsi="Trebuchet MS"/>
          <w:color w:val="4DA4D8" w:themeColor="accent3" w:themeTint="99"/>
        </w:rPr>
      </w:pPr>
      <w:bookmarkStart w:id="199" w:name="_Toc515648545"/>
      <w:r w:rsidRPr="00963953">
        <w:rPr>
          <w:rFonts w:ascii="Trebuchet MS" w:hAnsi="Trebuchet MS"/>
          <w:color w:val="4DA4D8" w:themeColor="accent3" w:themeTint="99"/>
        </w:rPr>
        <w:lastRenderedPageBreak/>
        <w:t>Bibliografía</w:t>
      </w:r>
      <w:bookmarkEnd w:id="19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0"/>
        <w:gridCol w:w="7971"/>
      </w:tblGrid>
      <w:tr w:rsidR="0004026A" w:rsidRPr="0031552C" w:rsidTr="0004026A">
        <w:trPr>
          <w:tblCellSpacing w:w="15" w:type="dxa"/>
        </w:trPr>
        <w:tc>
          <w:tcPr>
            <w:tcW w:w="291" w:type="pct"/>
            <w:hideMark/>
          </w:tcPr>
          <w:p w:rsidR="0004026A" w:rsidRPr="0031552C" w:rsidRDefault="0004026A" w:rsidP="00885F64">
            <w:pPr>
              <w:jc w:val="left"/>
            </w:pPr>
          </w:p>
        </w:tc>
        <w:tc>
          <w:tcPr>
            <w:tcW w:w="4659" w:type="pct"/>
            <w:hideMark/>
          </w:tcPr>
          <w:p w:rsidR="00D116F7" w:rsidRPr="00D116F7" w:rsidRDefault="009E4EB0" w:rsidP="00885F64">
            <w:pPr>
              <w:widowControl w:val="0"/>
              <w:autoSpaceDE w:val="0"/>
              <w:autoSpaceDN w:val="0"/>
              <w:adjustRightInd w:val="0"/>
              <w:jc w:val="left"/>
              <w:rPr>
                <w:rFonts w:ascii="Calibri"/>
              </w:rPr>
            </w:pPr>
            <w:r>
              <w:rPr>
                <w:highlight w:val="yellow"/>
              </w:rPr>
              <w:fldChar w:fldCharType="begin"/>
            </w:r>
            <w:r>
              <w:rPr>
                <w:highlight w:val="yellow"/>
              </w:rPr>
              <w:instrText xml:space="preserve"> ADDIN ZOTERO_BIBL {"uncited":[],"omitted":[],"custom":[]} CSL_BIBLIOGRAPHY </w:instrText>
            </w:r>
            <w:r>
              <w:rPr>
                <w:highlight w:val="yellow"/>
              </w:rPr>
              <w:fldChar w:fldCharType="separate"/>
            </w:r>
            <w:r w:rsidR="00D116F7" w:rsidRPr="00D116F7">
              <w:rPr>
                <w:rFonts w:ascii="Calibri"/>
              </w:rPr>
              <w:t>[1]</w:t>
            </w:r>
            <w:r w:rsidR="00D116F7" w:rsidRPr="00D116F7">
              <w:rPr>
                <w:rFonts w:ascii="Calibri"/>
              </w:rPr>
              <w:tab/>
              <w:t xml:space="preserve">Carlos Garcia, «Hablemos de Spoofing», </w:t>
            </w:r>
            <w:r w:rsidR="00D116F7" w:rsidRPr="00D116F7">
              <w:rPr>
                <w:rFonts w:ascii="Calibri"/>
                <w:i/>
                <w:iCs/>
              </w:rPr>
              <w:t>Hacking Ético</w:t>
            </w:r>
            <w:r w:rsidR="00D116F7" w:rsidRPr="00D116F7">
              <w:rPr>
                <w:rFonts w:ascii="Calibri"/>
              </w:rPr>
              <w:t xml:space="preserve">, 26-ago-2010. [En línea]. Disponible en: https://hacking-etico.com/2010/08/26/hablemos-de-spoofing/. [Accedido: </w:t>
            </w:r>
            <w:r w:rsidR="008406D4">
              <w:rPr>
                <w:rFonts w:ascii="Calibri"/>
              </w:rPr>
              <w:t>2</w:t>
            </w:r>
            <w:r w:rsidR="00D116F7" w:rsidRPr="00D116F7">
              <w:rPr>
                <w:rFonts w:ascii="Calibri"/>
              </w:rPr>
              <w:t>-</w:t>
            </w:r>
            <w:r w:rsidR="008406D4">
              <w:rPr>
                <w:rFonts w:ascii="Calibri"/>
              </w:rPr>
              <w:t>feb</w:t>
            </w:r>
            <w:r w:rsidR="00D116F7"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[2]</w:t>
            </w:r>
            <w:r w:rsidRPr="00D116F7">
              <w:rPr>
                <w:rFonts w:ascii="Calibri"/>
              </w:rPr>
              <w:tab/>
              <w:t xml:space="preserve">«Introduccion_a_TCPIP.pdf». </w:t>
            </w:r>
            <w:r w:rsidR="000D7902" w:rsidRPr="00D116F7">
              <w:rPr>
                <w:rFonts w:ascii="Calibri"/>
              </w:rPr>
              <w:t xml:space="preserve">[Accedido: </w:t>
            </w:r>
            <w:r w:rsidR="000D7902">
              <w:rPr>
                <w:rFonts w:ascii="Calibri"/>
              </w:rPr>
              <w:t>2</w:t>
            </w:r>
            <w:r w:rsidR="000D7902" w:rsidRPr="00D116F7">
              <w:rPr>
                <w:rFonts w:ascii="Calibri"/>
              </w:rPr>
              <w:t>-</w:t>
            </w:r>
            <w:r w:rsidR="000D7902">
              <w:rPr>
                <w:rFonts w:ascii="Calibri"/>
              </w:rPr>
              <w:t>feb-2018]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[3]</w:t>
            </w:r>
            <w:r w:rsidRPr="00D116F7">
              <w:rPr>
                <w:rFonts w:ascii="Calibri"/>
              </w:rPr>
              <w:tab/>
              <w:t xml:space="preserve">Francisco Laguna, «Protocolo ARP.pdf», </w:t>
            </w:r>
            <w:r w:rsidRPr="00D116F7">
              <w:rPr>
                <w:rFonts w:ascii="Calibri"/>
                <w:i/>
                <w:iCs/>
              </w:rPr>
              <w:t>Scribd</w:t>
            </w:r>
            <w:r w:rsidRPr="00D116F7">
              <w:rPr>
                <w:rFonts w:ascii="Calibri"/>
              </w:rPr>
              <w:t>. [En línea]. Disponible en: https://es.scribd.com/document/147410640/</w:t>
            </w:r>
            <w:r w:rsidR="002542FB">
              <w:rPr>
                <w:rFonts w:ascii="Calibri"/>
              </w:rPr>
              <w:t>Protocolo-ARP-pdf. [Accedido: 17</w:t>
            </w:r>
            <w:r w:rsidRPr="00D116F7">
              <w:rPr>
                <w:rFonts w:ascii="Calibri"/>
              </w:rPr>
              <w:t>-</w:t>
            </w:r>
            <w:r w:rsidR="002542FB">
              <w:rPr>
                <w:rFonts w:ascii="Calibri"/>
              </w:rPr>
              <w:t>feb</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[4]</w:t>
            </w:r>
            <w:r w:rsidRPr="00D116F7">
              <w:rPr>
                <w:rFonts w:ascii="Calibri"/>
              </w:rPr>
              <w:tab/>
              <w:t>«guia_de_seguridad_en_servicios_dns.pdf».</w:t>
            </w:r>
            <w:r w:rsidR="002542FB">
              <w:rPr>
                <w:rFonts w:ascii="Calibri"/>
              </w:rPr>
              <w:t>[Accedido: 6</w:t>
            </w:r>
            <w:r w:rsidR="002542FB" w:rsidRPr="00D116F7">
              <w:rPr>
                <w:rFonts w:ascii="Calibri"/>
              </w:rPr>
              <w:t>-</w:t>
            </w:r>
            <w:r w:rsidR="002542FB">
              <w:rPr>
                <w:rFonts w:ascii="Calibri"/>
              </w:rPr>
              <w:t>mar</w:t>
            </w:r>
            <w:r w:rsidR="002542FB" w:rsidRPr="00D116F7">
              <w:rPr>
                <w:rFonts w:ascii="Calibri"/>
              </w:rPr>
              <w:t>-2018]</w:t>
            </w:r>
            <w:r w:rsidRPr="00D116F7">
              <w:rPr>
                <w:rFonts w:ascii="Calibri"/>
              </w:rPr>
              <w:t xml:space="preserve"> .</w:t>
            </w:r>
          </w:p>
          <w:p w:rsidR="00D116F7" w:rsidRPr="00D116F7" w:rsidRDefault="00D116F7" w:rsidP="00885F64">
            <w:pPr>
              <w:widowControl w:val="0"/>
              <w:autoSpaceDE w:val="0"/>
              <w:autoSpaceDN w:val="0"/>
              <w:adjustRightInd w:val="0"/>
              <w:jc w:val="left"/>
              <w:rPr>
                <w:rFonts w:ascii="Calibri"/>
              </w:rPr>
            </w:pPr>
            <w:r w:rsidRPr="00D116F7">
              <w:rPr>
                <w:rFonts w:ascii="Calibri"/>
              </w:rPr>
              <w:t>[5]</w:t>
            </w:r>
            <w:r w:rsidRPr="00D116F7">
              <w:rPr>
                <w:rFonts w:ascii="Calibri"/>
              </w:rPr>
              <w:tab/>
              <w:t>«All About Smurf DDoS Attacks | Corero». [En línea]. Disponible en: https://www.corero.com/resources/ddos-attack-types/smurf-ddos-attack</w:t>
            </w:r>
            <w:r w:rsidR="002542FB">
              <w:rPr>
                <w:rFonts w:ascii="Calibri"/>
              </w:rPr>
              <w:t>.html. [Accedido: 6</w:t>
            </w:r>
            <w:r w:rsidRPr="00D116F7">
              <w:rPr>
                <w:rFonts w:ascii="Calibri"/>
              </w:rPr>
              <w:t>-</w:t>
            </w:r>
            <w:r w:rsidR="002542FB">
              <w:rPr>
                <w:rFonts w:ascii="Calibri"/>
              </w:rPr>
              <w:t>mar</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[6]</w:t>
            </w:r>
            <w:r w:rsidRPr="00D116F7">
              <w:rPr>
                <w:rFonts w:ascii="Calibri"/>
              </w:rPr>
              <w:tab/>
              <w:t xml:space="preserve">«Top 10 de Ataques DDoS (Denial of Service o Denegación de Servicios).», </w:t>
            </w:r>
            <w:r w:rsidRPr="00D116F7">
              <w:rPr>
                <w:rFonts w:ascii="Calibri"/>
                <w:i/>
                <w:iCs/>
              </w:rPr>
              <w:t>OpenWebinars.net</w:t>
            </w:r>
            <w:r w:rsidRPr="00D116F7">
              <w:rPr>
                <w:rFonts w:ascii="Calibri"/>
              </w:rPr>
              <w:t xml:space="preserve">, 09-oct-2015. [En línea]. Disponible en: https://openwebinars.net/blog/top-10-de-ataques-dos-denial-of-service-o-denegacion-de-servicios/. </w:t>
            </w:r>
            <w:r w:rsidR="002542FB">
              <w:rPr>
                <w:rFonts w:ascii="Calibri"/>
              </w:rPr>
              <w:t>[Accedido: 6</w:t>
            </w:r>
            <w:r w:rsidR="002542FB" w:rsidRPr="00D116F7">
              <w:rPr>
                <w:rFonts w:ascii="Calibri"/>
              </w:rPr>
              <w:t>-</w:t>
            </w:r>
            <w:r w:rsidR="002542FB">
              <w:rPr>
                <w:rFonts w:ascii="Calibri"/>
              </w:rPr>
              <w:t>mar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[7]</w:t>
            </w:r>
            <w:r w:rsidRPr="00D116F7">
              <w:rPr>
                <w:rFonts w:ascii="Calibri"/>
              </w:rPr>
              <w:tab/>
              <w:t xml:space="preserve">P. por R. V. el 05 febrero 2015, «Hping3: Manual de utilización de esta herramienta para manipular paquetes TCP/IP», </w:t>
            </w:r>
            <w:r w:rsidRPr="00D116F7">
              <w:rPr>
                <w:rFonts w:ascii="Calibri"/>
                <w:i/>
                <w:iCs/>
              </w:rPr>
              <w:t>RedesZone</w:t>
            </w:r>
            <w:r w:rsidRPr="00D116F7">
              <w:rPr>
                <w:rFonts w:ascii="Calibri"/>
              </w:rPr>
              <w:t xml:space="preserve">. [En línea]. Disponible en: https://www.redeszone.net/gnu-linux/hping3-manual-de-utilizacion-de-esta-herramienta-para-manipular-paquetes-tcp-ip/. [Accedido: </w:t>
            </w:r>
            <w:r w:rsidR="002542FB">
              <w:rPr>
                <w:rFonts w:ascii="Calibri"/>
              </w:rPr>
              <w:t>24</w:t>
            </w:r>
            <w:r w:rsidRPr="00D116F7">
              <w:rPr>
                <w:rFonts w:ascii="Calibri"/>
              </w:rPr>
              <w:t>-</w:t>
            </w:r>
            <w:r w:rsidR="002542FB">
              <w:rPr>
                <w:rFonts w:ascii="Calibri"/>
              </w:rPr>
              <w:t>mar</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[8]</w:t>
            </w:r>
            <w:r w:rsidRPr="00D116F7">
              <w:rPr>
                <w:rFonts w:ascii="Calibri"/>
              </w:rPr>
              <w:tab/>
              <w:t xml:space="preserve">«Nmap: the Network Mapper - Free Security Scanner». [En línea]. Disponible en: https://nmap.org/. [Accedido: </w:t>
            </w:r>
            <w:r w:rsidR="002542FB">
              <w:rPr>
                <w:rFonts w:ascii="Calibri"/>
              </w:rPr>
              <w:t>15</w:t>
            </w:r>
            <w:r w:rsidRPr="00D116F7">
              <w:rPr>
                <w:rFonts w:ascii="Calibri"/>
              </w:rPr>
              <w:t>-</w:t>
            </w:r>
            <w:r w:rsidR="002542FB">
              <w:rPr>
                <w:rFonts w:ascii="Calibri"/>
              </w:rPr>
              <w:t>abr</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[9]</w:t>
            </w:r>
            <w:r w:rsidRPr="00D116F7">
              <w:rPr>
                <w:rFonts w:ascii="Calibri"/>
              </w:rPr>
              <w:tab/>
              <w:t xml:space="preserve">«Installion: How To Install dsniff On Ubuntu 15.04». [En línea]. Disponible en: http://installion.co.uk/ubuntu/vivid/universe/d/dsniff/install/index.html. </w:t>
            </w:r>
            <w:r w:rsidR="002542FB" w:rsidRPr="00D116F7">
              <w:rPr>
                <w:rFonts w:ascii="Calibri"/>
              </w:rPr>
              <w:t xml:space="preserve">[Accedido: </w:t>
            </w:r>
            <w:r w:rsidR="002542FB">
              <w:rPr>
                <w:rFonts w:ascii="Calibri"/>
              </w:rPr>
              <w:t>16</w:t>
            </w:r>
            <w:r w:rsidR="002542FB" w:rsidRPr="00D116F7">
              <w:rPr>
                <w:rFonts w:ascii="Calibri"/>
              </w:rPr>
              <w:t>-</w:t>
            </w:r>
            <w:r w:rsidR="002542FB">
              <w:rPr>
                <w:rFonts w:ascii="Calibri"/>
              </w:rPr>
              <w:t>abr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[10]</w:t>
            </w:r>
            <w:r w:rsidRPr="00D116F7">
              <w:rPr>
                <w:rFonts w:ascii="Calibri"/>
              </w:rPr>
              <w:tab/>
              <w:t xml:space="preserve">trustedsec, </w:t>
            </w:r>
            <w:r w:rsidRPr="00D116F7">
              <w:rPr>
                <w:rFonts w:ascii="Calibri"/>
                <w:i/>
                <w:iCs/>
              </w:rPr>
              <w:t>social-engineer-toolkit: The Social-Engineer Toolkit (SET) repository from TrustedSec - All new versions of SET will be deployed here</w:t>
            </w:r>
            <w:r w:rsidRPr="00D116F7">
              <w:rPr>
                <w:rFonts w:ascii="Calibri"/>
              </w:rPr>
              <w:t>. 2018.</w:t>
            </w:r>
            <w:r w:rsidR="002542FB" w:rsidRPr="00D116F7">
              <w:rPr>
                <w:rFonts w:ascii="Calibri"/>
              </w:rPr>
              <w:t xml:space="preserve"> [Accedido: </w:t>
            </w:r>
            <w:r w:rsidR="002542FB">
              <w:rPr>
                <w:rFonts w:ascii="Calibri"/>
              </w:rPr>
              <w:t>16</w:t>
            </w:r>
            <w:r w:rsidR="002542FB" w:rsidRPr="00D116F7">
              <w:rPr>
                <w:rFonts w:ascii="Calibri"/>
              </w:rPr>
              <w:t>-</w:t>
            </w:r>
            <w:r w:rsidR="002542FB">
              <w:rPr>
                <w:rFonts w:ascii="Calibri"/>
              </w:rPr>
              <w:t>abr</w:t>
            </w:r>
            <w:r w:rsidR="002542FB"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lastRenderedPageBreak/>
              <w:t>[11]</w:t>
            </w:r>
            <w:r w:rsidRPr="00D116F7">
              <w:rPr>
                <w:rFonts w:ascii="Calibri"/>
              </w:rPr>
              <w:tab/>
              <w:t xml:space="preserve">«Ettercap Home Page». [En línea]. Disponible en: https://www.ettercap-project.org/. </w:t>
            </w:r>
            <w:r w:rsidR="002542FB" w:rsidRPr="00D116F7">
              <w:rPr>
                <w:rFonts w:ascii="Calibri"/>
              </w:rPr>
              <w:t xml:space="preserve">[Accedido: </w:t>
            </w:r>
            <w:r w:rsidR="002542FB">
              <w:rPr>
                <w:rFonts w:ascii="Calibri"/>
              </w:rPr>
              <w:t>20</w:t>
            </w:r>
            <w:r w:rsidR="002542FB" w:rsidRPr="00D116F7">
              <w:rPr>
                <w:rFonts w:ascii="Calibri"/>
              </w:rPr>
              <w:t>-</w:t>
            </w:r>
            <w:r w:rsidR="002542FB">
              <w:rPr>
                <w:rFonts w:ascii="Calibri"/>
              </w:rPr>
              <w:t>abr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[12]</w:t>
            </w:r>
            <w:r w:rsidRPr="00D116F7">
              <w:rPr>
                <w:rFonts w:ascii="Calibri"/>
              </w:rPr>
              <w:tab/>
              <w:t xml:space="preserve">G. ALKAN, </w:t>
            </w:r>
            <w:r w:rsidRPr="00D116F7">
              <w:rPr>
                <w:rFonts w:ascii="Calibri"/>
                <w:i/>
                <w:iCs/>
              </w:rPr>
              <w:t>sees: SEES aims to increase the success rate of phishing attacks by sending emails to company users as if they are coming from the very same company’s domain</w:t>
            </w:r>
            <w:r w:rsidRPr="00D116F7">
              <w:rPr>
                <w:rFonts w:ascii="Calibri"/>
              </w:rPr>
              <w:t>. 2018.</w:t>
            </w:r>
            <w:r w:rsidR="002542FB" w:rsidRPr="00D116F7">
              <w:rPr>
                <w:rFonts w:ascii="Calibri"/>
              </w:rPr>
              <w:t xml:space="preserve"> [Accedido: </w:t>
            </w:r>
            <w:r w:rsidR="002542FB">
              <w:rPr>
                <w:rFonts w:ascii="Calibri"/>
              </w:rPr>
              <w:t>23</w:t>
            </w:r>
            <w:r w:rsidR="002542FB" w:rsidRPr="00D116F7">
              <w:rPr>
                <w:rFonts w:ascii="Calibri"/>
              </w:rPr>
              <w:t>-</w:t>
            </w:r>
            <w:r w:rsidR="002542FB">
              <w:rPr>
                <w:rFonts w:ascii="Calibri"/>
              </w:rPr>
              <w:t>abr</w:t>
            </w:r>
            <w:r w:rsidR="002542FB"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[13]</w:t>
            </w:r>
            <w:r w:rsidRPr="00D116F7">
              <w:rPr>
                <w:rFonts w:ascii="Calibri"/>
              </w:rPr>
              <w:tab/>
              <w:t>«Emkei’s Fake Mailer». [En línea]. Disponible en: https://emkei.cz/. [</w:t>
            </w:r>
            <w:r w:rsidR="002542FB" w:rsidRPr="00D116F7">
              <w:rPr>
                <w:rFonts w:ascii="Calibri"/>
              </w:rPr>
              <w:t xml:space="preserve">[Accedido: </w:t>
            </w:r>
            <w:r w:rsidR="002542FB">
              <w:rPr>
                <w:rFonts w:ascii="Calibri"/>
              </w:rPr>
              <w:t>23</w:t>
            </w:r>
            <w:r w:rsidR="002542FB" w:rsidRPr="00D116F7">
              <w:rPr>
                <w:rFonts w:ascii="Calibri"/>
              </w:rPr>
              <w:t>-</w:t>
            </w:r>
            <w:r w:rsidR="002542FB">
              <w:rPr>
                <w:rFonts w:ascii="Calibri"/>
              </w:rPr>
              <w:t>abr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[14]</w:t>
            </w:r>
            <w:r w:rsidRPr="00D116F7">
              <w:rPr>
                <w:rFonts w:ascii="Calibri"/>
              </w:rPr>
              <w:tab/>
              <w:t xml:space="preserve">MatiasTilerias, </w:t>
            </w:r>
            <w:r w:rsidRPr="00D116F7">
              <w:rPr>
                <w:rFonts w:ascii="Calibri"/>
                <w:i/>
                <w:iCs/>
              </w:rPr>
              <w:t>email-spoof: Sistema basico para la realización de Email Spoofing atravez de una cosola bash y un servidor con http</w:t>
            </w:r>
            <w:r w:rsidRPr="00D116F7">
              <w:rPr>
                <w:rFonts w:ascii="Calibri"/>
              </w:rPr>
              <w:t>. 2017.</w:t>
            </w:r>
            <w:r w:rsidR="002542FB" w:rsidRPr="00D116F7">
              <w:rPr>
                <w:rFonts w:ascii="Calibri"/>
              </w:rPr>
              <w:t xml:space="preserve"> [Accedido: </w:t>
            </w:r>
            <w:r w:rsidR="002542FB">
              <w:rPr>
                <w:rFonts w:ascii="Calibri"/>
              </w:rPr>
              <w:t>11</w:t>
            </w:r>
            <w:r w:rsidR="002542FB" w:rsidRPr="00D116F7">
              <w:rPr>
                <w:rFonts w:ascii="Calibri"/>
              </w:rPr>
              <w:t>-</w:t>
            </w:r>
            <w:r w:rsidR="002542FB">
              <w:rPr>
                <w:rFonts w:ascii="Calibri"/>
              </w:rPr>
              <w:t>may</w:t>
            </w:r>
            <w:r w:rsidR="002542FB"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[15]</w:t>
            </w:r>
            <w:r w:rsidRPr="00D116F7">
              <w:rPr>
                <w:rFonts w:ascii="Calibri"/>
              </w:rPr>
              <w:tab/>
              <w:t xml:space="preserve">P. B. and the S. community, «Scapy». [En línea]. Disponible en: https://secdev.github.io/. [Accedido: </w:t>
            </w:r>
            <w:r w:rsidR="002542FB">
              <w:rPr>
                <w:rFonts w:ascii="Calibri"/>
              </w:rPr>
              <w:t>11</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[16]</w:t>
            </w:r>
            <w:r w:rsidRPr="00D116F7">
              <w:rPr>
                <w:rFonts w:ascii="Calibri"/>
              </w:rPr>
              <w:tab/>
              <w:t xml:space="preserve">«Download VMware Fusion 10». [En línea]. Disponible en: https://my.vmware.com/en/web/vmware/info/slug/desktop_end_user_computing/vmware_fusion/10_0. [Accedido: </w:t>
            </w:r>
            <w:r w:rsidR="002542FB">
              <w:rPr>
                <w:rFonts w:ascii="Calibri"/>
              </w:rPr>
              <w:t>12</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[17]</w:t>
            </w:r>
            <w:r w:rsidRPr="00D116F7">
              <w:rPr>
                <w:rFonts w:ascii="Calibri"/>
              </w:rPr>
              <w:tab/>
              <w:t xml:space="preserve">«Manual de cómo instalar Ettercap gráfico en Linux (Ubuntu-Kubuntu)», </w:t>
            </w:r>
            <w:r w:rsidRPr="00D116F7">
              <w:rPr>
                <w:rFonts w:ascii="Calibri"/>
                <w:i/>
                <w:iCs/>
              </w:rPr>
              <w:t>Curiosidades varias</w:t>
            </w:r>
            <w:r w:rsidR="002542FB">
              <w:rPr>
                <w:rFonts w:ascii="Calibri"/>
              </w:rPr>
              <w:t>, 07-feb-2015.</w:t>
            </w:r>
            <w:r w:rsidR="002542FB" w:rsidRPr="00D116F7">
              <w:rPr>
                <w:rFonts w:ascii="Calibri"/>
              </w:rPr>
              <w:t xml:space="preserve">[Accedido: </w:t>
            </w:r>
            <w:r w:rsidR="002542FB">
              <w:rPr>
                <w:rFonts w:ascii="Calibri"/>
              </w:rPr>
              <w:t>12</w:t>
            </w:r>
            <w:r w:rsidR="002542FB" w:rsidRPr="00D116F7">
              <w:rPr>
                <w:rFonts w:ascii="Calibri"/>
              </w:rPr>
              <w:t>-may-2018]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[18]</w:t>
            </w:r>
            <w:r w:rsidRPr="00D116F7">
              <w:rPr>
                <w:rFonts w:ascii="Calibri"/>
              </w:rPr>
              <w:tab/>
              <w:t xml:space="preserve">«¿Qué es postfix? Lista de comandos básicos», </w:t>
            </w:r>
            <w:r w:rsidRPr="00D116F7">
              <w:rPr>
                <w:rFonts w:ascii="Calibri"/>
                <w:i/>
                <w:iCs/>
              </w:rPr>
              <w:t>A.Z.Rodin</w:t>
            </w:r>
            <w:r w:rsidRPr="00D116F7">
              <w:rPr>
                <w:rFonts w:ascii="Calibri"/>
              </w:rPr>
              <w:t>, 13-ene-2016. [En línea]. Disponible en: http://www.azrodin.com/administracion-servidor/que-es-postfix-</w:t>
            </w:r>
            <w:r w:rsidR="002542FB">
              <w:rPr>
                <w:rFonts w:ascii="Calibri"/>
              </w:rPr>
              <w:t>breve-descripcion. [Accedido: 13</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[19]</w:t>
            </w:r>
            <w:r w:rsidRPr="00D116F7">
              <w:rPr>
                <w:rFonts w:ascii="Calibri"/>
              </w:rPr>
              <w:tab/>
              <w:t>Alfredo Fiebig, «IPTABLES ¿Que es? y ¿Como Funciona?», 21:31:41 UTC.</w:t>
            </w:r>
            <w:r w:rsidR="002542FB">
              <w:rPr>
                <w:rFonts w:ascii="Calibri"/>
              </w:rPr>
              <w:t xml:space="preserve"> [Accedido: 13</w:t>
            </w:r>
            <w:r w:rsidR="002542FB"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[20]</w:t>
            </w:r>
            <w:r w:rsidRPr="00D116F7">
              <w:rPr>
                <w:rFonts w:ascii="Calibri"/>
              </w:rPr>
              <w:tab/>
              <w:t>ports, «hping3». [En línea]. Disponible en: https://tools.kali.org/information-gathering/hping3. [Accedido: 26-may-2018].</w:t>
            </w:r>
            <w:r w:rsidR="002542FB">
              <w:rPr>
                <w:rFonts w:ascii="Calibri"/>
              </w:rPr>
              <w:t xml:space="preserve"> [Accedido: 13</w:t>
            </w:r>
            <w:r w:rsidR="002542FB"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[21]</w:t>
            </w:r>
            <w:r w:rsidRPr="00D116F7">
              <w:rPr>
                <w:rFonts w:ascii="Calibri"/>
              </w:rPr>
              <w:tab/>
              <w:t xml:space="preserve">«Ataque DoS (SYN Flood) con Hping3», </w:t>
            </w:r>
            <w:r w:rsidRPr="00D116F7">
              <w:rPr>
                <w:rFonts w:ascii="Calibri"/>
                <w:i/>
                <w:iCs/>
              </w:rPr>
              <w:t>La mirada del replicante</w:t>
            </w:r>
            <w:r w:rsidRPr="00D116F7">
              <w:rPr>
                <w:rFonts w:ascii="Calibri"/>
              </w:rPr>
              <w:t xml:space="preserve">, 24-ene-2012. [En línea]. Disponible en: https://lamiradadelreplicante.com/2012/01/24/ataque-ddos-syn-flood-con-hping3/. [Accedido: </w:t>
            </w:r>
            <w:r w:rsidR="002542FB">
              <w:rPr>
                <w:rFonts w:ascii="Calibri"/>
              </w:rPr>
              <w:t>15</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[22]</w:t>
            </w:r>
            <w:r w:rsidRPr="00D116F7">
              <w:rPr>
                <w:rFonts w:ascii="Calibri"/>
              </w:rPr>
              <w:tab/>
              <w:t xml:space="preserve">«Encender ip forward en Linux». [En línea]. Disponible en: https://www.garron.me/es/gnu-linux/habilitar-ip-forward-linux-ubuntu.html. [Accedido: </w:t>
            </w:r>
            <w:r w:rsidR="002542FB">
              <w:rPr>
                <w:rFonts w:ascii="Calibri"/>
              </w:rPr>
              <w:t>17</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[23]</w:t>
            </w:r>
            <w:r w:rsidRPr="00D116F7">
              <w:rPr>
                <w:rFonts w:ascii="Calibri"/>
              </w:rPr>
              <w:tab/>
              <w:t xml:space="preserve">«Tutorial - DNS Spoofing.pdf». [En línea]. Disponible en: https://www.docdroid.net/QKOE7wJ/tutorial-dns-spoofing.pdf. [Accedido: </w:t>
            </w:r>
            <w:r w:rsidR="002542FB">
              <w:rPr>
                <w:rFonts w:ascii="Calibri"/>
              </w:rPr>
              <w:t>18</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[24]</w:t>
            </w:r>
            <w:r w:rsidRPr="00D116F7">
              <w:rPr>
                <w:rFonts w:ascii="Calibri"/>
              </w:rPr>
              <w:tab/>
              <w:t xml:space="preserve">«ettercap command man page | ManKier». [En línea]. Disponible en: </w:t>
            </w:r>
            <w:r w:rsidRPr="00D116F7">
              <w:rPr>
                <w:rFonts w:ascii="Calibri"/>
              </w:rPr>
              <w:lastRenderedPageBreak/>
              <w:t xml:space="preserve">https://www.mankier.com/8/ettercap. [Accedido: </w:t>
            </w:r>
            <w:r w:rsidR="002542FB">
              <w:rPr>
                <w:rFonts w:ascii="Calibri"/>
              </w:rPr>
              <w:t>18</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[25]</w:t>
            </w:r>
            <w:r w:rsidRPr="00D116F7">
              <w:rPr>
                <w:rFonts w:ascii="Calibri"/>
              </w:rPr>
              <w:tab/>
              <w:t xml:space="preserve">İ. Baydan, «Ettercap Tutorial For Network Sniffing and Man In The Middle», </w:t>
            </w:r>
            <w:r w:rsidRPr="00D116F7">
              <w:rPr>
                <w:rFonts w:ascii="Calibri"/>
                <w:i/>
                <w:iCs/>
              </w:rPr>
              <w:t>Poftut</w:t>
            </w:r>
            <w:r w:rsidRPr="00D116F7">
              <w:rPr>
                <w:rFonts w:ascii="Calibri"/>
              </w:rPr>
              <w:t xml:space="preserve">, 10-jul-2017. </w:t>
            </w:r>
            <w:r w:rsidR="002542FB" w:rsidRPr="00D116F7">
              <w:rPr>
                <w:rFonts w:ascii="Calibri"/>
              </w:rPr>
              <w:t xml:space="preserve">[Accedido: </w:t>
            </w:r>
            <w:r w:rsidR="002542FB">
              <w:rPr>
                <w:rFonts w:ascii="Calibri"/>
              </w:rPr>
              <w:t>18</w:t>
            </w:r>
            <w:r w:rsidR="002542FB" w:rsidRPr="00D116F7">
              <w:rPr>
                <w:rFonts w:ascii="Calibri"/>
              </w:rPr>
              <w:t>-may-2018]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[26]</w:t>
            </w:r>
            <w:r w:rsidRPr="00D116F7">
              <w:rPr>
                <w:rFonts w:ascii="Calibri"/>
              </w:rPr>
              <w:tab/>
              <w:t xml:space="preserve">«python - suppress scapy warning message when importing the module», </w:t>
            </w:r>
            <w:r w:rsidRPr="00D116F7">
              <w:rPr>
                <w:rFonts w:ascii="Calibri"/>
                <w:i/>
                <w:iCs/>
              </w:rPr>
              <w:t>Stack Overflow</w:t>
            </w:r>
            <w:r w:rsidRPr="00D116F7">
              <w:rPr>
                <w:rFonts w:ascii="Calibri"/>
              </w:rPr>
              <w:t xml:space="preserve">. [En línea]. Disponible en: https://stackoverflow.com/questions/13249341/suppress-scapy-warning-message-when-importing-the-module. [Accedido: </w:t>
            </w:r>
            <w:r w:rsidR="002542FB">
              <w:rPr>
                <w:rFonts w:ascii="Calibri"/>
              </w:rPr>
              <w:t>19</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[27]</w:t>
            </w:r>
            <w:r w:rsidRPr="00D116F7">
              <w:rPr>
                <w:rFonts w:ascii="Calibri"/>
              </w:rPr>
              <w:tab/>
              <w:t xml:space="preserve">P. B. and the S. community, «Scapy». [En línea]. Disponible en: https://secdev.github.io/. [Accedido: </w:t>
            </w:r>
            <w:r w:rsidR="002542FB">
              <w:rPr>
                <w:rFonts w:ascii="Calibri"/>
              </w:rPr>
              <w:t>19</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[28]</w:t>
            </w:r>
            <w:r w:rsidRPr="00D116F7">
              <w:rPr>
                <w:rFonts w:ascii="Calibri"/>
              </w:rPr>
              <w:tab/>
              <w:t xml:space="preserve">P. por R. V. el 03 junio 2013 y A. E. 16 Junio 2017, «Comandos Nmap - Lista de parámetros y opciones de Nmap para Linux», </w:t>
            </w:r>
            <w:r w:rsidRPr="00D116F7">
              <w:rPr>
                <w:rFonts w:ascii="Calibri"/>
                <w:i/>
                <w:iCs/>
              </w:rPr>
              <w:t>RedesZone</w:t>
            </w:r>
            <w:r w:rsidRPr="00D116F7">
              <w:rPr>
                <w:rFonts w:ascii="Calibri"/>
              </w:rPr>
              <w:t xml:space="preserve">. [En línea]. Disponible en: https://www.redeszone.net/seguridad-informatica/listado-de-parametros-de-nmap/. [Accedido: </w:t>
            </w:r>
            <w:r w:rsidR="002542FB">
              <w:rPr>
                <w:rFonts w:ascii="Calibri"/>
              </w:rPr>
              <w:t>19</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[29]</w:t>
            </w:r>
            <w:r w:rsidRPr="00D116F7">
              <w:rPr>
                <w:rFonts w:ascii="Calibri"/>
              </w:rPr>
              <w:tab/>
              <w:t xml:space="preserve">«Código de Python - Obtener la puerta de enlace o gateway de nuestro Linux». [En línea]. Disponible en: https://www.lawebdelprogramador.com/codigo/Python/v4490-Obtener-la-puerta-de-enlace-o-gateway-de-nuestro-Linux.html. [Accedido: </w:t>
            </w:r>
            <w:r w:rsidR="002542FB">
              <w:rPr>
                <w:rFonts w:ascii="Calibri"/>
              </w:rPr>
              <w:t>21</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[30]</w:t>
            </w:r>
            <w:r w:rsidRPr="00D116F7">
              <w:rPr>
                <w:rFonts w:ascii="Calibri"/>
              </w:rPr>
              <w:tab/>
              <w:t xml:space="preserve">«Correct way to pause Python program», </w:t>
            </w:r>
            <w:r w:rsidRPr="00D116F7">
              <w:rPr>
                <w:rFonts w:ascii="Calibri"/>
                <w:i/>
                <w:iCs/>
              </w:rPr>
              <w:t>Stack Overflow</w:t>
            </w:r>
            <w:r w:rsidRPr="00D116F7">
              <w:rPr>
                <w:rFonts w:ascii="Calibri"/>
              </w:rPr>
              <w:t xml:space="preserve">. [En línea]. Disponible en: https://stackoverflow.com/questions/11552320/correct-way-to-pause-python-program. [Accedido: </w:t>
            </w:r>
            <w:r w:rsidR="002542FB">
              <w:rPr>
                <w:rFonts w:ascii="Calibri"/>
              </w:rPr>
              <w:t>22</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[31]</w:t>
            </w:r>
            <w:r w:rsidRPr="00D116F7">
              <w:rPr>
                <w:rFonts w:ascii="Calibri"/>
              </w:rPr>
              <w:tab/>
              <w:t xml:space="preserve"> vmotos brujeador, «Usar filtrado de MACs con iptables en Linux». </w:t>
            </w:r>
            <w:r w:rsidR="002542FB" w:rsidRPr="00D116F7">
              <w:rPr>
                <w:rFonts w:ascii="Calibri"/>
              </w:rPr>
              <w:t xml:space="preserve">[Accedido: </w:t>
            </w:r>
            <w:r w:rsidR="002542FB">
              <w:rPr>
                <w:rFonts w:ascii="Calibri"/>
              </w:rPr>
              <w:t>25</w:t>
            </w:r>
            <w:r w:rsidR="002542FB" w:rsidRPr="00D116F7">
              <w:rPr>
                <w:rFonts w:ascii="Calibri"/>
              </w:rPr>
              <w:t>-may-2018]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[32]</w:t>
            </w:r>
            <w:r w:rsidRPr="00D116F7">
              <w:rPr>
                <w:rFonts w:ascii="Calibri"/>
              </w:rPr>
              <w:tab/>
              <w:t xml:space="preserve">«Bytelearning | Un blog centrado principalmente en Linux», </w:t>
            </w:r>
            <w:r w:rsidRPr="00D116F7">
              <w:rPr>
                <w:rFonts w:ascii="Calibri"/>
                <w:i/>
                <w:iCs/>
              </w:rPr>
              <w:t>Bytelearning | Un blog centrado principalmente en Linux</w:t>
            </w:r>
            <w:r w:rsidRPr="00D116F7">
              <w:rPr>
                <w:rFonts w:ascii="Calibri"/>
              </w:rPr>
              <w:t>, 18-nov-2015.</w:t>
            </w:r>
            <w:r w:rsidR="002542FB" w:rsidRPr="00D116F7">
              <w:rPr>
                <w:rFonts w:ascii="Calibri"/>
              </w:rPr>
              <w:t xml:space="preserve"> [Accedido: </w:t>
            </w:r>
            <w:r w:rsidR="002542FB">
              <w:rPr>
                <w:rFonts w:ascii="Calibri"/>
              </w:rPr>
              <w:t>25</w:t>
            </w:r>
            <w:r w:rsidR="002542FB" w:rsidRPr="00D116F7">
              <w:rPr>
                <w:rFonts w:ascii="Calibri"/>
              </w:rPr>
              <w:t>-may-2018]</w:t>
            </w:r>
            <w:r w:rsidRPr="00D116F7">
              <w:rPr>
                <w:rFonts w:ascii="Calibri"/>
              </w:rPr>
              <w:t xml:space="preserve"> .</w:t>
            </w:r>
          </w:p>
          <w:p w:rsidR="00D116F7" w:rsidRPr="00D116F7" w:rsidRDefault="00D116F7" w:rsidP="00885F64">
            <w:pPr>
              <w:widowControl w:val="0"/>
              <w:autoSpaceDE w:val="0"/>
              <w:autoSpaceDN w:val="0"/>
              <w:adjustRightInd w:val="0"/>
              <w:jc w:val="left"/>
              <w:rPr>
                <w:rFonts w:ascii="Calibri"/>
              </w:rPr>
            </w:pPr>
            <w:r w:rsidRPr="00D116F7">
              <w:rPr>
                <w:rFonts w:ascii="Calibri"/>
              </w:rPr>
              <w:t>[33]</w:t>
            </w:r>
            <w:r w:rsidRPr="00D116F7">
              <w:rPr>
                <w:rFonts w:ascii="Calibri"/>
              </w:rPr>
              <w:tab/>
              <w:t xml:space="preserve">«How to flush the ARP cache in various OS (Windows, Linux, AIX) | tar.gz.ro». [En línea]. Disponible en: http://docs.gz.ro/flush-arp-cache.html. [Accedido: </w:t>
            </w:r>
            <w:r w:rsidR="002542FB">
              <w:rPr>
                <w:rFonts w:ascii="Calibri"/>
              </w:rPr>
              <w:t>27</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[34]</w:t>
            </w:r>
            <w:r w:rsidRPr="00D116F7">
              <w:rPr>
                <w:rFonts w:ascii="Calibri"/>
              </w:rPr>
              <w:tab/>
              <w:t xml:space="preserve">L. M. Alejo, «Que es el Mail Spoofing y como evitarlo usando SPF». [En línea]. Disponible en: https://www.webempresa.com/blog/que-es-el-mail-spoofing-y-como-evitarlo-usando-spf.html. [Accedido: </w:t>
            </w:r>
            <w:r w:rsidR="002542FB">
              <w:rPr>
                <w:rFonts w:ascii="Calibri"/>
              </w:rPr>
              <w:t>27</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[35]</w:t>
            </w:r>
            <w:r w:rsidRPr="00D116F7">
              <w:rPr>
                <w:rFonts w:ascii="Calibri"/>
              </w:rPr>
              <w:tab/>
              <w:t xml:space="preserve">«¿Por qué Gmail puede marcar un email como SPAM?», </w:t>
            </w:r>
            <w:r w:rsidRPr="00D116F7">
              <w:rPr>
                <w:rFonts w:ascii="Calibri"/>
                <w:i/>
                <w:iCs/>
              </w:rPr>
              <w:t>Hostinet</w:t>
            </w:r>
            <w:r w:rsidRPr="00D116F7">
              <w:rPr>
                <w:rFonts w:ascii="Calibri"/>
              </w:rPr>
              <w:t>, 13-nov-2014.</w:t>
            </w:r>
            <w:r w:rsidR="002542FB" w:rsidRPr="00D116F7">
              <w:rPr>
                <w:rFonts w:ascii="Calibri"/>
              </w:rPr>
              <w:t xml:space="preserve"> [Accedido: </w:t>
            </w:r>
            <w:r w:rsidR="002542FB">
              <w:rPr>
                <w:rFonts w:ascii="Calibri"/>
              </w:rPr>
              <w:t>27</w:t>
            </w:r>
            <w:r w:rsidR="002542FB" w:rsidRPr="00D116F7">
              <w:rPr>
                <w:rFonts w:ascii="Calibri"/>
              </w:rPr>
              <w:t>-may-2018]</w:t>
            </w:r>
            <w:r w:rsidRPr="00D116F7">
              <w:rPr>
                <w:rFonts w:ascii="Calibri"/>
              </w:rPr>
              <w:t xml:space="preserve"> .</w:t>
            </w:r>
          </w:p>
          <w:p w:rsidR="0004026A" w:rsidRPr="00E46FB0" w:rsidRDefault="009E4EB0" w:rsidP="00885F64">
            <w:pPr>
              <w:jc w:val="left"/>
              <w:rPr>
                <w:highlight w:val="yellow"/>
              </w:rPr>
            </w:pPr>
            <w:r>
              <w:rPr>
                <w:highlight w:val="yellow"/>
              </w:rPr>
              <w:fldChar w:fldCharType="end"/>
            </w:r>
          </w:p>
        </w:tc>
      </w:tr>
      <w:tr w:rsidR="009E4EB0" w:rsidRPr="0031552C" w:rsidTr="0004026A">
        <w:trPr>
          <w:tblCellSpacing w:w="15" w:type="dxa"/>
        </w:trPr>
        <w:tc>
          <w:tcPr>
            <w:tcW w:w="291" w:type="pct"/>
          </w:tcPr>
          <w:p w:rsidR="009E4EB0" w:rsidRPr="0031552C" w:rsidRDefault="009E4EB0" w:rsidP="00885F64">
            <w:pPr>
              <w:jc w:val="left"/>
            </w:pPr>
          </w:p>
        </w:tc>
        <w:tc>
          <w:tcPr>
            <w:tcW w:w="4659" w:type="pct"/>
          </w:tcPr>
          <w:p w:rsidR="009E4EB0" w:rsidRDefault="009E4EB0" w:rsidP="00885F64">
            <w:pPr>
              <w:pStyle w:val="Bibliografa1"/>
              <w:ind w:left="0"/>
              <w:jc w:val="left"/>
              <w:rPr>
                <w:highlight w:val="yellow"/>
              </w:rPr>
            </w:pPr>
          </w:p>
        </w:tc>
      </w:tr>
    </w:tbl>
    <w:p w:rsidR="00E362EF" w:rsidRPr="0031552C" w:rsidRDefault="00E362EF" w:rsidP="001772E2"/>
    <w:p w:rsidR="00E362EF" w:rsidRPr="0031552C" w:rsidRDefault="00E362EF" w:rsidP="001772E2"/>
    <w:p w:rsidR="008334A2" w:rsidRPr="0031552C" w:rsidRDefault="008334A2" w:rsidP="001772E2">
      <w:pPr>
        <w:rPr>
          <w:rFonts w:ascii="Calibri" w:hAnsi="Calibri"/>
        </w:rPr>
        <w:sectPr w:rsidR="008334A2" w:rsidRPr="0031552C" w:rsidSect="001772E2">
          <w:type w:val="oddPage"/>
          <w:pgSz w:w="11907" w:h="16840" w:code="9"/>
          <w:pgMar w:top="1417" w:right="1701" w:bottom="1417" w:left="1701" w:header="720" w:footer="720" w:gutter="454"/>
          <w:cols w:space="720"/>
          <w:docGrid w:linePitch="299"/>
        </w:sectPr>
      </w:pPr>
    </w:p>
    <w:p w:rsidR="008334A2" w:rsidRPr="00963953" w:rsidRDefault="008334A2" w:rsidP="00963953">
      <w:pPr>
        <w:pStyle w:val="Ttulo1"/>
        <w:ind w:left="0" w:firstLine="0"/>
        <w:jc w:val="both"/>
        <w:rPr>
          <w:rFonts w:ascii="Trebuchet MS" w:hAnsi="Trebuchet MS"/>
          <w:color w:val="4DA4D8" w:themeColor="accent3" w:themeTint="99"/>
          <w:sz w:val="48"/>
          <w:szCs w:val="48"/>
        </w:rPr>
      </w:pPr>
      <w:bookmarkStart w:id="200" w:name="_Toc515648546"/>
      <w:r w:rsidRPr="00963953">
        <w:rPr>
          <w:rFonts w:ascii="Trebuchet MS" w:hAnsi="Trebuchet MS"/>
          <w:color w:val="4DA4D8" w:themeColor="accent3" w:themeTint="99"/>
          <w:sz w:val="48"/>
          <w:szCs w:val="48"/>
        </w:rPr>
        <w:lastRenderedPageBreak/>
        <w:t xml:space="preserve">Anexo A: </w:t>
      </w:r>
      <w:r w:rsidR="0004026A" w:rsidRPr="00963953">
        <w:rPr>
          <w:rFonts w:ascii="Trebuchet MS" w:hAnsi="Trebuchet MS"/>
          <w:color w:val="4DA4D8" w:themeColor="accent3" w:themeTint="99"/>
          <w:sz w:val="48"/>
          <w:szCs w:val="48"/>
        </w:rPr>
        <w:t>Requisitos de Usuario</w:t>
      </w:r>
      <w:bookmarkEnd w:id="200"/>
    </w:p>
    <w:p w:rsidR="00EF2675" w:rsidRDefault="00963953" w:rsidP="001772E2">
      <w:pPr>
        <w:rPr>
          <w:b/>
          <w:color w:val="4DA4D8" w:themeColor="accent3" w:themeTint="99"/>
        </w:rPr>
      </w:pPr>
      <w:r w:rsidRPr="00963953">
        <w:rPr>
          <w:b/>
          <w:color w:val="4DA4D8" w:themeColor="accent3" w:themeTint="99"/>
        </w:rPr>
        <w:t>REQUISITOS FUNCIONALES</w:t>
      </w:r>
    </w:p>
    <w:p w:rsidR="00882456" w:rsidRDefault="00882456" w:rsidP="001772E2">
      <w:pPr>
        <w:rPr>
          <w:rFonts w:ascii="Calibri"/>
        </w:rPr>
      </w:pPr>
      <w:r>
        <w:rPr>
          <w:rFonts w:ascii="Calibri"/>
        </w:rPr>
        <w:t>RF</w:t>
      </w:r>
      <w:r w:rsidR="00460FCA">
        <w:rPr>
          <w:rFonts w:ascii="Calibri"/>
        </w:rPr>
        <w:t>_</w:t>
      </w:r>
      <w:r>
        <w:rPr>
          <w:rFonts w:ascii="Calibri"/>
        </w:rPr>
        <w:t>1-</w:t>
      </w:r>
      <w:r w:rsidR="00017ABA">
        <w:rPr>
          <w:rFonts w:ascii="Calibri"/>
        </w:rPr>
        <w:t xml:space="preserve"> La a</w:t>
      </w:r>
      <w:r w:rsidR="004A61E0">
        <w:rPr>
          <w:rFonts w:ascii="Calibri"/>
        </w:rPr>
        <w:t>plicación será una aplicación para terminal Linux.</w:t>
      </w:r>
    </w:p>
    <w:p w:rsidR="004A61E0" w:rsidRDefault="004A61E0" w:rsidP="001772E2">
      <w:pPr>
        <w:rPr>
          <w:rFonts w:ascii="Calibri"/>
        </w:rPr>
      </w:pPr>
      <w:r>
        <w:rPr>
          <w:rFonts w:ascii="Calibri"/>
        </w:rPr>
        <w:t>RF</w:t>
      </w:r>
      <w:r w:rsidR="00460FCA">
        <w:rPr>
          <w:rFonts w:ascii="Calibri"/>
        </w:rPr>
        <w:t>_</w:t>
      </w:r>
      <w:r>
        <w:rPr>
          <w:rFonts w:ascii="Calibri"/>
        </w:rPr>
        <w:t>2- La aplicación poseerá un menú de usuario.</w:t>
      </w:r>
    </w:p>
    <w:p w:rsidR="006134BA" w:rsidRDefault="006134BA" w:rsidP="001772E2">
      <w:pPr>
        <w:rPr>
          <w:rFonts w:ascii="Calibri"/>
        </w:rPr>
      </w:pPr>
      <w:r>
        <w:rPr>
          <w:rFonts w:ascii="Calibri"/>
        </w:rPr>
        <w:t>RF</w:t>
      </w:r>
      <w:r w:rsidR="00460FCA">
        <w:rPr>
          <w:rFonts w:ascii="Calibri"/>
        </w:rPr>
        <w:t>_</w:t>
      </w:r>
      <w:r>
        <w:rPr>
          <w:rFonts w:ascii="Calibri"/>
        </w:rPr>
        <w:t>3- La aplicación contará con una función de instalación de dependencias.</w:t>
      </w:r>
    </w:p>
    <w:p w:rsidR="004A61E0" w:rsidRDefault="006134BA" w:rsidP="001772E2">
      <w:pPr>
        <w:rPr>
          <w:rFonts w:ascii="Calibri"/>
        </w:rPr>
      </w:pPr>
      <w:r>
        <w:rPr>
          <w:rFonts w:ascii="Calibri"/>
        </w:rPr>
        <w:t>RF</w:t>
      </w:r>
      <w:r w:rsidR="00460FCA">
        <w:rPr>
          <w:rFonts w:ascii="Calibri"/>
        </w:rPr>
        <w:t>_</w:t>
      </w:r>
      <w:r>
        <w:rPr>
          <w:rFonts w:ascii="Calibri"/>
        </w:rPr>
        <w:t>4</w:t>
      </w:r>
      <w:r w:rsidR="004A61E0">
        <w:rPr>
          <w:rFonts w:ascii="Calibri"/>
        </w:rPr>
        <w:t>- La aplicación será capaz de lanzar a través de un menú de usuario las defensas a IP spoofing y ARP spoofing, defensas necesarias para los ataques descritos en el documento.</w:t>
      </w:r>
    </w:p>
    <w:p w:rsidR="004A61E0" w:rsidRDefault="006134BA" w:rsidP="001772E2">
      <w:pPr>
        <w:rPr>
          <w:rFonts w:ascii="Calibri"/>
        </w:rPr>
      </w:pPr>
      <w:r>
        <w:rPr>
          <w:rFonts w:ascii="Calibri"/>
        </w:rPr>
        <w:t>RF</w:t>
      </w:r>
      <w:r w:rsidR="00460FCA">
        <w:rPr>
          <w:rFonts w:ascii="Calibri"/>
        </w:rPr>
        <w:t>_</w:t>
      </w:r>
      <w:r>
        <w:rPr>
          <w:rFonts w:ascii="Calibri"/>
        </w:rPr>
        <w:t>5</w:t>
      </w:r>
      <w:r w:rsidR="004A61E0">
        <w:rPr>
          <w:rFonts w:ascii="Calibri"/>
        </w:rPr>
        <w:t>- La aplicación se lanzará a través de terminal por medio de un único comando de ejecución.</w:t>
      </w:r>
    </w:p>
    <w:p w:rsidR="004A61E0" w:rsidRDefault="006134BA" w:rsidP="001772E2">
      <w:pPr>
        <w:rPr>
          <w:rFonts w:ascii="Calibri"/>
        </w:rPr>
      </w:pPr>
      <w:r>
        <w:rPr>
          <w:rFonts w:ascii="Calibri"/>
        </w:rPr>
        <w:t>RF</w:t>
      </w:r>
      <w:r w:rsidR="00460FCA">
        <w:rPr>
          <w:rFonts w:ascii="Calibri"/>
        </w:rPr>
        <w:t>_</w:t>
      </w:r>
      <w:r>
        <w:rPr>
          <w:rFonts w:ascii="Calibri"/>
        </w:rPr>
        <w:t>6</w:t>
      </w:r>
      <w:r w:rsidR="004A61E0">
        <w:rPr>
          <w:rFonts w:ascii="Calibri"/>
        </w:rPr>
        <w:t xml:space="preserve">- </w:t>
      </w:r>
      <w:r w:rsidR="00923D73">
        <w:rPr>
          <w:rFonts w:ascii="Calibri"/>
        </w:rPr>
        <w:t xml:space="preserve">La aplicación guardará en un archivo temporal </w:t>
      </w:r>
      <w:r>
        <w:rPr>
          <w:rFonts w:ascii="Calibri"/>
        </w:rPr>
        <w:t>de formato pcap de Wireshark los paquetes escuchados en la última ejecución.</w:t>
      </w:r>
    </w:p>
    <w:p w:rsidR="006134BA" w:rsidRDefault="006134BA" w:rsidP="001772E2">
      <w:pPr>
        <w:rPr>
          <w:rFonts w:ascii="Calibri"/>
        </w:rPr>
      </w:pPr>
      <w:r>
        <w:rPr>
          <w:rFonts w:ascii="Calibri"/>
        </w:rPr>
        <w:t>RF</w:t>
      </w:r>
      <w:r w:rsidR="00460FCA">
        <w:rPr>
          <w:rFonts w:ascii="Calibri"/>
        </w:rPr>
        <w:t>_</w:t>
      </w:r>
      <w:r>
        <w:rPr>
          <w:rFonts w:ascii="Calibri"/>
        </w:rPr>
        <w:t>7- La aplicación guardará en un fichero de texto los datos de IP y MAC del atacante en caso de que exista.</w:t>
      </w:r>
    </w:p>
    <w:p w:rsidR="006134BA" w:rsidRDefault="006134BA" w:rsidP="001772E2">
      <w:pPr>
        <w:rPr>
          <w:rFonts w:ascii="Calibri"/>
        </w:rPr>
      </w:pPr>
      <w:r>
        <w:rPr>
          <w:rFonts w:ascii="Calibri"/>
        </w:rPr>
        <w:t>RF</w:t>
      </w:r>
      <w:r w:rsidR="00460FCA">
        <w:rPr>
          <w:rFonts w:ascii="Calibri"/>
        </w:rPr>
        <w:t>_</w:t>
      </w:r>
      <w:r>
        <w:rPr>
          <w:rFonts w:ascii="Calibri"/>
        </w:rPr>
        <w:t>8- La aplicación evitará ataques en redes wifi públicas.</w:t>
      </w:r>
    </w:p>
    <w:p w:rsidR="006134BA" w:rsidRDefault="006134BA" w:rsidP="001772E2">
      <w:pPr>
        <w:rPr>
          <w:rFonts w:ascii="Calibri"/>
        </w:rPr>
      </w:pPr>
      <w:r>
        <w:rPr>
          <w:rFonts w:ascii="Calibri"/>
        </w:rPr>
        <w:t>RF</w:t>
      </w:r>
      <w:r w:rsidR="00460FCA">
        <w:rPr>
          <w:rFonts w:ascii="Calibri"/>
        </w:rPr>
        <w:t>_</w:t>
      </w:r>
      <w:r>
        <w:rPr>
          <w:rFonts w:ascii="Calibri"/>
        </w:rPr>
        <w:t>9- La aplicación no defenderá de ataques que no sean lanzados dentro de la red wifi desde donde se lanzan las defensas.</w:t>
      </w:r>
    </w:p>
    <w:p w:rsidR="006134BA" w:rsidRPr="004A61E0" w:rsidRDefault="006134BA" w:rsidP="001772E2">
      <w:pPr>
        <w:rPr>
          <w:rFonts w:ascii="Calibri"/>
        </w:rPr>
      </w:pPr>
    </w:p>
    <w:p w:rsidR="00963953" w:rsidRPr="00963953" w:rsidRDefault="00963953" w:rsidP="001772E2">
      <w:pPr>
        <w:rPr>
          <w:b/>
          <w:color w:val="4DA4D8" w:themeColor="accent3" w:themeTint="99"/>
        </w:rPr>
      </w:pPr>
      <w:r w:rsidRPr="00963953">
        <w:rPr>
          <w:b/>
          <w:color w:val="4DA4D8" w:themeColor="accent3" w:themeTint="99"/>
        </w:rPr>
        <w:t>REQUISITOS NO FUNCIONALES</w:t>
      </w:r>
    </w:p>
    <w:p w:rsidR="00EF2675" w:rsidRDefault="00460FCA" w:rsidP="001772E2">
      <w:r>
        <w:t>RNF_1</w:t>
      </w:r>
      <w:r w:rsidR="00FC3D50">
        <w:t>- Los ataques y defensas spoofing se desarrollaran e instalarán en máquinas virtuales con sistema operativo Linux Ubuntu.</w:t>
      </w:r>
    </w:p>
    <w:p w:rsidR="00FC3D50" w:rsidRDefault="00FC3D50" w:rsidP="001772E2">
      <w:r>
        <w:t>RNF_2- La aplicación y los ataques se deberán realizar conectados a una red wifi.</w:t>
      </w:r>
    </w:p>
    <w:p w:rsidR="00FC3D50" w:rsidRDefault="00FC3D50" w:rsidP="001772E2">
      <w:r>
        <w:t>RNF_3- Se usaran las herramientas hping3 y arpspoof para lanzar los ataques.</w:t>
      </w:r>
    </w:p>
    <w:p w:rsidR="00FC3D50" w:rsidRPr="0031552C" w:rsidRDefault="00FC3D50" w:rsidP="001772E2">
      <w:r>
        <w:t>RNF_4- Se hará uso de Wireshark, nmap y scapy junto con lenguaje Python y Shell.</w:t>
      </w:r>
    </w:p>
    <w:p w:rsidR="00EF2675" w:rsidRPr="0031552C" w:rsidRDefault="00EF2675" w:rsidP="001772E2"/>
    <w:p w:rsidR="00EF2675" w:rsidRPr="0031552C" w:rsidRDefault="00EF2675" w:rsidP="001772E2">
      <w:pPr>
        <w:rPr>
          <w:rFonts w:ascii="Calibri" w:hAnsi="Calibri"/>
        </w:rPr>
        <w:sectPr w:rsidR="00EF2675" w:rsidRPr="0031552C" w:rsidSect="001772E2">
          <w:type w:val="oddPage"/>
          <w:pgSz w:w="11907" w:h="16840" w:code="9"/>
          <w:pgMar w:top="1417" w:right="1701" w:bottom="1417" w:left="1701" w:header="720" w:footer="720" w:gutter="454"/>
          <w:cols w:space="720"/>
          <w:docGrid w:linePitch="299"/>
        </w:sectPr>
      </w:pPr>
    </w:p>
    <w:p w:rsidR="00EF2675" w:rsidRPr="00963953" w:rsidRDefault="00EF2675" w:rsidP="00963953">
      <w:pPr>
        <w:pStyle w:val="Ttulo1"/>
        <w:ind w:left="0" w:firstLine="0"/>
        <w:jc w:val="both"/>
        <w:rPr>
          <w:rFonts w:ascii="Trebuchet MS" w:hAnsi="Trebuchet MS"/>
          <w:color w:val="4DA4D8" w:themeColor="accent3" w:themeTint="99"/>
          <w:sz w:val="48"/>
          <w:szCs w:val="48"/>
        </w:rPr>
      </w:pPr>
      <w:bookmarkStart w:id="201" w:name="_Toc515648547"/>
      <w:r w:rsidRPr="00963953">
        <w:rPr>
          <w:rFonts w:ascii="Trebuchet MS" w:hAnsi="Trebuchet MS"/>
          <w:color w:val="4DA4D8" w:themeColor="accent3" w:themeTint="99"/>
          <w:sz w:val="48"/>
          <w:szCs w:val="48"/>
        </w:rPr>
        <w:lastRenderedPageBreak/>
        <w:t>Anexo B:</w:t>
      </w:r>
      <w:r w:rsidR="0004026A" w:rsidRPr="00963953">
        <w:rPr>
          <w:rFonts w:ascii="Trebuchet MS" w:hAnsi="Trebuchet MS"/>
          <w:color w:val="4DA4D8" w:themeColor="accent3" w:themeTint="99"/>
          <w:sz w:val="48"/>
          <w:szCs w:val="48"/>
        </w:rPr>
        <w:t xml:space="preserve"> Diseño del Sistema</w:t>
      </w:r>
      <w:bookmarkEnd w:id="201"/>
    </w:p>
    <w:p w:rsidR="00EF2675" w:rsidRDefault="000A7B71" w:rsidP="001772E2">
      <w:r>
        <w:t xml:space="preserve">Se ha diseñado el sistema de forma </w:t>
      </w:r>
      <w:r w:rsidR="008F160F">
        <w:t>que su uso sea lo más simple posible, dando la posibilidad de usar toda la herramienta de defensa a través de un menú de opciones.</w:t>
      </w:r>
    </w:p>
    <w:p w:rsidR="008F160F" w:rsidRDefault="008F160F" w:rsidP="001772E2">
      <w:r>
        <w:t>Para ello el menú de opciones conecta con 3 módulos: Instalación, defensa IP spoofing y defensa con ARP spoofing.</w:t>
      </w:r>
    </w:p>
    <w:p w:rsidR="008F160F" w:rsidRDefault="008F160F" w:rsidP="001772E2">
      <w:r>
        <w:t>Tanto el menú como la instalación están desarrollados en Shell, mientras que los scripts</w:t>
      </w:r>
      <w:r w:rsidR="009E3CBE">
        <w:t xml:space="preserve"> de defensa están desarrollados en Python con uso de librerías de Scapy y nmap.</w:t>
      </w:r>
    </w:p>
    <w:p w:rsidR="009E3CBE" w:rsidRDefault="009E3CBE" w:rsidP="001772E2">
      <w:r>
        <w:t>El diseño del sistema podría esquematizarse de esta forma:</w:t>
      </w:r>
    </w:p>
    <w:p w:rsidR="009E3CBE" w:rsidRDefault="004D192C" w:rsidP="001772E2">
      <w:r>
        <w:rPr>
          <w:noProof/>
        </w:rPr>
        <mc:AlternateContent>
          <mc:Choice Requires="wps">
            <w:drawing>
              <wp:anchor distT="0" distB="0" distL="114300" distR="114300" simplePos="0" relativeHeight="251912192" behindDoc="0" locked="0" layoutInCell="1" allowOverlap="1">
                <wp:simplePos x="0" y="0"/>
                <wp:positionH relativeFrom="column">
                  <wp:posOffset>3048830</wp:posOffset>
                </wp:positionH>
                <wp:positionV relativeFrom="paragraph">
                  <wp:posOffset>301918</wp:posOffset>
                </wp:positionV>
                <wp:extent cx="1427871" cy="604911"/>
                <wp:effectExtent l="0" t="0" r="0" b="5080"/>
                <wp:wrapNone/>
                <wp:docPr id="198" name="Rectángulo 198"/>
                <wp:cNvGraphicFramePr/>
                <a:graphic xmlns:a="http://schemas.openxmlformats.org/drawingml/2006/main">
                  <a:graphicData uri="http://schemas.microsoft.com/office/word/2010/wordprocessingShape">
                    <wps:wsp>
                      <wps:cNvSpPr/>
                      <wps:spPr>
                        <a:xfrm>
                          <a:off x="0" y="0"/>
                          <a:ext cx="1427871" cy="6049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2CB99" id="Rectángulo 198" o:spid="_x0000_s1026" style="position:absolute;margin-left:240.05pt;margin-top:23.75pt;width:112.45pt;height:47.6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" fillcolor="white [3212]" stroked="f" strokeweight="1pt"/>
            </w:pict>
          </mc:Fallback>
        </mc:AlternateContent>
      </w:r>
    </w:p>
    <w:p w:rsidR="00D828E6" w:rsidRDefault="002C463A" w:rsidP="00D828E6">
      <w:pPr>
        <w:keepNext/>
      </w:pPr>
      <w:r>
        <w:rPr>
          <w:noProof/>
        </w:rPr>
        <w:drawing>
          <wp:anchor distT="0" distB="0" distL="114300" distR="114300" simplePos="0" relativeHeight="251913216" behindDoc="0" locked="0" layoutInCell="1" allowOverlap="1">
            <wp:simplePos x="0" y="0"/>
            <wp:positionH relativeFrom="column">
              <wp:posOffset>3048000</wp:posOffset>
            </wp:positionH>
            <wp:positionV relativeFrom="paragraph">
              <wp:posOffset>53193</wp:posOffset>
            </wp:positionV>
            <wp:extent cx="1821180" cy="549275"/>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a de pantalla 2018-05-31 a las 21.09.36.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21180" cy="549275"/>
                    </a:xfrm>
                    <a:prstGeom prst="rect">
                      <a:avLst/>
                    </a:prstGeom>
                  </pic:spPr>
                </pic:pic>
              </a:graphicData>
            </a:graphic>
            <wp14:sizeRelH relativeFrom="page">
              <wp14:pctWidth>0</wp14:pctWidth>
            </wp14:sizeRelH>
            <wp14:sizeRelV relativeFrom="page">
              <wp14:pctHeight>0</wp14:pctHeight>
            </wp14:sizeRelV>
          </wp:anchor>
        </w:drawing>
      </w:r>
      <w:r w:rsidR="009E3CBE">
        <w:rPr>
          <w:noProof/>
        </w:rPr>
        <w:drawing>
          <wp:inline distT="0" distB="0" distL="0" distR="0">
            <wp:extent cx="5073604" cy="2600221"/>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png"/>
                    <pic:cNvPicPr/>
                  </pic:nvPicPr>
                  <pic:blipFill>
                    <a:blip r:embed="rId196">
                      <a:extLst>
                        <a:ext uri="{28A0092B-C50C-407E-A947-70E740481C1C}">
                          <a14:useLocalDpi xmlns:a14="http://schemas.microsoft.com/office/drawing/2010/main" val="0"/>
                        </a:ext>
                      </a:extLst>
                    </a:blip>
                    <a:stretch>
                      <a:fillRect/>
                    </a:stretch>
                  </pic:blipFill>
                  <pic:spPr>
                    <a:xfrm>
                      <a:off x="0" y="0"/>
                      <a:ext cx="5105355" cy="2616493"/>
                    </a:xfrm>
                    <a:prstGeom prst="rect">
                      <a:avLst/>
                    </a:prstGeom>
                  </pic:spPr>
                </pic:pic>
              </a:graphicData>
            </a:graphic>
          </wp:inline>
        </w:drawing>
      </w:r>
    </w:p>
    <w:p w:rsidR="009E3CBE" w:rsidRPr="0031552C" w:rsidRDefault="00D828E6" w:rsidP="00D828E6">
      <w:pPr>
        <w:pStyle w:val="Descripcin"/>
        <w:jc w:val="center"/>
      </w:pPr>
      <w:r w:rsidRPr="00D828E6">
        <w:rPr>
          <w:b/>
          <w:color w:val="4DA4D8" w:themeColor="accent3" w:themeTint="99"/>
        </w:rPr>
        <w:fldChar w:fldCharType="begin"/>
      </w:r>
      <w:r w:rsidRPr="00D828E6">
        <w:rPr>
          <w:b/>
          <w:color w:val="4DA4D8" w:themeColor="accent3" w:themeTint="99"/>
        </w:rPr>
        <w:instrText xml:space="preserve"> SEQ Ilustración \* ARABIC </w:instrText>
      </w:r>
      <w:r w:rsidRPr="00D828E6">
        <w:rPr>
          <w:b/>
          <w:color w:val="4DA4D8" w:themeColor="accent3" w:themeTint="99"/>
        </w:rPr>
        <w:fldChar w:fldCharType="separate"/>
      </w:r>
      <w:bookmarkStart w:id="202" w:name="_Toc515646430"/>
      <w:r w:rsidR="00B31140">
        <w:rPr>
          <w:b/>
          <w:noProof/>
          <w:color w:val="4DA4D8" w:themeColor="accent3" w:themeTint="99"/>
        </w:rPr>
        <w:t>106</w:t>
      </w:r>
      <w:r w:rsidRPr="00D828E6">
        <w:rPr>
          <w:b/>
          <w:color w:val="4DA4D8" w:themeColor="accent3" w:themeTint="99"/>
        </w:rPr>
        <w:fldChar w:fldCharType="end"/>
      </w:r>
      <w:r>
        <w:t>-Diagrama de diseño del sistema. Fuente: propia</w:t>
      </w:r>
      <w:bookmarkEnd w:id="202"/>
    </w:p>
    <w:p w:rsidR="00EF2675" w:rsidRDefault="002C463A" w:rsidP="001772E2">
      <w:r>
        <w:t>Como se puede ver en el diagrama, se marca en rojo el script menú creado en Shell cuya función es la de lanzar los diferentes módulos marcados en azul en el diagrama.</w:t>
      </w:r>
    </w:p>
    <w:p w:rsidR="002C463A" w:rsidRDefault="008A4641" w:rsidP="001772E2">
      <w:r>
        <w:t>Es importante señalar que los módulos de defensa dependen de la instalación del script en Shell paquetes.sh en su primer uso.</w:t>
      </w:r>
    </w:p>
    <w:p w:rsidR="00E1337F" w:rsidRPr="0031552C" w:rsidRDefault="00E1337F" w:rsidP="001772E2"/>
    <w:p w:rsidR="00EF2675" w:rsidRPr="0031552C" w:rsidRDefault="00EF2675" w:rsidP="001772E2"/>
    <w:p w:rsidR="00EF2675" w:rsidRPr="0031552C" w:rsidRDefault="00EF2675" w:rsidP="001772E2"/>
    <w:p w:rsidR="00EF2675" w:rsidRPr="0031552C" w:rsidRDefault="00EF2675" w:rsidP="001772E2">
      <w:pPr>
        <w:rPr>
          <w:rFonts w:ascii="Calibri" w:hAnsi="Calibri"/>
        </w:rPr>
        <w:sectPr w:rsidR="00EF2675" w:rsidRPr="0031552C" w:rsidSect="001772E2">
          <w:type w:val="oddPage"/>
          <w:pgSz w:w="11907" w:h="16840" w:code="9"/>
          <w:pgMar w:top="1417" w:right="1701" w:bottom="1417" w:left="1701" w:header="720" w:footer="720" w:gutter="454"/>
          <w:cols w:space="720"/>
          <w:docGrid w:linePitch="299"/>
        </w:sectPr>
      </w:pPr>
    </w:p>
    <w:p w:rsidR="00CB0A14" w:rsidRPr="00963953" w:rsidRDefault="00EF2675" w:rsidP="00963953">
      <w:pPr>
        <w:pStyle w:val="Ttulo1"/>
        <w:ind w:left="0" w:firstLine="0"/>
        <w:jc w:val="both"/>
        <w:rPr>
          <w:rFonts w:ascii="Trebuchet MS" w:hAnsi="Trebuchet MS"/>
          <w:color w:val="4DA4D8" w:themeColor="accent3" w:themeTint="99"/>
          <w:sz w:val="48"/>
          <w:szCs w:val="48"/>
        </w:rPr>
      </w:pPr>
      <w:bookmarkStart w:id="203" w:name="_Toc515648548"/>
      <w:r w:rsidRPr="00963953">
        <w:rPr>
          <w:rFonts w:ascii="Trebuchet MS" w:hAnsi="Trebuchet MS"/>
          <w:color w:val="4DA4D8" w:themeColor="accent3" w:themeTint="99"/>
          <w:sz w:val="48"/>
          <w:szCs w:val="48"/>
        </w:rPr>
        <w:lastRenderedPageBreak/>
        <w:t xml:space="preserve">Anexo C: </w:t>
      </w:r>
      <w:r w:rsidR="0004026A" w:rsidRPr="00963953">
        <w:rPr>
          <w:rFonts w:ascii="Trebuchet MS" w:hAnsi="Trebuchet MS"/>
          <w:color w:val="4DA4D8" w:themeColor="accent3" w:themeTint="99"/>
          <w:sz w:val="48"/>
          <w:szCs w:val="48"/>
        </w:rPr>
        <w:t>Manuales</w:t>
      </w:r>
      <w:bookmarkEnd w:id="203"/>
    </w:p>
    <w:p w:rsidR="0004026A" w:rsidRPr="00AA1CEB" w:rsidRDefault="003E62E6" w:rsidP="001772E2">
      <w:pPr>
        <w:pStyle w:val="Ttulo2"/>
        <w:numPr>
          <w:ilvl w:val="0"/>
          <w:numId w:val="0"/>
        </w:numPr>
        <w:rPr>
          <w:color w:val="4DA4D8" w:themeColor="accent3" w:themeTint="99"/>
        </w:rPr>
      </w:pPr>
      <w:bookmarkStart w:id="204" w:name="_Toc515648549"/>
      <w:r w:rsidRPr="00AA1CEB">
        <w:rPr>
          <w:color w:val="4DA4D8" w:themeColor="accent3" w:themeTint="99"/>
        </w:rPr>
        <w:t xml:space="preserve">Manual de </w:t>
      </w:r>
      <w:r w:rsidR="0057588B" w:rsidRPr="00AA1CEB">
        <w:rPr>
          <w:color w:val="4DA4D8" w:themeColor="accent3" w:themeTint="99"/>
        </w:rPr>
        <w:t>Instalación</w:t>
      </w:r>
      <w:bookmarkEnd w:id="204"/>
    </w:p>
    <w:p w:rsidR="003E62E6" w:rsidRDefault="006A6005" w:rsidP="001772E2">
      <w:r>
        <w:t xml:space="preserve">Para iniciar la aplicación </w:t>
      </w:r>
      <w:r w:rsidR="00E4798C">
        <w:t>será necesario en primer lugar abrir la carpeta donde la hayamos descargado o copiado.</w:t>
      </w:r>
    </w:p>
    <w:p w:rsidR="00B31140" w:rsidRDefault="002A5C1E" w:rsidP="00B31140">
      <w:pPr>
        <w:keepNext/>
      </w:pPr>
      <w:r>
        <w:rPr>
          <w:noProof/>
        </w:rPr>
        <w:drawing>
          <wp:inline distT="0" distB="0" distL="0" distR="0">
            <wp:extent cx="5112385" cy="2966720"/>
            <wp:effectExtent l="0" t="0" r="5715"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8-05-30 a las 15.49.01.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112385" cy="2966720"/>
                    </a:xfrm>
                    <a:prstGeom prst="rect">
                      <a:avLst/>
                    </a:prstGeom>
                  </pic:spPr>
                </pic:pic>
              </a:graphicData>
            </a:graphic>
          </wp:inline>
        </w:drawing>
      </w:r>
    </w:p>
    <w:p w:rsidR="003E62E6" w:rsidRDefault="00B31140" w:rsidP="00B31140">
      <w:pPr>
        <w:pStyle w:val="Descripcin"/>
        <w:jc w:val="center"/>
      </w:pPr>
      <w:r w:rsidRPr="00B31140">
        <w:rPr>
          <w:b/>
          <w:i w:val="0"/>
          <w:color w:val="4DA4D8" w:themeColor="accent3" w:themeTint="99"/>
        </w:rPr>
        <w:fldChar w:fldCharType="begin"/>
      </w:r>
      <w:r w:rsidRPr="00B31140">
        <w:rPr>
          <w:b/>
          <w:i w:val="0"/>
          <w:color w:val="4DA4D8" w:themeColor="accent3" w:themeTint="99"/>
        </w:rPr>
        <w:instrText xml:space="preserve"> SEQ Ilustración \* ARABIC </w:instrText>
      </w:r>
      <w:r w:rsidRPr="00B31140">
        <w:rPr>
          <w:b/>
          <w:i w:val="0"/>
          <w:color w:val="4DA4D8" w:themeColor="accent3" w:themeTint="99"/>
        </w:rPr>
        <w:fldChar w:fldCharType="separate"/>
      </w:r>
      <w:bookmarkStart w:id="205" w:name="_Toc515646431"/>
      <w:r>
        <w:rPr>
          <w:b/>
          <w:i w:val="0"/>
          <w:noProof/>
          <w:color w:val="4DA4D8" w:themeColor="accent3" w:themeTint="99"/>
        </w:rPr>
        <w:t>107</w:t>
      </w:r>
      <w:r w:rsidRPr="00B31140">
        <w:rPr>
          <w:b/>
          <w:i w:val="0"/>
          <w:color w:val="4DA4D8" w:themeColor="accent3" w:themeTint="99"/>
        </w:rPr>
        <w:fldChar w:fldCharType="end"/>
      </w:r>
      <w:r>
        <w:t>-Archivos de aplicación de defensa. Fuente: propia</w:t>
      </w:r>
      <w:bookmarkEnd w:id="205"/>
    </w:p>
    <w:p w:rsidR="00B31140" w:rsidRDefault="00B31140" w:rsidP="001772E2"/>
    <w:p w:rsidR="002A5C1E" w:rsidRDefault="002A5C1E" w:rsidP="001772E2">
      <w:r>
        <w:t>A continuación pulsaremos el botón derecho del ratón y elegiremos la opción “Open in Terminal” en caso de tener el sistema operativo en inglés o “Abrir en Terminal” en caso de tener el sistema operativo en español.</w:t>
      </w:r>
    </w:p>
    <w:p w:rsidR="00B31140" w:rsidRDefault="002A5C1E" w:rsidP="00B31140">
      <w:pPr>
        <w:keepNext/>
      </w:pPr>
      <w:r>
        <w:rPr>
          <w:noProof/>
          <w:color w:val="4DA4D8" w:themeColor="accent3" w:themeTint="99"/>
        </w:rPr>
        <w:lastRenderedPageBreak/>
        <w:drawing>
          <wp:anchor distT="0" distB="0" distL="114300" distR="114300" simplePos="0" relativeHeight="251917312" behindDoc="0" locked="0" layoutInCell="1" allowOverlap="1">
            <wp:simplePos x="0" y="0"/>
            <wp:positionH relativeFrom="column">
              <wp:posOffset>4639656</wp:posOffset>
            </wp:positionH>
            <wp:positionV relativeFrom="paragraph">
              <wp:posOffset>2835275</wp:posOffset>
            </wp:positionV>
            <wp:extent cx="1806652" cy="18161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8-06-01 a las 17.27.20.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6652" cy="181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112385" cy="362140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5-30 a las 15.49.1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12385" cy="3621405"/>
                    </a:xfrm>
                    <a:prstGeom prst="rect">
                      <a:avLst/>
                    </a:prstGeom>
                  </pic:spPr>
                </pic:pic>
              </a:graphicData>
            </a:graphic>
          </wp:inline>
        </w:drawing>
      </w:r>
    </w:p>
    <w:p w:rsidR="002A5C1E" w:rsidRDefault="00B31140" w:rsidP="00B31140">
      <w:pPr>
        <w:pStyle w:val="Descripcin"/>
        <w:jc w:val="center"/>
      </w:pPr>
      <w:r w:rsidRPr="00B31140">
        <w:rPr>
          <w:b/>
          <w:i w:val="0"/>
          <w:color w:val="4DA4D8" w:themeColor="accent3" w:themeTint="99"/>
        </w:rPr>
        <w:fldChar w:fldCharType="begin"/>
      </w:r>
      <w:r w:rsidRPr="00B31140">
        <w:rPr>
          <w:b/>
          <w:i w:val="0"/>
          <w:color w:val="4DA4D8" w:themeColor="accent3" w:themeTint="99"/>
        </w:rPr>
        <w:instrText xml:space="preserve"> SEQ Ilustración \* ARABIC </w:instrText>
      </w:r>
      <w:r w:rsidRPr="00B31140">
        <w:rPr>
          <w:b/>
          <w:i w:val="0"/>
          <w:color w:val="4DA4D8" w:themeColor="accent3" w:themeTint="99"/>
        </w:rPr>
        <w:fldChar w:fldCharType="separate"/>
      </w:r>
      <w:bookmarkStart w:id="206" w:name="_Toc515646432"/>
      <w:r>
        <w:rPr>
          <w:b/>
          <w:i w:val="0"/>
          <w:noProof/>
          <w:color w:val="4DA4D8" w:themeColor="accent3" w:themeTint="99"/>
        </w:rPr>
        <w:t>108</w:t>
      </w:r>
      <w:r w:rsidRPr="00B31140">
        <w:rPr>
          <w:b/>
          <w:i w:val="0"/>
          <w:color w:val="4DA4D8" w:themeColor="accent3" w:themeTint="99"/>
        </w:rPr>
        <w:fldChar w:fldCharType="end"/>
      </w:r>
      <w:r>
        <w:t xml:space="preserve">-Abrir aplicación a través de terminal. </w:t>
      </w:r>
      <w:r w:rsidRPr="00D046AE">
        <w:t>Fuente: propia</w:t>
      </w:r>
      <w:bookmarkEnd w:id="206"/>
    </w:p>
    <w:p w:rsidR="002A5C1E" w:rsidRDefault="00B31140" w:rsidP="001772E2">
      <w:r>
        <w:rPr>
          <w:noProof/>
        </w:rPr>
        <mc:AlternateContent>
          <mc:Choice Requires="wps">
            <w:drawing>
              <wp:anchor distT="0" distB="0" distL="114300" distR="114300" simplePos="0" relativeHeight="251925504" behindDoc="0" locked="0" layoutInCell="1" allowOverlap="1" wp14:anchorId="0FE91443" wp14:editId="7BBB0F99">
                <wp:simplePos x="0" y="0"/>
                <wp:positionH relativeFrom="column">
                  <wp:posOffset>0</wp:posOffset>
                </wp:positionH>
                <wp:positionV relativeFrom="paragraph">
                  <wp:posOffset>1369695</wp:posOffset>
                </wp:positionV>
                <wp:extent cx="5162550" cy="635"/>
                <wp:effectExtent l="0" t="0" r="6350" b="12065"/>
                <wp:wrapTopAndBottom/>
                <wp:docPr id="165" name="Cuadro de texto 165"/>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rsidR="005A4674" w:rsidRPr="001F6982" w:rsidRDefault="005A4674" w:rsidP="00B31140">
                            <w:pPr>
                              <w:pStyle w:val="Descripcin"/>
                              <w:jc w:val="center"/>
                              <w:rPr>
                                <w:noProof/>
                                <w:szCs w:val="22"/>
                              </w:rPr>
                            </w:pP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bookmarkStart w:id="207" w:name="_Toc515646433"/>
                            <w:r>
                              <w:rPr>
                                <w:b/>
                                <w:i w:val="0"/>
                                <w:noProof/>
                                <w:color w:val="4DA4D8" w:themeColor="accent3" w:themeTint="99"/>
                              </w:rPr>
                              <w:t>109</w:t>
                            </w:r>
                            <w:r w:rsidRPr="00B31140">
                              <w:rPr>
                                <w:b/>
                                <w:i w:val="0"/>
                                <w:noProof/>
                                <w:color w:val="4DA4D8" w:themeColor="accent3" w:themeTint="99"/>
                              </w:rPr>
                              <w:fldChar w:fldCharType="end"/>
                            </w:r>
                            <w:r>
                              <w:t xml:space="preserve">-Ejecutar aplicación. </w:t>
                            </w:r>
                            <w:r w:rsidRPr="00C64D5D">
                              <w:t>Fuente: propia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91443" id="Cuadro de texto 165" o:spid="_x0000_s1075" type="#_x0000_t202" style="position:absolute;left:0;text-align:left;margin-left:0;margin-top:107.85pt;width:406.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" stroked="f">
                <v:textbox style="mso-fit-shape-to-text:t" inset="0,0,0,0">
                  <w:txbxContent>
                    <w:p w:rsidR="005A4674" w:rsidRPr="001F6982" w:rsidRDefault="005A4674" w:rsidP="00B31140">
                      <w:pPr>
                        <w:pStyle w:val="Descripcin"/>
                        <w:jc w:val="center"/>
                        <w:rPr>
                          <w:noProof/>
                          <w:szCs w:val="22"/>
                        </w:rPr>
                      </w:pP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bookmarkStart w:id="289" w:name="_Toc515646433"/>
                      <w:r>
                        <w:rPr>
                          <w:b/>
                          <w:i w:val="0"/>
                          <w:noProof/>
                          <w:color w:val="4DA4D8" w:themeColor="accent3" w:themeTint="99"/>
                        </w:rPr>
                        <w:t>109</w:t>
                      </w:r>
                      <w:r w:rsidRPr="00B31140">
                        <w:rPr>
                          <w:b/>
                          <w:i w:val="0"/>
                          <w:noProof/>
                          <w:color w:val="4DA4D8" w:themeColor="accent3" w:themeTint="99"/>
                        </w:rPr>
                        <w:fldChar w:fldCharType="end"/>
                      </w:r>
                      <w:r>
                        <w:t xml:space="preserve">-Ejecutar aplicación. </w:t>
                      </w:r>
                      <w:r w:rsidRPr="00C64D5D">
                        <w:t>Fuente: propia</w:t>
                      </w:r>
                      <w:bookmarkEnd w:id="289"/>
                    </w:p>
                  </w:txbxContent>
                </v:textbox>
                <w10:wrap type="topAndBottom"/>
              </v:shape>
            </w:pict>
          </mc:Fallback>
        </mc:AlternateContent>
      </w:r>
      <w:r w:rsidR="002A5C1E">
        <w:rPr>
          <w:noProof/>
        </w:rPr>
        <w:drawing>
          <wp:anchor distT="0" distB="0" distL="114300" distR="114300" simplePos="0" relativeHeight="251918336" behindDoc="0" locked="0" layoutInCell="1" allowOverlap="1">
            <wp:simplePos x="0" y="0"/>
            <wp:positionH relativeFrom="column">
              <wp:posOffset>0</wp:posOffset>
            </wp:positionH>
            <wp:positionV relativeFrom="paragraph">
              <wp:posOffset>454025</wp:posOffset>
            </wp:positionV>
            <wp:extent cx="5162550" cy="858520"/>
            <wp:effectExtent l="0" t="0" r="6350" b="508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8-05-30 a las 15.49.20.png"/>
                    <pic:cNvPicPr/>
                  </pic:nvPicPr>
                  <pic:blipFill>
                    <a:blip r:embed="rId200">
                      <a:extLst>
                        <a:ext uri="{28A0092B-C50C-407E-A947-70E740481C1C}">
                          <a14:useLocalDpi xmlns:a14="http://schemas.microsoft.com/office/drawing/2010/main" val="0"/>
                        </a:ext>
                      </a:extLst>
                    </a:blip>
                    <a:stretch>
                      <a:fillRect/>
                    </a:stretch>
                  </pic:blipFill>
                  <pic:spPr>
                    <a:xfrm>
                      <a:off x="0" y="0"/>
                      <a:ext cx="5162550" cy="858520"/>
                    </a:xfrm>
                    <a:prstGeom prst="rect">
                      <a:avLst/>
                    </a:prstGeom>
                  </pic:spPr>
                </pic:pic>
              </a:graphicData>
            </a:graphic>
            <wp14:sizeRelH relativeFrom="page">
              <wp14:pctWidth>0</wp14:pctWidth>
            </wp14:sizeRelH>
            <wp14:sizeRelV relativeFrom="page">
              <wp14:pctHeight>0</wp14:pctHeight>
            </wp14:sizeRelV>
          </wp:anchor>
        </w:drawing>
      </w:r>
      <w:r w:rsidR="002A5C1E">
        <w:t xml:space="preserve">Una vez se abra la terminal deberemos ejecutar la aplicación a través del menú. Para ello usaremos el comando </w:t>
      </w:r>
      <w:r w:rsidR="002A5C1E" w:rsidRPr="002A5C1E">
        <w:rPr>
          <w:b/>
        </w:rPr>
        <w:t>./menu.sh</w:t>
      </w:r>
      <w:r w:rsidR="002A5C1E">
        <w:t xml:space="preserve"> de la siguiente forma:</w:t>
      </w:r>
    </w:p>
    <w:p w:rsidR="002A5C1E" w:rsidRDefault="002A5C1E" w:rsidP="001772E2">
      <w:r>
        <w:t>A continuación se iniciará la aplicación y se nos pedirá la contraseña de administrador, ya que las opciones de defensa requieren de permisos de superusuario “root”.</w:t>
      </w:r>
    </w:p>
    <w:p w:rsidR="00B31140" w:rsidRDefault="002A5C1E" w:rsidP="00B31140">
      <w:pPr>
        <w:keepNext/>
      </w:pPr>
      <w:r>
        <w:rPr>
          <w:noProof/>
        </w:rPr>
        <w:drawing>
          <wp:inline distT="0" distB="0" distL="0" distR="0">
            <wp:extent cx="5226618" cy="219825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8-05-30 a las 16.00.11.png"/>
                    <pic:cNvPicPr/>
                  </pic:nvPicPr>
                  <pic:blipFill>
                    <a:blip r:embed="rId201">
                      <a:extLst>
                        <a:ext uri="{28A0092B-C50C-407E-A947-70E740481C1C}">
                          <a14:useLocalDpi xmlns:a14="http://schemas.microsoft.com/office/drawing/2010/main" val="0"/>
                        </a:ext>
                      </a:extLst>
                    </a:blip>
                    <a:stretch>
                      <a:fillRect/>
                    </a:stretch>
                  </pic:blipFill>
                  <pic:spPr>
                    <a:xfrm>
                      <a:off x="0" y="0"/>
                      <a:ext cx="5233888" cy="2201312"/>
                    </a:xfrm>
                    <a:prstGeom prst="rect">
                      <a:avLst/>
                    </a:prstGeom>
                  </pic:spPr>
                </pic:pic>
              </a:graphicData>
            </a:graphic>
          </wp:inline>
        </w:drawing>
      </w:r>
    </w:p>
    <w:p w:rsidR="002A5C1E" w:rsidRDefault="00B31140" w:rsidP="00B31140">
      <w:pPr>
        <w:pStyle w:val="Descripcin"/>
        <w:jc w:val="center"/>
      </w:pPr>
      <w:r w:rsidRPr="00B31140">
        <w:rPr>
          <w:b/>
          <w:i w:val="0"/>
          <w:color w:val="4DA4D8" w:themeColor="accent3" w:themeTint="99"/>
        </w:rPr>
        <w:fldChar w:fldCharType="begin"/>
      </w:r>
      <w:r w:rsidRPr="00B31140">
        <w:rPr>
          <w:b/>
          <w:i w:val="0"/>
          <w:color w:val="4DA4D8" w:themeColor="accent3" w:themeTint="99"/>
        </w:rPr>
        <w:instrText xml:space="preserve"> SEQ Ilustración \* ARABIC </w:instrText>
      </w:r>
      <w:r w:rsidRPr="00B31140">
        <w:rPr>
          <w:b/>
          <w:i w:val="0"/>
          <w:color w:val="4DA4D8" w:themeColor="accent3" w:themeTint="99"/>
        </w:rPr>
        <w:fldChar w:fldCharType="separate"/>
      </w:r>
      <w:bookmarkStart w:id="208" w:name="_Toc515646434"/>
      <w:r>
        <w:rPr>
          <w:b/>
          <w:i w:val="0"/>
          <w:noProof/>
          <w:color w:val="4DA4D8" w:themeColor="accent3" w:themeTint="99"/>
        </w:rPr>
        <w:t>110</w:t>
      </w:r>
      <w:r w:rsidRPr="00B31140">
        <w:rPr>
          <w:b/>
          <w:i w:val="0"/>
          <w:color w:val="4DA4D8" w:themeColor="accent3" w:themeTint="99"/>
        </w:rPr>
        <w:fldChar w:fldCharType="end"/>
      </w:r>
      <w:r>
        <w:t xml:space="preserve">-Añadir password para permisos. </w:t>
      </w:r>
      <w:r w:rsidRPr="00F83450">
        <w:t>Fuente: propia</w:t>
      </w:r>
      <w:bookmarkEnd w:id="208"/>
    </w:p>
    <w:p w:rsidR="002A5C1E" w:rsidRDefault="002A5C1E" w:rsidP="001772E2"/>
    <w:p w:rsidR="002A5C1E" w:rsidRDefault="002A5C1E" w:rsidP="001772E2">
      <w:r>
        <w:t>Una vez introducida la contraseña se</w:t>
      </w:r>
      <w:r w:rsidR="00A6711B">
        <w:t xml:space="preserve"> mostrará un mensaje </w:t>
      </w:r>
      <w:r w:rsidR="00941B2C">
        <w:t>de permisos aceptados y se</w:t>
      </w:r>
      <w:r>
        <w:t xml:space="preserve"> abrirán las </w:t>
      </w:r>
      <w:r w:rsidR="00A6711B">
        <w:t xml:space="preserve">diferentes </w:t>
      </w:r>
      <w:r>
        <w:t>opciones:</w:t>
      </w:r>
    </w:p>
    <w:p w:rsidR="00B31140" w:rsidRDefault="002A5C1E" w:rsidP="00B31140">
      <w:pPr>
        <w:keepNext/>
      </w:pPr>
      <w:r>
        <w:rPr>
          <w:noProof/>
        </w:rPr>
        <w:drawing>
          <wp:inline distT="0" distB="0" distL="0" distR="0">
            <wp:extent cx="5172075" cy="368530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8-05-30 a las 16.00.23.png"/>
                    <pic:cNvPicPr/>
                  </pic:nvPicPr>
                  <pic:blipFill>
                    <a:blip r:embed="rId202">
                      <a:extLst>
                        <a:ext uri="{28A0092B-C50C-407E-A947-70E740481C1C}">
                          <a14:useLocalDpi xmlns:a14="http://schemas.microsoft.com/office/drawing/2010/main" val="0"/>
                        </a:ext>
                      </a:extLst>
                    </a:blip>
                    <a:stretch>
                      <a:fillRect/>
                    </a:stretch>
                  </pic:blipFill>
                  <pic:spPr>
                    <a:xfrm>
                      <a:off x="0" y="0"/>
                      <a:ext cx="5180172" cy="3691079"/>
                    </a:xfrm>
                    <a:prstGeom prst="rect">
                      <a:avLst/>
                    </a:prstGeom>
                  </pic:spPr>
                </pic:pic>
              </a:graphicData>
            </a:graphic>
          </wp:inline>
        </w:drawing>
      </w:r>
    </w:p>
    <w:p w:rsidR="002A5C1E" w:rsidRDefault="00B31140" w:rsidP="00B31140">
      <w:pPr>
        <w:pStyle w:val="Descripcin"/>
        <w:jc w:val="center"/>
      </w:pPr>
      <w:r w:rsidRPr="00B31140">
        <w:rPr>
          <w:b/>
          <w:i w:val="0"/>
          <w:color w:val="4DA4D8" w:themeColor="accent3" w:themeTint="99"/>
        </w:rPr>
        <w:fldChar w:fldCharType="begin"/>
      </w:r>
      <w:r w:rsidRPr="00B31140">
        <w:rPr>
          <w:b/>
          <w:i w:val="0"/>
          <w:color w:val="4DA4D8" w:themeColor="accent3" w:themeTint="99"/>
        </w:rPr>
        <w:instrText xml:space="preserve"> SEQ Ilustración \* ARABIC </w:instrText>
      </w:r>
      <w:r w:rsidRPr="00B31140">
        <w:rPr>
          <w:b/>
          <w:i w:val="0"/>
          <w:color w:val="4DA4D8" w:themeColor="accent3" w:themeTint="99"/>
        </w:rPr>
        <w:fldChar w:fldCharType="separate"/>
      </w:r>
      <w:bookmarkStart w:id="209" w:name="_Toc515646435"/>
      <w:r>
        <w:rPr>
          <w:b/>
          <w:i w:val="0"/>
          <w:noProof/>
          <w:color w:val="4DA4D8" w:themeColor="accent3" w:themeTint="99"/>
        </w:rPr>
        <w:t>111</w:t>
      </w:r>
      <w:r w:rsidRPr="00B31140">
        <w:rPr>
          <w:b/>
          <w:i w:val="0"/>
          <w:color w:val="4DA4D8" w:themeColor="accent3" w:themeTint="99"/>
        </w:rPr>
        <w:fldChar w:fldCharType="end"/>
      </w:r>
      <w:r>
        <w:t xml:space="preserve">-Menú de aplicación. </w:t>
      </w:r>
      <w:r w:rsidRPr="00EC35DF">
        <w:t>Fuente: propia</w:t>
      </w:r>
      <w:bookmarkEnd w:id="209"/>
    </w:p>
    <w:p w:rsidR="002A5C1E" w:rsidRDefault="002A5C1E" w:rsidP="001772E2"/>
    <w:p w:rsidR="002A5C1E" w:rsidRDefault="002A5C1E" w:rsidP="001772E2">
      <w:r>
        <w:t xml:space="preserve">Como podemos ver tenemos 4 opciones: </w:t>
      </w:r>
    </w:p>
    <w:p w:rsidR="002A5C1E" w:rsidRDefault="0057588B" w:rsidP="001772E2">
      <w:r>
        <w:t xml:space="preserve"> - </w:t>
      </w:r>
      <w:r w:rsidRPr="0057588B">
        <w:rPr>
          <w:b/>
        </w:rPr>
        <w:t>INSTALACIÓN</w:t>
      </w:r>
      <w:r>
        <w:t xml:space="preserve"> : instalará todos los paquetes necesarios para que los scripts de defensa puedan funcionar. Es importante ejecutar esta opción la primera vez que se haga uso de la aplicación.</w:t>
      </w:r>
    </w:p>
    <w:p w:rsidR="0057588B" w:rsidRDefault="0057588B" w:rsidP="001772E2">
      <w:r>
        <w:t xml:space="preserve">- </w:t>
      </w:r>
      <w:r w:rsidRPr="0057588B">
        <w:rPr>
          <w:b/>
        </w:rPr>
        <w:t>DEFENSA IP</w:t>
      </w:r>
      <w:r>
        <w:t xml:space="preserve"> : ejecutará el script de defensa IP.</w:t>
      </w:r>
    </w:p>
    <w:p w:rsidR="0057588B" w:rsidRDefault="0057588B" w:rsidP="001772E2">
      <w:r>
        <w:t xml:space="preserve">- </w:t>
      </w:r>
      <w:r w:rsidRPr="0057588B">
        <w:rPr>
          <w:b/>
        </w:rPr>
        <w:t>DEFENSA ARP</w:t>
      </w:r>
      <w:r>
        <w:t xml:space="preserve"> : ejecutará el script de defensa ARP.</w:t>
      </w:r>
    </w:p>
    <w:p w:rsidR="0057588B" w:rsidRDefault="0057588B" w:rsidP="001772E2">
      <w:r>
        <w:t xml:space="preserve">- </w:t>
      </w:r>
      <w:r w:rsidRPr="0057588B">
        <w:rPr>
          <w:b/>
        </w:rPr>
        <w:t>SALIR</w:t>
      </w:r>
      <w:r>
        <w:t xml:space="preserve"> : sale de la aplicación, volviendo a permitir ejecutar comandos del sistema en la terminal. </w:t>
      </w:r>
    </w:p>
    <w:p w:rsidR="0057588B" w:rsidRDefault="0057588B" w:rsidP="001772E2">
      <w:r>
        <w:t>Para elegir una opción basta con escribir el número de la opción escogida y pulsar la tecla &lt;ENTER&gt;.</w:t>
      </w:r>
    </w:p>
    <w:p w:rsidR="0057588B" w:rsidRDefault="0057588B" w:rsidP="001772E2"/>
    <w:p w:rsidR="0057588B" w:rsidRDefault="0057588B" w:rsidP="001772E2"/>
    <w:p w:rsidR="0057588B" w:rsidRDefault="0057588B" w:rsidP="001772E2"/>
    <w:p w:rsidR="0057588B" w:rsidRDefault="0057588B" w:rsidP="001772E2">
      <w:r>
        <w:lastRenderedPageBreak/>
        <w:t>En el primer uso de la aplicación, como ya hemos mencionado, deberemos ejecutar el instalador:</w:t>
      </w:r>
    </w:p>
    <w:p w:rsidR="00B31140" w:rsidRDefault="0057588B" w:rsidP="00B31140">
      <w:pPr>
        <w:keepNext/>
      </w:pPr>
      <w:r>
        <w:rPr>
          <w:noProof/>
        </w:rPr>
        <w:drawing>
          <wp:inline distT="0" distB="0" distL="0" distR="0">
            <wp:extent cx="5126181" cy="3022600"/>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8-05-30 a las 16.00.26.png"/>
                    <pic:cNvPicPr/>
                  </pic:nvPicPr>
                  <pic:blipFill>
                    <a:blip r:embed="rId203">
                      <a:extLst>
                        <a:ext uri="{28A0092B-C50C-407E-A947-70E740481C1C}">
                          <a14:useLocalDpi xmlns:a14="http://schemas.microsoft.com/office/drawing/2010/main" val="0"/>
                        </a:ext>
                      </a:extLst>
                    </a:blip>
                    <a:stretch>
                      <a:fillRect/>
                    </a:stretch>
                  </pic:blipFill>
                  <pic:spPr>
                    <a:xfrm>
                      <a:off x="0" y="0"/>
                      <a:ext cx="5130661" cy="3025242"/>
                    </a:xfrm>
                    <a:prstGeom prst="rect">
                      <a:avLst/>
                    </a:prstGeom>
                  </pic:spPr>
                </pic:pic>
              </a:graphicData>
            </a:graphic>
          </wp:inline>
        </w:drawing>
      </w:r>
    </w:p>
    <w:p w:rsidR="0057588B" w:rsidRDefault="00B31140" w:rsidP="00B31140">
      <w:pPr>
        <w:pStyle w:val="Descripcin"/>
        <w:jc w:val="center"/>
      </w:pPr>
      <w:r w:rsidRPr="00B31140">
        <w:rPr>
          <w:b/>
          <w:i w:val="0"/>
          <w:color w:val="4DA4D8" w:themeColor="accent3" w:themeTint="99"/>
        </w:rPr>
        <w:fldChar w:fldCharType="begin"/>
      </w:r>
      <w:r w:rsidRPr="00B31140">
        <w:rPr>
          <w:b/>
          <w:i w:val="0"/>
          <w:color w:val="4DA4D8" w:themeColor="accent3" w:themeTint="99"/>
        </w:rPr>
        <w:instrText xml:space="preserve"> SEQ Ilustración \* ARABIC </w:instrText>
      </w:r>
      <w:r w:rsidRPr="00B31140">
        <w:rPr>
          <w:b/>
          <w:i w:val="0"/>
          <w:color w:val="4DA4D8" w:themeColor="accent3" w:themeTint="99"/>
        </w:rPr>
        <w:fldChar w:fldCharType="separate"/>
      </w:r>
      <w:bookmarkStart w:id="210" w:name="_Toc515646436"/>
      <w:r>
        <w:rPr>
          <w:b/>
          <w:i w:val="0"/>
          <w:noProof/>
          <w:color w:val="4DA4D8" w:themeColor="accent3" w:themeTint="99"/>
        </w:rPr>
        <w:t>112</w:t>
      </w:r>
      <w:r w:rsidRPr="00B31140">
        <w:rPr>
          <w:b/>
          <w:i w:val="0"/>
          <w:color w:val="4DA4D8" w:themeColor="accent3" w:themeTint="99"/>
        </w:rPr>
        <w:fldChar w:fldCharType="end"/>
      </w:r>
      <w:r>
        <w:t xml:space="preserve">-Instalación de paquetes de dependencia. </w:t>
      </w:r>
      <w:r w:rsidRPr="007C2794">
        <w:t>Fuente: propia</w:t>
      </w:r>
      <w:bookmarkEnd w:id="210"/>
    </w:p>
    <w:p w:rsidR="0057588B" w:rsidRDefault="0057588B" w:rsidP="001772E2">
      <w:r>
        <w:t>Se ejecutará el instalador de paquetes de dependencia en una terminal secundaria.</w:t>
      </w:r>
    </w:p>
    <w:p w:rsidR="0057588B" w:rsidRDefault="0057588B" w:rsidP="001772E2">
      <w:r>
        <w:t>Es importante esperar a que el proceso finalice</w:t>
      </w:r>
      <w:r w:rsidR="00893777">
        <w:t>.</w:t>
      </w:r>
    </w:p>
    <w:p w:rsidR="00B31140" w:rsidRDefault="0057588B" w:rsidP="00B31140">
      <w:pPr>
        <w:keepNext/>
      </w:pPr>
      <w:r>
        <w:rPr>
          <w:noProof/>
        </w:rPr>
        <w:drawing>
          <wp:inline distT="0" distB="0" distL="0" distR="0">
            <wp:extent cx="5112385" cy="2860675"/>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18-05-30 a las 16.00.36.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112385" cy="2860675"/>
                    </a:xfrm>
                    <a:prstGeom prst="rect">
                      <a:avLst/>
                    </a:prstGeom>
                  </pic:spPr>
                </pic:pic>
              </a:graphicData>
            </a:graphic>
          </wp:inline>
        </w:drawing>
      </w:r>
    </w:p>
    <w:p w:rsidR="0057588B" w:rsidRDefault="00B31140" w:rsidP="00B31140">
      <w:pPr>
        <w:pStyle w:val="Descripcin"/>
        <w:jc w:val="center"/>
      </w:pPr>
      <w:r w:rsidRPr="00B31140">
        <w:rPr>
          <w:b/>
          <w:i w:val="0"/>
          <w:color w:val="4DA4D8" w:themeColor="accent3" w:themeTint="99"/>
        </w:rPr>
        <w:fldChar w:fldCharType="begin"/>
      </w:r>
      <w:r w:rsidRPr="00B31140">
        <w:rPr>
          <w:b/>
          <w:i w:val="0"/>
          <w:color w:val="4DA4D8" w:themeColor="accent3" w:themeTint="99"/>
        </w:rPr>
        <w:instrText xml:space="preserve"> SEQ Ilustración \* ARABIC </w:instrText>
      </w:r>
      <w:r w:rsidRPr="00B31140">
        <w:rPr>
          <w:b/>
          <w:i w:val="0"/>
          <w:color w:val="4DA4D8" w:themeColor="accent3" w:themeTint="99"/>
        </w:rPr>
        <w:fldChar w:fldCharType="separate"/>
      </w:r>
      <w:bookmarkStart w:id="211" w:name="_Toc515646437"/>
      <w:r>
        <w:rPr>
          <w:b/>
          <w:i w:val="0"/>
          <w:noProof/>
          <w:color w:val="4DA4D8" w:themeColor="accent3" w:themeTint="99"/>
        </w:rPr>
        <w:t>113</w:t>
      </w:r>
      <w:r w:rsidRPr="00B31140">
        <w:rPr>
          <w:b/>
          <w:i w:val="0"/>
          <w:color w:val="4DA4D8" w:themeColor="accent3" w:themeTint="99"/>
        </w:rPr>
        <w:fldChar w:fldCharType="end"/>
      </w:r>
      <w:r>
        <w:t xml:space="preserve">-Instalación. </w:t>
      </w:r>
      <w:r w:rsidRPr="0031026A">
        <w:t>Fuente: propia</w:t>
      </w:r>
      <w:bookmarkEnd w:id="211"/>
    </w:p>
    <w:p w:rsidR="00C2434E" w:rsidRDefault="00C2434E" w:rsidP="001772E2"/>
    <w:p w:rsidR="0057588B" w:rsidRDefault="0057588B" w:rsidP="001772E2">
      <w:r>
        <w:t xml:space="preserve">A lo largo de la instalación se pide permiso de instalación en algunos momentos puntuales: </w:t>
      </w:r>
    </w:p>
    <w:p w:rsidR="00B31140" w:rsidRDefault="0057588B" w:rsidP="00B31140">
      <w:pPr>
        <w:keepNext/>
      </w:pPr>
      <w:r>
        <w:rPr>
          <w:noProof/>
        </w:rPr>
        <w:lastRenderedPageBreak/>
        <w:drawing>
          <wp:inline distT="0" distB="0" distL="0" distR="0">
            <wp:extent cx="5218430" cy="4710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2018-05-30 a las 16.00.45.png"/>
                    <pic:cNvPicPr/>
                  </pic:nvPicPr>
                  <pic:blipFill>
                    <a:blip r:embed="rId205">
                      <a:extLst>
                        <a:ext uri="{28A0092B-C50C-407E-A947-70E740481C1C}">
                          <a14:useLocalDpi xmlns:a14="http://schemas.microsoft.com/office/drawing/2010/main" val="0"/>
                        </a:ext>
                      </a:extLst>
                    </a:blip>
                    <a:stretch>
                      <a:fillRect/>
                    </a:stretch>
                  </pic:blipFill>
                  <pic:spPr>
                    <a:xfrm>
                      <a:off x="0" y="0"/>
                      <a:ext cx="5258932" cy="474711"/>
                    </a:xfrm>
                    <a:prstGeom prst="rect">
                      <a:avLst/>
                    </a:prstGeom>
                  </pic:spPr>
                </pic:pic>
              </a:graphicData>
            </a:graphic>
          </wp:inline>
        </w:drawing>
      </w:r>
    </w:p>
    <w:p w:rsidR="0057588B" w:rsidRDefault="00B31140" w:rsidP="00B31140">
      <w:pPr>
        <w:pStyle w:val="Descripcin"/>
        <w:jc w:val="center"/>
      </w:pPr>
      <w:r w:rsidRPr="00B31140">
        <w:rPr>
          <w:b/>
          <w:i w:val="0"/>
          <w:color w:val="4DA4D8" w:themeColor="accent3" w:themeTint="99"/>
        </w:rPr>
        <w:fldChar w:fldCharType="begin"/>
      </w:r>
      <w:r w:rsidRPr="00B31140">
        <w:rPr>
          <w:b/>
          <w:i w:val="0"/>
          <w:color w:val="4DA4D8" w:themeColor="accent3" w:themeTint="99"/>
        </w:rPr>
        <w:instrText xml:space="preserve"> SEQ Ilustración \* ARABIC </w:instrText>
      </w:r>
      <w:r w:rsidRPr="00B31140">
        <w:rPr>
          <w:b/>
          <w:i w:val="0"/>
          <w:color w:val="4DA4D8" w:themeColor="accent3" w:themeTint="99"/>
        </w:rPr>
        <w:fldChar w:fldCharType="separate"/>
      </w:r>
      <w:bookmarkStart w:id="212" w:name="_Toc515646438"/>
      <w:r>
        <w:rPr>
          <w:b/>
          <w:i w:val="0"/>
          <w:noProof/>
          <w:color w:val="4DA4D8" w:themeColor="accent3" w:themeTint="99"/>
        </w:rPr>
        <w:t>114</w:t>
      </w:r>
      <w:r w:rsidRPr="00B31140">
        <w:rPr>
          <w:b/>
          <w:i w:val="0"/>
          <w:color w:val="4DA4D8" w:themeColor="accent3" w:themeTint="99"/>
        </w:rPr>
        <w:fldChar w:fldCharType="end"/>
      </w:r>
      <w:r>
        <w:t xml:space="preserve">-Permisos de instalación de herramientas. </w:t>
      </w:r>
      <w:r w:rsidRPr="007726B8">
        <w:t>Fuente: propia</w:t>
      </w:r>
      <w:bookmarkEnd w:id="212"/>
    </w:p>
    <w:p w:rsidR="002A5C1E" w:rsidRDefault="0057588B" w:rsidP="0057588B">
      <w:r>
        <w:t>Basta con pulsar la letra “y”</w:t>
      </w:r>
      <w:r w:rsidR="00C2434E">
        <w:t xml:space="preserve"> y la tecla &lt;ENTER&gt;</w:t>
      </w:r>
      <w:r>
        <w:t xml:space="preserve"> para permitir que la instalación continúe. </w:t>
      </w:r>
    </w:p>
    <w:p w:rsidR="0057588B" w:rsidRPr="0057588B" w:rsidRDefault="0057588B" w:rsidP="0057588B">
      <w:r>
        <w:t>Una vez la instalación finalice podremos usar el resto de opciones de la aplicación.</w:t>
      </w:r>
    </w:p>
    <w:p w:rsidR="003E62E6" w:rsidRPr="00AA1CEB" w:rsidRDefault="003E62E6" w:rsidP="001772E2">
      <w:pPr>
        <w:pStyle w:val="Ttulo2"/>
        <w:numPr>
          <w:ilvl w:val="0"/>
          <w:numId w:val="0"/>
        </w:numPr>
        <w:rPr>
          <w:color w:val="4DA4D8" w:themeColor="accent3" w:themeTint="99"/>
        </w:rPr>
      </w:pPr>
      <w:bookmarkStart w:id="213" w:name="_Toc515648550"/>
      <w:r w:rsidRPr="00AA1CEB">
        <w:rPr>
          <w:color w:val="4DA4D8" w:themeColor="accent3" w:themeTint="99"/>
        </w:rPr>
        <w:t xml:space="preserve">Manual de </w:t>
      </w:r>
      <w:r w:rsidR="0057588B">
        <w:rPr>
          <w:color w:val="4DA4D8" w:themeColor="accent3" w:themeTint="99"/>
        </w:rPr>
        <w:t>Usuario</w:t>
      </w:r>
      <w:bookmarkEnd w:id="213"/>
    </w:p>
    <w:p w:rsidR="003E62E6" w:rsidRDefault="00EE5E84" w:rsidP="001772E2">
      <w:r>
        <w:t>Como hemos visto en el manual de instalación</w:t>
      </w:r>
      <w:r w:rsidR="008C3C4A">
        <w:t xml:space="preserve"> toda la aplicación se controla a través del menú creado.</w:t>
      </w:r>
    </w:p>
    <w:p w:rsidR="008C3C4A" w:rsidRDefault="008C3C4A" w:rsidP="001772E2">
      <w:r>
        <w:t>Para lanzar la defensa a IP spoofing basta con elegir la opción 2:</w:t>
      </w:r>
    </w:p>
    <w:p w:rsidR="00B31140" w:rsidRDefault="008C3C4A" w:rsidP="00B31140">
      <w:pPr>
        <w:keepNext/>
      </w:pPr>
      <w:r>
        <w:rPr>
          <w:noProof/>
        </w:rPr>
        <w:drawing>
          <wp:inline distT="0" distB="0" distL="0" distR="0">
            <wp:extent cx="5218430" cy="3011055"/>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2018-06-01 a las 18.53.27.png"/>
                    <pic:cNvPicPr/>
                  </pic:nvPicPr>
                  <pic:blipFill>
                    <a:blip r:embed="rId206">
                      <a:extLst>
                        <a:ext uri="{28A0092B-C50C-407E-A947-70E740481C1C}">
                          <a14:useLocalDpi xmlns:a14="http://schemas.microsoft.com/office/drawing/2010/main" val="0"/>
                        </a:ext>
                      </a:extLst>
                    </a:blip>
                    <a:stretch>
                      <a:fillRect/>
                    </a:stretch>
                  </pic:blipFill>
                  <pic:spPr>
                    <a:xfrm>
                      <a:off x="0" y="0"/>
                      <a:ext cx="5223226" cy="3013822"/>
                    </a:xfrm>
                    <a:prstGeom prst="rect">
                      <a:avLst/>
                    </a:prstGeom>
                  </pic:spPr>
                </pic:pic>
              </a:graphicData>
            </a:graphic>
          </wp:inline>
        </w:drawing>
      </w:r>
    </w:p>
    <w:p w:rsidR="003E62E6" w:rsidRPr="003E62E6" w:rsidRDefault="00B31140" w:rsidP="00B31140">
      <w:pPr>
        <w:pStyle w:val="Descripcin"/>
        <w:jc w:val="center"/>
      </w:pPr>
      <w:r w:rsidRPr="00B31140">
        <w:rPr>
          <w:b/>
          <w:i w:val="0"/>
          <w:color w:val="4DA4D8" w:themeColor="accent3" w:themeTint="99"/>
        </w:rPr>
        <w:fldChar w:fldCharType="begin"/>
      </w:r>
      <w:r w:rsidRPr="00B31140">
        <w:rPr>
          <w:b/>
          <w:i w:val="0"/>
          <w:color w:val="4DA4D8" w:themeColor="accent3" w:themeTint="99"/>
        </w:rPr>
        <w:instrText xml:space="preserve"> SEQ Ilustración \* ARABIC </w:instrText>
      </w:r>
      <w:r w:rsidRPr="00B31140">
        <w:rPr>
          <w:b/>
          <w:i w:val="0"/>
          <w:color w:val="4DA4D8" w:themeColor="accent3" w:themeTint="99"/>
        </w:rPr>
        <w:fldChar w:fldCharType="separate"/>
      </w:r>
      <w:bookmarkStart w:id="214" w:name="_Toc515646439"/>
      <w:r>
        <w:rPr>
          <w:b/>
          <w:i w:val="0"/>
          <w:noProof/>
          <w:color w:val="4DA4D8" w:themeColor="accent3" w:themeTint="99"/>
        </w:rPr>
        <w:t>115</w:t>
      </w:r>
      <w:r w:rsidRPr="00B31140">
        <w:rPr>
          <w:b/>
          <w:i w:val="0"/>
          <w:color w:val="4DA4D8" w:themeColor="accent3" w:themeTint="99"/>
        </w:rPr>
        <w:fldChar w:fldCharType="end"/>
      </w:r>
      <w:r>
        <w:t>-Ejecución de script de defensa IP spoofing</w:t>
      </w:r>
      <w:r>
        <w:rPr>
          <w:noProof/>
        </w:rPr>
        <w:t xml:space="preserve">. </w:t>
      </w:r>
      <w:r w:rsidRPr="008C4349">
        <w:rPr>
          <w:noProof/>
        </w:rPr>
        <w:t>Fuente: propia</w:t>
      </w:r>
      <w:bookmarkEnd w:id="214"/>
    </w:p>
    <w:p w:rsidR="003E62E6" w:rsidRDefault="003E62E6" w:rsidP="001772E2"/>
    <w:p w:rsidR="009807AE" w:rsidRPr="0031552C" w:rsidRDefault="009807AE" w:rsidP="001772E2"/>
    <w:p w:rsidR="008C3C4A" w:rsidRDefault="008C3C4A" w:rsidP="001772E2">
      <w:pPr>
        <w:rPr>
          <w:rFonts w:ascii="Calibri" w:hAnsi="Calibri"/>
        </w:rPr>
      </w:pPr>
      <w:r>
        <w:rPr>
          <w:rFonts w:ascii="Calibri" w:hAnsi="Calibri"/>
        </w:rPr>
        <w:t xml:space="preserve">Una vez seleccionada la opción 2 se abrirá el script de defensa a IP spoofing </w:t>
      </w:r>
      <w:r w:rsidR="009807AE">
        <w:rPr>
          <w:rFonts w:ascii="Calibri" w:hAnsi="Calibri"/>
        </w:rPr>
        <w:t>en una ventana secundaria en la que en primer lugar se mostrarán los hosts de la red:</w:t>
      </w:r>
    </w:p>
    <w:p w:rsidR="009807AE" w:rsidRDefault="009807AE" w:rsidP="001772E2">
      <w:pPr>
        <w:rPr>
          <w:rFonts w:ascii="Calibri" w:hAnsi="Calibri"/>
        </w:rPr>
      </w:pPr>
    </w:p>
    <w:p w:rsidR="009807AE" w:rsidRDefault="009807AE" w:rsidP="001772E2">
      <w:pPr>
        <w:rPr>
          <w:rFonts w:ascii="Calibri" w:hAnsi="Calibri"/>
        </w:rPr>
      </w:pPr>
    </w:p>
    <w:p w:rsidR="009807AE" w:rsidRDefault="009807AE" w:rsidP="001772E2">
      <w:pPr>
        <w:rPr>
          <w:rFonts w:ascii="Calibri" w:hAnsi="Calibri"/>
        </w:rPr>
      </w:pPr>
    </w:p>
    <w:p w:rsidR="009807AE" w:rsidRDefault="009807AE" w:rsidP="001772E2">
      <w:pPr>
        <w:rPr>
          <w:rFonts w:ascii="Calibri" w:hAnsi="Calibri"/>
        </w:rPr>
      </w:pPr>
    </w:p>
    <w:p w:rsidR="009807AE" w:rsidRDefault="00B31140" w:rsidP="001772E2">
      <w:pPr>
        <w:rPr>
          <w:rFonts w:ascii="Calibri" w:hAnsi="Calibri"/>
        </w:rPr>
      </w:pPr>
      <w:r>
        <w:rPr>
          <w:noProof/>
        </w:rPr>
        <w:lastRenderedPageBreak/>
        <mc:AlternateContent>
          <mc:Choice Requires="wps">
            <w:drawing>
              <wp:anchor distT="0" distB="0" distL="114300" distR="114300" simplePos="0" relativeHeight="251927552" behindDoc="0" locked="0" layoutInCell="1" allowOverlap="1" wp14:anchorId="71B08CE1" wp14:editId="1D198375">
                <wp:simplePos x="0" y="0"/>
                <wp:positionH relativeFrom="column">
                  <wp:posOffset>267335</wp:posOffset>
                </wp:positionH>
                <wp:positionV relativeFrom="paragraph">
                  <wp:posOffset>8271510</wp:posOffset>
                </wp:positionV>
                <wp:extent cx="4724400" cy="635"/>
                <wp:effectExtent l="0" t="0" r="0" b="12065"/>
                <wp:wrapTopAndBottom/>
                <wp:docPr id="170" name="Cuadro de texto 170"/>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5A4674" w:rsidRPr="00E657EA" w:rsidRDefault="005A4674" w:rsidP="00B31140">
                            <w:pPr>
                              <w:pStyle w:val="Descripcin"/>
                              <w:jc w:val="center"/>
                              <w:rPr>
                                <w:rFonts w:ascii="Calibri" w:hAnsi="Calibri"/>
                                <w:noProof/>
                                <w:szCs w:val="22"/>
                              </w:rPr>
                            </w:pP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bookmarkStart w:id="215" w:name="_Toc515646440"/>
                            <w:r>
                              <w:rPr>
                                <w:rFonts w:ascii="Calibri" w:hAnsi="Calibri"/>
                                <w:b/>
                                <w:i w:val="0"/>
                                <w:noProof/>
                                <w:color w:val="4DA4D8" w:themeColor="accent3" w:themeTint="99"/>
                              </w:rPr>
                              <w:t>116</w:t>
                            </w:r>
                            <w:r w:rsidRPr="00B31140">
                              <w:rPr>
                                <w:rFonts w:ascii="Calibri" w:hAnsi="Calibri"/>
                                <w:b/>
                                <w:i w:val="0"/>
                                <w:noProof/>
                                <w:color w:val="4DA4D8" w:themeColor="accent3" w:themeTint="99"/>
                              </w:rPr>
                              <w:fldChar w:fldCharType="end"/>
                            </w:r>
                            <w:r>
                              <w:t xml:space="preserve">-Hosts de la red mostrados por script. </w:t>
                            </w:r>
                            <w:r w:rsidRPr="006B2651">
                              <w:t>Fuente: propia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08CE1" id="Cuadro de texto 170" o:spid="_x0000_s1076" type="#_x0000_t202" style="position:absolute;left:0;text-align:left;margin-left:21.05pt;margin-top:651.3pt;width:37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" stroked="f">
                <v:textbox style="mso-fit-shape-to-text:t" inset="0,0,0,0">
                  <w:txbxContent>
                    <w:p w:rsidR="005A4674" w:rsidRPr="00E657EA" w:rsidRDefault="005A4674" w:rsidP="00B31140">
                      <w:pPr>
                        <w:pStyle w:val="Descripcin"/>
                        <w:jc w:val="center"/>
                        <w:rPr>
                          <w:rFonts w:ascii="Calibri" w:hAnsi="Calibri"/>
                          <w:noProof/>
                          <w:szCs w:val="22"/>
                        </w:rPr>
                      </w:pP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bookmarkStart w:id="298" w:name="_Toc515646440"/>
                      <w:r>
                        <w:rPr>
                          <w:rFonts w:ascii="Calibri" w:hAnsi="Calibri"/>
                          <w:b/>
                          <w:i w:val="0"/>
                          <w:noProof/>
                          <w:color w:val="4DA4D8" w:themeColor="accent3" w:themeTint="99"/>
                        </w:rPr>
                        <w:t>116</w:t>
                      </w:r>
                      <w:r w:rsidRPr="00B31140">
                        <w:rPr>
                          <w:rFonts w:ascii="Calibri" w:hAnsi="Calibri"/>
                          <w:b/>
                          <w:i w:val="0"/>
                          <w:noProof/>
                          <w:color w:val="4DA4D8" w:themeColor="accent3" w:themeTint="99"/>
                        </w:rPr>
                        <w:fldChar w:fldCharType="end"/>
                      </w:r>
                      <w:r>
                        <w:t xml:space="preserve">-Hosts de la red mostrados por script. </w:t>
                      </w:r>
                      <w:r w:rsidRPr="006B2651">
                        <w:t>Fuente: propia</w:t>
                      </w:r>
                      <w:bookmarkEnd w:id="298"/>
                    </w:p>
                  </w:txbxContent>
                </v:textbox>
                <w10:wrap type="topAndBottom"/>
              </v:shape>
            </w:pict>
          </mc:Fallback>
        </mc:AlternateContent>
      </w:r>
      <w:r w:rsidR="009807AE">
        <w:rPr>
          <w:rFonts w:ascii="Calibri" w:hAnsi="Calibri"/>
          <w:noProof/>
        </w:rPr>
        <w:drawing>
          <wp:anchor distT="0" distB="0" distL="114300" distR="114300" simplePos="0" relativeHeight="251919360" behindDoc="0" locked="0" layoutInCell="1" allowOverlap="1">
            <wp:simplePos x="0" y="0"/>
            <wp:positionH relativeFrom="column">
              <wp:posOffset>267508</wp:posOffset>
            </wp:positionH>
            <wp:positionV relativeFrom="paragraph">
              <wp:posOffset>302260</wp:posOffset>
            </wp:positionV>
            <wp:extent cx="4724400" cy="7912100"/>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18-06-01 a las 19.10.37.png"/>
                    <pic:cNvPicPr/>
                  </pic:nvPicPr>
                  <pic:blipFill>
                    <a:blip r:embed="rId207">
                      <a:extLst>
                        <a:ext uri="{28A0092B-C50C-407E-A947-70E740481C1C}">
                          <a14:useLocalDpi xmlns:a14="http://schemas.microsoft.com/office/drawing/2010/main" val="0"/>
                        </a:ext>
                      </a:extLst>
                    </a:blip>
                    <a:stretch>
                      <a:fillRect/>
                    </a:stretch>
                  </pic:blipFill>
                  <pic:spPr>
                    <a:xfrm>
                      <a:off x="0" y="0"/>
                      <a:ext cx="4724400" cy="7912100"/>
                    </a:xfrm>
                    <a:prstGeom prst="rect">
                      <a:avLst/>
                    </a:prstGeom>
                  </pic:spPr>
                </pic:pic>
              </a:graphicData>
            </a:graphic>
            <wp14:sizeRelH relativeFrom="page">
              <wp14:pctWidth>0</wp14:pctWidth>
            </wp14:sizeRelH>
            <wp14:sizeRelV relativeFrom="page">
              <wp14:pctHeight>0</wp14:pctHeight>
            </wp14:sizeRelV>
          </wp:anchor>
        </w:drawing>
      </w:r>
    </w:p>
    <w:p w:rsidR="009807AE" w:rsidRDefault="009807AE" w:rsidP="001772E2">
      <w:pPr>
        <w:rPr>
          <w:rFonts w:ascii="Calibri" w:hAnsi="Calibri"/>
        </w:rPr>
      </w:pPr>
    </w:p>
    <w:p w:rsidR="009807AE" w:rsidRDefault="009807AE" w:rsidP="001772E2">
      <w:pPr>
        <w:rPr>
          <w:rFonts w:ascii="Calibri" w:hAnsi="Calibri"/>
        </w:rPr>
      </w:pPr>
    </w:p>
    <w:p w:rsidR="009807AE" w:rsidRDefault="009807AE" w:rsidP="001772E2">
      <w:pPr>
        <w:rPr>
          <w:rFonts w:ascii="Calibri" w:hAnsi="Calibri"/>
        </w:rPr>
      </w:pPr>
      <w:r>
        <w:rPr>
          <w:rFonts w:ascii="Calibri" w:hAnsi="Calibri"/>
        </w:rPr>
        <w:t xml:space="preserve">En caso de detectar paquetes </w:t>
      </w:r>
      <w:r w:rsidR="00FE5EBA">
        <w:rPr>
          <w:rFonts w:ascii="Calibri" w:hAnsi="Calibri"/>
        </w:rPr>
        <w:t>no dañinos aparecerá en la terminal los datos del paquete y un análisis que clarifica que no se detecta spoofing:</w:t>
      </w:r>
    </w:p>
    <w:p w:rsidR="009807AE" w:rsidRDefault="009807AE" w:rsidP="001772E2">
      <w:pPr>
        <w:rPr>
          <w:rFonts w:ascii="Calibri" w:hAnsi="Calibri"/>
        </w:rPr>
      </w:pPr>
    </w:p>
    <w:p w:rsidR="00B31140" w:rsidRDefault="00FE5EBA" w:rsidP="00B31140">
      <w:pPr>
        <w:keepNext/>
      </w:pPr>
      <w:r>
        <w:rPr>
          <w:rFonts w:ascii="Calibri" w:hAnsi="Calibri"/>
          <w:noProof/>
        </w:rPr>
        <w:drawing>
          <wp:inline distT="0" distB="0" distL="0" distR="0">
            <wp:extent cx="5112385" cy="2505075"/>
            <wp:effectExtent l="0" t="0" r="571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18-06-01 a las 19.12.34.png"/>
                    <pic:cNvPicPr/>
                  </pic:nvPicPr>
                  <pic:blipFill>
                    <a:blip r:embed="rId208">
                      <a:extLst>
                        <a:ext uri="{28A0092B-C50C-407E-A947-70E740481C1C}">
                          <a14:useLocalDpi xmlns:a14="http://schemas.microsoft.com/office/drawing/2010/main" val="0"/>
                        </a:ext>
                      </a:extLst>
                    </a:blip>
                    <a:stretch>
                      <a:fillRect/>
                    </a:stretch>
                  </pic:blipFill>
                  <pic:spPr>
                    <a:xfrm>
                      <a:off x="0" y="0"/>
                      <a:ext cx="5112385" cy="2505075"/>
                    </a:xfrm>
                    <a:prstGeom prst="rect">
                      <a:avLst/>
                    </a:prstGeom>
                  </pic:spPr>
                </pic:pic>
              </a:graphicData>
            </a:graphic>
          </wp:inline>
        </w:drawing>
      </w:r>
    </w:p>
    <w:p w:rsidR="009807AE" w:rsidRDefault="00B31140" w:rsidP="00B31140">
      <w:pPr>
        <w:pStyle w:val="Descripcin"/>
        <w:jc w:val="center"/>
        <w:rPr>
          <w:rFonts w:ascii="Calibri" w:hAnsi="Calibri"/>
        </w:rPr>
      </w:pPr>
      <w:r w:rsidRPr="00B31140">
        <w:rPr>
          <w:rFonts w:ascii="Calibri" w:hAnsi="Calibri"/>
          <w:b/>
          <w:color w:val="4DA4D8" w:themeColor="accent3" w:themeTint="99"/>
        </w:rPr>
        <w:fldChar w:fldCharType="begin"/>
      </w:r>
      <w:r w:rsidRPr="00B31140">
        <w:rPr>
          <w:rFonts w:ascii="Calibri" w:hAnsi="Calibri"/>
          <w:b/>
          <w:color w:val="4DA4D8" w:themeColor="accent3" w:themeTint="99"/>
        </w:rPr>
        <w:instrText xml:space="preserve"> SEQ Ilustración \* ARABIC </w:instrText>
      </w:r>
      <w:r w:rsidRPr="00B31140">
        <w:rPr>
          <w:rFonts w:ascii="Calibri" w:hAnsi="Calibri"/>
          <w:b/>
          <w:color w:val="4DA4D8" w:themeColor="accent3" w:themeTint="99"/>
        </w:rPr>
        <w:fldChar w:fldCharType="separate"/>
      </w:r>
      <w:bookmarkStart w:id="216" w:name="_Toc515646441"/>
      <w:r>
        <w:rPr>
          <w:rFonts w:ascii="Calibri" w:hAnsi="Calibri"/>
          <w:b/>
          <w:noProof/>
          <w:color w:val="4DA4D8" w:themeColor="accent3" w:themeTint="99"/>
        </w:rPr>
        <w:t>117</w:t>
      </w:r>
      <w:r w:rsidRPr="00B31140">
        <w:rPr>
          <w:rFonts w:ascii="Calibri" w:hAnsi="Calibri"/>
          <w:b/>
          <w:color w:val="4DA4D8" w:themeColor="accent3" w:themeTint="99"/>
        </w:rPr>
        <w:fldChar w:fldCharType="end"/>
      </w:r>
      <w:r>
        <w:t xml:space="preserve">-Defensa IP spoofing_sin ataque. </w:t>
      </w:r>
      <w:r w:rsidRPr="00C93CE4">
        <w:t>Fuente: propia</w:t>
      </w:r>
      <w:bookmarkEnd w:id="216"/>
    </w:p>
    <w:p w:rsidR="009807AE" w:rsidRDefault="00B31140" w:rsidP="001772E2">
      <w:pPr>
        <w:rPr>
          <w:rFonts w:ascii="Calibri" w:hAnsi="Calibri"/>
        </w:rPr>
      </w:pPr>
      <w:r>
        <w:rPr>
          <w:rFonts w:ascii="Calibri" w:hAnsi="Calibri"/>
          <w:noProof/>
        </w:rPr>
        <w:drawing>
          <wp:anchor distT="0" distB="0" distL="114300" distR="114300" simplePos="0" relativeHeight="251920384" behindDoc="0" locked="0" layoutInCell="1" allowOverlap="1" wp14:anchorId="5A467897">
            <wp:simplePos x="0" y="0"/>
            <wp:positionH relativeFrom="column">
              <wp:posOffset>155113</wp:posOffset>
            </wp:positionH>
            <wp:positionV relativeFrom="paragraph">
              <wp:posOffset>414655</wp:posOffset>
            </wp:positionV>
            <wp:extent cx="4820920" cy="4077335"/>
            <wp:effectExtent l="0" t="0" r="508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18-06-01 a las 19.10.45.png"/>
                    <pic:cNvPicPr/>
                  </pic:nvPicPr>
                  <pic:blipFill>
                    <a:blip r:embed="rId209">
                      <a:extLst>
                        <a:ext uri="{28A0092B-C50C-407E-A947-70E740481C1C}">
                          <a14:useLocalDpi xmlns:a14="http://schemas.microsoft.com/office/drawing/2010/main" val="0"/>
                        </a:ext>
                      </a:extLst>
                    </a:blip>
                    <a:stretch>
                      <a:fillRect/>
                    </a:stretch>
                  </pic:blipFill>
                  <pic:spPr>
                    <a:xfrm>
                      <a:off x="0" y="0"/>
                      <a:ext cx="4820920" cy="4077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9600" behindDoc="0" locked="0" layoutInCell="1" allowOverlap="1" wp14:anchorId="73B1FDE8" wp14:editId="0E66A1F3">
                <wp:simplePos x="0" y="0"/>
                <wp:positionH relativeFrom="column">
                  <wp:posOffset>-1905</wp:posOffset>
                </wp:positionH>
                <wp:positionV relativeFrom="paragraph">
                  <wp:posOffset>4543425</wp:posOffset>
                </wp:positionV>
                <wp:extent cx="5112385" cy="201930"/>
                <wp:effectExtent l="0" t="0" r="5715" b="1270"/>
                <wp:wrapTopAndBottom/>
                <wp:docPr id="172" name="Cuadro de texto 172"/>
                <wp:cNvGraphicFramePr/>
                <a:graphic xmlns:a="http://schemas.openxmlformats.org/drawingml/2006/main">
                  <a:graphicData uri="http://schemas.microsoft.com/office/word/2010/wordprocessingShape">
                    <wps:wsp>
                      <wps:cNvSpPr txBox="1"/>
                      <wps:spPr>
                        <a:xfrm>
                          <a:off x="0" y="0"/>
                          <a:ext cx="5112385" cy="201930"/>
                        </a:xfrm>
                        <a:prstGeom prst="rect">
                          <a:avLst/>
                        </a:prstGeom>
                        <a:solidFill>
                          <a:prstClr val="white"/>
                        </a:solidFill>
                        <a:ln>
                          <a:noFill/>
                        </a:ln>
                      </wps:spPr>
                      <wps:txbx>
                        <w:txbxContent>
                          <w:p w:rsidR="005A4674" w:rsidRPr="006E542B" w:rsidRDefault="005A4674" w:rsidP="00B31140">
                            <w:pPr>
                              <w:pStyle w:val="Descripcin"/>
                              <w:jc w:val="center"/>
                              <w:rPr>
                                <w:rFonts w:ascii="Calibri" w:hAnsi="Calibri"/>
                                <w:noProof/>
                                <w:szCs w:val="22"/>
                              </w:rPr>
                            </w:pP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bookmarkStart w:id="217" w:name="_Toc515646442"/>
                            <w:r>
                              <w:rPr>
                                <w:rFonts w:ascii="Calibri" w:hAnsi="Calibri"/>
                                <w:b/>
                                <w:i w:val="0"/>
                                <w:noProof/>
                                <w:color w:val="4DA4D8" w:themeColor="accent3" w:themeTint="99"/>
                              </w:rPr>
                              <w:t>118</w:t>
                            </w:r>
                            <w:r w:rsidRPr="00B31140">
                              <w:rPr>
                                <w:rFonts w:ascii="Calibri" w:hAnsi="Calibri"/>
                                <w:b/>
                                <w:i w:val="0"/>
                                <w:noProof/>
                                <w:color w:val="4DA4D8" w:themeColor="accent3" w:themeTint="99"/>
                              </w:rPr>
                              <w:fldChar w:fldCharType="end"/>
                            </w:r>
                            <w:r>
                              <w:t xml:space="preserve">-Defensa IP spoofing_con ataque. </w:t>
                            </w:r>
                            <w:r w:rsidRPr="00735539">
                              <w:t>Fuente: propia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1FDE8" id="Cuadro de texto 172" o:spid="_x0000_s1077" type="#_x0000_t202" style="position:absolute;left:0;text-align:left;margin-left:-.15pt;margin-top:357.75pt;width:402.55pt;height:15.9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" stroked="f">
                <v:textbox inset="0,0,0,0">
                  <w:txbxContent>
                    <w:p w:rsidR="005A4674" w:rsidRPr="006E542B" w:rsidRDefault="005A4674" w:rsidP="00B31140">
                      <w:pPr>
                        <w:pStyle w:val="Descripcin"/>
                        <w:jc w:val="center"/>
                        <w:rPr>
                          <w:rFonts w:ascii="Calibri" w:hAnsi="Calibri"/>
                          <w:noProof/>
                          <w:szCs w:val="22"/>
                        </w:rPr>
                      </w:pP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bookmarkStart w:id="301" w:name="_Toc515646442"/>
                      <w:r>
                        <w:rPr>
                          <w:rFonts w:ascii="Calibri" w:hAnsi="Calibri"/>
                          <w:b/>
                          <w:i w:val="0"/>
                          <w:noProof/>
                          <w:color w:val="4DA4D8" w:themeColor="accent3" w:themeTint="99"/>
                        </w:rPr>
                        <w:t>118</w:t>
                      </w:r>
                      <w:r w:rsidRPr="00B31140">
                        <w:rPr>
                          <w:rFonts w:ascii="Calibri" w:hAnsi="Calibri"/>
                          <w:b/>
                          <w:i w:val="0"/>
                          <w:noProof/>
                          <w:color w:val="4DA4D8" w:themeColor="accent3" w:themeTint="99"/>
                        </w:rPr>
                        <w:fldChar w:fldCharType="end"/>
                      </w:r>
                      <w:r>
                        <w:t xml:space="preserve">-Defensa IP spoofing_con ataque. </w:t>
                      </w:r>
                      <w:r w:rsidRPr="00735539">
                        <w:t>Fuente: propia</w:t>
                      </w:r>
                      <w:bookmarkEnd w:id="301"/>
                    </w:p>
                  </w:txbxContent>
                </v:textbox>
                <w10:wrap type="topAndBottom"/>
              </v:shape>
            </w:pict>
          </mc:Fallback>
        </mc:AlternateContent>
      </w:r>
      <w:r w:rsidR="00FE5EBA">
        <w:rPr>
          <w:rFonts w:ascii="Calibri" w:hAnsi="Calibri"/>
        </w:rPr>
        <w:t>En caso del que paquete sea parte de un ataque IP spoofing se notificará de la siguiente forma:</w:t>
      </w:r>
    </w:p>
    <w:p w:rsidR="00FE5EBA" w:rsidRDefault="00FE5EBA" w:rsidP="001772E2">
      <w:pPr>
        <w:rPr>
          <w:rFonts w:ascii="Calibri" w:hAnsi="Calibri"/>
        </w:rPr>
      </w:pPr>
    </w:p>
    <w:p w:rsidR="00FE5EBA" w:rsidRDefault="00974CBF" w:rsidP="001772E2">
      <w:pPr>
        <w:rPr>
          <w:rFonts w:ascii="Calibri" w:hAnsi="Calibri"/>
        </w:rPr>
      </w:pPr>
      <w:r>
        <w:rPr>
          <w:rFonts w:ascii="Calibri" w:hAnsi="Calibri"/>
        </w:rPr>
        <w:t>Durante la</w:t>
      </w:r>
      <w:r w:rsidR="00043159">
        <w:rPr>
          <w:rFonts w:ascii="Calibri" w:hAnsi="Calibri"/>
        </w:rPr>
        <w:t xml:space="preserve"> ejecución de la aplicación se generan dos ficheros:</w:t>
      </w:r>
    </w:p>
    <w:p w:rsidR="00B31140" w:rsidRDefault="00043159" w:rsidP="00B31140">
      <w:pPr>
        <w:keepNext/>
        <w:jc w:val="center"/>
      </w:pPr>
      <w:r>
        <w:rPr>
          <w:rFonts w:ascii="Calibri" w:hAnsi="Calibri"/>
          <w:noProof/>
        </w:rPr>
        <w:drawing>
          <wp:inline distT="0" distB="0" distL="0" distR="0">
            <wp:extent cx="3581400" cy="12573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18-06-01 a las 19.23.16.png"/>
                    <pic:cNvPicPr/>
                  </pic:nvPicPr>
                  <pic:blipFill>
                    <a:blip r:embed="rId210">
                      <a:extLst>
                        <a:ext uri="{28A0092B-C50C-407E-A947-70E740481C1C}">
                          <a14:useLocalDpi xmlns:a14="http://schemas.microsoft.com/office/drawing/2010/main" val="0"/>
                        </a:ext>
                      </a:extLst>
                    </a:blip>
                    <a:stretch>
                      <a:fillRect/>
                    </a:stretch>
                  </pic:blipFill>
                  <pic:spPr>
                    <a:xfrm>
                      <a:off x="0" y="0"/>
                      <a:ext cx="3581400" cy="1257300"/>
                    </a:xfrm>
                    <a:prstGeom prst="rect">
                      <a:avLst/>
                    </a:prstGeom>
                  </pic:spPr>
                </pic:pic>
              </a:graphicData>
            </a:graphic>
          </wp:inline>
        </w:drawing>
      </w:r>
    </w:p>
    <w:p w:rsidR="009807AE" w:rsidRDefault="00B31140" w:rsidP="00B31140">
      <w:pPr>
        <w:pStyle w:val="Descripcin"/>
        <w:jc w:val="center"/>
        <w:rPr>
          <w:rFonts w:ascii="Calibri" w:hAnsi="Calibri"/>
        </w:rPr>
      </w:pPr>
      <w:r w:rsidRPr="00B31140">
        <w:rPr>
          <w:rFonts w:ascii="Calibri" w:hAnsi="Calibri"/>
          <w:b/>
          <w:i w:val="0"/>
          <w:color w:val="4DA4D8" w:themeColor="accent3" w:themeTint="99"/>
        </w:rPr>
        <w:fldChar w:fldCharType="begin"/>
      </w:r>
      <w:r w:rsidRPr="00B31140">
        <w:rPr>
          <w:rFonts w:ascii="Calibri" w:hAnsi="Calibri"/>
          <w:b/>
          <w:i w:val="0"/>
          <w:color w:val="4DA4D8" w:themeColor="accent3" w:themeTint="99"/>
        </w:rPr>
        <w:instrText xml:space="preserve"> SEQ Ilustración \* ARABIC </w:instrText>
      </w:r>
      <w:r w:rsidRPr="00B31140">
        <w:rPr>
          <w:rFonts w:ascii="Calibri" w:hAnsi="Calibri"/>
          <w:b/>
          <w:i w:val="0"/>
          <w:color w:val="4DA4D8" w:themeColor="accent3" w:themeTint="99"/>
        </w:rPr>
        <w:fldChar w:fldCharType="separate"/>
      </w:r>
      <w:bookmarkStart w:id="218" w:name="_Toc515646443"/>
      <w:r>
        <w:rPr>
          <w:rFonts w:ascii="Calibri" w:hAnsi="Calibri"/>
          <w:b/>
          <w:i w:val="0"/>
          <w:noProof/>
          <w:color w:val="4DA4D8" w:themeColor="accent3" w:themeTint="99"/>
        </w:rPr>
        <w:t>119</w:t>
      </w:r>
      <w:r w:rsidRPr="00B31140">
        <w:rPr>
          <w:rFonts w:ascii="Calibri" w:hAnsi="Calibri"/>
          <w:b/>
          <w:i w:val="0"/>
          <w:color w:val="4DA4D8" w:themeColor="accent3" w:themeTint="99"/>
        </w:rPr>
        <w:fldChar w:fldCharType="end"/>
      </w:r>
      <w:r>
        <w:t xml:space="preserve">-Archivos creados por script de defensa IP spoofing. </w:t>
      </w:r>
      <w:r w:rsidRPr="00656C2B">
        <w:t>Fuente: propia</w:t>
      </w:r>
      <w:bookmarkEnd w:id="218"/>
    </w:p>
    <w:p w:rsidR="009807AE" w:rsidRDefault="009807AE" w:rsidP="001772E2">
      <w:pPr>
        <w:rPr>
          <w:rFonts w:ascii="Calibri" w:hAnsi="Calibri"/>
        </w:rPr>
      </w:pPr>
    </w:p>
    <w:p w:rsidR="009807AE" w:rsidRDefault="00043159" w:rsidP="001772E2">
      <w:pPr>
        <w:rPr>
          <w:rFonts w:ascii="Calibri" w:hAnsi="Calibri"/>
        </w:rPr>
      </w:pPr>
      <w:r>
        <w:rPr>
          <w:rFonts w:ascii="Calibri" w:hAnsi="Calibri"/>
        </w:rPr>
        <w:t>- paquetes.pcap es un archivo de Wireshark que ayuda a escuchar paquetes de la red.</w:t>
      </w:r>
    </w:p>
    <w:p w:rsidR="00B31140" w:rsidRDefault="00043159" w:rsidP="00B31140">
      <w:pPr>
        <w:keepNext/>
      </w:pPr>
      <w:r>
        <w:rPr>
          <w:rFonts w:ascii="Calibri" w:hAnsi="Calibri"/>
          <w:noProof/>
        </w:rPr>
        <w:drawing>
          <wp:inline distT="0" distB="0" distL="0" distR="0">
            <wp:extent cx="5112385" cy="1049020"/>
            <wp:effectExtent l="0" t="0" r="5715" b="508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a de pantalla 2018-06-01 a las 19.27.27.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112385" cy="1049020"/>
                    </a:xfrm>
                    <a:prstGeom prst="rect">
                      <a:avLst/>
                    </a:prstGeom>
                  </pic:spPr>
                </pic:pic>
              </a:graphicData>
            </a:graphic>
          </wp:inline>
        </w:drawing>
      </w:r>
    </w:p>
    <w:p w:rsidR="009807AE" w:rsidRDefault="00B31140" w:rsidP="00B31140">
      <w:pPr>
        <w:pStyle w:val="Descripcin"/>
        <w:jc w:val="center"/>
        <w:rPr>
          <w:rFonts w:ascii="Calibri" w:hAnsi="Calibri"/>
        </w:rPr>
      </w:pPr>
      <w:r w:rsidRPr="00B31140">
        <w:rPr>
          <w:rFonts w:ascii="Calibri" w:hAnsi="Calibri"/>
          <w:b/>
          <w:i w:val="0"/>
          <w:color w:val="4DA4D8" w:themeColor="accent3" w:themeTint="99"/>
        </w:rPr>
        <w:fldChar w:fldCharType="begin"/>
      </w:r>
      <w:r w:rsidRPr="00B31140">
        <w:rPr>
          <w:rFonts w:ascii="Calibri" w:hAnsi="Calibri"/>
          <w:b/>
          <w:i w:val="0"/>
          <w:color w:val="4DA4D8" w:themeColor="accent3" w:themeTint="99"/>
        </w:rPr>
        <w:instrText xml:space="preserve"> SEQ Ilustración \* ARABIC </w:instrText>
      </w:r>
      <w:r w:rsidRPr="00B31140">
        <w:rPr>
          <w:rFonts w:ascii="Calibri" w:hAnsi="Calibri"/>
          <w:b/>
          <w:i w:val="0"/>
          <w:color w:val="4DA4D8" w:themeColor="accent3" w:themeTint="99"/>
        </w:rPr>
        <w:fldChar w:fldCharType="separate"/>
      </w:r>
      <w:bookmarkStart w:id="219" w:name="_Toc515646444"/>
      <w:r>
        <w:rPr>
          <w:rFonts w:ascii="Calibri" w:hAnsi="Calibri"/>
          <w:b/>
          <w:i w:val="0"/>
          <w:noProof/>
          <w:color w:val="4DA4D8" w:themeColor="accent3" w:themeTint="99"/>
        </w:rPr>
        <w:t>120</w:t>
      </w:r>
      <w:r w:rsidRPr="00B31140">
        <w:rPr>
          <w:rFonts w:ascii="Calibri" w:hAnsi="Calibri"/>
          <w:b/>
          <w:i w:val="0"/>
          <w:color w:val="4DA4D8" w:themeColor="accent3" w:themeTint="99"/>
        </w:rPr>
        <w:fldChar w:fldCharType="end"/>
      </w:r>
      <w:r>
        <w:t xml:space="preserve">-Archivo paquetes.pcap de defensa IP spoofing. </w:t>
      </w:r>
      <w:r w:rsidRPr="00AF5434">
        <w:t>Fuente: propia</w:t>
      </w:r>
      <w:bookmarkEnd w:id="219"/>
    </w:p>
    <w:p w:rsidR="009807AE" w:rsidRDefault="009807AE" w:rsidP="001772E2">
      <w:pPr>
        <w:rPr>
          <w:rFonts w:ascii="Calibri" w:hAnsi="Calibri"/>
        </w:rPr>
      </w:pPr>
    </w:p>
    <w:p w:rsidR="00043159" w:rsidRDefault="00043159" w:rsidP="001772E2">
      <w:pPr>
        <w:rPr>
          <w:rFonts w:ascii="Calibri" w:hAnsi="Calibri"/>
        </w:rPr>
      </w:pPr>
      <w:r>
        <w:rPr>
          <w:rFonts w:ascii="Calibri" w:hAnsi="Calibri"/>
        </w:rPr>
        <w:t>- LOG_fecha_hora.txt es un archivo informativo que solo se crea en caso de haber sufrido un ataque, dando los datos del atacante:</w:t>
      </w:r>
    </w:p>
    <w:p w:rsidR="00B31140" w:rsidRDefault="00043159" w:rsidP="00B31140">
      <w:pPr>
        <w:keepNext/>
      </w:pPr>
      <w:r>
        <w:rPr>
          <w:rFonts w:ascii="Calibri" w:hAnsi="Calibri"/>
          <w:noProof/>
        </w:rPr>
        <w:drawing>
          <wp:inline distT="0" distB="0" distL="0" distR="0">
            <wp:extent cx="5112385" cy="1777365"/>
            <wp:effectExtent l="0" t="0" r="571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a de pantalla 2018-06-01 a las 19.33.43.png"/>
                    <pic:cNvPicPr/>
                  </pic:nvPicPr>
                  <pic:blipFill>
                    <a:blip r:embed="rId212">
                      <a:extLst>
                        <a:ext uri="{28A0092B-C50C-407E-A947-70E740481C1C}">
                          <a14:useLocalDpi xmlns:a14="http://schemas.microsoft.com/office/drawing/2010/main" val="0"/>
                        </a:ext>
                      </a:extLst>
                    </a:blip>
                    <a:stretch>
                      <a:fillRect/>
                    </a:stretch>
                  </pic:blipFill>
                  <pic:spPr>
                    <a:xfrm>
                      <a:off x="0" y="0"/>
                      <a:ext cx="5112385" cy="1777365"/>
                    </a:xfrm>
                    <a:prstGeom prst="rect">
                      <a:avLst/>
                    </a:prstGeom>
                  </pic:spPr>
                </pic:pic>
              </a:graphicData>
            </a:graphic>
          </wp:inline>
        </w:drawing>
      </w:r>
    </w:p>
    <w:p w:rsidR="009807AE" w:rsidRDefault="00B31140" w:rsidP="00B31140">
      <w:pPr>
        <w:pStyle w:val="Descripcin"/>
        <w:jc w:val="center"/>
        <w:rPr>
          <w:rFonts w:ascii="Calibri" w:hAnsi="Calibri"/>
        </w:rPr>
      </w:pPr>
      <w:r w:rsidRPr="00B31140">
        <w:rPr>
          <w:rFonts w:ascii="Calibri" w:hAnsi="Calibri"/>
          <w:b/>
          <w:i w:val="0"/>
          <w:color w:val="4DA4D8" w:themeColor="accent3" w:themeTint="99"/>
        </w:rPr>
        <w:fldChar w:fldCharType="begin"/>
      </w:r>
      <w:r w:rsidRPr="00B31140">
        <w:rPr>
          <w:rFonts w:ascii="Calibri" w:hAnsi="Calibri"/>
          <w:b/>
          <w:i w:val="0"/>
          <w:color w:val="4DA4D8" w:themeColor="accent3" w:themeTint="99"/>
        </w:rPr>
        <w:instrText xml:space="preserve"> SEQ Ilustración \* ARABIC </w:instrText>
      </w:r>
      <w:r w:rsidRPr="00B31140">
        <w:rPr>
          <w:rFonts w:ascii="Calibri" w:hAnsi="Calibri"/>
          <w:b/>
          <w:i w:val="0"/>
          <w:color w:val="4DA4D8" w:themeColor="accent3" w:themeTint="99"/>
        </w:rPr>
        <w:fldChar w:fldCharType="separate"/>
      </w:r>
      <w:bookmarkStart w:id="220" w:name="_Toc515646445"/>
      <w:r>
        <w:rPr>
          <w:rFonts w:ascii="Calibri" w:hAnsi="Calibri"/>
          <w:b/>
          <w:i w:val="0"/>
          <w:noProof/>
          <w:color w:val="4DA4D8" w:themeColor="accent3" w:themeTint="99"/>
        </w:rPr>
        <w:t>121</w:t>
      </w:r>
      <w:r w:rsidRPr="00B31140">
        <w:rPr>
          <w:rFonts w:ascii="Calibri" w:hAnsi="Calibri"/>
          <w:b/>
          <w:i w:val="0"/>
          <w:color w:val="4DA4D8" w:themeColor="accent3" w:themeTint="99"/>
        </w:rPr>
        <w:fldChar w:fldCharType="end"/>
      </w:r>
      <w:r>
        <w:t xml:space="preserve">-Archivo LOG de defensa IP spoofing. </w:t>
      </w:r>
      <w:r w:rsidRPr="007B469E">
        <w:t>Fuente: propia</w:t>
      </w:r>
      <w:bookmarkEnd w:id="220"/>
    </w:p>
    <w:p w:rsidR="009807AE" w:rsidRDefault="009807AE" w:rsidP="001772E2">
      <w:pPr>
        <w:rPr>
          <w:rFonts w:ascii="Calibri" w:hAnsi="Calibri"/>
        </w:rPr>
      </w:pPr>
    </w:p>
    <w:p w:rsidR="009807AE" w:rsidRDefault="009807AE" w:rsidP="001772E2">
      <w:pPr>
        <w:rPr>
          <w:rFonts w:ascii="Calibri" w:hAnsi="Calibri"/>
        </w:rPr>
      </w:pPr>
    </w:p>
    <w:p w:rsidR="009807AE" w:rsidRDefault="009807AE" w:rsidP="001772E2">
      <w:pPr>
        <w:rPr>
          <w:rFonts w:ascii="Calibri" w:hAnsi="Calibri"/>
        </w:rPr>
      </w:pPr>
    </w:p>
    <w:p w:rsidR="00043159" w:rsidRDefault="00043159" w:rsidP="001772E2">
      <w:pPr>
        <w:rPr>
          <w:rFonts w:ascii="Calibri" w:hAnsi="Calibri"/>
        </w:rPr>
      </w:pPr>
    </w:p>
    <w:p w:rsidR="00043159" w:rsidRDefault="00043159" w:rsidP="001772E2">
      <w:pPr>
        <w:rPr>
          <w:rFonts w:ascii="Calibri" w:hAnsi="Calibri"/>
        </w:rPr>
      </w:pPr>
    </w:p>
    <w:p w:rsidR="00043159" w:rsidRDefault="00043159" w:rsidP="001772E2">
      <w:pPr>
        <w:rPr>
          <w:rFonts w:ascii="Calibri" w:hAnsi="Calibri"/>
        </w:rPr>
      </w:pPr>
    </w:p>
    <w:p w:rsidR="00043159" w:rsidRDefault="00B31140" w:rsidP="00043159">
      <w:r>
        <w:rPr>
          <w:noProof/>
        </w:rPr>
        <mc:AlternateContent>
          <mc:Choice Requires="wps">
            <w:drawing>
              <wp:anchor distT="0" distB="0" distL="114300" distR="114300" simplePos="0" relativeHeight="251931648" behindDoc="0" locked="0" layoutInCell="1" allowOverlap="1" wp14:anchorId="44759046" wp14:editId="6D2CAA90">
                <wp:simplePos x="0" y="0"/>
                <wp:positionH relativeFrom="column">
                  <wp:posOffset>0</wp:posOffset>
                </wp:positionH>
                <wp:positionV relativeFrom="paragraph">
                  <wp:posOffset>3835400</wp:posOffset>
                </wp:positionV>
                <wp:extent cx="5112385" cy="635"/>
                <wp:effectExtent l="0" t="0" r="5715" b="12065"/>
                <wp:wrapTopAndBottom/>
                <wp:docPr id="178" name="Cuadro de texto 178"/>
                <wp:cNvGraphicFramePr/>
                <a:graphic xmlns:a="http://schemas.openxmlformats.org/drawingml/2006/main">
                  <a:graphicData uri="http://schemas.microsoft.com/office/word/2010/wordprocessingShape">
                    <wps:wsp>
                      <wps:cNvSpPr txBox="1"/>
                      <wps:spPr>
                        <a:xfrm>
                          <a:off x="0" y="0"/>
                          <a:ext cx="5112385" cy="635"/>
                        </a:xfrm>
                        <a:prstGeom prst="rect">
                          <a:avLst/>
                        </a:prstGeom>
                        <a:solidFill>
                          <a:prstClr val="white"/>
                        </a:solidFill>
                        <a:ln>
                          <a:noFill/>
                        </a:ln>
                      </wps:spPr>
                      <wps:txbx>
                        <w:txbxContent>
                          <w:p w:rsidR="005A4674" w:rsidRPr="000E50FA" w:rsidRDefault="005A4674" w:rsidP="00B31140">
                            <w:pPr>
                              <w:pStyle w:val="Descripcin"/>
                              <w:jc w:val="center"/>
                              <w:rPr>
                                <w:noProof/>
                                <w:szCs w:val="22"/>
                              </w:rPr>
                            </w:pP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bookmarkStart w:id="221" w:name="_Toc515646446"/>
                            <w:r>
                              <w:rPr>
                                <w:b/>
                                <w:i w:val="0"/>
                                <w:noProof/>
                                <w:color w:val="4DA4D8" w:themeColor="accent3" w:themeTint="99"/>
                              </w:rPr>
                              <w:t>122</w:t>
                            </w:r>
                            <w:r w:rsidRPr="00B31140">
                              <w:rPr>
                                <w:b/>
                                <w:i w:val="0"/>
                                <w:noProof/>
                                <w:color w:val="4DA4D8" w:themeColor="accent3" w:themeTint="99"/>
                              </w:rPr>
                              <w:fldChar w:fldCharType="end"/>
                            </w:r>
                            <w:r>
                              <w:t>-</w:t>
                            </w:r>
                            <w:r w:rsidRPr="00884DDC">
                              <w:t xml:space="preserve">Ejecución de script de defensa </w:t>
                            </w:r>
                            <w:r>
                              <w:t>ARP</w:t>
                            </w:r>
                            <w:r w:rsidRPr="00884DDC">
                              <w:t xml:space="preserve"> spoofing. Fuente: propia</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59046" id="Cuadro de texto 178" o:spid="_x0000_s1078" type="#_x0000_t202" style="position:absolute;left:0;text-align:left;margin-left:0;margin-top:302pt;width:402.5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" stroked="f">
                <v:textbox style="mso-fit-shape-to-text:t" inset="0,0,0,0">
                  <w:txbxContent>
                    <w:p w:rsidR="005A4674" w:rsidRPr="000E50FA" w:rsidRDefault="005A4674" w:rsidP="00B31140">
                      <w:pPr>
                        <w:pStyle w:val="Descripcin"/>
                        <w:jc w:val="center"/>
                        <w:rPr>
                          <w:noProof/>
                          <w:szCs w:val="22"/>
                        </w:rPr>
                      </w:pPr>
                      <w:r w:rsidRPr="00B31140">
                        <w:rPr>
                          <w:b/>
                          <w:i w:val="0"/>
                          <w:noProof/>
                          <w:color w:val="4DA4D8" w:themeColor="accent3" w:themeTint="99"/>
                        </w:rPr>
                        <w:fldChar w:fldCharType="begin"/>
                      </w:r>
                      <w:r w:rsidRPr="00B31140">
                        <w:rPr>
                          <w:b/>
                          <w:i w:val="0"/>
                          <w:noProof/>
                          <w:color w:val="4DA4D8" w:themeColor="accent3" w:themeTint="99"/>
                        </w:rPr>
                        <w:instrText xml:space="preserve"> SEQ Ilustración \* ARABIC </w:instrText>
                      </w:r>
                      <w:r w:rsidRPr="00B31140">
                        <w:rPr>
                          <w:b/>
                          <w:i w:val="0"/>
                          <w:noProof/>
                          <w:color w:val="4DA4D8" w:themeColor="accent3" w:themeTint="99"/>
                        </w:rPr>
                        <w:fldChar w:fldCharType="separate"/>
                      </w:r>
                      <w:bookmarkStart w:id="306" w:name="_Toc515646446"/>
                      <w:r>
                        <w:rPr>
                          <w:b/>
                          <w:i w:val="0"/>
                          <w:noProof/>
                          <w:color w:val="4DA4D8" w:themeColor="accent3" w:themeTint="99"/>
                        </w:rPr>
                        <w:t>122</w:t>
                      </w:r>
                      <w:r w:rsidRPr="00B31140">
                        <w:rPr>
                          <w:b/>
                          <w:i w:val="0"/>
                          <w:noProof/>
                          <w:color w:val="4DA4D8" w:themeColor="accent3" w:themeTint="99"/>
                        </w:rPr>
                        <w:fldChar w:fldCharType="end"/>
                      </w:r>
                      <w:r>
                        <w:t>-</w:t>
                      </w:r>
                      <w:r w:rsidRPr="00884DDC">
                        <w:t xml:space="preserve">Ejecución de script de defensa </w:t>
                      </w:r>
                      <w:r>
                        <w:t>ARP</w:t>
                      </w:r>
                      <w:r w:rsidRPr="00884DDC">
                        <w:t xml:space="preserve"> spoofing. Fuente: propia</w:t>
                      </w:r>
                      <w:bookmarkEnd w:id="306"/>
                    </w:p>
                  </w:txbxContent>
                </v:textbox>
                <w10:wrap type="topAndBottom"/>
              </v:shape>
            </w:pict>
          </mc:Fallback>
        </mc:AlternateContent>
      </w:r>
      <w:r w:rsidR="00043159">
        <w:rPr>
          <w:noProof/>
        </w:rPr>
        <w:drawing>
          <wp:anchor distT="0" distB="0" distL="114300" distR="114300" simplePos="0" relativeHeight="251921408" behindDoc="0" locked="0" layoutInCell="1" allowOverlap="1">
            <wp:simplePos x="0" y="0"/>
            <wp:positionH relativeFrom="column">
              <wp:posOffset>0</wp:posOffset>
            </wp:positionH>
            <wp:positionV relativeFrom="paragraph">
              <wp:posOffset>265950</wp:posOffset>
            </wp:positionV>
            <wp:extent cx="5112385" cy="3512820"/>
            <wp:effectExtent l="0" t="0" r="5715" b="5080"/>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18-06-01 a las 18.54.22.png"/>
                    <pic:cNvPicPr/>
                  </pic:nvPicPr>
                  <pic:blipFill>
                    <a:blip r:embed="rId213">
                      <a:extLst>
                        <a:ext uri="{28A0092B-C50C-407E-A947-70E740481C1C}">
                          <a14:useLocalDpi xmlns:a14="http://schemas.microsoft.com/office/drawing/2010/main" val="0"/>
                        </a:ext>
                      </a:extLst>
                    </a:blip>
                    <a:stretch>
                      <a:fillRect/>
                    </a:stretch>
                  </pic:blipFill>
                  <pic:spPr>
                    <a:xfrm>
                      <a:off x="0" y="0"/>
                      <a:ext cx="5112385" cy="3512820"/>
                    </a:xfrm>
                    <a:prstGeom prst="rect">
                      <a:avLst/>
                    </a:prstGeom>
                  </pic:spPr>
                </pic:pic>
              </a:graphicData>
            </a:graphic>
            <wp14:sizeRelH relativeFrom="page">
              <wp14:pctWidth>0</wp14:pctWidth>
            </wp14:sizeRelH>
            <wp14:sizeRelV relativeFrom="page">
              <wp14:pctHeight>0</wp14:pctHeight>
            </wp14:sizeRelV>
          </wp:anchor>
        </w:drawing>
      </w:r>
      <w:r w:rsidR="00043159">
        <w:rPr>
          <w:rFonts w:ascii="Calibri" w:hAnsi="Calibri"/>
        </w:rPr>
        <w:t xml:space="preserve">De igual forma </w:t>
      </w:r>
      <w:r w:rsidR="00043159">
        <w:t>para lanzar la defensa a ARP spoofing basta con elegir la opción 3:</w:t>
      </w:r>
    </w:p>
    <w:p w:rsidR="00043159" w:rsidRPr="0031552C" w:rsidRDefault="00043159" w:rsidP="00043159"/>
    <w:p w:rsidR="00043159" w:rsidRDefault="00B31140" w:rsidP="00043159">
      <w:pPr>
        <w:rPr>
          <w:rFonts w:ascii="Calibri" w:hAnsi="Calibri"/>
        </w:rPr>
      </w:pPr>
      <w:r>
        <w:rPr>
          <w:noProof/>
        </w:rPr>
        <mc:AlternateContent>
          <mc:Choice Requires="wps">
            <w:drawing>
              <wp:anchor distT="0" distB="0" distL="114300" distR="114300" simplePos="0" relativeHeight="251933696" behindDoc="0" locked="0" layoutInCell="1" allowOverlap="1" wp14:anchorId="25EF70E4" wp14:editId="6DCAB317">
                <wp:simplePos x="0" y="0"/>
                <wp:positionH relativeFrom="column">
                  <wp:posOffset>1200150</wp:posOffset>
                </wp:positionH>
                <wp:positionV relativeFrom="paragraph">
                  <wp:posOffset>3760124</wp:posOffset>
                </wp:positionV>
                <wp:extent cx="305308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rsidR="005A4674" w:rsidRPr="00262F6D" w:rsidRDefault="005A4674" w:rsidP="00B31140">
                            <w:pPr>
                              <w:pStyle w:val="Descripcin"/>
                              <w:jc w:val="center"/>
                              <w:rPr>
                                <w:rFonts w:ascii="Calibri" w:hAnsi="Calibri"/>
                                <w:noProof/>
                                <w:szCs w:val="22"/>
                              </w:rPr>
                            </w:pP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bookmarkStart w:id="222" w:name="_Toc515646447"/>
                            <w:r>
                              <w:rPr>
                                <w:rFonts w:ascii="Calibri" w:hAnsi="Calibri"/>
                                <w:b/>
                                <w:i w:val="0"/>
                                <w:noProof/>
                                <w:color w:val="4DA4D8" w:themeColor="accent3" w:themeTint="99"/>
                              </w:rPr>
                              <w:t>123</w:t>
                            </w:r>
                            <w:r w:rsidRPr="00B31140">
                              <w:rPr>
                                <w:rFonts w:ascii="Calibri" w:hAnsi="Calibri"/>
                                <w:b/>
                                <w:i w:val="0"/>
                                <w:noProof/>
                                <w:color w:val="4DA4D8" w:themeColor="accent3" w:themeTint="99"/>
                              </w:rPr>
                              <w:fldChar w:fldCharType="end"/>
                            </w:r>
                            <w:r>
                              <w:t>-</w:t>
                            </w:r>
                            <w:r w:rsidRPr="00356C5F">
                              <w:t>Hosts de la red mostrados por script. Fuente: propia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F70E4" id="Cuadro de texto 190" o:spid="_x0000_s1079" type="#_x0000_t202" style="position:absolute;left:0;text-align:left;margin-left:94.5pt;margin-top:296.05pt;width:240.4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" stroked="f">
                <v:textbox style="mso-fit-shape-to-text:t" inset="0,0,0,0">
                  <w:txbxContent>
                    <w:p w:rsidR="005A4674" w:rsidRPr="00262F6D" w:rsidRDefault="005A4674" w:rsidP="00B31140">
                      <w:pPr>
                        <w:pStyle w:val="Descripcin"/>
                        <w:jc w:val="center"/>
                        <w:rPr>
                          <w:rFonts w:ascii="Calibri" w:hAnsi="Calibri"/>
                          <w:noProof/>
                          <w:szCs w:val="22"/>
                        </w:rPr>
                      </w:pP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bookmarkStart w:id="308" w:name="_Toc515646447"/>
                      <w:r>
                        <w:rPr>
                          <w:rFonts w:ascii="Calibri" w:hAnsi="Calibri"/>
                          <w:b/>
                          <w:i w:val="0"/>
                          <w:noProof/>
                          <w:color w:val="4DA4D8" w:themeColor="accent3" w:themeTint="99"/>
                        </w:rPr>
                        <w:t>123</w:t>
                      </w:r>
                      <w:r w:rsidRPr="00B31140">
                        <w:rPr>
                          <w:rFonts w:ascii="Calibri" w:hAnsi="Calibri"/>
                          <w:b/>
                          <w:i w:val="0"/>
                          <w:noProof/>
                          <w:color w:val="4DA4D8" w:themeColor="accent3" w:themeTint="99"/>
                        </w:rPr>
                        <w:fldChar w:fldCharType="end"/>
                      </w:r>
                      <w:r>
                        <w:t>-</w:t>
                      </w:r>
                      <w:r w:rsidRPr="00356C5F">
                        <w:t>Hosts de la red mostrados por script. Fuente: propia</w:t>
                      </w:r>
                      <w:bookmarkEnd w:id="308"/>
                    </w:p>
                  </w:txbxContent>
                </v:textbox>
                <w10:wrap type="topAndBottom"/>
              </v:shape>
            </w:pict>
          </mc:Fallback>
        </mc:AlternateContent>
      </w:r>
      <w:r w:rsidR="00043159">
        <w:rPr>
          <w:rFonts w:ascii="Calibri" w:hAnsi="Calibri"/>
          <w:noProof/>
        </w:rPr>
        <w:drawing>
          <wp:anchor distT="0" distB="0" distL="114300" distR="114300" simplePos="0" relativeHeight="251922432" behindDoc="0" locked="0" layoutInCell="1" allowOverlap="1">
            <wp:simplePos x="0" y="0"/>
            <wp:positionH relativeFrom="column">
              <wp:posOffset>1200727</wp:posOffset>
            </wp:positionH>
            <wp:positionV relativeFrom="paragraph">
              <wp:posOffset>644987</wp:posOffset>
            </wp:positionV>
            <wp:extent cx="3053620" cy="3121891"/>
            <wp:effectExtent l="0" t="0" r="0" b="254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18-06-01 a las 18.54.41.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053620" cy="3121891"/>
                    </a:xfrm>
                    <a:prstGeom prst="rect">
                      <a:avLst/>
                    </a:prstGeom>
                  </pic:spPr>
                </pic:pic>
              </a:graphicData>
            </a:graphic>
            <wp14:sizeRelH relativeFrom="page">
              <wp14:pctWidth>0</wp14:pctWidth>
            </wp14:sizeRelH>
            <wp14:sizeRelV relativeFrom="page">
              <wp14:pctHeight>0</wp14:pctHeight>
            </wp14:sizeRelV>
          </wp:anchor>
        </w:drawing>
      </w:r>
      <w:r w:rsidR="00043159">
        <w:rPr>
          <w:rFonts w:ascii="Calibri" w:hAnsi="Calibri"/>
        </w:rPr>
        <w:t>Una vez seleccionada la opción 3 se abrirá el script de defensa a ARP spoofing en una ventana secundaria en la que al igual que en la defensa a IP spoofing, se mostrarán los hosts :</w:t>
      </w:r>
    </w:p>
    <w:p w:rsidR="00043159" w:rsidRDefault="00043159" w:rsidP="001772E2">
      <w:pPr>
        <w:rPr>
          <w:rFonts w:ascii="Calibri" w:hAnsi="Calibri"/>
        </w:rPr>
      </w:pPr>
    </w:p>
    <w:p w:rsidR="00043159" w:rsidRDefault="00B31140" w:rsidP="001772E2">
      <w:pPr>
        <w:rPr>
          <w:rFonts w:ascii="Calibri" w:hAnsi="Calibri"/>
        </w:rPr>
      </w:pPr>
      <w:r>
        <w:rPr>
          <w:noProof/>
        </w:rPr>
        <mc:AlternateContent>
          <mc:Choice Requires="wps">
            <w:drawing>
              <wp:anchor distT="0" distB="0" distL="114300" distR="114300" simplePos="0" relativeHeight="251935744" behindDoc="0" locked="0" layoutInCell="1" allowOverlap="1" wp14:anchorId="3E4D0697" wp14:editId="2C0292D1">
                <wp:simplePos x="0" y="0"/>
                <wp:positionH relativeFrom="column">
                  <wp:posOffset>0</wp:posOffset>
                </wp:positionH>
                <wp:positionV relativeFrom="paragraph">
                  <wp:posOffset>1951355</wp:posOffset>
                </wp:positionV>
                <wp:extent cx="5112385" cy="635"/>
                <wp:effectExtent l="0" t="0" r="5715" b="12065"/>
                <wp:wrapTopAndBottom/>
                <wp:docPr id="191" name="Cuadro de texto 191"/>
                <wp:cNvGraphicFramePr/>
                <a:graphic xmlns:a="http://schemas.openxmlformats.org/drawingml/2006/main">
                  <a:graphicData uri="http://schemas.microsoft.com/office/word/2010/wordprocessingShape">
                    <wps:wsp>
                      <wps:cNvSpPr txBox="1"/>
                      <wps:spPr>
                        <a:xfrm>
                          <a:off x="0" y="0"/>
                          <a:ext cx="5112385" cy="635"/>
                        </a:xfrm>
                        <a:prstGeom prst="rect">
                          <a:avLst/>
                        </a:prstGeom>
                        <a:solidFill>
                          <a:prstClr val="white"/>
                        </a:solidFill>
                        <a:ln>
                          <a:noFill/>
                        </a:ln>
                      </wps:spPr>
                      <wps:txbx>
                        <w:txbxContent>
                          <w:p w:rsidR="005A4674" w:rsidRPr="00706911" w:rsidRDefault="005A4674" w:rsidP="00B31140">
                            <w:pPr>
                              <w:pStyle w:val="Descripcin"/>
                              <w:jc w:val="center"/>
                              <w:rPr>
                                <w:rFonts w:ascii="Calibri" w:hAnsi="Calibri"/>
                                <w:noProof/>
                                <w:szCs w:val="22"/>
                              </w:rPr>
                            </w:pP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bookmarkStart w:id="223" w:name="_Toc515646448"/>
                            <w:r>
                              <w:rPr>
                                <w:rFonts w:ascii="Calibri" w:hAnsi="Calibri"/>
                                <w:b/>
                                <w:i w:val="0"/>
                                <w:noProof/>
                                <w:color w:val="4DA4D8" w:themeColor="accent3" w:themeTint="99"/>
                              </w:rPr>
                              <w:t>124</w:t>
                            </w:r>
                            <w:r w:rsidRPr="00B31140">
                              <w:rPr>
                                <w:rFonts w:ascii="Calibri" w:hAnsi="Calibri"/>
                                <w:b/>
                                <w:i w:val="0"/>
                                <w:noProof/>
                                <w:color w:val="4DA4D8" w:themeColor="accent3" w:themeTint="99"/>
                              </w:rPr>
                              <w:fldChar w:fldCharType="end"/>
                            </w:r>
                            <w:r>
                              <w:t>-</w:t>
                            </w:r>
                            <w:r w:rsidRPr="00303034">
                              <w:t xml:space="preserve">-Defensa </w:t>
                            </w:r>
                            <w:r>
                              <w:t>ARP</w:t>
                            </w:r>
                            <w:r w:rsidRPr="00303034">
                              <w:t xml:space="preserve"> spoofing_</w:t>
                            </w:r>
                            <w:r>
                              <w:t>sin</w:t>
                            </w:r>
                            <w:r w:rsidRPr="00303034">
                              <w:t xml:space="preserve"> ataque. Fuente: propia</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D0697" id="Cuadro de texto 191" o:spid="_x0000_s1080" type="#_x0000_t202" style="position:absolute;left:0;text-align:left;margin-left:0;margin-top:153.65pt;width:402.5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" stroked="f">
                <v:textbox style="mso-fit-shape-to-text:t" inset="0,0,0,0">
                  <w:txbxContent>
                    <w:p w:rsidR="005A4674" w:rsidRPr="00706911" w:rsidRDefault="005A4674" w:rsidP="00B31140">
                      <w:pPr>
                        <w:pStyle w:val="Descripcin"/>
                        <w:jc w:val="center"/>
                        <w:rPr>
                          <w:rFonts w:ascii="Calibri" w:hAnsi="Calibri"/>
                          <w:noProof/>
                          <w:szCs w:val="22"/>
                        </w:rPr>
                      </w:pPr>
                      <w:r w:rsidRPr="00B31140">
                        <w:rPr>
                          <w:rFonts w:ascii="Calibri" w:hAnsi="Calibri"/>
                          <w:b/>
                          <w:i w:val="0"/>
                          <w:noProof/>
                          <w:color w:val="4DA4D8" w:themeColor="accent3" w:themeTint="99"/>
                        </w:rPr>
                        <w:fldChar w:fldCharType="begin"/>
                      </w:r>
                      <w:r w:rsidRPr="00B31140">
                        <w:rPr>
                          <w:rFonts w:ascii="Calibri" w:hAnsi="Calibri"/>
                          <w:b/>
                          <w:i w:val="0"/>
                          <w:noProof/>
                          <w:color w:val="4DA4D8" w:themeColor="accent3" w:themeTint="99"/>
                        </w:rPr>
                        <w:instrText xml:space="preserve"> SEQ Ilustración \* ARABIC </w:instrText>
                      </w:r>
                      <w:r w:rsidRPr="00B31140">
                        <w:rPr>
                          <w:rFonts w:ascii="Calibri" w:hAnsi="Calibri"/>
                          <w:b/>
                          <w:i w:val="0"/>
                          <w:noProof/>
                          <w:color w:val="4DA4D8" w:themeColor="accent3" w:themeTint="99"/>
                        </w:rPr>
                        <w:fldChar w:fldCharType="separate"/>
                      </w:r>
                      <w:bookmarkStart w:id="310" w:name="_Toc515646448"/>
                      <w:r>
                        <w:rPr>
                          <w:rFonts w:ascii="Calibri" w:hAnsi="Calibri"/>
                          <w:b/>
                          <w:i w:val="0"/>
                          <w:noProof/>
                          <w:color w:val="4DA4D8" w:themeColor="accent3" w:themeTint="99"/>
                        </w:rPr>
                        <w:t>124</w:t>
                      </w:r>
                      <w:r w:rsidRPr="00B31140">
                        <w:rPr>
                          <w:rFonts w:ascii="Calibri" w:hAnsi="Calibri"/>
                          <w:b/>
                          <w:i w:val="0"/>
                          <w:noProof/>
                          <w:color w:val="4DA4D8" w:themeColor="accent3" w:themeTint="99"/>
                        </w:rPr>
                        <w:fldChar w:fldCharType="end"/>
                      </w:r>
                      <w:r>
                        <w:t>-</w:t>
                      </w:r>
                      <w:r w:rsidRPr="00303034">
                        <w:t xml:space="preserve">-Defensa </w:t>
                      </w:r>
                      <w:r>
                        <w:t>ARP</w:t>
                      </w:r>
                      <w:r w:rsidRPr="00303034">
                        <w:t xml:space="preserve"> spoofing_</w:t>
                      </w:r>
                      <w:r>
                        <w:t>sin</w:t>
                      </w:r>
                      <w:r w:rsidRPr="00303034">
                        <w:t xml:space="preserve"> ataque. Fuente: propia</w:t>
                      </w:r>
                      <w:bookmarkEnd w:id="310"/>
                    </w:p>
                  </w:txbxContent>
                </v:textbox>
                <w10:wrap type="topAndBottom"/>
              </v:shape>
            </w:pict>
          </mc:Fallback>
        </mc:AlternateContent>
      </w:r>
      <w:r w:rsidR="008434BA">
        <w:rPr>
          <w:rFonts w:ascii="Calibri" w:hAnsi="Calibri"/>
          <w:noProof/>
        </w:rPr>
        <w:drawing>
          <wp:anchor distT="0" distB="0" distL="114300" distR="114300" simplePos="0" relativeHeight="251923456" behindDoc="0" locked="0" layoutInCell="1" allowOverlap="1" wp14:anchorId="04D664B4">
            <wp:simplePos x="0" y="0"/>
            <wp:positionH relativeFrom="column">
              <wp:posOffset>0</wp:posOffset>
            </wp:positionH>
            <wp:positionV relativeFrom="paragraph">
              <wp:posOffset>605155</wp:posOffset>
            </wp:positionV>
            <wp:extent cx="5112385" cy="1289050"/>
            <wp:effectExtent l="0" t="0" r="5715" b="635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18-06-01 a las 19.13.09.png"/>
                    <pic:cNvPicPr/>
                  </pic:nvPicPr>
                  <pic:blipFill>
                    <a:blip r:embed="rId215">
                      <a:extLst>
                        <a:ext uri="{28A0092B-C50C-407E-A947-70E740481C1C}">
                          <a14:useLocalDpi xmlns:a14="http://schemas.microsoft.com/office/drawing/2010/main" val="0"/>
                        </a:ext>
                      </a:extLst>
                    </a:blip>
                    <a:stretch>
                      <a:fillRect/>
                    </a:stretch>
                  </pic:blipFill>
                  <pic:spPr>
                    <a:xfrm>
                      <a:off x="0" y="0"/>
                      <a:ext cx="5112385" cy="1289050"/>
                    </a:xfrm>
                    <a:prstGeom prst="rect">
                      <a:avLst/>
                    </a:prstGeom>
                  </pic:spPr>
                </pic:pic>
              </a:graphicData>
            </a:graphic>
            <wp14:sizeRelH relativeFrom="page">
              <wp14:pctWidth>0</wp14:pctWidth>
            </wp14:sizeRelH>
            <wp14:sizeRelV relativeFrom="page">
              <wp14:pctHeight>0</wp14:pctHeight>
            </wp14:sizeRelV>
          </wp:anchor>
        </w:drawing>
      </w:r>
      <w:r w:rsidR="00043159">
        <w:rPr>
          <w:rFonts w:ascii="Calibri" w:hAnsi="Calibri"/>
        </w:rPr>
        <w:t>En caso de no detectar ningún ataque aparecerá en la terminal los datos del paquete y un análisis que clarifica que no se detecta spoofing :</w:t>
      </w:r>
    </w:p>
    <w:p w:rsidR="008434BA" w:rsidRDefault="008434BA" w:rsidP="008434BA">
      <w:pPr>
        <w:rPr>
          <w:rFonts w:ascii="Calibri" w:hAnsi="Calibri"/>
        </w:rPr>
      </w:pPr>
      <w:r>
        <w:rPr>
          <w:rFonts w:ascii="Calibri" w:hAnsi="Calibri"/>
        </w:rPr>
        <w:t>En caso de detectar un ataque ARP spoofing se notificará de la siguiente forma:</w:t>
      </w:r>
    </w:p>
    <w:p w:rsidR="00B31140" w:rsidRDefault="001A1F9F" w:rsidP="00B31140">
      <w:pPr>
        <w:keepNext/>
      </w:pPr>
      <w:r>
        <w:rPr>
          <w:rFonts w:ascii="Calibri" w:hAnsi="Calibri"/>
          <w:noProof/>
        </w:rPr>
        <w:drawing>
          <wp:inline distT="0" distB="0" distL="0" distR="0">
            <wp:extent cx="5112385" cy="3994785"/>
            <wp:effectExtent l="0" t="0" r="5715"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 de pantalla 2018-06-01 a las 19.13.33.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112385" cy="3994785"/>
                    </a:xfrm>
                    <a:prstGeom prst="rect">
                      <a:avLst/>
                    </a:prstGeom>
                  </pic:spPr>
                </pic:pic>
              </a:graphicData>
            </a:graphic>
          </wp:inline>
        </w:drawing>
      </w:r>
    </w:p>
    <w:p w:rsidR="001A1F9F" w:rsidRDefault="00B31140" w:rsidP="00B31140">
      <w:pPr>
        <w:pStyle w:val="Descripcin"/>
        <w:jc w:val="center"/>
        <w:rPr>
          <w:rFonts w:ascii="Calibri" w:hAnsi="Calibri"/>
        </w:rPr>
      </w:pPr>
      <w:r w:rsidRPr="00B31140">
        <w:rPr>
          <w:rFonts w:ascii="Calibri" w:hAnsi="Calibri"/>
          <w:b/>
          <w:i w:val="0"/>
          <w:color w:val="4DA4D8" w:themeColor="accent3" w:themeTint="99"/>
        </w:rPr>
        <w:fldChar w:fldCharType="begin"/>
      </w:r>
      <w:r w:rsidRPr="00B31140">
        <w:rPr>
          <w:rFonts w:ascii="Calibri" w:hAnsi="Calibri"/>
          <w:b/>
          <w:i w:val="0"/>
          <w:color w:val="4DA4D8" w:themeColor="accent3" w:themeTint="99"/>
        </w:rPr>
        <w:instrText xml:space="preserve"> SEQ Ilustración \* ARABIC </w:instrText>
      </w:r>
      <w:r w:rsidRPr="00B31140">
        <w:rPr>
          <w:rFonts w:ascii="Calibri" w:hAnsi="Calibri"/>
          <w:b/>
          <w:i w:val="0"/>
          <w:color w:val="4DA4D8" w:themeColor="accent3" w:themeTint="99"/>
        </w:rPr>
        <w:fldChar w:fldCharType="separate"/>
      </w:r>
      <w:bookmarkStart w:id="224" w:name="_Toc515646449"/>
      <w:r>
        <w:rPr>
          <w:rFonts w:ascii="Calibri" w:hAnsi="Calibri"/>
          <w:b/>
          <w:i w:val="0"/>
          <w:noProof/>
          <w:color w:val="4DA4D8" w:themeColor="accent3" w:themeTint="99"/>
        </w:rPr>
        <w:t>125</w:t>
      </w:r>
      <w:r w:rsidRPr="00B31140">
        <w:rPr>
          <w:rFonts w:ascii="Calibri" w:hAnsi="Calibri"/>
          <w:b/>
          <w:i w:val="0"/>
          <w:color w:val="4DA4D8" w:themeColor="accent3" w:themeTint="99"/>
        </w:rPr>
        <w:fldChar w:fldCharType="end"/>
      </w:r>
      <w:r>
        <w:t>-Defensa ARP</w:t>
      </w:r>
      <w:r w:rsidRPr="00523D40">
        <w:t xml:space="preserve"> spoofing_con ataque. Fuente: propia</w:t>
      </w:r>
      <w:bookmarkEnd w:id="224"/>
    </w:p>
    <w:p w:rsidR="00B31140" w:rsidRDefault="00B31140" w:rsidP="001A1F9F">
      <w:pPr>
        <w:tabs>
          <w:tab w:val="left" w:pos="4727"/>
        </w:tabs>
        <w:jc w:val="left"/>
        <w:rPr>
          <w:rFonts w:ascii="Calibri" w:hAnsi="Calibri"/>
        </w:rPr>
      </w:pPr>
    </w:p>
    <w:p w:rsidR="001A1F9F" w:rsidRDefault="001A1F9F" w:rsidP="001A1F9F">
      <w:pPr>
        <w:tabs>
          <w:tab w:val="left" w:pos="4727"/>
        </w:tabs>
        <w:jc w:val="left"/>
        <w:rPr>
          <w:rFonts w:ascii="Calibri" w:hAnsi="Calibri"/>
        </w:rPr>
      </w:pPr>
      <w:r>
        <w:rPr>
          <w:rFonts w:ascii="Calibri" w:hAnsi="Calibri"/>
        </w:rPr>
        <w:t>De igual forma que en el script de defensa a IP spoofing, durante la ejecución se crearán dos archivos que actúan de la misma forma ya mencionada.</w:t>
      </w:r>
      <w:r>
        <w:rPr>
          <w:rFonts w:ascii="Calibri" w:hAnsi="Calibri"/>
        </w:rPr>
        <w:tab/>
      </w:r>
    </w:p>
    <w:p w:rsidR="00B31140" w:rsidRDefault="001A1F9F" w:rsidP="00B31140">
      <w:pPr>
        <w:keepNext/>
        <w:tabs>
          <w:tab w:val="left" w:pos="4727"/>
        </w:tabs>
        <w:jc w:val="center"/>
      </w:pPr>
      <w:r>
        <w:rPr>
          <w:rFonts w:ascii="Calibri" w:hAnsi="Calibri"/>
          <w:noProof/>
        </w:rPr>
        <w:lastRenderedPageBreak/>
        <w:drawing>
          <wp:inline distT="0" distB="0" distL="0" distR="0">
            <wp:extent cx="3390900" cy="12319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a de pantalla 2018-06-01 a las 19.23.45.png"/>
                    <pic:cNvPicPr/>
                  </pic:nvPicPr>
                  <pic:blipFill>
                    <a:blip r:embed="rId217">
                      <a:extLst>
                        <a:ext uri="{28A0092B-C50C-407E-A947-70E740481C1C}">
                          <a14:useLocalDpi xmlns:a14="http://schemas.microsoft.com/office/drawing/2010/main" val="0"/>
                        </a:ext>
                      </a:extLst>
                    </a:blip>
                    <a:stretch>
                      <a:fillRect/>
                    </a:stretch>
                  </pic:blipFill>
                  <pic:spPr>
                    <a:xfrm>
                      <a:off x="0" y="0"/>
                      <a:ext cx="3390900" cy="1231900"/>
                    </a:xfrm>
                    <a:prstGeom prst="rect">
                      <a:avLst/>
                    </a:prstGeom>
                  </pic:spPr>
                </pic:pic>
              </a:graphicData>
            </a:graphic>
          </wp:inline>
        </w:drawing>
      </w:r>
    </w:p>
    <w:p w:rsidR="00043159" w:rsidRDefault="00B31140" w:rsidP="00B31140">
      <w:pPr>
        <w:pStyle w:val="Descripcin"/>
        <w:jc w:val="center"/>
        <w:rPr>
          <w:rFonts w:ascii="Calibri" w:hAnsi="Calibri"/>
        </w:rPr>
      </w:pPr>
      <w:r w:rsidRPr="00B31140">
        <w:rPr>
          <w:rFonts w:ascii="Calibri" w:hAnsi="Calibri"/>
          <w:b/>
          <w:i w:val="0"/>
          <w:color w:val="4DA4D8" w:themeColor="accent3" w:themeTint="99"/>
        </w:rPr>
        <w:fldChar w:fldCharType="begin"/>
      </w:r>
      <w:r w:rsidRPr="00B31140">
        <w:rPr>
          <w:rFonts w:ascii="Calibri" w:hAnsi="Calibri"/>
          <w:b/>
          <w:i w:val="0"/>
          <w:color w:val="4DA4D8" w:themeColor="accent3" w:themeTint="99"/>
        </w:rPr>
        <w:instrText xml:space="preserve"> SEQ Ilustración \* ARABIC </w:instrText>
      </w:r>
      <w:r w:rsidRPr="00B31140">
        <w:rPr>
          <w:rFonts w:ascii="Calibri" w:hAnsi="Calibri"/>
          <w:b/>
          <w:i w:val="0"/>
          <w:color w:val="4DA4D8" w:themeColor="accent3" w:themeTint="99"/>
        </w:rPr>
        <w:fldChar w:fldCharType="separate"/>
      </w:r>
      <w:bookmarkStart w:id="225" w:name="_Toc515646450"/>
      <w:r>
        <w:rPr>
          <w:rFonts w:ascii="Calibri" w:hAnsi="Calibri"/>
          <w:b/>
          <w:i w:val="0"/>
          <w:noProof/>
          <w:color w:val="4DA4D8" w:themeColor="accent3" w:themeTint="99"/>
        </w:rPr>
        <w:t>126</w:t>
      </w:r>
      <w:r w:rsidRPr="00B31140">
        <w:rPr>
          <w:rFonts w:ascii="Calibri" w:hAnsi="Calibri"/>
          <w:b/>
          <w:i w:val="0"/>
          <w:color w:val="4DA4D8" w:themeColor="accent3" w:themeTint="99"/>
        </w:rPr>
        <w:fldChar w:fldCharType="end"/>
      </w:r>
      <w:r>
        <w:t>-</w:t>
      </w:r>
      <w:r w:rsidRPr="00BD48DB">
        <w:t xml:space="preserve">Archivos </w:t>
      </w:r>
      <w:r>
        <w:t>creados por script de defensa ARP</w:t>
      </w:r>
      <w:r w:rsidRPr="00BD48DB">
        <w:t xml:space="preserve"> spoofing. Fuente: propia</w:t>
      </w:r>
      <w:bookmarkEnd w:id="225"/>
    </w:p>
    <w:p w:rsidR="00B31140" w:rsidRDefault="001A1F9F" w:rsidP="00B31140">
      <w:pPr>
        <w:keepNext/>
        <w:tabs>
          <w:tab w:val="left" w:pos="4727"/>
        </w:tabs>
        <w:jc w:val="left"/>
      </w:pPr>
      <w:r>
        <w:rPr>
          <w:rFonts w:ascii="Calibri" w:hAnsi="Calibri"/>
        </w:rPr>
        <w:t>Por último para salir de la aplicación basta con elegir la opción 4, de la siguiente forma:</w:t>
      </w:r>
      <w:r>
        <w:rPr>
          <w:rFonts w:ascii="Calibri" w:hAnsi="Calibri"/>
          <w:noProof/>
        </w:rPr>
        <w:drawing>
          <wp:inline distT="0" distB="0" distL="0" distR="0">
            <wp:extent cx="5112385" cy="4664075"/>
            <wp:effectExtent l="0" t="0" r="571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a de pantalla 2018-06-01 a las 18.56.41.png"/>
                    <pic:cNvPicPr/>
                  </pic:nvPicPr>
                  <pic:blipFill>
                    <a:blip r:embed="rId218">
                      <a:extLst>
                        <a:ext uri="{28A0092B-C50C-407E-A947-70E740481C1C}">
                          <a14:useLocalDpi xmlns:a14="http://schemas.microsoft.com/office/drawing/2010/main" val="0"/>
                        </a:ext>
                      </a:extLst>
                    </a:blip>
                    <a:stretch>
                      <a:fillRect/>
                    </a:stretch>
                  </pic:blipFill>
                  <pic:spPr>
                    <a:xfrm>
                      <a:off x="0" y="0"/>
                      <a:ext cx="5112385" cy="4664075"/>
                    </a:xfrm>
                    <a:prstGeom prst="rect">
                      <a:avLst/>
                    </a:prstGeom>
                  </pic:spPr>
                </pic:pic>
              </a:graphicData>
            </a:graphic>
          </wp:inline>
        </w:drawing>
      </w:r>
    </w:p>
    <w:p w:rsidR="001A1F9F" w:rsidRDefault="00B31140" w:rsidP="00B31140">
      <w:pPr>
        <w:pStyle w:val="Descripcin"/>
        <w:jc w:val="center"/>
        <w:rPr>
          <w:rFonts w:ascii="Calibri" w:hAnsi="Calibri"/>
        </w:rPr>
      </w:pPr>
      <w:r w:rsidRPr="00B31140">
        <w:rPr>
          <w:rFonts w:ascii="Calibri" w:hAnsi="Calibri"/>
          <w:b/>
          <w:i w:val="0"/>
          <w:color w:val="4DA4D8" w:themeColor="accent3" w:themeTint="99"/>
        </w:rPr>
        <w:fldChar w:fldCharType="begin"/>
      </w:r>
      <w:r w:rsidRPr="00B31140">
        <w:rPr>
          <w:rFonts w:ascii="Calibri" w:hAnsi="Calibri"/>
          <w:b/>
          <w:i w:val="0"/>
          <w:color w:val="4DA4D8" w:themeColor="accent3" w:themeTint="99"/>
        </w:rPr>
        <w:instrText xml:space="preserve"> SEQ Ilustración \* ARABIC </w:instrText>
      </w:r>
      <w:r w:rsidRPr="00B31140">
        <w:rPr>
          <w:rFonts w:ascii="Calibri" w:hAnsi="Calibri"/>
          <w:b/>
          <w:i w:val="0"/>
          <w:color w:val="4DA4D8" w:themeColor="accent3" w:themeTint="99"/>
        </w:rPr>
        <w:fldChar w:fldCharType="separate"/>
      </w:r>
      <w:bookmarkStart w:id="226" w:name="_Toc515646451"/>
      <w:r w:rsidRPr="00B31140">
        <w:rPr>
          <w:rFonts w:ascii="Calibri" w:hAnsi="Calibri"/>
          <w:b/>
          <w:i w:val="0"/>
          <w:noProof/>
          <w:color w:val="4DA4D8" w:themeColor="accent3" w:themeTint="99"/>
        </w:rPr>
        <w:t>127</w:t>
      </w:r>
      <w:r w:rsidRPr="00B31140">
        <w:rPr>
          <w:rFonts w:ascii="Calibri" w:hAnsi="Calibri"/>
          <w:b/>
          <w:i w:val="0"/>
          <w:color w:val="4DA4D8" w:themeColor="accent3" w:themeTint="99"/>
        </w:rPr>
        <w:fldChar w:fldCharType="end"/>
      </w:r>
      <w:r>
        <w:t>-Cierre de aplicación. Fuente: propia</w:t>
      </w:r>
      <w:bookmarkEnd w:id="226"/>
    </w:p>
    <w:p w:rsidR="001A1F9F" w:rsidRDefault="001A1F9F" w:rsidP="001A1F9F">
      <w:pPr>
        <w:tabs>
          <w:tab w:val="left" w:pos="4727"/>
        </w:tabs>
        <w:jc w:val="left"/>
        <w:rPr>
          <w:rFonts w:ascii="Calibri" w:hAnsi="Calibri"/>
        </w:rPr>
      </w:pPr>
    </w:p>
    <w:p w:rsidR="001A1F9F" w:rsidRDefault="001A1F9F" w:rsidP="001A1F9F">
      <w:pPr>
        <w:tabs>
          <w:tab w:val="left" w:pos="4727"/>
        </w:tabs>
        <w:jc w:val="left"/>
        <w:rPr>
          <w:rFonts w:ascii="Calibri" w:hAnsi="Calibri"/>
        </w:rPr>
      </w:pPr>
      <w:r>
        <w:rPr>
          <w:rFonts w:ascii="Calibri" w:hAnsi="Calibri"/>
        </w:rPr>
        <w:t>De esta forma volveremos a la línea de comandos, cerrando la aplicación.</w:t>
      </w:r>
    </w:p>
    <w:p w:rsidR="001A1F9F" w:rsidRDefault="001A1F9F" w:rsidP="001A1F9F">
      <w:pPr>
        <w:tabs>
          <w:tab w:val="left" w:pos="4727"/>
        </w:tabs>
        <w:jc w:val="left"/>
        <w:rPr>
          <w:rFonts w:ascii="Calibri" w:hAnsi="Calibri"/>
        </w:rPr>
      </w:pPr>
      <w:r>
        <w:rPr>
          <w:rFonts w:ascii="Calibri" w:hAnsi="Calibri"/>
        </w:rPr>
        <w:t>En caso de querer cerrar uno de los scripts abiertos durante su ejecución basta con cerrar la terminal que lo contiene, pudiendo volver a ejecutarlo desde el menú siempre que se desee.</w:t>
      </w:r>
    </w:p>
    <w:p w:rsidR="001A1F9F" w:rsidRDefault="001A1F9F" w:rsidP="001A1F9F">
      <w:pPr>
        <w:tabs>
          <w:tab w:val="left" w:pos="4727"/>
        </w:tabs>
        <w:jc w:val="center"/>
        <w:rPr>
          <w:rFonts w:ascii="Calibri" w:hAnsi="Calibri"/>
        </w:rPr>
      </w:pPr>
    </w:p>
    <w:p w:rsidR="001A1F9F" w:rsidRPr="001A1F9F" w:rsidRDefault="001A1F9F" w:rsidP="001A1F9F">
      <w:pPr>
        <w:tabs>
          <w:tab w:val="left" w:pos="4727"/>
        </w:tabs>
        <w:jc w:val="left"/>
        <w:rPr>
          <w:rFonts w:ascii="Calibri" w:hAnsi="Calibri"/>
        </w:rPr>
        <w:sectPr w:rsidR="001A1F9F" w:rsidRPr="001A1F9F" w:rsidSect="001772E2">
          <w:type w:val="oddPage"/>
          <w:pgSz w:w="11907" w:h="16840" w:code="9"/>
          <w:pgMar w:top="1417" w:right="1701" w:bottom="1417" w:left="1701" w:header="720" w:footer="720" w:gutter="454"/>
          <w:cols w:space="720"/>
          <w:docGrid w:linePitch="299"/>
        </w:sectPr>
      </w:pPr>
    </w:p>
    <w:p w:rsidR="003E62E6" w:rsidRPr="00963953" w:rsidRDefault="003E62E6" w:rsidP="00963953">
      <w:pPr>
        <w:pStyle w:val="Ttulo1"/>
        <w:ind w:left="0" w:firstLine="0"/>
        <w:jc w:val="both"/>
        <w:rPr>
          <w:rFonts w:ascii="Trebuchet MS" w:hAnsi="Trebuchet MS"/>
          <w:color w:val="4DA4D8" w:themeColor="accent3" w:themeTint="99"/>
          <w:sz w:val="48"/>
          <w:szCs w:val="48"/>
        </w:rPr>
      </w:pPr>
      <w:bookmarkStart w:id="227" w:name="_Toc515648551"/>
      <w:r w:rsidRPr="00963953">
        <w:rPr>
          <w:rFonts w:ascii="Trebuchet MS" w:hAnsi="Trebuchet MS"/>
          <w:color w:val="4DA4D8" w:themeColor="accent3" w:themeTint="99"/>
          <w:sz w:val="48"/>
          <w:szCs w:val="48"/>
        </w:rPr>
        <w:lastRenderedPageBreak/>
        <w:t>Anexo D: Contenido del CD</w:t>
      </w:r>
      <w:bookmarkEnd w:id="227"/>
    </w:p>
    <w:p w:rsidR="0004026A" w:rsidRDefault="0004026A" w:rsidP="001772E2"/>
    <w:p w:rsidR="003E62E6" w:rsidRDefault="003E62E6" w:rsidP="001772E2"/>
    <w:p w:rsidR="003E62E6" w:rsidRPr="0031552C" w:rsidRDefault="003E62E6" w:rsidP="001772E2"/>
    <w:p w:rsidR="003E62E6" w:rsidRPr="0031552C" w:rsidRDefault="003E62E6" w:rsidP="001772E2">
      <w:r w:rsidRPr="0031552C">
        <w:rPr>
          <w:highlight w:val="yellow"/>
        </w:rPr>
        <w:t xml:space="preserve">AÑADIR TODOS LOS APÉNDICES </w:t>
      </w:r>
      <w:r>
        <w:rPr>
          <w:highlight w:val="yellow"/>
        </w:rPr>
        <w:t>ADICIONALES</w:t>
      </w:r>
      <w:r w:rsidRPr="0031552C">
        <w:rPr>
          <w:highlight w:val="yellow"/>
        </w:rPr>
        <w:t>QUE SEA</w:t>
      </w:r>
      <w:r>
        <w:rPr>
          <w:highlight w:val="yellow"/>
        </w:rPr>
        <w:t>N</w:t>
      </w:r>
      <w:r w:rsidRPr="0031552C">
        <w:rPr>
          <w:highlight w:val="yellow"/>
        </w:rPr>
        <w:t xml:space="preserve"> NECESARIO</w:t>
      </w:r>
      <w:r w:rsidRPr="00E46FB0">
        <w:rPr>
          <w:highlight w:val="yellow"/>
        </w:rPr>
        <w:t>S</w:t>
      </w:r>
    </w:p>
    <w:p w:rsidR="003E62E6" w:rsidRPr="0031552C" w:rsidRDefault="003E62E6" w:rsidP="001772E2"/>
    <w:sectPr w:rsidR="003E62E6" w:rsidRPr="0031552C" w:rsidSect="001772E2">
      <w:type w:val="oddPage"/>
      <w:pgSz w:w="11907" w:h="16840" w:code="9"/>
      <w:pgMar w:top="1417" w:right="1701" w:bottom="1417" w:left="1701"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0BF" w:rsidRDefault="00C810BF" w:rsidP="00CB0A14">
      <w:pPr>
        <w:spacing w:after="0" w:line="240" w:lineRule="auto"/>
      </w:pPr>
      <w:r>
        <w:separator/>
      </w:r>
    </w:p>
  </w:endnote>
  <w:endnote w:type="continuationSeparator" w:id="0">
    <w:p w:rsidR="00C810BF" w:rsidRDefault="00C810BF" w:rsidP="00CB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4674" w:rsidRPr="009847DB" w:rsidRDefault="005A4674" w:rsidP="004F1A5B">
    <w:pPr>
      <w:pStyle w:val="Piedepgina"/>
      <w:pBdr>
        <w:top w:val="single" w:sz="4" w:space="1" w:color="auto"/>
      </w:pBdr>
      <w:tabs>
        <w:tab w:val="clear" w:pos="8504"/>
        <w:tab w:val="right" w:pos="8931"/>
      </w:tabs>
      <w:rPr>
        <w:b/>
        <w:color w:val="4DA4D8" w:themeColor="accent3" w:themeTint="99"/>
      </w:rPr>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Pr>
        <w:noProof/>
        <w:color w:val="000000" w:themeColor="text1"/>
        <w:sz w:val="20"/>
        <w:szCs w:val="20"/>
      </w:rPr>
      <w:t>8</w:t>
    </w:r>
    <w:r w:rsidRPr="00D80112">
      <w:rPr>
        <w:color w:val="000000" w:themeColor="text1"/>
        <w:sz w:val="20"/>
        <w:szCs w:val="20"/>
      </w:rPr>
      <w:fldChar w:fldCharType="end"/>
    </w:r>
    <w:r>
      <w:tab/>
    </w:r>
    <w:r>
      <w:tab/>
    </w:r>
    <w:r w:rsidRPr="009847DB">
      <w:rPr>
        <w:b/>
        <w:caps/>
        <w:color w:val="4DA4D8" w:themeColor="accent3" w:themeTint="99"/>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4674" w:rsidRDefault="005A4674" w:rsidP="005E3B4F">
    <w:pPr>
      <w:pStyle w:val="Piedepgina"/>
      <w:pBdr>
        <w:top w:val="single" w:sz="4" w:space="4" w:color="auto"/>
      </w:pBdr>
      <w:tabs>
        <w:tab w:val="clear" w:pos="8504"/>
        <w:tab w:val="left" w:pos="8427"/>
        <w:tab w:val="right" w:pos="9072"/>
      </w:tabs>
      <w:jc w:val="center"/>
      <w:rPr>
        <w:color w:val="808080" w:themeColor="background1" w:themeShade="80"/>
        <w:sz w:val="20"/>
        <w:szCs w:val="20"/>
      </w:rPr>
    </w:pPr>
    <w:r w:rsidRPr="00541272">
      <w:rPr>
        <w:b/>
        <w:caps/>
        <w:color w:val="4DA4D8" w:themeColor="accent3" w:themeTint="99"/>
        <w:sz w:val="20"/>
        <w:szCs w:val="20"/>
      </w:rPr>
      <w:t>PROYECTO FIN DE GRADO</w:t>
    </w:r>
    <w:r w:rsidRPr="00541272">
      <w:rPr>
        <w:caps/>
        <w:color w:val="4DA4D8" w:themeColor="accent3" w:themeTint="99"/>
        <w:sz w:val="20"/>
        <w:szCs w:val="20"/>
      </w:rPr>
      <w:t> </w:t>
    </w:r>
    <w:r>
      <w:rPr>
        <w:caps/>
        <w:color w:val="808080" w:themeColor="background1" w:themeShade="80"/>
        <w:sz w:val="20"/>
        <w:szCs w:val="20"/>
      </w:rPr>
      <w:t>| </w:t>
    </w:r>
    <w:r>
      <w:rPr>
        <w:color w:val="808080" w:themeColor="background1" w:themeShade="80"/>
        <w:sz w:val="20"/>
        <w:szCs w:val="20"/>
      </w:rPr>
      <w:t>Universidad Francisco de Vitoria</w:t>
    </w:r>
  </w:p>
  <w:p w:rsidR="005A4674" w:rsidRDefault="005A4674" w:rsidP="005E3B4F">
    <w:pPr>
      <w:pStyle w:val="Piedepgina"/>
      <w:pBdr>
        <w:top w:val="single" w:sz="4" w:space="4" w:color="auto"/>
      </w:pBdr>
      <w:tabs>
        <w:tab w:val="clear" w:pos="4252"/>
        <w:tab w:val="clear" w:pos="8504"/>
        <w:tab w:val="center" w:pos="0"/>
        <w:tab w:val="left" w:pos="8427"/>
        <w:tab w:val="right" w:pos="9072"/>
      </w:tabs>
      <w:jc w:val="center"/>
    </w:pPr>
    <w:r>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0BF" w:rsidRDefault="00C810BF" w:rsidP="00CB0A14">
      <w:pPr>
        <w:spacing w:after="0" w:line="240" w:lineRule="auto"/>
      </w:pPr>
      <w:r>
        <w:separator/>
      </w:r>
    </w:p>
  </w:footnote>
  <w:footnote w:type="continuationSeparator" w:id="0">
    <w:p w:rsidR="00C810BF" w:rsidRDefault="00C810BF" w:rsidP="00CB0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3088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65665A"/>
    <w:multiLevelType w:val="multilevel"/>
    <w:tmpl w:val="D8DCE81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482775B"/>
    <w:multiLevelType w:val="multilevel"/>
    <w:tmpl w:val="0C0A001F"/>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2060"/>
        <w:spacing w:val="0"/>
        <w:w w:val="0"/>
        <w:kern w:val="0"/>
        <w:position w:val="0"/>
        <w:sz w:val="5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773FB6"/>
    <w:multiLevelType w:val="hybridMultilevel"/>
    <w:tmpl w:val="E4E85F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7C254D"/>
    <w:multiLevelType w:val="multilevel"/>
    <w:tmpl w:val="B2F86D6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b w:val="0"/>
        <w:bCs w:val="0"/>
        <w:i w:val="0"/>
        <w:iCs w:val="0"/>
        <w:caps w:val="0"/>
        <w:smallCaps w:val="0"/>
        <w:strike w:val="0"/>
        <w:dstrike w:val="0"/>
        <w:outline w:val="0"/>
        <w:shadow w:val="0"/>
        <w:emboss w:val="0"/>
        <w:imprint w:val="0"/>
        <w:noProof w:val="0"/>
        <w:vanish w:val="0"/>
        <w:color w:val="4DA4D8" w:themeColor="accent3" w:themeTint="99"/>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021" w:hanging="1021"/>
      </w:pPr>
      <w:rPr>
        <w:rFonts w:hint="default"/>
        <w:color w:val="4DA4D8" w:themeColor="accent3" w:themeTint="99"/>
      </w:rPr>
    </w:lvl>
    <w:lvl w:ilvl="3">
      <w:start w:val="1"/>
      <w:numFmt w:val="decimal"/>
      <w:lvlText w:val="%1.%2.%3.%4."/>
      <w:lvlJc w:val="lef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F745CCF"/>
    <w:multiLevelType w:val="hybridMultilevel"/>
    <w:tmpl w:val="BE94E74E"/>
    <w:lvl w:ilvl="0" w:tplc="82A67E96">
      <w:start w:val="18"/>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7924E1"/>
    <w:multiLevelType w:val="hybridMultilevel"/>
    <w:tmpl w:val="E6002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6"/>
  </w:num>
  <w:num w:numId="15">
    <w:abstractNumId w:val="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4"/>
  </w:num>
  <w:num w:numId="19">
    <w:abstractNumId w:val="4"/>
  </w:num>
  <w:num w:numId="20">
    <w:abstractNumId w:val="3"/>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5"/>
  </w:num>
  <w:num w:numId="31">
    <w:abstractNumId w:val="4"/>
  </w:num>
  <w:num w:numId="32">
    <w:abstractNumId w:val="4"/>
  </w:num>
  <w:num w:numId="33">
    <w:abstractNumId w:val="4"/>
  </w:num>
  <w:num w:numId="34">
    <w:abstractNumId w:val="4"/>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4"/>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111A4"/>
    <w:rsid w:val="00013727"/>
    <w:rsid w:val="00017122"/>
    <w:rsid w:val="00017ABA"/>
    <w:rsid w:val="00020B73"/>
    <w:rsid w:val="000254B6"/>
    <w:rsid w:val="000271DE"/>
    <w:rsid w:val="0004026A"/>
    <w:rsid w:val="00041E34"/>
    <w:rsid w:val="00043159"/>
    <w:rsid w:val="00046EDC"/>
    <w:rsid w:val="000549FB"/>
    <w:rsid w:val="000609E8"/>
    <w:rsid w:val="0006162F"/>
    <w:rsid w:val="00075FD2"/>
    <w:rsid w:val="0009665D"/>
    <w:rsid w:val="00096EE3"/>
    <w:rsid w:val="000A7175"/>
    <w:rsid w:val="000A7B71"/>
    <w:rsid w:val="000B2457"/>
    <w:rsid w:val="000B50D3"/>
    <w:rsid w:val="000B6A93"/>
    <w:rsid w:val="000C1E95"/>
    <w:rsid w:val="000C43D5"/>
    <w:rsid w:val="000C6E6C"/>
    <w:rsid w:val="000C7C0A"/>
    <w:rsid w:val="000D03BA"/>
    <w:rsid w:val="000D0A51"/>
    <w:rsid w:val="000D7902"/>
    <w:rsid w:val="000E4043"/>
    <w:rsid w:val="000E48F7"/>
    <w:rsid w:val="000E72EE"/>
    <w:rsid w:val="000E742C"/>
    <w:rsid w:val="000F32DF"/>
    <w:rsid w:val="000F4515"/>
    <w:rsid w:val="000F6A3A"/>
    <w:rsid w:val="00100FD3"/>
    <w:rsid w:val="00104BD8"/>
    <w:rsid w:val="001107C4"/>
    <w:rsid w:val="001119BA"/>
    <w:rsid w:val="00116558"/>
    <w:rsid w:val="0012000A"/>
    <w:rsid w:val="00126256"/>
    <w:rsid w:val="001328A4"/>
    <w:rsid w:val="00133728"/>
    <w:rsid w:val="00134488"/>
    <w:rsid w:val="00136693"/>
    <w:rsid w:val="00140B24"/>
    <w:rsid w:val="00144DEF"/>
    <w:rsid w:val="00145F52"/>
    <w:rsid w:val="00146CE7"/>
    <w:rsid w:val="00155624"/>
    <w:rsid w:val="00170CB3"/>
    <w:rsid w:val="00171240"/>
    <w:rsid w:val="001772E2"/>
    <w:rsid w:val="00177C94"/>
    <w:rsid w:val="00177E0D"/>
    <w:rsid w:val="00194421"/>
    <w:rsid w:val="00194931"/>
    <w:rsid w:val="00194960"/>
    <w:rsid w:val="0019777A"/>
    <w:rsid w:val="001A1F9F"/>
    <w:rsid w:val="001A4ADD"/>
    <w:rsid w:val="001B110A"/>
    <w:rsid w:val="001C4D6D"/>
    <w:rsid w:val="001C7112"/>
    <w:rsid w:val="001C7889"/>
    <w:rsid w:val="001C7CFA"/>
    <w:rsid w:val="001E044A"/>
    <w:rsid w:val="001E0D11"/>
    <w:rsid w:val="001E2E35"/>
    <w:rsid w:val="001E2F27"/>
    <w:rsid w:val="001E43E0"/>
    <w:rsid w:val="001F1BAE"/>
    <w:rsid w:val="001F1FEB"/>
    <w:rsid w:val="001F2D63"/>
    <w:rsid w:val="001F7501"/>
    <w:rsid w:val="001F7E70"/>
    <w:rsid w:val="00200518"/>
    <w:rsid w:val="00203B79"/>
    <w:rsid w:val="00204462"/>
    <w:rsid w:val="002053F8"/>
    <w:rsid w:val="00215197"/>
    <w:rsid w:val="00226BF0"/>
    <w:rsid w:val="00230E56"/>
    <w:rsid w:val="00234DA8"/>
    <w:rsid w:val="00246E45"/>
    <w:rsid w:val="002542FB"/>
    <w:rsid w:val="00255844"/>
    <w:rsid w:val="0026243C"/>
    <w:rsid w:val="00267F65"/>
    <w:rsid w:val="00276373"/>
    <w:rsid w:val="00276E7E"/>
    <w:rsid w:val="0029172B"/>
    <w:rsid w:val="00291748"/>
    <w:rsid w:val="002922E1"/>
    <w:rsid w:val="00294266"/>
    <w:rsid w:val="00294BAF"/>
    <w:rsid w:val="00296676"/>
    <w:rsid w:val="002970FE"/>
    <w:rsid w:val="002A003D"/>
    <w:rsid w:val="002A0904"/>
    <w:rsid w:val="002A4357"/>
    <w:rsid w:val="002A5C1E"/>
    <w:rsid w:val="002A611C"/>
    <w:rsid w:val="002B4D49"/>
    <w:rsid w:val="002B74F6"/>
    <w:rsid w:val="002B7789"/>
    <w:rsid w:val="002C2579"/>
    <w:rsid w:val="002C463A"/>
    <w:rsid w:val="002C49A7"/>
    <w:rsid w:val="002C723B"/>
    <w:rsid w:val="002D0739"/>
    <w:rsid w:val="002D1518"/>
    <w:rsid w:val="002D31D3"/>
    <w:rsid w:val="002E6E55"/>
    <w:rsid w:val="002E7106"/>
    <w:rsid w:val="002F05B3"/>
    <w:rsid w:val="002F08EE"/>
    <w:rsid w:val="002F1AB2"/>
    <w:rsid w:val="00302072"/>
    <w:rsid w:val="00305E6F"/>
    <w:rsid w:val="003110A7"/>
    <w:rsid w:val="003117DE"/>
    <w:rsid w:val="003125C6"/>
    <w:rsid w:val="00313F84"/>
    <w:rsid w:val="0031552C"/>
    <w:rsid w:val="003172D6"/>
    <w:rsid w:val="00321420"/>
    <w:rsid w:val="00327FCD"/>
    <w:rsid w:val="00336A04"/>
    <w:rsid w:val="003467AB"/>
    <w:rsid w:val="003528FA"/>
    <w:rsid w:val="00360E5F"/>
    <w:rsid w:val="00361288"/>
    <w:rsid w:val="00364C28"/>
    <w:rsid w:val="00366E11"/>
    <w:rsid w:val="00366E46"/>
    <w:rsid w:val="00374446"/>
    <w:rsid w:val="003809CC"/>
    <w:rsid w:val="00381207"/>
    <w:rsid w:val="00382D4B"/>
    <w:rsid w:val="003832CC"/>
    <w:rsid w:val="00394A49"/>
    <w:rsid w:val="00395B54"/>
    <w:rsid w:val="003A2C4E"/>
    <w:rsid w:val="003A34B6"/>
    <w:rsid w:val="003A3C13"/>
    <w:rsid w:val="003A484F"/>
    <w:rsid w:val="003B36A8"/>
    <w:rsid w:val="003C080C"/>
    <w:rsid w:val="003C179F"/>
    <w:rsid w:val="003C4E7F"/>
    <w:rsid w:val="003C548C"/>
    <w:rsid w:val="003C69EC"/>
    <w:rsid w:val="003D0F4C"/>
    <w:rsid w:val="003D246A"/>
    <w:rsid w:val="003E62E6"/>
    <w:rsid w:val="003E77A6"/>
    <w:rsid w:val="0041733B"/>
    <w:rsid w:val="00420848"/>
    <w:rsid w:val="004306D8"/>
    <w:rsid w:val="00433E25"/>
    <w:rsid w:val="00445411"/>
    <w:rsid w:val="004510F8"/>
    <w:rsid w:val="00451B73"/>
    <w:rsid w:val="00451ED3"/>
    <w:rsid w:val="00453934"/>
    <w:rsid w:val="00460FCA"/>
    <w:rsid w:val="004645F9"/>
    <w:rsid w:val="00470BFA"/>
    <w:rsid w:val="00472DA6"/>
    <w:rsid w:val="00487C72"/>
    <w:rsid w:val="00490AED"/>
    <w:rsid w:val="00490E2F"/>
    <w:rsid w:val="00491AFF"/>
    <w:rsid w:val="004971F9"/>
    <w:rsid w:val="004A4057"/>
    <w:rsid w:val="004A61E0"/>
    <w:rsid w:val="004B26F9"/>
    <w:rsid w:val="004C2134"/>
    <w:rsid w:val="004C4DEB"/>
    <w:rsid w:val="004C6810"/>
    <w:rsid w:val="004C6EE3"/>
    <w:rsid w:val="004D192C"/>
    <w:rsid w:val="004D6193"/>
    <w:rsid w:val="004E04D6"/>
    <w:rsid w:val="004E6D2E"/>
    <w:rsid w:val="004E7A2A"/>
    <w:rsid w:val="004F0299"/>
    <w:rsid w:val="004F029C"/>
    <w:rsid w:val="004F1567"/>
    <w:rsid w:val="004F1A5B"/>
    <w:rsid w:val="004F2191"/>
    <w:rsid w:val="00502215"/>
    <w:rsid w:val="00503D13"/>
    <w:rsid w:val="005050DB"/>
    <w:rsid w:val="00507F75"/>
    <w:rsid w:val="00511897"/>
    <w:rsid w:val="00515A72"/>
    <w:rsid w:val="00521F14"/>
    <w:rsid w:val="00523D3D"/>
    <w:rsid w:val="00536B72"/>
    <w:rsid w:val="005372D5"/>
    <w:rsid w:val="0054124D"/>
    <w:rsid w:val="00541272"/>
    <w:rsid w:val="00544367"/>
    <w:rsid w:val="00551A7E"/>
    <w:rsid w:val="00556634"/>
    <w:rsid w:val="005569FC"/>
    <w:rsid w:val="00560642"/>
    <w:rsid w:val="00564B27"/>
    <w:rsid w:val="00566B38"/>
    <w:rsid w:val="0056753A"/>
    <w:rsid w:val="00570669"/>
    <w:rsid w:val="00571030"/>
    <w:rsid w:val="0057588B"/>
    <w:rsid w:val="00583DAF"/>
    <w:rsid w:val="00587FAD"/>
    <w:rsid w:val="00591DCB"/>
    <w:rsid w:val="005977BB"/>
    <w:rsid w:val="005A4674"/>
    <w:rsid w:val="005B05D6"/>
    <w:rsid w:val="005B065D"/>
    <w:rsid w:val="005B64E7"/>
    <w:rsid w:val="005C2F9B"/>
    <w:rsid w:val="005C5DC4"/>
    <w:rsid w:val="005C799B"/>
    <w:rsid w:val="005D718D"/>
    <w:rsid w:val="005D7E37"/>
    <w:rsid w:val="005E3B4F"/>
    <w:rsid w:val="005E63D4"/>
    <w:rsid w:val="005E660A"/>
    <w:rsid w:val="005F00D1"/>
    <w:rsid w:val="005F094A"/>
    <w:rsid w:val="005F1935"/>
    <w:rsid w:val="005F43B0"/>
    <w:rsid w:val="00602ADE"/>
    <w:rsid w:val="00603E0B"/>
    <w:rsid w:val="00605620"/>
    <w:rsid w:val="00611978"/>
    <w:rsid w:val="00612FFF"/>
    <w:rsid w:val="006134BA"/>
    <w:rsid w:val="00614E35"/>
    <w:rsid w:val="006177A2"/>
    <w:rsid w:val="006265E8"/>
    <w:rsid w:val="00631256"/>
    <w:rsid w:val="006409C7"/>
    <w:rsid w:val="006424BD"/>
    <w:rsid w:val="00642CE0"/>
    <w:rsid w:val="0064472D"/>
    <w:rsid w:val="00651452"/>
    <w:rsid w:val="00654AD1"/>
    <w:rsid w:val="00655336"/>
    <w:rsid w:val="0066207E"/>
    <w:rsid w:val="00662C33"/>
    <w:rsid w:val="00664125"/>
    <w:rsid w:val="0067477D"/>
    <w:rsid w:val="00675483"/>
    <w:rsid w:val="0067575B"/>
    <w:rsid w:val="00675C5F"/>
    <w:rsid w:val="00675F0A"/>
    <w:rsid w:val="006760CE"/>
    <w:rsid w:val="00684C3F"/>
    <w:rsid w:val="00684E27"/>
    <w:rsid w:val="0068689D"/>
    <w:rsid w:val="00691B97"/>
    <w:rsid w:val="006A4CF1"/>
    <w:rsid w:val="006A6005"/>
    <w:rsid w:val="006A777D"/>
    <w:rsid w:val="006B0FA1"/>
    <w:rsid w:val="006B5D86"/>
    <w:rsid w:val="006C27E6"/>
    <w:rsid w:val="006C5FAB"/>
    <w:rsid w:val="006C69E1"/>
    <w:rsid w:val="006D3861"/>
    <w:rsid w:val="006D3B1C"/>
    <w:rsid w:val="006E0EFD"/>
    <w:rsid w:val="006E1605"/>
    <w:rsid w:val="006E7762"/>
    <w:rsid w:val="006F075C"/>
    <w:rsid w:val="006F13C3"/>
    <w:rsid w:val="006F3A53"/>
    <w:rsid w:val="006F4684"/>
    <w:rsid w:val="006F6868"/>
    <w:rsid w:val="00700BF0"/>
    <w:rsid w:val="007015E9"/>
    <w:rsid w:val="007017B5"/>
    <w:rsid w:val="00701A3B"/>
    <w:rsid w:val="00704608"/>
    <w:rsid w:val="00710BE4"/>
    <w:rsid w:val="00716928"/>
    <w:rsid w:val="00721D29"/>
    <w:rsid w:val="007225CC"/>
    <w:rsid w:val="00732C8E"/>
    <w:rsid w:val="00737C5C"/>
    <w:rsid w:val="00742412"/>
    <w:rsid w:val="0075150A"/>
    <w:rsid w:val="00777F7E"/>
    <w:rsid w:val="00787604"/>
    <w:rsid w:val="00787635"/>
    <w:rsid w:val="00791E2C"/>
    <w:rsid w:val="007A5830"/>
    <w:rsid w:val="007B0CF0"/>
    <w:rsid w:val="007B327B"/>
    <w:rsid w:val="007C45E3"/>
    <w:rsid w:val="007C7711"/>
    <w:rsid w:val="007D0AC0"/>
    <w:rsid w:val="007D2ED0"/>
    <w:rsid w:val="007E0B36"/>
    <w:rsid w:val="007F4A45"/>
    <w:rsid w:val="007F632F"/>
    <w:rsid w:val="0080615F"/>
    <w:rsid w:val="0080654D"/>
    <w:rsid w:val="00806E99"/>
    <w:rsid w:val="008078FD"/>
    <w:rsid w:val="008145DB"/>
    <w:rsid w:val="00821C4B"/>
    <w:rsid w:val="00823B65"/>
    <w:rsid w:val="00824330"/>
    <w:rsid w:val="008246C8"/>
    <w:rsid w:val="00827D64"/>
    <w:rsid w:val="00830DB9"/>
    <w:rsid w:val="00831C86"/>
    <w:rsid w:val="008334A2"/>
    <w:rsid w:val="008406D4"/>
    <w:rsid w:val="008434BA"/>
    <w:rsid w:val="00845A1B"/>
    <w:rsid w:val="00850D8D"/>
    <w:rsid w:val="00854585"/>
    <w:rsid w:val="00860AEF"/>
    <w:rsid w:val="008612F9"/>
    <w:rsid w:val="008614A4"/>
    <w:rsid w:val="00864F4B"/>
    <w:rsid w:val="0087775C"/>
    <w:rsid w:val="00877A4F"/>
    <w:rsid w:val="00877BA8"/>
    <w:rsid w:val="00882456"/>
    <w:rsid w:val="00885F64"/>
    <w:rsid w:val="0089110D"/>
    <w:rsid w:val="00893777"/>
    <w:rsid w:val="008A04CF"/>
    <w:rsid w:val="008A2F48"/>
    <w:rsid w:val="008A4641"/>
    <w:rsid w:val="008A690A"/>
    <w:rsid w:val="008A7043"/>
    <w:rsid w:val="008A7615"/>
    <w:rsid w:val="008B3BDF"/>
    <w:rsid w:val="008C24F2"/>
    <w:rsid w:val="008C3C4A"/>
    <w:rsid w:val="008C40A5"/>
    <w:rsid w:val="008D0C4B"/>
    <w:rsid w:val="008D32AD"/>
    <w:rsid w:val="008D4171"/>
    <w:rsid w:val="008D7262"/>
    <w:rsid w:val="008E39A5"/>
    <w:rsid w:val="008E53D3"/>
    <w:rsid w:val="008F0302"/>
    <w:rsid w:val="008F160F"/>
    <w:rsid w:val="008F46B7"/>
    <w:rsid w:val="008F4C5F"/>
    <w:rsid w:val="00900703"/>
    <w:rsid w:val="00902385"/>
    <w:rsid w:val="00902825"/>
    <w:rsid w:val="0090283B"/>
    <w:rsid w:val="00923D73"/>
    <w:rsid w:val="00926F4B"/>
    <w:rsid w:val="0094018C"/>
    <w:rsid w:val="00941B2C"/>
    <w:rsid w:val="00944632"/>
    <w:rsid w:val="00954966"/>
    <w:rsid w:val="009562ED"/>
    <w:rsid w:val="00963953"/>
    <w:rsid w:val="00966683"/>
    <w:rsid w:val="00970FD7"/>
    <w:rsid w:val="00971774"/>
    <w:rsid w:val="00974CBF"/>
    <w:rsid w:val="00975B16"/>
    <w:rsid w:val="009807AE"/>
    <w:rsid w:val="009847DB"/>
    <w:rsid w:val="009852D9"/>
    <w:rsid w:val="0098701E"/>
    <w:rsid w:val="009876C1"/>
    <w:rsid w:val="0099162A"/>
    <w:rsid w:val="009C2EFD"/>
    <w:rsid w:val="009D0CFC"/>
    <w:rsid w:val="009D3C47"/>
    <w:rsid w:val="009E094B"/>
    <w:rsid w:val="009E31F9"/>
    <w:rsid w:val="009E3CBE"/>
    <w:rsid w:val="009E3D41"/>
    <w:rsid w:val="009E4EB0"/>
    <w:rsid w:val="009F0C73"/>
    <w:rsid w:val="009F2D87"/>
    <w:rsid w:val="00A00DB9"/>
    <w:rsid w:val="00A12846"/>
    <w:rsid w:val="00A16CDD"/>
    <w:rsid w:val="00A20E5B"/>
    <w:rsid w:val="00A25115"/>
    <w:rsid w:val="00A26D90"/>
    <w:rsid w:val="00A30B0F"/>
    <w:rsid w:val="00A3227D"/>
    <w:rsid w:val="00A32323"/>
    <w:rsid w:val="00A33C43"/>
    <w:rsid w:val="00A33D94"/>
    <w:rsid w:val="00A344C1"/>
    <w:rsid w:val="00A454CC"/>
    <w:rsid w:val="00A46D4C"/>
    <w:rsid w:val="00A476C9"/>
    <w:rsid w:val="00A476E4"/>
    <w:rsid w:val="00A5293E"/>
    <w:rsid w:val="00A62B2E"/>
    <w:rsid w:val="00A641C2"/>
    <w:rsid w:val="00A6443B"/>
    <w:rsid w:val="00A651D9"/>
    <w:rsid w:val="00A6711B"/>
    <w:rsid w:val="00A827FE"/>
    <w:rsid w:val="00A82A32"/>
    <w:rsid w:val="00A82B27"/>
    <w:rsid w:val="00A86E55"/>
    <w:rsid w:val="00A91379"/>
    <w:rsid w:val="00A93CE5"/>
    <w:rsid w:val="00A93D6F"/>
    <w:rsid w:val="00AA1C64"/>
    <w:rsid w:val="00AA1CEB"/>
    <w:rsid w:val="00AA3375"/>
    <w:rsid w:val="00AA402B"/>
    <w:rsid w:val="00AA5780"/>
    <w:rsid w:val="00AA706B"/>
    <w:rsid w:val="00AB2245"/>
    <w:rsid w:val="00AB25FA"/>
    <w:rsid w:val="00AB4A26"/>
    <w:rsid w:val="00AB6C01"/>
    <w:rsid w:val="00AC49F5"/>
    <w:rsid w:val="00AD2DDD"/>
    <w:rsid w:val="00AE2575"/>
    <w:rsid w:val="00AE472A"/>
    <w:rsid w:val="00AE5B7F"/>
    <w:rsid w:val="00AF1C97"/>
    <w:rsid w:val="00B1189C"/>
    <w:rsid w:val="00B14060"/>
    <w:rsid w:val="00B17BAC"/>
    <w:rsid w:val="00B2216A"/>
    <w:rsid w:val="00B31140"/>
    <w:rsid w:val="00B375E1"/>
    <w:rsid w:val="00B423BE"/>
    <w:rsid w:val="00B43F14"/>
    <w:rsid w:val="00B45777"/>
    <w:rsid w:val="00B53452"/>
    <w:rsid w:val="00B61E70"/>
    <w:rsid w:val="00B62CE4"/>
    <w:rsid w:val="00B65988"/>
    <w:rsid w:val="00B6662D"/>
    <w:rsid w:val="00B84223"/>
    <w:rsid w:val="00B854CF"/>
    <w:rsid w:val="00B8636F"/>
    <w:rsid w:val="00B86879"/>
    <w:rsid w:val="00B86D8D"/>
    <w:rsid w:val="00B96689"/>
    <w:rsid w:val="00BA05C3"/>
    <w:rsid w:val="00BA13E3"/>
    <w:rsid w:val="00BA1526"/>
    <w:rsid w:val="00BA1BE6"/>
    <w:rsid w:val="00BA1EFC"/>
    <w:rsid w:val="00BA342D"/>
    <w:rsid w:val="00BB0175"/>
    <w:rsid w:val="00BB5E64"/>
    <w:rsid w:val="00BC4289"/>
    <w:rsid w:val="00BC76D0"/>
    <w:rsid w:val="00BC7F9B"/>
    <w:rsid w:val="00BD1B26"/>
    <w:rsid w:val="00BD1B90"/>
    <w:rsid w:val="00BD2283"/>
    <w:rsid w:val="00BE3DCB"/>
    <w:rsid w:val="00BE7EE2"/>
    <w:rsid w:val="00BF1530"/>
    <w:rsid w:val="00C0775D"/>
    <w:rsid w:val="00C07DD9"/>
    <w:rsid w:val="00C1057A"/>
    <w:rsid w:val="00C10A79"/>
    <w:rsid w:val="00C128BF"/>
    <w:rsid w:val="00C142F7"/>
    <w:rsid w:val="00C17A42"/>
    <w:rsid w:val="00C22CDC"/>
    <w:rsid w:val="00C2434E"/>
    <w:rsid w:val="00C248DE"/>
    <w:rsid w:val="00C466D4"/>
    <w:rsid w:val="00C46B47"/>
    <w:rsid w:val="00C47C15"/>
    <w:rsid w:val="00C509D1"/>
    <w:rsid w:val="00C557E3"/>
    <w:rsid w:val="00C55CAD"/>
    <w:rsid w:val="00C70B2E"/>
    <w:rsid w:val="00C71460"/>
    <w:rsid w:val="00C74DA8"/>
    <w:rsid w:val="00C8021E"/>
    <w:rsid w:val="00C810BF"/>
    <w:rsid w:val="00C9362E"/>
    <w:rsid w:val="00CA42E7"/>
    <w:rsid w:val="00CB0A14"/>
    <w:rsid w:val="00CB1DD0"/>
    <w:rsid w:val="00CC4575"/>
    <w:rsid w:val="00CC4F5C"/>
    <w:rsid w:val="00CD29C8"/>
    <w:rsid w:val="00CD5B28"/>
    <w:rsid w:val="00CD67DE"/>
    <w:rsid w:val="00CE0A9B"/>
    <w:rsid w:val="00CE1500"/>
    <w:rsid w:val="00CE2988"/>
    <w:rsid w:val="00CE4742"/>
    <w:rsid w:val="00CF53DE"/>
    <w:rsid w:val="00CF5616"/>
    <w:rsid w:val="00D04CA3"/>
    <w:rsid w:val="00D04F22"/>
    <w:rsid w:val="00D0573B"/>
    <w:rsid w:val="00D078E7"/>
    <w:rsid w:val="00D116F7"/>
    <w:rsid w:val="00D12FA4"/>
    <w:rsid w:val="00D15B98"/>
    <w:rsid w:val="00D216F9"/>
    <w:rsid w:val="00D23D10"/>
    <w:rsid w:val="00D2637C"/>
    <w:rsid w:val="00D27F16"/>
    <w:rsid w:val="00D30B3F"/>
    <w:rsid w:val="00D31555"/>
    <w:rsid w:val="00D375E0"/>
    <w:rsid w:val="00D37D7F"/>
    <w:rsid w:val="00D43DA6"/>
    <w:rsid w:val="00D453D2"/>
    <w:rsid w:val="00D50FEC"/>
    <w:rsid w:val="00D51357"/>
    <w:rsid w:val="00D5517B"/>
    <w:rsid w:val="00D602B3"/>
    <w:rsid w:val="00D71536"/>
    <w:rsid w:val="00D80112"/>
    <w:rsid w:val="00D803B4"/>
    <w:rsid w:val="00D828E6"/>
    <w:rsid w:val="00D9235D"/>
    <w:rsid w:val="00D95B84"/>
    <w:rsid w:val="00D967DA"/>
    <w:rsid w:val="00DA1923"/>
    <w:rsid w:val="00DA21D4"/>
    <w:rsid w:val="00DA7AAD"/>
    <w:rsid w:val="00DB1816"/>
    <w:rsid w:val="00DB192F"/>
    <w:rsid w:val="00DB38A9"/>
    <w:rsid w:val="00DB4106"/>
    <w:rsid w:val="00DB4C56"/>
    <w:rsid w:val="00DB5549"/>
    <w:rsid w:val="00DC0928"/>
    <w:rsid w:val="00DC1C3F"/>
    <w:rsid w:val="00DC41EB"/>
    <w:rsid w:val="00DD4A24"/>
    <w:rsid w:val="00DD586B"/>
    <w:rsid w:val="00DF0155"/>
    <w:rsid w:val="00DF05AC"/>
    <w:rsid w:val="00DF125C"/>
    <w:rsid w:val="00DF511D"/>
    <w:rsid w:val="00DF6172"/>
    <w:rsid w:val="00DF64E6"/>
    <w:rsid w:val="00DF652D"/>
    <w:rsid w:val="00DF763F"/>
    <w:rsid w:val="00E012CD"/>
    <w:rsid w:val="00E04333"/>
    <w:rsid w:val="00E05D65"/>
    <w:rsid w:val="00E07217"/>
    <w:rsid w:val="00E1337F"/>
    <w:rsid w:val="00E17D4E"/>
    <w:rsid w:val="00E20ADA"/>
    <w:rsid w:val="00E23EA4"/>
    <w:rsid w:val="00E26C16"/>
    <w:rsid w:val="00E27176"/>
    <w:rsid w:val="00E30E49"/>
    <w:rsid w:val="00E34AC8"/>
    <w:rsid w:val="00E362EF"/>
    <w:rsid w:val="00E44331"/>
    <w:rsid w:val="00E46FB0"/>
    <w:rsid w:val="00E4798C"/>
    <w:rsid w:val="00E61CBB"/>
    <w:rsid w:val="00E63749"/>
    <w:rsid w:val="00E73DF8"/>
    <w:rsid w:val="00E760CE"/>
    <w:rsid w:val="00E76AFD"/>
    <w:rsid w:val="00E906D1"/>
    <w:rsid w:val="00E9377C"/>
    <w:rsid w:val="00E9547C"/>
    <w:rsid w:val="00E96D73"/>
    <w:rsid w:val="00EA403F"/>
    <w:rsid w:val="00EB212E"/>
    <w:rsid w:val="00EB5B53"/>
    <w:rsid w:val="00EB6336"/>
    <w:rsid w:val="00EB6B89"/>
    <w:rsid w:val="00ED5595"/>
    <w:rsid w:val="00ED6985"/>
    <w:rsid w:val="00EE5E84"/>
    <w:rsid w:val="00EE685B"/>
    <w:rsid w:val="00EF2675"/>
    <w:rsid w:val="00EF3774"/>
    <w:rsid w:val="00F04E65"/>
    <w:rsid w:val="00F0756D"/>
    <w:rsid w:val="00F1086D"/>
    <w:rsid w:val="00F14BB6"/>
    <w:rsid w:val="00F15EC4"/>
    <w:rsid w:val="00F234D7"/>
    <w:rsid w:val="00F26E05"/>
    <w:rsid w:val="00F31548"/>
    <w:rsid w:val="00F328FF"/>
    <w:rsid w:val="00F33125"/>
    <w:rsid w:val="00F333F8"/>
    <w:rsid w:val="00F34129"/>
    <w:rsid w:val="00F43416"/>
    <w:rsid w:val="00F47279"/>
    <w:rsid w:val="00F47B40"/>
    <w:rsid w:val="00F50C5B"/>
    <w:rsid w:val="00F50CC4"/>
    <w:rsid w:val="00F54F02"/>
    <w:rsid w:val="00F573F4"/>
    <w:rsid w:val="00F6247A"/>
    <w:rsid w:val="00F64EB0"/>
    <w:rsid w:val="00F71AD5"/>
    <w:rsid w:val="00F73E3A"/>
    <w:rsid w:val="00F90519"/>
    <w:rsid w:val="00FA04B8"/>
    <w:rsid w:val="00FA6876"/>
    <w:rsid w:val="00FB20C8"/>
    <w:rsid w:val="00FC292B"/>
    <w:rsid w:val="00FC2BCC"/>
    <w:rsid w:val="00FC3D50"/>
    <w:rsid w:val="00FC5979"/>
    <w:rsid w:val="00FD0F87"/>
    <w:rsid w:val="00FD3298"/>
    <w:rsid w:val="00FE3C12"/>
    <w:rsid w:val="00FE49B5"/>
    <w:rsid w:val="00FE5EB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192F"/>
    <w:pPr>
      <w:jc w:val="both"/>
    </w:pPr>
    <w:rPr>
      <w:sz w:val="24"/>
      <w:lang w:val="es-ES"/>
    </w:rPr>
  </w:style>
  <w:style w:type="paragraph" w:styleId="Ttulo1">
    <w:name w:val="heading 1"/>
    <w:basedOn w:val="Normal"/>
    <w:next w:val="Normal"/>
    <w:link w:val="Ttulo1Car"/>
    <w:uiPriority w:val="9"/>
    <w:qFormat/>
    <w:rsid w:val="004A4057"/>
    <w:pPr>
      <w:keepNext/>
      <w:keepLines/>
      <w:numPr>
        <w:numId w:val="18"/>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8"/>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8"/>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4A4057"/>
    <w:pPr>
      <w:tabs>
        <w:tab w:val="left" w:pos="440"/>
        <w:tab w:val="right" w:leader="dot" w:pos="8949"/>
      </w:tabs>
      <w:spacing w:before="360" w:after="120"/>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customStyle="1" w:styleId="Bibliografa1">
    <w:name w:val="Bibliografía1"/>
    <w:basedOn w:val="Normal"/>
    <w:link w:val="BibliographyCar"/>
    <w:rsid w:val="009E4EB0"/>
    <w:pPr>
      <w:tabs>
        <w:tab w:val="left" w:pos="380"/>
      </w:tabs>
      <w:spacing w:after="0" w:line="240" w:lineRule="auto"/>
      <w:ind w:left="384" w:hanging="384"/>
    </w:pPr>
  </w:style>
  <w:style w:type="character" w:customStyle="1" w:styleId="BibliographyCar">
    <w:name w:val="Bibliography Car"/>
    <w:basedOn w:val="Fuentedeprrafopredeter"/>
    <w:link w:val="Bibliografa1"/>
    <w:rsid w:val="009E4EB0"/>
    <w:rPr>
      <w:sz w:val="24"/>
      <w:lang w:val="es-ES"/>
    </w:rPr>
  </w:style>
  <w:style w:type="character" w:styleId="Mencinsinresolver">
    <w:name w:val="Unresolved Mention"/>
    <w:basedOn w:val="Fuentedeprrafopredeter"/>
    <w:uiPriority w:val="99"/>
    <w:semiHidden/>
    <w:unhideWhenUsed/>
    <w:rsid w:val="00675483"/>
    <w:rPr>
      <w:color w:val="808080"/>
      <w:shd w:val="clear" w:color="auto" w:fill="E6E6E6"/>
    </w:rPr>
  </w:style>
  <w:style w:type="paragraph" w:styleId="NormalWeb">
    <w:name w:val="Normal (Web)"/>
    <w:basedOn w:val="Normal"/>
    <w:uiPriority w:val="99"/>
    <w:semiHidden/>
    <w:unhideWhenUsed/>
    <w:rsid w:val="00E34A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HTMLconformatoprevio">
    <w:name w:val="HTML Preformatted"/>
    <w:basedOn w:val="Normal"/>
    <w:link w:val="HTMLconformatoprevioCar"/>
    <w:uiPriority w:val="99"/>
    <w:unhideWhenUsed/>
    <w:rsid w:val="008F4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46B7"/>
    <w:rPr>
      <w:rFonts w:ascii="Courier New" w:eastAsia="Times New Roman" w:hAnsi="Courier New" w:cs="Courier New"/>
      <w:sz w:val="20"/>
      <w:szCs w:val="20"/>
      <w:lang w:val="es-ES" w:eastAsia="es-ES"/>
    </w:rPr>
  </w:style>
  <w:style w:type="table" w:styleId="Tabladecuadrcula4-nfasis3">
    <w:name w:val="Grid Table 4 Accent 3"/>
    <w:basedOn w:val="Tablanormal"/>
    <w:uiPriority w:val="49"/>
    <w:rsid w:val="00CE0A9B"/>
    <w:pPr>
      <w:spacing w:after="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styleId="Hipervnculovisitado">
    <w:name w:val="FollowedHyperlink"/>
    <w:basedOn w:val="Fuentedeprrafopredeter"/>
    <w:uiPriority w:val="99"/>
    <w:semiHidden/>
    <w:unhideWhenUsed/>
    <w:rsid w:val="005B065D"/>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64806">
      <w:bodyDiv w:val="1"/>
      <w:marLeft w:val="0"/>
      <w:marRight w:val="0"/>
      <w:marTop w:val="0"/>
      <w:marBottom w:val="0"/>
      <w:divBdr>
        <w:top w:val="none" w:sz="0" w:space="0" w:color="auto"/>
        <w:left w:val="none" w:sz="0" w:space="0" w:color="auto"/>
        <w:bottom w:val="none" w:sz="0" w:space="0" w:color="auto"/>
        <w:right w:val="none" w:sz="0" w:space="0" w:color="auto"/>
      </w:divBdr>
    </w:div>
    <w:div w:id="69500333">
      <w:bodyDiv w:val="1"/>
      <w:marLeft w:val="0"/>
      <w:marRight w:val="0"/>
      <w:marTop w:val="0"/>
      <w:marBottom w:val="0"/>
      <w:divBdr>
        <w:top w:val="none" w:sz="0" w:space="0" w:color="auto"/>
        <w:left w:val="none" w:sz="0" w:space="0" w:color="auto"/>
        <w:bottom w:val="none" w:sz="0" w:space="0" w:color="auto"/>
        <w:right w:val="none" w:sz="0" w:space="0" w:color="auto"/>
      </w:divBdr>
    </w:div>
    <w:div w:id="285815356">
      <w:bodyDiv w:val="1"/>
      <w:marLeft w:val="0"/>
      <w:marRight w:val="0"/>
      <w:marTop w:val="0"/>
      <w:marBottom w:val="0"/>
      <w:divBdr>
        <w:top w:val="none" w:sz="0" w:space="0" w:color="auto"/>
        <w:left w:val="none" w:sz="0" w:space="0" w:color="auto"/>
        <w:bottom w:val="none" w:sz="0" w:space="0" w:color="auto"/>
        <w:right w:val="none" w:sz="0" w:space="0" w:color="auto"/>
      </w:divBdr>
    </w:div>
    <w:div w:id="305477375">
      <w:bodyDiv w:val="1"/>
      <w:marLeft w:val="0"/>
      <w:marRight w:val="0"/>
      <w:marTop w:val="0"/>
      <w:marBottom w:val="0"/>
      <w:divBdr>
        <w:top w:val="none" w:sz="0" w:space="0" w:color="auto"/>
        <w:left w:val="none" w:sz="0" w:space="0" w:color="auto"/>
        <w:bottom w:val="none" w:sz="0" w:space="0" w:color="auto"/>
        <w:right w:val="none" w:sz="0" w:space="0" w:color="auto"/>
      </w:divBdr>
    </w:div>
    <w:div w:id="325209824">
      <w:bodyDiv w:val="1"/>
      <w:marLeft w:val="0"/>
      <w:marRight w:val="0"/>
      <w:marTop w:val="0"/>
      <w:marBottom w:val="0"/>
      <w:divBdr>
        <w:top w:val="none" w:sz="0" w:space="0" w:color="auto"/>
        <w:left w:val="none" w:sz="0" w:space="0" w:color="auto"/>
        <w:bottom w:val="none" w:sz="0" w:space="0" w:color="auto"/>
        <w:right w:val="none" w:sz="0" w:space="0" w:color="auto"/>
      </w:divBdr>
    </w:div>
    <w:div w:id="336542145">
      <w:bodyDiv w:val="1"/>
      <w:marLeft w:val="0"/>
      <w:marRight w:val="0"/>
      <w:marTop w:val="0"/>
      <w:marBottom w:val="0"/>
      <w:divBdr>
        <w:top w:val="none" w:sz="0" w:space="0" w:color="auto"/>
        <w:left w:val="none" w:sz="0" w:space="0" w:color="auto"/>
        <w:bottom w:val="none" w:sz="0" w:space="0" w:color="auto"/>
        <w:right w:val="none" w:sz="0" w:space="0" w:color="auto"/>
      </w:divBdr>
    </w:div>
    <w:div w:id="524443565">
      <w:bodyDiv w:val="1"/>
      <w:marLeft w:val="0"/>
      <w:marRight w:val="0"/>
      <w:marTop w:val="0"/>
      <w:marBottom w:val="0"/>
      <w:divBdr>
        <w:top w:val="none" w:sz="0" w:space="0" w:color="auto"/>
        <w:left w:val="none" w:sz="0" w:space="0" w:color="auto"/>
        <w:bottom w:val="none" w:sz="0" w:space="0" w:color="auto"/>
        <w:right w:val="none" w:sz="0" w:space="0" w:color="auto"/>
      </w:divBdr>
    </w:div>
    <w:div w:id="572735322">
      <w:bodyDiv w:val="1"/>
      <w:marLeft w:val="0"/>
      <w:marRight w:val="0"/>
      <w:marTop w:val="0"/>
      <w:marBottom w:val="0"/>
      <w:divBdr>
        <w:top w:val="none" w:sz="0" w:space="0" w:color="auto"/>
        <w:left w:val="none" w:sz="0" w:space="0" w:color="auto"/>
        <w:bottom w:val="none" w:sz="0" w:space="0" w:color="auto"/>
        <w:right w:val="none" w:sz="0" w:space="0" w:color="auto"/>
      </w:divBdr>
    </w:div>
    <w:div w:id="580260929">
      <w:bodyDiv w:val="1"/>
      <w:marLeft w:val="0"/>
      <w:marRight w:val="0"/>
      <w:marTop w:val="0"/>
      <w:marBottom w:val="0"/>
      <w:divBdr>
        <w:top w:val="none" w:sz="0" w:space="0" w:color="auto"/>
        <w:left w:val="none" w:sz="0" w:space="0" w:color="auto"/>
        <w:bottom w:val="none" w:sz="0" w:space="0" w:color="auto"/>
        <w:right w:val="none" w:sz="0" w:space="0" w:color="auto"/>
      </w:divBdr>
    </w:div>
    <w:div w:id="891579945">
      <w:bodyDiv w:val="1"/>
      <w:marLeft w:val="0"/>
      <w:marRight w:val="0"/>
      <w:marTop w:val="0"/>
      <w:marBottom w:val="0"/>
      <w:divBdr>
        <w:top w:val="none" w:sz="0" w:space="0" w:color="auto"/>
        <w:left w:val="none" w:sz="0" w:space="0" w:color="auto"/>
        <w:bottom w:val="none" w:sz="0" w:space="0" w:color="auto"/>
        <w:right w:val="none" w:sz="0" w:space="0" w:color="auto"/>
      </w:divBdr>
    </w:div>
    <w:div w:id="1004086553">
      <w:bodyDiv w:val="1"/>
      <w:marLeft w:val="0"/>
      <w:marRight w:val="0"/>
      <w:marTop w:val="0"/>
      <w:marBottom w:val="0"/>
      <w:divBdr>
        <w:top w:val="none" w:sz="0" w:space="0" w:color="auto"/>
        <w:left w:val="none" w:sz="0" w:space="0" w:color="auto"/>
        <w:bottom w:val="none" w:sz="0" w:space="0" w:color="auto"/>
        <w:right w:val="none" w:sz="0" w:space="0" w:color="auto"/>
      </w:divBdr>
    </w:div>
    <w:div w:id="1158884409">
      <w:bodyDiv w:val="1"/>
      <w:marLeft w:val="0"/>
      <w:marRight w:val="0"/>
      <w:marTop w:val="0"/>
      <w:marBottom w:val="0"/>
      <w:divBdr>
        <w:top w:val="none" w:sz="0" w:space="0" w:color="auto"/>
        <w:left w:val="none" w:sz="0" w:space="0" w:color="auto"/>
        <w:bottom w:val="none" w:sz="0" w:space="0" w:color="auto"/>
        <w:right w:val="none" w:sz="0" w:space="0" w:color="auto"/>
      </w:divBdr>
    </w:div>
    <w:div w:id="1202596816">
      <w:bodyDiv w:val="1"/>
      <w:marLeft w:val="0"/>
      <w:marRight w:val="0"/>
      <w:marTop w:val="0"/>
      <w:marBottom w:val="0"/>
      <w:divBdr>
        <w:top w:val="none" w:sz="0" w:space="0" w:color="auto"/>
        <w:left w:val="none" w:sz="0" w:space="0" w:color="auto"/>
        <w:bottom w:val="none" w:sz="0" w:space="0" w:color="auto"/>
        <w:right w:val="none" w:sz="0" w:space="0" w:color="auto"/>
      </w:divBdr>
    </w:div>
    <w:div w:id="1253512469">
      <w:bodyDiv w:val="1"/>
      <w:marLeft w:val="0"/>
      <w:marRight w:val="0"/>
      <w:marTop w:val="0"/>
      <w:marBottom w:val="0"/>
      <w:divBdr>
        <w:top w:val="none" w:sz="0" w:space="0" w:color="auto"/>
        <w:left w:val="none" w:sz="0" w:space="0" w:color="auto"/>
        <w:bottom w:val="none" w:sz="0" w:space="0" w:color="auto"/>
        <w:right w:val="none" w:sz="0" w:space="0" w:color="auto"/>
      </w:divBdr>
    </w:div>
    <w:div w:id="1269701628">
      <w:bodyDiv w:val="1"/>
      <w:marLeft w:val="0"/>
      <w:marRight w:val="0"/>
      <w:marTop w:val="0"/>
      <w:marBottom w:val="0"/>
      <w:divBdr>
        <w:top w:val="none" w:sz="0" w:space="0" w:color="auto"/>
        <w:left w:val="none" w:sz="0" w:space="0" w:color="auto"/>
        <w:bottom w:val="none" w:sz="0" w:space="0" w:color="auto"/>
        <w:right w:val="none" w:sz="0" w:space="0" w:color="auto"/>
      </w:divBdr>
    </w:div>
    <w:div w:id="1462455365">
      <w:bodyDiv w:val="1"/>
      <w:marLeft w:val="0"/>
      <w:marRight w:val="0"/>
      <w:marTop w:val="0"/>
      <w:marBottom w:val="0"/>
      <w:divBdr>
        <w:top w:val="none" w:sz="0" w:space="0" w:color="auto"/>
        <w:left w:val="none" w:sz="0" w:space="0" w:color="auto"/>
        <w:bottom w:val="none" w:sz="0" w:space="0" w:color="auto"/>
        <w:right w:val="none" w:sz="0" w:space="0" w:color="auto"/>
      </w:divBdr>
    </w:div>
    <w:div w:id="1604918952">
      <w:bodyDiv w:val="1"/>
      <w:marLeft w:val="0"/>
      <w:marRight w:val="0"/>
      <w:marTop w:val="0"/>
      <w:marBottom w:val="0"/>
      <w:divBdr>
        <w:top w:val="none" w:sz="0" w:space="0" w:color="auto"/>
        <w:left w:val="none" w:sz="0" w:space="0" w:color="auto"/>
        <w:bottom w:val="none" w:sz="0" w:space="0" w:color="auto"/>
        <w:right w:val="none" w:sz="0" w:space="0" w:color="auto"/>
      </w:divBdr>
    </w:div>
    <w:div w:id="1638605245">
      <w:bodyDiv w:val="1"/>
      <w:marLeft w:val="0"/>
      <w:marRight w:val="0"/>
      <w:marTop w:val="0"/>
      <w:marBottom w:val="0"/>
      <w:divBdr>
        <w:top w:val="none" w:sz="0" w:space="0" w:color="auto"/>
        <w:left w:val="none" w:sz="0" w:space="0" w:color="auto"/>
        <w:bottom w:val="none" w:sz="0" w:space="0" w:color="auto"/>
        <w:right w:val="none" w:sz="0" w:space="0" w:color="auto"/>
      </w:divBdr>
    </w:div>
    <w:div w:id="1670985863">
      <w:bodyDiv w:val="1"/>
      <w:marLeft w:val="0"/>
      <w:marRight w:val="0"/>
      <w:marTop w:val="0"/>
      <w:marBottom w:val="0"/>
      <w:divBdr>
        <w:top w:val="none" w:sz="0" w:space="0" w:color="auto"/>
        <w:left w:val="none" w:sz="0" w:space="0" w:color="auto"/>
        <w:bottom w:val="none" w:sz="0" w:space="0" w:color="auto"/>
        <w:right w:val="none" w:sz="0" w:space="0" w:color="auto"/>
      </w:divBdr>
    </w:div>
    <w:div w:id="1834099325">
      <w:bodyDiv w:val="1"/>
      <w:marLeft w:val="0"/>
      <w:marRight w:val="0"/>
      <w:marTop w:val="0"/>
      <w:marBottom w:val="0"/>
      <w:divBdr>
        <w:top w:val="none" w:sz="0" w:space="0" w:color="auto"/>
        <w:left w:val="none" w:sz="0" w:space="0" w:color="auto"/>
        <w:bottom w:val="none" w:sz="0" w:space="0" w:color="auto"/>
        <w:right w:val="none" w:sz="0" w:space="0" w:color="auto"/>
      </w:divBdr>
    </w:div>
    <w:div w:id="192101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file:////Users/inigo/Desktop/FINAL%20PFG/PLANTILLAS/Memoria-PFG_A07_In&#771;igo_Monta&#769;nchez.docx" TargetMode="External"/><Relationship Id="rId42" Type="http://schemas.openxmlformats.org/officeDocument/2006/relationships/hyperlink" Target="file:////Users/inigo/Desktop/FINAL%20PFG/PLANTILLAS/Memoria-PFG_A07_In&#771;igo_Monta&#769;nchez.docx" TargetMode="External"/><Relationship Id="rId63" Type="http://schemas.openxmlformats.org/officeDocument/2006/relationships/hyperlink" Target="file:////Users/inigo/Desktop/FINAL%20PFG/PLANTILLAS/Memoria-PFG_A07_In&#771;igo_Monta&#769;nchez.docx" TargetMode="External"/><Relationship Id="rId84" Type="http://schemas.openxmlformats.org/officeDocument/2006/relationships/image" Target="media/image20.png"/><Relationship Id="rId138" Type="http://schemas.openxmlformats.org/officeDocument/2006/relationships/image" Target="media/image73.pn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image" Target="media/image126.png"/><Relationship Id="rId205" Type="http://schemas.openxmlformats.org/officeDocument/2006/relationships/image" Target="media/image140.png"/><Relationship Id="rId107" Type="http://schemas.openxmlformats.org/officeDocument/2006/relationships/image" Target="media/image42.png"/><Relationship Id="rId11" Type="http://schemas.openxmlformats.org/officeDocument/2006/relationships/footer" Target="footer2.xml"/><Relationship Id="rId32" Type="http://schemas.openxmlformats.org/officeDocument/2006/relationships/hyperlink" Target="file:////Users/inigo/Desktop/FINAL%20PFG/PLANTILLAS/Memoria-PFG_A07_In&#771;igo_Monta&#769;nchez.docx" TargetMode="External"/><Relationship Id="rId53" Type="http://schemas.openxmlformats.org/officeDocument/2006/relationships/hyperlink" Target="file:////Users/inigo/Desktop/FINAL%20PFG/PLANTILLAS/Memoria-PFG_A07_In&#771;igo_Monta&#769;nchez.docx" TargetMode="External"/><Relationship Id="rId74" Type="http://schemas.openxmlformats.org/officeDocument/2006/relationships/image" Target="media/image10.png"/><Relationship Id="rId128" Type="http://schemas.openxmlformats.org/officeDocument/2006/relationships/image" Target="media/image63.png"/><Relationship Id="rId149" Type="http://schemas.openxmlformats.org/officeDocument/2006/relationships/image" Target="media/image84.png"/><Relationship Id="rId5" Type="http://schemas.openxmlformats.org/officeDocument/2006/relationships/settings" Target="settings.xml"/><Relationship Id="rId95" Type="http://schemas.openxmlformats.org/officeDocument/2006/relationships/image" Target="media/image31.png"/><Relationship Id="rId160" Type="http://schemas.openxmlformats.org/officeDocument/2006/relationships/image" Target="media/image95.png"/><Relationship Id="rId181" Type="http://schemas.openxmlformats.org/officeDocument/2006/relationships/image" Target="media/image116.png"/><Relationship Id="rId216" Type="http://schemas.openxmlformats.org/officeDocument/2006/relationships/image" Target="media/image151.png"/><Relationship Id="rId22" Type="http://schemas.openxmlformats.org/officeDocument/2006/relationships/hyperlink" Target="file:////Users/inigo/Desktop/FINAL%20PFG/PLANTILLAS/Memoria-PFG_A07_In&#771;igo_Monta&#769;nchez.docx" TargetMode="External"/><Relationship Id="rId43" Type="http://schemas.openxmlformats.org/officeDocument/2006/relationships/hyperlink" Target="file:////Users/inigo/Desktop/FINAL%20PFG/PLANTILLAS/Memoria-PFG_A07_In&#771;igo_Monta&#769;nchez.docx" TargetMode="External"/><Relationship Id="rId64" Type="http://schemas.openxmlformats.org/officeDocument/2006/relationships/hyperlink" Target="file:////Users/inigo/Desktop/FINAL%20PFG/PLANTILLAS/Memoria-PFG_A07_In&#771;igo_Monta&#769;nchez.docx" TargetMode="External"/><Relationship Id="rId118" Type="http://schemas.openxmlformats.org/officeDocument/2006/relationships/image" Target="media/image53.png"/><Relationship Id="rId139" Type="http://schemas.openxmlformats.org/officeDocument/2006/relationships/image" Target="media/image74.png"/><Relationship Id="rId85" Type="http://schemas.openxmlformats.org/officeDocument/2006/relationships/image" Target="media/image21.png"/><Relationship Id="rId150" Type="http://schemas.openxmlformats.org/officeDocument/2006/relationships/image" Target="media/image85.png"/><Relationship Id="rId171" Type="http://schemas.openxmlformats.org/officeDocument/2006/relationships/image" Target="media/image106.png"/><Relationship Id="rId192" Type="http://schemas.openxmlformats.org/officeDocument/2006/relationships/image" Target="media/image127.png"/><Relationship Id="rId206" Type="http://schemas.openxmlformats.org/officeDocument/2006/relationships/image" Target="media/image141.png"/><Relationship Id="rId12" Type="http://schemas.openxmlformats.org/officeDocument/2006/relationships/hyperlink" Target="file:////Users/inigo/Desktop/FINAL%20PFG/PLANTILLAS/Memoria-PFG_A07_In&#771;igo_Monta&#769;nchez.docx" TargetMode="External"/><Relationship Id="rId33" Type="http://schemas.openxmlformats.org/officeDocument/2006/relationships/hyperlink" Target="file:////Users/inigo/Desktop/FINAL%20PFG/PLANTILLAS/Memoria-PFG_A07_In&#771;igo_Monta&#769;nchez.docx" TargetMode="External"/><Relationship Id="rId108" Type="http://schemas.openxmlformats.org/officeDocument/2006/relationships/image" Target="media/image43.png"/><Relationship Id="rId129" Type="http://schemas.openxmlformats.org/officeDocument/2006/relationships/image" Target="media/image64.png"/><Relationship Id="rId54" Type="http://schemas.openxmlformats.org/officeDocument/2006/relationships/hyperlink" Target="file:////Users/inigo/Desktop/FINAL%20PFG/PLANTILLAS/Memoria-PFG_A07_In&#771;igo_Monta&#769;nchez.docx" TargetMode="External"/><Relationship Id="rId75" Type="http://schemas.openxmlformats.org/officeDocument/2006/relationships/image" Target="media/image11.png"/><Relationship Id="rId96" Type="http://schemas.openxmlformats.org/officeDocument/2006/relationships/image" Target="media/image32.png"/><Relationship Id="rId140" Type="http://schemas.openxmlformats.org/officeDocument/2006/relationships/image" Target="media/image75.png"/><Relationship Id="rId161" Type="http://schemas.openxmlformats.org/officeDocument/2006/relationships/image" Target="media/image96.png"/><Relationship Id="rId182" Type="http://schemas.openxmlformats.org/officeDocument/2006/relationships/image" Target="media/image117.png"/><Relationship Id="rId217" Type="http://schemas.openxmlformats.org/officeDocument/2006/relationships/image" Target="media/image152.png"/><Relationship Id="rId6" Type="http://schemas.openxmlformats.org/officeDocument/2006/relationships/webSettings" Target="webSettings.xml"/><Relationship Id="rId23" Type="http://schemas.openxmlformats.org/officeDocument/2006/relationships/hyperlink" Target="file:////Users/inigo/Desktop/FINAL%20PFG/PLANTILLAS/Memoria-PFG_A07_In&#771;igo_Monta&#769;nchez.docx" TargetMode="External"/><Relationship Id="rId119" Type="http://schemas.openxmlformats.org/officeDocument/2006/relationships/image" Target="media/image54.png"/><Relationship Id="rId44" Type="http://schemas.openxmlformats.org/officeDocument/2006/relationships/hyperlink" Target="file:////Users/inigo/Desktop/FINAL%20PFG/PLANTILLAS/Memoria-PFG_A07_In&#771;igo_Monta&#769;nchez.docx" TargetMode="External"/><Relationship Id="rId65" Type="http://schemas.openxmlformats.org/officeDocument/2006/relationships/hyperlink" Target="file:////Users/inigo/Desktop/FINAL%20PFG/PLANTILLAS/Memoria-PFG_A07_In&#771;igo_Monta&#769;nchez.docx" TargetMode="External"/><Relationship Id="rId86" Type="http://schemas.openxmlformats.org/officeDocument/2006/relationships/image" Target="media/image22.png"/><Relationship Id="rId130" Type="http://schemas.openxmlformats.org/officeDocument/2006/relationships/image" Target="media/image65.png"/><Relationship Id="rId151" Type="http://schemas.openxmlformats.org/officeDocument/2006/relationships/image" Target="media/image86.png"/><Relationship Id="rId172" Type="http://schemas.openxmlformats.org/officeDocument/2006/relationships/image" Target="media/image107.png"/><Relationship Id="rId193" Type="http://schemas.openxmlformats.org/officeDocument/2006/relationships/image" Target="media/image128.png"/><Relationship Id="rId207" Type="http://schemas.openxmlformats.org/officeDocument/2006/relationships/image" Target="media/image142.png"/><Relationship Id="rId13" Type="http://schemas.openxmlformats.org/officeDocument/2006/relationships/hyperlink" Target="file:////Users/inigo/Desktop/FINAL%20PFG/PLANTILLAS/Memoria-PFG_A07_In&#771;igo_Monta&#769;nchez.docx" TargetMode="External"/><Relationship Id="rId109" Type="http://schemas.openxmlformats.org/officeDocument/2006/relationships/image" Target="media/image44.png"/><Relationship Id="rId34" Type="http://schemas.openxmlformats.org/officeDocument/2006/relationships/hyperlink" Target="file:////Users/inigo/Desktop/FINAL%20PFG/PLANTILLAS/Memoria-PFG_A07_In&#771;igo_Monta&#769;nchez.docx" TargetMode="External"/><Relationship Id="rId55" Type="http://schemas.openxmlformats.org/officeDocument/2006/relationships/hyperlink" Target="file:////Users/inigo/Desktop/FINAL%20PFG/PLANTILLAS/Memoria-PFG_A07_In&#771;igo_Monta&#769;nchez.docx" TargetMode="External"/><Relationship Id="rId76" Type="http://schemas.openxmlformats.org/officeDocument/2006/relationships/image" Target="media/image12.png"/><Relationship Id="rId97" Type="http://schemas.openxmlformats.org/officeDocument/2006/relationships/image" Target="media/image33.png"/><Relationship Id="rId120" Type="http://schemas.openxmlformats.org/officeDocument/2006/relationships/image" Target="media/image55.png"/><Relationship Id="rId141" Type="http://schemas.openxmlformats.org/officeDocument/2006/relationships/image" Target="media/image76.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image" Target="media/image118.png"/><Relationship Id="rId218" Type="http://schemas.openxmlformats.org/officeDocument/2006/relationships/image" Target="media/image153.png"/><Relationship Id="rId24" Type="http://schemas.openxmlformats.org/officeDocument/2006/relationships/hyperlink" Target="file:////Users/inigo/Desktop/FINAL%20PFG/PLANTILLAS/Memoria-PFG_A07_In&#771;igo_Monta&#769;nchez.docx" TargetMode="External"/><Relationship Id="rId45" Type="http://schemas.openxmlformats.org/officeDocument/2006/relationships/hyperlink" Target="file:////Users/inigo/Desktop/FINAL%20PFG/PLANTILLAS/Memoria-PFG_A07_In&#771;igo_Monta&#769;nchez.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5.png"/><Relationship Id="rId131" Type="http://schemas.openxmlformats.org/officeDocument/2006/relationships/image" Target="media/image66.png"/><Relationship Id="rId152" Type="http://schemas.openxmlformats.org/officeDocument/2006/relationships/image" Target="media/image87.png"/><Relationship Id="rId173" Type="http://schemas.openxmlformats.org/officeDocument/2006/relationships/image" Target="media/image108.png"/><Relationship Id="rId194" Type="http://schemas.openxmlformats.org/officeDocument/2006/relationships/image" Target="media/image129.jpg"/><Relationship Id="rId208" Type="http://schemas.openxmlformats.org/officeDocument/2006/relationships/image" Target="media/image143.png"/><Relationship Id="rId14" Type="http://schemas.openxmlformats.org/officeDocument/2006/relationships/hyperlink" Target="file:////Users/inigo/Desktop/FINAL%20PFG/PLANTILLAS/Memoria-PFG_A07_In&#771;igo_Monta&#769;nchez.docx" TargetMode="External"/><Relationship Id="rId30" Type="http://schemas.openxmlformats.org/officeDocument/2006/relationships/hyperlink" Target="file:////Users/inigo/Desktop/FINAL%20PFG/PLANTILLAS/Memoria-PFG_A07_In&#771;igo_Monta&#769;nchez.docx" TargetMode="External"/><Relationship Id="rId35" Type="http://schemas.openxmlformats.org/officeDocument/2006/relationships/hyperlink" Target="file:////Users/inigo/Desktop/FINAL%20PFG/PLANTILLAS/Memoria-PFG_A07_In&#771;igo_Monta&#769;nchez.docx" TargetMode="External"/><Relationship Id="rId56" Type="http://schemas.openxmlformats.org/officeDocument/2006/relationships/hyperlink" Target="file:////Users/inigo/Desktop/FINAL%20PFG/PLANTILLAS/Memoria-PFG_A07_In&#771;igo_Monta&#769;nchez.docx" TargetMode="External"/><Relationship Id="rId77" Type="http://schemas.openxmlformats.org/officeDocument/2006/relationships/image" Target="media/image13.png"/><Relationship Id="rId100" Type="http://schemas.openxmlformats.org/officeDocument/2006/relationships/image" Target="media/image340.png"/><Relationship Id="rId105" Type="http://schemas.openxmlformats.org/officeDocument/2006/relationships/image" Target="media/image40.png"/><Relationship Id="rId126" Type="http://schemas.openxmlformats.org/officeDocument/2006/relationships/image" Target="media/image61.png"/><Relationship Id="rId147" Type="http://schemas.openxmlformats.org/officeDocument/2006/relationships/image" Target="media/image82.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hyperlink" Target="file:////Users/inigo/Desktop/FINAL%20PFG/PLANTILLAS/Memoria-PFG_A07_In&#771;igo_Monta&#769;nchez.docx" TargetMode="External"/><Relationship Id="rId72" Type="http://schemas.openxmlformats.org/officeDocument/2006/relationships/image" Target="media/image8.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6.png"/><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image" Target="media/image119.png"/><Relationship Id="rId189" Type="http://schemas.openxmlformats.org/officeDocument/2006/relationships/image" Target="media/image124.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49.png"/><Relationship Id="rId25" Type="http://schemas.openxmlformats.org/officeDocument/2006/relationships/hyperlink" Target="file:////Users/inigo/Desktop/FINAL%20PFG/PLANTILLAS/Memoria-PFG_A07_In&#771;igo_Monta&#769;nchez.docx" TargetMode="External"/><Relationship Id="rId46" Type="http://schemas.openxmlformats.org/officeDocument/2006/relationships/hyperlink" Target="file:////Users/inigo/Desktop/FINAL%20PFG/PLANTILLAS/Memoria-PFG_A07_In&#771;igo_Monta&#769;nchez.docx" TargetMode="External"/><Relationship Id="rId67" Type="http://schemas.openxmlformats.org/officeDocument/2006/relationships/image" Target="media/image3.png"/><Relationship Id="rId116" Type="http://schemas.openxmlformats.org/officeDocument/2006/relationships/image" Target="media/image51.png"/><Relationship Id="rId137" Type="http://schemas.openxmlformats.org/officeDocument/2006/relationships/image" Target="media/image72.png"/><Relationship Id="rId158" Type="http://schemas.openxmlformats.org/officeDocument/2006/relationships/image" Target="media/image93.png"/><Relationship Id="rId20" Type="http://schemas.openxmlformats.org/officeDocument/2006/relationships/hyperlink" Target="file:////Users/inigo/Desktop/FINAL%20PFG/PLANTILLAS/Memoria-PFG_A07_In&#771;igo_Monta&#769;nchez.docx" TargetMode="External"/><Relationship Id="rId41" Type="http://schemas.openxmlformats.org/officeDocument/2006/relationships/hyperlink" Target="file:////Users/inigo/Desktop/FINAL%20PFG/PLANTILLAS/Memoria-PFG_A07_In&#771;igo_Monta&#769;nchez.docx" TargetMode="External"/><Relationship Id="rId62" Type="http://schemas.openxmlformats.org/officeDocument/2006/relationships/hyperlink" Target="file:////Users/inigo/Desktop/FINAL%20PFG/PLANTILLAS/Memoria-PFG_A07_In&#771;igo_Monta&#769;nchez.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6.png"/><Relationship Id="rId132" Type="http://schemas.openxmlformats.org/officeDocument/2006/relationships/image" Target="media/image67.png"/><Relationship Id="rId153" Type="http://schemas.openxmlformats.org/officeDocument/2006/relationships/image" Target="media/image88.png"/><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image" Target="media/image130.png"/><Relationship Id="rId209" Type="http://schemas.openxmlformats.org/officeDocument/2006/relationships/image" Target="media/image144.png"/><Relationship Id="rId190" Type="http://schemas.openxmlformats.org/officeDocument/2006/relationships/image" Target="media/image125.png"/><Relationship Id="rId204" Type="http://schemas.openxmlformats.org/officeDocument/2006/relationships/image" Target="media/image139.png"/><Relationship Id="rId220" Type="http://schemas.openxmlformats.org/officeDocument/2006/relationships/theme" Target="theme/theme1.xml"/><Relationship Id="rId15" Type="http://schemas.openxmlformats.org/officeDocument/2006/relationships/hyperlink" Target="file:////Users/inigo/Desktop/FINAL%20PFG/PLANTILLAS/Memoria-PFG_A07_In&#771;igo_Monta&#769;nchez.docx" TargetMode="External"/><Relationship Id="rId36" Type="http://schemas.openxmlformats.org/officeDocument/2006/relationships/hyperlink" Target="file:////Users/inigo/Desktop/FINAL%20PFG/PLANTILLAS/Memoria-PFG_A07_In&#771;igo_Monta&#769;nchez.docx" TargetMode="External"/><Relationship Id="rId57" Type="http://schemas.openxmlformats.org/officeDocument/2006/relationships/hyperlink" Target="file:////Users/inigo/Desktop/FINAL%20PFG/PLANTILLAS/Memoria-PFG_A07_In&#771;igo_Monta&#769;nchez.docx" TargetMode="External"/><Relationship Id="rId106" Type="http://schemas.openxmlformats.org/officeDocument/2006/relationships/image" Target="media/image41.png"/><Relationship Id="rId127" Type="http://schemas.openxmlformats.org/officeDocument/2006/relationships/image" Target="media/image62.png"/><Relationship Id="rId10" Type="http://schemas.openxmlformats.org/officeDocument/2006/relationships/footer" Target="footer1.xml"/><Relationship Id="rId31" Type="http://schemas.openxmlformats.org/officeDocument/2006/relationships/hyperlink" Target="file:////Users/inigo/Desktop/FINAL%20PFG/PLANTILLAS/Memoria-PFG_A07_In&#771;igo_Monta&#769;nchez.docx" TargetMode="External"/><Relationship Id="rId52" Type="http://schemas.openxmlformats.org/officeDocument/2006/relationships/hyperlink" Target="file:////Users/inigo/Desktop/FINAL%20PFG/PLANTILLAS/Memoria-PFG_A07_In&#771;igo_Monta&#769;nchez.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6.png"/><Relationship Id="rId122" Type="http://schemas.openxmlformats.org/officeDocument/2006/relationships/image" Target="media/image57.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15.png"/><Relationship Id="rId210" Type="http://schemas.openxmlformats.org/officeDocument/2006/relationships/image" Target="media/image145.png"/><Relationship Id="rId215" Type="http://schemas.openxmlformats.org/officeDocument/2006/relationships/image" Target="media/image150.png"/><Relationship Id="rId26" Type="http://schemas.openxmlformats.org/officeDocument/2006/relationships/hyperlink" Target="file:////Users/inigo/Desktop/FINAL%20PFG/PLANTILLAS/Memoria-PFG_A07_In&#771;igo_Monta&#769;nchez.docx" TargetMode="External"/><Relationship Id="rId47" Type="http://schemas.openxmlformats.org/officeDocument/2006/relationships/hyperlink" Target="file:////Users/inigo/Desktop/FINAL%20PFG/PLANTILLAS/Memoria-PFG_A07_In&#771;igo_Monta&#769;nchez.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7.png"/><Relationship Id="rId133" Type="http://schemas.openxmlformats.org/officeDocument/2006/relationships/image" Target="media/image68.png"/><Relationship Id="rId154" Type="http://schemas.openxmlformats.org/officeDocument/2006/relationships/image" Target="media/image89.png"/><Relationship Id="rId175" Type="http://schemas.openxmlformats.org/officeDocument/2006/relationships/image" Target="media/image110.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hyperlink" Target="file:////Users/inigo/Desktop/FINAL%20PFG/PLANTILLAS/Memoria-PFG_A07_In&#771;igo_Monta&#769;nchez.docx" TargetMode="External"/><Relationship Id="rId37" Type="http://schemas.openxmlformats.org/officeDocument/2006/relationships/hyperlink" Target="file:////Users/inigo/Desktop/FINAL%20PFG/PLANTILLAS/Memoria-PFG_A07_In&#771;igo_Monta&#769;nchez.docx" TargetMode="External"/><Relationship Id="rId58" Type="http://schemas.openxmlformats.org/officeDocument/2006/relationships/hyperlink" Target="file:////Users/inigo/Desktop/FINAL%20PFG/PLANTILLAS/Memoria-PFG_A07_In&#771;igo_Monta&#769;nchez.docx" TargetMode="External"/><Relationship Id="rId79" Type="http://schemas.openxmlformats.org/officeDocument/2006/relationships/image" Target="media/image15.png"/><Relationship Id="rId102" Type="http://schemas.openxmlformats.org/officeDocument/2006/relationships/image" Target="media/image37.png"/><Relationship Id="rId123" Type="http://schemas.openxmlformats.org/officeDocument/2006/relationships/image" Target="media/image58.png"/><Relationship Id="rId144" Type="http://schemas.openxmlformats.org/officeDocument/2006/relationships/image" Target="media/image79.png"/><Relationship Id="rId90" Type="http://schemas.openxmlformats.org/officeDocument/2006/relationships/image" Target="media/image26.png"/><Relationship Id="rId165" Type="http://schemas.openxmlformats.org/officeDocument/2006/relationships/image" Target="media/image100.png"/><Relationship Id="rId186" Type="http://schemas.openxmlformats.org/officeDocument/2006/relationships/image" Target="media/image121.png"/><Relationship Id="rId211" Type="http://schemas.openxmlformats.org/officeDocument/2006/relationships/image" Target="media/image146.png"/><Relationship Id="rId27" Type="http://schemas.openxmlformats.org/officeDocument/2006/relationships/hyperlink" Target="file:////Users/inigo/Desktop/FINAL%20PFG/PLANTILLAS/Memoria-PFG_A07_In&#771;igo_Monta&#769;nchez.docx" TargetMode="External"/><Relationship Id="rId48" Type="http://schemas.openxmlformats.org/officeDocument/2006/relationships/hyperlink" Target="file:////Users/inigo/Desktop/FINAL%20PFG/PLANTILLAS/Memoria-PFG_A07_In&#771;igo_Monta&#769;nchez.docx" TargetMode="External"/><Relationship Id="rId69" Type="http://schemas.openxmlformats.org/officeDocument/2006/relationships/image" Target="media/image5.png"/><Relationship Id="rId113" Type="http://schemas.openxmlformats.org/officeDocument/2006/relationships/image" Target="media/image48.png"/><Relationship Id="rId134" Type="http://schemas.openxmlformats.org/officeDocument/2006/relationships/image" Target="media/image69.png"/><Relationship Id="rId80" Type="http://schemas.openxmlformats.org/officeDocument/2006/relationships/image" Target="media/image16.png"/><Relationship Id="rId155" Type="http://schemas.openxmlformats.org/officeDocument/2006/relationships/image" Target="media/image90.png"/><Relationship Id="rId176" Type="http://schemas.openxmlformats.org/officeDocument/2006/relationships/image" Target="media/image111.png"/><Relationship Id="rId197" Type="http://schemas.openxmlformats.org/officeDocument/2006/relationships/image" Target="media/image132.png"/><Relationship Id="rId201" Type="http://schemas.openxmlformats.org/officeDocument/2006/relationships/image" Target="media/image136.png"/><Relationship Id="rId17" Type="http://schemas.openxmlformats.org/officeDocument/2006/relationships/hyperlink" Target="file:////Users/inigo/Desktop/FINAL%20PFG/PLANTILLAS/Memoria-PFG_A07_In&#771;igo_Monta&#769;nchez.docx" TargetMode="External"/><Relationship Id="rId38" Type="http://schemas.openxmlformats.org/officeDocument/2006/relationships/hyperlink" Target="file:////Users/inigo/Desktop/FINAL%20PFG/PLANTILLAS/Memoria-PFG_A07_In&#771;igo_Monta&#769;nchez.docx" TargetMode="External"/><Relationship Id="rId59" Type="http://schemas.openxmlformats.org/officeDocument/2006/relationships/hyperlink" Target="file:////Users/inigo/Desktop/FINAL%20PFG/PLANTILLAS/Memoria-PFG_A07_In&#771;igo_Monta&#769;nchez.docx" TargetMode="External"/><Relationship Id="rId103" Type="http://schemas.openxmlformats.org/officeDocument/2006/relationships/image" Target="media/image38.png"/><Relationship Id="rId124" Type="http://schemas.openxmlformats.org/officeDocument/2006/relationships/image" Target="media/image59.png"/><Relationship Id="rId70" Type="http://schemas.openxmlformats.org/officeDocument/2006/relationships/image" Target="media/image6.png"/><Relationship Id="rId91" Type="http://schemas.openxmlformats.org/officeDocument/2006/relationships/image" Target="media/image27.png"/><Relationship Id="rId145" Type="http://schemas.openxmlformats.org/officeDocument/2006/relationships/image" Target="media/image80.png"/><Relationship Id="rId166" Type="http://schemas.openxmlformats.org/officeDocument/2006/relationships/image" Target="media/image101.png"/><Relationship Id="rId187" Type="http://schemas.openxmlformats.org/officeDocument/2006/relationships/image" Target="media/image122.png"/><Relationship Id="rId1" Type="http://schemas.openxmlformats.org/officeDocument/2006/relationships/customXml" Target="../customXml/item1.xml"/><Relationship Id="rId212" Type="http://schemas.openxmlformats.org/officeDocument/2006/relationships/image" Target="media/image147.png"/><Relationship Id="rId28" Type="http://schemas.openxmlformats.org/officeDocument/2006/relationships/hyperlink" Target="file:////Users/inigo/Desktop/FINAL%20PFG/PLANTILLAS/Memoria-PFG_A07_In&#771;igo_Monta&#769;nchez.docx" TargetMode="External"/><Relationship Id="rId49" Type="http://schemas.openxmlformats.org/officeDocument/2006/relationships/hyperlink" Target="file:////Users/inigo/Desktop/FINAL%20PFG/PLANTILLAS/Memoria-PFG_A07_In&#771;igo_Monta&#769;nchez.docx" TargetMode="External"/><Relationship Id="rId114" Type="http://schemas.openxmlformats.org/officeDocument/2006/relationships/image" Target="media/image49.png"/><Relationship Id="rId60" Type="http://schemas.openxmlformats.org/officeDocument/2006/relationships/hyperlink" Target="file:////Users/inigo/Desktop/FINAL%20PFG/PLANTILLAS/Memoria-PFG_A07_In&#771;igo_Monta&#769;nchez.docx" TargetMode="External"/><Relationship Id="rId81" Type="http://schemas.openxmlformats.org/officeDocument/2006/relationships/image" Target="media/image17.png"/><Relationship Id="rId135" Type="http://schemas.openxmlformats.org/officeDocument/2006/relationships/image" Target="media/image70.pn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image" Target="media/image133.png"/><Relationship Id="rId202" Type="http://schemas.openxmlformats.org/officeDocument/2006/relationships/image" Target="media/image137.png"/><Relationship Id="rId18" Type="http://schemas.openxmlformats.org/officeDocument/2006/relationships/hyperlink" Target="file:////Users/inigo/Desktop/FINAL%20PFG/PLANTILLAS/Memoria-PFG_A07_In&#771;igo_Monta&#769;nchez.docx" TargetMode="External"/><Relationship Id="rId39" Type="http://schemas.openxmlformats.org/officeDocument/2006/relationships/hyperlink" Target="file:////Users/inigo/Desktop/FINAL%20PFG/PLANTILLAS/Memoria-PFG_A07_In&#771;igo_Monta&#769;nchez.docx" TargetMode="External"/><Relationship Id="rId50" Type="http://schemas.openxmlformats.org/officeDocument/2006/relationships/hyperlink" Target="file:////Users/inigo/Desktop/FINAL%20PFG/PLANTILLAS/Memoria-PFG_A07_In&#771;igo_Monta&#769;nchez.docx" TargetMode="External"/><Relationship Id="rId104" Type="http://schemas.openxmlformats.org/officeDocument/2006/relationships/image" Target="media/image39.png"/><Relationship Id="rId125" Type="http://schemas.openxmlformats.org/officeDocument/2006/relationships/image" Target="media/image60.png"/><Relationship Id="rId146" Type="http://schemas.openxmlformats.org/officeDocument/2006/relationships/image" Target="media/image81.png"/><Relationship Id="rId167" Type="http://schemas.openxmlformats.org/officeDocument/2006/relationships/image" Target="media/image102.png"/><Relationship Id="rId188" Type="http://schemas.openxmlformats.org/officeDocument/2006/relationships/image" Target="media/image123.png"/><Relationship Id="rId71" Type="http://schemas.openxmlformats.org/officeDocument/2006/relationships/image" Target="media/image7.png"/><Relationship Id="rId92" Type="http://schemas.openxmlformats.org/officeDocument/2006/relationships/image" Target="media/image28.png"/><Relationship Id="rId21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hyperlink" Target="file:////Users/inigo/Desktop/FINAL%20PFG/PLANTILLAS/Memoria-PFG_A07_In&#771;igo_Monta&#769;nchez.docx" TargetMode="External"/><Relationship Id="rId40" Type="http://schemas.openxmlformats.org/officeDocument/2006/relationships/hyperlink" Target="file:////Users/inigo/Desktop/FINAL%20PFG/PLANTILLAS/Memoria-PFG_A07_In&#771;igo_Monta&#769;nchez.docx" TargetMode="External"/><Relationship Id="rId115" Type="http://schemas.openxmlformats.org/officeDocument/2006/relationships/image" Target="media/image50.png"/><Relationship Id="rId136" Type="http://schemas.openxmlformats.org/officeDocument/2006/relationships/image" Target="media/image71.png"/><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hyperlink" Target="file:////Users/inigo/Desktop/FINAL%20PFG/PLANTILLAS/Memoria-PFG_A07_In&#771;igo_Monta&#769;nchez.docx" TargetMode="External"/><Relationship Id="rId82" Type="http://schemas.openxmlformats.org/officeDocument/2006/relationships/image" Target="media/image18.png"/><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hyperlink" Target="file:////Users/inigo/Desktop/FINAL%20PFG/PLANTILLAS/Memoria-PFG_A07_In&#771;igo_Monta&#769;nchez.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D64162B8-782E-8946-A180-160E28DE7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1241</TotalTime>
  <Pages>111</Pages>
  <Words>19807</Words>
  <Characters>108939</Characters>
  <Application>Microsoft Office Word</Application>
  <DocSecurity>0</DocSecurity>
  <Lines>907</Lines>
  <Paragraphs>256</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128490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Usuario de Microsoft Office</cp:lastModifiedBy>
  <cp:revision>548</cp:revision>
  <cp:lastPrinted>2018-06-01T13:16:00Z</cp:lastPrinted>
  <dcterms:created xsi:type="dcterms:W3CDTF">2018-05-23T12:30:00Z</dcterms:created>
  <dcterms:modified xsi:type="dcterms:W3CDTF">2018-06-01T18:32:00Z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zotero-version="5.0.47"&gt;&lt;session id="AumEpnVu"/&gt;&lt;style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
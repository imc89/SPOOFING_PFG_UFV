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1772E2">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1772E2">
      <w:pP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1772E2">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1772E2">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1772E2">
      <w:pPr>
        <w:jc w:val="center"/>
        <w:rPr>
          <w:lang w:eastAsia="en-US"/>
        </w:rPr>
      </w:pPr>
    </w:p>
    <w:p w:rsidR="00541272" w:rsidRPr="00EB6336" w:rsidRDefault="00375906" w:rsidP="001772E2">
      <w:pPr>
        <w:spacing w:before="120" w:after="240" w:line="360" w:lineRule="auto"/>
        <w:jc w:val="center"/>
        <w:rPr>
          <w:rFonts w:ascii="Times New Roman" w:eastAsia="Cambria" w:hAnsi="Times New Roman" w:cs="Times New Roman"/>
          <w:b/>
          <w:bCs/>
          <w:iCs/>
          <w:color w:val="4DA4D8" w:themeColor="accent3" w:themeTint="99"/>
          <w:sz w:val="44"/>
          <w:szCs w:val="44"/>
          <w:lang w:eastAsia="en-US"/>
        </w:rPr>
      </w:pPr>
      <w:r>
        <w:rPr>
          <w:rFonts w:ascii="Times New Roman" w:eastAsia="Cambria" w:hAnsi="Times New Roman" w:cs="Times New Roman"/>
          <w:b/>
          <w:bCs/>
          <w:iCs/>
          <w:color w:val="4DA4D8" w:themeColor="accent3" w:themeTint="99"/>
          <w:sz w:val="44"/>
          <w:szCs w:val="44"/>
          <w:lang w:eastAsia="en-US"/>
        </w:rPr>
        <w:t>ATAQUES BASADOS EN SPOOFING</w:t>
      </w:r>
    </w:p>
    <w:p w:rsidR="00CB0A14" w:rsidRPr="0031552C" w:rsidRDefault="00CB0A14"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591DCB" w:rsidRPr="0031552C" w:rsidRDefault="00591DCB"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CC4575" w:rsidRPr="0031552C" w:rsidRDefault="00541272" w:rsidP="001772E2">
      <w:pPr>
        <w:snapToGrid w:val="0"/>
        <w:spacing w:before="120" w:after="240" w:line="360" w:lineRule="auto"/>
        <w:jc w:val="right"/>
        <w:rPr>
          <w:rFonts w:ascii="Times New Roman" w:eastAsia="Cambria" w:hAnsi="Times New Roman" w:cs="Times New Roman"/>
          <w:szCs w:val="24"/>
          <w:lang w:eastAsia="en-US"/>
        </w:rPr>
        <w:sectPr w:rsidR="00CC4575" w:rsidRPr="0031552C" w:rsidSect="001772E2">
          <w:pgSz w:w="11907" w:h="16840" w:code="9"/>
          <w:pgMar w:top="1417" w:right="1701" w:bottom="1417" w:left="1701" w:header="720" w:footer="720" w:gutter="454"/>
          <w:cols w:space="720"/>
          <w:docGrid w:linePitch="299"/>
        </w:sectPr>
      </w:pPr>
      <w:r>
        <w:rPr>
          <w:rFonts w:eastAsia="Cambria" w:cs="Times New Roman"/>
          <w:szCs w:val="24"/>
          <w:lang w:eastAsia="en-US"/>
        </w:rPr>
        <w:t>Iñigo</w:t>
      </w:r>
      <w:r w:rsidRPr="0031552C">
        <w:rPr>
          <w:rFonts w:eastAsia="Cambria" w:cs="Times New Roman"/>
          <w:szCs w:val="24"/>
          <w:lang w:eastAsia="en-US"/>
        </w:rPr>
        <w:t xml:space="preserve"> </w:t>
      </w:r>
      <w:r>
        <w:rPr>
          <w:rFonts w:eastAsia="Cambria" w:cs="Times New Roman"/>
          <w:szCs w:val="24"/>
          <w:lang w:eastAsia="en-US"/>
        </w:rPr>
        <w:t>Montánchez</w:t>
      </w:r>
      <w:r w:rsidRPr="0031552C">
        <w:rPr>
          <w:rFonts w:eastAsia="Cambria" w:cs="Times New Roman"/>
          <w:szCs w:val="24"/>
          <w:lang w:eastAsia="en-US"/>
        </w:rPr>
        <w:t xml:space="preserve"> </w:t>
      </w:r>
      <w:r>
        <w:rPr>
          <w:rFonts w:eastAsia="Cambria" w:cs="Times New Roman"/>
          <w:szCs w:val="24"/>
          <w:lang w:eastAsia="en-US"/>
        </w:rPr>
        <w:t>Crespo</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Pr>
          <w:rFonts w:eastAsia="Cambria" w:cs="Times New Roman"/>
          <w:szCs w:val="24"/>
          <w:lang w:eastAsia="en-US"/>
        </w:rPr>
        <w:t>Julio</w:t>
      </w:r>
      <w:r w:rsidR="00CB0A14" w:rsidRPr="0031552C">
        <w:rPr>
          <w:rFonts w:ascii="Times New Roman" w:eastAsia="Cambria" w:hAnsi="Times New Roman" w:cs="Times New Roman"/>
          <w:szCs w:val="24"/>
          <w:lang w:eastAsia="en-US"/>
        </w:rPr>
        <w:t xml:space="preserve"> </w:t>
      </w:r>
      <w:r>
        <w:rPr>
          <w:rFonts w:eastAsia="Cambria" w:cs="Times New Roman"/>
          <w:szCs w:val="24"/>
          <w:lang w:eastAsia="en-US"/>
        </w:rPr>
        <w:t>2018</w:t>
      </w:r>
    </w:p>
    <w:p w:rsidR="00CB0A14" w:rsidRPr="0031552C" w:rsidRDefault="00CB0A14" w:rsidP="001772E2">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1772E2">
      <w:pPr>
        <w:rPr>
          <w:lang w:eastAsia="en-US"/>
        </w:rPr>
      </w:pPr>
    </w:p>
    <w:p w:rsidR="00CB0A14" w:rsidRPr="0031552C" w:rsidRDefault="00CB0A14" w:rsidP="001772E2">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1772E2">
      <w:pPr>
        <w:rPr>
          <w:lang w:eastAsia="en-US"/>
        </w:rPr>
      </w:pPr>
    </w:p>
    <w:p w:rsidR="00CB0A14" w:rsidRDefault="00CB0A14" w:rsidP="001772E2">
      <w:pPr>
        <w:rPr>
          <w:lang w:eastAsia="en-US"/>
        </w:rPr>
      </w:pPr>
    </w:p>
    <w:p w:rsidR="00E46FB0" w:rsidRPr="0031552C" w:rsidRDefault="00E46FB0" w:rsidP="001772E2">
      <w:pPr>
        <w:rPr>
          <w:lang w:eastAsia="en-US"/>
        </w:rPr>
      </w:pPr>
    </w:p>
    <w:p w:rsidR="00CB0A14" w:rsidRPr="0031552C" w:rsidRDefault="00CB0A14" w:rsidP="001772E2">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5"/>
        <w:gridCol w:w="1206"/>
        <w:gridCol w:w="1492"/>
        <w:gridCol w:w="1229"/>
        <w:gridCol w:w="1468"/>
        <w:gridCol w:w="1261"/>
      </w:tblGrid>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1772E2">
      <w:pPr>
        <w:rPr>
          <w:lang w:eastAsia="en-US"/>
        </w:rPr>
      </w:pPr>
    </w:p>
    <w:p w:rsidR="00CB0A14" w:rsidRDefault="00CB0A14" w:rsidP="001772E2">
      <w:pPr>
        <w:rPr>
          <w:lang w:eastAsia="en-US"/>
        </w:rPr>
      </w:pPr>
    </w:p>
    <w:p w:rsidR="00E46FB0" w:rsidRDefault="00E46FB0" w:rsidP="001772E2">
      <w:pPr>
        <w:rPr>
          <w:lang w:eastAsia="en-US"/>
        </w:rPr>
      </w:pPr>
    </w:p>
    <w:p w:rsidR="00E46FB0" w:rsidRPr="0031552C" w:rsidRDefault="00E46FB0" w:rsidP="001772E2">
      <w:pPr>
        <w:rPr>
          <w:lang w:eastAsia="en-US"/>
        </w:rPr>
      </w:pPr>
    </w:p>
    <w:p w:rsidR="009F0C73" w:rsidRPr="0031552C" w:rsidRDefault="009F0C73" w:rsidP="001772E2">
      <w:pPr>
        <w:rPr>
          <w:lang w:eastAsia="en-US"/>
        </w:rPr>
      </w:pPr>
    </w:p>
    <w:p w:rsidR="00CC4575" w:rsidRPr="0031552C" w:rsidRDefault="00CB0A14" w:rsidP="000E4043">
      <w:pPr>
        <w:spacing w:before="240" w:after="240" w:line="360" w:lineRule="auto"/>
        <w:jc w:val="center"/>
        <w:rPr>
          <w:rFonts w:ascii="Times New Roman" w:eastAsia="Cambria" w:hAnsi="Times New Roman" w:cs="Times New Roman"/>
          <w:szCs w:val="24"/>
          <w:lang w:eastAsia="es-ES_tradnl"/>
        </w:rPr>
        <w:sectPr w:rsidR="00CC4575" w:rsidRPr="0031552C" w:rsidSect="001772E2">
          <w:type w:val="oddPage"/>
          <w:pgSz w:w="11907" w:h="16840" w:code="9"/>
          <w:pgMar w:top="1417" w:right="1701" w:bottom="1417" w:left="1701" w:header="720" w:footer="720" w:gutter="454"/>
          <w:cols w:space="720"/>
          <w:docGrid w:linePitch="299"/>
        </w:sectPr>
      </w:pPr>
      <w:r w:rsidRPr="0031552C">
        <w:rPr>
          <w:rFonts w:ascii="Times New Roman" w:eastAsia="SimSun" w:hAnsi="Times New Roman" w:cs="Times New Roman"/>
          <w:szCs w:val="24"/>
          <w:lang w:eastAsia="en-US"/>
        </w:rPr>
        <w:t>Lugar y fecha: Pozuelo de Alarcón, a ____ de ______________ de 201__</w:t>
      </w:r>
    </w:p>
    <w:p w:rsidR="00CB0A14" w:rsidRPr="00D27F16" w:rsidRDefault="00CB0A14" w:rsidP="00823B65">
      <w:pPr>
        <w:spacing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lastRenderedPageBreak/>
        <w:t>Resumen</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Este proyecto tiene como finalidad hacer un estudio sobre los diferentes tipos de ataques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 xml:space="preserve"> existentes que pueden actuar en redes wifi públicas, creando a través de los conocimientos adquiridos un entorno en donde demostrar este tipo de ataques y como último fin crear </w:t>
      </w:r>
      <w:r w:rsidRPr="00135EAC">
        <w:rPr>
          <w:rFonts w:eastAsia="Cambria" w:cstheme="minorHAnsi"/>
          <w:i/>
          <w:color w:val="000000" w:themeColor="text1"/>
          <w:szCs w:val="24"/>
          <w:lang w:eastAsia="en-US"/>
        </w:rPr>
        <w:t>scripts</w:t>
      </w:r>
      <w:r w:rsidRPr="005A4674">
        <w:rPr>
          <w:rFonts w:eastAsia="Cambria" w:cstheme="minorHAnsi"/>
          <w:color w:val="000000" w:themeColor="text1"/>
          <w:szCs w:val="24"/>
          <w:lang w:eastAsia="en-US"/>
        </w:rPr>
        <w:t xml:space="preserve"> que ayuden a defenderse.</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Para ello será necesario comprender las bases de funcionamiento de las conexiones y paso de datos en internet.</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A continuación será importante conocer mejor las diferentes herramientas de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 xml:space="preserve"> existentes, aprendiendo a utilizarlas y comprendiendo y analizando sus efectos.</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 xml:space="preserve">Como último requisito será necesario informarse y aprender a realizar </w:t>
      </w:r>
      <w:r w:rsidRPr="00135EAC">
        <w:rPr>
          <w:rFonts w:eastAsia="Cambria" w:cstheme="minorHAnsi"/>
          <w:i/>
          <w:color w:val="000000" w:themeColor="text1"/>
          <w:szCs w:val="24"/>
          <w:lang w:eastAsia="en-US"/>
        </w:rPr>
        <w:t>scripts</w:t>
      </w:r>
      <w:r w:rsidRPr="005A4674">
        <w:rPr>
          <w:rFonts w:eastAsia="Cambria" w:cstheme="minorHAnsi"/>
          <w:color w:val="000000" w:themeColor="text1"/>
          <w:szCs w:val="24"/>
          <w:lang w:eastAsia="en-US"/>
        </w:rPr>
        <w:t xml:space="preserve"> que permitan analizar paquetes de datos de internet, pudiendo de esta forma emplear todos los conocimientos adquiridos para crear las defensas a los ataques de </w:t>
      </w:r>
      <w:r w:rsidRPr="00135EAC">
        <w:rPr>
          <w:rFonts w:eastAsia="Cambria" w:cstheme="minorHAnsi"/>
          <w:i/>
          <w:color w:val="000000" w:themeColor="text1"/>
          <w:szCs w:val="24"/>
          <w:lang w:eastAsia="en-US"/>
        </w:rPr>
        <w:t>spoofing</w:t>
      </w:r>
      <w:r w:rsidRPr="005A4674">
        <w:rPr>
          <w:rFonts w:eastAsia="Cambria" w:cstheme="minorHAnsi"/>
          <w:color w:val="000000" w:themeColor="text1"/>
          <w:szCs w:val="24"/>
          <w:lang w:eastAsia="en-US"/>
        </w:rPr>
        <w:t>.</w:t>
      </w:r>
    </w:p>
    <w:p w:rsidR="00CB0A14"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Palabras claves</w:t>
      </w:r>
    </w:p>
    <w:p w:rsidR="00CB0A14" w:rsidRPr="00D27F16" w:rsidRDefault="00D27F16" w:rsidP="00823B65">
      <w:pPr>
        <w:spacing w:line="240" w:lineRule="auto"/>
        <w:rPr>
          <w:color w:val="000000" w:themeColor="text1"/>
          <w:lang w:eastAsia="es-ES"/>
        </w:rPr>
      </w:pPr>
      <w:r w:rsidRPr="00135EAC">
        <w:rPr>
          <w:i/>
          <w:color w:val="000000" w:themeColor="text1"/>
          <w:lang w:eastAsia="es-ES"/>
        </w:rPr>
        <w:t>Spoofing</w:t>
      </w:r>
      <w:r>
        <w:rPr>
          <w:color w:val="000000" w:themeColor="text1"/>
          <w:lang w:eastAsia="es-ES"/>
        </w:rPr>
        <w:t xml:space="preserve">, seguridad, ataques, defensa, wifi, </w:t>
      </w:r>
      <w:r w:rsidRPr="00135EAC">
        <w:rPr>
          <w:i/>
          <w:color w:val="000000" w:themeColor="text1"/>
          <w:lang w:eastAsia="es-ES"/>
        </w:rPr>
        <w:t>scripts</w:t>
      </w:r>
      <w:r>
        <w:rPr>
          <w:color w:val="000000" w:themeColor="text1"/>
          <w:lang w:eastAsia="es-ES"/>
        </w:rPr>
        <w:t>.</w:t>
      </w:r>
    </w:p>
    <w:p w:rsidR="00823B65"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Abstract</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 xml:space="preserve">The purpose of this project is to study the different types of existing spoofing attacks that can act in public Wi-Fi networks, creating an environment in which to demonstrate this type of attacks and, as a final aim, create scripts that help defend themselves. </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For this it will be necessary to understand the bases of operation of the connections and data passing on the internet.</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Then it will be important to know better the different existing spoofing tools, learning to use them and understanding and analyzing their effects.</w:t>
      </w:r>
    </w:p>
    <w:p w:rsidR="00823B65" w:rsidRPr="00135EAC" w:rsidRDefault="00823B65" w:rsidP="00823B65">
      <w:pPr>
        <w:spacing w:after="120" w:line="240" w:lineRule="auto"/>
        <w:rPr>
          <w:rFonts w:eastAsia="Cambria" w:cstheme="minorHAnsi"/>
          <w:i/>
          <w:color w:val="000000" w:themeColor="text1"/>
          <w:szCs w:val="24"/>
          <w:lang w:eastAsia="en-US"/>
        </w:rPr>
      </w:pPr>
      <w:r w:rsidRPr="00135EAC">
        <w:rPr>
          <w:rFonts w:eastAsia="Cambria" w:cstheme="minorHAnsi"/>
          <w:i/>
          <w:color w:val="000000" w:themeColor="text1"/>
          <w:szCs w:val="24"/>
          <w:lang w:eastAsia="en-US"/>
        </w:rPr>
        <w:t>As a last requirement, it will be necessary to inform us and learn how to perform scripts that allow analyzing data packets from the Internet, and being able to use all the acquired knowledge to create defenses to spoofing attacks.</w:t>
      </w:r>
    </w:p>
    <w:p w:rsidR="00CB0A14"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Keywords</w:t>
      </w:r>
    </w:p>
    <w:p w:rsidR="00CB0A14" w:rsidRPr="00135EAC" w:rsidRDefault="00D27F16" w:rsidP="001772E2">
      <w:pPr>
        <w:rPr>
          <w:rFonts w:ascii="Calibri Light" w:hAnsi="Calibri Light"/>
          <w:i/>
          <w:color w:val="000000"/>
        </w:rPr>
      </w:pPr>
      <w:r w:rsidRPr="00135EAC">
        <w:rPr>
          <w:i/>
          <w:lang w:eastAsia="es-ES"/>
        </w:rPr>
        <w:t>Spoofing, security, attacks, defense, wifi, scripts.</w:t>
      </w: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sectPr w:rsidR="00CB0A14" w:rsidRPr="0031552C" w:rsidSect="001772E2">
          <w:type w:val="oddPage"/>
          <w:pgSz w:w="11907" w:h="16840" w:code="9"/>
          <w:pgMar w:top="1417" w:right="1701" w:bottom="1417" w:left="1701" w:header="720" w:footer="720" w:gutter="454"/>
          <w:cols w:space="720"/>
          <w:docGrid w:linePitch="299"/>
        </w:sectPr>
      </w:pPr>
    </w:p>
    <w:p w:rsidR="00CB0A14" w:rsidRPr="00963953" w:rsidRDefault="0067575B" w:rsidP="001772E2">
      <w:pPr>
        <w:pStyle w:val="Ttulo"/>
        <w:rPr>
          <w:color w:val="4DA4D8" w:themeColor="accent3" w:themeTint="99"/>
        </w:rPr>
      </w:pPr>
      <w:r w:rsidRPr="00963953">
        <w:rPr>
          <w:color w:val="4DA4D8" w:themeColor="accent3" w:themeTint="99"/>
        </w:rPr>
        <w:lastRenderedPageBreak/>
        <w:t>Índice de Contenidos</w:t>
      </w:r>
    </w:p>
    <w:p w:rsidR="0067575B" w:rsidRPr="0031552C" w:rsidRDefault="0067575B" w:rsidP="001772E2"/>
    <w:bookmarkStart w:id="0" w:name="_GoBack"/>
    <w:bookmarkEnd w:id="0"/>
    <w:p w:rsidR="00992495" w:rsidRDefault="00A32323">
      <w:pPr>
        <w:pStyle w:val="TDC1"/>
        <w:rPr>
          <w:rFonts w:asciiTheme="minorHAnsi" w:eastAsiaTheme="minorEastAsia" w:hAnsiTheme="minorHAnsi" w:cstheme="minorBidi"/>
          <w:b w:val="0"/>
          <w:color w:val="auto"/>
          <w:sz w:val="24"/>
          <w:szCs w:val="24"/>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517039193" w:history="1">
        <w:r w:rsidR="00992495" w:rsidRPr="00FE4833">
          <w:rPr>
            <w:rStyle w:val="Hipervnculo"/>
            <w:rFonts w:ascii="Trebuchet MS" w:hAnsi="Trebuchet MS"/>
          </w:rPr>
          <w:t>1.</w:t>
        </w:r>
        <w:r w:rsidR="00992495">
          <w:rPr>
            <w:rFonts w:asciiTheme="minorHAnsi" w:eastAsiaTheme="minorEastAsia" w:hAnsiTheme="minorHAnsi" w:cstheme="minorBidi"/>
            <w:b w:val="0"/>
            <w:color w:val="auto"/>
            <w:sz w:val="24"/>
            <w:szCs w:val="24"/>
            <w:lang w:eastAsia="es-ES"/>
          </w:rPr>
          <w:tab/>
        </w:r>
        <w:r w:rsidR="00992495" w:rsidRPr="00FE4833">
          <w:rPr>
            <w:rStyle w:val="Hipervnculo"/>
            <w:rFonts w:ascii="Trebuchet MS" w:hAnsi="Trebuchet MS"/>
          </w:rPr>
          <w:t>Introducción</w:t>
        </w:r>
        <w:r w:rsidR="00992495">
          <w:rPr>
            <w:webHidden/>
          </w:rPr>
          <w:tab/>
        </w:r>
        <w:r w:rsidR="00992495">
          <w:rPr>
            <w:webHidden/>
          </w:rPr>
          <w:fldChar w:fldCharType="begin"/>
        </w:r>
        <w:r w:rsidR="00992495">
          <w:rPr>
            <w:webHidden/>
          </w:rPr>
          <w:instrText xml:space="preserve"> PAGEREF _Toc517039193 \h </w:instrText>
        </w:r>
        <w:r w:rsidR="00992495">
          <w:rPr>
            <w:webHidden/>
          </w:rPr>
        </w:r>
        <w:r w:rsidR="00992495">
          <w:rPr>
            <w:webHidden/>
          </w:rPr>
          <w:fldChar w:fldCharType="separate"/>
        </w:r>
        <w:r w:rsidR="00992495">
          <w:rPr>
            <w:webHidden/>
          </w:rPr>
          <w:t>15</w:t>
        </w:r>
        <w:r w:rsidR="00992495">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194" w:history="1">
        <w:r w:rsidRPr="00FE4833">
          <w:rPr>
            <w:rStyle w:val="Hipervnculo"/>
            <w:noProof/>
            <w14:scene3d>
              <w14:camera w14:prst="orthographicFront"/>
              <w14:lightRig w14:rig="threePt" w14:dir="t">
                <w14:rot w14:lat="0" w14:lon="0" w14:rev="0"/>
              </w14:lightRig>
            </w14:scene3d>
          </w:rPr>
          <w:t>1.1.</w:t>
        </w:r>
        <w:r>
          <w:rPr>
            <w:noProof/>
            <w:szCs w:val="24"/>
            <w:lang w:eastAsia="es-ES"/>
          </w:rPr>
          <w:tab/>
        </w:r>
        <w:r w:rsidRPr="00FE4833">
          <w:rPr>
            <w:rStyle w:val="Hipervnculo"/>
            <w:noProof/>
          </w:rPr>
          <w:t>¿ A QUÉ LLAMAMOS SPOOFING ?</w:t>
        </w:r>
        <w:r>
          <w:rPr>
            <w:noProof/>
            <w:webHidden/>
          </w:rPr>
          <w:tab/>
        </w:r>
        <w:r>
          <w:rPr>
            <w:noProof/>
            <w:webHidden/>
          </w:rPr>
          <w:fldChar w:fldCharType="begin"/>
        </w:r>
        <w:r>
          <w:rPr>
            <w:noProof/>
            <w:webHidden/>
          </w:rPr>
          <w:instrText xml:space="preserve"> PAGEREF _Toc517039194 \h </w:instrText>
        </w:r>
        <w:r>
          <w:rPr>
            <w:noProof/>
            <w:webHidden/>
          </w:rPr>
        </w:r>
        <w:r>
          <w:rPr>
            <w:noProof/>
            <w:webHidden/>
          </w:rPr>
          <w:fldChar w:fldCharType="separate"/>
        </w:r>
        <w:r>
          <w:rPr>
            <w:noProof/>
            <w:webHidden/>
          </w:rPr>
          <w:t>15</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195" w:history="1">
        <w:r w:rsidRPr="00FE4833">
          <w:rPr>
            <w:rStyle w:val="Hipervnculo"/>
            <w:noProof/>
            <w14:scene3d>
              <w14:camera w14:prst="orthographicFront"/>
              <w14:lightRig w14:rig="threePt" w14:dir="t">
                <w14:rot w14:lat="0" w14:lon="0" w14:rev="0"/>
              </w14:lightRig>
            </w14:scene3d>
          </w:rPr>
          <w:t>1.2.</w:t>
        </w:r>
        <w:r>
          <w:rPr>
            <w:noProof/>
            <w:szCs w:val="24"/>
            <w:lang w:eastAsia="es-ES"/>
          </w:rPr>
          <w:tab/>
        </w:r>
        <w:r w:rsidRPr="00FE4833">
          <w:rPr>
            <w:rStyle w:val="Hipervnculo"/>
            <w:noProof/>
          </w:rPr>
          <w:t>CONCEPTOS</w:t>
        </w:r>
        <w:r>
          <w:rPr>
            <w:noProof/>
            <w:webHidden/>
          </w:rPr>
          <w:tab/>
        </w:r>
        <w:r>
          <w:rPr>
            <w:noProof/>
            <w:webHidden/>
          </w:rPr>
          <w:fldChar w:fldCharType="begin"/>
        </w:r>
        <w:r>
          <w:rPr>
            <w:noProof/>
            <w:webHidden/>
          </w:rPr>
          <w:instrText xml:space="preserve"> PAGEREF _Toc517039195 \h </w:instrText>
        </w:r>
        <w:r>
          <w:rPr>
            <w:noProof/>
            <w:webHidden/>
          </w:rPr>
        </w:r>
        <w:r>
          <w:rPr>
            <w:noProof/>
            <w:webHidden/>
          </w:rPr>
          <w:fldChar w:fldCharType="separate"/>
        </w:r>
        <w:r>
          <w:rPr>
            <w:noProof/>
            <w:webHidden/>
          </w:rPr>
          <w:t>15</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196" w:history="1">
        <w:r w:rsidRPr="00FE4833">
          <w:rPr>
            <w:rStyle w:val="Hipervnculo"/>
            <w:noProof/>
          </w:rPr>
          <w:t>1.2.1.</w:t>
        </w:r>
        <w:r>
          <w:rPr>
            <w:rFonts w:cstheme="minorBidi"/>
            <w:noProof/>
            <w:sz w:val="24"/>
            <w:szCs w:val="24"/>
          </w:rPr>
          <w:tab/>
        </w:r>
        <w:r w:rsidRPr="00FE4833">
          <w:rPr>
            <w:rStyle w:val="Hipervnculo"/>
            <w:noProof/>
          </w:rPr>
          <w:t>¿ QUÉ ES EL PROTOCOLO TCP / IP ?</w:t>
        </w:r>
        <w:r>
          <w:rPr>
            <w:noProof/>
            <w:webHidden/>
          </w:rPr>
          <w:tab/>
        </w:r>
        <w:r>
          <w:rPr>
            <w:noProof/>
            <w:webHidden/>
          </w:rPr>
          <w:fldChar w:fldCharType="begin"/>
        </w:r>
        <w:r>
          <w:rPr>
            <w:noProof/>
            <w:webHidden/>
          </w:rPr>
          <w:instrText xml:space="preserve"> PAGEREF _Toc517039196 \h </w:instrText>
        </w:r>
        <w:r>
          <w:rPr>
            <w:noProof/>
            <w:webHidden/>
          </w:rPr>
        </w:r>
        <w:r>
          <w:rPr>
            <w:noProof/>
            <w:webHidden/>
          </w:rPr>
          <w:fldChar w:fldCharType="separate"/>
        </w:r>
        <w:r>
          <w:rPr>
            <w:noProof/>
            <w:webHidden/>
          </w:rPr>
          <w:t>15</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197" w:history="1">
        <w:r w:rsidRPr="00FE4833">
          <w:rPr>
            <w:rStyle w:val="Hipervnculo"/>
            <w:noProof/>
          </w:rPr>
          <w:t>1.2.2.</w:t>
        </w:r>
        <w:r>
          <w:rPr>
            <w:rFonts w:cstheme="minorBidi"/>
            <w:noProof/>
            <w:sz w:val="24"/>
            <w:szCs w:val="24"/>
          </w:rPr>
          <w:tab/>
        </w:r>
        <w:r w:rsidRPr="00FE4833">
          <w:rPr>
            <w:rStyle w:val="Hipervnculo"/>
            <w:noProof/>
          </w:rPr>
          <w:t>PROTOCOLO DE NEGOCIACIÓN EN 3 PASOS O 3-WAY HANDSHAKE</w:t>
        </w:r>
        <w:r>
          <w:rPr>
            <w:noProof/>
            <w:webHidden/>
          </w:rPr>
          <w:tab/>
        </w:r>
        <w:r>
          <w:rPr>
            <w:noProof/>
            <w:webHidden/>
          </w:rPr>
          <w:fldChar w:fldCharType="begin"/>
        </w:r>
        <w:r>
          <w:rPr>
            <w:noProof/>
            <w:webHidden/>
          </w:rPr>
          <w:instrText xml:space="preserve"> PAGEREF _Toc517039197 \h </w:instrText>
        </w:r>
        <w:r>
          <w:rPr>
            <w:noProof/>
            <w:webHidden/>
          </w:rPr>
        </w:r>
        <w:r>
          <w:rPr>
            <w:noProof/>
            <w:webHidden/>
          </w:rPr>
          <w:fldChar w:fldCharType="separate"/>
        </w:r>
        <w:r>
          <w:rPr>
            <w:noProof/>
            <w:webHidden/>
          </w:rPr>
          <w:t>19</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198" w:history="1">
        <w:r w:rsidRPr="00FE4833">
          <w:rPr>
            <w:rStyle w:val="Hipervnculo"/>
            <w:noProof/>
          </w:rPr>
          <w:t>1.2.2.1.</w:t>
        </w:r>
        <w:r>
          <w:rPr>
            <w:rFonts w:cstheme="minorBidi"/>
            <w:noProof/>
            <w:sz w:val="24"/>
            <w:szCs w:val="24"/>
          </w:rPr>
          <w:tab/>
        </w:r>
        <w:r w:rsidRPr="00FE4833">
          <w:rPr>
            <w:rStyle w:val="Hipervnculo"/>
            <w:noProof/>
          </w:rPr>
          <w:t>EJEMPLIFICACIÓN CON WIRESHARK</w:t>
        </w:r>
        <w:r>
          <w:rPr>
            <w:noProof/>
            <w:webHidden/>
          </w:rPr>
          <w:tab/>
        </w:r>
        <w:r>
          <w:rPr>
            <w:noProof/>
            <w:webHidden/>
          </w:rPr>
          <w:fldChar w:fldCharType="begin"/>
        </w:r>
        <w:r>
          <w:rPr>
            <w:noProof/>
            <w:webHidden/>
          </w:rPr>
          <w:instrText xml:space="preserve"> PAGEREF _Toc517039198 \h </w:instrText>
        </w:r>
        <w:r>
          <w:rPr>
            <w:noProof/>
            <w:webHidden/>
          </w:rPr>
        </w:r>
        <w:r>
          <w:rPr>
            <w:noProof/>
            <w:webHidden/>
          </w:rPr>
          <w:fldChar w:fldCharType="separate"/>
        </w:r>
        <w:r>
          <w:rPr>
            <w:noProof/>
            <w:webHidden/>
          </w:rPr>
          <w:t>20</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199" w:history="1">
        <w:r w:rsidRPr="00FE4833">
          <w:rPr>
            <w:rStyle w:val="Hipervnculo"/>
            <w:noProof/>
          </w:rPr>
          <w:t>1.2.3.</w:t>
        </w:r>
        <w:r>
          <w:rPr>
            <w:rFonts w:cstheme="minorBidi"/>
            <w:noProof/>
            <w:sz w:val="24"/>
            <w:szCs w:val="24"/>
          </w:rPr>
          <w:tab/>
        </w:r>
        <w:r w:rsidRPr="00FE4833">
          <w:rPr>
            <w:rStyle w:val="Hipervnculo"/>
            <w:noProof/>
          </w:rPr>
          <w:t>ARP</w:t>
        </w:r>
        <w:r>
          <w:rPr>
            <w:noProof/>
            <w:webHidden/>
          </w:rPr>
          <w:tab/>
        </w:r>
        <w:r>
          <w:rPr>
            <w:noProof/>
            <w:webHidden/>
          </w:rPr>
          <w:fldChar w:fldCharType="begin"/>
        </w:r>
        <w:r>
          <w:rPr>
            <w:noProof/>
            <w:webHidden/>
          </w:rPr>
          <w:instrText xml:space="preserve"> PAGEREF _Toc517039199 \h </w:instrText>
        </w:r>
        <w:r>
          <w:rPr>
            <w:noProof/>
            <w:webHidden/>
          </w:rPr>
        </w:r>
        <w:r>
          <w:rPr>
            <w:noProof/>
            <w:webHidden/>
          </w:rPr>
          <w:fldChar w:fldCharType="separate"/>
        </w:r>
        <w:r>
          <w:rPr>
            <w:noProof/>
            <w:webHidden/>
          </w:rPr>
          <w:t>22</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00" w:history="1">
        <w:r w:rsidRPr="00FE4833">
          <w:rPr>
            <w:rStyle w:val="Hipervnculo"/>
            <w:noProof/>
          </w:rPr>
          <w:t>1.2.4.</w:t>
        </w:r>
        <w:r>
          <w:rPr>
            <w:rFonts w:cstheme="minorBidi"/>
            <w:noProof/>
            <w:sz w:val="24"/>
            <w:szCs w:val="24"/>
          </w:rPr>
          <w:tab/>
        </w:r>
        <w:r w:rsidRPr="00FE4833">
          <w:rPr>
            <w:rStyle w:val="Hipervnculo"/>
            <w:noProof/>
          </w:rPr>
          <w:t>DNS</w:t>
        </w:r>
        <w:r>
          <w:rPr>
            <w:noProof/>
            <w:webHidden/>
          </w:rPr>
          <w:tab/>
        </w:r>
        <w:r>
          <w:rPr>
            <w:noProof/>
            <w:webHidden/>
          </w:rPr>
          <w:fldChar w:fldCharType="begin"/>
        </w:r>
        <w:r>
          <w:rPr>
            <w:noProof/>
            <w:webHidden/>
          </w:rPr>
          <w:instrText xml:space="preserve"> PAGEREF _Toc517039200 \h </w:instrText>
        </w:r>
        <w:r>
          <w:rPr>
            <w:noProof/>
            <w:webHidden/>
          </w:rPr>
        </w:r>
        <w:r>
          <w:rPr>
            <w:noProof/>
            <w:webHidden/>
          </w:rPr>
          <w:fldChar w:fldCharType="separate"/>
        </w:r>
        <w:r>
          <w:rPr>
            <w:noProof/>
            <w:webHidden/>
          </w:rPr>
          <w:t>23</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01" w:history="1">
        <w:r w:rsidRPr="00FE4833">
          <w:rPr>
            <w:rStyle w:val="Hipervnculo"/>
            <w:noProof/>
            <w14:scene3d>
              <w14:camera w14:prst="orthographicFront"/>
              <w14:lightRig w14:rig="threePt" w14:dir="t">
                <w14:rot w14:lat="0" w14:lon="0" w14:rev="0"/>
              </w14:lightRig>
            </w14:scene3d>
          </w:rPr>
          <w:t>1.3.</w:t>
        </w:r>
        <w:r>
          <w:rPr>
            <w:noProof/>
            <w:szCs w:val="24"/>
            <w:lang w:eastAsia="es-ES"/>
          </w:rPr>
          <w:tab/>
        </w:r>
        <w:r w:rsidRPr="00FE4833">
          <w:rPr>
            <w:rStyle w:val="Hipervnculo"/>
            <w:noProof/>
          </w:rPr>
          <w:t>TIPOS DE SPOOFING</w:t>
        </w:r>
        <w:r>
          <w:rPr>
            <w:noProof/>
            <w:webHidden/>
          </w:rPr>
          <w:tab/>
        </w:r>
        <w:r>
          <w:rPr>
            <w:noProof/>
            <w:webHidden/>
          </w:rPr>
          <w:fldChar w:fldCharType="begin"/>
        </w:r>
        <w:r>
          <w:rPr>
            <w:noProof/>
            <w:webHidden/>
          </w:rPr>
          <w:instrText xml:space="preserve"> PAGEREF _Toc517039201 \h </w:instrText>
        </w:r>
        <w:r>
          <w:rPr>
            <w:noProof/>
            <w:webHidden/>
          </w:rPr>
        </w:r>
        <w:r>
          <w:rPr>
            <w:noProof/>
            <w:webHidden/>
          </w:rPr>
          <w:fldChar w:fldCharType="separate"/>
        </w:r>
        <w:r>
          <w:rPr>
            <w:noProof/>
            <w:webHidden/>
          </w:rPr>
          <w:t>24</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02" w:history="1">
        <w:r w:rsidRPr="00FE4833">
          <w:rPr>
            <w:rStyle w:val="Hipervnculo"/>
            <w:noProof/>
          </w:rPr>
          <w:t>1.3.1.</w:t>
        </w:r>
        <w:r>
          <w:rPr>
            <w:rFonts w:cstheme="minorBidi"/>
            <w:noProof/>
            <w:sz w:val="24"/>
            <w:szCs w:val="24"/>
          </w:rPr>
          <w:tab/>
        </w:r>
        <w:r w:rsidRPr="00FE4833">
          <w:rPr>
            <w:rStyle w:val="Hipervnculo"/>
            <w:noProof/>
          </w:rPr>
          <w:t>IP SPOOFING</w:t>
        </w:r>
        <w:r>
          <w:rPr>
            <w:noProof/>
            <w:webHidden/>
          </w:rPr>
          <w:tab/>
        </w:r>
        <w:r>
          <w:rPr>
            <w:noProof/>
            <w:webHidden/>
          </w:rPr>
          <w:fldChar w:fldCharType="begin"/>
        </w:r>
        <w:r>
          <w:rPr>
            <w:noProof/>
            <w:webHidden/>
          </w:rPr>
          <w:instrText xml:space="preserve"> PAGEREF _Toc517039202 \h </w:instrText>
        </w:r>
        <w:r>
          <w:rPr>
            <w:noProof/>
            <w:webHidden/>
          </w:rPr>
        </w:r>
        <w:r>
          <w:rPr>
            <w:noProof/>
            <w:webHidden/>
          </w:rPr>
          <w:fldChar w:fldCharType="separate"/>
        </w:r>
        <w:r>
          <w:rPr>
            <w:noProof/>
            <w:webHidden/>
          </w:rPr>
          <w:t>24</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03" w:history="1">
        <w:r w:rsidRPr="00FE4833">
          <w:rPr>
            <w:rStyle w:val="Hipervnculo"/>
            <w:noProof/>
          </w:rPr>
          <w:t>1.3.2.</w:t>
        </w:r>
        <w:r>
          <w:rPr>
            <w:rFonts w:cstheme="minorBidi"/>
            <w:noProof/>
            <w:sz w:val="24"/>
            <w:szCs w:val="24"/>
          </w:rPr>
          <w:tab/>
        </w:r>
        <w:r w:rsidRPr="00FE4833">
          <w:rPr>
            <w:rStyle w:val="Hipervnculo"/>
            <w:noProof/>
          </w:rPr>
          <w:t>ARP SPOOFING</w:t>
        </w:r>
        <w:r>
          <w:rPr>
            <w:noProof/>
            <w:webHidden/>
          </w:rPr>
          <w:tab/>
        </w:r>
        <w:r>
          <w:rPr>
            <w:noProof/>
            <w:webHidden/>
          </w:rPr>
          <w:fldChar w:fldCharType="begin"/>
        </w:r>
        <w:r>
          <w:rPr>
            <w:noProof/>
            <w:webHidden/>
          </w:rPr>
          <w:instrText xml:space="preserve"> PAGEREF _Toc517039203 \h </w:instrText>
        </w:r>
        <w:r>
          <w:rPr>
            <w:noProof/>
            <w:webHidden/>
          </w:rPr>
        </w:r>
        <w:r>
          <w:rPr>
            <w:noProof/>
            <w:webHidden/>
          </w:rPr>
          <w:fldChar w:fldCharType="separate"/>
        </w:r>
        <w:r>
          <w:rPr>
            <w:noProof/>
            <w:webHidden/>
          </w:rPr>
          <w:t>29</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04" w:history="1">
        <w:r w:rsidRPr="00FE4833">
          <w:rPr>
            <w:rStyle w:val="Hipervnculo"/>
            <w:noProof/>
          </w:rPr>
          <w:t>1.3.3.</w:t>
        </w:r>
        <w:r>
          <w:rPr>
            <w:rFonts w:cstheme="minorBidi"/>
            <w:noProof/>
            <w:sz w:val="24"/>
            <w:szCs w:val="24"/>
          </w:rPr>
          <w:tab/>
        </w:r>
        <w:r w:rsidRPr="00FE4833">
          <w:rPr>
            <w:rStyle w:val="Hipervnculo"/>
            <w:noProof/>
          </w:rPr>
          <w:t>DNS SPOOFING</w:t>
        </w:r>
        <w:r>
          <w:rPr>
            <w:noProof/>
            <w:webHidden/>
          </w:rPr>
          <w:tab/>
        </w:r>
        <w:r>
          <w:rPr>
            <w:noProof/>
            <w:webHidden/>
          </w:rPr>
          <w:fldChar w:fldCharType="begin"/>
        </w:r>
        <w:r>
          <w:rPr>
            <w:noProof/>
            <w:webHidden/>
          </w:rPr>
          <w:instrText xml:space="preserve"> PAGEREF _Toc517039204 \h </w:instrText>
        </w:r>
        <w:r>
          <w:rPr>
            <w:noProof/>
            <w:webHidden/>
          </w:rPr>
        </w:r>
        <w:r>
          <w:rPr>
            <w:noProof/>
            <w:webHidden/>
          </w:rPr>
          <w:fldChar w:fldCharType="separate"/>
        </w:r>
        <w:r>
          <w:rPr>
            <w:noProof/>
            <w:webHidden/>
          </w:rPr>
          <w:t>30</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05" w:history="1">
        <w:r w:rsidRPr="00FE4833">
          <w:rPr>
            <w:rStyle w:val="Hipervnculo"/>
            <w:noProof/>
          </w:rPr>
          <w:t>1.3.3.1.</w:t>
        </w:r>
        <w:r>
          <w:rPr>
            <w:rFonts w:cstheme="minorBidi"/>
            <w:noProof/>
            <w:sz w:val="24"/>
            <w:szCs w:val="24"/>
          </w:rPr>
          <w:tab/>
        </w:r>
        <w:r w:rsidRPr="00FE4833">
          <w:rPr>
            <w:rStyle w:val="Hipervnculo"/>
            <w:noProof/>
          </w:rPr>
          <w:t>DNS CACHE POISONING</w:t>
        </w:r>
        <w:r>
          <w:rPr>
            <w:noProof/>
            <w:webHidden/>
          </w:rPr>
          <w:tab/>
        </w:r>
        <w:r>
          <w:rPr>
            <w:noProof/>
            <w:webHidden/>
          </w:rPr>
          <w:fldChar w:fldCharType="begin"/>
        </w:r>
        <w:r>
          <w:rPr>
            <w:noProof/>
            <w:webHidden/>
          </w:rPr>
          <w:instrText xml:space="preserve"> PAGEREF _Toc517039205 \h </w:instrText>
        </w:r>
        <w:r>
          <w:rPr>
            <w:noProof/>
            <w:webHidden/>
          </w:rPr>
        </w:r>
        <w:r>
          <w:rPr>
            <w:noProof/>
            <w:webHidden/>
          </w:rPr>
          <w:fldChar w:fldCharType="separate"/>
        </w:r>
        <w:r>
          <w:rPr>
            <w:noProof/>
            <w:webHidden/>
          </w:rPr>
          <w:t>30</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06" w:history="1">
        <w:r w:rsidRPr="00FE4833">
          <w:rPr>
            <w:rStyle w:val="Hipervnculo"/>
            <w:noProof/>
          </w:rPr>
          <w:t>1.3.4.</w:t>
        </w:r>
        <w:r>
          <w:rPr>
            <w:rFonts w:cstheme="minorBidi"/>
            <w:noProof/>
            <w:sz w:val="24"/>
            <w:szCs w:val="24"/>
          </w:rPr>
          <w:tab/>
        </w:r>
        <w:r w:rsidRPr="00FE4833">
          <w:rPr>
            <w:rStyle w:val="Hipervnculo"/>
            <w:noProof/>
          </w:rPr>
          <w:t>EMAIL SPOOFING</w:t>
        </w:r>
        <w:r>
          <w:rPr>
            <w:noProof/>
            <w:webHidden/>
          </w:rPr>
          <w:tab/>
        </w:r>
        <w:r>
          <w:rPr>
            <w:noProof/>
            <w:webHidden/>
          </w:rPr>
          <w:fldChar w:fldCharType="begin"/>
        </w:r>
        <w:r>
          <w:rPr>
            <w:noProof/>
            <w:webHidden/>
          </w:rPr>
          <w:instrText xml:space="preserve"> PAGEREF _Toc517039206 \h </w:instrText>
        </w:r>
        <w:r>
          <w:rPr>
            <w:noProof/>
            <w:webHidden/>
          </w:rPr>
        </w:r>
        <w:r>
          <w:rPr>
            <w:noProof/>
            <w:webHidden/>
          </w:rPr>
          <w:fldChar w:fldCharType="separate"/>
        </w:r>
        <w:r>
          <w:rPr>
            <w:noProof/>
            <w:webHidden/>
          </w:rPr>
          <w:t>33</w:t>
        </w:r>
        <w:r>
          <w:rPr>
            <w:noProof/>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07" w:history="1">
        <w:r w:rsidRPr="00FE4833">
          <w:rPr>
            <w:rStyle w:val="Hipervnculo"/>
            <w:rFonts w:ascii="Trebuchet MS" w:hAnsi="Trebuchet MS"/>
          </w:rPr>
          <w:t>2.</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Estado del Arte</w:t>
        </w:r>
        <w:r>
          <w:rPr>
            <w:webHidden/>
          </w:rPr>
          <w:tab/>
        </w:r>
        <w:r>
          <w:rPr>
            <w:webHidden/>
          </w:rPr>
          <w:fldChar w:fldCharType="begin"/>
        </w:r>
        <w:r>
          <w:rPr>
            <w:webHidden/>
          </w:rPr>
          <w:instrText xml:space="preserve"> PAGEREF _Toc517039207 \h </w:instrText>
        </w:r>
        <w:r>
          <w:rPr>
            <w:webHidden/>
          </w:rPr>
        </w:r>
        <w:r>
          <w:rPr>
            <w:webHidden/>
          </w:rPr>
          <w:fldChar w:fldCharType="separate"/>
        </w:r>
        <w:r>
          <w:rPr>
            <w:webHidden/>
          </w:rPr>
          <w:t>34</w:t>
        </w:r>
        <w:r>
          <w:rPr>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08" w:history="1">
        <w:r w:rsidRPr="00FE4833">
          <w:rPr>
            <w:rStyle w:val="Hipervnculo"/>
            <w:rFonts w:ascii="Trebuchet MS" w:hAnsi="Trebuchet MS"/>
          </w:rPr>
          <w:t>3.</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Objetivos</w:t>
        </w:r>
        <w:r>
          <w:rPr>
            <w:webHidden/>
          </w:rPr>
          <w:tab/>
        </w:r>
        <w:r>
          <w:rPr>
            <w:webHidden/>
          </w:rPr>
          <w:fldChar w:fldCharType="begin"/>
        </w:r>
        <w:r>
          <w:rPr>
            <w:webHidden/>
          </w:rPr>
          <w:instrText xml:space="preserve"> PAGEREF _Toc517039208 \h </w:instrText>
        </w:r>
        <w:r>
          <w:rPr>
            <w:webHidden/>
          </w:rPr>
        </w:r>
        <w:r>
          <w:rPr>
            <w:webHidden/>
          </w:rPr>
          <w:fldChar w:fldCharType="separate"/>
        </w:r>
        <w:r>
          <w:rPr>
            <w:webHidden/>
          </w:rPr>
          <w:t>36</w:t>
        </w:r>
        <w:r>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209" w:history="1">
        <w:r w:rsidRPr="00FE4833">
          <w:rPr>
            <w:rStyle w:val="Hipervnculo"/>
            <w:noProof/>
            <w14:scene3d>
              <w14:camera w14:prst="orthographicFront"/>
              <w14:lightRig w14:rig="threePt" w14:dir="t">
                <w14:rot w14:lat="0" w14:lon="0" w14:rev="0"/>
              </w14:lightRig>
            </w14:scene3d>
          </w:rPr>
          <w:t>3.1.</w:t>
        </w:r>
        <w:r>
          <w:rPr>
            <w:noProof/>
            <w:szCs w:val="24"/>
            <w:lang w:eastAsia="es-ES"/>
          </w:rPr>
          <w:tab/>
        </w:r>
        <w:r w:rsidRPr="00FE4833">
          <w:rPr>
            <w:rStyle w:val="Hipervnculo"/>
            <w:noProof/>
          </w:rPr>
          <w:t>OBJETIVO GENERAL</w:t>
        </w:r>
        <w:r>
          <w:rPr>
            <w:noProof/>
            <w:webHidden/>
          </w:rPr>
          <w:tab/>
        </w:r>
        <w:r>
          <w:rPr>
            <w:noProof/>
            <w:webHidden/>
          </w:rPr>
          <w:fldChar w:fldCharType="begin"/>
        </w:r>
        <w:r>
          <w:rPr>
            <w:noProof/>
            <w:webHidden/>
          </w:rPr>
          <w:instrText xml:space="preserve"> PAGEREF _Toc517039209 \h </w:instrText>
        </w:r>
        <w:r>
          <w:rPr>
            <w:noProof/>
            <w:webHidden/>
          </w:rPr>
        </w:r>
        <w:r>
          <w:rPr>
            <w:noProof/>
            <w:webHidden/>
          </w:rPr>
          <w:fldChar w:fldCharType="separate"/>
        </w:r>
        <w:r>
          <w:rPr>
            <w:noProof/>
            <w:webHidden/>
          </w:rPr>
          <w:t>36</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10" w:history="1">
        <w:r w:rsidRPr="00FE4833">
          <w:rPr>
            <w:rStyle w:val="Hipervnculo"/>
            <w:noProof/>
            <w14:scene3d>
              <w14:camera w14:prst="orthographicFront"/>
              <w14:lightRig w14:rig="threePt" w14:dir="t">
                <w14:rot w14:lat="0" w14:lon="0" w14:rev="0"/>
              </w14:lightRig>
            </w14:scene3d>
          </w:rPr>
          <w:t>3.2.</w:t>
        </w:r>
        <w:r>
          <w:rPr>
            <w:noProof/>
            <w:szCs w:val="24"/>
            <w:lang w:eastAsia="es-ES"/>
          </w:rPr>
          <w:tab/>
        </w:r>
        <w:r w:rsidRPr="00FE4833">
          <w:rPr>
            <w:rStyle w:val="Hipervnculo"/>
            <w:noProof/>
          </w:rPr>
          <w:t>LISTA DE OBJETIVOS ESPECÍFICOS</w:t>
        </w:r>
        <w:r>
          <w:rPr>
            <w:noProof/>
            <w:webHidden/>
          </w:rPr>
          <w:tab/>
        </w:r>
        <w:r>
          <w:rPr>
            <w:noProof/>
            <w:webHidden/>
          </w:rPr>
          <w:fldChar w:fldCharType="begin"/>
        </w:r>
        <w:r>
          <w:rPr>
            <w:noProof/>
            <w:webHidden/>
          </w:rPr>
          <w:instrText xml:space="preserve"> PAGEREF _Toc517039210 \h </w:instrText>
        </w:r>
        <w:r>
          <w:rPr>
            <w:noProof/>
            <w:webHidden/>
          </w:rPr>
        </w:r>
        <w:r>
          <w:rPr>
            <w:noProof/>
            <w:webHidden/>
          </w:rPr>
          <w:fldChar w:fldCharType="separate"/>
        </w:r>
        <w:r>
          <w:rPr>
            <w:noProof/>
            <w:webHidden/>
          </w:rPr>
          <w:t>36</w:t>
        </w:r>
        <w:r>
          <w:rPr>
            <w:noProof/>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11" w:history="1">
        <w:r w:rsidRPr="00FE4833">
          <w:rPr>
            <w:rStyle w:val="Hipervnculo"/>
            <w:rFonts w:ascii="Trebuchet MS" w:hAnsi="Trebuchet MS"/>
          </w:rPr>
          <w:t>4.</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Metodología y Plan de Proyecto</w:t>
        </w:r>
        <w:r>
          <w:rPr>
            <w:webHidden/>
          </w:rPr>
          <w:tab/>
        </w:r>
        <w:r>
          <w:rPr>
            <w:webHidden/>
          </w:rPr>
          <w:fldChar w:fldCharType="begin"/>
        </w:r>
        <w:r>
          <w:rPr>
            <w:webHidden/>
          </w:rPr>
          <w:instrText xml:space="preserve"> PAGEREF _Toc517039211 \h </w:instrText>
        </w:r>
        <w:r>
          <w:rPr>
            <w:webHidden/>
          </w:rPr>
        </w:r>
        <w:r>
          <w:rPr>
            <w:webHidden/>
          </w:rPr>
          <w:fldChar w:fldCharType="separate"/>
        </w:r>
        <w:r>
          <w:rPr>
            <w:webHidden/>
          </w:rPr>
          <w:t>37</w:t>
        </w:r>
        <w:r>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212" w:history="1">
        <w:r w:rsidRPr="00FE4833">
          <w:rPr>
            <w:rStyle w:val="Hipervnculo"/>
            <w:noProof/>
            <w14:scene3d>
              <w14:camera w14:prst="orthographicFront"/>
              <w14:lightRig w14:rig="threePt" w14:dir="t">
                <w14:rot w14:lat="0" w14:lon="0" w14:rev="0"/>
              </w14:lightRig>
            </w14:scene3d>
          </w:rPr>
          <w:t>4.1.</w:t>
        </w:r>
        <w:r>
          <w:rPr>
            <w:noProof/>
            <w:szCs w:val="24"/>
            <w:lang w:eastAsia="es-ES"/>
          </w:rPr>
          <w:tab/>
        </w:r>
        <w:r w:rsidRPr="00FE4833">
          <w:rPr>
            <w:rStyle w:val="Hipervnculo"/>
            <w:noProof/>
          </w:rPr>
          <w:t>METODOLOGÍA A SEGUIR</w:t>
        </w:r>
        <w:r>
          <w:rPr>
            <w:noProof/>
            <w:webHidden/>
          </w:rPr>
          <w:tab/>
        </w:r>
        <w:r>
          <w:rPr>
            <w:noProof/>
            <w:webHidden/>
          </w:rPr>
          <w:fldChar w:fldCharType="begin"/>
        </w:r>
        <w:r>
          <w:rPr>
            <w:noProof/>
            <w:webHidden/>
          </w:rPr>
          <w:instrText xml:space="preserve"> PAGEREF _Toc517039212 \h </w:instrText>
        </w:r>
        <w:r>
          <w:rPr>
            <w:noProof/>
            <w:webHidden/>
          </w:rPr>
        </w:r>
        <w:r>
          <w:rPr>
            <w:noProof/>
            <w:webHidden/>
          </w:rPr>
          <w:fldChar w:fldCharType="separate"/>
        </w:r>
        <w:r>
          <w:rPr>
            <w:noProof/>
            <w:webHidden/>
          </w:rPr>
          <w:t>37</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13" w:history="1">
        <w:r w:rsidRPr="00FE4833">
          <w:rPr>
            <w:rStyle w:val="Hipervnculo"/>
            <w:noProof/>
            <w14:scene3d>
              <w14:camera w14:prst="orthographicFront"/>
              <w14:lightRig w14:rig="threePt" w14:dir="t">
                <w14:rot w14:lat="0" w14:lon="0" w14:rev="0"/>
              </w14:lightRig>
            </w14:scene3d>
          </w:rPr>
          <w:t>4.2.</w:t>
        </w:r>
        <w:r>
          <w:rPr>
            <w:noProof/>
            <w:szCs w:val="24"/>
            <w:lang w:eastAsia="es-ES"/>
          </w:rPr>
          <w:tab/>
        </w:r>
        <w:r w:rsidRPr="00FE4833">
          <w:rPr>
            <w:rStyle w:val="Hipervnculo"/>
            <w:noProof/>
          </w:rPr>
          <w:t>RECURSOS NECESARIOS. CONDICIONES Y LIMITACIONES</w:t>
        </w:r>
        <w:r>
          <w:rPr>
            <w:noProof/>
            <w:webHidden/>
          </w:rPr>
          <w:tab/>
        </w:r>
        <w:r>
          <w:rPr>
            <w:noProof/>
            <w:webHidden/>
          </w:rPr>
          <w:fldChar w:fldCharType="begin"/>
        </w:r>
        <w:r>
          <w:rPr>
            <w:noProof/>
            <w:webHidden/>
          </w:rPr>
          <w:instrText xml:space="preserve"> PAGEREF _Toc517039213 \h </w:instrText>
        </w:r>
        <w:r>
          <w:rPr>
            <w:noProof/>
            <w:webHidden/>
          </w:rPr>
        </w:r>
        <w:r>
          <w:rPr>
            <w:noProof/>
            <w:webHidden/>
          </w:rPr>
          <w:fldChar w:fldCharType="separate"/>
        </w:r>
        <w:r>
          <w:rPr>
            <w:noProof/>
            <w:webHidden/>
          </w:rPr>
          <w:t>37</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14" w:history="1">
        <w:r w:rsidRPr="00FE4833">
          <w:rPr>
            <w:rStyle w:val="Hipervnculo"/>
            <w:noProof/>
          </w:rPr>
          <w:t>4.2.1.</w:t>
        </w:r>
        <w:r>
          <w:rPr>
            <w:rFonts w:cstheme="minorBidi"/>
            <w:noProof/>
            <w:sz w:val="24"/>
            <w:szCs w:val="24"/>
          </w:rPr>
          <w:tab/>
        </w:r>
        <w:r w:rsidRPr="00FE4833">
          <w:rPr>
            <w:rStyle w:val="Hipervnculo"/>
            <w:noProof/>
          </w:rPr>
          <w:t>RECURSOS HARDWARE</w:t>
        </w:r>
        <w:r>
          <w:rPr>
            <w:noProof/>
            <w:webHidden/>
          </w:rPr>
          <w:tab/>
        </w:r>
        <w:r>
          <w:rPr>
            <w:noProof/>
            <w:webHidden/>
          </w:rPr>
          <w:fldChar w:fldCharType="begin"/>
        </w:r>
        <w:r>
          <w:rPr>
            <w:noProof/>
            <w:webHidden/>
          </w:rPr>
          <w:instrText xml:space="preserve"> PAGEREF _Toc517039214 \h </w:instrText>
        </w:r>
        <w:r>
          <w:rPr>
            <w:noProof/>
            <w:webHidden/>
          </w:rPr>
        </w:r>
        <w:r>
          <w:rPr>
            <w:noProof/>
            <w:webHidden/>
          </w:rPr>
          <w:fldChar w:fldCharType="separate"/>
        </w:r>
        <w:r>
          <w:rPr>
            <w:noProof/>
            <w:webHidden/>
          </w:rPr>
          <w:t>37</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15" w:history="1">
        <w:r w:rsidRPr="00FE4833">
          <w:rPr>
            <w:rStyle w:val="Hipervnculo"/>
            <w:noProof/>
          </w:rPr>
          <w:t>4.2.2.</w:t>
        </w:r>
        <w:r>
          <w:rPr>
            <w:rFonts w:cstheme="minorBidi"/>
            <w:noProof/>
            <w:sz w:val="24"/>
            <w:szCs w:val="24"/>
          </w:rPr>
          <w:tab/>
        </w:r>
        <w:r w:rsidRPr="00FE4833">
          <w:rPr>
            <w:rStyle w:val="Hipervnculo"/>
            <w:noProof/>
          </w:rPr>
          <w:t>RECURSOS SOFTWARE</w:t>
        </w:r>
        <w:r>
          <w:rPr>
            <w:noProof/>
            <w:webHidden/>
          </w:rPr>
          <w:tab/>
        </w:r>
        <w:r>
          <w:rPr>
            <w:noProof/>
            <w:webHidden/>
          </w:rPr>
          <w:fldChar w:fldCharType="begin"/>
        </w:r>
        <w:r>
          <w:rPr>
            <w:noProof/>
            <w:webHidden/>
          </w:rPr>
          <w:instrText xml:space="preserve"> PAGEREF _Toc517039215 \h </w:instrText>
        </w:r>
        <w:r>
          <w:rPr>
            <w:noProof/>
            <w:webHidden/>
          </w:rPr>
        </w:r>
        <w:r>
          <w:rPr>
            <w:noProof/>
            <w:webHidden/>
          </w:rPr>
          <w:fldChar w:fldCharType="separate"/>
        </w:r>
        <w:r>
          <w:rPr>
            <w:noProof/>
            <w:webHidden/>
          </w:rPr>
          <w:t>37</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16" w:history="1">
        <w:r w:rsidRPr="00FE4833">
          <w:rPr>
            <w:rStyle w:val="Hipervnculo"/>
            <w:noProof/>
            <w14:scene3d>
              <w14:camera w14:prst="orthographicFront"/>
              <w14:lightRig w14:rig="threePt" w14:dir="t">
                <w14:rot w14:lat="0" w14:lon="0" w14:rev="0"/>
              </w14:lightRig>
            </w14:scene3d>
          </w:rPr>
          <w:t>4.3.</w:t>
        </w:r>
        <w:r>
          <w:rPr>
            <w:noProof/>
            <w:szCs w:val="24"/>
            <w:lang w:eastAsia="es-ES"/>
          </w:rPr>
          <w:tab/>
        </w:r>
        <w:r w:rsidRPr="00FE4833">
          <w:rPr>
            <w:rStyle w:val="Hipervnculo"/>
            <w:noProof/>
          </w:rPr>
          <w:t>PLAN DE TRABAJO</w:t>
        </w:r>
        <w:r>
          <w:rPr>
            <w:noProof/>
            <w:webHidden/>
          </w:rPr>
          <w:tab/>
        </w:r>
        <w:r>
          <w:rPr>
            <w:noProof/>
            <w:webHidden/>
          </w:rPr>
          <w:fldChar w:fldCharType="begin"/>
        </w:r>
        <w:r>
          <w:rPr>
            <w:noProof/>
            <w:webHidden/>
          </w:rPr>
          <w:instrText xml:space="preserve"> PAGEREF _Toc517039216 \h </w:instrText>
        </w:r>
        <w:r>
          <w:rPr>
            <w:noProof/>
            <w:webHidden/>
          </w:rPr>
        </w:r>
        <w:r>
          <w:rPr>
            <w:noProof/>
            <w:webHidden/>
          </w:rPr>
          <w:fldChar w:fldCharType="separate"/>
        </w:r>
        <w:r>
          <w:rPr>
            <w:noProof/>
            <w:webHidden/>
          </w:rPr>
          <w:t>39</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17" w:history="1">
        <w:r w:rsidRPr="00FE4833">
          <w:rPr>
            <w:rStyle w:val="Hipervnculo"/>
            <w:noProof/>
            <w14:scene3d>
              <w14:camera w14:prst="orthographicFront"/>
              <w14:lightRig w14:rig="threePt" w14:dir="t">
                <w14:rot w14:lat="0" w14:lon="0" w14:rev="0"/>
              </w14:lightRig>
            </w14:scene3d>
          </w:rPr>
          <w:t>4.4.</w:t>
        </w:r>
        <w:r>
          <w:rPr>
            <w:noProof/>
            <w:szCs w:val="24"/>
            <w:lang w:eastAsia="es-ES"/>
          </w:rPr>
          <w:tab/>
        </w:r>
        <w:r w:rsidRPr="00FE4833">
          <w:rPr>
            <w:rStyle w:val="Hipervnculo"/>
            <w:noProof/>
          </w:rPr>
          <w:t>PAQUETES DE TRABAJO</w:t>
        </w:r>
        <w:r>
          <w:rPr>
            <w:noProof/>
            <w:webHidden/>
          </w:rPr>
          <w:tab/>
        </w:r>
        <w:r>
          <w:rPr>
            <w:noProof/>
            <w:webHidden/>
          </w:rPr>
          <w:fldChar w:fldCharType="begin"/>
        </w:r>
        <w:r>
          <w:rPr>
            <w:noProof/>
            <w:webHidden/>
          </w:rPr>
          <w:instrText xml:space="preserve"> PAGEREF _Toc517039217 \h </w:instrText>
        </w:r>
        <w:r>
          <w:rPr>
            <w:noProof/>
            <w:webHidden/>
          </w:rPr>
        </w:r>
        <w:r>
          <w:rPr>
            <w:noProof/>
            <w:webHidden/>
          </w:rPr>
          <w:fldChar w:fldCharType="separate"/>
        </w:r>
        <w:r>
          <w:rPr>
            <w:noProof/>
            <w:webHidden/>
          </w:rPr>
          <w:t>41</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18" w:history="1">
        <w:r w:rsidRPr="00FE4833">
          <w:rPr>
            <w:rStyle w:val="Hipervnculo"/>
            <w:noProof/>
          </w:rPr>
          <w:t>4.4.1.</w:t>
        </w:r>
        <w:r>
          <w:rPr>
            <w:rFonts w:cstheme="minorBidi"/>
            <w:noProof/>
            <w:sz w:val="24"/>
            <w:szCs w:val="24"/>
          </w:rPr>
          <w:tab/>
        </w:r>
        <w:r w:rsidRPr="00FE4833">
          <w:rPr>
            <w:rStyle w:val="Hipervnculo"/>
            <w:noProof/>
          </w:rPr>
          <w:t>PT 1-CREACIÓN DEL ENTORNO DE TRABAJO</w:t>
        </w:r>
        <w:r>
          <w:rPr>
            <w:noProof/>
            <w:webHidden/>
          </w:rPr>
          <w:tab/>
        </w:r>
        <w:r>
          <w:rPr>
            <w:noProof/>
            <w:webHidden/>
          </w:rPr>
          <w:fldChar w:fldCharType="begin"/>
        </w:r>
        <w:r>
          <w:rPr>
            <w:noProof/>
            <w:webHidden/>
          </w:rPr>
          <w:instrText xml:space="preserve"> PAGEREF _Toc517039218 \h </w:instrText>
        </w:r>
        <w:r>
          <w:rPr>
            <w:noProof/>
            <w:webHidden/>
          </w:rPr>
        </w:r>
        <w:r>
          <w:rPr>
            <w:noProof/>
            <w:webHidden/>
          </w:rPr>
          <w:fldChar w:fldCharType="separate"/>
        </w:r>
        <w:r>
          <w:rPr>
            <w:noProof/>
            <w:webHidden/>
          </w:rPr>
          <w:t>41</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19" w:history="1">
        <w:r w:rsidRPr="00FE4833">
          <w:rPr>
            <w:rStyle w:val="Hipervnculo"/>
            <w:noProof/>
          </w:rPr>
          <w:t>4.4.2.</w:t>
        </w:r>
        <w:r>
          <w:rPr>
            <w:rFonts w:cstheme="minorBidi"/>
            <w:noProof/>
            <w:sz w:val="24"/>
            <w:szCs w:val="24"/>
          </w:rPr>
          <w:tab/>
        </w:r>
        <w:r w:rsidRPr="00FE4833">
          <w:rPr>
            <w:rStyle w:val="Hipervnculo"/>
            <w:noProof/>
          </w:rPr>
          <w:t>PT 2-REALIZACIÓN DE ATAQUES SPOOFING</w:t>
        </w:r>
        <w:r>
          <w:rPr>
            <w:noProof/>
            <w:webHidden/>
          </w:rPr>
          <w:tab/>
        </w:r>
        <w:r>
          <w:rPr>
            <w:noProof/>
            <w:webHidden/>
          </w:rPr>
          <w:fldChar w:fldCharType="begin"/>
        </w:r>
        <w:r>
          <w:rPr>
            <w:noProof/>
            <w:webHidden/>
          </w:rPr>
          <w:instrText xml:space="preserve"> PAGEREF _Toc517039219 \h </w:instrText>
        </w:r>
        <w:r>
          <w:rPr>
            <w:noProof/>
            <w:webHidden/>
          </w:rPr>
        </w:r>
        <w:r>
          <w:rPr>
            <w:noProof/>
            <w:webHidden/>
          </w:rPr>
          <w:fldChar w:fldCharType="separate"/>
        </w:r>
        <w:r>
          <w:rPr>
            <w:noProof/>
            <w:webHidden/>
          </w:rPr>
          <w:t>41</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20" w:history="1">
        <w:r w:rsidRPr="00FE4833">
          <w:rPr>
            <w:rStyle w:val="Hipervnculo"/>
            <w:noProof/>
          </w:rPr>
          <w:t>4.4.3.</w:t>
        </w:r>
        <w:r>
          <w:rPr>
            <w:rFonts w:cstheme="minorBidi"/>
            <w:noProof/>
            <w:sz w:val="24"/>
            <w:szCs w:val="24"/>
          </w:rPr>
          <w:tab/>
        </w:r>
        <w:r w:rsidRPr="00FE4833">
          <w:rPr>
            <w:rStyle w:val="Hipervnculo"/>
            <w:noProof/>
          </w:rPr>
          <w:t>PT 3-DEFENSAS PARA EVITAR SPOOFING</w:t>
        </w:r>
        <w:r>
          <w:rPr>
            <w:noProof/>
            <w:webHidden/>
          </w:rPr>
          <w:tab/>
        </w:r>
        <w:r>
          <w:rPr>
            <w:noProof/>
            <w:webHidden/>
          </w:rPr>
          <w:fldChar w:fldCharType="begin"/>
        </w:r>
        <w:r>
          <w:rPr>
            <w:noProof/>
            <w:webHidden/>
          </w:rPr>
          <w:instrText xml:space="preserve"> PAGEREF _Toc517039220 \h </w:instrText>
        </w:r>
        <w:r>
          <w:rPr>
            <w:noProof/>
            <w:webHidden/>
          </w:rPr>
        </w:r>
        <w:r>
          <w:rPr>
            <w:noProof/>
            <w:webHidden/>
          </w:rPr>
          <w:fldChar w:fldCharType="separate"/>
        </w:r>
        <w:r>
          <w:rPr>
            <w:noProof/>
            <w:webHidden/>
          </w:rPr>
          <w:t>42</w:t>
        </w:r>
        <w:r>
          <w:rPr>
            <w:noProof/>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21" w:history="1">
        <w:r w:rsidRPr="00FE4833">
          <w:rPr>
            <w:rStyle w:val="Hipervnculo"/>
            <w:rFonts w:ascii="Trebuchet MS" w:hAnsi="Trebuchet MS"/>
          </w:rPr>
          <w:t>5.</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Desarrollo del Proyecto</w:t>
        </w:r>
        <w:r>
          <w:rPr>
            <w:webHidden/>
          </w:rPr>
          <w:tab/>
        </w:r>
        <w:r>
          <w:rPr>
            <w:webHidden/>
          </w:rPr>
          <w:fldChar w:fldCharType="begin"/>
        </w:r>
        <w:r>
          <w:rPr>
            <w:webHidden/>
          </w:rPr>
          <w:instrText xml:space="preserve"> PAGEREF _Toc517039221 \h </w:instrText>
        </w:r>
        <w:r>
          <w:rPr>
            <w:webHidden/>
          </w:rPr>
        </w:r>
        <w:r>
          <w:rPr>
            <w:webHidden/>
          </w:rPr>
          <w:fldChar w:fldCharType="separate"/>
        </w:r>
        <w:r>
          <w:rPr>
            <w:webHidden/>
          </w:rPr>
          <w:t>43</w:t>
        </w:r>
        <w:r>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222" w:history="1">
        <w:r w:rsidRPr="00FE4833">
          <w:rPr>
            <w:rStyle w:val="Hipervnculo"/>
            <w:noProof/>
            <w14:scene3d>
              <w14:camera w14:prst="orthographicFront"/>
              <w14:lightRig w14:rig="threePt" w14:dir="t">
                <w14:rot w14:lat="0" w14:lon="0" w14:rev="0"/>
              </w14:lightRig>
            </w14:scene3d>
          </w:rPr>
          <w:t>5.1.</w:t>
        </w:r>
        <w:r>
          <w:rPr>
            <w:noProof/>
            <w:szCs w:val="24"/>
            <w:lang w:eastAsia="es-ES"/>
          </w:rPr>
          <w:tab/>
        </w:r>
        <w:r w:rsidRPr="00FE4833">
          <w:rPr>
            <w:rStyle w:val="Hipervnculo"/>
            <w:noProof/>
          </w:rPr>
          <w:t>PT1-CREACIÓN DEL ENTORNO DE TRABAJO</w:t>
        </w:r>
        <w:r>
          <w:rPr>
            <w:noProof/>
            <w:webHidden/>
          </w:rPr>
          <w:tab/>
        </w:r>
        <w:r>
          <w:rPr>
            <w:noProof/>
            <w:webHidden/>
          </w:rPr>
          <w:fldChar w:fldCharType="begin"/>
        </w:r>
        <w:r>
          <w:rPr>
            <w:noProof/>
            <w:webHidden/>
          </w:rPr>
          <w:instrText xml:space="preserve"> PAGEREF _Toc517039222 \h </w:instrText>
        </w:r>
        <w:r>
          <w:rPr>
            <w:noProof/>
            <w:webHidden/>
          </w:rPr>
        </w:r>
        <w:r>
          <w:rPr>
            <w:noProof/>
            <w:webHidden/>
          </w:rPr>
          <w:fldChar w:fldCharType="separate"/>
        </w:r>
        <w:r>
          <w:rPr>
            <w:noProof/>
            <w:webHidden/>
          </w:rPr>
          <w:t>43</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23" w:history="1">
        <w:r w:rsidRPr="00FE4833">
          <w:rPr>
            <w:rStyle w:val="Hipervnculo"/>
            <w:noProof/>
            <w14:scene3d>
              <w14:camera w14:prst="orthographicFront"/>
              <w14:lightRig w14:rig="threePt" w14:dir="t">
                <w14:rot w14:lat="0" w14:lon="0" w14:rev="0"/>
              </w14:lightRig>
            </w14:scene3d>
          </w:rPr>
          <w:t>5.2.</w:t>
        </w:r>
        <w:r>
          <w:rPr>
            <w:noProof/>
            <w:szCs w:val="24"/>
            <w:lang w:eastAsia="es-ES"/>
          </w:rPr>
          <w:tab/>
        </w:r>
        <w:r w:rsidRPr="00FE4833">
          <w:rPr>
            <w:rStyle w:val="Hipervnculo"/>
            <w:noProof/>
          </w:rPr>
          <w:t>PT2-REALIZACIÓN DE ATAQUES SPOOFING</w:t>
        </w:r>
        <w:r>
          <w:rPr>
            <w:noProof/>
            <w:webHidden/>
          </w:rPr>
          <w:tab/>
        </w:r>
        <w:r>
          <w:rPr>
            <w:noProof/>
            <w:webHidden/>
          </w:rPr>
          <w:fldChar w:fldCharType="begin"/>
        </w:r>
        <w:r>
          <w:rPr>
            <w:noProof/>
            <w:webHidden/>
          </w:rPr>
          <w:instrText xml:space="preserve"> PAGEREF _Toc517039223 \h </w:instrText>
        </w:r>
        <w:r>
          <w:rPr>
            <w:noProof/>
            <w:webHidden/>
          </w:rPr>
        </w:r>
        <w:r>
          <w:rPr>
            <w:noProof/>
            <w:webHidden/>
          </w:rPr>
          <w:fldChar w:fldCharType="separate"/>
        </w:r>
        <w:r>
          <w:rPr>
            <w:noProof/>
            <w:webHidden/>
          </w:rPr>
          <w:t>54</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24" w:history="1">
        <w:r w:rsidRPr="00FE4833">
          <w:rPr>
            <w:rStyle w:val="Hipervnculo"/>
            <w:noProof/>
          </w:rPr>
          <w:t>5.2.1.</w:t>
        </w:r>
        <w:r>
          <w:rPr>
            <w:rFonts w:cstheme="minorBidi"/>
            <w:noProof/>
            <w:sz w:val="24"/>
            <w:szCs w:val="24"/>
          </w:rPr>
          <w:tab/>
        </w:r>
        <w:r w:rsidRPr="00FE4833">
          <w:rPr>
            <w:rStyle w:val="Hipervnculo"/>
            <w:noProof/>
          </w:rPr>
          <w:t>IP SPOOFING</w:t>
        </w:r>
        <w:r>
          <w:rPr>
            <w:noProof/>
            <w:webHidden/>
          </w:rPr>
          <w:tab/>
        </w:r>
        <w:r>
          <w:rPr>
            <w:noProof/>
            <w:webHidden/>
          </w:rPr>
          <w:fldChar w:fldCharType="begin"/>
        </w:r>
        <w:r>
          <w:rPr>
            <w:noProof/>
            <w:webHidden/>
          </w:rPr>
          <w:instrText xml:space="preserve"> PAGEREF _Toc517039224 \h </w:instrText>
        </w:r>
        <w:r>
          <w:rPr>
            <w:noProof/>
            <w:webHidden/>
          </w:rPr>
        </w:r>
        <w:r>
          <w:rPr>
            <w:noProof/>
            <w:webHidden/>
          </w:rPr>
          <w:fldChar w:fldCharType="separate"/>
        </w:r>
        <w:r>
          <w:rPr>
            <w:noProof/>
            <w:webHidden/>
          </w:rPr>
          <w:t>54</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25" w:history="1">
        <w:r w:rsidRPr="00FE4833">
          <w:rPr>
            <w:rStyle w:val="Hipervnculo"/>
            <w:noProof/>
          </w:rPr>
          <w:t>5.2.1.1.</w:t>
        </w:r>
        <w:r>
          <w:rPr>
            <w:rFonts w:cstheme="minorBidi"/>
            <w:noProof/>
            <w:sz w:val="24"/>
            <w:szCs w:val="24"/>
          </w:rPr>
          <w:tab/>
        </w:r>
        <w:r w:rsidRPr="00FE4833">
          <w:rPr>
            <w:rStyle w:val="Hipervnculo"/>
            <w:noProof/>
          </w:rPr>
          <w:t>IP SPOOFING CON IPTABLES</w:t>
        </w:r>
        <w:r>
          <w:rPr>
            <w:noProof/>
            <w:webHidden/>
          </w:rPr>
          <w:tab/>
        </w:r>
        <w:r>
          <w:rPr>
            <w:noProof/>
            <w:webHidden/>
          </w:rPr>
          <w:fldChar w:fldCharType="begin"/>
        </w:r>
        <w:r>
          <w:rPr>
            <w:noProof/>
            <w:webHidden/>
          </w:rPr>
          <w:instrText xml:space="preserve"> PAGEREF _Toc517039225 \h </w:instrText>
        </w:r>
        <w:r>
          <w:rPr>
            <w:noProof/>
            <w:webHidden/>
          </w:rPr>
        </w:r>
        <w:r>
          <w:rPr>
            <w:noProof/>
            <w:webHidden/>
          </w:rPr>
          <w:fldChar w:fldCharType="separate"/>
        </w:r>
        <w:r>
          <w:rPr>
            <w:noProof/>
            <w:webHidden/>
          </w:rPr>
          <w:t>54</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26" w:history="1">
        <w:r w:rsidRPr="00FE4833">
          <w:rPr>
            <w:rStyle w:val="Hipervnculo"/>
            <w:noProof/>
          </w:rPr>
          <w:t>5.2.1.2.</w:t>
        </w:r>
        <w:r>
          <w:rPr>
            <w:rFonts w:cstheme="minorBidi"/>
            <w:noProof/>
            <w:sz w:val="24"/>
            <w:szCs w:val="24"/>
          </w:rPr>
          <w:tab/>
        </w:r>
        <w:r w:rsidRPr="00FE4833">
          <w:rPr>
            <w:rStyle w:val="Hipervnculo"/>
            <w:noProof/>
          </w:rPr>
          <w:t>IP SPOOFING CON HPING3</w:t>
        </w:r>
        <w:r>
          <w:rPr>
            <w:noProof/>
            <w:webHidden/>
          </w:rPr>
          <w:tab/>
        </w:r>
        <w:r>
          <w:rPr>
            <w:noProof/>
            <w:webHidden/>
          </w:rPr>
          <w:fldChar w:fldCharType="begin"/>
        </w:r>
        <w:r>
          <w:rPr>
            <w:noProof/>
            <w:webHidden/>
          </w:rPr>
          <w:instrText xml:space="preserve"> PAGEREF _Toc517039226 \h </w:instrText>
        </w:r>
        <w:r>
          <w:rPr>
            <w:noProof/>
            <w:webHidden/>
          </w:rPr>
        </w:r>
        <w:r>
          <w:rPr>
            <w:noProof/>
            <w:webHidden/>
          </w:rPr>
          <w:fldChar w:fldCharType="separate"/>
        </w:r>
        <w:r>
          <w:rPr>
            <w:noProof/>
            <w:webHidden/>
          </w:rPr>
          <w:t>57</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27" w:history="1">
        <w:r w:rsidRPr="00FE4833">
          <w:rPr>
            <w:rStyle w:val="Hipervnculo"/>
            <w:noProof/>
          </w:rPr>
          <w:t>5.2.2.</w:t>
        </w:r>
        <w:r>
          <w:rPr>
            <w:rFonts w:cstheme="minorBidi"/>
            <w:noProof/>
            <w:sz w:val="24"/>
            <w:szCs w:val="24"/>
          </w:rPr>
          <w:tab/>
        </w:r>
        <w:r w:rsidRPr="00FE4833">
          <w:rPr>
            <w:rStyle w:val="Hipervnculo"/>
            <w:noProof/>
          </w:rPr>
          <w:t>ARP SPOOFING</w:t>
        </w:r>
        <w:r>
          <w:rPr>
            <w:noProof/>
            <w:webHidden/>
          </w:rPr>
          <w:tab/>
        </w:r>
        <w:r>
          <w:rPr>
            <w:noProof/>
            <w:webHidden/>
          </w:rPr>
          <w:fldChar w:fldCharType="begin"/>
        </w:r>
        <w:r>
          <w:rPr>
            <w:noProof/>
            <w:webHidden/>
          </w:rPr>
          <w:instrText xml:space="preserve"> PAGEREF _Toc517039227 \h </w:instrText>
        </w:r>
        <w:r>
          <w:rPr>
            <w:noProof/>
            <w:webHidden/>
          </w:rPr>
        </w:r>
        <w:r>
          <w:rPr>
            <w:noProof/>
            <w:webHidden/>
          </w:rPr>
          <w:fldChar w:fldCharType="separate"/>
        </w:r>
        <w:r>
          <w:rPr>
            <w:noProof/>
            <w:webHidden/>
          </w:rPr>
          <w:t>58</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28" w:history="1">
        <w:r w:rsidRPr="00FE4833">
          <w:rPr>
            <w:rStyle w:val="Hipervnculo"/>
            <w:noProof/>
          </w:rPr>
          <w:t>5.2.3.</w:t>
        </w:r>
        <w:r>
          <w:rPr>
            <w:rFonts w:cstheme="minorBidi"/>
            <w:noProof/>
            <w:sz w:val="24"/>
            <w:szCs w:val="24"/>
          </w:rPr>
          <w:tab/>
        </w:r>
        <w:r w:rsidRPr="00FE4833">
          <w:rPr>
            <w:rStyle w:val="Hipervnculo"/>
            <w:noProof/>
          </w:rPr>
          <w:t>DNS SPOOFING</w:t>
        </w:r>
        <w:r>
          <w:rPr>
            <w:noProof/>
            <w:webHidden/>
          </w:rPr>
          <w:tab/>
        </w:r>
        <w:r>
          <w:rPr>
            <w:noProof/>
            <w:webHidden/>
          </w:rPr>
          <w:fldChar w:fldCharType="begin"/>
        </w:r>
        <w:r>
          <w:rPr>
            <w:noProof/>
            <w:webHidden/>
          </w:rPr>
          <w:instrText xml:space="preserve"> PAGEREF _Toc517039228 \h </w:instrText>
        </w:r>
        <w:r>
          <w:rPr>
            <w:noProof/>
            <w:webHidden/>
          </w:rPr>
        </w:r>
        <w:r>
          <w:rPr>
            <w:noProof/>
            <w:webHidden/>
          </w:rPr>
          <w:fldChar w:fldCharType="separate"/>
        </w:r>
        <w:r>
          <w:rPr>
            <w:noProof/>
            <w:webHidden/>
          </w:rPr>
          <w:t>60</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29" w:history="1">
        <w:r w:rsidRPr="00FE4833">
          <w:rPr>
            <w:rStyle w:val="Hipervnculo"/>
            <w:noProof/>
          </w:rPr>
          <w:t>5.2.4.</w:t>
        </w:r>
        <w:r>
          <w:rPr>
            <w:rFonts w:cstheme="minorBidi"/>
            <w:noProof/>
            <w:sz w:val="24"/>
            <w:szCs w:val="24"/>
          </w:rPr>
          <w:tab/>
        </w:r>
        <w:r w:rsidRPr="00FE4833">
          <w:rPr>
            <w:rStyle w:val="Hipervnculo"/>
            <w:noProof/>
          </w:rPr>
          <w:t>WEB SPOOFING</w:t>
        </w:r>
        <w:r>
          <w:rPr>
            <w:noProof/>
            <w:webHidden/>
          </w:rPr>
          <w:tab/>
        </w:r>
        <w:r>
          <w:rPr>
            <w:noProof/>
            <w:webHidden/>
          </w:rPr>
          <w:fldChar w:fldCharType="begin"/>
        </w:r>
        <w:r>
          <w:rPr>
            <w:noProof/>
            <w:webHidden/>
          </w:rPr>
          <w:instrText xml:space="preserve"> PAGEREF _Toc517039229 \h </w:instrText>
        </w:r>
        <w:r>
          <w:rPr>
            <w:noProof/>
            <w:webHidden/>
          </w:rPr>
        </w:r>
        <w:r>
          <w:rPr>
            <w:noProof/>
            <w:webHidden/>
          </w:rPr>
          <w:fldChar w:fldCharType="separate"/>
        </w:r>
        <w:r>
          <w:rPr>
            <w:noProof/>
            <w:webHidden/>
          </w:rPr>
          <w:t>64</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30" w:history="1">
        <w:r w:rsidRPr="00FE4833">
          <w:rPr>
            <w:rStyle w:val="Hipervnculo"/>
            <w:noProof/>
          </w:rPr>
          <w:t>5.2.5.</w:t>
        </w:r>
        <w:r>
          <w:rPr>
            <w:rFonts w:cstheme="minorBidi"/>
            <w:noProof/>
            <w:sz w:val="24"/>
            <w:szCs w:val="24"/>
          </w:rPr>
          <w:tab/>
        </w:r>
        <w:r w:rsidRPr="00FE4833">
          <w:rPr>
            <w:rStyle w:val="Hipervnculo"/>
            <w:noProof/>
          </w:rPr>
          <w:t>EMAIL SPOOFING</w:t>
        </w:r>
        <w:r>
          <w:rPr>
            <w:noProof/>
            <w:webHidden/>
          </w:rPr>
          <w:tab/>
        </w:r>
        <w:r>
          <w:rPr>
            <w:noProof/>
            <w:webHidden/>
          </w:rPr>
          <w:fldChar w:fldCharType="begin"/>
        </w:r>
        <w:r>
          <w:rPr>
            <w:noProof/>
            <w:webHidden/>
          </w:rPr>
          <w:instrText xml:space="preserve"> PAGEREF _Toc517039230 \h </w:instrText>
        </w:r>
        <w:r>
          <w:rPr>
            <w:noProof/>
            <w:webHidden/>
          </w:rPr>
        </w:r>
        <w:r>
          <w:rPr>
            <w:noProof/>
            <w:webHidden/>
          </w:rPr>
          <w:fldChar w:fldCharType="separate"/>
        </w:r>
        <w:r>
          <w:rPr>
            <w:noProof/>
            <w:webHidden/>
          </w:rPr>
          <w:t>73</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31" w:history="1">
        <w:r w:rsidRPr="00FE4833">
          <w:rPr>
            <w:rStyle w:val="Hipervnculo"/>
            <w:noProof/>
          </w:rPr>
          <w:t>5.2.5.1.</w:t>
        </w:r>
        <w:r>
          <w:rPr>
            <w:rFonts w:cstheme="minorBidi"/>
            <w:noProof/>
            <w:sz w:val="24"/>
            <w:szCs w:val="24"/>
          </w:rPr>
          <w:tab/>
        </w:r>
        <w:r w:rsidRPr="00FE4833">
          <w:rPr>
            <w:rStyle w:val="Hipervnculo"/>
            <w:noProof/>
          </w:rPr>
          <w:t>EMAIL SPOOFING USANDO SEES</w:t>
        </w:r>
        <w:r>
          <w:rPr>
            <w:noProof/>
            <w:webHidden/>
          </w:rPr>
          <w:tab/>
        </w:r>
        <w:r>
          <w:rPr>
            <w:noProof/>
            <w:webHidden/>
          </w:rPr>
          <w:fldChar w:fldCharType="begin"/>
        </w:r>
        <w:r>
          <w:rPr>
            <w:noProof/>
            <w:webHidden/>
          </w:rPr>
          <w:instrText xml:space="preserve"> PAGEREF _Toc517039231 \h </w:instrText>
        </w:r>
        <w:r>
          <w:rPr>
            <w:noProof/>
            <w:webHidden/>
          </w:rPr>
        </w:r>
        <w:r>
          <w:rPr>
            <w:noProof/>
            <w:webHidden/>
          </w:rPr>
          <w:fldChar w:fldCharType="separate"/>
        </w:r>
        <w:r>
          <w:rPr>
            <w:noProof/>
            <w:webHidden/>
          </w:rPr>
          <w:t>73</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32" w:history="1">
        <w:r w:rsidRPr="00FE4833">
          <w:rPr>
            <w:rStyle w:val="Hipervnculo"/>
            <w:noProof/>
          </w:rPr>
          <w:t>5.2.5.2.</w:t>
        </w:r>
        <w:r>
          <w:rPr>
            <w:rFonts w:cstheme="minorBidi"/>
            <w:noProof/>
            <w:sz w:val="24"/>
            <w:szCs w:val="24"/>
          </w:rPr>
          <w:tab/>
        </w:r>
        <w:r w:rsidRPr="00FE4833">
          <w:rPr>
            <w:rStyle w:val="Hipervnculo"/>
            <w:noProof/>
          </w:rPr>
          <w:t>EMAIL SPOOFING USANDO EMAIL SPOOF MASTER</w:t>
        </w:r>
        <w:r>
          <w:rPr>
            <w:noProof/>
            <w:webHidden/>
          </w:rPr>
          <w:tab/>
        </w:r>
        <w:r>
          <w:rPr>
            <w:noProof/>
            <w:webHidden/>
          </w:rPr>
          <w:fldChar w:fldCharType="begin"/>
        </w:r>
        <w:r>
          <w:rPr>
            <w:noProof/>
            <w:webHidden/>
          </w:rPr>
          <w:instrText xml:space="preserve"> PAGEREF _Toc517039232 \h </w:instrText>
        </w:r>
        <w:r>
          <w:rPr>
            <w:noProof/>
            <w:webHidden/>
          </w:rPr>
        </w:r>
        <w:r>
          <w:rPr>
            <w:noProof/>
            <w:webHidden/>
          </w:rPr>
          <w:fldChar w:fldCharType="separate"/>
        </w:r>
        <w:r>
          <w:rPr>
            <w:noProof/>
            <w:webHidden/>
          </w:rPr>
          <w:t>76</w:t>
        </w:r>
        <w:r>
          <w:rPr>
            <w:noProof/>
            <w:webHidden/>
          </w:rPr>
          <w:fldChar w:fldCharType="end"/>
        </w:r>
      </w:hyperlink>
    </w:p>
    <w:p w:rsidR="00992495" w:rsidRDefault="00992495">
      <w:pPr>
        <w:pStyle w:val="TDC3"/>
        <w:tabs>
          <w:tab w:val="left" w:pos="1440"/>
          <w:tab w:val="right" w:leader="dot" w:pos="8041"/>
        </w:tabs>
        <w:rPr>
          <w:rFonts w:cstheme="minorBidi"/>
          <w:noProof/>
          <w:sz w:val="24"/>
          <w:szCs w:val="24"/>
        </w:rPr>
      </w:pPr>
      <w:hyperlink w:anchor="_Toc517039233" w:history="1">
        <w:r w:rsidRPr="00FE4833">
          <w:rPr>
            <w:rStyle w:val="Hipervnculo"/>
            <w:noProof/>
          </w:rPr>
          <w:t>5.2.5.3.</w:t>
        </w:r>
        <w:r>
          <w:rPr>
            <w:rFonts w:cstheme="minorBidi"/>
            <w:noProof/>
            <w:sz w:val="24"/>
            <w:szCs w:val="24"/>
          </w:rPr>
          <w:tab/>
        </w:r>
        <w:r w:rsidRPr="00FE4833">
          <w:rPr>
            <w:rStyle w:val="Hipervnculo"/>
            <w:noProof/>
          </w:rPr>
          <w:t xml:space="preserve">EMAIL SPOOFING USANDO </w:t>
        </w:r>
        <w:r w:rsidRPr="00FE4833">
          <w:rPr>
            <w:rStyle w:val="Hipervnculo"/>
            <w:b/>
            <w:noProof/>
          </w:rPr>
          <w:t>EMKEi´S MAILER</w:t>
        </w:r>
        <w:r>
          <w:rPr>
            <w:noProof/>
            <w:webHidden/>
          </w:rPr>
          <w:tab/>
        </w:r>
        <w:r>
          <w:rPr>
            <w:noProof/>
            <w:webHidden/>
          </w:rPr>
          <w:fldChar w:fldCharType="begin"/>
        </w:r>
        <w:r>
          <w:rPr>
            <w:noProof/>
            <w:webHidden/>
          </w:rPr>
          <w:instrText xml:space="preserve"> PAGEREF _Toc517039233 \h </w:instrText>
        </w:r>
        <w:r>
          <w:rPr>
            <w:noProof/>
            <w:webHidden/>
          </w:rPr>
        </w:r>
        <w:r>
          <w:rPr>
            <w:noProof/>
            <w:webHidden/>
          </w:rPr>
          <w:fldChar w:fldCharType="separate"/>
        </w:r>
        <w:r>
          <w:rPr>
            <w:noProof/>
            <w:webHidden/>
          </w:rPr>
          <w:t>78</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34" w:history="1">
        <w:r w:rsidRPr="00FE4833">
          <w:rPr>
            <w:rStyle w:val="Hipervnculo"/>
            <w:noProof/>
            <w14:scene3d>
              <w14:camera w14:prst="orthographicFront"/>
              <w14:lightRig w14:rig="threePt" w14:dir="t">
                <w14:rot w14:lat="0" w14:lon="0" w14:rev="0"/>
              </w14:lightRig>
            </w14:scene3d>
          </w:rPr>
          <w:t>5.3.</w:t>
        </w:r>
        <w:r>
          <w:rPr>
            <w:noProof/>
            <w:szCs w:val="24"/>
            <w:lang w:eastAsia="es-ES"/>
          </w:rPr>
          <w:tab/>
        </w:r>
        <w:r w:rsidRPr="00FE4833">
          <w:rPr>
            <w:rStyle w:val="Hipervnculo"/>
            <w:noProof/>
          </w:rPr>
          <w:t>PT3-DEFENSAS PARAR EVITAR SPOOFING</w:t>
        </w:r>
        <w:r>
          <w:rPr>
            <w:noProof/>
            <w:webHidden/>
          </w:rPr>
          <w:tab/>
        </w:r>
        <w:r>
          <w:rPr>
            <w:noProof/>
            <w:webHidden/>
          </w:rPr>
          <w:fldChar w:fldCharType="begin"/>
        </w:r>
        <w:r>
          <w:rPr>
            <w:noProof/>
            <w:webHidden/>
          </w:rPr>
          <w:instrText xml:space="preserve"> PAGEREF _Toc517039234 \h </w:instrText>
        </w:r>
        <w:r>
          <w:rPr>
            <w:noProof/>
            <w:webHidden/>
          </w:rPr>
        </w:r>
        <w:r>
          <w:rPr>
            <w:noProof/>
            <w:webHidden/>
          </w:rPr>
          <w:fldChar w:fldCharType="separate"/>
        </w:r>
        <w:r>
          <w:rPr>
            <w:noProof/>
            <w:webHidden/>
          </w:rPr>
          <w:t>79</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35" w:history="1">
        <w:r w:rsidRPr="00FE4833">
          <w:rPr>
            <w:rStyle w:val="Hipervnculo"/>
            <w:noProof/>
          </w:rPr>
          <w:t>5.3.1.</w:t>
        </w:r>
        <w:r>
          <w:rPr>
            <w:rFonts w:cstheme="minorBidi"/>
            <w:noProof/>
            <w:sz w:val="24"/>
            <w:szCs w:val="24"/>
          </w:rPr>
          <w:tab/>
        </w:r>
        <w:r w:rsidRPr="00FE4833">
          <w:rPr>
            <w:rStyle w:val="Hipervnculo"/>
            <w:noProof/>
          </w:rPr>
          <w:t>DEFENSA A IP SPOOFING</w:t>
        </w:r>
        <w:r>
          <w:rPr>
            <w:noProof/>
            <w:webHidden/>
          </w:rPr>
          <w:tab/>
        </w:r>
        <w:r>
          <w:rPr>
            <w:noProof/>
            <w:webHidden/>
          </w:rPr>
          <w:fldChar w:fldCharType="begin"/>
        </w:r>
        <w:r>
          <w:rPr>
            <w:noProof/>
            <w:webHidden/>
          </w:rPr>
          <w:instrText xml:space="preserve"> PAGEREF _Toc517039235 \h </w:instrText>
        </w:r>
        <w:r>
          <w:rPr>
            <w:noProof/>
            <w:webHidden/>
          </w:rPr>
        </w:r>
        <w:r>
          <w:rPr>
            <w:noProof/>
            <w:webHidden/>
          </w:rPr>
          <w:fldChar w:fldCharType="separate"/>
        </w:r>
        <w:r>
          <w:rPr>
            <w:noProof/>
            <w:webHidden/>
          </w:rPr>
          <w:t>79</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36" w:history="1">
        <w:r w:rsidRPr="00FE4833">
          <w:rPr>
            <w:rStyle w:val="Hipervnculo"/>
            <w:noProof/>
          </w:rPr>
          <w:t>5.3.2.</w:t>
        </w:r>
        <w:r>
          <w:rPr>
            <w:rFonts w:cstheme="minorBidi"/>
            <w:noProof/>
            <w:sz w:val="24"/>
            <w:szCs w:val="24"/>
          </w:rPr>
          <w:tab/>
        </w:r>
        <w:r w:rsidRPr="00FE4833">
          <w:rPr>
            <w:rStyle w:val="Hipervnculo"/>
            <w:noProof/>
          </w:rPr>
          <w:t>DEFENSA A ARP SPOOFING</w:t>
        </w:r>
        <w:r>
          <w:rPr>
            <w:noProof/>
            <w:webHidden/>
          </w:rPr>
          <w:tab/>
        </w:r>
        <w:r>
          <w:rPr>
            <w:noProof/>
            <w:webHidden/>
          </w:rPr>
          <w:fldChar w:fldCharType="begin"/>
        </w:r>
        <w:r>
          <w:rPr>
            <w:noProof/>
            <w:webHidden/>
          </w:rPr>
          <w:instrText xml:space="preserve"> PAGEREF _Toc517039236 \h </w:instrText>
        </w:r>
        <w:r>
          <w:rPr>
            <w:noProof/>
            <w:webHidden/>
          </w:rPr>
        </w:r>
        <w:r>
          <w:rPr>
            <w:noProof/>
            <w:webHidden/>
          </w:rPr>
          <w:fldChar w:fldCharType="separate"/>
        </w:r>
        <w:r>
          <w:rPr>
            <w:noProof/>
            <w:webHidden/>
          </w:rPr>
          <w:t>82</w:t>
        </w:r>
        <w:r>
          <w:rPr>
            <w:noProof/>
            <w:webHidden/>
          </w:rPr>
          <w:fldChar w:fldCharType="end"/>
        </w:r>
      </w:hyperlink>
    </w:p>
    <w:p w:rsidR="00992495" w:rsidRDefault="00992495">
      <w:pPr>
        <w:pStyle w:val="TDC3"/>
        <w:tabs>
          <w:tab w:val="left" w:pos="1200"/>
          <w:tab w:val="right" w:leader="dot" w:pos="8041"/>
        </w:tabs>
        <w:rPr>
          <w:rFonts w:cstheme="minorBidi"/>
          <w:noProof/>
          <w:sz w:val="24"/>
          <w:szCs w:val="24"/>
        </w:rPr>
      </w:pPr>
      <w:hyperlink w:anchor="_Toc517039237" w:history="1">
        <w:r w:rsidRPr="00FE4833">
          <w:rPr>
            <w:rStyle w:val="Hipervnculo"/>
            <w:noProof/>
          </w:rPr>
          <w:t>5.3.1.</w:t>
        </w:r>
        <w:r>
          <w:rPr>
            <w:rFonts w:cstheme="minorBidi"/>
            <w:noProof/>
            <w:sz w:val="24"/>
            <w:szCs w:val="24"/>
          </w:rPr>
          <w:tab/>
        </w:r>
        <w:r w:rsidRPr="00FE4833">
          <w:rPr>
            <w:rStyle w:val="Hipervnculo"/>
            <w:noProof/>
          </w:rPr>
          <w:t>DEFENSA A MAIL SPOOFING</w:t>
        </w:r>
        <w:r>
          <w:rPr>
            <w:noProof/>
            <w:webHidden/>
          </w:rPr>
          <w:tab/>
        </w:r>
        <w:r>
          <w:rPr>
            <w:noProof/>
            <w:webHidden/>
          </w:rPr>
          <w:fldChar w:fldCharType="begin"/>
        </w:r>
        <w:r>
          <w:rPr>
            <w:noProof/>
            <w:webHidden/>
          </w:rPr>
          <w:instrText xml:space="preserve"> PAGEREF _Toc517039237 \h </w:instrText>
        </w:r>
        <w:r>
          <w:rPr>
            <w:noProof/>
            <w:webHidden/>
          </w:rPr>
        </w:r>
        <w:r>
          <w:rPr>
            <w:noProof/>
            <w:webHidden/>
          </w:rPr>
          <w:fldChar w:fldCharType="separate"/>
        </w:r>
        <w:r>
          <w:rPr>
            <w:noProof/>
            <w:webHidden/>
          </w:rPr>
          <w:t>84</w:t>
        </w:r>
        <w:r>
          <w:rPr>
            <w:noProof/>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38" w:history="1">
        <w:r w:rsidRPr="00FE4833">
          <w:rPr>
            <w:rStyle w:val="Hipervnculo"/>
            <w:rFonts w:ascii="Trebuchet MS" w:hAnsi="Trebuchet MS"/>
          </w:rPr>
          <w:t>6.</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Presentación y Validación de Resultados</w:t>
        </w:r>
        <w:r>
          <w:rPr>
            <w:webHidden/>
          </w:rPr>
          <w:tab/>
        </w:r>
        <w:r>
          <w:rPr>
            <w:webHidden/>
          </w:rPr>
          <w:fldChar w:fldCharType="begin"/>
        </w:r>
        <w:r>
          <w:rPr>
            <w:webHidden/>
          </w:rPr>
          <w:instrText xml:space="preserve"> PAGEREF _Toc517039238 \h </w:instrText>
        </w:r>
        <w:r>
          <w:rPr>
            <w:webHidden/>
          </w:rPr>
        </w:r>
        <w:r>
          <w:rPr>
            <w:webHidden/>
          </w:rPr>
          <w:fldChar w:fldCharType="separate"/>
        </w:r>
        <w:r>
          <w:rPr>
            <w:webHidden/>
          </w:rPr>
          <w:t>85</w:t>
        </w:r>
        <w:r>
          <w:rPr>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39" w:history="1">
        <w:r w:rsidRPr="00FE4833">
          <w:rPr>
            <w:rStyle w:val="Hipervnculo"/>
            <w:rFonts w:ascii="Trebuchet MS" w:hAnsi="Trebuchet MS"/>
          </w:rPr>
          <w:t>7.</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Conclusiones, Impacto Social y Trabajo Futuro</w:t>
        </w:r>
        <w:r>
          <w:rPr>
            <w:webHidden/>
          </w:rPr>
          <w:tab/>
        </w:r>
        <w:r>
          <w:rPr>
            <w:webHidden/>
          </w:rPr>
          <w:fldChar w:fldCharType="begin"/>
        </w:r>
        <w:r>
          <w:rPr>
            <w:webHidden/>
          </w:rPr>
          <w:instrText xml:space="preserve"> PAGEREF _Toc517039239 \h </w:instrText>
        </w:r>
        <w:r>
          <w:rPr>
            <w:webHidden/>
          </w:rPr>
        </w:r>
        <w:r>
          <w:rPr>
            <w:webHidden/>
          </w:rPr>
          <w:fldChar w:fldCharType="separate"/>
        </w:r>
        <w:r>
          <w:rPr>
            <w:webHidden/>
          </w:rPr>
          <w:t>86</w:t>
        </w:r>
        <w:r>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240" w:history="1">
        <w:r w:rsidRPr="00FE4833">
          <w:rPr>
            <w:rStyle w:val="Hipervnculo"/>
            <w:noProof/>
            <w14:scene3d>
              <w14:camera w14:prst="orthographicFront"/>
              <w14:lightRig w14:rig="threePt" w14:dir="t">
                <w14:rot w14:lat="0" w14:lon="0" w14:rev="0"/>
              </w14:lightRig>
            </w14:scene3d>
          </w:rPr>
          <w:t>7.1.</w:t>
        </w:r>
        <w:r>
          <w:rPr>
            <w:noProof/>
            <w:szCs w:val="24"/>
            <w:lang w:eastAsia="es-ES"/>
          </w:rPr>
          <w:tab/>
        </w:r>
        <w:r w:rsidRPr="00FE4833">
          <w:rPr>
            <w:rStyle w:val="Hipervnculo"/>
            <w:noProof/>
          </w:rPr>
          <w:t>CONCLUSIONES</w:t>
        </w:r>
        <w:r>
          <w:rPr>
            <w:noProof/>
            <w:webHidden/>
          </w:rPr>
          <w:tab/>
        </w:r>
        <w:r>
          <w:rPr>
            <w:noProof/>
            <w:webHidden/>
          </w:rPr>
          <w:fldChar w:fldCharType="begin"/>
        </w:r>
        <w:r>
          <w:rPr>
            <w:noProof/>
            <w:webHidden/>
          </w:rPr>
          <w:instrText xml:space="preserve"> PAGEREF _Toc517039240 \h </w:instrText>
        </w:r>
        <w:r>
          <w:rPr>
            <w:noProof/>
            <w:webHidden/>
          </w:rPr>
        </w:r>
        <w:r>
          <w:rPr>
            <w:noProof/>
            <w:webHidden/>
          </w:rPr>
          <w:fldChar w:fldCharType="separate"/>
        </w:r>
        <w:r>
          <w:rPr>
            <w:noProof/>
            <w:webHidden/>
          </w:rPr>
          <w:t>86</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41" w:history="1">
        <w:r w:rsidRPr="00FE4833">
          <w:rPr>
            <w:rStyle w:val="Hipervnculo"/>
            <w:noProof/>
            <w14:scene3d>
              <w14:camera w14:prst="orthographicFront"/>
              <w14:lightRig w14:rig="threePt" w14:dir="t">
                <w14:rot w14:lat="0" w14:lon="0" w14:rev="0"/>
              </w14:lightRig>
            </w14:scene3d>
          </w:rPr>
          <w:t>7.2.</w:t>
        </w:r>
        <w:r>
          <w:rPr>
            <w:noProof/>
            <w:szCs w:val="24"/>
            <w:lang w:eastAsia="es-ES"/>
          </w:rPr>
          <w:tab/>
        </w:r>
        <w:r w:rsidRPr="00FE4833">
          <w:rPr>
            <w:rStyle w:val="Hipervnculo"/>
            <w:noProof/>
          </w:rPr>
          <w:t>IMPACTO SOCIAL</w:t>
        </w:r>
        <w:r>
          <w:rPr>
            <w:noProof/>
            <w:webHidden/>
          </w:rPr>
          <w:tab/>
        </w:r>
        <w:r>
          <w:rPr>
            <w:noProof/>
            <w:webHidden/>
          </w:rPr>
          <w:fldChar w:fldCharType="begin"/>
        </w:r>
        <w:r>
          <w:rPr>
            <w:noProof/>
            <w:webHidden/>
          </w:rPr>
          <w:instrText xml:space="preserve"> PAGEREF _Toc517039241 \h </w:instrText>
        </w:r>
        <w:r>
          <w:rPr>
            <w:noProof/>
            <w:webHidden/>
          </w:rPr>
        </w:r>
        <w:r>
          <w:rPr>
            <w:noProof/>
            <w:webHidden/>
          </w:rPr>
          <w:fldChar w:fldCharType="separate"/>
        </w:r>
        <w:r>
          <w:rPr>
            <w:noProof/>
            <w:webHidden/>
          </w:rPr>
          <w:t>86</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42" w:history="1">
        <w:r w:rsidRPr="00FE4833">
          <w:rPr>
            <w:rStyle w:val="Hipervnculo"/>
            <w:noProof/>
            <w14:scene3d>
              <w14:camera w14:prst="orthographicFront"/>
              <w14:lightRig w14:rig="threePt" w14:dir="t">
                <w14:rot w14:lat="0" w14:lon="0" w14:rev="0"/>
              </w14:lightRig>
            </w14:scene3d>
          </w:rPr>
          <w:t>7.3.</w:t>
        </w:r>
        <w:r>
          <w:rPr>
            <w:noProof/>
            <w:szCs w:val="24"/>
            <w:lang w:eastAsia="es-ES"/>
          </w:rPr>
          <w:tab/>
        </w:r>
        <w:r w:rsidRPr="00FE4833">
          <w:rPr>
            <w:rStyle w:val="Hipervnculo"/>
            <w:noProof/>
          </w:rPr>
          <w:t>TRABAJO FUTURO</w:t>
        </w:r>
        <w:r>
          <w:rPr>
            <w:noProof/>
            <w:webHidden/>
          </w:rPr>
          <w:tab/>
        </w:r>
        <w:r>
          <w:rPr>
            <w:noProof/>
            <w:webHidden/>
          </w:rPr>
          <w:fldChar w:fldCharType="begin"/>
        </w:r>
        <w:r>
          <w:rPr>
            <w:noProof/>
            <w:webHidden/>
          </w:rPr>
          <w:instrText xml:space="preserve"> PAGEREF _Toc517039242 \h </w:instrText>
        </w:r>
        <w:r>
          <w:rPr>
            <w:noProof/>
            <w:webHidden/>
          </w:rPr>
        </w:r>
        <w:r>
          <w:rPr>
            <w:noProof/>
            <w:webHidden/>
          </w:rPr>
          <w:fldChar w:fldCharType="separate"/>
        </w:r>
        <w:r>
          <w:rPr>
            <w:noProof/>
            <w:webHidden/>
          </w:rPr>
          <w:t>87</w:t>
        </w:r>
        <w:r>
          <w:rPr>
            <w:noProof/>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43" w:history="1">
        <w:r w:rsidRPr="00FE4833">
          <w:rPr>
            <w:rStyle w:val="Hipervnculo"/>
            <w:rFonts w:ascii="Trebuchet MS" w:hAnsi="Trebuchet MS"/>
          </w:rPr>
          <w:t>8.</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Otros Méritos del Proyecto</w:t>
        </w:r>
        <w:r>
          <w:rPr>
            <w:webHidden/>
          </w:rPr>
          <w:tab/>
        </w:r>
        <w:r>
          <w:rPr>
            <w:webHidden/>
          </w:rPr>
          <w:fldChar w:fldCharType="begin"/>
        </w:r>
        <w:r>
          <w:rPr>
            <w:webHidden/>
          </w:rPr>
          <w:instrText xml:space="preserve"> PAGEREF _Toc517039243 \h </w:instrText>
        </w:r>
        <w:r>
          <w:rPr>
            <w:webHidden/>
          </w:rPr>
        </w:r>
        <w:r>
          <w:rPr>
            <w:webHidden/>
          </w:rPr>
          <w:fldChar w:fldCharType="separate"/>
        </w:r>
        <w:r>
          <w:rPr>
            <w:webHidden/>
          </w:rPr>
          <w:t>88</w:t>
        </w:r>
        <w:r>
          <w:rPr>
            <w:webHidden/>
          </w:rPr>
          <w:fldChar w:fldCharType="end"/>
        </w:r>
      </w:hyperlink>
    </w:p>
    <w:p w:rsidR="00992495" w:rsidRDefault="00992495">
      <w:pPr>
        <w:pStyle w:val="TDC1"/>
        <w:rPr>
          <w:rFonts w:asciiTheme="minorHAnsi" w:eastAsiaTheme="minorEastAsia" w:hAnsiTheme="minorHAnsi" w:cstheme="minorBidi"/>
          <w:b w:val="0"/>
          <w:color w:val="auto"/>
          <w:sz w:val="24"/>
          <w:szCs w:val="24"/>
          <w:lang w:eastAsia="es-ES"/>
        </w:rPr>
      </w:pPr>
      <w:hyperlink w:anchor="_Toc517039244" w:history="1">
        <w:r w:rsidRPr="00FE4833">
          <w:rPr>
            <w:rStyle w:val="Hipervnculo"/>
            <w:rFonts w:ascii="Trebuchet MS" w:hAnsi="Trebuchet MS"/>
          </w:rPr>
          <w:t>9.</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Bibliografía</w:t>
        </w:r>
        <w:r>
          <w:rPr>
            <w:webHidden/>
          </w:rPr>
          <w:tab/>
        </w:r>
        <w:r>
          <w:rPr>
            <w:webHidden/>
          </w:rPr>
          <w:fldChar w:fldCharType="begin"/>
        </w:r>
        <w:r>
          <w:rPr>
            <w:webHidden/>
          </w:rPr>
          <w:instrText xml:space="preserve"> PAGEREF _Toc517039244 \h </w:instrText>
        </w:r>
        <w:r>
          <w:rPr>
            <w:webHidden/>
          </w:rPr>
        </w:r>
        <w:r>
          <w:rPr>
            <w:webHidden/>
          </w:rPr>
          <w:fldChar w:fldCharType="separate"/>
        </w:r>
        <w:r>
          <w:rPr>
            <w:webHidden/>
          </w:rPr>
          <w:t>89</w:t>
        </w:r>
        <w:r>
          <w:rPr>
            <w:webHidden/>
          </w:rPr>
          <w:fldChar w:fldCharType="end"/>
        </w:r>
      </w:hyperlink>
    </w:p>
    <w:p w:rsidR="00992495" w:rsidRDefault="00992495">
      <w:pPr>
        <w:pStyle w:val="TDC2"/>
        <w:tabs>
          <w:tab w:val="left" w:pos="960"/>
          <w:tab w:val="right" w:leader="dot" w:pos="8041"/>
        </w:tabs>
        <w:rPr>
          <w:noProof/>
          <w:szCs w:val="24"/>
          <w:lang w:eastAsia="es-ES"/>
        </w:rPr>
      </w:pPr>
      <w:hyperlink w:anchor="_Toc517039245" w:history="1">
        <w:r w:rsidRPr="00FE4833">
          <w:rPr>
            <w:rStyle w:val="Hipervnculo"/>
            <w:noProof/>
            <w14:scene3d>
              <w14:camera w14:prst="orthographicFront"/>
              <w14:lightRig w14:rig="threePt" w14:dir="t">
                <w14:rot w14:lat="0" w14:lon="0" w14:rev="0"/>
              </w14:lightRig>
            </w14:scene3d>
          </w:rPr>
          <w:t>9.1.</w:t>
        </w:r>
        <w:r>
          <w:rPr>
            <w:noProof/>
            <w:szCs w:val="24"/>
            <w:lang w:eastAsia="es-ES"/>
          </w:rPr>
          <w:tab/>
        </w:r>
        <w:r w:rsidRPr="00FE4833">
          <w:rPr>
            <w:rStyle w:val="Hipervnculo"/>
            <w:noProof/>
          </w:rPr>
          <w:t>DOCUMENTOS Y LIBROS USADOS</w:t>
        </w:r>
        <w:r>
          <w:rPr>
            <w:noProof/>
            <w:webHidden/>
          </w:rPr>
          <w:tab/>
        </w:r>
        <w:r>
          <w:rPr>
            <w:noProof/>
            <w:webHidden/>
          </w:rPr>
          <w:fldChar w:fldCharType="begin"/>
        </w:r>
        <w:r>
          <w:rPr>
            <w:noProof/>
            <w:webHidden/>
          </w:rPr>
          <w:instrText xml:space="preserve"> PAGEREF _Toc517039245 \h </w:instrText>
        </w:r>
        <w:r>
          <w:rPr>
            <w:noProof/>
            <w:webHidden/>
          </w:rPr>
        </w:r>
        <w:r>
          <w:rPr>
            <w:noProof/>
            <w:webHidden/>
          </w:rPr>
          <w:fldChar w:fldCharType="separate"/>
        </w:r>
        <w:r>
          <w:rPr>
            <w:noProof/>
            <w:webHidden/>
          </w:rPr>
          <w:t>89</w:t>
        </w:r>
        <w:r>
          <w:rPr>
            <w:noProof/>
            <w:webHidden/>
          </w:rPr>
          <w:fldChar w:fldCharType="end"/>
        </w:r>
      </w:hyperlink>
    </w:p>
    <w:p w:rsidR="00992495" w:rsidRDefault="00992495">
      <w:pPr>
        <w:pStyle w:val="TDC2"/>
        <w:tabs>
          <w:tab w:val="left" w:pos="960"/>
          <w:tab w:val="right" w:leader="dot" w:pos="8041"/>
        </w:tabs>
        <w:rPr>
          <w:noProof/>
          <w:szCs w:val="24"/>
          <w:lang w:eastAsia="es-ES"/>
        </w:rPr>
      </w:pPr>
      <w:hyperlink w:anchor="_Toc517039246" w:history="1">
        <w:r w:rsidRPr="00FE4833">
          <w:rPr>
            <w:rStyle w:val="Hipervnculo"/>
            <w:noProof/>
            <w14:scene3d>
              <w14:camera w14:prst="orthographicFront"/>
              <w14:lightRig w14:rig="threePt" w14:dir="t">
                <w14:rot w14:lat="0" w14:lon="0" w14:rev="0"/>
              </w14:lightRig>
            </w14:scene3d>
          </w:rPr>
          <w:t>9.2.</w:t>
        </w:r>
        <w:r>
          <w:rPr>
            <w:noProof/>
            <w:szCs w:val="24"/>
            <w:lang w:eastAsia="es-ES"/>
          </w:rPr>
          <w:tab/>
        </w:r>
        <w:r w:rsidRPr="00FE4833">
          <w:rPr>
            <w:rStyle w:val="Hipervnculo"/>
            <w:noProof/>
          </w:rPr>
          <w:t>REFERENCIAS</w:t>
        </w:r>
        <w:r>
          <w:rPr>
            <w:noProof/>
            <w:webHidden/>
          </w:rPr>
          <w:tab/>
        </w:r>
        <w:r>
          <w:rPr>
            <w:noProof/>
            <w:webHidden/>
          </w:rPr>
          <w:fldChar w:fldCharType="begin"/>
        </w:r>
        <w:r>
          <w:rPr>
            <w:noProof/>
            <w:webHidden/>
          </w:rPr>
          <w:instrText xml:space="preserve"> PAGEREF _Toc517039246 \h </w:instrText>
        </w:r>
        <w:r>
          <w:rPr>
            <w:noProof/>
            <w:webHidden/>
          </w:rPr>
        </w:r>
        <w:r>
          <w:rPr>
            <w:noProof/>
            <w:webHidden/>
          </w:rPr>
          <w:fldChar w:fldCharType="separate"/>
        </w:r>
        <w:r>
          <w:rPr>
            <w:noProof/>
            <w:webHidden/>
          </w:rPr>
          <w:t>90</w:t>
        </w:r>
        <w:r>
          <w:rPr>
            <w:noProof/>
            <w:webHidden/>
          </w:rPr>
          <w:fldChar w:fldCharType="end"/>
        </w:r>
      </w:hyperlink>
    </w:p>
    <w:p w:rsidR="00992495" w:rsidRDefault="00992495">
      <w:pPr>
        <w:pStyle w:val="TDC1"/>
        <w:tabs>
          <w:tab w:val="left" w:pos="960"/>
        </w:tabs>
        <w:rPr>
          <w:rFonts w:asciiTheme="minorHAnsi" w:eastAsiaTheme="minorEastAsia" w:hAnsiTheme="minorHAnsi" w:cstheme="minorBidi"/>
          <w:b w:val="0"/>
          <w:color w:val="auto"/>
          <w:sz w:val="24"/>
          <w:szCs w:val="24"/>
          <w:lang w:eastAsia="es-ES"/>
        </w:rPr>
      </w:pPr>
      <w:hyperlink w:anchor="_Toc517039247" w:history="1">
        <w:r w:rsidRPr="00FE4833">
          <w:rPr>
            <w:rStyle w:val="Hipervnculo"/>
            <w:rFonts w:ascii="Trebuchet MS" w:hAnsi="Trebuchet MS"/>
          </w:rPr>
          <w:t>10.</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Anexo A: Requisitos de Usuario</w:t>
        </w:r>
        <w:r>
          <w:rPr>
            <w:webHidden/>
          </w:rPr>
          <w:tab/>
        </w:r>
        <w:r>
          <w:rPr>
            <w:webHidden/>
          </w:rPr>
          <w:fldChar w:fldCharType="begin"/>
        </w:r>
        <w:r>
          <w:rPr>
            <w:webHidden/>
          </w:rPr>
          <w:instrText xml:space="preserve"> PAGEREF _Toc517039247 \h </w:instrText>
        </w:r>
        <w:r>
          <w:rPr>
            <w:webHidden/>
          </w:rPr>
        </w:r>
        <w:r>
          <w:rPr>
            <w:webHidden/>
          </w:rPr>
          <w:fldChar w:fldCharType="separate"/>
        </w:r>
        <w:r>
          <w:rPr>
            <w:webHidden/>
          </w:rPr>
          <w:t>95</w:t>
        </w:r>
        <w:r>
          <w:rPr>
            <w:webHidden/>
          </w:rPr>
          <w:fldChar w:fldCharType="end"/>
        </w:r>
      </w:hyperlink>
    </w:p>
    <w:p w:rsidR="00992495" w:rsidRDefault="00992495">
      <w:pPr>
        <w:pStyle w:val="TDC1"/>
        <w:tabs>
          <w:tab w:val="left" w:pos="960"/>
        </w:tabs>
        <w:rPr>
          <w:rFonts w:asciiTheme="minorHAnsi" w:eastAsiaTheme="minorEastAsia" w:hAnsiTheme="minorHAnsi" w:cstheme="minorBidi"/>
          <w:b w:val="0"/>
          <w:color w:val="auto"/>
          <w:sz w:val="24"/>
          <w:szCs w:val="24"/>
          <w:lang w:eastAsia="es-ES"/>
        </w:rPr>
      </w:pPr>
      <w:hyperlink w:anchor="_Toc517039248" w:history="1">
        <w:r w:rsidRPr="00FE4833">
          <w:rPr>
            <w:rStyle w:val="Hipervnculo"/>
            <w:rFonts w:ascii="Trebuchet MS" w:hAnsi="Trebuchet MS"/>
          </w:rPr>
          <w:t>11.</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Anexo B: Diseño del Sistema</w:t>
        </w:r>
        <w:r>
          <w:rPr>
            <w:webHidden/>
          </w:rPr>
          <w:tab/>
        </w:r>
        <w:r>
          <w:rPr>
            <w:webHidden/>
          </w:rPr>
          <w:fldChar w:fldCharType="begin"/>
        </w:r>
        <w:r>
          <w:rPr>
            <w:webHidden/>
          </w:rPr>
          <w:instrText xml:space="preserve"> PAGEREF _Toc517039248 \h </w:instrText>
        </w:r>
        <w:r>
          <w:rPr>
            <w:webHidden/>
          </w:rPr>
        </w:r>
        <w:r>
          <w:rPr>
            <w:webHidden/>
          </w:rPr>
          <w:fldChar w:fldCharType="separate"/>
        </w:r>
        <w:r>
          <w:rPr>
            <w:webHidden/>
          </w:rPr>
          <w:t>97</w:t>
        </w:r>
        <w:r>
          <w:rPr>
            <w:webHidden/>
          </w:rPr>
          <w:fldChar w:fldCharType="end"/>
        </w:r>
      </w:hyperlink>
    </w:p>
    <w:p w:rsidR="00992495" w:rsidRDefault="00992495">
      <w:pPr>
        <w:pStyle w:val="TDC1"/>
        <w:tabs>
          <w:tab w:val="left" w:pos="960"/>
        </w:tabs>
        <w:rPr>
          <w:rFonts w:asciiTheme="minorHAnsi" w:eastAsiaTheme="minorEastAsia" w:hAnsiTheme="minorHAnsi" w:cstheme="minorBidi"/>
          <w:b w:val="0"/>
          <w:color w:val="auto"/>
          <w:sz w:val="24"/>
          <w:szCs w:val="24"/>
          <w:lang w:eastAsia="es-ES"/>
        </w:rPr>
      </w:pPr>
      <w:hyperlink w:anchor="_Toc517039249" w:history="1">
        <w:r w:rsidRPr="00FE4833">
          <w:rPr>
            <w:rStyle w:val="Hipervnculo"/>
            <w:rFonts w:ascii="Trebuchet MS" w:hAnsi="Trebuchet MS"/>
          </w:rPr>
          <w:t>12.</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Anexo C: Manuales</w:t>
        </w:r>
        <w:r>
          <w:rPr>
            <w:webHidden/>
          </w:rPr>
          <w:tab/>
        </w:r>
        <w:r>
          <w:rPr>
            <w:webHidden/>
          </w:rPr>
          <w:fldChar w:fldCharType="begin"/>
        </w:r>
        <w:r>
          <w:rPr>
            <w:webHidden/>
          </w:rPr>
          <w:instrText xml:space="preserve"> PAGEREF _Toc517039249 \h </w:instrText>
        </w:r>
        <w:r>
          <w:rPr>
            <w:webHidden/>
          </w:rPr>
        </w:r>
        <w:r>
          <w:rPr>
            <w:webHidden/>
          </w:rPr>
          <w:fldChar w:fldCharType="separate"/>
        </w:r>
        <w:r>
          <w:rPr>
            <w:webHidden/>
          </w:rPr>
          <w:t>99</w:t>
        </w:r>
        <w:r>
          <w:rPr>
            <w:webHidden/>
          </w:rPr>
          <w:fldChar w:fldCharType="end"/>
        </w:r>
      </w:hyperlink>
    </w:p>
    <w:p w:rsidR="00992495" w:rsidRDefault="00992495">
      <w:pPr>
        <w:pStyle w:val="TDC2"/>
        <w:tabs>
          <w:tab w:val="right" w:leader="dot" w:pos="8041"/>
        </w:tabs>
        <w:rPr>
          <w:noProof/>
          <w:szCs w:val="24"/>
          <w:lang w:eastAsia="es-ES"/>
        </w:rPr>
      </w:pPr>
      <w:hyperlink w:anchor="_Toc517039250" w:history="1">
        <w:r w:rsidRPr="00FE4833">
          <w:rPr>
            <w:rStyle w:val="Hipervnculo"/>
            <w:noProof/>
          </w:rPr>
          <w:t>MANUAL DE INSTALACIÓN</w:t>
        </w:r>
        <w:r>
          <w:rPr>
            <w:noProof/>
            <w:webHidden/>
          </w:rPr>
          <w:tab/>
        </w:r>
        <w:r>
          <w:rPr>
            <w:noProof/>
            <w:webHidden/>
          </w:rPr>
          <w:fldChar w:fldCharType="begin"/>
        </w:r>
        <w:r>
          <w:rPr>
            <w:noProof/>
            <w:webHidden/>
          </w:rPr>
          <w:instrText xml:space="preserve"> PAGEREF _Toc517039250 \h </w:instrText>
        </w:r>
        <w:r>
          <w:rPr>
            <w:noProof/>
            <w:webHidden/>
          </w:rPr>
        </w:r>
        <w:r>
          <w:rPr>
            <w:noProof/>
            <w:webHidden/>
          </w:rPr>
          <w:fldChar w:fldCharType="separate"/>
        </w:r>
        <w:r>
          <w:rPr>
            <w:noProof/>
            <w:webHidden/>
          </w:rPr>
          <w:t>99</w:t>
        </w:r>
        <w:r>
          <w:rPr>
            <w:noProof/>
            <w:webHidden/>
          </w:rPr>
          <w:fldChar w:fldCharType="end"/>
        </w:r>
      </w:hyperlink>
    </w:p>
    <w:p w:rsidR="00992495" w:rsidRDefault="00992495">
      <w:pPr>
        <w:pStyle w:val="TDC2"/>
        <w:tabs>
          <w:tab w:val="right" w:leader="dot" w:pos="8041"/>
        </w:tabs>
        <w:rPr>
          <w:noProof/>
          <w:szCs w:val="24"/>
          <w:lang w:eastAsia="es-ES"/>
        </w:rPr>
      </w:pPr>
      <w:hyperlink w:anchor="_Toc517039251" w:history="1">
        <w:r w:rsidRPr="00FE4833">
          <w:rPr>
            <w:rStyle w:val="Hipervnculo"/>
            <w:noProof/>
          </w:rPr>
          <w:t>MANUAL DE USUARIO</w:t>
        </w:r>
        <w:r>
          <w:rPr>
            <w:noProof/>
            <w:webHidden/>
          </w:rPr>
          <w:tab/>
        </w:r>
        <w:r>
          <w:rPr>
            <w:noProof/>
            <w:webHidden/>
          </w:rPr>
          <w:fldChar w:fldCharType="begin"/>
        </w:r>
        <w:r>
          <w:rPr>
            <w:noProof/>
            <w:webHidden/>
          </w:rPr>
          <w:instrText xml:space="preserve"> PAGEREF _Toc517039251 \h </w:instrText>
        </w:r>
        <w:r>
          <w:rPr>
            <w:noProof/>
            <w:webHidden/>
          </w:rPr>
        </w:r>
        <w:r>
          <w:rPr>
            <w:noProof/>
            <w:webHidden/>
          </w:rPr>
          <w:fldChar w:fldCharType="separate"/>
        </w:r>
        <w:r>
          <w:rPr>
            <w:noProof/>
            <w:webHidden/>
          </w:rPr>
          <w:t>103</w:t>
        </w:r>
        <w:r>
          <w:rPr>
            <w:noProof/>
            <w:webHidden/>
          </w:rPr>
          <w:fldChar w:fldCharType="end"/>
        </w:r>
      </w:hyperlink>
    </w:p>
    <w:p w:rsidR="00992495" w:rsidRDefault="00992495">
      <w:pPr>
        <w:pStyle w:val="TDC1"/>
        <w:tabs>
          <w:tab w:val="left" w:pos="960"/>
        </w:tabs>
        <w:rPr>
          <w:rFonts w:asciiTheme="minorHAnsi" w:eastAsiaTheme="minorEastAsia" w:hAnsiTheme="minorHAnsi" w:cstheme="minorBidi"/>
          <w:b w:val="0"/>
          <w:color w:val="auto"/>
          <w:sz w:val="24"/>
          <w:szCs w:val="24"/>
          <w:lang w:eastAsia="es-ES"/>
        </w:rPr>
      </w:pPr>
      <w:hyperlink w:anchor="_Toc517039252" w:history="1">
        <w:r w:rsidRPr="00FE4833">
          <w:rPr>
            <w:rStyle w:val="Hipervnculo"/>
            <w:rFonts w:ascii="Trebuchet MS" w:hAnsi="Trebuchet MS"/>
          </w:rPr>
          <w:t>13.</w:t>
        </w:r>
        <w:r>
          <w:rPr>
            <w:rFonts w:asciiTheme="minorHAnsi" w:eastAsiaTheme="minorEastAsia" w:hAnsiTheme="minorHAnsi" w:cstheme="minorBidi"/>
            <w:b w:val="0"/>
            <w:color w:val="auto"/>
            <w:sz w:val="24"/>
            <w:szCs w:val="24"/>
            <w:lang w:eastAsia="es-ES"/>
          </w:rPr>
          <w:tab/>
        </w:r>
        <w:r w:rsidRPr="00FE4833">
          <w:rPr>
            <w:rStyle w:val="Hipervnculo"/>
            <w:rFonts w:ascii="Trebuchet MS" w:hAnsi="Trebuchet MS"/>
          </w:rPr>
          <w:t>Anexo D: Contenido del CD</w:t>
        </w:r>
        <w:r>
          <w:rPr>
            <w:webHidden/>
          </w:rPr>
          <w:tab/>
        </w:r>
        <w:r>
          <w:rPr>
            <w:webHidden/>
          </w:rPr>
          <w:fldChar w:fldCharType="begin"/>
        </w:r>
        <w:r>
          <w:rPr>
            <w:webHidden/>
          </w:rPr>
          <w:instrText xml:space="preserve"> PAGEREF _Toc517039252 \h </w:instrText>
        </w:r>
        <w:r>
          <w:rPr>
            <w:webHidden/>
          </w:rPr>
        </w:r>
        <w:r>
          <w:rPr>
            <w:webHidden/>
          </w:rPr>
          <w:fldChar w:fldCharType="separate"/>
        </w:r>
        <w:r>
          <w:rPr>
            <w:webHidden/>
          </w:rPr>
          <w:t>111</w:t>
        </w:r>
        <w:r>
          <w:rPr>
            <w:webHidden/>
          </w:rPr>
          <w:fldChar w:fldCharType="end"/>
        </w:r>
      </w:hyperlink>
    </w:p>
    <w:p w:rsidR="0067575B" w:rsidRPr="0031552C" w:rsidRDefault="00A32323" w:rsidP="001772E2">
      <w:r w:rsidRPr="0031552C">
        <w:fldChar w:fldCharType="end"/>
      </w:r>
    </w:p>
    <w:p w:rsidR="0067575B" w:rsidRPr="0031552C" w:rsidRDefault="0067575B" w:rsidP="001772E2"/>
    <w:p w:rsidR="0067575B" w:rsidRPr="0031552C" w:rsidRDefault="0067575B" w:rsidP="001772E2"/>
    <w:p w:rsidR="0067575B" w:rsidRPr="0031552C" w:rsidRDefault="0067575B" w:rsidP="001772E2"/>
    <w:p w:rsidR="0067575B" w:rsidRPr="0031552C" w:rsidRDefault="0067575B" w:rsidP="001772E2">
      <w:pPr>
        <w:sectPr w:rsidR="0067575B" w:rsidRPr="0031552C" w:rsidSect="001772E2">
          <w:footerReference w:type="even" r:id="rId10"/>
          <w:footerReference w:type="default" r:id="rId11"/>
          <w:type w:val="oddPage"/>
          <w:pgSz w:w="11907" w:h="16840" w:code="9"/>
          <w:pgMar w:top="1417" w:right="1701" w:bottom="1417" w:left="1701" w:header="720" w:footer="720" w:gutter="454"/>
          <w:pgNumType w:fmt="lowerRoman" w:start="1"/>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Tablas</w:t>
      </w:r>
    </w:p>
    <w:p w:rsidR="0067575B" w:rsidRPr="0031552C" w:rsidRDefault="0067575B" w:rsidP="001772E2"/>
    <w:p w:rsidR="0067575B" w:rsidRDefault="005B065D" w:rsidP="001772E2">
      <w:r w:rsidRPr="005B065D">
        <w:t xml:space="preserve">Tabla 1-Plan de trabajo. Fuente: propia </w:t>
      </w:r>
      <w:r>
        <w:t>………………………………………………………………</w:t>
      </w:r>
      <w:r w:rsidRPr="005B065D">
        <w:t>19</w:t>
      </w:r>
    </w:p>
    <w:p w:rsidR="005B065D" w:rsidRDefault="005B065D" w:rsidP="001772E2">
      <w:r w:rsidRPr="005B065D">
        <w:t>Tabla 2-PT1_ realización del entorno de trabajo. Fuente: propia</w:t>
      </w:r>
      <w:r>
        <w:t xml:space="preserve"> …………………………21</w:t>
      </w:r>
    </w:p>
    <w:p w:rsidR="005B065D" w:rsidRDefault="005B065D" w:rsidP="001772E2">
      <w:r w:rsidRPr="005B065D">
        <w:t>Tabla 3-PT2_realización de ataques spoofing. Fuente: propia</w:t>
      </w:r>
      <w:r>
        <w:t xml:space="preserve"> …………………………….21</w:t>
      </w:r>
    </w:p>
    <w:p w:rsidR="005B065D" w:rsidRPr="0031552C" w:rsidRDefault="005B065D" w:rsidP="001772E2">
      <w:r w:rsidRPr="005B065D">
        <w:t>Tabla 4-PT3_defensas para evitar spoofing. Fuente: propia</w:t>
      </w:r>
      <w:r>
        <w:t xml:space="preserve"> ……………………….………22</w:t>
      </w:r>
    </w:p>
    <w:p w:rsidR="0067575B" w:rsidRDefault="0067575B" w:rsidP="001772E2">
      <w:pPr>
        <w:pStyle w:val="Ttulo"/>
      </w:pPr>
    </w:p>
    <w:p w:rsidR="005B065D" w:rsidRPr="005B065D" w:rsidRDefault="005B065D" w:rsidP="005B065D">
      <w:pPr>
        <w:sectPr w:rsidR="005B065D" w:rsidRPr="005B065D" w:rsidSect="001772E2">
          <w:type w:val="oddPage"/>
          <w:pgSz w:w="11907" w:h="16840" w:code="9"/>
          <w:pgMar w:top="1417" w:right="1701" w:bottom="1417" w:left="1701" w:header="720" w:footer="720" w:gutter="454"/>
          <w:pgNumType w:fmt="lowerRoman"/>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Figuras</w:t>
      </w:r>
    </w:p>
    <w:p w:rsidR="0067575B" w:rsidRPr="009E31F9" w:rsidRDefault="0067575B" w:rsidP="001772E2">
      <w:pPr>
        <w:rPr>
          <w:color w:val="000000" w:themeColor="text1"/>
        </w:rPr>
      </w:pPr>
    </w:p>
    <w:p w:rsidR="00992A9F" w:rsidRPr="00992A9F" w:rsidRDefault="00155624">
      <w:pPr>
        <w:pStyle w:val="Tabladeilustraciones"/>
        <w:tabs>
          <w:tab w:val="right" w:leader="dot" w:pos="8041"/>
        </w:tabs>
        <w:rPr>
          <w:i w:val="0"/>
          <w:noProof/>
          <w:color w:val="000000" w:themeColor="text1"/>
          <w:sz w:val="24"/>
          <w:szCs w:val="24"/>
          <w:lang w:eastAsia="es-ES"/>
        </w:rPr>
      </w:pPr>
      <w:r w:rsidRPr="00815F56">
        <w:rPr>
          <w:i w:val="0"/>
          <w:color w:val="000000" w:themeColor="text1"/>
        </w:rPr>
        <w:fldChar w:fldCharType="begin"/>
      </w:r>
      <w:r w:rsidRPr="00815F56">
        <w:rPr>
          <w:i w:val="0"/>
          <w:color w:val="000000" w:themeColor="text1"/>
        </w:rPr>
        <w:instrText xml:space="preserve"> TOC \h \z \t "Pie de Figura;1" \c "Ilustración" </w:instrText>
      </w:r>
      <w:r w:rsidRPr="00815F56">
        <w:rPr>
          <w:i w:val="0"/>
          <w:color w:val="000000" w:themeColor="text1"/>
        </w:rPr>
        <w:fldChar w:fldCharType="separate"/>
      </w:r>
      <w:hyperlink w:anchor="_Toc517027765" w:history="1">
        <w:r w:rsidR="00992A9F" w:rsidRPr="00992A9F">
          <w:rPr>
            <w:rStyle w:val="Hipervnculo"/>
            <w:b/>
            <w:noProof/>
            <w:color w:val="000000" w:themeColor="text1"/>
          </w:rPr>
          <w:t>Ilustración 1</w:t>
        </w:r>
        <w:r w:rsidR="00992A9F" w:rsidRPr="00992A9F">
          <w:rPr>
            <w:rStyle w:val="Hipervnculo"/>
            <w:noProof/>
            <w:color w:val="000000" w:themeColor="text1"/>
          </w:rPr>
          <w:t>-Cabecera de protocolo TCP. Fuente: Redes de computadoras (Tanenbaum)[2]</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_Toc517027765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2" w:anchor="_Toc517027766" w:history="1">
        <w:r w:rsidR="00992A9F" w:rsidRPr="00992A9F">
          <w:rPr>
            <w:rStyle w:val="Hipervnculo"/>
            <w:b/>
            <w:noProof/>
            <w:color w:val="000000" w:themeColor="text1"/>
          </w:rPr>
          <w:t>Ilustración 2</w:t>
        </w:r>
        <w:r w:rsidR="00992A9F" w:rsidRPr="00992A9F">
          <w:rPr>
            <w:rStyle w:val="Hipervnculo"/>
            <w:noProof/>
            <w:color w:val="000000" w:themeColor="text1"/>
          </w:rPr>
          <w:t>-Cabecera de protocolo IP. Fuente: Redes de computadoras (Tanenbaum)[2]</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_Toc517027766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3" w:anchor="_Toc517027767" w:history="1">
        <w:r w:rsidR="00992A9F" w:rsidRPr="00992A9F">
          <w:rPr>
            <w:rStyle w:val="Hipervnculo"/>
            <w:rFonts w:eastAsiaTheme="minorHAnsi" w:cs="Helvetica Neue"/>
            <w:b/>
            <w:noProof/>
            <w:color w:val="000000" w:themeColor="text1"/>
            <w:lang w:eastAsia="en-US"/>
          </w:rPr>
          <w:t>Ilustración 3</w:t>
        </w:r>
        <w:r w:rsidR="00992A9F" w:rsidRPr="00992A9F">
          <w:rPr>
            <w:rStyle w:val="Hipervnculo"/>
            <w:noProof/>
            <w:color w:val="000000" w:themeColor="text1"/>
          </w:rPr>
          <w:t>-3-Way Handshake Wireshark.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_Toc517027767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4" w:anchor="_Toc517027768" w:history="1">
        <w:r w:rsidR="00992A9F" w:rsidRPr="00992A9F">
          <w:rPr>
            <w:rStyle w:val="Hipervnculo"/>
            <w:rFonts w:eastAsiaTheme="minorHAnsi" w:cs="Helvetica Neue"/>
            <w:b/>
            <w:noProof/>
            <w:color w:val="000000" w:themeColor="text1"/>
            <w:lang w:eastAsia="en-US"/>
          </w:rPr>
          <w:t>Ilustración 4</w:t>
        </w:r>
        <w:r w:rsidR="00992A9F" w:rsidRPr="00992A9F">
          <w:rPr>
            <w:rStyle w:val="Hipervnculo"/>
            <w:noProof/>
            <w:color w:val="000000" w:themeColor="text1"/>
          </w:rPr>
          <w:t>-Paquete SYN.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_Toc517027768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5" w:anchor="_Toc51702776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w:t>
        </w:r>
        <w:r w:rsidR="00992A9F" w:rsidRPr="00992A9F">
          <w:rPr>
            <w:rStyle w:val="Hipervnculo"/>
            <w:noProof/>
            <w:color w:val="000000" w:themeColor="text1"/>
          </w:rPr>
          <w:t>-Flag SYN.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_Toc517027769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6" w:anchor="_Toc51702777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w:t>
        </w:r>
        <w:r w:rsidR="00992A9F" w:rsidRPr="00992A9F">
          <w:rPr>
            <w:rStyle w:val="Hipervnculo"/>
            <w:noProof/>
            <w:color w:val="000000" w:themeColor="text1"/>
          </w:rPr>
          <w:t>-Paquetes SYN ACK.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7" w:anchor="_Toc51702777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w:t>
        </w:r>
        <w:r w:rsidR="00992A9F" w:rsidRPr="00992A9F">
          <w:rPr>
            <w:rStyle w:val="Hipervnculo"/>
            <w:noProof/>
            <w:color w:val="000000" w:themeColor="text1"/>
          </w:rPr>
          <w:t>-Flags SYN ACK.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8" w:anchor="_Toc51702777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w:t>
        </w:r>
        <w:r w:rsidR="00992A9F" w:rsidRPr="00992A9F">
          <w:rPr>
            <w:rStyle w:val="Hipervnculo"/>
            <w:noProof/>
            <w:color w:val="000000" w:themeColor="text1"/>
          </w:rPr>
          <w:t>-Paquete ACK.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19" w:anchor="_Toc51702777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w:t>
        </w:r>
        <w:r w:rsidR="00992A9F" w:rsidRPr="00992A9F">
          <w:rPr>
            <w:rStyle w:val="Hipervnculo"/>
            <w:noProof/>
            <w:color w:val="000000" w:themeColor="text1"/>
          </w:rPr>
          <w:t>-Flag ACK.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0" w:anchor="_Toc51702777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w:t>
        </w:r>
        <w:r w:rsidR="00992A9F" w:rsidRPr="00992A9F">
          <w:rPr>
            <w:rStyle w:val="Hipervnculo"/>
            <w:noProof/>
            <w:color w:val="000000" w:themeColor="text1"/>
          </w:rPr>
          <w:t>-Conexión, paso de información y desconexión.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1" w:anchor="_Toc517027775" w:history="1">
        <w:r w:rsidR="00992A9F" w:rsidRPr="00992A9F">
          <w:rPr>
            <w:rStyle w:val="Hipervnculo"/>
            <w:rFonts w:eastAsiaTheme="minorHAnsi" w:cs="Helvetica Neue"/>
            <w:b/>
            <w:noProof/>
            <w:color w:val="000000" w:themeColor="text1"/>
            <w:lang w:eastAsia="en-US"/>
          </w:rPr>
          <w:t>Ilustración 11</w:t>
        </w:r>
        <w:r w:rsidR="00992A9F" w:rsidRPr="00992A9F">
          <w:rPr>
            <w:rStyle w:val="Hipervnculo"/>
            <w:noProof/>
            <w:color w:val="000000" w:themeColor="text1"/>
          </w:rPr>
          <w:t>-Ejemplo de jerarquía del espacio de nombres.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76" w:history="1">
        <w:r w:rsidR="00992A9F" w:rsidRPr="00992A9F">
          <w:rPr>
            <w:rStyle w:val="Hipervnculo"/>
            <w:b/>
            <w:noProof/>
            <w:color w:val="000000" w:themeColor="text1"/>
          </w:rPr>
          <w:t>Ilustración 12</w:t>
        </w:r>
        <w:r w:rsidR="00992A9F" w:rsidRPr="00992A9F">
          <w:rPr>
            <w:rStyle w:val="Hipervnculo"/>
            <w:noProof/>
            <w:color w:val="000000" w:themeColor="text1"/>
          </w:rPr>
          <w:t>-Servidores DNS raíz. Fuente: http://www.root-servers.org</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2" w:anchor="_Toc51702777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Helvetica Neue" w:eastAsiaTheme="minorHAnsi" w:hAnsi="Helvetica Neue" w:cs="Helvetica Neue"/>
            <w:b/>
            <w:noProof/>
            <w:color w:val="000000" w:themeColor="text1"/>
            <w:lang w:eastAsia="en-US"/>
          </w:rPr>
          <w:t>13</w:t>
        </w:r>
        <w:r w:rsidR="00992A9F" w:rsidRPr="00992A9F">
          <w:rPr>
            <w:rStyle w:val="Hipervnculo"/>
            <w:noProof/>
            <w:color w:val="000000" w:themeColor="text1"/>
          </w:rPr>
          <w:t>-Ping.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7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14</w:t>
        </w:r>
        <w:r w:rsidR="00992A9F" w:rsidRPr="00992A9F">
          <w:rPr>
            <w:rStyle w:val="Hipervnculo"/>
            <w:noProof/>
            <w:color w:val="000000" w:themeColor="text1"/>
          </w:rPr>
          <w:t>-Traceroute.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79" w:history="1">
        <w:r w:rsidR="00992A9F" w:rsidRPr="00992A9F">
          <w:rPr>
            <w:rStyle w:val="Hipervnculo"/>
            <w:b/>
            <w:noProof/>
            <w:color w:val="000000" w:themeColor="text1"/>
          </w:rPr>
          <w:t>Ilustración 15</w:t>
        </w:r>
        <w:r w:rsidR="00992A9F" w:rsidRPr="00992A9F">
          <w:rPr>
            <w:rStyle w:val="Hipervnculo"/>
            <w:noProof/>
            <w:color w:val="000000" w:themeColor="text1"/>
          </w:rPr>
          <w:t>-Cabecera de protocolo UDP. Fuente: Redes de computadoras (Tanenbaum)[2]</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_Toc517027779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3" w:anchor="_Toc51702778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16</w:t>
        </w:r>
        <w:r w:rsidR="00992A9F" w:rsidRPr="00992A9F">
          <w:rPr>
            <w:rStyle w:val="Hipervnculo"/>
            <w:noProof/>
            <w:color w:val="000000" w:themeColor="text1"/>
          </w:rPr>
          <w:t>-Man In The Middle.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4" w:anchor="_Toc51702778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17</w:t>
        </w:r>
        <w:r w:rsidR="00992A9F" w:rsidRPr="00992A9F">
          <w:rPr>
            <w:rStyle w:val="Hipervnculo"/>
            <w:noProof/>
            <w:color w:val="000000" w:themeColor="text1"/>
          </w:rPr>
          <w:t>-ARP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29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5" w:anchor="_Toc51702778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18</w:t>
        </w:r>
        <w:r w:rsidR="00992A9F" w:rsidRPr="00992A9F">
          <w:rPr>
            <w:rStyle w:val="Hipervnculo"/>
            <w:noProof/>
            <w:color w:val="000000" w:themeColor="text1"/>
          </w:rPr>
          <w:t>-Resolución DNS. Fuente: Anna Speroto. Universidad de Twente. https://www.youtube.com/watch?v=lVifa7QSQDY</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30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6" w:anchor="_Toc517027783" w:history="1">
        <w:r w:rsidR="00992A9F" w:rsidRPr="00992A9F">
          <w:rPr>
            <w:rStyle w:val="Hipervnculo"/>
            <w:rFonts w:eastAsiaTheme="minorHAnsi" w:cs="Helvetica Neue"/>
            <w:b/>
            <w:noProof/>
            <w:color w:val="000000" w:themeColor="text1"/>
            <w:lang w:eastAsia="en-US"/>
          </w:rPr>
          <w:t>Ilustración 19</w:t>
        </w:r>
        <w:r w:rsidR="00992A9F" w:rsidRPr="00992A9F">
          <w:rPr>
            <w:rStyle w:val="Hipervnculo"/>
            <w:noProof/>
            <w:color w:val="000000" w:themeColor="text1"/>
          </w:rPr>
          <w:t>-Cache Poisoning-Atacante. Fuente Anna Speroto. Universidad de Twente. https://www.youtube.com/watch?v=lVifa7QSQDY</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31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7" w:anchor="_Toc51702778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Helvetica Neue" w:eastAsiaTheme="minorHAnsi" w:hAnsi="Helvetica Neue" w:cs="Helvetica Neue"/>
            <w:b/>
            <w:noProof/>
            <w:color w:val="000000" w:themeColor="text1"/>
            <w:lang w:eastAsia="en-US"/>
          </w:rPr>
          <w:t>20</w:t>
        </w:r>
        <w:r w:rsidR="00992A9F" w:rsidRPr="00992A9F">
          <w:rPr>
            <w:rStyle w:val="Hipervnculo"/>
            <w:noProof/>
            <w:color w:val="000000" w:themeColor="text1"/>
          </w:rPr>
          <w:t>-Cache Poisoning-Víctima. Fuente: Anna Speroto. Universidad de Twente. https://www.youtube.com/watch?v=lVifa7QSQDY</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32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8" w:anchor="_Toc51702778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21</w:t>
        </w:r>
        <w:r w:rsidR="00992A9F" w:rsidRPr="00992A9F">
          <w:rPr>
            <w:rStyle w:val="Hipervnculo"/>
            <w:noProof/>
            <w:color w:val="000000" w:themeColor="text1"/>
          </w:rPr>
          <w:t>-Web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32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29" w:anchor="_Toc51702778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22</w:t>
        </w:r>
        <w:r w:rsidR="00992A9F" w:rsidRPr="00992A9F">
          <w:rPr>
            <w:rStyle w:val="Hipervnculo"/>
            <w:noProof/>
            <w:color w:val="000000" w:themeColor="text1"/>
          </w:rPr>
          <w:t>-Email Spoofing-Simulando applesupport.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33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8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23</w:t>
        </w:r>
        <w:r w:rsidR="00992A9F" w:rsidRPr="00992A9F">
          <w:rPr>
            <w:rStyle w:val="Hipervnculo"/>
            <w:noProof/>
            <w:color w:val="000000" w:themeColor="text1"/>
          </w:rPr>
          <w:t>-Diagrama de Gantt.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0" w:anchor="_Toc51702778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24</w:t>
        </w:r>
        <w:r w:rsidR="00992A9F" w:rsidRPr="00992A9F">
          <w:rPr>
            <w:rStyle w:val="Hipervnculo"/>
            <w:noProof/>
            <w:color w:val="000000" w:themeColor="text1"/>
          </w:rPr>
          <w:t>-Archivo sistema operativo Ubuntu.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8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25</w:t>
        </w:r>
        <w:r w:rsidR="00992A9F" w:rsidRPr="00992A9F">
          <w:rPr>
            <w:rStyle w:val="Hipervnculo"/>
            <w:noProof/>
            <w:color w:val="000000" w:themeColor="text1"/>
          </w:rPr>
          <w:t>-Aplicación VMware Fusion.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_Toc517027789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1" w:anchor="_Toc51702779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26</w:t>
        </w:r>
        <w:r w:rsidR="00992A9F" w:rsidRPr="00992A9F">
          <w:rPr>
            <w:rStyle w:val="Hipervnculo"/>
            <w:noProof/>
            <w:color w:val="000000" w:themeColor="text1"/>
          </w:rPr>
          <w:t>-Edición de configuración hardware.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2" w:anchor="_Toc51702779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27</w:t>
        </w:r>
        <w:r w:rsidR="00992A9F" w:rsidRPr="00992A9F">
          <w:rPr>
            <w:rStyle w:val="Hipervnculo"/>
            <w:noProof/>
            <w:color w:val="000000" w:themeColor="text1"/>
          </w:rPr>
          <w:t>-Adaptador de red.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3" w:anchor="_Toc51702779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28</w:t>
        </w:r>
        <w:r w:rsidR="00992A9F" w:rsidRPr="00992A9F">
          <w:rPr>
            <w:rStyle w:val="Hipervnculo"/>
            <w:noProof/>
            <w:color w:val="000000" w:themeColor="text1"/>
          </w:rPr>
          <w:t>-Conexión bridge automática.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4" w:anchor="_Toc51702779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29</w:t>
        </w:r>
        <w:r w:rsidR="00992A9F" w:rsidRPr="00992A9F">
          <w:rPr>
            <w:rStyle w:val="Hipervnculo"/>
            <w:noProof/>
            <w:color w:val="000000" w:themeColor="text1"/>
          </w:rPr>
          <w:t>-Acceso a termina Ubuntu.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9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30</w:t>
        </w:r>
        <w:r w:rsidR="00992A9F" w:rsidRPr="00992A9F">
          <w:rPr>
            <w:rStyle w:val="Hipervnculo"/>
            <w:noProof/>
            <w:color w:val="000000" w:themeColor="text1"/>
          </w:rPr>
          <w:t>-Instalación de Wireshark.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9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31</w:t>
        </w:r>
        <w:r w:rsidR="00992A9F" w:rsidRPr="00992A9F">
          <w:rPr>
            <w:rStyle w:val="Hipervnculo"/>
            <w:noProof/>
            <w:color w:val="000000" w:themeColor="text1"/>
          </w:rPr>
          <w:t>-Instalación servidor web Apache.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9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32</w:t>
        </w:r>
        <w:r w:rsidR="00992A9F" w:rsidRPr="00992A9F">
          <w:rPr>
            <w:rStyle w:val="Hipervnculo"/>
            <w:noProof/>
            <w:color w:val="000000" w:themeColor="text1"/>
          </w:rPr>
          <w:t>-Apache instalado.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5" w:anchor="_Toc51702779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33</w:t>
        </w:r>
        <w:r w:rsidR="00992A9F" w:rsidRPr="00992A9F">
          <w:rPr>
            <w:rStyle w:val="Hipervnculo"/>
            <w:noProof/>
            <w:color w:val="000000" w:themeColor="text1"/>
          </w:rPr>
          <w:t>-Instalación hping3.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9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34</w:t>
        </w:r>
        <w:r w:rsidR="00992A9F" w:rsidRPr="00992A9F">
          <w:rPr>
            <w:rStyle w:val="Hipervnculo"/>
            <w:noProof/>
            <w:color w:val="000000" w:themeColor="text1"/>
          </w:rPr>
          <w:t>-Instalación dSniff.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49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79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35</w:t>
        </w:r>
        <w:r w:rsidR="00992A9F" w:rsidRPr="00992A9F">
          <w:rPr>
            <w:rStyle w:val="Hipervnculo"/>
            <w:noProof/>
            <w:color w:val="000000" w:themeColor="text1"/>
          </w:rPr>
          <w:t>-Instalar dependencias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_Toc517027799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36</w:t>
        </w:r>
        <w:r w:rsidR="00992A9F" w:rsidRPr="00992A9F">
          <w:rPr>
            <w:rStyle w:val="Hipervnculo"/>
            <w:noProof/>
            <w:color w:val="000000" w:themeColor="text1"/>
          </w:rPr>
          <w:t>-Descarga de la aplicación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37</w:t>
        </w:r>
        <w:r w:rsidR="00992A9F" w:rsidRPr="00992A9F">
          <w:rPr>
            <w:rStyle w:val="Hipervnculo"/>
            <w:noProof/>
            <w:color w:val="000000" w:themeColor="text1"/>
          </w:rPr>
          <w:t>-Aplicación setoolkit descargada en la carpeta /set.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38</w:t>
        </w:r>
        <w:r w:rsidR="00992A9F" w:rsidRPr="00992A9F">
          <w:rPr>
            <w:rStyle w:val="Hipervnculo"/>
            <w:noProof/>
            <w:color w:val="000000" w:themeColor="text1"/>
          </w:rPr>
          <w:t>-Instalación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6" w:anchor="_Toc51702780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39</w:t>
        </w:r>
        <w:r w:rsidR="00992A9F" w:rsidRPr="00992A9F">
          <w:rPr>
            <w:rStyle w:val="Hipervnculo"/>
            <w:noProof/>
            <w:color w:val="000000" w:themeColor="text1"/>
          </w:rPr>
          <w:t>-Instalación de dependencias de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40</w:t>
        </w:r>
        <w:r w:rsidR="00992A9F" w:rsidRPr="00992A9F">
          <w:rPr>
            <w:rStyle w:val="Hipervnculo"/>
            <w:noProof/>
            <w:color w:val="000000" w:themeColor="text1"/>
          </w:rPr>
          <w:t>-Instalación de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41</w:t>
        </w:r>
        <w:r w:rsidR="00992A9F" w:rsidRPr="00992A9F">
          <w:rPr>
            <w:rStyle w:val="Hipervnculo"/>
            <w:noProof/>
            <w:color w:val="000000" w:themeColor="text1"/>
          </w:rPr>
          <w:t>-Instalación de interfaz gráfica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42</w:t>
        </w:r>
        <w:r w:rsidR="00992A9F" w:rsidRPr="00992A9F">
          <w:rPr>
            <w:rStyle w:val="Hipervnculo"/>
            <w:noProof/>
            <w:color w:val="000000" w:themeColor="text1"/>
          </w:rPr>
          <w:t>-Ejecución de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7" w:anchor="_Toc51702780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43</w:t>
        </w:r>
        <w:r w:rsidR="00992A9F" w:rsidRPr="00992A9F">
          <w:rPr>
            <w:rStyle w:val="Hipervnculo"/>
            <w:noProof/>
            <w:color w:val="000000" w:themeColor="text1"/>
          </w:rPr>
          <w:t>-Instalación de Postfix.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8" w:anchor="_Toc51702780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44</w:t>
        </w:r>
        <w:r w:rsidR="00992A9F" w:rsidRPr="00992A9F">
          <w:rPr>
            <w:rStyle w:val="Hipervnculo"/>
            <w:noProof/>
            <w:color w:val="000000" w:themeColor="text1"/>
          </w:rPr>
          <w:t>-Configuración instalación Postfix.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0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45</w:t>
        </w:r>
        <w:r w:rsidR="00992A9F" w:rsidRPr="00992A9F">
          <w:rPr>
            <w:rStyle w:val="Hipervnculo"/>
            <w:noProof/>
            <w:color w:val="000000" w:themeColor="text1"/>
          </w:rPr>
          <w:t>-Descarga de Sees.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_Toc517027809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46</w:t>
        </w:r>
        <w:r w:rsidR="00992A9F" w:rsidRPr="00992A9F">
          <w:rPr>
            <w:rStyle w:val="Hipervnculo"/>
            <w:noProof/>
            <w:color w:val="000000" w:themeColor="text1"/>
          </w:rPr>
          <w:t>-Dar permisos a sees.py.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47</w:t>
        </w:r>
        <w:r w:rsidR="00992A9F" w:rsidRPr="00992A9F">
          <w:rPr>
            <w:rStyle w:val="Hipervnculo"/>
            <w:noProof/>
            <w:color w:val="000000" w:themeColor="text1"/>
          </w:rPr>
          <w:t>-Descarga de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39" w:anchor="_Toc51702781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48</w:t>
        </w:r>
        <w:r w:rsidR="00992A9F" w:rsidRPr="00992A9F">
          <w:rPr>
            <w:rStyle w:val="Hipervnculo"/>
            <w:noProof/>
            <w:color w:val="000000" w:themeColor="text1"/>
          </w:rPr>
          <w:t>-Dar permisos a emailspoof.sh.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49</w:t>
        </w:r>
        <w:r w:rsidR="00992A9F" w:rsidRPr="00992A9F">
          <w:rPr>
            <w:rStyle w:val="Hipervnculo"/>
            <w:noProof/>
            <w:color w:val="000000" w:themeColor="text1"/>
          </w:rPr>
          <w:t>-IP spoofing.IP atacante.Fuente: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50</w:t>
        </w:r>
        <w:r w:rsidR="00992A9F" w:rsidRPr="00992A9F">
          <w:rPr>
            <w:rStyle w:val="Hipervnculo"/>
            <w:noProof/>
            <w:color w:val="000000" w:themeColor="text1"/>
          </w:rPr>
          <w:t>-IP spoofing.IP suplantada.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51</w:t>
        </w:r>
        <w:r w:rsidR="00992A9F" w:rsidRPr="00992A9F">
          <w:rPr>
            <w:rStyle w:val="Hipervnculo"/>
            <w:noProof/>
            <w:color w:val="000000" w:themeColor="text1"/>
          </w:rPr>
          <w:t>-IP spoofing.IP víctima.Fuente: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0" w:anchor="_Toc51702781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52</w:t>
        </w:r>
        <w:r w:rsidR="00992A9F" w:rsidRPr="00992A9F">
          <w:rPr>
            <w:rStyle w:val="Hipervnculo"/>
            <w:noProof/>
            <w:color w:val="000000" w:themeColor="text1"/>
          </w:rPr>
          <w:t>-Pings desde atacante.Fuente: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53</w:t>
        </w:r>
        <w:r w:rsidR="00992A9F" w:rsidRPr="00992A9F">
          <w:rPr>
            <w:rStyle w:val="Hipervnculo"/>
            <w:noProof/>
            <w:color w:val="000000" w:themeColor="text1"/>
          </w:rPr>
          <w:t>-Ejecución IP spoofing iptables.Fuente: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1" w:anchor="_Toc51702781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54</w:t>
        </w:r>
        <w:r w:rsidR="00992A9F" w:rsidRPr="00992A9F">
          <w:rPr>
            <w:rStyle w:val="Hipervnculo"/>
            <w:noProof/>
            <w:color w:val="000000" w:themeColor="text1"/>
          </w:rPr>
          <w:t>-Ping IP spoofing equipo víctima.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1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55</w:t>
        </w:r>
        <w:r w:rsidR="00992A9F" w:rsidRPr="00992A9F">
          <w:rPr>
            <w:rStyle w:val="Hipervnculo"/>
            <w:noProof/>
            <w:color w:val="000000" w:themeColor="text1"/>
          </w:rPr>
          <w:t>-Ataque IP spoofing iptables wireshark.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_Toc517027819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56</w:t>
        </w:r>
        <w:r w:rsidR="00992A9F" w:rsidRPr="00992A9F">
          <w:rPr>
            <w:rStyle w:val="Hipervnculo"/>
            <w:noProof/>
            <w:color w:val="000000" w:themeColor="text1"/>
          </w:rPr>
          <w:t>-Ataque IP spoofing con hping3.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57</w:t>
        </w:r>
        <w:r w:rsidR="00992A9F" w:rsidRPr="00992A9F">
          <w:rPr>
            <w:rStyle w:val="Hipervnculo"/>
            <w:noProof/>
            <w:color w:val="000000" w:themeColor="text1"/>
          </w:rPr>
          <w:t>-Ataque IP spoofing hping3 wireshark.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59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2" w:anchor="_Toc51702782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58</w:t>
        </w:r>
        <w:r w:rsidR="00992A9F" w:rsidRPr="00992A9F">
          <w:rPr>
            <w:rStyle w:val="Hipervnculo"/>
            <w:noProof/>
            <w:color w:val="000000" w:themeColor="text1"/>
          </w:rPr>
          <w:t>-Activar enrutamiento.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59</w:t>
        </w:r>
        <w:r w:rsidR="00992A9F" w:rsidRPr="00992A9F">
          <w:rPr>
            <w:rStyle w:val="Hipervnculo"/>
            <w:noProof/>
            <w:color w:val="000000" w:themeColor="text1"/>
          </w:rPr>
          <w:t>-Tablas ARP sin atacar.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3" w:anchor="_Toc51702782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60</w:t>
        </w:r>
        <w:r w:rsidR="00992A9F" w:rsidRPr="00992A9F">
          <w:rPr>
            <w:rStyle w:val="Hipervnculo"/>
            <w:noProof/>
            <w:color w:val="000000" w:themeColor="text1"/>
          </w:rPr>
          <w:t>-Ataque ARP spoofing con Arpspoof.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61</w:t>
        </w:r>
        <w:r w:rsidR="00992A9F" w:rsidRPr="00992A9F">
          <w:rPr>
            <w:rStyle w:val="Hipervnculo"/>
            <w:noProof/>
            <w:color w:val="000000" w:themeColor="text1"/>
          </w:rPr>
          <w:t>-Tablas ARP atacadas.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62</w:t>
        </w:r>
        <w:r w:rsidR="00992A9F" w:rsidRPr="00992A9F">
          <w:rPr>
            <w:rStyle w:val="Hipervnculo"/>
            <w:noProof/>
            <w:color w:val="000000" w:themeColor="text1"/>
          </w:rPr>
          <w:t>-Web de suplantación DNS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63</w:t>
        </w:r>
        <w:r w:rsidR="00992A9F" w:rsidRPr="00992A9F">
          <w:rPr>
            <w:rStyle w:val="Hipervnculo"/>
            <w:noProof/>
            <w:color w:val="000000" w:themeColor="text1"/>
          </w:rPr>
          <w:t>-Dominios a suplantar en archivo etter.dns.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64</w:t>
        </w:r>
        <w:r w:rsidR="00992A9F" w:rsidRPr="00992A9F">
          <w:rPr>
            <w:rStyle w:val="Hipervnculo"/>
            <w:noProof/>
            <w:color w:val="000000" w:themeColor="text1"/>
          </w:rPr>
          <w:t>-Ataque DNS spoofing con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2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65</w:t>
        </w:r>
        <w:r w:rsidR="00992A9F" w:rsidRPr="00992A9F">
          <w:rPr>
            <w:rStyle w:val="Hipervnculo"/>
            <w:noProof/>
            <w:color w:val="000000" w:themeColor="text1"/>
          </w:rPr>
          <w:t>-Dominios envenenados por DNS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_Toc517027829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4" w:anchor="_Toc51702783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66</w:t>
        </w:r>
        <w:r w:rsidR="00992A9F" w:rsidRPr="00992A9F">
          <w:rPr>
            <w:rStyle w:val="Hipervnculo"/>
            <w:noProof/>
            <w:color w:val="000000" w:themeColor="text1"/>
          </w:rPr>
          <w:t>-Cierre de ataque DNS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67</w:t>
        </w:r>
        <w:r w:rsidR="00992A9F" w:rsidRPr="00992A9F">
          <w:rPr>
            <w:rStyle w:val="Hipervnculo"/>
            <w:noProof/>
            <w:color w:val="000000" w:themeColor="text1"/>
          </w:rPr>
          <w:t>-Herramienta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68</w:t>
        </w:r>
        <w:r w:rsidR="00992A9F" w:rsidRPr="00992A9F">
          <w:rPr>
            <w:rStyle w:val="Hipervnculo"/>
            <w:noProof/>
            <w:color w:val="000000" w:themeColor="text1"/>
          </w:rPr>
          <w:t>-Menú de la herramienta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5" w:anchor="_Toc51702783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69</w:t>
        </w:r>
        <w:r w:rsidR="00992A9F" w:rsidRPr="00992A9F">
          <w:rPr>
            <w:rStyle w:val="Hipervnculo"/>
            <w:noProof/>
            <w:color w:val="000000" w:themeColor="text1"/>
          </w:rPr>
          <w:t>-Menú setoolkit ataque web.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6" w:anchor="_Toc51702783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70</w:t>
        </w:r>
        <w:r w:rsidR="00992A9F" w:rsidRPr="00992A9F">
          <w:rPr>
            <w:rStyle w:val="Hipervnculo"/>
            <w:noProof/>
            <w:color w:val="000000" w:themeColor="text1"/>
          </w:rPr>
          <w:t>-Menú setoolkit ataque de credenciales.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7" w:anchor="_Toc51702783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71</w:t>
        </w:r>
        <w:r w:rsidR="00992A9F" w:rsidRPr="00992A9F">
          <w:rPr>
            <w:rStyle w:val="Hipervnculo"/>
            <w:noProof/>
            <w:color w:val="000000" w:themeColor="text1"/>
          </w:rPr>
          <w:t>-Menú setoolkit clonar web.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72</w:t>
        </w:r>
        <w:r w:rsidR="00992A9F" w:rsidRPr="00992A9F">
          <w:rPr>
            <w:rStyle w:val="Hipervnculo"/>
            <w:noProof/>
            <w:color w:val="000000" w:themeColor="text1"/>
          </w:rPr>
          <w:t>-IP atacante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73</w:t>
        </w:r>
        <w:r w:rsidR="00992A9F" w:rsidRPr="00992A9F">
          <w:rPr>
            <w:rStyle w:val="Hipervnculo"/>
            <w:noProof/>
            <w:color w:val="000000" w:themeColor="text1"/>
          </w:rPr>
          <w:t>-Web a clonar con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69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74</w:t>
        </w:r>
        <w:r w:rsidR="00992A9F" w:rsidRPr="00992A9F">
          <w:rPr>
            <w:rStyle w:val="Hipervnculo"/>
            <w:noProof/>
            <w:color w:val="000000" w:themeColor="text1"/>
          </w:rPr>
          <w:t>-Desconexión del servidor web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3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75</w:t>
        </w:r>
        <w:r w:rsidR="00992A9F" w:rsidRPr="00992A9F">
          <w:rPr>
            <w:rStyle w:val="Hipervnculo"/>
            <w:noProof/>
            <w:color w:val="000000" w:themeColor="text1"/>
          </w:rPr>
          <w:t>-Ejecución interfaz gráfica de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_Toc517027839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4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76</w:t>
        </w:r>
        <w:r w:rsidR="00992A9F" w:rsidRPr="00992A9F">
          <w:rPr>
            <w:rStyle w:val="Hipervnculo"/>
            <w:noProof/>
            <w:color w:val="000000" w:themeColor="text1"/>
          </w:rPr>
          <w:t>-Sniffer de equipos en interfaz de red.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8" w:anchor="_Toc51702784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77</w:t>
        </w:r>
        <w:r w:rsidR="00992A9F" w:rsidRPr="00992A9F">
          <w:rPr>
            <w:rStyle w:val="Hipervnculo"/>
            <w:noProof/>
            <w:color w:val="000000" w:themeColor="text1"/>
          </w:rPr>
          <w:t>-Listado de hosts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4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78</w:t>
        </w:r>
        <w:r w:rsidR="00992A9F" w:rsidRPr="00992A9F">
          <w:rPr>
            <w:rStyle w:val="Hipervnculo"/>
            <w:noProof/>
            <w:color w:val="000000" w:themeColor="text1"/>
          </w:rPr>
          <w:t>-Escaneo de hosts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4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79</w:t>
        </w:r>
        <w:r w:rsidR="00992A9F" w:rsidRPr="00992A9F">
          <w:rPr>
            <w:rStyle w:val="Hipervnculo"/>
            <w:noProof/>
            <w:color w:val="000000" w:themeColor="text1"/>
          </w:rPr>
          <w:t>-Objetivos Ettercap víctima y gateway.Fuente: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49" w:anchor="_Toc51702784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80</w:t>
        </w:r>
        <w:r w:rsidR="00992A9F" w:rsidRPr="00992A9F">
          <w:rPr>
            <w:rStyle w:val="Hipervnculo"/>
            <w:noProof/>
            <w:color w:val="000000" w:themeColor="text1"/>
          </w:rPr>
          <w:t>-Plugin dns_spoof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0" w:anchor="_Toc51702784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81</w:t>
        </w:r>
        <w:r w:rsidR="00992A9F" w:rsidRPr="00992A9F">
          <w:rPr>
            <w:rStyle w:val="Hipervnculo"/>
            <w:noProof/>
            <w:color w:val="000000" w:themeColor="text1"/>
          </w:rPr>
          <w:t>-ARP envenenamiento por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4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82</w:t>
        </w:r>
        <w:r w:rsidR="00992A9F" w:rsidRPr="00992A9F">
          <w:rPr>
            <w:rStyle w:val="Hipervnculo"/>
            <w:noProof/>
            <w:color w:val="000000" w:themeColor="text1"/>
          </w:rPr>
          <w:t>-Sniffer ARP envenenamiento Ettercap.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1" w:anchor="_Toc51702784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83</w:t>
        </w:r>
        <w:r w:rsidR="00992A9F" w:rsidRPr="00992A9F">
          <w:rPr>
            <w:rStyle w:val="Hipervnculo"/>
            <w:noProof/>
            <w:color w:val="000000" w:themeColor="text1"/>
          </w:rPr>
          <w:t>-Clon de Facebook creado por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4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84</w:t>
        </w:r>
        <w:r w:rsidR="00992A9F" w:rsidRPr="00992A9F">
          <w:rPr>
            <w:rStyle w:val="Hipervnculo"/>
            <w:noProof/>
            <w:color w:val="000000" w:themeColor="text1"/>
          </w:rPr>
          <w:t>-Credenciales de Facebook por Setoolkit.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2" w:anchor="_Toc51702784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85</w:t>
        </w:r>
        <w:r w:rsidR="00992A9F" w:rsidRPr="00992A9F">
          <w:rPr>
            <w:rStyle w:val="Hipervnculo"/>
            <w:noProof/>
            <w:color w:val="000000" w:themeColor="text1"/>
          </w:rPr>
          <w:t>-Sees archivo mail.user.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_Toc517027849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86</w:t>
        </w:r>
        <w:r w:rsidR="00992A9F" w:rsidRPr="00992A9F">
          <w:rPr>
            <w:rStyle w:val="Hipervnculo"/>
            <w:noProof/>
            <w:color w:val="000000" w:themeColor="text1"/>
          </w:rPr>
          <w:t>-Sees archivo html.text editado.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87</w:t>
        </w:r>
        <w:r w:rsidR="00992A9F" w:rsidRPr="00992A9F">
          <w:rPr>
            <w:rStyle w:val="Hipervnculo"/>
            <w:noProof/>
            <w:color w:val="000000" w:themeColor="text1"/>
          </w:rPr>
          <w:t>-Comando Sees email sin archivos adjuntos.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88</w:t>
        </w:r>
        <w:r w:rsidR="00992A9F" w:rsidRPr="00992A9F">
          <w:rPr>
            <w:rStyle w:val="Hipervnculo"/>
            <w:noProof/>
            <w:color w:val="000000" w:themeColor="text1"/>
          </w:rPr>
          <w:t>-Email spoofing con Sees completado.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89</w:t>
        </w:r>
        <w:r w:rsidR="00992A9F" w:rsidRPr="00992A9F">
          <w:rPr>
            <w:rStyle w:val="Hipervnculo"/>
            <w:noProof/>
            <w:color w:val="000000" w:themeColor="text1"/>
          </w:rPr>
          <w:t>-Email falso a través de Sees.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90</w:t>
        </w:r>
        <w:r w:rsidR="00992A9F" w:rsidRPr="00992A9F">
          <w:rPr>
            <w:rStyle w:val="Hipervnculo"/>
            <w:noProof/>
            <w:color w:val="000000" w:themeColor="text1"/>
          </w:rPr>
          <w:t>-Sees archivo attach.text.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91</w:t>
        </w:r>
        <w:r w:rsidR="00992A9F" w:rsidRPr="00992A9F">
          <w:rPr>
            <w:rStyle w:val="Hipervnculo"/>
            <w:noProof/>
            <w:color w:val="000000" w:themeColor="text1"/>
          </w:rPr>
          <w:t>-Email spoofing y archivos adjuntos con Sees completado.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92</w:t>
        </w:r>
        <w:r w:rsidR="00992A9F" w:rsidRPr="00992A9F">
          <w:rPr>
            <w:rStyle w:val="Hipervnculo"/>
            <w:noProof/>
            <w:color w:val="000000" w:themeColor="text1"/>
          </w:rPr>
          <w:t>-Email falso con archivos adjuntos a través de Sees.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93</w:t>
        </w:r>
        <w:r w:rsidR="00992A9F" w:rsidRPr="00992A9F">
          <w:rPr>
            <w:rStyle w:val="Hipervnculo"/>
            <w:noProof/>
            <w:color w:val="000000" w:themeColor="text1"/>
          </w:rPr>
          <w:t>-Ejecución de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94</w:t>
        </w:r>
        <w:r w:rsidR="00992A9F" w:rsidRPr="00992A9F">
          <w:rPr>
            <w:rStyle w:val="Hipervnculo"/>
            <w:noProof/>
            <w:color w:val="000000" w:themeColor="text1"/>
          </w:rPr>
          <w:t>-Iniciar suplantación email con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5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95</w:t>
        </w:r>
        <w:r w:rsidR="00992A9F" w:rsidRPr="00992A9F">
          <w:rPr>
            <w:rStyle w:val="Hipervnculo"/>
            <w:noProof/>
            <w:color w:val="000000" w:themeColor="text1"/>
          </w:rPr>
          <w:t>-Envío de un único email con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_Toc517027859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3" w:anchor="_Toc51702786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96</w:t>
        </w:r>
        <w:r w:rsidR="00992A9F" w:rsidRPr="00992A9F">
          <w:rPr>
            <w:rStyle w:val="Hipervnculo"/>
            <w:noProof/>
            <w:color w:val="000000" w:themeColor="text1"/>
          </w:rPr>
          <w:t>-Email spoofing con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79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97</w:t>
        </w:r>
        <w:r w:rsidR="00992A9F" w:rsidRPr="00992A9F">
          <w:rPr>
            <w:rStyle w:val="Hipervnculo"/>
            <w:noProof/>
            <w:color w:val="000000" w:themeColor="text1"/>
          </w:rPr>
          <w:t>-Email suplantado enviado con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98</w:t>
        </w:r>
        <w:r w:rsidR="00992A9F" w:rsidRPr="00992A9F">
          <w:rPr>
            <w:rStyle w:val="Hipervnculo"/>
            <w:noProof/>
            <w:color w:val="000000" w:themeColor="text1"/>
          </w:rPr>
          <w:t>-Email falso de Email Spoof Master.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4" w:anchor="_Toc51702786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99</w:t>
        </w:r>
        <w:r w:rsidR="00992A9F" w:rsidRPr="00992A9F">
          <w:rPr>
            <w:rStyle w:val="Hipervnculo"/>
            <w:noProof/>
            <w:color w:val="000000" w:themeColor="text1"/>
          </w:rPr>
          <w:t>-Email spoofing con Emkei.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100</w:t>
        </w:r>
        <w:r w:rsidR="00992A9F" w:rsidRPr="00992A9F">
          <w:rPr>
            <w:rStyle w:val="Hipervnculo"/>
            <w:noProof/>
            <w:color w:val="000000" w:themeColor="text1"/>
          </w:rPr>
          <w:t>-Email falso de Enkei.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101</w:t>
        </w:r>
        <w:r w:rsidR="00992A9F" w:rsidRPr="00992A9F">
          <w:rPr>
            <w:rStyle w:val="Hipervnculo"/>
            <w:noProof/>
            <w:color w:val="000000" w:themeColor="text1"/>
          </w:rPr>
          <w:t>-route -n.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5" w:anchor="_Toc51702786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102</w:t>
        </w:r>
        <w:r w:rsidR="00992A9F" w:rsidRPr="00992A9F">
          <w:rPr>
            <w:rStyle w:val="Hipervnculo"/>
            <w:noProof/>
            <w:color w:val="000000" w:themeColor="text1"/>
          </w:rPr>
          <w:t>-IP neighbor.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6" w:anchor="_Toc51702786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103</w:t>
        </w:r>
        <w:r w:rsidR="00992A9F" w:rsidRPr="00992A9F">
          <w:rPr>
            <w:rStyle w:val="Hipervnculo"/>
            <w:noProof/>
            <w:color w:val="000000" w:themeColor="text1"/>
          </w:rPr>
          <w:t>-Protocolo SPF.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86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104</w:t>
        </w:r>
        <w:r w:rsidR="00992A9F" w:rsidRPr="00992A9F">
          <w:rPr>
            <w:rStyle w:val="Hipervnculo"/>
            <w:noProof/>
            <w:color w:val="000000" w:themeColor="text1"/>
          </w:rPr>
          <w:t>-Diagrama de diseño del sistema.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99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6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105</w:t>
        </w:r>
        <w:r w:rsidR="00992A9F" w:rsidRPr="00992A9F">
          <w:rPr>
            <w:rStyle w:val="Hipervnculo"/>
            <w:noProof/>
            <w:color w:val="000000" w:themeColor="text1"/>
          </w:rPr>
          <w:t>-Archivos de aplicación de defensa.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_Toc517027869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106</w:t>
        </w:r>
        <w:r w:rsidR="00992A9F" w:rsidRPr="00992A9F">
          <w:rPr>
            <w:rStyle w:val="Hipervnculo"/>
            <w:noProof/>
            <w:color w:val="000000" w:themeColor="text1"/>
          </w:rPr>
          <w:t>-Abrir aplicación a través de terminal.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7" w:anchor="_Toc51702787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107</w:t>
        </w:r>
        <w:r w:rsidR="00992A9F" w:rsidRPr="00992A9F">
          <w:rPr>
            <w:rStyle w:val="Hipervnculo"/>
            <w:noProof/>
            <w:color w:val="000000" w:themeColor="text1"/>
          </w:rPr>
          <w:t>-Ejecutar aplicación.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108</w:t>
        </w:r>
        <w:r w:rsidR="00992A9F" w:rsidRPr="00992A9F">
          <w:rPr>
            <w:rStyle w:val="Hipervnculo"/>
            <w:noProof/>
            <w:color w:val="000000" w:themeColor="text1"/>
          </w:rPr>
          <w:t>-Añadir password para permisos.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102</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109</w:t>
        </w:r>
        <w:r w:rsidR="00992A9F" w:rsidRPr="00992A9F">
          <w:rPr>
            <w:rStyle w:val="Hipervnculo"/>
            <w:noProof/>
            <w:color w:val="000000" w:themeColor="text1"/>
          </w:rPr>
          <w:t>-Menú de aplicación.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103</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110</w:t>
        </w:r>
        <w:r w:rsidR="00992A9F" w:rsidRPr="00992A9F">
          <w:rPr>
            <w:rStyle w:val="Hipervnculo"/>
            <w:noProof/>
            <w:color w:val="000000" w:themeColor="text1"/>
          </w:rPr>
          <w:t>-Instalación de paquetes de dependencia.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111</w:t>
        </w:r>
        <w:r w:rsidR="00992A9F" w:rsidRPr="00992A9F">
          <w:rPr>
            <w:rStyle w:val="Hipervnculo"/>
            <w:noProof/>
            <w:color w:val="000000" w:themeColor="text1"/>
          </w:rPr>
          <w:t>-Instalación.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104</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112</w:t>
        </w:r>
        <w:r w:rsidR="00992A9F" w:rsidRPr="00992A9F">
          <w:rPr>
            <w:rStyle w:val="Hipervnculo"/>
            <w:noProof/>
            <w:color w:val="000000" w:themeColor="text1"/>
          </w:rPr>
          <w:t>-Permisos de instalación de herramientas.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113</w:t>
        </w:r>
        <w:r w:rsidR="00992A9F" w:rsidRPr="00992A9F">
          <w:rPr>
            <w:rStyle w:val="Hipervnculo"/>
            <w:noProof/>
            <w:color w:val="000000" w:themeColor="text1"/>
          </w:rPr>
          <w:t>-Ejecución de script de defensa IP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105</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8" w:anchor="_Toc51702787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114</w:t>
        </w:r>
        <w:r w:rsidR="00992A9F" w:rsidRPr="00992A9F">
          <w:rPr>
            <w:rStyle w:val="Hipervnculo"/>
            <w:noProof/>
            <w:color w:val="000000" w:themeColor="text1"/>
          </w:rPr>
          <w:t>-Hosts de la red mostrados por script.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106</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7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115</w:t>
        </w:r>
        <w:r w:rsidR="00992A9F" w:rsidRPr="00992A9F">
          <w:rPr>
            <w:rStyle w:val="Hipervnculo"/>
            <w:noProof/>
            <w:color w:val="000000" w:themeColor="text1"/>
          </w:rPr>
          <w:t>-Defensa IP spoofing_sin ataque.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_Toc517027879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59" w:anchor="_Toc517027880"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116</w:t>
        </w:r>
        <w:r w:rsidR="00992A9F" w:rsidRPr="00992A9F">
          <w:rPr>
            <w:rStyle w:val="Hipervnculo"/>
            <w:noProof/>
            <w:color w:val="000000" w:themeColor="text1"/>
          </w:rPr>
          <w:t>-Defensa IP spoofing_con ataque.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_Toc517027880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107</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1"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117</w:t>
        </w:r>
        <w:r w:rsidR="00992A9F" w:rsidRPr="00992A9F">
          <w:rPr>
            <w:rStyle w:val="Hipervnculo"/>
            <w:noProof/>
            <w:color w:val="000000" w:themeColor="text1"/>
          </w:rPr>
          <w:t>-Archivos creados por script de defensa IP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_Toc517027881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2"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118</w:t>
        </w:r>
        <w:r w:rsidR="00992A9F" w:rsidRPr="00992A9F">
          <w:rPr>
            <w:rStyle w:val="Hipervnculo"/>
            <w:noProof/>
            <w:color w:val="000000" w:themeColor="text1"/>
          </w:rPr>
          <w:t>-Archivo paquetes.pcap de defensa IP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_Toc517027882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3"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119</w:t>
        </w:r>
        <w:r w:rsidR="00992A9F" w:rsidRPr="00992A9F">
          <w:rPr>
            <w:rStyle w:val="Hipervnculo"/>
            <w:noProof/>
            <w:color w:val="000000" w:themeColor="text1"/>
          </w:rPr>
          <w:t>-Archivo LOG de defensa IP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_Toc517027883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108</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60" w:anchor="_Toc517027884"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b/>
            <w:noProof/>
            <w:color w:val="000000" w:themeColor="text1"/>
          </w:rPr>
          <w:t>120</w:t>
        </w:r>
        <w:r w:rsidR="00992A9F" w:rsidRPr="00992A9F">
          <w:rPr>
            <w:rStyle w:val="Hipervnculo"/>
            <w:noProof/>
            <w:color w:val="000000" w:themeColor="text1"/>
          </w:rPr>
          <w:t>-Ejecución de script de defensa ARP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_Toc517027884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61" w:anchor="_Toc517027885"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121</w:t>
        </w:r>
        <w:r w:rsidR="00992A9F" w:rsidRPr="00992A9F">
          <w:rPr>
            <w:rStyle w:val="Hipervnculo"/>
            <w:noProof/>
            <w:color w:val="000000" w:themeColor="text1"/>
          </w:rPr>
          <w:t>-Hosts de la red mostrados por script.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_Toc517027885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109</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r:id="rId62" w:anchor="_Toc517027886"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122</w:t>
        </w:r>
        <w:r w:rsidR="00992A9F" w:rsidRPr="00992A9F">
          <w:rPr>
            <w:rStyle w:val="Hipervnculo"/>
            <w:noProof/>
            <w:color w:val="000000" w:themeColor="text1"/>
          </w:rPr>
          <w:t>--Defensa ARP spoofing_sin ataque.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_Toc517027886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110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7"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123</w:t>
        </w:r>
        <w:r w:rsidR="00992A9F" w:rsidRPr="00992A9F">
          <w:rPr>
            <w:rStyle w:val="Hipervnculo"/>
            <w:noProof/>
            <w:color w:val="000000" w:themeColor="text1"/>
          </w:rPr>
          <w:t>-Defensa ARP spoofing_con ataque.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_Toc517027887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110</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8"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124</w:t>
        </w:r>
        <w:r w:rsidR="00992A9F" w:rsidRPr="00992A9F">
          <w:rPr>
            <w:rStyle w:val="Hipervnculo"/>
            <w:noProof/>
            <w:color w:val="000000" w:themeColor="text1"/>
          </w:rPr>
          <w:t>-Archivos creados por script de defensa ARP spoofing.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_Toc517027888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111</w:t>
        </w:r>
        <w:r w:rsidR="00992A9F" w:rsidRPr="00992A9F">
          <w:rPr>
            <w:noProof/>
            <w:webHidden/>
            <w:color w:val="000000" w:themeColor="text1"/>
          </w:rPr>
          <w:fldChar w:fldCharType="end"/>
        </w:r>
      </w:hyperlink>
    </w:p>
    <w:p w:rsidR="00992A9F" w:rsidRPr="00992A9F" w:rsidRDefault="00E535F6">
      <w:pPr>
        <w:pStyle w:val="Tabladeilustraciones"/>
        <w:tabs>
          <w:tab w:val="right" w:leader="dot" w:pos="8041"/>
        </w:tabs>
        <w:rPr>
          <w:i w:val="0"/>
          <w:noProof/>
          <w:color w:val="000000" w:themeColor="text1"/>
          <w:sz w:val="24"/>
          <w:szCs w:val="24"/>
          <w:lang w:eastAsia="es-ES"/>
        </w:rPr>
      </w:pPr>
      <w:hyperlink w:anchor="_Toc517027889" w:history="1">
        <w:r w:rsidR="00992A9F" w:rsidRPr="00992A9F">
          <w:rPr>
            <w:rStyle w:val="Hipervnculo"/>
            <w:rFonts w:eastAsiaTheme="minorHAnsi" w:cs="Helvetica Neue"/>
            <w:b/>
            <w:noProof/>
            <w:color w:val="000000" w:themeColor="text1"/>
            <w:lang w:eastAsia="en-US"/>
          </w:rPr>
          <w:t xml:space="preserve">Ilustración </w:t>
        </w:r>
        <w:r w:rsidR="00992A9F" w:rsidRPr="00992A9F">
          <w:rPr>
            <w:rStyle w:val="Hipervnculo"/>
            <w:rFonts w:ascii="Calibri" w:hAnsi="Calibri"/>
            <w:b/>
            <w:noProof/>
            <w:color w:val="000000" w:themeColor="text1"/>
          </w:rPr>
          <w:t>125</w:t>
        </w:r>
        <w:r w:rsidR="00992A9F" w:rsidRPr="00992A9F">
          <w:rPr>
            <w:rStyle w:val="Hipervnculo"/>
            <w:noProof/>
            <w:color w:val="000000" w:themeColor="text1"/>
          </w:rPr>
          <w:t>-Cierre de aplicación. Fuente: propia</w:t>
        </w:r>
        <w:r w:rsidR="00992A9F" w:rsidRPr="00992A9F">
          <w:rPr>
            <w:noProof/>
            <w:webHidden/>
            <w:color w:val="000000" w:themeColor="text1"/>
          </w:rPr>
          <w:tab/>
        </w:r>
        <w:r w:rsidR="00992A9F" w:rsidRPr="00992A9F">
          <w:rPr>
            <w:noProof/>
            <w:webHidden/>
            <w:color w:val="000000" w:themeColor="text1"/>
          </w:rPr>
          <w:fldChar w:fldCharType="begin"/>
        </w:r>
        <w:r w:rsidR="00992A9F" w:rsidRPr="00992A9F">
          <w:rPr>
            <w:noProof/>
            <w:webHidden/>
            <w:color w:val="000000" w:themeColor="text1"/>
          </w:rPr>
          <w:instrText xml:space="preserve"> PAGEREF _Toc517027889 \h </w:instrText>
        </w:r>
        <w:r w:rsidR="00992A9F" w:rsidRPr="00992A9F">
          <w:rPr>
            <w:noProof/>
            <w:webHidden/>
            <w:color w:val="000000" w:themeColor="text1"/>
          </w:rPr>
        </w:r>
        <w:r w:rsidR="00992A9F" w:rsidRPr="00992A9F">
          <w:rPr>
            <w:noProof/>
            <w:webHidden/>
            <w:color w:val="000000" w:themeColor="text1"/>
          </w:rPr>
          <w:fldChar w:fldCharType="separate"/>
        </w:r>
        <w:r w:rsidR="00375906">
          <w:rPr>
            <w:noProof/>
            <w:webHidden/>
            <w:color w:val="000000" w:themeColor="text1"/>
          </w:rPr>
          <w:t>111</w:t>
        </w:r>
        <w:r w:rsidR="00992A9F" w:rsidRPr="00992A9F">
          <w:rPr>
            <w:noProof/>
            <w:webHidden/>
            <w:color w:val="000000" w:themeColor="text1"/>
          </w:rPr>
          <w:fldChar w:fldCharType="end"/>
        </w:r>
      </w:hyperlink>
    </w:p>
    <w:p w:rsidR="0067575B" w:rsidRPr="00815F56" w:rsidRDefault="00155624" w:rsidP="001772E2">
      <w:pPr>
        <w:rPr>
          <w:color w:val="000000" w:themeColor="text1"/>
        </w:rPr>
      </w:pPr>
      <w:r w:rsidRPr="00815F56">
        <w:rPr>
          <w:i/>
          <w:color w:val="000000" w:themeColor="text1"/>
          <w:sz w:val="22"/>
        </w:rPr>
        <w:fldChar w:fldCharType="end"/>
      </w:r>
    </w:p>
    <w:p w:rsidR="004A4057" w:rsidRPr="00815F56" w:rsidRDefault="004A4057" w:rsidP="001772E2">
      <w:pPr>
        <w:rPr>
          <w:color w:val="000000" w:themeColor="text1"/>
        </w:rPr>
      </w:pPr>
    </w:p>
    <w:p w:rsidR="004A4057" w:rsidRPr="00815F56" w:rsidRDefault="004A4057" w:rsidP="001772E2">
      <w:pPr>
        <w:rPr>
          <w:color w:val="000000" w:themeColor="text1"/>
        </w:rPr>
      </w:pPr>
    </w:p>
    <w:p w:rsidR="004A4057" w:rsidRPr="0031552C" w:rsidRDefault="006F3A53" w:rsidP="001772E2">
      <w:pPr>
        <w:pStyle w:val="Ttulo"/>
        <w:sectPr w:rsidR="004A4057" w:rsidRPr="0031552C" w:rsidSect="001772E2">
          <w:type w:val="oddPage"/>
          <w:pgSz w:w="11907" w:h="16840" w:code="9"/>
          <w:pgMar w:top="1417" w:right="1701" w:bottom="1417" w:left="1701" w:header="720" w:footer="720" w:gutter="454"/>
          <w:pgNumType w:fmt="lowerRoman"/>
          <w:cols w:space="720"/>
          <w:docGrid w:linePitch="299"/>
        </w:sectPr>
      </w:pPr>
      <w:r>
        <w:lastRenderedPageBreak/>
        <w:t xml:space="preserve"> </w:t>
      </w:r>
    </w:p>
    <w:p w:rsidR="0067575B" w:rsidRPr="00963953" w:rsidRDefault="004A4057" w:rsidP="001772E2">
      <w:pPr>
        <w:pStyle w:val="Ttulo"/>
        <w:rPr>
          <w:color w:val="4DA4D8" w:themeColor="accent3" w:themeTint="99"/>
        </w:rPr>
      </w:pPr>
      <w:r w:rsidRPr="00963953">
        <w:rPr>
          <w:color w:val="4DA4D8" w:themeColor="accent3" w:themeTint="99"/>
        </w:rPr>
        <w:lastRenderedPageBreak/>
        <w:t>Lista de Acrónimos</w:t>
      </w:r>
    </w:p>
    <w:p w:rsidR="004A4057" w:rsidRPr="0031552C" w:rsidRDefault="004A4057" w:rsidP="001772E2"/>
    <w:tbl>
      <w:tblPr>
        <w:tblStyle w:val="Tablaconcuadrcula"/>
        <w:tblW w:w="0" w:type="auto"/>
        <w:tblLook w:val="04A0" w:firstRow="1" w:lastRow="0" w:firstColumn="1" w:lastColumn="0" w:noHBand="0" w:noVBand="1"/>
      </w:tblPr>
      <w:tblGrid>
        <w:gridCol w:w="1974"/>
        <w:gridCol w:w="6067"/>
      </w:tblGrid>
      <w:tr w:rsidR="00B14060" w:rsidRPr="00AE2575" w:rsidTr="00F71C30">
        <w:tc>
          <w:tcPr>
            <w:tcW w:w="1974" w:type="dxa"/>
          </w:tcPr>
          <w:p w:rsidR="00B14060" w:rsidRPr="00AE2575" w:rsidRDefault="00B14060" w:rsidP="001772E2">
            <w:pPr>
              <w:spacing w:before="120" w:after="120"/>
              <w:rPr>
                <w:b/>
              </w:rPr>
            </w:pPr>
            <w:r w:rsidRPr="00AE2575">
              <w:rPr>
                <w:b/>
              </w:rPr>
              <w:t>Acrónimo</w:t>
            </w:r>
          </w:p>
        </w:tc>
        <w:tc>
          <w:tcPr>
            <w:tcW w:w="6067" w:type="dxa"/>
          </w:tcPr>
          <w:p w:rsidR="00B14060" w:rsidRPr="00AE2575" w:rsidRDefault="00B14060" w:rsidP="001772E2">
            <w:pPr>
              <w:spacing w:before="120" w:after="120"/>
              <w:rPr>
                <w:b/>
              </w:rPr>
            </w:pPr>
            <w:r w:rsidRPr="00AE2575">
              <w:rPr>
                <w:b/>
              </w:rPr>
              <w:t>Significado</w:t>
            </w:r>
          </w:p>
        </w:tc>
      </w:tr>
      <w:tr w:rsidR="00AE2575" w:rsidRPr="00AE2575" w:rsidTr="00F71C30">
        <w:tc>
          <w:tcPr>
            <w:tcW w:w="1974" w:type="dxa"/>
          </w:tcPr>
          <w:p w:rsidR="00AE2575" w:rsidRPr="00AE2575" w:rsidRDefault="00AE2575" w:rsidP="001772E2">
            <w:r w:rsidRPr="00AE2575">
              <w:t>TCP</w:t>
            </w:r>
          </w:p>
        </w:tc>
        <w:tc>
          <w:tcPr>
            <w:tcW w:w="6067" w:type="dxa"/>
          </w:tcPr>
          <w:p w:rsidR="00AE2575" w:rsidRPr="00AE2575" w:rsidRDefault="00AE2575" w:rsidP="001772E2">
            <w:r w:rsidRPr="00AE2575">
              <w:rPr>
                <w:rFonts w:eastAsiaTheme="minorHAnsi" w:cs="Helvetica Neue"/>
                <w:color w:val="000000"/>
                <w:lang w:eastAsia="en-US"/>
              </w:rPr>
              <w:t>Transmission Control Protocol</w:t>
            </w:r>
          </w:p>
        </w:tc>
      </w:tr>
      <w:tr w:rsidR="00AE2575" w:rsidRPr="00AE2575" w:rsidTr="00F71C30">
        <w:tc>
          <w:tcPr>
            <w:tcW w:w="1974" w:type="dxa"/>
          </w:tcPr>
          <w:p w:rsidR="00AE2575" w:rsidRPr="00AE2575" w:rsidRDefault="00AE2575" w:rsidP="001772E2">
            <w:r w:rsidRPr="00AE2575">
              <w:t>IP</w:t>
            </w:r>
          </w:p>
        </w:tc>
        <w:tc>
          <w:tcPr>
            <w:tcW w:w="6067" w:type="dxa"/>
          </w:tcPr>
          <w:p w:rsidR="00AE2575" w:rsidRPr="00AE2575" w:rsidRDefault="00AE2575" w:rsidP="001772E2">
            <w:r w:rsidRPr="00AE2575">
              <w:rPr>
                <w:rFonts w:eastAsiaTheme="minorHAnsi" w:cs="Helvetica Neue"/>
                <w:color w:val="000000"/>
                <w:lang w:eastAsia="en-US"/>
              </w:rPr>
              <w:t>Internet Protocol</w:t>
            </w:r>
          </w:p>
        </w:tc>
      </w:tr>
      <w:tr w:rsidR="00A005DE" w:rsidRPr="00AE2575" w:rsidTr="00F71C30">
        <w:tc>
          <w:tcPr>
            <w:tcW w:w="1974" w:type="dxa"/>
          </w:tcPr>
          <w:p w:rsidR="00A005DE" w:rsidRPr="00AE2575" w:rsidRDefault="00A005DE" w:rsidP="001772E2">
            <w:r w:rsidRPr="00A005DE">
              <w:t>CWR</w:t>
            </w:r>
          </w:p>
        </w:tc>
        <w:tc>
          <w:tcPr>
            <w:tcW w:w="6067" w:type="dxa"/>
          </w:tcPr>
          <w:p w:rsidR="00A005DE" w:rsidRPr="00AE2575" w:rsidRDefault="00A005DE" w:rsidP="001772E2">
            <w:pPr>
              <w:rPr>
                <w:rFonts w:eastAsiaTheme="minorHAnsi" w:cs="Helvetica Neue"/>
                <w:color w:val="000000"/>
                <w:lang w:eastAsia="en-US"/>
              </w:rPr>
            </w:pPr>
            <w:r>
              <w:rPr>
                <w:rFonts w:eastAsiaTheme="minorHAnsi" w:cs="Helvetica Neue"/>
                <w:color w:val="000000"/>
                <w:lang w:eastAsia="en-US"/>
              </w:rPr>
              <w:t>Congestion Window R</w:t>
            </w:r>
            <w:r w:rsidRPr="00A005DE">
              <w:rPr>
                <w:rFonts w:eastAsiaTheme="minorHAnsi" w:cs="Helvetica Neue"/>
                <w:color w:val="000000"/>
                <w:lang w:eastAsia="en-US"/>
              </w:rPr>
              <w:t>educed</w:t>
            </w:r>
          </w:p>
        </w:tc>
      </w:tr>
      <w:tr w:rsidR="00A005DE" w:rsidRPr="00AE2575" w:rsidTr="00F71C30">
        <w:tc>
          <w:tcPr>
            <w:tcW w:w="1974" w:type="dxa"/>
          </w:tcPr>
          <w:p w:rsidR="00A005DE" w:rsidRPr="00AE2575" w:rsidRDefault="00A005DE" w:rsidP="001772E2">
            <w:r w:rsidRPr="00A005DE">
              <w:t>ECN</w:t>
            </w:r>
          </w:p>
        </w:tc>
        <w:tc>
          <w:tcPr>
            <w:tcW w:w="6067" w:type="dxa"/>
          </w:tcPr>
          <w:p w:rsidR="00A005DE" w:rsidRPr="00AE2575" w:rsidRDefault="00A005DE" w:rsidP="001772E2">
            <w:pPr>
              <w:rPr>
                <w:rFonts w:eastAsiaTheme="minorHAnsi" w:cs="Helvetica Neue"/>
                <w:color w:val="000000"/>
                <w:lang w:eastAsia="en-US"/>
              </w:rPr>
            </w:pPr>
            <w:r w:rsidRPr="00A005DE">
              <w:rPr>
                <w:rFonts w:eastAsiaTheme="minorHAnsi" w:cs="Helvetica Neue"/>
                <w:color w:val="000000"/>
                <w:lang w:eastAsia="en-US"/>
              </w:rPr>
              <w:t>Explicit Congestion Notification</w:t>
            </w:r>
          </w:p>
        </w:tc>
      </w:tr>
      <w:tr w:rsidR="00537CF9" w:rsidRPr="00AE2575" w:rsidTr="00F71C30">
        <w:tc>
          <w:tcPr>
            <w:tcW w:w="1974" w:type="dxa"/>
          </w:tcPr>
          <w:p w:rsidR="00537CF9" w:rsidRPr="00AE2575" w:rsidRDefault="00A005DE" w:rsidP="001772E2">
            <w:r w:rsidRPr="00A005DE">
              <w:t>ECE</w:t>
            </w:r>
          </w:p>
        </w:tc>
        <w:tc>
          <w:tcPr>
            <w:tcW w:w="6067" w:type="dxa"/>
          </w:tcPr>
          <w:p w:rsidR="00537CF9" w:rsidRPr="00AE2575" w:rsidRDefault="00A005DE" w:rsidP="001772E2">
            <w:pPr>
              <w:rPr>
                <w:rFonts w:eastAsiaTheme="minorHAnsi" w:cs="Helvetica Neue"/>
                <w:color w:val="000000"/>
                <w:lang w:eastAsia="en-US"/>
              </w:rPr>
            </w:pPr>
            <w:r w:rsidRPr="00A005DE">
              <w:rPr>
                <w:rFonts w:eastAsiaTheme="minorHAnsi" w:cs="Helvetica Neue"/>
                <w:color w:val="000000"/>
                <w:lang w:eastAsia="en-US"/>
              </w:rPr>
              <w:t>ECN echo</w:t>
            </w:r>
          </w:p>
        </w:tc>
      </w:tr>
      <w:tr w:rsidR="00AE2575" w:rsidRPr="00AE2575" w:rsidTr="00F71C30">
        <w:tc>
          <w:tcPr>
            <w:tcW w:w="1974" w:type="dxa"/>
          </w:tcPr>
          <w:p w:rsidR="00AE2575" w:rsidRPr="00AE2575" w:rsidRDefault="00AE2575" w:rsidP="001772E2">
            <w:r w:rsidRPr="00AE2575">
              <w:t>SYN</w:t>
            </w:r>
          </w:p>
        </w:tc>
        <w:tc>
          <w:tcPr>
            <w:tcW w:w="6067" w:type="dxa"/>
          </w:tcPr>
          <w:p w:rsidR="00AE2575" w:rsidRPr="00AE2575" w:rsidRDefault="00AE2575" w:rsidP="001772E2">
            <w:r w:rsidRPr="00AE2575">
              <w:rPr>
                <w:rFonts w:eastAsiaTheme="minorHAnsi" w:cs="Helvetica Neue"/>
                <w:color w:val="000000"/>
                <w:lang w:eastAsia="en-US"/>
              </w:rPr>
              <w:t>Synchronize</w:t>
            </w:r>
          </w:p>
        </w:tc>
      </w:tr>
      <w:tr w:rsidR="00AE2575" w:rsidRPr="00AE2575" w:rsidTr="00F71C30">
        <w:tc>
          <w:tcPr>
            <w:tcW w:w="1974" w:type="dxa"/>
          </w:tcPr>
          <w:p w:rsidR="00AE2575" w:rsidRPr="00AE2575" w:rsidRDefault="00AE2575" w:rsidP="001772E2">
            <w:r w:rsidRPr="00AE2575">
              <w:t>ACK</w:t>
            </w:r>
          </w:p>
        </w:tc>
        <w:tc>
          <w:tcPr>
            <w:tcW w:w="6067" w:type="dxa"/>
          </w:tcPr>
          <w:p w:rsidR="00AE2575" w:rsidRPr="00AE2575" w:rsidRDefault="00AE2575" w:rsidP="001772E2">
            <w:r w:rsidRPr="00AE2575">
              <w:rPr>
                <w:rFonts w:eastAsiaTheme="minorHAnsi" w:cs="Helvetica Neue"/>
                <w:color w:val="000000"/>
                <w:lang w:eastAsia="en-US"/>
              </w:rPr>
              <w:t>Acknowledgement</w:t>
            </w:r>
          </w:p>
        </w:tc>
      </w:tr>
      <w:tr w:rsidR="00AE2575" w:rsidRPr="00AE2575" w:rsidTr="00F71C30">
        <w:tc>
          <w:tcPr>
            <w:tcW w:w="1974" w:type="dxa"/>
          </w:tcPr>
          <w:p w:rsidR="00AE2575" w:rsidRPr="00AE2575" w:rsidRDefault="00AE2575" w:rsidP="001772E2">
            <w:r w:rsidRPr="00AE2575">
              <w:t>RST</w:t>
            </w:r>
          </w:p>
        </w:tc>
        <w:tc>
          <w:tcPr>
            <w:tcW w:w="6067" w:type="dxa"/>
          </w:tcPr>
          <w:p w:rsidR="00AE2575" w:rsidRPr="00AE2575" w:rsidRDefault="00AE2575" w:rsidP="001772E2">
            <w:r w:rsidRPr="00AE2575">
              <w:rPr>
                <w:rFonts w:eastAsiaTheme="minorHAnsi" w:cs="Helvetica Neue"/>
                <w:color w:val="000000"/>
                <w:lang w:eastAsia="en-US"/>
              </w:rPr>
              <w:t>Reset</w:t>
            </w:r>
          </w:p>
        </w:tc>
      </w:tr>
      <w:tr w:rsidR="00AE2575" w:rsidRPr="00AE2575" w:rsidTr="00F71C30">
        <w:tc>
          <w:tcPr>
            <w:tcW w:w="1974" w:type="dxa"/>
          </w:tcPr>
          <w:p w:rsidR="00AE2575" w:rsidRPr="00AE2575" w:rsidRDefault="00AE2575" w:rsidP="001772E2">
            <w:r w:rsidRPr="00AE2575">
              <w:t>PSH</w:t>
            </w:r>
          </w:p>
        </w:tc>
        <w:tc>
          <w:tcPr>
            <w:tcW w:w="6067" w:type="dxa"/>
          </w:tcPr>
          <w:p w:rsidR="00AE2575" w:rsidRPr="00AE2575" w:rsidRDefault="00AE2575" w:rsidP="001772E2">
            <w:r w:rsidRPr="00AE2575">
              <w:rPr>
                <w:rFonts w:eastAsiaTheme="minorHAnsi" w:cs="Helvetica Neue"/>
                <w:color w:val="000000"/>
                <w:lang w:eastAsia="en-US"/>
              </w:rPr>
              <w:t>Push</w:t>
            </w:r>
          </w:p>
        </w:tc>
      </w:tr>
      <w:tr w:rsidR="00AE2575" w:rsidRPr="00AE2575" w:rsidTr="00F71C30">
        <w:tc>
          <w:tcPr>
            <w:tcW w:w="1974" w:type="dxa"/>
          </w:tcPr>
          <w:p w:rsidR="00AE2575" w:rsidRPr="00AE2575" w:rsidRDefault="00AE2575" w:rsidP="001772E2">
            <w:r w:rsidRPr="00AE2575">
              <w:t>URG</w:t>
            </w:r>
          </w:p>
        </w:tc>
        <w:tc>
          <w:tcPr>
            <w:tcW w:w="6067" w:type="dxa"/>
          </w:tcPr>
          <w:p w:rsidR="00AE2575" w:rsidRPr="00AE2575" w:rsidRDefault="00AE2575" w:rsidP="001772E2">
            <w:r w:rsidRPr="00AE2575">
              <w:rPr>
                <w:rFonts w:eastAsiaTheme="minorHAnsi" w:cs="Helvetica Neue"/>
                <w:color w:val="000000"/>
                <w:lang w:eastAsia="en-US"/>
              </w:rPr>
              <w:t>Urgent</w:t>
            </w:r>
          </w:p>
        </w:tc>
      </w:tr>
      <w:tr w:rsidR="00AE2575" w:rsidRPr="00AE2575" w:rsidTr="00F71C30">
        <w:tc>
          <w:tcPr>
            <w:tcW w:w="1974" w:type="dxa"/>
          </w:tcPr>
          <w:p w:rsidR="00AE2575" w:rsidRPr="00AE2575" w:rsidRDefault="00AE2575" w:rsidP="001772E2">
            <w:r w:rsidRPr="00AE2575">
              <w:t>FIN</w:t>
            </w:r>
          </w:p>
        </w:tc>
        <w:tc>
          <w:tcPr>
            <w:tcW w:w="6067" w:type="dxa"/>
          </w:tcPr>
          <w:p w:rsidR="00AE2575" w:rsidRPr="00AE2575" w:rsidRDefault="00AE2575" w:rsidP="001772E2">
            <w:r w:rsidRPr="00AE2575">
              <w:rPr>
                <w:rFonts w:eastAsiaTheme="minorHAnsi" w:cs="Helvetica Neue"/>
                <w:color w:val="000000"/>
                <w:lang w:eastAsia="en-US"/>
              </w:rPr>
              <w:t>Finalize</w:t>
            </w:r>
          </w:p>
        </w:tc>
      </w:tr>
      <w:tr w:rsidR="00A005DE" w:rsidRPr="00AE2575" w:rsidTr="00F71C30">
        <w:tc>
          <w:tcPr>
            <w:tcW w:w="1974" w:type="dxa"/>
          </w:tcPr>
          <w:p w:rsidR="00A005DE" w:rsidRPr="00AE2575" w:rsidRDefault="00A005DE" w:rsidP="001772E2">
            <w:r>
              <w:t>DF</w:t>
            </w:r>
          </w:p>
        </w:tc>
        <w:tc>
          <w:tcPr>
            <w:tcW w:w="6067" w:type="dxa"/>
          </w:tcPr>
          <w:p w:rsidR="00A005DE" w:rsidRPr="00AE2575" w:rsidRDefault="00A005DE" w:rsidP="001772E2">
            <w:pPr>
              <w:rPr>
                <w:rFonts w:eastAsiaTheme="minorHAnsi" w:cs="Helvetica Neue"/>
                <w:color w:val="1A1A1A"/>
                <w:lang w:eastAsia="en-US"/>
              </w:rPr>
            </w:pPr>
            <w:r>
              <w:rPr>
                <w:rFonts w:eastAsiaTheme="minorHAnsi" w:cs="Helvetica Neue"/>
                <w:color w:val="1A1A1A"/>
                <w:lang w:eastAsia="en-US"/>
              </w:rPr>
              <w:t>Do Not F</w:t>
            </w:r>
            <w:r w:rsidRPr="00A005DE">
              <w:rPr>
                <w:rFonts w:eastAsiaTheme="minorHAnsi" w:cs="Helvetica Neue"/>
                <w:color w:val="1A1A1A"/>
                <w:lang w:eastAsia="en-US"/>
              </w:rPr>
              <w:t>ragment</w:t>
            </w:r>
          </w:p>
        </w:tc>
      </w:tr>
      <w:tr w:rsidR="00A005DE" w:rsidRPr="00AE2575" w:rsidTr="00F71C30">
        <w:tc>
          <w:tcPr>
            <w:tcW w:w="1974" w:type="dxa"/>
          </w:tcPr>
          <w:p w:rsidR="00A005DE" w:rsidRPr="00AE2575" w:rsidRDefault="00A005DE" w:rsidP="001772E2">
            <w:r>
              <w:t>MF</w:t>
            </w:r>
          </w:p>
        </w:tc>
        <w:tc>
          <w:tcPr>
            <w:tcW w:w="6067" w:type="dxa"/>
          </w:tcPr>
          <w:p w:rsidR="00A005DE" w:rsidRPr="00AE2575" w:rsidRDefault="00A005DE" w:rsidP="001772E2">
            <w:pPr>
              <w:rPr>
                <w:rFonts w:eastAsiaTheme="minorHAnsi" w:cs="Helvetica Neue"/>
                <w:color w:val="1A1A1A"/>
                <w:lang w:eastAsia="en-US"/>
              </w:rPr>
            </w:pPr>
            <w:r>
              <w:rPr>
                <w:rFonts w:eastAsiaTheme="minorHAnsi" w:cs="Helvetica Neue"/>
                <w:color w:val="1A1A1A"/>
                <w:lang w:eastAsia="en-US"/>
              </w:rPr>
              <w:t>More F</w:t>
            </w:r>
            <w:r w:rsidRPr="00A005DE">
              <w:rPr>
                <w:rFonts w:eastAsiaTheme="minorHAnsi" w:cs="Helvetica Neue"/>
                <w:color w:val="1A1A1A"/>
                <w:lang w:eastAsia="en-US"/>
              </w:rPr>
              <w:t>ragments</w:t>
            </w:r>
          </w:p>
        </w:tc>
      </w:tr>
      <w:tr w:rsidR="00AE2575" w:rsidRPr="00AE2575" w:rsidTr="00F71C30">
        <w:tc>
          <w:tcPr>
            <w:tcW w:w="1974" w:type="dxa"/>
          </w:tcPr>
          <w:p w:rsidR="00AE2575" w:rsidRPr="00AE2575" w:rsidRDefault="00AE2575" w:rsidP="001772E2">
            <w:r w:rsidRPr="00AE2575">
              <w:t>LAN</w:t>
            </w:r>
          </w:p>
        </w:tc>
        <w:tc>
          <w:tcPr>
            <w:tcW w:w="6067" w:type="dxa"/>
          </w:tcPr>
          <w:p w:rsidR="00AE2575" w:rsidRPr="00AE2575" w:rsidRDefault="00AE2575" w:rsidP="001772E2">
            <w:r w:rsidRPr="00AE2575">
              <w:rPr>
                <w:rFonts w:eastAsiaTheme="minorHAnsi" w:cs="Helvetica Neue"/>
                <w:color w:val="1A1A1A"/>
                <w:lang w:eastAsia="en-US"/>
              </w:rPr>
              <w:t>Local Area Network</w:t>
            </w:r>
          </w:p>
        </w:tc>
      </w:tr>
      <w:tr w:rsidR="00AE2575" w:rsidRPr="00AE2575" w:rsidTr="00F71C30">
        <w:tc>
          <w:tcPr>
            <w:tcW w:w="1974" w:type="dxa"/>
          </w:tcPr>
          <w:p w:rsidR="00AE2575" w:rsidRPr="00AE2575" w:rsidRDefault="00AE2575" w:rsidP="001772E2">
            <w:r w:rsidRPr="00AE2575">
              <w:t>IMCP</w:t>
            </w:r>
          </w:p>
        </w:tc>
        <w:tc>
          <w:tcPr>
            <w:tcW w:w="6067" w:type="dxa"/>
          </w:tcPr>
          <w:p w:rsidR="00AE2575" w:rsidRPr="00AE2575" w:rsidRDefault="00AE2575" w:rsidP="001772E2">
            <w:r w:rsidRPr="00AE2575">
              <w:rPr>
                <w:rFonts w:eastAsiaTheme="minorHAnsi" w:cs="Helvetica Neue"/>
                <w:color w:val="000000"/>
                <w:lang w:eastAsia="en-US"/>
              </w:rPr>
              <w:t>Internet Control Message Prontocol</w:t>
            </w:r>
          </w:p>
        </w:tc>
      </w:tr>
      <w:tr w:rsidR="00AE2575" w:rsidRPr="00AE2575" w:rsidTr="00F71C30">
        <w:tc>
          <w:tcPr>
            <w:tcW w:w="1974" w:type="dxa"/>
          </w:tcPr>
          <w:p w:rsidR="00AE2575" w:rsidRPr="00AE2575" w:rsidRDefault="00AE2575" w:rsidP="001772E2">
            <w:r w:rsidRPr="00AE2575">
              <w:t>UDP</w:t>
            </w:r>
          </w:p>
        </w:tc>
        <w:tc>
          <w:tcPr>
            <w:tcW w:w="6067" w:type="dxa"/>
          </w:tcPr>
          <w:p w:rsidR="00AE2575" w:rsidRPr="00AE2575" w:rsidRDefault="00AE2575" w:rsidP="001772E2">
            <w:r w:rsidRPr="00AE2575">
              <w:rPr>
                <w:rFonts w:eastAsiaTheme="minorHAnsi" w:cs="Helvetica Neue"/>
                <w:color w:val="000000"/>
                <w:lang w:eastAsia="en-US"/>
              </w:rPr>
              <w:t>User Datagram Protocol</w:t>
            </w:r>
          </w:p>
        </w:tc>
      </w:tr>
      <w:tr w:rsidR="00AE2575" w:rsidRPr="00AE2575" w:rsidTr="00F71C30">
        <w:tc>
          <w:tcPr>
            <w:tcW w:w="1974" w:type="dxa"/>
          </w:tcPr>
          <w:p w:rsidR="00AE2575" w:rsidRPr="00AE2575" w:rsidRDefault="00AE2575" w:rsidP="001772E2">
            <w:r w:rsidRPr="00AE2575">
              <w:t>DoS</w:t>
            </w:r>
          </w:p>
        </w:tc>
        <w:tc>
          <w:tcPr>
            <w:tcW w:w="6067" w:type="dxa"/>
          </w:tcPr>
          <w:p w:rsidR="00AE2575" w:rsidRPr="00AE2575" w:rsidRDefault="00AE2575" w:rsidP="001772E2">
            <w:r w:rsidRPr="00AE2575">
              <w:t>Denial of Service</w:t>
            </w:r>
          </w:p>
        </w:tc>
      </w:tr>
      <w:tr w:rsidR="00AE2575" w:rsidRPr="00AE2575" w:rsidTr="00F71C30">
        <w:tc>
          <w:tcPr>
            <w:tcW w:w="1974" w:type="dxa"/>
          </w:tcPr>
          <w:p w:rsidR="00AE2575" w:rsidRPr="00AE2575" w:rsidRDefault="00AE2575" w:rsidP="001772E2">
            <w:r w:rsidRPr="00AE2575">
              <w:t>HTTP</w:t>
            </w:r>
          </w:p>
        </w:tc>
        <w:tc>
          <w:tcPr>
            <w:tcW w:w="6067" w:type="dxa"/>
          </w:tcPr>
          <w:p w:rsidR="00AE2575" w:rsidRPr="00AE2575" w:rsidRDefault="00AE2575" w:rsidP="001772E2">
            <w:r w:rsidRPr="00AE2575">
              <w:rPr>
                <w:rFonts w:eastAsiaTheme="minorHAnsi" w:cs="Helvetica Neue"/>
                <w:color w:val="1A1A1A"/>
                <w:lang w:eastAsia="en-US"/>
              </w:rPr>
              <w:t>Hypertext Transfer Protocol</w:t>
            </w:r>
          </w:p>
        </w:tc>
      </w:tr>
      <w:tr w:rsidR="00AE2575" w:rsidRPr="00AE2575" w:rsidTr="00F71C30">
        <w:tc>
          <w:tcPr>
            <w:tcW w:w="1974" w:type="dxa"/>
          </w:tcPr>
          <w:p w:rsidR="00AE2575" w:rsidRPr="00AE2575" w:rsidRDefault="00AE2575" w:rsidP="001772E2">
            <w:r w:rsidRPr="00AE2575">
              <w:rPr>
                <w:rFonts w:eastAsiaTheme="minorHAnsi" w:cs="Helvetica Neue"/>
                <w:color w:val="000000"/>
                <w:lang w:eastAsia="en-US"/>
              </w:rPr>
              <w:t>URL</w:t>
            </w:r>
          </w:p>
        </w:tc>
        <w:tc>
          <w:tcPr>
            <w:tcW w:w="6067" w:type="dxa"/>
          </w:tcPr>
          <w:p w:rsidR="00AE2575" w:rsidRPr="00AE2575" w:rsidRDefault="00AE2575" w:rsidP="001772E2">
            <w:r w:rsidRPr="00AE2575">
              <w:rPr>
                <w:rFonts w:eastAsiaTheme="minorHAnsi" w:cs="Helvetica Neue"/>
                <w:color w:val="1A1A1A"/>
                <w:lang w:eastAsia="en-US"/>
              </w:rPr>
              <w:t>Uniform Resource Identifier</w:t>
            </w:r>
          </w:p>
        </w:tc>
      </w:tr>
      <w:tr w:rsidR="00AE2575" w:rsidRPr="00AE2575" w:rsidTr="00F71C30">
        <w:tc>
          <w:tcPr>
            <w:tcW w:w="1974" w:type="dxa"/>
          </w:tcPr>
          <w:p w:rsidR="00AE2575" w:rsidRPr="00AE2575" w:rsidRDefault="00AE2575" w:rsidP="001772E2">
            <w:r w:rsidRPr="00AE2575">
              <w:rPr>
                <w:rFonts w:eastAsiaTheme="minorHAnsi" w:cs="Helvetica Neue"/>
                <w:color w:val="000000"/>
                <w:lang w:eastAsia="en-US"/>
              </w:rPr>
              <w:t>NTP</w:t>
            </w:r>
          </w:p>
        </w:tc>
        <w:tc>
          <w:tcPr>
            <w:tcW w:w="6067" w:type="dxa"/>
          </w:tcPr>
          <w:p w:rsidR="00AE2575" w:rsidRPr="00AE2575" w:rsidRDefault="00AE2575" w:rsidP="001772E2">
            <w:r w:rsidRPr="00AE2575">
              <w:rPr>
                <w:rFonts w:eastAsiaTheme="minorHAnsi" w:cs="Helvetica Neue"/>
                <w:color w:val="000000"/>
                <w:lang w:eastAsia="en-US"/>
              </w:rPr>
              <w:t>Network Time Protocol</w:t>
            </w:r>
          </w:p>
        </w:tc>
      </w:tr>
      <w:tr w:rsidR="00AE2575" w:rsidRPr="00AE2575" w:rsidTr="00F71C30">
        <w:tc>
          <w:tcPr>
            <w:tcW w:w="1974" w:type="dxa"/>
          </w:tcPr>
          <w:p w:rsidR="00AE2575" w:rsidRPr="00AE2575" w:rsidRDefault="00AE2575" w:rsidP="001772E2">
            <w:r w:rsidRPr="00AE2575">
              <w:rPr>
                <w:rFonts w:eastAsiaTheme="minorHAnsi" w:cs="Helvetica Neue"/>
                <w:bCs/>
                <w:color w:val="000000"/>
                <w:lang w:eastAsia="en-US"/>
              </w:rPr>
              <w:t>MITM</w:t>
            </w:r>
          </w:p>
        </w:tc>
        <w:tc>
          <w:tcPr>
            <w:tcW w:w="6067" w:type="dxa"/>
          </w:tcPr>
          <w:p w:rsidR="00AE2575" w:rsidRPr="00AE2575" w:rsidRDefault="00AE2575" w:rsidP="001772E2">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ARP</w:t>
            </w:r>
          </w:p>
        </w:tc>
        <w:tc>
          <w:tcPr>
            <w:tcW w:w="6067" w:type="dxa"/>
          </w:tcPr>
          <w:p w:rsidR="00AE2575" w:rsidRPr="00AE2575" w:rsidRDefault="00AE2575" w:rsidP="001772E2">
            <w:r w:rsidRPr="00AE2575">
              <w:rPr>
                <w:rFonts w:eastAsiaTheme="minorHAnsi" w:cs="Helvetica Neue"/>
                <w:color w:val="000000"/>
                <w:lang w:eastAsia="en-US"/>
              </w:rPr>
              <w:t>Address Resolution Protocol</w:t>
            </w:r>
          </w:p>
        </w:tc>
      </w:tr>
      <w:tr w:rsidR="00B45777" w:rsidRPr="00AE2575" w:rsidTr="00F71C30">
        <w:tc>
          <w:tcPr>
            <w:tcW w:w="1974" w:type="dxa"/>
          </w:tcPr>
          <w:p w:rsidR="00B45777" w:rsidRPr="00AE2575" w:rsidRDefault="00B45777" w:rsidP="001772E2">
            <w:pPr>
              <w:rPr>
                <w:rFonts w:eastAsiaTheme="minorHAnsi" w:cs="Helvetica Neue"/>
                <w:color w:val="1A1A1A"/>
                <w:lang w:eastAsia="en-US"/>
              </w:rPr>
            </w:pPr>
            <w:r>
              <w:rPr>
                <w:rFonts w:eastAsiaTheme="minorHAnsi" w:cs="Helvetica Neue"/>
                <w:color w:val="1A1A1A"/>
                <w:lang w:eastAsia="en-US"/>
              </w:rPr>
              <w:t>RARP</w:t>
            </w:r>
          </w:p>
        </w:tc>
        <w:tc>
          <w:tcPr>
            <w:tcW w:w="6067" w:type="dxa"/>
          </w:tcPr>
          <w:p w:rsidR="00B45777" w:rsidRPr="00AE2575" w:rsidRDefault="00B45777" w:rsidP="001772E2">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MAC</w:t>
            </w:r>
          </w:p>
        </w:tc>
        <w:tc>
          <w:tcPr>
            <w:tcW w:w="6067" w:type="dxa"/>
          </w:tcPr>
          <w:p w:rsidR="00AE2575" w:rsidRPr="00AE2575" w:rsidRDefault="00AE2575" w:rsidP="001772E2">
            <w:r w:rsidRPr="00AE2575">
              <w:rPr>
                <w:rFonts w:eastAsiaTheme="minorHAnsi" w:cs="Helvetica Neue"/>
                <w:color w:val="1A1A1A"/>
                <w:lang w:eastAsia="en-US"/>
              </w:rPr>
              <w:t>Media Access Control</w:t>
            </w:r>
          </w:p>
        </w:tc>
      </w:tr>
      <w:tr w:rsidR="00AE2575" w:rsidRPr="00AE2575" w:rsidTr="00F71C30">
        <w:tc>
          <w:tcPr>
            <w:tcW w:w="1974" w:type="dxa"/>
          </w:tcPr>
          <w:p w:rsidR="00AE2575" w:rsidRPr="00AE2575" w:rsidRDefault="00AE2575" w:rsidP="001772E2">
            <w:r w:rsidRPr="00AE2575">
              <w:rPr>
                <w:rFonts w:eastAsiaTheme="minorHAnsi" w:cs="Helvetica Neue"/>
                <w:color w:val="1A1A1A"/>
                <w:lang w:eastAsia="en-US"/>
              </w:rPr>
              <w:t>DNS</w:t>
            </w:r>
          </w:p>
        </w:tc>
        <w:tc>
          <w:tcPr>
            <w:tcW w:w="6067" w:type="dxa"/>
          </w:tcPr>
          <w:p w:rsidR="00AE2575" w:rsidRPr="00AE2575" w:rsidRDefault="00AE2575" w:rsidP="001772E2">
            <w:r w:rsidRPr="00AE2575">
              <w:rPr>
                <w:rFonts w:eastAsiaTheme="minorHAnsi" w:cs="Helvetica Neue"/>
                <w:color w:val="1A1A1A"/>
                <w:lang w:val="en-US" w:eastAsia="en-US"/>
              </w:rPr>
              <w:t>Domain Name System</w:t>
            </w:r>
          </w:p>
        </w:tc>
      </w:tr>
      <w:tr w:rsidR="00F71C30" w:rsidRPr="00AE2575" w:rsidTr="00F71C30">
        <w:tc>
          <w:tcPr>
            <w:tcW w:w="1974" w:type="dxa"/>
          </w:tcPr>
          <w:p w:rsidR="00F71C30" w:rsidRPr="00AE2575" w:rsidRDefault="00F71C30" w:rsidP="00F71C30">
            <w:pPr>
              <w:rPr>
                <w:rFonts w:eastAsiaTheme="minorHAnsi" w:cs="Helvetica Neue"/>
                <w:color w:val="1A1A1A"/>
                <w:lang w:eastAsia="en-US"/>
              </w:rPr>
            </w:pPr>
            <w:r w:rsidRPr="002D352A">
              <w:t>TLD</w:t>
            </w:r>
          </w:p>
        </w:tc>
        <w:tc>
          <w:tcPr>
            <w:tcW w:w="6067" w:type="dxa"/>
          </w:tcPr>
          <w:p w:rsidR="00F71C30" w:rsidRPr="00AE2575" w:rsidRDefault="00F71C30" w:rsidP="00F71C30">
            <w:pPr>
              <w:rPr>
                <w:rFonts w:eastAsiaTheme="minorHAnsi" w:cs="Helvetica Neue"/>
                <w:color w:val="1A1A1A"/>
                <w:lang w:val="en-US" w:eastAsia="en-US"/>
              </w:rPr>
            </w:pPr>
            <w:r w:rsidRPr="002D352A">
              <w:t>Top Level Domain</w:t>
            </w:r>
          </w:p>
        </w:tc>
      </w:tr>
      <w:tr w:rsidR="00F71C30" w:rsidRPr="00AE2575" w:rsidTr="00F71C30">
        <w:tc>
          <w:tcPr>
            <w:tcW w:w="1974" w:type="dxa"/>
          </w:tcPr>
          <w:p w:rsidR="00F71C30" w:rsidRPr="00F71C30" w:rsidRDefault="00F71C30" w:rsidP="00F71C30">
            <w:pPr>
              <w:autoSpaceDE w:val="0"/>
              <w:autoSpaceDN w:val="0"/>
              <w:adjustRightInd w:val="0"/>
            </w:pPr>
            <w:r>
              <w:t xml:space="preserve">ISP </w:t>
            </w:r>
          </w:p>
        </w:tc>
        <w:tc>
          <w:tcPr>
            <w:tcW w:w="6067" w:type="dxa"/>
          </w:tcPr>
          <w:p w:rsidR="00F71C30" w:rsidRPr="00AE2575" w:rsidRDefault="00F71C30" w:rsidP="00F71C30">
            <w:pPr>
              <w:rPr>
                <w:rFonts w:eastAsiaTheme="minorHAnsi" w:cs="Helvetica Neue"/>
                <w:color w:val="000000"/>
                <w:lang w:val="en-US" w:eastAsia="en-US"/>
              </w:rPr>
            </w:pPr>
            <w:r>
              <w:t>Internet service provider</w:t>
            </w:r>
          </w:p>
        </w:tc>
      </w:tr>
      <w:tr w:rsidR="00815F56" w:rsidRPr="00AE2575" w:rsidTr="00F71C30">
        <w:tc>
          <w:tcPr>
            <w:tcW w:w="1974" w:type="dxa"/>
          </w:tcPr>
          <w:p w:rsidR="00815F56" w:rsidRPr="00AE2575" w:rsidRDefault="00182F2C" w:rsidP="00F71C30">
            <w:pPr>
              <w:rPr>
                <w:rFonts w:eastAsiaTheme="minorHAnsi" w:cs="Helvetica Neue"/>
                <w:color w:val="1A1A1A"/>
                <w:lang w:eastAsia="en-US"/>
              </w:rPr>
            </w:pPr>
            <w:r>
              <w:t>IDS</w:t>
            </w:r>
          </w:p>
        </w:tc>
        <w:tc>
          <w:tcPr>
            <w:tcW w:w="6067" w:type="dxa"/>
          </w:tcPr>
          <w:p w:rsidR="00815F56" w:rsidRPr="00182F2C" w:rsidRDefault="00182F2C" w:rsidP="00F71C30">
            <w:pPr>
              <w:rPr>
                <w:rFonts w:eastAsiaTheme="minorHAnsi" w:cs="Helvetica Neue"/>
                <w:color w:val="000000"/>
                <w:lang w:val="en-US" w:eastAsia="en-US"/>
              </w:rPr>
            </w:pPr>
            <w:r w:rsidRPr="00182F2C">
              <w:t>Intrusion Detection System</w:t>
            </w:r>
          </w:p>
        </w:tc>
      </w:tr>
      <w:tr w:rsidR="00815F56" w:rsidRPr="00AE2575" w:rsidTr="00F71C30">
        <w:tc>
          <w:tcPr>
            <w:tcW w:w="1974" w:type="dxa"/>
          </w:tcPr>
          <w:p w:rsidR="00815F56" w:rsidRPr="00AE2575" w:rsidRDefault="00182F2C" w:rsidP="00F71C30">
            <w:pPr>
              <w:rPr>
                <w:rFonts w:eastAsiaTheme="minorHAnsi" w:cs="Helvetica Neue"/>
                <w:color w:val="1A1A1A"/>
                <w:lang w:eastAsia="en-US"/>
              </w:rPr>
            </w:pPr>
            <w:r>
              <w:t>IPS</w:t>
            </w:r>
          </w:p>
        </w:tc>
        <w:tc>
          <w:tcPr>
            <w:tcW w:w="6067" w:type="dxa"/>
          </w:tcPr>
          <w:p w:rsidR="00815F56" w:rsidRPr="00182F2C" w:rsidRDefault="00182F2C" w:rsidP="00F71C30">
            <w:pPr>
              <w:rPr>
                <w:rFonts w:eastAsiaTheme="minorHAnsi" w:cs="Helvetica Neue"/>
                <w:color w:val="000000"/>
                <w:lang w:val="en-US" w:eastAsia="en-US"/>
              </w:rPr>
            </w:pPr>
            <w:r w:rsidRPr="00182F2C">
              <w:t>Intrusion Prevention System</w:t>
            </w:r>
          </w:p>
        </w:tc>
      </w:tr>
      <w:tr w:rsidR="00F71C30" w:rsidRPr="00AE2575" w:rsidTr="00F71C30">
        <w:tc>
          <w:tcPr>
            <w:tcW w:w="1974" w:type="dxa"/>
          </w:tcPr>
          <w:p w:rsidR="00F71C30" w:rsidRPr="00AE2575" w:rsidRDefault="00F71C30" w:rsidP="00F71C30">
            <w:r w:rsidRPr="00AE2575">
              <w:rPr>
                <w:rFonts w:eastAsiaTheme="minorHAnsi" w:cs="Helvetica Neue"/>
                <w:color w:val="1A1A1A"/>
                <w:lang w:eastAsia="en-US"/>
              </w:rPr>
              <w:t>SMTP</w:t>
            </w:r>
          </w:p>
        </w:tc>
        <w:tc>
          <w:tcPr>
            <w:tcW w:w="6067" w:type="dxa"/>
          </w:tcPr>
          <w:p w:rsidR="00F71C30" w:rsidRPr="00AE2575" w:rsidRDefault="00F71C30" w:rsidP="00F71C30">
            <w:r w:rsidRPr="00AE2575">
              <w:rPr>
                <w:rFonts w:eastAsiaTheme="minorHAnsi" w:cs="Helvetica Neue"/>
                <w:color w:val="000000"/>
                <w:lang w:val="en-US" w:eastAsia="en-US"/>
              </w:rPr>
              <w:t>Simple Mail Transfer Protocol </w:t>
            </w:r>
          </w:p>
        </w:tc>
      </w:tr>
      <w:tr w:rsidR="00F71C30" w:rsidRPr="00AE2575" w:rsidTr="00F71C30">
        <w:tc>
          <w:tcPr>
            <w:tcW w:w="1974" w:type="dxa"/>
          </w:tcPr>
          <w:p w:rsidR="00F71C30" w:rsidRPr="00AE2575" w:rsidRDefault="00F71C30" w:rsidP="00F71C30">
            <w:r>
              <w:t>SPF</w:t>
            </w:r>
          </w:p>
        </w:tc>
        <w:tc>
          <w:tcPr>
            <w:tcW w:w="6067" w:type="dxa"/>
          </w:tcPr>
          <w:p w:rsidR="00F71C30" w:rsidRPr="00AE2575" w:rsidRDefault="00F71C30" w:rsidP="00F71C30">
            <w:r w:rsidRPr="00944632">
              <w:t>Sender Policy Framework</w:t>
            </w:r>
          </w:p>
        </w:tc>
      </w:tr>
      <w:tr w:rsidR="00F71C30" w:rsidRPr="00AE2575" w:rsidTr="00F71C30">
        <w:tc>
          <w:tcPr>
            <w:tcW w:w="1974" w:type="dxa"/>
          </w:tcPr>
          <w:p w:rsidR="00F71C30" w:rsidRPr="00AE2575" w:rsidRDefault="00F71C30" w:rsidP="00F71C30">
            <w:r>
              <w:t>SMTP</w:t>
            </w:r>
          </w:p>
        </w:tc>
        <w:tc>
          <w:tcPr>
            <w:tcW w:w="6067" w:type="dxa"/>
          </w:tcPr>
          <w:p w:rsidR="00F71C30" w:rsidRPr="00AE2575" w:rsidRDefault="00F71C30" w:rsidP="00F71C30">
            <w:r w:rsidRPr="00A25115">
              <w:t>Simple Mail Transfer Protocol</w:t>
            </w:r>
          </w:p>
        </w:tc>
      </w:tr>
    </w:tbl>
    <w:p w:rsidR="004A4057" w:rsidRPr="0031552C" w:rsidRDefault="004A4057" w:rsidP="001772E2"/>
    <w:p w:rsidR="004A4057" w:rsidRPr="0031552C" w:rsidRDefault="004A4057" w:rsidP="001772E2"/>
    <w:p w:rsidR="004A4057" w:rsidRPr="0031552C" w:rsidRDefault="004A4057" w:rsidP="001772E2"/>
    <w:p w:rsidR="0067575B" w:rsidRPr="0031552C" w:rsidRDefault="0067575B" w:rsidP="001772E2"/>
    <w:p w:rsidR="0067575B" w:rsidRPr="0031552C" w:rsidRDefault="0067575B" w:rsidP="001772E2">
      <w:pPr>
        <w:pStyle w:val="Ttulo1"/>
        <w:ind w:left="0"/>
        <w:jc w:val="both"/>
        <w:rPr>
          <w:noProof w:val="0"/>
        </w:rPr>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FE49B5" w:rsidRPr="00541272" w:rsidRDefault="00FE49B5" w:rsidP="003C080C">
      <w:pPr>
        <w:pStyle w:val="Ttulo1"/>
        <w:ind w:left="0" w:firstLine="0"/>
        <w:jc w:val="both"/>
        <w:rPr>
          <w:rFonts w:ascii="Trebuchet MS" w:hAnsi="Trebuchet MS"/>
          <w:color w:val="4DA4D8" w:themeColor="accent3" w:themeTint="99"/>
        </w:rPr>
      </w:pPr>
      <w:bookmarkStart w:id="1" w:name="_Toc504910251"/>
      <w:bookmarkStart w:id="2" w:name="_Toc514841310"/>
      <w:bookmarkStart w:id="3" w:name="_Toc517039193"/>
      <w:r w:rsidRPr="00541272">
        <w:rPr>
          <w:rFonts w:ascii="Trebuchet MS" w:hAnsi="Trebuchet MS"/>
          <w:color w:val="4DA4D8" w:themeColor="accent3" w:themeTint="99"/>
        </w:rPr>
        <w:lastRenderedPageBreak/>
        <w:t>Introducción</w:t>
      </w:r>
      <w:bookmarkEnd w:id="1"/>
      <w:bookmarkEnd w:id="2"/>
      <w:bookmarkEnd w:id="3"/>
    </w:p>
    <w:p w:rsidR="00FE49B5" w:rsidRPr="001772E2" w:rsidRDefault="00FE49B5" w:rsidP="001772E2">
      <w:pPr>
        <w:pStyle w:val="Ttulo2"/>
        <w:rPr>
          <w:color w:val="4DA4D8" w:themeColor="accent3" w:themeTint="99"/>
        </w:rPr>
      </w:pPr>
      <w:bookmarkStart w:id="4" w:name="_Toc504910252"/>
      <w:bookmarkStart w:id="5" w:name="_Toc514841311"/>
      <w:bookmarkStart w:id="6" w:name="_Toc517039194"/>
      <w:r w:rsidRPr="001772E2">
        <w:rPr>
          <w:color w:val="4DA4D8" w:themeColor="accent3" w:themeTint="99"/>
        </w:rPr>
        <w:t>¿ A QUÉ LLAMAMOS SPOOFING ?</w:t>
      </w:r>
      <w:bookmarkEnd w:id="4"/>
      <w:bookmarkEnd w:id="5"/>
      <w:bookmarkEnd w:id="6"/>
    </w:p>
    <w:p w:rsidR="00FE49B5" w:rsidRDefault="007F373D" w:rsidP="001772E2">
      <w:pPr>
        <w:rPr>
          <w:szCs w:val="24"/>
        </w:rPr>
      </w:pPr>
      <w:r w:rsidRPr="007F373D">
        <w:rPr>
          <w:szCs w:val="24"/>
        </w:rPr>
        <w:t>La palabra "</w:t>
      </w:r>
      <w:r w:rsidRPr="00810912">
        <w:rPr>
          <w:i/>
          <w:szCs w:val="24"/>
        </w:rPr>
        <w:t>spoofing</w:t>
      </w:r>
      <w:r w:rsidRPr="007F373D">
        <w:rPr>
          <w:szCs w:val="24"/>
        </w:rPr>
        <w:t>" proviene del inglés y tiene como significado engañar, parodiar, suplantar o burlar.</w:t>
      </w:r>
      <w:r>
        <w:rPr>
          <w:szCs w:val="24"/>
        </w:rPr>
        <w:t xml:space="preserve"> En el mundo de las tecnologías l</w:t>
      </w:r>
      <w:r w:rsidR="00FE49B5" w:rsidRPr="00724188">
        <w:rPr>
          <w:szCs w:val="24"/>
        </w:rPr>
        <w:t xml:space="preserve">lamamos </w:t>
      </w:r>
      <w:r w:rsidR="00FE49B5" w:rsidRPr="00177E2B">
        <w:rPr>
          <w:i/>
          <w:szCs w:val="24"/>
        </w:rPr>
        <w:t>spoofing</w:t>
      </w:r>
      <w:r w:rsidR="00FE49B5" w:rsidRPr="00724188">
        <w:rPr>
          <w:szCs w:val="24"/>
        </w:rPr>
        <w:t xml:space="preserve"> al uso de diferentes técnicas que tienen como finalidad la suplantación de la identidad </w:t>
      </w:r>
      <w:r w:rsidR="00FB5D79">
        <w:rPr>
          <w:szCs w:val="24"/>
        </w:rPr>
        <w:t xml:space="preserve">de un equipo informático en Internet, </w:t>
      </w:r>
      <w:r w:rsidR="00FE49B5" w:rsidRPr="00724188">
        <w:rPr>
          <w:szCs w:val="24"/>
        </w:rPr>
        <w:t>normalmente para uso malintencionado.</w:t>
      </w:r>
    </w:p>
    <w:p w:rsidR="00FB5D79" w:rsidRPr="00724188" w:rsidRDefault="00FB5D79" w:rsidP="001772E2">
      <w:pPr>
        <w:rPr>
          <w:szCs w:val="24"/>
        </w:rPr>
      </w:pPr>
      <w:r>
        <w:rPr>
          <w:szCs w:val="24"/>
        </w:rPr>
        <w:t xml:space="preserve">El objetivo final del </w:t>
      </w:r>
      <w:r w:rsidR="00177E2B">
        <w:rPr>
          <w:szCs w:val="24"/>
        </w:rPr>
        <w:t xml:space="preserve">ataque </w:t>
      </w:r>
      <w:r w:rsidRPr="00177E2B">
        <w:rPr>
          <w:i/>
          <w:szCs w:val="24"/>
        </w:rPr>
        <w:t>spoofing</w:t>
      </w:r>
      <w:r>
        <w:rPr>
          <w:szCs w:val="24"/>
        </w:rPr>
        <w:t xml:space="preserve"> es el de recopilar datos de interés de un equipo víctima, como pueden ser contraseñas, nombres de usuario, archivos…</w:t>
      </w:r>
    </w:p>
    <w:p w:rsidR="003E0B4A" w:rsidRDefault="00FE49B5" w:rsidP="001772E2">
      <w:pPr>
        <w:rPr>
          <w:szCs w:val="24"/>
        </w:rPr>
      </w:pPr>
      <w:r w:rsidRPr="00724188">
        <w:rPr>
          <w:szCs w:val="24"/>
        </w:rPr>
        <w:t xml:space="preserve">Hay diferentes tipos de </w:t>
      </w:r>
      <w:r w:rsidRPr="00177E2B">
        <w:rPr>
          <w:i/>
          <w:szCs w:val="24"/>
        </w:rPr>
        <w:t>spoofing</w:t>
      </w:r>
      <w:r w:rsidRPr="00724188">
        <w:rPr>
          <w:szCs w:val="24"/>
        </w:rPr>
        <w:t xml:space="preserve"> dependiendo del tipo de tecnología susceptible de </w:t>
      </w:r>
      <w:r w:rsidR="00FB5D79">
        <w:rPr>
          <w:szCs w:val="24"/>
        </w:rPr>
        <w:t>ser suplantada</w:t>
      </w:r>
      <w:r w:rsidRPr="00724188">
        <w:rPr>
          <w:szCs w:val="24"/>
        </w:rPr>
        <w:t>, todos los tipos de ataques spoofing ponen en peligro los datos y la privacidad de la persona.</w:t>
      </w:r>
    </w:p>
    <w:p w:rsidR="00FE49B5" w:rsidRPr="00724188" w:rsidRDefault="003E0B4A" w:rsidP="001772E2">
      <w:pPr>
        <w:rPr>
          <w:szCs w:val="24"/>
        </w:rPr>
      </w:pPr>
      <w:r>
        <w:rPr>
          <w:szCs w:val="24"/>
        </w:rPr>
        <w:t>Para reali</w:t>
      </w:r>
      <w:r w:rsidR="00AE362B">
        <w:rPr>
          <w:szCs w:val="24"/>
        </w:rPr>
        <w:t>zar este tipo de ataques se usa</w:t>
      </w:r>
      <w:r>
        <w:rPr>
          <w:szCs w:val="24"/>
        </w:rPr>
        <w:t xml:space="preserve"> </w:t>
      </w:r>
      <w:r w:rsidR="000128AF">
        <w:rPr>
          <w:szCs w:val="24"/>
        </w:rPr>
        <w:t>un conjunto</w:t>
      </w:r>
      <w:r w:rsidR="00AE362B">
        <w:rPr>
          <w:szCs w:val="24"/>
        </w:rPr>
        <w:t xml:space="preserve"> de </w:t>
      </w:r>
      <w:r w:rsidR="000128AF">
        <w:rPr>
          <w:szCs w:val="24"/>
        </w:rPr>
        <w:t>metodologías y herramientas que ayudan al atacante a suplantar un equipo.</w:t>
      </w:r>
      <w:r w:rsidR="00FE49B5">
        <w:rPr>
          <w:szCs w:val="24"/>
        </w:rPr>
        <w:t xml:space="preserve"> </w:t>
      </w:r>
      <w:r w:rsidR="00FE49B5">
        <w:rPr>
          <w:szCs w:val="24"/>
        </w:rPr>
        <w:fldChar w:fldCharType="begin"/>
      </w:r>
      <w:r w:rsidR="00FE49B5">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sidR="00FE49B5">
        <w:rPr>
          <w:szCs w:val="24"/>
        </w:rPr>
        <w:fldChar w:fldCharType="separate"/>
      </w:r>
      <w:r w:rsidR="00FE49B5">
        <w:rPr>
          <w:noProof/>
          <w:szCs w:val="24"/>
        </w:rPr>
        <w:t>[1]</w:t>
      </w:r>
      <w:r w:rsidR="00FE49B5">
        <w:rPr>
          <w:szCs w:val="24"/>
        </w:rPr>
        <w:fldChar w:fldCharType="end"/>
      </w:r>
    </w:p>
    <w:p w:rsidR="00541272" w:rsidRPr="001772E2" w:rsidRDefault="003033AA" w:rsidP="001772E2">
      <w:pPr>
        <w:pStyle w:val="Ttulo2"/>
        <w:rPr>
          <w:color w:val="4DA4D8" w:themeColor="accent3" w:themeTint="99"/>
        </w:rPr>
      </w:pPr>
      <w:bookmarkStart w:id="7" w:name="_Toc517039195"/>
      <w:r>
        <w:rPr>
          <w:color w:val="4DA4D8" w:themeColor="accent3" w:themeTint="99"/>
        </w:rPr>
        <w:t>CONCEPTOS</w:t>
      </w:r>
      <w:bookmarkEnd w:id="7"/>
    </w:p>
    <w:p w:rsidR="00541272" w:rsidRPr="00453934" w:rsidRDefault="00541272" w:rsidP="00453934">
      <w:pPr>
        <w:pStyle w:val="Ttulo3"/>
        <w:rPr>
          <w:color w:val="4DA4D8" w:themeColor="accent3" w:themeTint="99"/>
        </w:rPr>
      </w:pPr>
      <w:bookmarkStart w:id="8" w:name="_Toc504910254"/>
      <w:bookmarkStart w:id="9" w:name="_Toc514841313"/>
      <w:bookmarkStart w:id="10" w:name="_Toc517039196"/>
      <w:r w:rsidRPr="00453934">
        <w:rPr>
          <w:color w:val="4DA4D8" w:themeColor="accent3" w:themeTint="99"/>
        </w:rPr>
        <w:t>¿ QUÉ ES EL PROTOCOLO TCP / IP ?</w:t>
      </w:r>
      <w:bookmarkEnd w:id="8"/>
      <w:bookmarkEnd w:id="9"/>
      <w:bookmarkEnd w:id="10"/>
    </w:p>
    <w:p w:rsidR="009F6BCE"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w:t>
      </w:r>
      <w:r w:rsidRPr="00815F56">
        <w:rPr>
          <w:rFonts w:eastAsiaTheme="minorHAnsi" w:cs="Times New Roman"/>
          <w:i/>
          <w:color w:val="000000"/>
          <w:szCs w:val="24"/>
          <w:lang w:eastAsia="en-US"/>
        </w:rPr>
        <w:t>Transmission Control Protocol)</w:t>
      </w:r>
      <w:r w:rsidRPr="003832CC">
        <w:rPr>
          <w:rFonts w:eastAsiaTheme="minorHAnsi" w:cs="Times New Roman"/>
          <w:color w:val="000000"/>
          <w:szCs w:val="24"/>
          <w:lang w:eastAsia="en-US"/>
        </w:rPr>
        <w:t xml:space="preserve"> se encarga de controlar, ordenar y manejar los datos asegurando que llegan al destino todos los paquetes.</w:t>
      </w:r>
    </w:p>
    <w:p w:rsidR="002D57C6" w:rsidRDefault="002D57C6"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Para ello empaqueta los datos a transmitir de forma que ocupen un tamaño adecuado para su transmisión, este empaquetado</w:t>
      </w:r>
      <w:r w:rsidR="00C07656">
        <w:rPr>
          <w:rFonts w:eastAsiaTheme="minorHAnsi" w:cs="Times New Roman"/>
          <w:color w:val="000000"/>
          <w:szCs w:val="24"/>
          <w:lang w:eastAsia="en-US"/>
        </w:rPr>
        <w:t xml:space="preserve"> al que se llama paquete o datagrama</w:t>
      </w:r>
      <w:r>
        <w:rPr>
          <w:rFonts w:eastAsiaTheme="minorHAnsi" w:cs="Times New Roman"/>
          <w:color w:val="000000"/>
          <w:szCs w:val="24"/>
          <w:lang w:eastAsia="en-US"/>
        </w:rPr>
        <w:t xml:space="preserve"> se caracteriza por la cabecera añadida:</w:t>
      </w:r>
    </w:p>
    <w:p w:rsidR="00B90BA8" w:rsidRDefault="009F6BCE" w:rsidP="00B90BA8">
      <w:pPr>
        <w:keepNext/>
        <w:autoSpaceDE w:val="0"/>
        <w:autoSpaceDN w:val="0"/>
        <w:adjustRightInd w:val="0"/>
        <w:spacing w:after="0" w:line="240" w:lineRule="auto"/>
        <w:jc w:val="center"/>
      </w:pPr>
      <w:r>
        <w:rPr>
          <w:rFonts w:eastAsiaTheme="minorHAnsi" w:cs="Times New Roman"/>
          <w:noProof/>
          <w:color w:val="000000"/>
          <w:szCs w:val="24"/>
          <w:lang w:eastAsia="en-US"/>
        </w:rPr>
        <w:lastRenderedPageBreak/>
        <w:drawing>
          <wp:inline distT="0" distB="0" distL="0" distR="0">
            <wp:extent cx="5228168" cy="325340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6-12 a las 16.01.3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0218" cy="3316904"/>
                    </a:xfrm>
                    <a:prstGeom prst="rect">
                      <a:avLst/>
                    </a:prstGeom>
                  </pic:spPr>
                </pic:pic>
              </a:graphicData>
            </a:graphic>
          </wp:inline>
        </w:drawing>
      </w:r>
    </w:p>
    <w:p w:rsidR="009F6BCE" w:rsidRDefault="00B90BA8" w:rsidP="00AA6AA4">
      <w:pPr>
        <w:pStyle w:val="Descripcin"/>
        <w:jc w:val="center"/>
        <w:rPr>
          <w:rFonts w:eastAsiaTheme="minorHAnsi" w:cs="Times New Roman"/>
          <w:color w:val="000000"/>
          <w:szCs w:val="24"/>
          <w:lang w:eastAsia="en-US"/>
        </w:rPr>
      </w:pPr>
      <w:bookmarkStart w:id="11" w:name="_Toc517027765"/>
      <w:r w:rsidRPr="00B90BA8">
        <w:rPr>
          <w:b/>
          <w:i w:val="0"/>
          <w:color w:val="4DA4D8" w:themeColor="accent3" w:themeTint="99"/>
        </w:rPr>
        <w:t xml:space="preserve">Ilustración </w:t>
      </w:r>
      <w:r w:rsidRPr="00B90BA8">
        <w:rPr>
          <w:b/>
          <w:i w:val="0"/>
          <w:color w:val="4DA4D8" w:themeColor="accent3" w:themeTint="99"/>
        </w:rPr>
        <w:fldChar w:fldCharType="begin"/>
      </w:r>
      <w:r w:rsidRPr="00B90BA8">
        <w:rPr>
          <w:b/>
          <w:i w:val="0"/>
          <w:color w:val="4DA4D8" w:themeColor="accent3" w:themeTint="99"/>
        </w:rPr>
        <w:instrText xml:space="preserve"> SEQ Ilustración \* ARABIC </w:instrText>
      </w:r>
      <w:r w:rsidRPr="00B90BA8">
        <w:rPr>
          <w:b/>
          <w:i w:val="0"/>
          <w:color w:val="4DA4D8" w:themeColor="accent3" w:themeTint="99"/>
        </w:rPr>
        <w:fldChar w:fldCharType="separate"/>
      </w:r>
      <w:r w:rsidR="00375906">
        <w:rPr>
          <w:b/>
          <w:i w:val="0"/>
          <w:noProof/>
          <w:color w:val="4DA4D8" w:themeColor="accent3" w:themeTint="99"/>
        </w:rPr>
        <w:t>1</w:t>
      </w:r>
      <w:r w:rsidRPr="00B90BA8">
        <w:rPr>
          <w:b/>
          <w:i w:val="0"/>
          <w:color w:val="4DA4D8" w:themeColor="accent3" w:themeTint="99"/>
        </w:rPr>
        <w:fldChar w:fldCharType="end"/>
      </w:r>
      <w:r>
        <w:t>-Cabecera de protocolo TCP. Fuente: Redes de computadoras (Tanenbaum)</w:t>
      </w:r>
      <w:r w:rsidR="00AA6AA4">
        <w:t>[2]</w:t>
      </w:r>
      <w:bookmarkEnd w:id="11"/>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El protocolo TCP actúa tanto de emisor como de receptor de paquetes, este protocolo divide la información a enviar en paquetes, enviándolos por separado y </w:t>
      </w:r>
      <w:r w:rsidR="0028097E" w:rsidRPr="003832CC">
        <w:rPr>
          <w:rFonts w:eastAsiaTheme="minorHAnsi" w:cs="Times New Roman"/>
          <w:color w:val="000000"/>
          <w:szCs w:val="24"/>
          <w:lang w:eastAsia="en-US"/>
        </w:rPr>
        <w:t>reenviándo</w:t>
      </w:r>
      <w:r w:rsidR="0028097E">
        <w:rPr>
          <w:rFonts w:eastAsiaTheme="minorHAnsi" w:cs="Times New Roman"/>
          <w:color w:val="000000"/>
          <w:szCs w:val="24"/>
          <w:lang w:eastAsia="en-US"/>
        </w:rPr>
        <w:t>los</w:t>
      </w:r>
      <w:r w:rsidRPr="003832CC">
        <w:rPr>
          <w:rFonts w:eastAsiaTheme="minorHAnsi" w:cs="Times New Roman"/>
          <w:color w:val="000000"/>
          <w:szCs w:val="24"/>
          <w:lang w:eastAsia="en-US"/>
        </w:rPr>
        <w:t xml:space="preserve"> en caso de que alguno no llegue</w:t>
      </w:r>
      <w:r w:rsidR="0028097E">
        <w:rPr>
          <w:rFonts w:eastAsiaTheme="minorHAnsi" w:cs="Times New Roman"/>
          <w:color w:val="000000"/>
          <w:szCs w:val="24"/>
          <w:lang w:eastAsia="en-US"/>
        </w:rPr>
        <w:t>n</w:t>
      </w:r>
      <w:r w:rsidRPr="003832CC">
        <w:rPr>
          <w:rFonts w:eastAsiaTheme="minorHAnsi" w:cs="Times New Roman"/>
          <w:color w:val="000000"/>
          <w:szCs w:val="24"/>
          <w:lang w:eastAsia="en-US"/>
        </w:rPr>
        <w:t xml:space="preserve"> correctamente. El TCP cliente tendrá la función de ordenar estos paquetes</w:t>
      </w:r>
      <w:r w:rsidR="00CF6D6A">
        <w:rPr>
          <w:rFonts w:eastAsiaTheme="minorHAnsi" w:cs="Times New Roman"/>
          <w:color w:val="000000"/>
          <w:szCs w:val="24"/>
          <w:lang w:eastAsia="en-US"/>
        </w:rPr>
        <w:t xml:space="preserve"> para conseguir la información. E</w:t>
      </w:r>
      <w:r w:rsidRPr="003832CC">
        <w:rPr>
          <w:rFonts w:eastAsiaTheme="minorHAnsi" w:cs="Times New Roman"/>
          <w:color w:val="000000"/>
          <w:szCs w:val="24"/>
          <w:lang w:eastAsia="en-US"/>
        </w:rPr>
        <w:t>sto se hace gracias a los números de secuencia de cabecera de 32 bits de cada uno de los paquetes.</w:t>
      </w:r>
    </w:p>
    <w:p w:rsidR="006A5757" w:rsidRDefault="006A5757" w:rsidP="001772E2">
      <w:pPr>
        <w:autoSpaceDE w:val="0"/>
        <w:autoSpaceDN w:val="0"/>
        <w:adjustRightInd w:val="0"/>
        <w:spacing w:after="0" w:line="240" w:lineRule="auto"/>
        <w:rPr>
          <w:rFonts w:eastAsiaTheme="minorHAnsi" w:cs="Times New Roman"/>
          <w:color w:val="000000"/>
          <w:szCs w:val="24"/>
          <w:lang w:eastAsia="en-US"/>
        </w:rPr>
      </w:pPr>
    </w:p>
    <w:p w:rsidR="006A5757" w:rsidRPr="003832CC" w:rsidRDefault="006A575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El campo de confirmación de recepción contiene el siguiente número de secuencia que identificará el paquete de datos</w:t>
      </w:r>
      <w:r w:rsidR="00625417">
        <w:rPr>
          <w:rFonts w:eastAsiaTheme="minorHAnsi" w:cs="Times New Roman"/>
          <w:color w:val="000000"/>
          <w:szCs w:val="24"/>
          <w:lang w:eastAsia="en-US"/>
        </w:rPr>
        <w:t>.</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7371AD">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w:t>
      </w:r>
      <w:r w:rsidR="00815F56">
        <w:rPr>
          <w:rFonts w:eastAsiaTheme="minorHAnsi" w:cs="Times New Roman"/>
          <w:color w:val="000000"/>
          <w:szCs w:val="24"/>
          <w:lang w:eastAsia="en-US"/>
        </w:rPr>
        <w:t xml:space="preserve">to </w:t>
      </w:r>
      <w:r w:rsidR="00E56626">
        <w:rPr>
          <w:rFonts w:eastAsiaTheme="minorHAnsi" w:cs="Times New Roman"/>
          <w:color w:val="000000"/>
          <w:szCs w:val="24"/>
          <w:lang w:eastAsia="en-US"/>
        </w:rPr>
        <w:t>origen</w:t>
      </w:r>
      <w:r w:rsidRPr="003832CC">
        <w:rPr>
          <w:rFonts w:eastAsiaTheme="minorHAnsi" w:cs="Times New Roman"/>
          <w:color w:val="000000"/>
          <w:szCs w:val="24"/>
          <w:lang w:eastAsia="en-US"/>
        </w:rPr>
        <w:t xml:space="preserve"> y </w:t>
      </w:r>
      <w:r w:rsidR="00E56626">
        <w:rPr>
          <w:rFonts w:eastAsiaTheme="minorHAnsi" w:cs="Times New Roman"/>
          <w:color w:val="000000"/>
          <w:szCs w:val="24"/>
          <w:lang w:eastAsia="en-US"/>
        </w:rPr>
        <w:t xml:space="preserve">puerto destino </w:t>
      </w:r>
      <w:r w:rsidRPr="003832CC">
        <w:rPr>
          <w:rFonts w:eastAsiaTheme="minorHAnsi" w:cs="Times New Roman"/>
          <w:color w:val="000000"/>
          <w:szCs w:val="24"/>
          <w:lang w:eastAsia="en-US"/>
        </w:rPr>
        <w:t xml:space="preserve">indicados con 16 bits </w:t>
      </w:r>
      <w:r w:rsidR="007371AD">
        <w:rPr>
          <w:rFonts w:eastAsiaTheme="minorHAnsi" w:cs="Times New Roman"/>
          <w:color w:val="000000"/>
          <w:szCs w:val="24"/>
          <w:lang w:eastAsia="en-US"/>
        </w:rPr>
        <w:t>cada uno.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Los puertos pueden estar en 3 estados : filtrado , en caso de tener un </w:t>
      </w:r>
      <w:r w:rsidRPr="009D05A7">
        <w:rPr>
          <w:rFonts w:eastAsiaTheme="minorHAnsi" w:cs="Times New Roman"/>
          <w:i/>
          <w:color w:val="000000"/>
          <w:szCs w:val="24"/>
          <w:lang w:eastAsia="en-US"/>
        </w:rPr>
        <w:t>firewall</w:t>
      </w:r>
      <w:r w:rsidRPr="003832CC">
        <w:rPr>
          <w:rFonts w:eastAsiaTheme="minorHAnsi" w:cs="Times New Roman"/>
          <w:color w:val="000000"/>
          <w:szCs w:val="24"/>
          <w:lang w:eastAsia="en-US"/>
        </w:rPr>
        <w:t xml:space="preserve"> que lo bloquee, abierto o cerrado.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A la técnica de detectar puertos abiertos se le denomina </w:t>
      </w:r>
      <w:r w:rsidRPr="00F44E0B">
        <w:rPr>
          <w:rFonts w:eastAsiaTheme="minorHAnsi" w:cs="Times New Roman"/>
          <w:i/>
          <w:color w:val="000000"/>
          <w:szCs w:val="24"/>
          <w:lang w:eastAsia="en-US"/>
        </w:rPr>
        <w:t>Port Scan</w:t>
      </w:r>
      <w:r w:rsidRPr="003832CC">
        <w:rPr>
          <w:rFonts w:eastAsiaTheme="minorHAnsi" w:cs="Times New Roman"/>
          <w:color w:val="000000"/>
          <w:szCs w:val="24"/>
          <w:lang w:eastAsia="en-US"/>
        </w:rPr>
        <w:t xml:space="preserve">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La c</w:t>
      </w:r>
      <w:r w:rsidR="00A25074">
        <w:rPr>
          <w:rFonts w:eastAsiaTheme="minorHAnsi" w:cs="Times New Roman"/>
          <w:color w:val="000000"/>
          <w:szCs w:val="24"/>
          <w:lang w:eastAsia="en-US"/>
        </w:rPr>
        <w:t>abecera TCP cuenta también con 8</w:t>
      </w:r>
      <w:r w:rsidRPr="003832CC">
        <w:rPr>
          <w:rFonts w:eastAsiaTheme="minorHAnsi" w:cs="Times New Roman"/>
          <w:color w:val="000000"/>
          <w:szCs w:val="24"/>
          <w:lang w:eastAsia="en-US"/>
        </w:rPr>
        <w:t xml:space="preserve"> </w:t>
      </w:r>
      <w:r w:rsidRPr="00F44E0B">
        <w:rPr>
          <w:rFonts w:eastAsiaTheme="minorHAnsi" w:cs="Times New Roman"/>
          <w:i/>
          <w:color w:val="000000"/>
          <w:szCs w:val="24"/>
          <w:lang w:eastAsia="en-US"/>
        </w:rPr>
        <w:t>flags</w:t>
      </w:r>
      <w:r w:rsidRPr="003832CC">
        <w:rPr>
          <w:rFonts w:eastAsiaTheme="minorHAnsi" w:cs="Times New Roman"/>
          <w:color w:val="000000"/>
          <w:szCs w:val="24"/>
          <w:lang w:eastAsia="en-US"/>
        </w:rPr>
        <w:t xml:space="preserve"> cada uno de ellos de 1 bit siendo </w:t>
      </w:r>
      <w:r w:rsidR="007371AD">
        <w:rPr>
          <w:rFonts w:eastAsiaTheme="minorHAnsi" w:cs="Times New Roman"/>
          <w:color w:val="000000"/>
          <w:szCs w:val="24"/>
          <w:lang w:eastAsia="en-US"/>
        </w:rPr>
        <w:t>los posibles</w:t>
      </w:r>
      <w:r w:rsidRPr="003832CC">
        <w:rPr>
          <w:rFonts w:eastAsiaTheme="minorHAnsi" w:cs="Times New Roman"/>
          <w:color w:val="000000"/>
          <w:szCs w:val="24"/>
          <w:lang w:eastAsia="en-US"/>
        </w:rPr>
        <w:t xml:space="preserve"> valores </w:t>
      </w:r>
      <w:r w:rsidR="00A25074">
        <w:rPr>
          <w:rFonts w:eastAsiaTheme="minorHAnsi" w:cs="Times New Roman"/>
          <w:color w:val="000000"/>
          <w:szCs w:val="24"/>
          <w:lang w:eastAsia="en-US"/>
        </w:rPr>
        <w:t xml:space="preserve">que pueden tener </w:t>
      </w:r>
      <w:r w:rsidRPr="003832CC">
        <w:rPr>
          <w:rFonts w:eastAsiaTheme="minorHAnsi" w:cs="Times New Roman"/>
          <w:color w:val="000000"/>
          <w:szCs w:val="24"/>
          <w:lang w:eastAsia="en-US"/>
        </w:rPr>
        <w:t xml:space="preserve">0 o 1, estos </w:t>
      </w:r>
      <w:r w:rsidRPr="00F44E0B">
        <w:rPr>
          <w:rFonts w:eastAsiaTheme="minorHAnsi" w:cs="Times New Roman"/>
          <w:i/>
          <w:color w:val="000000"/>
          <w:szCs w:val="24"/>
          <w:lang w:eastAsia="en-US"/>
        </w:rPr>
        <w:t>flags</w:t>
      </w:r>
      <w:r w:rsidRPr="003832CC">
        <w:rPr>
          <w:rFonts w:eastAsiaTheme="minorHAnsi" w:cs="Times New Roman"/>
          <w:color w:val="000000"/>
          <w:szCs w:val="24"/>
          <w:lang w:eastAsia="en-US"/>
        </w:rPr>
        <w:t xml:space="preserve"> son </w:t>
      </w:r>
      <w:r w:rsidR="00625417">
        <w:rPr>
          <w:rFonts w:eastAsiaTheme="minorHAnsi" w:cs="Times New Roman"/>
          <w:color w:val="000000"/>
          <w:szCs w:val="24"/>
          <w:lang w:eastAsia="en-US"/>
        </w:rPr>
        <w:t xml:space="preserve">CWR, ECE, </w:t>
      </w:r>
      <w:r w:rsidRPr="003832CC">
        <w:rPr>
          <w:rFonts w:eastAsiaTheme="minorHAnsi" w:cs="Times New Roman"/>
          <w:color w:val="000000"/>
          <w:szCs w:val="24"/>
          <w:lang w:eastAsia="en-US"/>
        </w:rPr>
        <w:t>SYN, ACK, RST, PSH, URG y FIN.</w:t>
      </w:r>
    </w:p>
    <w:p w:rsidR="00465F5D"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En los paquetes con </w:t>
      </w:r>
      <w:r w:rsidRPr="00F44E0B">
        <w:rPr>
          <w:rFonts w:eastAsiaTheme="minorHAnsi" w:cs="Times New Roman"/>
          <w:i/>
          <w:color w:val="000000"/>
          <w:szCs w:val="24"/>
          <w:lang w:eastAsia="en-US"/>
        </w:rPr>
        <w:t>flag</w:t>
      </w:r>
      <w:r w:rsidRPr="003832CC">
        <w:rPr>
          <w:rFonts w:eastAsiaTheme="minorHAnsi" w:cs="Times New Roman"/>
          <w:color w:val="000000"/>
          <w:szCs w:val="24"/>
          <w:lang w:eastAsia="en-US"/>
        </w:rPr>
        <w:t xml:space="preserve"> AC</w:t>
      </w:r>
      <w:r w:rsidR="00655E54">
        <w:rPr>
          <w:rFonts w:eastAsiaTheme="minorHAnsi" w:cs="Times New Roman"/>
          <w:color w:val="000000"/>
          <w:szCs w:val="24"/>
          <w:lang w:eastAsia="en-US"/>
        </w:rPr>
        <w:t>K se añade un número de 32 bits, el número de confirmación de recepción.</w:t>
      </w:r>
    </w:p>
    <w:p w:rsidR="00541272"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lastRenderedPageBreak/>
        <w:t xml:space="preserve">Los </w:t>
      </w:r>
      <w:r w:rsidRPr="00F44E0B">
        <w:rPr>
          <w:rFonts w:eastAsiaTheme="minorHAnsi" w:cs="Times New Roman"/>
          <w:i/>
          <w:color w:val="000000"/>
          <w:szCs w:val="24"/>
          <w:lang w:eastAsia="en-US"/>
        </w:rPr>
        <w:t>flags</w:t>
      </w:r>
      <w:r w:rsidRPr="003832CC">
        <w:rPr>
          <w:rFonts w:eastAsiaTheme="minorHAnsi" w:cs="Times New Roman"/>
          <w:color w:val="000000"/>
          <w:szCs w:val="24"/>
          <w:lang w:eastAsia="en-US"/>
        </w:rPr>
        <w:t xml:space="preserve"> tienen </w:t>
      </w:r>
      <w:r w:rsidR="00465F5D">
        <w:rPr>
          <w:rFonts w:eastAsiaTheme="minorHAnsi" w:cs="Times New Roman"/>
          <w:color w:val="000000"/>
          <w:szCs w:val="24"/>
          <w:lang w:eastAsia="en-US"/>
        </w:rPr>
        <w:t>las siguientes</w:t>
      </w:r>
      <w:r w:rsidRPr="003832CC">
        <w:rPr>
          <w:rFonts w:eastAsiaTheme="minorHAnsi" w:cs="Times New Roman"/>
          <w:color w:val="000000"/>
          <w:szCs w:val="24"/>
          <w:lang w:eastAsia="en-US"/>
        </w:rPr>
        <w:t xml:space="preserve"> funciones:</w:t>
      </w: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CWR(</w:t>
      </w:r>
      <w:r w:rsidRPr="00F44E0B">
        <w:rPr>
          <w:rFonts w:eastAsiaTheme="minorHAnsi" w:cs="Times New Roman"/>
          <w:i/>
          <w:color w:val="000000"/>
          <w:szCs w:val="24"/>
          <w:lang w:eastAsia="en-US"/>
        </w:rPr>
        <w:t>Congestion window reduced</w:t>
      </w:r>
      <w:r>
        <w:rPr>
          <w:rFonts w:eastAsiaTheme="minorHAnsi" w:cs="Times New Roman"/>
          <w:color w:val="000000"/>
          <w:szCs w:val="24"/>
          <w:lang w:eastAsia="en-US"/>
        </w:rPr>
        <w:t>)</w:t>
      </w:r>
      <w:r w:rsidR="00617B2E">
        <w:rPr>
          <w:rFonts w:eastAsiaTheme="minorHAnsi" w:cs="Times New Roman"/>
          <w:color w:val="000000"/>
          <w:szCs w:val="24"/>
          <w:lang w:eastAsia="en-US"/>
        </w:rPr>
        <w:t xml:space="preserve">-&gt;el </w:t>
      </w:r>
      <w:r w:rsidR="00617B2E" w:rsidRPr="00F44E0B">
        <w:rPr>
          <w:rFonts w:eastAsiaTheme="minorHAnsi" w:cs="Times New Roman"/>
          <w:i/>
          <w:color w:val="000000"/>
          <w:szCs w:val="24"/>
          <w:lang w:eastAsia="en-US"/>
        </w:rPr>
        <w:t>flag</w:t>
      </w:r>
      <w:r w:rsidR="00617B2E">
        <w:rPr>
          <w:rFonts w:eastAsiaTheme="minorHAnsi" w:cs="Times New Roman"/>
          <w:color w:val="000000"/>
          <w:szCs w:val="24"/>
          <w:lang w:eastAsia="en-US"/>
        </w:rPr>
        <w:t xml:space="preserve"> se activa cuando</w:t>
      </w:r>
      <w:r w:rsidR="0059553E">
        <w:rPr>
          <w:rFonts w:eastAsiaTheme="minorHAnsi" w:cs="Times New Roman"/>
          <w:color w:val="000000"/>
          <w:szCs w:val="24"/>
          <w:lang w:eastAsia="en-US"/>
        </w:rPr>
        <w:t xml:space="preserve"> se recibe un paquete TCP con ECE activo. CWR limita el tamaño de ventana, es decir, controla el flujo, la cantidad de bytes que se pueden enviar. </w:t>
      </w: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p>
    <w:p w:rsidR="00625417" w:rsidRDefault="00625417" w:rsidP="001772E2">
      <w:pPr>
        <w:autoSpaceDE w:val="0"/>
        <w:autoSpaceDN w:val="0"/>
        <w:adjustRightInd w:val="0"/>
        <w:spacing w:after="0" w:line="240" w:lineRule="auto"/>
        <w:rPr>
          <w:rFonts w:eastAsiaTheme="minorHAnsi" w:cs="Times New Roman"/>
          <w:color w:val="000000"/>
          <w:szCs w:val="24"/>
          <w:lang w:eastAsia="en-US"/>
        </w:rPr>
      </w:pPr>
      <w:r>
        <w:rPr>
          <w:rFonts w:eastAsiaTheme="minorHAnsi" w:cs="Times New Roman"/>
          <w:color w:val="000000"/>
          <w:szCs w:val="24"/>
          <w:lang w:eastAsia="en-US"/>
        </w:rPr>
        <w:t xml:space="preserve">ECE(ECN </w:t>
      </w:r>
      <w:r w:rsidRPr="00F44E0B">
        <w:rPr>
          <w:rFonts w:eastAsiaTheme="minorHAnsi" w:cs="Times New Roman"/>
          <w:i/>
          <w:color w:val="000000"/>
          <w:szCs w:val="24"/>
          <w:lang w:eastAsia="en-US"/>
        </w:rPr>
        <w:t>echo</w:t>
      </w:r>
      <w:r>
        <w:rPr>
          <w:rFonts w:eastAsiaTheme="minorHAnsi" w:cs="Times New Roman"/>
          <w:color w:val="000000"/>
          <w:szCs w:val="24"/>
          <w:lang w:eastAsia="en-US"/>
        </w:rPr>
        <w:t>)- ECN(</w:t>
      </w:r>
      <w:r w:rsidRPr="00F44E0B">
        <w:rPr>
          <w:rFonts w:eastAsiaTheme="minorHAnsi" w:cs="Times New Roman"/>
          <w:i/>
          <w:color w:val="000000"/>
          <w:szCs w:val="24"/>
          <w:lang w:eastAsia="en-US"/>
        </w:rPr>
        <w:t>Explicit Congestion Notification</w:t>
      </w:r>
      <w:r>
        <w:rPr>
          <w:rFonts w:eastAsiaTheme="minorHAnsi" w:cs="Times New Roman"/>
          <w:color w:val="000000"/>
          <w:szCs w:val="24"/>
          <w:lang w:eastAsia="en-US"/>
        </w:rPr>
        <w:t>)</w:t>
      </w:r>
      <w:r w:rsidR="0059553E">
        <w:rPr>
          <w:rFonts w:eastAsiaTheme="minorHAnsi" w:cs="Times New Roman"/>
          <w:color w:val="000000"/>
          <w:szCs w:val="24"/>
          <w:lang w:eastAsia="en-US"/>
        </w:rPr>
        <w:t>-&gt;permite dar indicaciones sobre la congestión de la red reduciendo la velocidad de envío de paquetes mediante CWR.</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w:t>
      </w:r>
      <w:r w:rsidRPr="00F44E0B">
        <w:rPr>
          <w:rFonts w:eastAsiaTheme="minorHAnsi" w:cs="Times New Roman"/>
          <w:i/>
          <w:color w:val="000000"/>
          <w:szCs w:val="24"/>
          <w:lang w:eastAsia="en-US"/>
        </w:rPr>
        <w:t>Synchronize</w:t>
      </w:r>
      <w:r w:rsidRPr="003832CC">
        <w:rPr>
          <w:rFonts w:eastAsiaTheme="minorHAnsi" w:cs="Times New Roman"/>
          <w:color w:val="000000"/>
          <w:szCs w:val="24"/>
          <w:lang w:eastAsia="en-US"/>
        </w:rPr>
        <w:t>)-&gt; inicia la conexión TCP.</w:t>
      </w: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w:t>
      </w:r>
      <w:r w:rsidRPr="00F44E0B">
        <w:rPr>
          <w:rFonts w:eastAsiaTheme="minorHAnsi" w:cs="Times New Roman"/>
          <w:i/>
          <w:color w:val="000000"/>
          <w:szCs w:val="24"/>
          <w:lang w:eastAsia="en-US"/>
        </w:rPr>
        <w:t>Acknowledgement</w:t>
      </w:r>
      <w:r w:rsidRPr="003832CC">
        <w:rPr>
          <w:rFonts w:eastAsiaTheme="minorHAnsi" w:cs="Times New Roman"/>
          <w:color w:val="000000"/>
          <w:szCs w:val="24"/>
          <w:lang w:eastAsia="en-US"/>
        </w:rPr>
        <w:t>)-&gt; se ocupa de realizar confirmaciones.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w:t>
      </w:r>
      <w:r w:rsidRPr="00F44E0B">
        <w:rPr>
          <w:rFonts w:eastAsiaTheme="minorHAnsi" w:cs="Times New Roman"/>
          <w:i/>
          <w:color w:val="000000"/>
          <w:szCs w:val="24"/>
          <w:lang w:eastAsia="en-US"/>
        </w:rPr>
        <w:t>Reset</w:t>
      </w:r>
      <w:r w:rsidRPr="003832CC">
        <w:rPr>
          <w:rFonts w:eastAsiaTheme="minorHAnsi" w:cs="Times New Roman"/>
          <w:color w:val="000000"/>
          <w:szCs w:val="24"/>
          <w:lang w:eastAsia="en-US"/>
        </w:rPr>
        <w:t>)-&gt; se ocupar de reiniciar conexiones debido a paquetes corruptos o a SYN duplicados o retardados.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w:t>
      </w:r>
      <w:r w:rsidRPr="00F44E0B">
        <w:rPr>
          <w:rFonts w:eastAsiaTheme="minorHAnsi" w:cs="Times New Roman"/>
          <w:i/>
          <w:color w:val="000000"/>
          <w:szCs w:val="24"/>
          <w:lang w:eastAsia="en-US"/>
        </w:rPr>
        <w:t>Push</w:t>
      </w:r>
      <w:r w:rsidRPr="003832CC">
        <w:rPr>
          <w:rFonts w:eastAsiaTheme="minorHAnsi" w:cs="Times New Roman"/>
          <w:color w:val="000000"/>
          <w:szCs w:val="24"/>
          <w:lang w:eastAsia="en-US"/>
        </w:rPr>
        <w:t>)-&gt; se ocupa de forzar envíos inmediatos de datos.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w:t>
      </w:r>
      <w:r w:rsidRPr="00F44E0B">
        <w:rPr>
          <w:rFonts w:eastAsiaTheme="minorHAnsi" w:cs="Times New Roman"/>
          <w:i/>
          <w:color w:val="000000"/>
          <w:szCs w:val="24"/>
          <w:lang w:eastAsia="en-US"/>
        </w:rPr>
        <w:t>Urgent</w:t>
      </w:r>
      <w:r w:rsidRPr="003832CC">
        <w:rPr>
          <w:rFonts w:eastAsiaTheme="minorHAnsi" w:cs="Times New Roman"/>
          <w:color w:val="000000"/>
          <w:szCs w:val="24"/>
          <w:lang w:eastAsia="en-US"/>
        </w:rPr>
        <w:t xml:space="preserve">)-&gt; se ocupa de definir </w:t>
      </w:r>
      <w:r w:rsidR="006E4B1E">
        <w:rPr>
          <w:rFonts w:eastAsiaTheme="minorHAnsi" w:cs="Times New Roman"/>
          <w:color w:val="000000"/>
          <w:szCs w:val="24"/>
          <w:lang w:eastAsia="en-US"/>
        </w:rPr>
        <w:t>un bloque de datos como urgente. El campo puntero o apuntador urgente especifica la cantidad de bytes de paquete urgente.</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6E4B1E"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FIN (</w:t>
      </w:r>
      <w:r w:rsidRPr="00F44E0B">
        <w:rPr>
          <w:rFonts w:eastAsiaTheme="minorHAnsi" w:cs="Times New Roman"/>
          <w:i/>
          <w:color w:val="000000"/>
          <w:szCs w:val="24"/>
          <w:lang w:eastAsia="en-US"/>
        </w:rPr>
        <w:t>Finalize</w:t>
      </w:r>
      <w:r w:rsidRPr="003832CC">
        <w:rPr>
          <w:rFonts w:eastAsiaTheme="minorHAnsi" w:cs="Times New Roman"/>
          <w:color w:val="000000"/>
          <w:szCs w:val="24"/>
          <w:lang w:eastAsia="en-US"/>
        </w:rPr>
        <w:t>)-&gt; se ocupa de finalizar la conexión.</w:t>
      </w:r>
      <w:r w:rsidRPr="003832CC">
        <w:rPr>
          <w:rFonts w:eastAsiaTheme="minorHAnsi" w:cs="Helvetica Neue"/>
          <w:color w:val="000000"/>
          <w:lang w:eastAsia="en-US"/>
        </w:rPr>
        <w:fldChar w:fldCharType="begin"/>
      </w:r>
      <w:r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Pr="003832CC">
        <w:rPr>
          <w:rFonts w:eastAsiaTheme="minorHAnsi" w:cs="Helvetica Neue"/>
          <w:color w:val="000000"/>
          <w:lang w:eastAsia="en-US"/>
        </w:rPr>
        <w:fldChar w:fldCharType="separate"/>
      </w:r>
      <w:r w:rsidRPr="003832CC">
        <w:rPr>
          <w:rFonts w:eastAsiaTheme="minorHAnsi" w:cs="Helvetica Neue"/>
          <w:noProof/>
          <w:color w:val="000000"/>
          <w:lang w:eastAsia="en-US"/>
        </w:rPr>
        <w:t>[2]</w:t>
      </w:r>
      <w:r w:rsidRPr="003832CC">
        <w:rPr>
          <w:rFonts w:eastAsiaTheme="minorHAnsi" w:cs="Helvetica Neue"/>
          <w:color w:val="000000"/>
          <w:lang w:eastAsia="en-US"/>
        </w:rPr>
        <w:fldChar w:fldCharType="end"/>
      </w:r>
    </w:p>
    <w:p w:rsidR="00D841B1" w:rsidRDefault="00D841B1" w:rsidP="001772E2">
      <w:pPr>
        <w:autoSpaceDE w:val="0"/>
        <w:autoSpaceDN w:val="0"/>
        <w:adjustRightInd w:val="0"/>
        <w:spacing w:after="0" w:line="240" w:lineRule="auto"/>
        <w:rPr>
          <w:rFonts w:eastAsiaTheme="minorHAnsi" w:cs="Helvetica Neue"/>
          <w:color w:val="000000"/>
          <w:lang w:eastAsia="en-US"/>
        </w:rPr>
      </w:pPr>
    </w:p>
    <w:p w:rsidR="00D841B1" w:rsidRDefault="00D841B1" w:rsidP="001772E2">
      <w:pPr>
        <w:autoSpaceDE w:val="0"/>
        <w:autoSpaceDN w:val="0"/>
        <w:adjustRightInd w:val="0"/>
        <w:spacing w:after="0" w:line="240" w:lineRule="auto"/>
        <w:rPr>
          <w:rFonts w:eastAsiaTheme="minorHAnsi" w:cs="Helvetica Neue"/>
          <w:color w:val="000000"/>
          <w:lang w:eastAsia="en-US"/>
        </w:rPr>
      </w:pPr>
    </w:p>
    <w:p w:rsidR="00541272" w:rsidRPr="00AA6AA4" w:rsidRDefault="00AA6AA4" w:rsidP="00AA6AA4">
      <w:pPr>
        <w:autoSpaceDE w:val="0"/>
        <w:autoSpaceDN w:val="0"/>
        <w:adjustRightInd w:val="0"/>
        <w:spacing w:after="0" w:line="240" w:lineRule="auto"/>
        <w:rPr>
          <w:rFonts w:eastAsiaTheme="minorHAnsi" w:cs="Times New Roman"/>
          <w:color w:val="000000"/>
          <w:szCs w:val="24"/>
          <w:lang w:eastAsia="en-US"/>
        </w:rPr>
      </w:pPr>
      <w:r>
        <w:rPr>
          <w:noProof/>
        </w:rPr>
        <mc:AlternateContent>
          <mc:Choice Requires="wps">
            <w:drawing>
              <wp:anchor distT="0" distB="0" distL="114300" distR="114300" simplePos="0" relativeHeight="251959296" behindDoc="0" locked="0" layoutInCell="1" allowOverlap="1" wp14:anchorId="4742FC3F" wp14:editId="6FD3D573">
                <wp:simplePos x="0" y="0"/>
                <wp:positionH relativeFrom="column">
                  <wp:posOffset>-64135</wp:posOffset>
                </wp:positionH>
                <wp:positionV relativeFrom="paragraph">
                  <wp:posOffset>3023235</wp:posOffset>
                </wp:positionV>
                <wp:extent cx="5307965" cy="635"/>
                <wp:effectExtent l="0" t="0" r="635" b="12065"/>
                <wp:wrapTopAndBottom/>
                <wp:docPr id="63" name="Cuadro de texto 63"/>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rsidR="006E0B8F" w:rsidRPr="00DE3A2E" w:rsidRDefault="006E0B8F" w:rsidP="00AA6AA4">
                            <w:pPr>
                              <w:pStyle w:val="Descripcin"/>
                              <w:jc w:val="center"/>
                              <w:rPr>
                                <w:rFonts w:eastAsiaTheme="minorHAnsi" w:cs="Helvetica Neue"/>
                                <w:noProof/>
                                <w:color w:val="000000"/>
                                <w:szCs w:val="22"/>
                                <w:lang w:eastAsia="en-US"/>
                              </w:rPr>
                            </w:pPr>
                            <w:bookmarkStart w:id="12" w:name="_Toc517027766"/>
                            <w:r w:rsidRPr="00AA6AA4">
                              <w:rPr>
                                <w:b/>
                                <w:i w:val="0"/>
                                <w:color w:val="4DA4D8" w:themeColor="accent3" w:themeTint="99"/>
                              </w:rPr>
                              <w:t xml:space="preserve">Ilustración </w:t>
                            </w:r>
                            <w:r w:rsidRPr="00AA6AA4">
                              <w:rPr>
                                <w:b/>
                                <w:i w:val="0"/>
                                <w:color w:val="4DA4D8" w:themeColor="accent3" w:themeTint="99"/>
                              </w:rPr>
                              <w:fldChar w:fldCharType="begin"/>
                            </w:r>
                            <w:r w:rsidRPr="00AA6AA4">
                              <w:rPr>
                                <w:b/>
                                <w:i w:val="0"/>
                                <w:color w:val="4DA4D8" w:themeColor="accent3" w:themeTint="99"/>
                              </w:rPr>
                              <w:instrText xml:space="preserve"> SEQ Ilustración \* ARABIC </w:instrText>
                            </w:r>
                            <w:r w:rsidRPr="00AA6AA4">
                              <w:rPr>
                                <w:b/>
                                <w:i w:val="0"/>
                                <w:color w:val="4DA4D8" w:themeColor="accent3" w:themeTint="99"/>
                              </w:rPr>
                              <w:fldChar w:fldCharType="separate"/>
                            </w:r>
                            <w:r>
                              <w:rPr>
                                <w:b/>
                                <w:i w:val="0"/>
                                <w:noProof/>
                                <w:color w:val="4DA4D8" w:themeColor="accent3" w:themeTint="99"/>
                              </w:rPr>
                              <w:t>2</w:t>
                            </w:r>
                            <w:r w:rsidRPr="00AA6AA4">
                              <w:rPr>
                                <w:b/>
                                <w:i w:val="0"/>
                                <w:color w:val="4DA4D8" w:themeColor="accent3" w:themeTint="99"/>
                              </w:rPr>
                              <w:fldChar w:fldCharType="end"/>
                            </w:r>
                            <w:r>
                              <w:t>-Cabecera de protocolo IP</w:t>
                            </w:r>
                            <w:r w:rsidRPr="00E257DC">
                              <w:t>. Fuente: Redes de computadoras (Tanenbaum)[2]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42FC3F" id="_x0000_t202" coordsize="21600,21600" o:spt="202" path="m,l,21600r21600,l21600,xe">
                <v:stroke joinstyle="miter"/>
                <v:path gradientshapeok="t" o:connecttype="rect"/>
              </v:shapetype>
              <v:shape id="Cuadro de texto 63" o:spid="_x0000_s1026" type="#_x0000_t202" style="position:absolute;left:0;text-align:left;margin-left:-5.05pt;margin-top:238.05pt;width:417.9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" stroked="f">
                <v:textbox style="mso-fit-shape-to-text:t" inset="0,0,0,0">
                  <w:txbxContent>
                    <w:p w:rsidR="006E0B8F" w:rsidRPr="00DE3A2E" w:rsidRDefault="006E0B8F" w:rsidP="00AA6AA4">
                      <w:pPr>
                        <w:pStyle w:val="Descripcin"/>
                        <w:jc w:val="center"/>
                        <w:rPr>
                          <w:rFonts w:eastAsiaTheme="minorHAnsi" w:cs="Helvetica Neue"/>
                          <w:noProof/>
                          <w:color w:val="000000"/>
                          <w:szCs w:val="22"/>
                          <w:lang w:eastAsia="en-US"/>
                        </w:rPr>
                      </w:pPr>
                      <w:bookmarkStart w:id="13" w:name="_Toc517027766"/>
                      <w:r w:rsidRPr="00AA6AA4">
                        <w:rPr>
                          <w:b/>
                          <w:i w:val="0"/>
                          <w:color w:val="4DA4D8" w:themeColor="accent3" w:themeTint="99"/>
                        </w:rPr>
                        <w:t xml:space="preserve">Ilustración </w:t>
                      </w:r>
                      <w:r w:rsidRPr="00AA6AA4">
                        <w:rPr>
                          <w:b/>
                          <w:i w:val="0"/>
                          <w:color w:val="4DA4D8" w:themeColor="accent3" w:themeTint="99"/>
                        </w:rPr>
                        <w:fldChar w:fldCharType="begin"/>
                      </w:r>
                      <w:r w:rsidRPr="00AA6AA4">
                        <w:rPr>
                          <w:b/>
                          <w:i w:val="0"/>
                          <w:color w:val="4DA4D8" w:themeColor="accent3" w:themeTint="99"/>
                        </w:rPr>
                        <w:instrText xml:space="preserve"> SEQ Ilustración \* ARABIC </w:instrText>
                      </w:r>
                      <w:r w:rsidRPr="00AA6AA4">
                        <w:rPr>
                          <w:b/>
                          <w:i w:val="0"/>
                          <w:color w:val="4DA4D8" w:themeColor="accent3" w:themeTint="99"/>
                        </w:rPr>
                        <w:fldChar w:fldCharType="separate"/>
                      </w:r>
                      <w:r>
                        <w:rPr>
                          <w:b/>
                          <w:i w:val="0"/>
                          <w:noProof/>
                          <w:color w:val="4DA4D8" w:themeColor="accent3" w:themeTint="99"/>
                        </w:rPr>
                        <w:t>2</w:t>
                      </w:r>
                      <w:r w:rsidRPr="00AA6AA4">
                        <w:rPr>
                          <w:b/>
                          <w:i w:val="0"/>
                          <w:color w:val="4DA4D8" w:themeColor="accent3" w:themeTint="99"/>
                        </w:rPr>
                        <w:fldChar w:fldCharType="end"/>
                      </w:r>
                      <w:r>
                        <w:t>-Cabecera de protocolo IP</w:t>
                      </w:r>
                      <w:r w:rsidRPr="00E257DC">
                        <w:t>. Fuente: Redes de computadoras (Tanenbaum)[2]</w:t>
                      </w:r>
                      <w:bookmarkEnd w:id="13"/>
                    </w:p>
                  </w:txbxContent>
                </v:textbox>
                <w10:wrap type="topAndBottom"/>
              </v:shape>
            </w:pict>
          </mc:Fallback>
        </mc:AlternateContent>
      </w:r>
      <w:r>
        <w:rPr>
          <w:rFonts w:eastAsiaTheme="minorHAnsi" w:cs="Helvetica Neue"/>
          <w:noProof/>
          <w:color w:val="000000"/>
          <w:lang w:eastAsia="en-US"/>
        </w:rPr>
        <w:drawing>
          <wp:anchor distT="0" distB="0" distL="114300" distR="114300" simplePos="0" relativeHeight="251957248" behindDoc="0" locked="0" layoutInCell="1" allowOverlap="1">
            <wp:simplePos x="0" y="0"/>
            <wp:positionH relativeFrom="column">
              <wp:posOffset>-64559</wp:posOffset>
            </wp:positionH>
            <wp:positionV relativeFrom="paragraph">
              <wp:posOffset>561975</wp:posOffset>
            </wp:positionV>
            <wp:extent cx="5308170" cy="2404533"/>
            <wp:effectExtent l="0" t="0" r="63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6-12 a las 17.30.0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8170" cy="2404533"/>
                    </a:xfrm>
                    <a:prstGeom prst="rect">
                      <a:avLst/>
                    </a:prstGeom>
                  </pic:spPr>
                </pic:pic>
              </a:graphicData>
            </a:graphic>
            <wp14:sizeRelH relativeFrom="page">
              <wp14:pctWidth>0</wp14:pctWidth>
            </wp14:sizeRelH>
            <wp14:sizeRelV relativeFrom="page">
              <wp14:pctHeight>0</wp14:pctHeight>
            </wp14:sizeRelV>
          </wp:anchor>
        </w:drawing>
      </w:r>
      <w:r w:rsidR="00D841B1" w:rsidRPr="003832CC">
        <w:rPr>
          <w:rFonts w:eastAsiaTheme="minorHAnsi" w:cs="Times New Roman"/>
          <w:color w:val="000000"/>
          <w:szCs w:val="24"/>
          <w:lang w:eastAsia="en-US"/>
        </w:rPr>
        <w:t>El protocolo IP (</w:t>
      </w:r>
      <w:r w:rsidR="00D841B1" w:rsidRPr="00F44E0B">
        <w:rPr>
          <w:rFonts w:eastAsiaTheme="minorHAnsi" w:cs="Times New Roman"/>
          <w:i/>
          <w:color w:val="000000"/>
          <w:szCs w:val="24"/>
          <w:lang w:eastAsia="en-US"/>
        </w:rPr>
        <w:t>Internet Protocol</w:t>
      </w:r>
      <w:r w:rsidR="00D841B1" w:rsidRPr="003832CC">
        <w:rPr>
          <w:rFonts w:eastAsiaTheme="minorHAnsi" w:cs="Times New Roman"/>
          <w:color w:val="000000"/>
          <w:szCs w:val="24"/>
          <w:lang w:eastAsia="en-US"/>
        </w:rPr>
        <w:t>) se encarga de enviar l</w:t>
      </w:r>
      <w:r w:rsidR="004144F0">
        <w:rPr>
          <w:rFonts w:eastAsiaTheme="minorHAnsi" w:cs="Times New Roman"/>
          <w:color w:val="000000"/>
          <w:szCs w:val="24"/>
          <w:lang w:eastAsia="en-US"/>
        </w:rPr>
        <w:t>os paquetes al destino correcto</w:t>
      </w:r>
      <w:r w:rsidR="00110958">
        <w:rPr>
          <w:rFonts w:eastAsiaTheme="minorHAnsi" w:cs="Times New Roman"/>
          <w:color w:val="000000"/>
          <w:szCs w:val="24"/>
          <w:lang w:eastAsia="en-US"/>
        </w:rPr>
        <w:t>. El protocolo se ocupa de identificar el destino de los paquetes a través de una cabecera:</w:t>
      </w:r>
    </w:p>
    <w:p w:rsidR="00F44E0B" w:rsidRDefault="00F44E0B" w:rsidP="001772E2"/>
    <w:p w:rsidR="00F44E0B" w:rsidRDefault="00F44E0B" w:rsidP="001772E2"/>
    <w:p w:rsidR="00F44E0B" w:rsidRDefault="00F44E0B" w:rsidP="001772E2"/>
    <w:p w:rsidR="001C02D2" w:rsidRDefault="001C02D2" w:rsidP="001772E2">
      <w:r>
        <w:lastRenderedPageBreak/>
        <w:t>Como podemos ver</w:t>
      </w:r>
      <w:r w:rsidR="00F44E0B">
        <w:t xml:space="preserve"> en la ilustración 2</w:t>
      </w:r>
      <w:r>
        <w:t xml:space="preserve"> la cabecera se compone de diferentes campos:</w:t>
      </w:r>
    </w:p>
    <w:p w:rsidR="00C2205B" w:rsidRDefault="001C02D2" w:rsidP="001C02D2">
      <w:pPr>
        <w:jc w:val="left"/>
        <w:rPr>
          <w:szCs w:val="24"/>
        </w:rPr>
      </w:pPr>
      <w:r w:rsidRPr="001C02D2">
        <w:rPr>
          <w:szCs w:val="24"/>
        </w:rPr>
        <w:t>Versi</w:t>
      </w:r>
      <w:r w:rsidR="00173DD4">
        <w:rPr>
          <w:szCs w:val="24"/>
        </w:rPr>
        <w:t>ón de protocolo -&gt; especifica la versión del protocolo</w:t>
      </w:r>
      <w:r w:rsidR="00C748D7">
        <w:rPr>
          <w:szCs w:val="24"/>
        </w:rPr>
        <w:t>.</w:t>
      </w:r>
    </w:p>
    <w:p w:rsidR="00C748D7" w:rsidRDefault="00C748D7" w:rsidP="001C02D2">
      <w:pPr>
        <w:jc w:val="left"/>
        <w:rPr>
          <w:szCs w:val="24"/>
        </w:rPr>
      </w:pPr>
      <w:r>
        <w:rPr>
          <w:szCs w:val="24"/>
        </w:rPr>
        <w:t>L</w:t>
      </w:r>
      <w:r w:rsidR="001C02D2" w:rsidRPr="001C02D2">
        <w:rPr>
          <w:szCs w:val="24"/>
        </w:rPr>
        <w:t>ongitud de cabecera o IHL (</w:t>
      </w:r>
      <w:r w:rsidR="001C02D2" w:rsidRPr="001C02D2">
        <w:rPr>
          <w:rFonts w:eastAsia="Times New Roman" w:cs="Arial"/>
          <w:i/>
          <w:iCs/>
          <w:color w:val="303030"/>
          <w:szCs w:val="24"/>
          <w:shd w:val="clear" w:color="auto" w:fill="FFFFFF"/>
          <w:lang w:eastAsia="es-ES"/>
        </w:rPr>
        <w:t>Internet Header Length</w:t>
      </w:r>
      <w:r w:rsidR="001C02D2" w:rsidRPr="001C02D2">
        <w:rPr>
          <w:szCs w:val="24"/>
        </w:rPr>
        <w:t>)</w:t>
      </w:r>
      <w:r>
        <w:rPr>
          <w:szCs w:val="24"/>
        </w:rPr>
        <w:t xml:space="preserve"> -&gt; </w:t>
      </w:r>
      <w:r w:rsidRPr="00C748D7">
        <w:rPr>
          <w:szCs w:val="24"/>
        </w:rPr>
        <w:t>es la longitud de la cabecera IP contada en cantidades de 32 bits.</w:t>
      </w:r>
    </w:p>
    <w:p w:rsidR="00C748D7" w:rsidRDefault="00C748D7" w:rsidP="001C02D2">
      <w:pPr>
        <w:jc w:val="left"/>
        <w:rPr>
          <w:szCs w:val="24"/>
        </w:rPr>
      </w:pPr>
      <w:r>
        <w:rPr>
          <w:szCs w:val="24"/>
        </w:rPr>
        <w:t>S</w:t>
      </w:r>
      <w:r w:rsidR="001C02D2">
        <w:rPr>
          <w:szCs w:val="24"/>
        </w:rPr>
        <w:t>ervicio d</w:t>
      </w:r>
      <w:r>
        <w:rPr>
          <w:szCs w:val="24"/>
        </w:rPr>
        <w:t>e procesamiento -&gt; especifica la calidad del servicio o prioridad deseada durante el envió por red.</w:t>
      </w:r>
    </w:p>
    <w:p w:rsidR="00C748D7" w:rsidRDefault="00C748D7" w:rsidP="001C02D2">
      <w:pPr>
        <w:jc w:val="left"/>
        <w:rPr>
          <w:szCs w:val="24"/>
        </w:rPr>
      </w:pPr>
      <w:r>
        <w:rPr>
          <w:szCs w:val="24"/>
        </w:rPr>
        <w:t>Longitud total -&gt; longitud total del paquete, datos y cabecera.</w:t>
      </w:r>
    </w:p>
    <w:p w:rsidR="00C748D7" w:rsidRDefault="00C748D7" w:rsidP="001C02D2">
      <w:pPr>
        <w:jc w:val="left"/>
        <w:rPr>
          <w:szCs w:val="24"/>
        </w:rPr>
      </w:pPr>
      <w:r>
        <w:rPr>
          <w:szCs w:val="24"/>
        </w:rPr>
        <w:t xml:space="preserve">Identificación -&gt; </w:t>
      </w:r>
      <w:r w:rsidRPr="00C748D7">
        <w:rPr>
          <w:szCs w:val="24"/>
        </w:rPr>
        <w:t xml:space="preserve">número único que asigna el emisor para ayudar a reensamblar </w:t>
      </w:r>
      <w:r>
        <w:rPr>
          <w:szCs w:val="24"/>
        </w:rPr>
        <w:t xml:space="preserve">los paquetes fragmentados. </w:t>
      </w:r>
    </w:p>
    <w:p w:rsidR="00C748D7" w:rsidRDefault="00C748D7" w:rsidP="001C02D2">
      <w:pPr>
        <w:jc w:val="left"/>
        <w:rPr>
          <w:szCs w:val="24"/>
        </w:rPr>
      </w:pPr>
      <w:r>
        <w:rPr>
          <w:szCs w:val="24"/>
        </w:rPr>
        <w:t>Flag DF (</w:t>
      </w:r>
      <w:r w:rsidRPr="002E1A5D">
        <w:rPr>
          <w:i/>
          <w:szCs w:val="24"/>
        </w:rPr>
        <w:t>Do not fragment</w:t>
      </w:r>
      <w:r>
        <w:rPr>
          <w:szCs w:val="24"/>
        </w:rPr>
        <w:t xml:space="preserve">) -&gt; el </w:t>
      </w:r>
      <w:r w:rsidRPr="002E1A5D">
        <w:rPr>
          <w:i/>
          <w:szCs w:val="24"/>
        </w:rPr>
        <w:t>flag</w:t>
      </w:r>
      <w:r>
        <w:rPr>
          <w:szCs w:val="24"/>
        </w:rPr>
        <w:t xml:space="preserve"> a 0  permite fragmentación, a 1 no permite fragmentación.</w:t>
      </w:r>
    </w:p>
    <w:p w:rsidR="00C748D7" w:rsidRDefault="00C748D7" w:rsidP="001C02D2">
      <w:pPr>
        <w:jc w:val="left"/>
        <w:rPr>
          <w:szCs w:val="24"/>
        </w:rPr>
      </w:pPr>
      <w:r>
        <w:rPr>
          <w:szCs w:val="24"/>
        </w:rPr>
        <w:t>Flag MF (</w:t>
      </w:r>
      <w:r w:rsidRPr="002E1A5D">
        <w:rPr>
          <w:i/>
          <w:szCs w:val="24"/>
        </w:rPr>
        <w:t>More fragments</w:t>
      </w:r>
      <w:r>
        <w:rPr>
          <w:szCs w:val="24"/>
        </w:rPr>
        <w:t xml:space="preserve">) -&gt; el </w:t>
      </w:r>
      <w:r w:rsidRPr="002E1A5D">
        <w:rPr>
          <w:i/>
          <w:szCs w:val="24"/>
        </w:rPr>
        <w:t>flag</w:t>
      </w:r>
      <w:r>
        <w:rPr>
          <w:szCs w:val="24"/>
        </w:rPr>
        <w:t xml:space="preserve"> a 0 indica que es el último fragmento, a 1 indica que hay más paquetes por llegar.</w:t>
      </w:r>
    </w:p>
    <w:p w:rsidR="00C748D7" w:rsidRDefault="00C748D7" w:rsidP="001C02D2">
      <w:pPr>
        <w:jc w:val="left"/>
        <w:rPr>
          <w:szCs w:val="24"/>
        </w:rPr>
      </w:pPr>
      <w:r>
        <w:rPr>
          <w:szCs w:val="24"/>
        </w:rPr>
        <w:t>Desplazamiento de fragmento -&gt;</w:t>
      </w:r>
      <w:r w:rsidR="00C64252">
        <w:rPr>
          <w:szCs w:val="24"/>
        </w:rPr>
        <w:t xml:space="preserve"> número de partes en que se dividirá un paquete, dato que permite facilitar el ensamblado. </w:t>
      </w:r>
    </w:p>
    <w:p w:rsidR="00C64252" w:rsidRDefault="00C64252" w:rsidP="001C02D2">
      <w:pPr>
        <w:jc w:val="left"/>
        <w:rPr>
          <w:szCs w:val="24"/>
        </w:rPr>
      </w:pPr>
      <w:r>
        <w:rPr>
          <w:szCs w:val="24"/>
        </w:rPr>
        <w:t>Tiempo de vida -&gt;</w:t>
      </w:r>
      <w:r w:rsidR="00386473">
        <w:rPr>
          <w:szCs w:val="24"/>
        </w:rPr>
        <w:t xml:space="preserve"> tiempo en segundos que se le permite viajar al paquete enviado.</w:t>
      </w:r>
    </w:p>
    <w:p w:rsidR="00386473" w:rsidRDefault="00386473" w:rsidP="001C02D2">
      <w:pPr>
        <w:jc w:val="left"/>
        <w:rPr>
          <w:szCs w:val="24"/>
        </w:rPr>
      </w:pPr>
      <w:r>
        <w:rPr>
          <w:szCs w:val="24"/>
        </w:rPr>
        <w:t>Protocolo -&gt; indica el protocolo de alto nivel al que se deben entregar los datos, como por ejemplo TCP o ICMP.</w:t>
      </w:r>
    </w:p>
    <w:p w:rsidR="00C748D7" w:rsidRDefault="00386473" w:rsidP="001C02D2">
      <w:pPr>
        <w:jc w:val="left"/>
        <w:rPr>
          <w:szCs w:val="24"/>
        </w:rPr>
      </w:pPr>
      <w:r>
        <w:rPr>
          <w:szCs w:val="24"/>
        </w:rPr>
        <w:t>Suma de verificación -&gt; verifica que el paquete recibido sea correcto y no esté corrupto, eso se realiza a través de algoritmos.</w:t>
      </w:r>
    </w:p>
    <w:p w:rsidR="00386473" w:rsidRDefault="00386473" w:rsidP="001C02D2">
      <w:pPr>
        <w:jc w:val="left"/>
        <w:rPr>
          <w:szCs w:val="24"/>
        </w:rPr>
      </w:pPr>
      <w:r>
        <w:rPr>
          <w:szCs w:val="24"/>
        </w:rPr>
        <w:t>Dirección IP origen y destino -&gt; indica el equipo emisor y receptor</w:t>
      </w:r>
      <w:r w:rsidR="00BE1D63">
        <w:rPr>
          <w:szCs w:val="24"/>
        </w:rPr>
        <w:t>.</w:t>
      </w:r>
      <w:r w:rsidR="00A75D10">
        <w:rPr>
          <w:szCs w:val="24"/>
        </w:rPr>
        <w:t>[2]</w:t>
      </w:r>
    </w:p>
    <w:p w:rsidR="00BE1D63" w:rsidRDefault="00BE1D63" w:rsidP="001C02D2">
      <w:pPr>
        <w:jc w:val="left"/>
        <w:rPr>
          <w:szCs w:val="24"/>
        </w:rPr>
      </w:pPr>
    </w:p>
    <w:p w:rsidR="00386473" w:rsidRDefault="00386473" w:rsidP="001C02D2">
      <w:pPr>
        <w:jc w:val="left"/>
        <w:rPr>
          <w:szCs w:val="24"/>
        </w:rPr>
      </w:pPr>
    </w:p>
    <w:p w:rsidR="00110958" w:rsidRDefault="00110958" w:rsidP="001772E2"/>
    <w:p w:rsidR="00110958" w:rsidRDefault="00110958" w:rsidP="001772E2"/>
    <w:p w:rsidR="00110958" w:rsidRDefault="00110958" w:rsidP="001772E2"/>
    <w:p w:rsidR="00110958" w:rsidRDefault="00110958" w:rsidP="001772E2"/>
    <w:p w:rsidR="00110958" w:rsidRDefault="00110958" w:rsidP="001772E2"/>
    <w:p w:rsidR="00110958" w:rsidRDefault="00110958" w:rsidP="001772E2"/>
    <w:p w:rsidR="00110958" w:rsidRDefault="00110958" w:rsidP="001772E2"/>
    <w:p w:rsidR="00110958" w:rsidRPr="00E16CB2" w:rsidRDefault="00110958" w:rsidP="001772E2"/>
    <w:p w:rsidR="00541272" w:rsidRPr="003C080C" w:rsidRDefault="00541272" w:rsidP="00453934">
      <w:pPr>
        <w:pStyle w:val="Ttulo3"/>
        <w:rPr>
          <w:color w:val="4DA4D8" w:themeColor="accent3" w:themeTint="99"/>
        </w:rPr>
      </w:pPr>
      <w:bookmarkStart w:id="14" w:name="_Toc514841314"/>
      <w:bookmarkStart w:id="15" w:name="_Toc517039197"/>
      <w:r w:rsidRPr="003C080C">
        <w:rPr>
          <w:color w:val="4DA4D8" w:themeColor="accent3" w:themeTint="99"/>
        </w:rPr>
        <w:lastRenderedPageBreak/>
        <w:t>PROTOCOLO DE NEGOCIACIÓN EN 3 PASOS O 3-WAY HANDSHAKE</w:t>
      </w:r>
      <w:bookmarkEnd w:id="14"/>
      <w:bookmarkEnd w:id="15"/>
      <w:r w:rsidRPr="003C080C">
        <w:rPr>
          <w:color w:val="4DA4D8" w:themeColor="accent3" w:themeTint="99"/>
        </w:rPr>
        <w:t xml:space="preserve"> </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Las conexiones </w:t>
      </w:r>
      <w:r w:rsidR="00F37D90">
        <w:rPr>
          <w:rFonts w:eastAsiaTheme="minorHAnsi" w:cs="Helvetica Neue"/>
          <w:color w:val="000000"/>
          <w:lang w:eastAsia="en-US"/>
        </w:rPr>
        <w:t xml:space="preserve">cliente-servidor basadas en el protocolo </w:t>
      </w:r>
      <w:r w:rsidRPr="00F573F4">
        <w:rPr>
          <w:rFonts w:eastAsiaTheme="minorHAnsi" w:cs="Helvetica Neue"/>
          <w:color w:val="000000"/>
          <w:lang w:eastAsia="en-US"/>
        </w:rPr>
        <w:t>TCP se componen de tres etapas: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E</w:t>
      </w:r>
      <w:r w:rsidR="00541272" w:rsidRPr="00F573F4">
        <w:rPr>
          <w:rFonts w:eastAsiaTheme="minorHAnsi" w:cs="Helvetica Neue"/>
          <w:color w:val="000000"/>
          <w:lang w:eastAsia="en-US"/>
        </w:rPr>
        <w:t>stablecer conexión</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T</w:t>
      </w:r>
      <w:r w:rsidR="00541272" w:rsidRPr="00F573F4">
        <w:rPr>
          <w:rFonts w:eastAsiaTheme="minorHAnsi" w:cs="Helvetica Neue"/>
          <w:color w:val="000000"/>
          <w:lang w:eastAsia="en-US"/>
        </w:rPr>
        <w:t>ransferencia de datos</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F</w:t>
      </w:r>
      <w:r w:rsidR="00541272" w:rsidRPr="00F573F4">
        <w:rPr>
          <w:rFonts w:eastAsiaTheme="minorHAnsi" w:cs="Helvetica Neue"/>
          <w:color w:val="000000"/>
          <w:lang w:eastAsia="en-US"/>
        </w:rPr>
        <w:t>in de conexión</w:t>
      </w:r>
    </w:p>
    <w:p w:rsidR="00BA13E3" w:rsidRDefault="00BA13E3"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Normalmente en las conexiones una de las entidades o hosts se queda en escucha de nuevas conexiones, llamándose a esto </w:t>
      </w:r>
      <w:r w:rsidR="00100F3D">
        <w:rPr>
          <w:rFonts w:eastAsiaTheme="minorHAnsi" w:cs="Helvetica Neue"/>
          <w:color w:val="000000"/>
          <w:lang w:eastAsia="en-US"/>
        </w:rPr>
        <w:t>ap</w:t>
      </w:r>
      <w:r w:rsidRPr="00F573F4">
        <w:rPr>
          <w:rFonts w:eastAsiaTheme="minorHAnsi" w:cs="Helvetica Neue"/>
          <w:color w:val="000000"/>
          <w:lang w:eastAsia="en-US"/>
        </w:rPr>
        <w:t>ertura pasiva y determinando el lado servidor de una conexión.</w:t>
      </w:r>
    </w:p>
    <w:p w:rsidR="001772E2" w:rsidRPr="00F573F4" w:rsidRDefault="001772E2" w:rsidP="001772E2">
      <w:pPr>
        <w:autoSpaceDE w:val="0"/>
        <w:autoSpaceDN w:val="0"/>
        <w:adjustRightInd w:val="0"/>
        <w:spacing w:after="0" w:line="240" w:lineRule="auto"/>
        <w:rPr>
          <w:rFonts w:eastAsiaTheme="minorHAnsi" w:cs="Helvetica Neue"/>
          <w:color w:val="000000"/>
          <w:lang w:eastAsia="en-US"/>
        </w:rPr>
      </w:pPr>
    </w:p>
    <w:p w:rsidR="00777F7E"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de no estarlo se envía un paquete con el </w:t>
      </w:r>
      <w:r w:rsidRPr="005B2C60">
        <w:rPr>
          <w:rFonts w:eastAsiaTheme="minorHAnsi" w:cs="Helvetica Neue"/>
          <w:i/>
          <w:color w:val="000000"/>
          <w:lang w:eastAsia="en-US"/>
        </w:rPr>
        <w:t>flag</w:t>
      </w:r>
      <w:r w:rsidRPr="00F573F4">
        <w:rPr>
          <w:rFonts w:eastAsiaTheme="minorHAnsi" w:cs="Helvetica Neue"/>
          <w:color w:val="000000"/>
          <w:lang w:eastAsia="en-US"/>
        </w:rPr>
        <w:t xml:space="preserve"> RST (bit de paquete que rechaza el intento de conexión). Si el puerto está abierto el servidor responderá a la petición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SYN con un paquete SYN/ACK (el paquete ACK o </w:t>
      </w:r>
      <w:r w:rsidRPr="005B2C60">
        <w:rPr>
          <w:rFonts w:eastAsiaTheme="minorHAnsi" w:cs="Helvetica Neue"/>
          <w:i/>
          <w:color w:val="000000"/>
          <w:lang w:eastAsia="en-US"/>
        </w:rPr>
        <w:t>acknowledgement</w:t>
      </w:r>
      <w:r w:rsidRPr="00F573F4">
        <w:rPr>
          <w:rFonts w:eastAsiaTheme="minorHAnsi" w:cs="Helvetica Neue"/>
          <w:color w:val="000000"/>
          <w:lang w:eastAsia="en-US"/>
        </w:rPr>
        <w:t xml:space="preserve">  informa sobre la confirmación de la recepción de mensaje). Finalmente el cliente responderá con un paquete ACK completando el establecimiento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 xml:space="preserve">os </w:t>
      </w:r>
      <w:r w:rsidRPr="005B2C60">
        <w:rPr>
          <w:rFonts w:eastAsiaTheme="minorHAnsi" w:cs="Helvetica Neue"/>
          <w:i/>
          <w:color w:val="000000"/>
          <w:lang w:eastAsia="en-US"/>
        </w:rPr>
        <w:t>checksums</w:t>
      </w:r>
      <w:r w:rsidR="00A75D10">
        <w:rPr>
          <w:rFonts w:eastAsiaTheme="minorHAnsi" w:cs="Helvetica Neue"/>
          <w:color w:val="000000"/>
          <w:lang w:eastAsia="en-US"/>
        </w:rPr>
        <w:t xml:space="preserve"> (o suma de verificación)</w:t>
      </w:r>
      <w:r w:rsidRPr="00F573F4">
        <w:rPr>
          <w:rFonts w:eastAsiaTheme="minorHAnsi" w:cs="Helvetica Neue"/>
          <w:color w:val="000000"/>
          <w:lang w:eastAsia="en-US"/>
        </w:rPr>
        <w:t xml:space="preserve"> cuya función es la detección de errores y las confirmaciones o asentimientos y temporizadores cuya función es la confirmación de paquetes recibidos y la detección de pérdidas o retrasos.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732C8E"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r w:rsidR="00A85722">
        <w:rPr>
          <w:rFonts w:eastAsiaTheme="minorHAnsi" w:cs="Helvetica Neue"/>
          <w:color w:val="000000"/>
          <w:lang w:eastAsia="en-US"/>
        </w:rPr>
        <w:t>[2]</w:t>
      </w:r>
    </w:p>
    <w:p w:rsidR="001C6E3A" w:rsidRDefault="001C6E3A" w:rsidP="001772E2">
      <w:pPr>
        <w:autoSpaceDE w:val="0"/>
        <w:autoSpaceDN w:val="0"/>
        <w:adjustRightInd w:val="0"/>
        <w:spacing w:after="0" w:line="240" w:lineRule="auto"/>
        <w:rPr>
          <w:rFonts w:eastAsiaTheme="minorHAnsi" w:cs="Helvetica Neue"/>
          <w:color w:val="000000"/>
          <w:lang w:eastAsia="en-US"/>
        </w:rPr>
      </w:pPr>
    </w:p>
    <w:p w:rsidR="001C6E3A" w:rsidRDefault="001C6E3A" w:rsidP="001772E2">
      <w:pPr>
        <w:autoSpaceDE w:val="0"/>
        <w:autoSpaceDN w:val="0"/>
        <w:adjustRightInd w:val="0"/>
        <w:spacing w:after="0" w:line="240" w:lineRule="auto"/>
        <w:rPr>
          <w:rFonts w:eastAsiaTheme="minorHAnsi" w:cs="Helvetica Neue"/>
          <w:color w:val="000000"/>
          <w:lang w:eastAsia="en-US"/>
        </w:rPr>
      </w:pPr>
    </w:p>
    <w:p w:rsidR="001C6E3A" w:rsidRDefault="001C6E3A" w:rsidP="001772E2">
      <w:pPr>
        <w:autoSpaceDE w:val="0"/>
        <w:autoSpaceDN w:val="0"/>
        <w:adjustRightInd w:val="0"/>
        <w:spacing w:after="0" w:line="240" w:lineRule="auto"/>
        <w:rPr>
          <w:rFonts w:eastAsiaTheme="minorHAnsi" w:cs="Helvetica Neue"/>
          <w:color w:val="000000"/>
          <w:lang w:eastAsia="en-US"/>
        </w:rPr>
      </w:pPr>
    </w:p>
    <w:p w:rsidR="00E62900" w:rsidRDefault="00E62900" w:rsidP="001772E2">
      <w:pPr>
        <w:autoSpaceDE w:val="0"/>
        <w:autoSpaceDN w:val="0"/>
        <w:adjustRightInd w:val="0"/>
        <w:spacing w:after="0" w:line="240" w:lineRule="auto"/>
        <w:rPr>
          <w:rFonts w:eastAsiaTheme="minorHAnsi" w:cs="Helvetica Neue"/>
          <w:color w:val="000000"/>
          <w:lang w:eastAsia="en-US"/>
        </w:rPr>
      </w:pPr>
    </w:p>
    <w:p w:rsidR="00E62900" w:rsidRDefault="00E62900" w:rsidP="001772E2">
      <w:pPr>
        <w:autoSpaceDE w:val="0"/>
        <w:autoSpaceDN w:val="0"/>
        <w:adjustRightInd w:val="0"/>
        <w:spacing w:after="0" w:line="240" w:lineRule="auto"/>
        <w:rPr>
          <w:rFonts w:eastAsiaTheme="minorHAnsi" w:cs="Helvetica Neue"/>
          <w:color w:val="000000"/>
          <w:lang w:eastAsia="en-US"/>
        </w:rPr>
      </w:pPr>
    </w:p>
    <w:p w:rsidR="00E62900" w:rsidRDefault="00E62900" w:rsidP="001772E2">
      <w:pPr>
        <w:autoSpaceDE w:val="0"/>
        <w:autoSpaceDN w:val="0"/>
        <w:adjustRightInd w:val="0"/>
        <w:spacing w:after="0" w:line="240" w:lineRule="auto"/>
        <w:rPr>
          <w:rFonts w:eastAsiaTheme="minorHAnsi" w:cs="Helvetica Neue"/>
          <w:color w:val="000000"/>
          <w:lang w:eastAsia="en-US"/>
        </w:rPr>
      </w:pPr>
    </w:p>
    <w:p w:rsidR="00E62900" w:rsidRDefault="00E62900" w:rsidP="001772E2">
      <w:pPr>
        <w:autoSpaceDE w:val="0"/>
        <w:autoSpaceDN w:val="0"/>
        <w:adjustRightInd w:val="0"/>
        <w:spacing w:after="0" w:line="240" w:lineRule="auto"/>
        <w:rPr>
          <w:rFonts w:eastAsiaTheme="minorHAnsi" w:cs="Helvetica Neue"/>
          <w:color w:val="000000"/>
          <w:lang w:eastAsia="en-US"/>
        </w:rPr>
      </w:pPr>
    </w:p>
    <w:p w:rsidR="001C6E3A" w:rsidRPr="00F573F4" w:rsidRDefault="001C6E3A" w:rsidP="001772E2">
      <w:pPr>
        <w:autoSpaceDE w:val="0"/>
        <w:autoSpaceDN w:val="0"/>
        <w:adjustRightInd w:val="0"/>
        <w:spacing w:after="0" w:line="240" w:lineRule="auto"/>
        <w:rPr>
          <w:rFonts w:eastAsiaTheme="minorHAnsi" w:cs="Helvetica Neue"/>
          <w:color w:val="000000"/>
          <w:lang w:eastAsia="en-US"/>
        </w:rPr>
      </w:pPr>
    </w:p>
    <w:p w:rsidR="00541272" w:rsidRDefault="00F54F02" w:rsidP="001772E2">
      <w:pPr>
        <w:pStyle w:val="Ttulo3"/>
        <w:numPr>
          <w:ilvl w:val="3"/>
          <w:numId w:val="18"/>
        </w:numPr>
        <w:ind w:left="0" w:firstLine="0"/>
        <w:rPr>
          <w:color w:val="4DA4D8" w:themeColor="accent3" w:themeTint="99"/>
        </w:rPr>
      </w:pPr>
      <w:bookmarkStart w:id="16" w:name="_Toc517039198"/>
      <w:r>
        <w:rPr>
          <w:noProof/>
        </w:rPr>
        <mc:AlternateContent>
          <mc:Choice Requires="wps">
            <w:drawing>
              <wp:anchor distT="0" distB="0" distL="114300" distR="114300" simplePos="0" relativeHeight="251659264" behindDoc="0" locked="0" layoutInCell="1" allowOverlap="1" wp14:anchorId="17631140" wp14:editId="4E999180">
                <wp:simplePos x="0" y="0"/>
                <wp:positionH relativeFrom="column">
                  <wp:posOffset>-727710</wp:posOffset>
                </wp:positionH>
                <wp:positionV relativeFrom="paragraph">
                  <wp:posOffset>4577930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6E0B8F" w:rsidRPr="00EF6D64" w:rsidRDefault="006E0B8F" w:rsidP="00631256">
                            <w:pPr>
                              <w:pStyle w:val="Descripcin"/>
                              <w:jc w:val="center"/>
                              <w:rPr>
                                <w:bCs/>
                                <w:noProof/>
                                <w:color w:val="1B587C" w:themeColor="accent3"/>
                                <w:sz w:val="32"/>
                                <w:szCs w:val="22"/>
                              </w:rPr>
                            </w:pPr>
                            <w:bookmarkStart w:id="17" w:name="_Toc517027767"/>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8" w:name="_Toc514947076"/>
                            <w:bookmarkStart w:id="19" w:name="_Toc514947094"/>
                            <w:bookmarkStart w:id="20" w:name="_Toc515561212"/>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-3-Way Handshake Wireshark</w:t>
                            </w:r>
                            <w:bookmarkEnd w:id="18"/>
                            <w:bookmarkEnd w:id="19"/>
                            <w:r>
                              <w:t>. Fuente: propia</w:t>
                            </w:r>
                            <w:bookmarkEnd w:id="17"/>
                            <w:bookmarkEnd w:id="20"/>
                          </w:p>
                          <w:p w:rsidR="006E0B8F" w:rsidRPr="001D7788" w:rsidRDefault="006E0B8F"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31140" id="Cuadro de texto 1" o:spid="_x0000_s1027" type="#_x0000_t202" style="position:absolute;left:0;text-align:left;margin-left:-57.3pt;margin-top:360.45pt;width:500.15pt;height:1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8XINgIAAG4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" stroked="f">
                <v:textbox inset="0,0,0,0">
                  <w:txbxContent>
                    <w:p w:rsidR="006E0B8F" w:rsidRPr="00EF6D64" w:rsidRDefault="006E0B8F" w:rsidP="00631256">
                      <w:pPr>
                        <w:pStyle w:val="Descripcin"/>
                        <w:jc w:val="center"/>
                        <w:rPr>
                          <w:bCs/>
                          <w:noProof/>
                          <w:color w:val="1B587C" w:themeColor="accent3"/>
                          <w:sz w:val="32"/>
                          <w:szCs w:val="22"/>
                        </w:rPr>
                      </w:pPr>
                      <w:bookmarkStart w:id="21" w:name="_Toc517027767"/>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2" w:name="_Toc514947076"/>
                      <w:bookmarkStart w:id="23" w:name="_Toc514947094"/>
                      <w:bookmarkStart w:id="24" w:name="_Toc515561212"/>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-3-Way Handshake Wireshark</w:t>
                      </w:r>
                      <w:bookmarkEnd w:id="22"/>
                      <w:bookmarkEnd w:id="23"/>
                      <w:r>
                        <w:t>. Fuente: propia</w:t>
                      </w:r>
                      <w:bookmarkEnd w:id="21"/>
                      <w:bookmarkEnd w:id="24"/>
                    </w:p>
                    <w:p w:rsidR="006E0B8F" w:rsidRPr="001D7788" w:rsidRDefault="006E0B8F"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541272">
        <w:rPr>
          <w:color w:val="4DA4D8" w:themeColor="accent3" w:themeTint="99"/>
        </w:rPr>
        <w:t>EJEMPLIFICACIÓN CON WIRESHARK</w:t>
      </w:r>
      <w:bookmarkEnd w:id="16"/>
    </w:p>
    <w:p w:rsidR="00B90BA8" w:rsidRPr="00B90BA8" w:rsidRDefault="00735152" w:rsidP="00B90BA8">
      <w:r>
        <w:rPr>
          <w:noProof/>
        </w:rPr>
        <mc:AlternateContent>
          <mc:Choice Requires="wps">
            <w:drawing>
              <wp:anchor distT="0" distB="0" distL="114300" distR="114300" simplePos="0" relativeHeight="251960320" behindDoc="0" locked="0" layoutInCell="1" allowOverlap="1">
                <wp:simplePos x="0" y="0"/>
                <wp:positionH relativeFrom="column">
                  <wp:posOffset>169545</wp:posOffset>
                </wp:positionH>
                <wp:positionV relativeFrom="paragraph">
                  <wp:posOffset>944034</wp:posOffset>
                </wp:positionV>
                <wp:extent cx="4747260" cy="312420"/>
                <wp:effectExtent l="12700" t="12700" r="27940" b="30480"/>
                <wp:wrapNone/>
                <wp:docPr id="66" name="Rectángulo 66"/>
                <wp:cNvGraphicFramePr/>
                <a:graphic xmlns:a="http://schemas.openxmlformats.org/drawingml/2006/main">
                  <a:graphicData uri="http://schemas.microsoft.com/office/word/2010/wordprocessingShape">
                    <wps:wsp>
                      <wps:cNvSpPr/>
                      <wps:spPr>
                        <a:xfrm>
                          <a:off x="0" y="0"/>
                          <a:ext cx="4747260" cy="312420"/>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F5B2" id="Rectángulo 66" o:spid="_x0000_s1026" style="position:absolute;margin-left:13.35pt;margin-top:74.35pt;width:373.8pt;height:24.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" filled="f" strokecolor="red" strokeweight="3.25pt"/>
            </w:pict>
          </mc:Fallback>
        </mc:AlternateContent>
      </w:r>
      <w:r w:rsidRPr="00362434">
        <w:rPr>
          <w:rFonts w:ascii="Helvetica Neue" w:eastAsiaTheme="minorHAnsi" w:hAnsi="Helvetica Neue" w:cs="Helvetica Neue"/>
          <w:i/>
          <w:noProof/>
          <w:color w:val="F07F09" w:themeColor="accent1"/>
          <w:lang w:eastAsia="en-US"/>
        </w:rPr>
        <w:drawing>
          <wp:anchor distT="0" distB="0" distL="114300" distR="114300" simplePos="0" relativeHeight="251657216" behindDoc="0" locked="0" layoutInCell="1" allowOverlap="1" wp14:anchorId="15D5A971" wp14:editId="40D20D12">
            <wp:simplePos x="0" y="0"/>
            <wp:positionH relativeFrom="column">
              <wp:posOffset>-635</wp:posOffset>
            </wp:positionH>
            <wp:positionV relativeFrom="paragraph">
              <wp:posOffset>529167</wp:posOffset>
            </wp:positionV>
            <wp:extent cx="5115560" cy="3181985"/>
            <wp:effectExtent l="0" t="0" r="254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rotWithShape="1">
                    <a:blip r:embed="rId65" cstate="print">
                      <a:extLst>
                        <a:ext uri="{28A0092B-C50C-407E-A947-70E740481C1C}">
                          <a14:useLocalDpi xmlns:a14="http://schemas.microsoft.com/office/drawing/2010/main" val="0"/>
                        </a:ext>
                      </a:extLst>
                    </a:blip>
                    <a:srcRect l="1155" t="709" r="1274" b="2532"/>
                    <a:stretch/>
                  </pic:blipFill>
                  <pic:spPr bwMode="auto">
                    <a:xfrm>
                      <a:off x="0" y="0"/>
                      <a:ext cx="511556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BA8">
        <w:t xml:space="preserve">Como vemos a continuación </w:t>
      </w:r>
      <w:r w:rsidR="00EC3658">
        <w:t>a través de Wireshark podemos ver en la figura</w:t>
      </w:r>
      <w:r>
        <w:t xml:space="preserve"> 3 el protocolo de negociación en 3 pasos:</w:t>
      </w:r>
    </w:p>
    <w:p w:rsidR="00F54F02" w:rsidRDefault="00F54F02" w:rsidP="001772E2"/>
    <w:p w:rsidR="00F54F02" w:rsidRPr="00C457DB" w:rsidRDefault="00C457DB" w:rsidP="00C457DB">
      <w:r>
        <w:rPr>
          <w:noProof/>
        </w:rPr>
        <mc:AlternateContent>
          <mc:Choice Requires="wps">
            <w:drawing>
              <wp:anchor distT="0" distB="0" distL="114300" distR="114300" simplePos="0" relativeHeight="251667456" behindDoc="0" locked="0" layoutInCell="1" allowOverlap="1" wp14:anchorId="78C560F8" wp14:editId="47260FC4">
                <wp:simplePos x="0" y="0"/>
                <wp:positionH relativeFrom="column">
                  <wp:posOffset>796925</wp:posOffset>
                </wp:positionH>
                <wp:positionV relativeFrom="paragraph">
                  <wp:posOffset>911225</wp:posOffset>
                </wp:positionV>
                <wp:extent cx="3816350" cy="206375"/>
                <wp:effectExtent l="0" t="0" r="6350" b="0"/>
                <wp:wrapTopAndBottom/>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6E0B8F" w:rsidRPr="00EF6D64" w:rsidRDefault="006E0B8F" w:rsidP="002B74F6">
                            <w:pPr>
                              <w:pStyle w:val="Descripcin"/>
                              <w:jc w:val="center"/>
                              <w:rPr>
                                <w:bCs/>
                                <w:noProof/>
                                <w:color w:val="1B587C" w:themeColor="accent3"/>
                                <w:sz w:val="32"/>
                                <w:szCs w:val="22"/>
                              </w:rPr>
                            </w:pPr>
                            <w:bookmarkStart w:id="25" w:name="_Toc517027768"/>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6" w:name="_Toc514947078"/>
                            <w:bookmarkStart w:id="27" w:name="_Toc514947096"/>
                            <w:bookmarkStart w:id="28" w:name="_Toc515561213"/>
                            <w:r>
                              <w:rPr>
                                <w:rFonts w:eastAsiaTheme="minorHAnsi" w:cs="Helvetica Neue"/>
                                <w:b/>
                                <w:i w:val="0"/>
                                <w:noProof/>
                                <w:color w:val="4DA4D8" w:themeColor="accent3" w:themeTint="99"/>
                                <w:lang w:eastAsia="en-US"/>
                              </w:rPr>
                              <w:t>4</w:t>
                            </w:r>
                            <w:r w:rsidRPr="00C70B2E">
                              <w:rPr>
                                <w:rFonts w:eastAsiaTheme="minorHAnsi" w:cs="Helvetica Neue"/>
                                <w:b/>
                                <w:i w:val="0"/>
                                <w:noProof/>
                                <w:color w:val="4DA4D8" w:themeColor="accent3" w:themeTint="99"/>
                                <w:lang w:eastAsia="en-US"/>
                              </w:rPr>
                              <w:fldChar w:fldCharType="end"/>
                            </w:r>
                            <w:r>
                              <w:t>-</w:t>
                            </w:r>
                            <w:bookmarkEnd w:id="26"/>
                            <w:bookmarkEnd w:id="27"/>
                            <w:r w:rsidRPr="009E31F9">
                              <w:t>Paquete SYN. Fuente: propia</w:t>
                            </w:r>
                            <w:bookmarkEnd w:id="25"/>
                            <w:bookmarkEnd w:id="28"/>
                          </w:p>
                          <w:p w:rsidR="006E0B8F" w:rsidRPr="0058398E" w:rsidRDefault="006E0B8F"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8" type="#_x0000_t202" style="position:absolute;left:0;text-align:left;margin-left:62.75pt;margin-top:71.75pt;width:300.5pt;height: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" stroked="f">
                <v:textbox inset="0,0,0,0">
                  <w:txbxContent>
                    <w:p w:rsidR="006E0B8F" w:rsidRPr="00EF6D64" w:rsidRDefault="006E0B8F" w:rsidP="002B74F6">
                      <w:pPr>
                        <w:pStyle w:val="Descripcin"/>
                        <w:jc w:val="center"/>
                        <w:rPr>
                          <w:bCs/>
                          <w:noProof/>
                          <w:color w:val="1B587C" w:themeColor="accent3"/>
                          <w:sz w:val="32"/>
                          <w:szCs w:val="22"/>
                        </w:rPr>
                      </w:pPr>
                      <w:bookmarkStart w:id="29" w:name="_Toc517027768"/>
                      <w:r>
                        <w:rPr>
                          <w:rFonts w:eastAsiaTheme="minorHAnsi" w:cs="Helvetica Neue"/>
                          <w:b/>
                          <w:i w:val="0"/>
                          <w:noProof/>
                          <w:color w:val="4DA4D8" w:themeColor="accent3" w:themeTint="99"/>
                          <w:lang w:eastAsia="en-US"/>
                        </w:rPr>
                        <w:t xml:space="preserve">Ilustración </w:t>
                      </w: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30" w:name="_Toc514947078"/>
                      <w:bookmarkStart w:id="31" w:name="_Toc514947096"/>
                      <w:bookmarkStart w:id="32" w:name="_Toc515561213"/>
                      <w:r>
                        <w:rPr>
                          <w:rFonts w:eastAsiaTheme="minorHAnsi" w:cs="Helvetica Neue"/>
                          <w:b/>
                          <w:i w:val="0"/>
                          <w:noProof/>
                          <w:color w:val="4DA4D8" w:themeColor="accent3" w:themeTint="99"/>
                          <w:lang w:eastAsia="en-US"/>
                        </w:rPr>
                        <w:t>4</w:t>
                      </w:r>
                      <w:r w:rsidRPr="00C70B2E">
                        <w:rPr>
                          <w:rFonts w:eastAsiaTheme="minorHAnsi" w:cs="Helvetica Neue"/>
                          <w:b/>
                          <w:i w:val="0"/>
                          <w:noProof/>
                          <w:color w:val="4DA4D8" w:themeColor="accent3" w:themeTint="99"/>
                          <w:lang w:eastAsia="en-US"/>
                        </w:rPr>
                        <w:fldChar w:fldCharType="end"/>
                      </w:r>
                      <w:r>
                        <w:t>-</w:t>
                      </w:r>
                      <w:bookmarkEnd w:id="30"/>
                      <w:bookmarkEnd w:id="31"/>
                      <w:r w:rsidRPr="009E31F9">
                        <w:t>Paquete SYN. Fuente: propia</w:t>
                      </w:r>
                      <w:bookmarkEnd w:id="29"/>
                      <w:bookmarkEnd w:id="32"/>
                    </w:p>
                    <w:p w:rsidR="006E0B8F" w:rsidRPr="0058398E" w:rsidRDefault="006E0B8F"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topAndBottom"/>
              </v:shape>
            </w:pict>
          </mc:Fallback>
        </mc:AlternateContent>
      </w:r>
      <w:r>
        <w:rPr>
          <w:noProof/>
        </w:rPr>
        <w:drawing>
          <wp:anchor distT="0" distB="0" distL="114300" distR="114300" simplePos="0" relativeHeight="251810816" behindDoc="0" locked="0" layoutInCell="1" allowOverlap="1" wp14:anchorId="36ECB00D">
            <wp:simplePos x="0" y="0"/>
            <wp:positionH relativeFrom="column">
              <wp:posOffset>-671830</wp:posOffset>
            </wp:positionH>
            <wp:positionV relativeFrom="paragraph">
              <wp:posOffset>713529</wp:posOffset>
            </wp:positionV>
            <wp:extent cx="6809740" cy="9779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09740" cy="97790"/>
                    </a:xfrm>
                    <a:prstGeom prst="rect">
                      <a:avLst/>
                    </a:prstGeom>
                  </pic:spPr>
                </pic:pic>
              </a:graphicData>
            </a:graphic>
            <wp14:sizeRelH relativeFrom="page">
              <wp14:pctWidth>0</wp14:pctWidth>
            </wp14:sizeRelH>
            <wp14:sizeRelV relativeFrom="page">
              <wp14:pctHeight>0</wp14:pctHeight>
            </wp14:sizeRelV>
          </wp:anchor>
        </w:drawing>
      </w:r>
      <w:r>
        <w:t xml:space="preserve">En primer lugar tenemos el envío del paquete con </w:t>
      </w:r>
      <w:r w:rsidR="006702A5">
        <w:rPr>
          <w:i/>
        </w:rPr>
        <w:t>f</w:t>
      </w:r>
      <w:r w:rsidRPr="006702A5">
        <w:rPr>
          <w:i/>
        </w:rPr>
        <w:t>lag</w:t>
      </w:r>
      <w:r>
        <w:t xml:space="preserve"> SYN como podemos ver en la siguiente </w:t>
      </w:r>
      <w:r w:rsidR="005B2C60">
        <w:t>ilustración</w:t>
      </w:r>
      <w:r>
        <w:t>:</w:t>
      </w:r>
    </w:p>
    <w:p w:rsidR="009847DB" w:rsidRDefault="009E31F9" w:rsidP="001772E2">
      <w:pPr>
        <w:tabs>
          <w:tab w:val="left" w:pos="5311"/>
        </w:tabs>
      </w:pPr>
      <w:r>
        <w:rPr>
          <w:noProof/>
        </w:rPr>
        <mc:AlternateContent>
          <mc:Choice Requires="wps">
            <w:drawing>
              <wp:anchor distT="0" distB="0" distL="114300" distR="114300" simplePos="0" relativeHeight="251663360" behindDoc="0" locked="0" layoutInCell="1" allowOverlap="1" wp14:anchorId="7AF0332D" wp14:editId="6BE84D57">
                <wp:simplePos x="0" y="0"/>
                <wp:positionH relativeFrom="column">
                  <wp:posOffset>-1066956</wp:posOffset>
                </wp:positionH>
                <wp:positionV relativeFrom="paragraph">
                  <wp:posOffset>2174282</wp:posOffset>
                </wp:positionV>
                <wp:extent cx="7436485" cy="186690"/>
                <wp:effectExtent l="0" t="0" r="5715" b="3810"/>
                <wp:wrapTopAndBottom/>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6E0B8F" w:rsidRPr="00EF6D64" w:rsidRDefault="006E0B8F" w:rsidP="008C24F2">
                            <w:pPr>
                              <w:pStyle w:val="Descripcin"/>
                              <w:ind w:firstLine="709"/>
                              <w:jc w:val="center"/>
                              <w:rPr>
                                <w:bCs/>
                                <w:noProof/>
                                <w:color w:val="1B587C" w:themeColor="accent3"/>
                                <w:sz w:val="32"/>
                                <w:szCs w:val="22"/>
                              </w:rPr>
                            </w:pPr>
                            <w:bookmarkStart w:id="33" w:name="_Toc517027769"/>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4" w:name="_Toc514947077"/>
                            <w:bookmarkStart w:id="35" w:name="_Toc514947095"/>
                            <w:bookmarkStart w:id="36" w:name="_Toc515561214"/>
                            <w:r>
                              <w:rPr>
                                <w:b/>
                                <w:i w:val="0"/>
                                <w:noProof/>
                                <w:color w:val="4DA4D8" w:themeColor="accent3" w:themeTint="99"/>
                              </w:rPr>
                              <w:t>5</w:t>
                            </w:r>
                            <w:r w:rsidRPr="009847DB">
                              <w:rPr>
                                <w:b/>
                                <w:i w:val="0"/>
                                <w:noProof/>
                                <w:color w:val="4DA4D8" w:themeColor="accent3" w:themeTint="99"/>
                              </w:rPr>
                              <w:fldChar w:fldCharType="end"/>
                            </w:r>
                            <w:bookmarkEnd w:id="34"/>
                            <w:bookmarkEnd w:id="35"/>
                            <w:r>
                              <w:t>-Flag SYN. Fuente: propia</w:t>
                            </w:r>
                            <w:bookmarkEnd w:id="33"/>
                            <w:bookmarkEnd w:id="36"/>
                          </w:p>
                          <w:p w:rsidR="006E0B8F" w:rsidRPr="00DE3A05" w:rsidRDefault="006E0B8F"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9" type="#_x0000_t202" style="position:absolute;left:0;text-align:left;margin-left:-84pt;margin-top:171.2pt;width:585.55pt;height:1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" stroked="f">
                <v:textbox inset="0,0,0,0">
                  <w:txbxContent>
                    <w:p w:rsidR="006E0B8F" w:rsidRPr="00EF6D64" w:rsidRDefault="006E0B8F" w:rsidP="008C24F2">
                      <w:pPr>
                        <w:pStyle w:val="Descripcin"/>
                        <w:ind w:firstLine="709"/>
                        <w:jc w:val="center"/>
                        <w:rPr>
                          <w:bCs/>
                          <w:noProof/>
                          <w:color w:val="1B587C" w:themeColor="accent3"/>
                          <w:sz w:val="32"/>
                          <w:szCs w:val="22"/>
                        </w:rPr>
                      </w:pPr>
                      <w:bookmarkStart w:id="37" w:name="_Toc517027769"/>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8" w:name="_Toc514947077"/>
                      <w:bookmarkStart w:id="39" w:name="_Toc514947095"/>
                      <w:bookmarkStart w:id="40" w:name="_Toc515561214"/>
                      <w:r>
                        <w:rPr>
                          <w:b/>
                          <w:i w:val="0"/>
                          <w:noProof/>
                          <w:color w:val="4DA4D8" w:themeColor="accent3" w:themeTint="99"/>
                        </w:rPr>
                        <w:t>5</w:t>
                      </w:r>
                      <w:r w:rsidRPr="009847DB">
                        <w:rPr>
                          <w:b/>
                          <w:i w:val="0"/>
                          <w:noProof/>
                          <w:color w:val="4DA4D8" w:themeColor="accent3" w:themeTint="99"/>
                        </w:rPr>
                        <w:fldChar w:fldCharType="end"/>
                      </w:r>
                      <w:bookmarkEnd w:id="38"/>
                      <w:bookmarkEnd w:id="39"/>
                      <w:r>
                        <w:t>-Flag SYN. Fuente: propia</w:t>
                      </w:r>
                      <w:bookmarkEnd w:id="37"/>
                      <w:bookmarkEnd w:id="40"/>
                    </w:p>
                    <w:p w:rsidR="006E0B8F" w:rsidRPr="00DE3A05" w:rsidRDefault="006E0B8F" w:rsidP="009847DB">
                      <w:pPr>
                        <w:pStyle w:val="Descripcin"/>
                        <w:jc w:val="center"/>
                        <w:rPr>
                          <w:noProof/>
                          <w:szCs w:val="22"/>
                        </w:rPr>
                      </w:pPr>
                    </w:p>
                  </w:txbxContent>
                </v:textbox>
                <w10:wrap type="topAndBottom"/>
              </v:shape>
            </w:pict>
          </mc:Fallback>
        </mc:AlternateContent>
      </w:r>
      <w:r w:rsidR="00D0573B" w:rsidRPr="00362434">
        <w:rPr>
          <w:rFonts w:ascii="Helvetica Neue" w:eastAsiaTheme="minorHAnsi" w:hAnsi="Helvetica Neue" w:cs="Helvetica Neue"/>
          <w:i/>
          <w:noProof/>
          <w:color w:val="F07F09" w:themeColor="accent1"/>
          <w:lang w:eastAsia="en-US"/>
        </w:rPr>
        <w:drawing>
          <wp:anchor distT="0" distB="0" distL="114300" distR="114300" simplePos="0" relativeHeight="251665408" behindDoc="0" locked="0" layoutInCell="1" allowOverlap="1" wp14:anchorId="5748E322" wp14:editId="223E8212">
            <wp:simplePos x="0" y="0"/>
            <wp:positionH relativeFrom="column">
              <wp:posOffset>802005</wp:posOffset>
            </wp:positionH>
            <wp:positionV relativeFrom="paragraph">
              <wp:posOffset>466090</wp:posOffset>
            </wp:positionV>
            <wp:extent cx="3816350" cy="1626235"/>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67">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D0573B" w:rsidRDefault="00A2784E" w:rsidP="00D0573B">
      <w:pPr>
        <w:keepNext/>
        <w:tabs>
          <w:tab w:val="left" w:pos="4723"/>
          <w:tab w:val="left" w:pos="5357"/>
        </w:tabs>
      </w:pPr>
      <w:r>
        <w:rPr>
          <w:noProof/>
        </w:rPr>
        <w:lastRenderedPageBreak/>
        <mc:AlternateContent>
          <mc:Choice Requires="wps">
            <w:drawing>
              <wp:anchor distT="0" distB="0" distL="114300" distR="114300" simplePos="0" relativeHeight="251671552" behindDoc="0" locked="0" layoutInCell="1" allowOverlap="1" wp14:anchorId="26F70918" wp14:editId="6E24A3A0">
                <wp:simplePos x="0" y="0"/>
                <wp:positionH relativeFrom="column">
                  <wp:posOffset>-949960</wp:posOffset>
                </wp:positionH>
                <wp:positionV relativeFrom="paragraph">
                  <wp:posOffset>792480</wp:posOffset>
                </wp:positionV>
                <wp:extent cx="7142480" cy="147320"/>
                <wp:effectExtent l="0" t="0" r="0" b="5080"/>
                <wp:wrapTopAndBottom/>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6E0B8F" w:rsidRPr="00EF6D64" w:rsidRDefault="006E0B8F" w:rsidP="002B74F6">
                            <w:pPr>
                              <w:pStyle w:val="Descripcin"/>
                              <w:jc w:val="center"/>
                              <w:rPr>
                                <w:bCs/>
                                <w:noProof/>
                                <w:color w:val="1B587C" w:themeColor="accent3"/>
                                <w:sz w:val="32"/>
                                <w:szCs w:val="22"/>
                              </w:rPr>
                            </w:pPr>
                            <w:bookmarkStart w:id="41" w:name="_Toc517027770"/>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42" w:name="_Toc514947079"/>
                            <w:bookmarkStart w:id="43" w:name="_Toc514947097"/>
                            <w:bookmarkStart w:id="44" w:name="_Toc515561215"/>
                            <w:r>
                              <w:rPr>
                                <w:b/>
                                <w:i w:val="0"/>
                                <w:noProof/>
                                <w:color w:val="4DA4D8" w:themeColor="accent3" w:themeTint="99"/>
                              </w:rPr>
                              <w:t>6</w:t>
                            </w:r>
                            <w:r w:rsidRPr="009847DB">
                              <w:rPr>
                                <w:b/>
                                <w:i w:val="0"/>
                                <w:noProof/>
                                <w:color w:val="4DA4D8" w:themeColor="accent3" w:themeTint="99"/>
                              </w:rPr>
                              <w:fldChar w:fldCharType="end"/>
                            </w:r>
                            <w:r>
                              <w:t>-Paquetes</w:t>
                            </w:r>
                            <w:r>
                              <w:rPr>
                                <w:noProof/>
                              </w:rPr>
                              <w:t xml:space="preserve"> SYN ACK</w:t>
                            </w:r>
                            <w:bookmarkEnd w:id="42"/>
                            <w:bookmarkEnd w:id="43"/>
                            <w:r>
                              <w:rPr>
                                <w:noProof/>
                              </w:rPr>
                              <w:t xml:space="preserve">. </w:t>
                            </w:r>
                            <w:r>
                              <w:t>Fuente: propia</w:t>
                            </w:r>
                            <w:bookmarkEnd w:id="41"/>
                            <w:bookmarkEnd w:id="44"/>
                          </w:p>
                          <w:p w:rsidR="006E0B8F" w:rsidRPr="006F1DF2" w:rsidRDefault="006E0B8F"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30" type="#_x0000_t202" style="position:absolute;left:0;text-align:left;margin-left:-74.8pt;margin-top:62.4pt;width:562.4pt;height:1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" stroked="f">
                <v:textbox inset="0,0,0,0">
                  <w:txbxContent>
                    <w:p w:rsidR="006E0B8F" w:rsidRPr="00EF6D64" w:rsidRDefault="006E0B8F" w:rsidP="002B74F6">
                      <w:pPr>
                        <w:pStyle w:val="Descripcin"/>
                        <w:jc w:val="center"/>
                        <w:rPr>
                          <w:bCs/>
                          <w:noProof/>
                          <w:color w:val="1B587C" w:themeColor="accent3"/>
                          <w:sz w:val="32"/>
                          <w:szCs w:val="22"/>
                        </w:rPr>
                      </w:pPr>
                      <w:bookmarkStart w:id="45" w:name="_Toc517027770"/>
                      <w:r>
                        <w:rPr>
                          <w:rFonts w:eastAsiaTheme="minorHAnsi" w:cs="Helvetica Neue"/>
                          <w:b/>
                          <w:i w:val="0"/>
                          <w:noProof/>
                          <w:color w:val="4DA4D8" w:themeColor="accent3" w:themeTint="99"/>
                          <w:lang w:eastAsia="en-US"/>
                        </w:rPr>
                        <w:t xml:space="preserve">Ilustración </w:t>
                      </w: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46" w:name="_Toc514947079"/>
                      <w:bookmarkStart w:id="47" w:name="_Toc514947097"/>
                      <w:bookmarkStart w:id="48" w:name="_Toc515561215"/>
                      <w:r>
                        <w:rPr>
                          <w:b/>
                          <w:i w:val="0"/>
                          <w:noProof/>
                          <w:color w:val="4DA4D8" w:themeColor="accent3" w:themeTint="99"/>
                        </w:rPr>
                        <w:t>6</w:t>
                      </w:r>
                      <w:r w:rsidRPr="009847DB">
                        <w:rPr>
                          <w:b/>
                          <w:i w:val="0"/>
                          <w:noProof/>
                          <w:color w:val="4DA4D8" w:themeColor="accent3" w:themeTint="99"/>
                        </w:rPr>
                        <w:fldChar w:fldCharType="end"/>
                      </w:r>
                      <w:r>
                        <w:t>-Paquetes</w:t>
                      </w:r>
                      <w:r>
                        <w:rPr>
                          <w:noProof/>
                        </w:rPr>
                        <w:t xml:space="preserve"> SYN ACK</w:t>
                      </w:r>
                      <w:bookmarkEnd w:id="46"/>
                      <w:bookmarkEnd w:id="47"/>
                      <w:r>
                        <w:rPr>
                          <w:noProof/>
                        </w:rPr>
                        <w:t xml:space="preserve">. </w:t>
                      </w:r>
                      <w:r>
                        <w:t>Fuente: propia</w:t>
                      </w:r>
                      <w:bookmarkEnd w:id="45"/>
                      <w:bookmarkEnd w:id="48"/>
                    </w:p>
                    <w:p w:rsidR="006E0B8F" w:rsidRPr="006F1DF2" w:rsidRDefault="006E0B8F" w:rsidP="009847DB">
                      <w:pPr>
                        <w:pStyle w:val="Descripcin"/>
                        <w:jc w:val="center"/>
                        <w:rPr>
                          <w:noProof/>
                          <w:szCs w:val="22"/>
                        </w:rPr>
                      </w:pPr>
                    </w:p>
                  </w:txbxContent>
                </v:textbox>
                <w10:wrap type="topAndBottom"/>
              </v:shape>
            </w:pict>
          </mc:Fallback>
        </mc:AlternateContent>
      </w:r>
      <w:r>
        <w:rPr>
          <w:noProof/>
        </w:rPr>
        <w:drawing>
          <wp:anchor distT="0" distB="0" distL="114300" distR="114300" simplePos="0" relativeHeight="251669504" behindDoc="0" locked="0" layoutInCell="1" allowOverlap="1" wp14:anchorId="26B7A8E6" wp14:editId="6ED74F5A">
            <wp:simplePos x="0" y="0"/>
            <wp:positionH relativeFrom="column">
              <wp:posOffset>-763059</wp:posOffset>
            </wp:positionH>
            <wp:positionV relativeFrom="paragraph">
              <wp:posOffset>583565</wp:posOffset>
            </wp:positionV>
            <wp:extent cx="6905289" cy="114935"/>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rotWithShape="1">
                    <a:blip r:embed="rId68" cstate="print">
                      <a:extLst>
                        <a:ext uri="{28A0092B-C50C-407E-A947-70E740481C1C}">
                          <a14:useLocalDpi xmlns:a14="http://schemas.microsoft.com/office/drawing/2010/main" val="0"/>
                        </a:ext>
                      </a:extLst>
                    </a:blip>
                    <a:srcRect l="3748" b="-1"/>
                    <a:stretch/>
                  </pic:blipFill>
                  <pic:spPr bwMode="auto">
                    <a:xfrm>
                      <a:off x="0" y="0"/>
                      <a:ext cx="6905289"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continuación en la </w:t>
      </w:r>
      <w:r w:rsidR="005B2C60">
        <w:t xml:space="preserve">ilustración </w:t>
      </w:r>
      <w:r>
        <w:t xml:space="preserve">6 vemos como la IP destinataria responde con un paquete que tiene a 1 los </w:t>
      </w:r>
      <w:r w:rsidRPr="005B2C60">
        <w:rPr>
          <w:i/>
        </w:rPr>
        <w:t>flags</w:t>
      </w:r>
      <w:r>
        <w:t xml:space="preserve"> SYN y ACK.</w:t>
      </w:r>
    </w:p>
    <w:p w:rsidR="00F54F02" w:rsidRDefault="00BA1EFC" w:rsidP="00B1658B">
      <w:pPr>
        <w:keepNext/>
        <w:tabs>
          <w:tab w:val="left" w:pos="4723"/>
          <w:tab w:val="left" w:pos="5357"/>
        </w:tabs>
        <w:jc w:val="left"/>
      </w:pPr>
      <w:r>
        <w:rPr>
          <w:noProof/>
        </w:rPr>
        <mc:AlternateContent>
          <mc:Choice Requires="wps">
            <w:drawing>
              <wp:anchor distT="0" distB="0" distL="114300" distR="114300" simplePos="0" relativeHeight="251832320" behindDoc="0" locked="0" layoutInCell="1" allowOverlap="1" wp14:anchorId="5BA31457" wp14:editId="1A502A4B">
                <wp:simplePos x="0" y="0"/>
                <wp:positionH relativeFrom="column">
                  <wp:posOffset>565150</wp:posOffset>
                </wp:positionH>
                <wp:positionV relativeFrom="paragraph">
                  <wp:posOffset>2392045</wp:posOffset>
                </wp:positionV>
                <wp:extent cx="4342130" cy="635"/>
                <wp:effectExtent l="0" t="0" r="1270" b="12065"/>
                <wp:wrapTopAndBottom/>
                <wp:docPr id="32" name="Cuadro de texto 32"/>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rsidR="006E0B8F" w:rsidRPr="003049A2" w:rsidRDefault="006E0B8F" w:rsidP="00BA1EFC">
                            <w:pPr>
                              <w:pStyle w:val="Descripcin"/>
                              <w:jc w:val="center"/>
                              <w:rPr>
                                <w:noProof/>
                                <w:szCs w:val="22"/>
                              </w:rPr>
                            </w:pPr>
                            <w:bookmarkStart w:id="49" w:name="_Toc517027771"/>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50" w:name="_Toc515561216"/>
                            <w:r>
                              <w:rPr>
                                <w:b/>
                                <w:i w:val="0"/>
                                <w:noProof/>
                                <w:color w:val="4DA4D8" w:themeColor="accent3" w:themeTint="99"/>
                              </w:rPr>
                              <w:t>7</w:t>
                            </w:r>
                            <w:r w:rsidRPr="00F73E3A">
                              <w:rPr>
                                <w:b/>
                                <w:i w:val="0"/>
                                <w:noProof/>
                                <w:color w:val="4DA4D8" w:themeColor="accent3" w:themeTint="99"/>
                              </w:rPr>
                              <w:fldChar w:fldCharType="end"/>
                            </w:r>
                            <w:r>
                              <w:t>-Flags</w:t>
                            </w:r>
                            <w:r w:rsidRPr="00BD0D1D">
                              <w:t xml:space="preserve"> SYN ACK. Fuente: propia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31457" id="Cuadro de texto 32" o:spid="_x0000_s1031" type="#_x0000_t202" style="position:absolute;margin-left:44.5pt;margin-top:188.35pt;width:341.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" stroked="f">
                <v:textbox style="mso-fit-shape-to-text:t" inset="0,0,0,0">
                  <w:txbxContent>
                    <w:p w:rsidR="006E0B8F" w:rsidRPr="003049A2" w:rsidRDefault="006E0B8F" w:rsidP="00BA1EFC">
                      <w:pPr>
                        <w:pStyle w:val="Descripcin"/>
                        <w:jc w:val="center"/>
                        <w:rPr>
                          <w:noProof/>
                          <w:szCs w:val="22"/>
                        </w:rPr>
                      </w:pPr>
                      <w:bookmarkStart w:id="51" w:name="_Toc517027771"/>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52" w:name="_Toc515561216"/>
                      <w:r>
                        <w:rPr>
                          <w:b/>
                          <w:i w:val="0"/>
                          <w:noProof/>
                          <w:color w:val="4DA4D8" w:themeColor="accent3" w:themeTint="99"/>
                        </w:rPr>
                        <w:t>7</w:t>
                      </w:r>
                      <w:r w:rsidRPr="00F73E3A">
                        <w:rPr>
                          <w:b/>
                          <w:i w:val="0"/>
                          <w:noProof/>
                          <w:color w:val="4DA4D8" w:themeColor="accent3" w:themeTint="99"/>
                        </w:rPr>
                        <w:fldChar w:fldCharType="end"/>
                      </w:r>
                      <w:r>
                        <w:t>-Flags</w:t>
                      </w:r>
                      <w:r w:rsidRPr="00BD0D1D">
                        <w:t xml:space="preserve"> SYN ACK. Fuente: propia</w:t>
                      </w:r>
                      <w:bookmarkEnd w:id="51"/>
                      <w:bookmarkEnd w:id="52"/>
                    </w:p>
                  </w:txbxContent>
                </v:textbox>
                <w10:wrap type="topAndBottom"/>
              </v:shape>
            </w:pict>
          </mc:Fallback>
        </mc:AlternateContent>
      </w:r>
      <w:r w:rsidR="00D0573B">
        <w:rPr>
          <w:noProof/>
        </w:rPr>
        <w:drawing>
          <wp:anchor distT="0" distB="0" distL="114300" distR="114300" simplePos="0" relativeHeight="251812864" behindDoc="0" locked="0" layoutInCell="1" allowOverlap="1" wp14:anchorId="40D674F5">
            <wp:simplePos x="0" y="0"/>
            <wp:positionH relativeFrom="column">
              <wp:posOffset>565150</wp:posOffset>
            </wp:positionH>
            <wp:positionV relativeFrom="paragraph">
              <wp:posOffset>536874</wp:posOffset>
            </wp:positionV>
            <wp:extent cx="4342321" cy="1798655"/>
            <wp:effectExtent l="0" t="0" r="1270" b="50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69">
                      <a:extLst>
                        <a:ext uri="{28A0092B-C50C-407E-A947-70E740481C1C}">
                          <a14:useLocalDpi xmlns:a14="http://schemas.microsoft.com/office/drawing/2010/main" val="0"/>
                        </a:ext>
                      </a:extLst>
                    </a:blip>
                    <a:stretch>
                      <a:fillRect/>
                    </a:stretch>
                  </pic:blipFill>
                  <pic:spPr>
                    <a:xfrm>
                      <a:off x="0" y="0"/>
                      <a:ext cx="4342321" cy="1798655"/>
                    </a:xfrm>
                    <a:prstGeom prst="rect">
                      <a:avLst/>
                    </a:prstGeom>
                  </pic:spPr>
                </pic:pic>
              </a:graphicData>
            </a:graphic>
            <wp14:sizeRelH relativeFrom="page">
              <wp14:pctWidth>0</wp14:pctWidth>
            </wp14:sizeRelH>
            <wp14:sizeRelV relativeFrom="page">
              <wp14:pctHeight>0</wp14:pctHeight>
            </wp14:sizeRelV>
          </wp:anchor>
        </w:drawing>
      </w:r>
      <w:r w:rsidR="00B1658B">
        <w:t xml:space="preserve">Por último se cierra la conexión a través de la confirmación con un paquete con </w:t>
      </w:r>
      <w:r w:rsidR="005B2C60" w:rsidRPr="005B2C60">
        <w:rPr>
          <w:i/>
        </w:rPr>
        <w:t>flag</w:t>
      </w:r>
      <w:r w:rsidR="00B1658B">
        <w:t xml:space="preserve"> ACK activo.</w:t>
      </w:r>
    </w:p>
    <w:p w:rsidR="001772E2" w:rsidRDefault="004B26F9" w:rsidP="001772E2">
      <w:pPr>
        <w:keepNext/>
        <w:tabs>
          <w:tab w:val="left" w:pos="4723"/>
          <w:tab w:val="left" w:pos="5357"/>
        </w:tabs>
      </w:pPr>
      <w:r>
        <w:rPr>
          <w:noProof/>
        </w:rPr>
        <mc:AlternateContent>
          <mc:Choice Requires="wps">
            <w:drawing>
              <wp:anchor distT="0" distB="0" distL="114300" distR="114300" simplePos="0" relativeHeight="251675648" behindDoc="0" locked="0" layoutInCell="1" allowOverlap="1" wp14:anchorId="0AAD7E44" wp14:editId="3CD1AA8E">
                <wp:simplePos x="0" y="0"/>
                <wp:positionH relativeFrom="column">
                  <wp:posOffset>-1064739</wp:posOffset>
                </wp:positionH>
                <wp:positionV relativeFrom="paragraph">
                  <wp:posOffset>512288</wp:posOffset>
                </wp:positionV>
                <wp:extent cx="7543165" cy="176530"/>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165" cy="176530"/>
                        </a:xfrm>
                        <a:prstGeom prst="rect">
                          <a:avLst/>
                        </a:prstGeom>
                        <a:solidFill>
                          <a:prstClr val="white"/>
                        </a:solidFill>
                        <a:ln>
                          <a:noFill/>
                        </a:ln>
                      </wps:spPr>
                      <wps:txbx>
                        <w:txbxContent>
                          <w:p w:rsidR="006E0B8F" w:rsidRPr="00EF6D64" w:rsidRDefault="006E0B8F" w:rsidP="002B74F6">
                            <w:pPr>
                              <w:pStyle w:val="Descripcin"/>
                              <w:jc w:val="center"/>
                              <w:rPr>
                                <w:bCs/>
                                <w:noProof/>
                                <w:color w:val="1B587C" w:themeColor="accent3"/>
                                <w:sz w:val="32"/>
                                <w:szCs w:val="22"/>
                              </w:rPr>
                            </w:pPr>
                            <w:bookmarkStart w:id="53" w:name="_Toc517027772"/>
                            <w:r>
                              <w:rPr>
                                <w:rFonts w:eastAsiaTheme="minorHAnsi" w:cs="Helvetica Neue"/>
                                <w:b/>
                                <w:i w:val="0"/>
                                <w:noProof/>
                                <w:color w:val="4DA4D8" w:themeColor="accent3" w:themeTint="99"/>
                                <w:lang w:eastAsia="en-US"/>
                              </w:rPr>
                              <w:t xml:space="preserve">Ilustración </w:t>
                            </w: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4" w:name="_Toc515561217"/>
                            <w:r>
                              <w:rPr>
                                <w:b/>
                                <w:i w:val="0"/>
                                <w:noProof/>
                                <w:color w:val="4DA4D8" w:themeColor="accent3" w:themeTint="99"/>
                              </w:rPr>
                              <w:t>8</w:t>
                            </w:r>
                            <w:r w:rsidRPr="008E39A5">
                              <w:rPr>
                                <w:b/>
                                <w:i w:val="0"/>
                                <w:noProof/>
                                <w:color w:val="4DA4D8" w:themeColor="accent3" w:themeTint="99"/>
                              </w:rPr>
                              <w:fldChar w:fldCharType="end"/>
                            </w:r>
                            <w:r>
                              <w:t>-Paquete ACK. Fuente: propia</w:t>
                            </w:r>
                            <w:bookmarkEnd w:id="53"/>
                            <w:bookmarkEnd w:id="54"/>
                          </w:p>
                          <w:p w:rsidR="006E0B8F" w:rsidRPr="002D3057" w:rsidRDefault="006E0B8F"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2" type="#_x0000_t202" style="position:absolute;left:0;text-align:left;margin-left:-83.85pt;margin-top:40.35pt;width:593.9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" stroked="f">
                <v:textbox inset="0,0,0,0">
                  <w:txbxContent>
                    <w:p w:rsidR="006E0B8F" w:rsidRPr="00EF6D64" w:rsidRDefault="006E0B8F" w:rsidP="002B74F6">
                      <w:pPr>
                        <w:pStyle w:val="Descripcin"/>
                        <w:jc w:val="center"/>
                        <w:rPr>
                          <w:bCs/>
                          <w:noProof/>
                          <w:color w:val="1B587C" w:themeColor="accent3"/>
                          <w:sz w:val="32"/>
                          <w:szCs w:val="22"/>
                        </w:rPr>
                      </w:pPr>
                      <w:bookmarkStart w:id="55" w:name="_Toc517027772"/>
                      <w:r>
                        <w:rPr>
                          <w:rFonts w:eastAsiaTheme="minorHAnsi" w:cs="Helvetica Neue"/>
                          <w:b/>
                          <w:i w:val="0"/>
                          <w:noProof/>
                          <w:color w:val="4DA4D8" w:themeColor="accent3" w:themeTint="99"/>
                          <w:lang w:eastAsia="en-US"/>
                        </w:rPr>
                        <w:t xml:space="preserve">Ilustración </w:t>
                      </w: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6" w:name="_Toc515561217"/>
                      <w:r>
                        <w:rPr>
                          <w:b/>
                          <w:i w:val="0"/>
                          <w:noProof/>
                          <w:color w:val="4DA4D8" w:themeColor="accent3" w:themeTint="99"/>
                        </w:rPr>
                        <w:t>8</w:t>
                      </w:r>
                      <w:r w:rsidRPr="008E39A5">
                        <w:rPr>
                          <w:b/>
                          <w:i w:val="0"/>
                          <w:noProof/>
                          <w:color w:val="4DA4D8" w:themeColor="accent3" w:themeTint="99"/>
                        </w:rPr>
                        <w:fldChar w:fldCharType="end"/>
                      </w:r>
                      <w:r>
                        <w:t>-Paquete ACK. Fuente: propia</w:t>
                      </w:r>
                      <w:bookmarkEnd w:id="55"/>
                      <w:bookmarkEnd w:id="56"/>
                    </w:p>
                    <w:p w:rsidR="006E0B8F" w:rsidRPr="002D3057" w:rsidRDefault="006E0B8F"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3600" behindDoc="0" locked="0" layoutInCell="1" allowOverlap="1" wp14:anchorId="60C241E8" wp14:editId="17673C52">
            <wp:simplePos x="0" y="0"/>
            <wp:positionH relativeFrom="column">
              <wp:posOffset>-474980</wp:posOffset>
            </wp:positionH>
            <wp:positionV relativeFrom="paragraph">
              <wp:posOffset>345440</wp:posOffset>
            </wp:positionV>
            <wp:extent cx="6376035" cy="1092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76035" cy="109220"/>
                    </a:xfrm>
                    <a:prstGeom prst="rect">
                      <a:avLst/>
                    </a:prstGeom>
                  </pic:spPr>
                </pic:pic>
              </a:graphicData>
            </a:graphic>
            <wp14:sizeRelH relativeFrom="page">
              <wp14:pctWidth>0</wp14:pctWidth>
            </wp14:sizeRelH>
            <wp14:sizeRelV relativeFrom="page">
              <wp14:pctHeight>0</wp14:pctHeight>
            </wp14:sizeRelV>
          </wp:anchor>
        </w:drawing>
      </w:r>
    </w:p>
    <w:p w:rsidR="001772E2" w:rsidRDefault="00DD586B" w:rsidP="001772E2">
      <w:pPr>
        <w:pStyle w:val="Descripcin"/>
        <w:ind w:firstLine="709"/>
        <w:jc w:val="center"/>
        <w:rPr>
          <w:b/>
          <w:i w:val="0"/>
          <w:iCs w:val="0"/>
          <w:noProof/>
          <w:color w:val="4DA4D8" w:themeColor="accent3" w:themeTint="99"/>
        </w:rPr>
      </w:pPr>
      <w:r>
        <w:rPr>
          <w:noProof/>
        </w:rPr>
        <w:drawing>
          <wp:anchor distT="0" distB="0" distL="114300" distR="114300" simplePos="0" relativeHeight="251811840" behindDoc="0" locked="0" layoutInCell="1" allowOverlap="1" wp14:anchorId="3AA252F1">
            <wp:simplePos x="0" y="0"/>
            <wp:positionH relativeFrom="column">
              <wp:posOffset>802005</wp:posOffset>
            </wp:positionH>
            <wp:positionV relativeFrom="paragraph">
              <wp:posOffset>640788</wp:posOffset>
            </wp:positionV>
            <wp:extent cx="4037965" cy="1698625"/>
            <wp:effectExtent l="0" t="0" r="635" b="31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71">
                      <a:extLst>
                        <a:ext uri="{28A0092B-C50C-407E-A947-70E740481C1C}">
                          <a14:useLocalDpi xmlns:a14="http://schemas.microsoft.com/office/drawing/2010/main" val="0"/>
                        </a:ext>
                      </a:extLst>
                    </a:blip>
                    <a:stretch>
                      <a:fillRect/>
                    </a:stretch>
                  </pic:blipFill>
                  <pic:spPr>
                    <a:xfrm>
                      <a:off x="0" y="0"/>
                      <a:ext cx="4037965" cy="1698625"/>
                    </a:xfrm>
                    <a:prstGeom prst="rect">
                      <a:avLst/>
                    </a:prstGeom>
                  </pic:spPr>
                </pic:pic>
              </a:graphicData>
            </a:graphic>
            <wp14:sizeRelH relativeFrom="page">
              <wp14:pctWidth>0</wp14:pctWidth>
            </wp14:sizeRelH>
            <wp14:sizeRelV relativeFrom="page">
              <wp14:pctHeight>0</wp14:pctHeight>
            </wp14:sizeRelV>
          </wp:anchor>
        </w:drawing>
      </w:r>
      <w:r w:rsidR="004B26F9">
        <w:rPr>
          <w:noProof/>
        </w:rPr>
        <mc:AlternateContent>
          <mc:Choice Requires="wps">
            <w:drawing>
              <wp:anchor distT="0" distB="0" distL="114300" distR="114300" simplePos="0" relativeHeight="251826176" behindDoc="0" locked="0" layoutInCell="1" allowOverlap="1" wp14:anchorId="50F22EA3" wp14:editId="75F40B4A">
                <wp:simplePos x="0" y="0"/>
                <wp:positionH relativeFrom="column">
                  <wp:posOffset>802005</wp:posOffset>
                </wp:positionH>
                <wp:positionV relativeFrom="paragraph">
                  <wp:posOffset>2428272</wp:posOffset>
                </wp:positionV>
                <wp:extent cx="4037965" cy="635"/>
                <wp:effectExtent l="0" t="0" r="635" b="12065"/>
                <wp:wrapTopAndBottom/>
                <wp:docPr id="4" name="Cuadro de texto 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rsidR="006E0B8F" w:rsidRPr="00AE6318" w:rsidRDefault="006E0B8F" w:rsidP="004B26F9">
                            <w:pPr>
                              <w:pStyle w:val="Descripcin"/>
                              <w:jc w:val="center"/>
                              <w:rPr>
                                <w:noProof/>
                              </w:rPr>
                            </w:pPr>
                            <w:bookmarkStart w:id="57" w:name="_Toc517027773"/>
                            <w:r>
                              <w:rPr>
                                <w:rFonts w:eastAsiaTheme="minorHAnsi" w:cs="Helvetica Neue"/>
                                <w:b/>
                                <w:i w:val="0"/>
                                <w:noProof/>
                                <w:color w:val="4DA4D8" w:themeColor="accent3" w:themeTint="99"/>
                                <w:lang w:eastAsia="en-US"/>
                              </w:rPr>
                              <w:t xml:space="preserve">Ilustración </w:t>
                            </w: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58" w:name="_Toc515561218"/>
                            <w:r>
                              <w:rPr>
                                <w:b/>
                                <w:i w:val="0"/>
                                <w:noProof/>
                                <w:color w:val="4DA4D8" w:themeColor="accent3" w:themeTint="99"/>
                              </w:rPr>
                              <w:t>9</w:t>
                            </w:r>
                            <w:r w:rsidRPr="004B26F9">
                              <w:rPr>
                                <w:b/>
                                <w:i w:val="0"/>
                                <w:noProof/>
                                <w:color w:val="4DA4D8" w:themeColor="accent3" w:themeTint="99"/>
                              </w:rPr>
                              <w:fldChar w:fldCharType="end"/>
                            </w:r>
                            <w:r w:rsidRPr="00600AD0">
                              <w:t>-Flag ACK. Fuente: propia</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22EA3" id="Cuadro de texto 4" o:spid="_x0000_s1033" type="#_x0000_t202" style="position:absolute;left:0;text-align:left;margin-left:63.15pt;margin-top:191.2pt;width:317.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" stroked="f">
                <v:textbox style="mso-fit-shape-to-text:t" inset="0,0,0,0">
                  <w:txbxContent>
                    <w:p w:rsidR="006E0B8F" w:rsidRPr="00AE6318" w:rsidRDefault="006E0B8F" w:rsidP="004B26F9">
                      <w:pPr>
                        <w:pStyle w:val="Descripcin"/>
                        <w:jc w:val="center"/>
                        <w:rPr>
                          <w:noProof/>
                        </w:rPr>
                      </w:pPr>
                      <w:bookmarkStart w:id="59" w:name="_Toc517027773"/>
                      <w:r>
                        <w:rPr>
                          <w:rFonts w:eastAsiaTheme="minorHAnsi" w:cs="Helvetica Neue"/>
                          <w:b/>
                          <w:i w:val="0"/>
                          <w:noProof/>
                          <w:color w:val="4DA4D8" w:themeColor="accent3" w:themeTint="99"/>
                          <w:lang w:eastAsia="en-US"/>
                        </w:rPr>
                        <w:t xml:space="preserve">Ilustración </w:t>
                      </w: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60" w:name="_Toc515561218"/>
                      <w:r>
                        <w:rPr>
                          <w:b/>
                          <w:i w:val="0"/>
                          <w:noProof/>
                          <w:color w:val="4DA4D8" w:themeColor="accent3" w:themeTint="99"/>
                        </w:rPr>
                        <w:t>9</w:t>
                      </w:r>
                      <w:r w:rsidRPr="004B26F9">
                        <w:rPr>
                          <w:b/>
                          <w:i w:val="0"/>
                          <w:noProof/>
                          <w:color w:val="4DA4D8" w:themeColor="accent3" w:themeTint="99"/>
                        </w:rPr>
                        <w:fldChar w:fldCharType="end"/>
                      </w:r>
                      <w:r w:rsidRPr="00600AD0">
                        <w:t>-Flag ACK. Fuente: propia</w:t>
                      </w:r>
                      <w:bookmarkEnd w:id="59"/>
                      <w:bookmarkEnd w:id="60"/>
                    </w:p>
                  </w:txbxContent>
                </v:textbox>
                <w10:wrap type="topAndBottom"/>
              </v:shape>
            </w:pict>
          </mc:Fallback>
        </mc:AlternateContent>
      </w:r>
    </w:p>
    <w:p w:rsidR="00B53452" w:rsidRDefault="00B53452" w:rsidP="00453934"/>
    <w:p w:rsidR="003D5FF0" w:rsidRDefault="003D5FF0" w:rsidP="00453934"/>
    <w:p w:rsidR="003D5FF0" w:rsidRDefault="003D5FF0" w:rsidP="00453934"/>
    <w:p w:rsidR="003D5FF0" w:rsidRDefault="003D5FF0" w:rsidP="00453934"/>
    <w:p w:rsidR="003D5FF0" w:rsidRDefault="003D5FF0" w:rsidP="00453934"/>
    <w:p w:rsidR="003D5FF0" w:rsidRDefault="003D5FF0" w:rsidP="00453934"/>
    <w:p w:rsidR="003D5FF0" w:rsidRDefault="003D5FF0" w:rsidP="00453934"/>
    <w:p w:rsidR="003D5FF0" w:rsidRDefault="00716540" w:rsidP="00453934">
      <w:r>
        <w:lastRenderedPageBreak/>
        <w:t xml:space="preserve">A continuación en la </w:t>
      </w:r>
      <w:r w:rsidR="005B2C60">
        <w:t xml:space="preserve">ilustración </w:t>
      </w:r>
      <w:r>
        <w:t xml:space="preserve">10 podemos ver toda la conexión con </w:t>
      </w:r>
      <w:r w:rsidR="005B2C60">
        <w:t xml:space="preserve">un ejemplo de </w:t>
      </w:r>
      <w:r>
        <w:t xml:space="preserve"> envío de datos</w:t>
      </w:r>
      <w:r w:rsidR="00C95613">
        <w:t>.</w:t>
      </w:r>
    </w:p>
    <w:p w:rsidR="00900394" w:rsidRDefault="00900394" w:rsidP="00453934">
      <w:r>
        <w:t xml:space="preserve">El inicio de conexión comienza con el paquete de </w:t>
      </w:r>
      <w:r w:rsidRPr="005B2C60">
        <w:rPr>
          <w:i/>
        </w:rPr>
        <w:t>flag</w:t>
      </w:r>
      <w:r>
        <w:t xml:space="preserve"> SYN.</w:t>
      </w:r>
    </w:p>
    <w:p w:rsidR="00900394" w:rsidRDefault="00900394" w:rsidP="00453934">
      <w:r>
        <w:t>En rojo podemos ver el protocolo de negociación en 3 pasos.</w:t>
      </w:r>
    </w:p>
    <w:p w:rsidR="00900394" w:rsidRDefault="00900394" w:rsidP="00453934">
      <w:r>
        <w:t>A continuación en naranja el envío de datos.</w:t>
      </w:r>
    </w:p>
    <w:p w:rsidR="00900394" w:rsidRDefault="006227A1" w:rsidP="00453934">
      <w:r>
        <w:rPr>
          <w:noProof/>
        </w:rPr>
        <mc:AlternateContent>
          <mc:Choice Requires="wps">
            <w:drawing>
              <wp:anchor distT="0" distB="0" distL="114300" distR="114300" simplePos="0" relativeHeight="251834368" behindDoc="0" locked="0" layoutInCell="1" allowOverlap="1" wp14:anchorId="6C062B62" wp14:editId="43BB35A1">
                <wp:simplePos x="0" y="0"/>
                <wp:positionH relativeFrom="column">
                  <wp:posOffset>290407</wp:posOffset>
                </wp:positionH>
                <wp:positionV relativeFrom="paragraph">
                  <wp:posOffset>2768388</wp:posOffset>
                </wp:positionV>
                <wp:extent cx="4874260" cy="635"/>
                <wp:effectExtent l="0" t="0" r="2540" b="1206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rsidR="006E0B8F" w:rsidRPr="00BC531B" w:rsidRDefault="006E0B8F" w:rsidP="00BA1EFC">
                            <w:pPr>
                              <w:pStyle w:val="Descripcin"/>
                              <w:jc w:val="center"/>
                              <w:rPr>
                                <w:noProof/>
                                <w:szCs w:val="22"/>
                              </w:rPr>
                            </w:pPr>
                            <w:bookmarkStart w:id="61" w:name="_Toc517027774"/>
                            <w:r>
                              <w:rPr>
                                <w:rFonts w:eastAsiaTheme="minorHAnsi" w:cs="Helvetica Neue"/>
                                <w:b/>
                                <w:i w:val="0"/>
                                <w:noProof/>
                                <w:color w:val="4DA4D8" w:themeColor="accent3" w:themeTint="99"/>
                                <w:lang w:eastAsia="en-US"/>
                              </w:rPr>
                              <w:t xml:space="preserve">Ilustración </w:t>
                            </w: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62" w:name="_Toc515561219"/>
                            <w:r>
                              <w:rPr>
                                <w:b/>
                                <w:noProof/>
                                <w:color w:val="4DA4D8" w:themeColor="accent3" w:themeTint="99"/>
                              </w:rPr>
                              <w:t>10</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62B62" id="Cuadro de texto 35" o:spid="_x0000_s1034" type="#_x0000_t202" style="position:absolute;left:0;text-align:left;margin-left:22.85pt;margin-top:218pt;width:383.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" stroked="f">
                <v:textbox style="mso-fit-shape-to-text:t" inset="0,0,0,0">
                  <w:txbxContent>
                    <w:p w:rsidR="006E0B8F" w:rsidRPr="00BC531B" w:rsidRDefault="006E0B8F" w:rsidP="00BA1EFC">
                      <w:pPr>
                        <w:pStyle w:val="Descripcin"/>
                        <w:jc w:val="center"/>
                        <w:rPr>
                          <w:noProof/>
                          <w:szCs w:val="22"/>
                        </w:rPr>
                      </w:pPr>
                      <w:bookmarkStart w:id="63" w:name="_Toc517027774"/>
                      <w:r>
                        <w:rPr>
                          <w:rFonts w:eastAsiaTheme="minorHAnsi" w:cs="Helvetica Neue"/>
                          <w:b/>
                          <w:i w:val="0"/>
                          <w:noProof/>
                          <w:color w:val="4DA4D8" w:themeColor="accent3" w:themeTint="99"/>
                          <w:lang w:eastAsia="en-US"/>
                        </w:rPr>
                        <w:t xml:space="preserve">Ilustración </w:t>
                      </w: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64" w:name="_Toc515561219"/>
                      <w:r>
                        <w:rPr>
                          <w:b/>
                          <w:noProof/>
                          <w:color w:val="4DA4D8" w:themeColor="accent3" w:themeTint="99"/>
                        </w:rPr>
                        <w:t>10</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63"/>
                      <w:bookmarkEnd w:id="64"/>
                    </w:p>
                  </w:txbxContent>
                </v:textbox>
                <w10:wrap type="square"/>
              </v:shape>
            </w:pict>
          </mc:Fallback>
        </mc:AlternateContent>
      </w:r>
      <w:r w:rsidR="00900394">
        <w:rPr>
          <w:noProof/>
        </w:rPr>
        <mc:AlternateContent>
          <mc:Choice Requires="wps">
            <w:drawing>
              <wp:anchor distT="0" distB="0" distL="114300" distR="114300" simplePos="0" relativeHeight="251964416" behindDoc="0" locked="0" layoutInCell="1" allowOverlap="1" wp14:anchorId="0FFDFBC3" wp14:editId="1DB02B81">
                <wp:simplePos x="0" y="0"/>
                <wp:positionH relativeFrom="column">
                  <wp:posOffset>1011132</wp:posOffset>
                </wp:positionH>
                <wp:positionV relativeFrom="paragraph">
                  <wp:posOffset>1590463</wp:posOffset>
                </wp:positionV>
                <wp:extent cx="4154593" cy="203200"/>
                <wp:effectExtent l="12700" t="12700" r="24130" b="25400"/>
                <wp:wrapNone/>
                <wp:docPr id="69" name="Rectángulo 69"/>
                <wp:cNvGraphicFramePr/>
                <a:graphic xmlns:a="http://schemas.openxmlformats.org/drawingml/2006/main">
                  <a:graphicData uri="http://schemas.microsoft.com/office/word/2010/wordprocessingShape">
                    <wps:wsp>
                      <wps:cNvSpPr/>
                      <wps:spPr>
                        <a:xfrm>
                          <a:off x="0" y="0"/>
                          <a:ext cx="4154593" cy="203200"/>
                        </a:xfrm>
                        <a:prstGeom prst="rect">
                          <a:avLst/>
                        </a:prstGeom>
                        <a:noFill/>
                        <a:ln w="412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78307" id="Rectángulo 69" o:spid="_x0000_s1026" style="position:absolute;margin-left:79.6pt;margin-top:125.25pt;width:327.15pt;height:1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" filled="f" strokecolor="#f07f09 [3204]" strokeweight="3.25pt"/>
            </w:pict>
          </mc:Fallback>
        </mc:AlternateContent>
      </w:r>
      <w:r w:rsidR="00900394">
        <w:rPr>
          <w:noProof/>
        </w:rPr>
        <mc:AlternateContent>
          <mc:Choice Requires="wps">
            <w:drawing>
              <wp:anchor distT="0" distB="0" distL="114300" distR="114300" simplePos="0" relativeHeight="251966464" behindDoc="0" locked="0" layoutInCell="1" allowOverlap="1" wp14:anchorId="181BB7FC" wp14:editId="7A6DEA87">
                <wp:simplePos x="0" y="0"/>
                <wp:positionH relativeFrom="column">
                  <wp:posOffset>1010920</wp:posOffset>
                </wp:positionH>
                <wp:positionV relativeFrom="paragraph">
                  <wp:posOffset>2401570</wp:posOffset>
                </wp:positionV>
                <wp:extent cx="4154170" cy="295910"/>
                <wp:effectExtent l="12700" t="12700" r="24130" b="21590"/>
                <wp:wrapNone/>
                <wp:docPr id="70" name="Rectángulo 70"/>
                <wp:cNvGraphicFramePr/>
                <a:graphic xmlns:a="http://schemas.openxmlformats.org/drawingml/2006/main">
                  <a:graphicData uri="http://schemas.microsoft.com/office/word/2010/wordprocessingShape">
                    <wps:wsp>
                      <wps:cNvSpPr/>
                      <wps:spPr>
                        <a:xfrm>
                          <a:off x="0" y="0"/>
                          <a:ext cx="4154170" cy="295910"/>
                        </a:xfrm>
                        <a:prstGeom prst="rect">
                          <a:avLst/>
                        </a:prstGeom>
                        <a:noFill/>
                        <a:ln w="41275">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791A" id="Rectángulo 70" o:spid="_x0000_s1026" style="position:absolute;margin-left:79.6pt;margin-top:189.1pt;width:327.1pt;height:23.3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" filled="f" strokecolor="#4da4d8 [1942]" strokeweight="3.25pt"/>
            </w:pict>
          </mc:Fallback>
        </mc:AlternateContent>
      </w:r>
      <w:r w:rsidR="00900394">
        <w:rPr>
          <w:noProof/>
        </w:rPr>
        <mc:AlternateContent>
          <mc:Choice Requires="wps">
            <w:drawing>
              <wp:anchor distT="0" distB="0" distL="114300" distR="114300" simplePos="0" relativeHeight="251962368" behindDoc="0" locked="0" layoutInCell="1" allowOverlap="1" wp14:anchorId="4E316A25" wp14:editId="58C1DDD7">
                <wp:simplePos x="0" y="0"/>
                <wp:positionH relativeFrom="column">
                  <wp:posOffset>1010920</wp:posOffset>
                </wp:positionH>
                <wp:positionV relativeFrom="paragraph">
                  <wp:posOffset>836930</wp:posOffset>
                </wp:positionV>
                <wp:extent cx="4154170" cy="702310"/>
                <wp:effectExtent l="12700" t="12700" r="24130" b="21590"/>
                <wp:wrapNone/>
                <wp:docPr id="68" name="Rectángulo 68"/>
                <wp:cNvGraphicFramePr/>
                <a:graphic xmlns:a="http://schemas.openxmlformats.org/drawingml/2006/main">
                  <a:graphicData uri="http://schemas.microsoft.com/office/word/2010/wordprocessingShape">
                    <wps:wsp>
                      <wps:cNvSpPr/>
                      <wps:spPr>
                        <a:xfrm>
                          <a:off x="0" y="0"/>
                          <a:ext cx="4154170" cy="702310"/>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1A934" id="Rectángulo 68" o:spid="_x0000_s1026" style="position:absolute;margin-left:79.6pt;margin-top:65.9pt;width:327.1pt;height:55.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" filled="f" strokecolor="red" strokeweight="3.25pt"/>
            </w:pict>
          </mc:Fallback>
        </mc:AlternateContent>
      </w:r>
      <w:r w:rsidR="00900394">
        <w:t>Finalmente en azul vemos como se cierra la conexión</w:t>
      </w:r>
      <w:r w:rsidR="005B2C60">
        <w:t xml:space="preserve"> con los </w:t>
      </w:r>
      <w:r w:rsidR="005B2C60" w:rsidRPr="005B2C60">
        <w:rPr>
          <w:i/>
        </w:rPr>
        <w:t>flag</w:t>
      </w:r>
      <w:r w:rsidR="005B2C60">
        <w:rPr>
          <w:i/>
        </w:rPr>
        <w:t>s</w:t>
      </w:r>
      <w:r w:rsidR="005B2C60">
        <w:t xml:space="preserve"> FIN y ACK</w:t>
      </w:r>
      <w:r w:rsidR="00900394">
        <w:t>.</w:t>
      </w:r>
    </w:p>
    <w:p w:rsidR="003D5FF0" w:rsidRDefault="003D5FF0" w:rsidP="00453934">
      <w:r>
        <w:rPr>
          <w:noProof/>
        </w:rPr>
        <mc:AlternateContent>
          <mc:Choice Requires="wpg">
            <w:drawing>
              <wp:anchor distT="0" distB="0" distL="114300" distR="114300" simplePos="0" relativeHeight="251677696" behindDoc="0" locked="0" layoutInCell="1" allowOverlap="1" wp14:anchorId="60B130CD" wp14:editId="08AA1A84">
                <wp:simplePos x="0" y="0"/>
                <wp:positionH relativeFrom="column">
                  <wp:posOffset>294640</wp:posOffset>
                </wp:positionH>
                <wp:positionV relativeFrom="paragraph">
                  <wp:posOffset>212</wp:posOffset>
                </wp:positionV>
                <wp:extent cx="4874260" cy="2361565"/>
                <wp:effectExtent l="0" t="0" r="2540" b="635"/>
                <wp:wrapSquare wrapText="bothSides"/>
                <wp:docPr id="33" name="Grupo 33"/>
                <wp:cNvGraphicFramePr/>
                <a:graphic xmlns:a="http://schemas.openxmlformats.org/drawingml/2006/main">
                  <a:graphicData uri="http://schemas.microsoft.com/office/word/2010/wordprocessingGroup">
                    <wpg:wgp>
                      <wpg:cNvGrpSpPr/>
                      <wpg:grpSpPr>
                        <a:xfrm>
                          <a:off x="0" y="0"/>
                          <a:ext cx="4874260" cy="2361565"/>
                          <a:chOff x="0" y="0"/>
                          <a:chExt cx="5396230" cy="2566426"/>
                        </a:xfrm>
                      </wpg:grpSpPr>
                      <pic:pic xmlns:pic="http://schemas.openxmlformats.org/drawingml/2006/picture">
                        <pic:nvPicPr>
                          <pic:cNvPr id="24" name="Imagen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8A06C3" id="Grupo 33" o:spid="_x0000_s1026" style="position:absolute;margin-left:23.2pt;margin-top:0;width:383.8pt;height:185.95pt;z-index:251677696;mso-width-relative:margin;mso-height-relative:margin"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74"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75" o:title=""/>
                </v:shape>
                <w10:wrap type="square"/>
              </v:group>
            </w:pict>
          </mc:Fallback>
        </mc:AlternateContent>
      </w:r>
    </w:p>
    <w:p w:rsidR="00B53452" w:rsidRDefault="00B53452" w:rsidP="00453934">
      <w:pPr>
        <w:pStyle w:val="Ttulo3"/>
        <w:ind w:left="0" w:firstLine="0"/>
        <w:rPr>
          <w:color w:val="4DA4D8" w:themeColor="accent3" w:themeTint="99"/>
        </w:rPr>
      </w:pPr>
      <w:bookmarkStart w:id="65" w:name="_Toc517039199"/>
      <w:r>
        <w:rPr>
          <w:color w:val="4DA4D8" w:themeColor="accent3" w:themeTint="99"/>
        </w:rPr>
        <w:t>ARP</w:t>
      </w:r>
      <w:bookmarkEnd w:id="65"/>
    </w:p>
    <w:p w:rsidR="00AE2575" w:rsidRDefault="00AE2575" w:rsidP="001772E2">
      <w:r>
        <w:t>El protocolo ARP (</w:t>
      </w:r>
      <w:r w:rsidRPr="00BE689B">
        <w:rPr>
          <w:i/>
        </w:rPr>
        <w:t>Address Resolution Protocol</w:t>
      </w:r>
      <w:r>
        <w:t>)</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E459C4">
        <w:rPr>
          <w:rFonts w:eastAsiaTheme="minorHAnsi" w:cs="Helvetica Neue"/>
          <w:i/>
          <w:color w:val="1A1A1A"/>
          <w:lang w:eastAsia="en-US"/>
        </w:rPr>
        <w:t>Media Access Control</w:t>
      </w:r>
      <w:r w:rsidR="00E906D1">
        <w:t xml:space="preserve">) de un equipo sabiendo la dirección IP </w:t>
      </w:r>
      <w:r w:rsidR="00B45777">
        <w:t>de la máquina.</w:t>
      </w:r>
    </w:p>
    <w:p w:rsidR="00B45777" w:rsidRDefault="00B45777" w:rsidP="001772E2">
      <w:r>
        <w:t xml:space="preserve">Para ello se crean las denominadas tablas ARP en la que se guardan las </w:t>
      </w:r>
      <w:r w:rsidR="00832878">
        <w:t>MAC</w:t>
      </w:r>
      <w:r>
        <w:t xml:space="preserve"> enlazadas a las direcciones </w:t>
      </w:r>
      <w:r w:rsidR="00832878">
        <w:t>IP</w:t>
      </w:r>
      <w:r>
        <w:t>. Est</w:t>
      </w:r>
      <w:r w:rsidR="00B43F14">
        <w:t>as tabla</w:t>
      </w:r>
      <w:r>
        <w:t>s se guardan en caché</w:t>
      </w:r>
      <w:r w:rsidR="00584EAE">
        <w:t xml:space="preserve"> y s</w:t>
      </w:r>
      <w:r w:rsidR="00B43F14">
        <w:t>u función es permitir</w:t>
      </w:r>
      <w:r>
        <w:t xml:space="preserve"> resolver direcciones que ya han sido resu</w:t>
      </w:r>
      <w:r w:rsidR="00B43F14">
        <w:t>e</w:t>
      </w:r>
      <w:r>
        <w:t>ltas por ante</w:t>
      </w:r>
      <w:r w:rsidR="00B43F14">
        <w:t xml:space="preserve">riores peticiones, normalmente del tipo </w:t>
      </w:r>
      <w:r w:rsidR="00B43F14" w:rsidRPr="00541E11">
        <w:rPr>
          <w:i/>
        </w:rPr>
        <w:t>broadcast</w:t>
      </w:r>
      <w:r w:rsidR="00B43F14">
        <w:t>, es decir, a todos los equipos de la red.</w:t>
      </w:r>
    </w:p>
    <w:p w:rsidR="00DB192F" w:rsidRDefault="00DB192F" w:rsidP="001772E2">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741310">
        <w:t xml:space="preserve"> con la relación IP - MAC solicitada</w:t>
      </w:r>
      <w:r w:rsidR="003D0F4C">
        <w:t>,</w:t>
      </w:r>
      <w:r>
        <w:t xml:space="preserve"> completando de este modo la tabla ARP del equipo que ha iniciado la petición y estableciendo la conexión.</w:t>
      </w:r>
    </w:p>
    <w:p w:rsidR="009E4EB0" w:rsidRDefault="002B7789" w:rsidP="001772E2">
      <w:r>
        <w:t xml:space="preserve">En caso de usar un equipo que por falta de </w:t>
      </w:r>
      <w:r w:rsidRPr="0010182B">
        <w:rPr>
          <w:i/>
        </w:rPr>
        <w:t>hardware</w:t>
      </w:r>
      <w:r>
        <w:t xml:space="preserv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0A6784">
        <w:rPr>
          <w:noProof/>
        </w:rPr>
        <w:t>[3]</w:t>
      </w:r>
      <w:r w:rsidR="009E4EB0">
        <w:fldChar w:fldCharType="end"/>
      </w:r>
    </w:p>
    <w:p w:rsidR="00B53452" w:rsidRDefault="00B53452" w:rsidP="00453934">
      <w:pPr>
        <w:pStyle w:val="Ttulo3"/>
        <w:ind w:left="0" w:firstLine="0"/>
        <w:rPr>
          <w:color w:val="4DA4D8" w:themeColor="accent3" w:themeTint="99"/>
        </w:rPr>
      </w:pPr>
      <w:bookmarkStart w:id="66" w:name="_Toc517039200"/>
      <w:r>
        <w:rPr>
          <w:color w:val="4DA4D8" w:themeColor="accent3" w:themeTint="99"/>
        </w:rPr>
        <w:lastRenderedPageBreak/>
        <w:t>DNS</w:t>
      </w:r>
      <w:bookmarkEnd w:id="66"/>
    </w:p>
    <w:p w:rsidR="003D08B3" w:rsidRDefault="003D08B3" w:rsidP="003D08B3">
      <w:r>
        <w:t>El sistema de nombres de dominio o DNS es un sistema de bases de datos descentralizadas que tienen como función registrar las relaciones entre</w:t>
      </w:r>
    </w:p>
    <w:p w:rsidR="003D08B3" w:rsidRDefault="003D08B3" w:rsidP="003D08B3">
      <w:r>
        <w:t>nombres de dominio e IPs que les correspondan. De este modo se traducen nombres web reconocibles a direcciones IP, acción que se conoce como "resolución DNS".</w:t>
      </w:r>
    </w:p>
    <w:p w:rsidR="003D08B3" w:rsidRDefault="003D08B3" w:rsidP="003D08B3">
      <w:r>
        <w:t xml:space="preserve">Los servidores DNS tienen varias funciones: </w:t>
      </w:r>
    </w:p>
    <w:p w:rsidR="003D08B3" w:rsidRDefault="003D08B3" w:rsidP="003D08B3">
      <w:pPr>
        <w:pStyle w:val="Prrafodelista"/>
        <w:numPr>
          <w:ilvl w:val="0"/>
          <w:numId w:val="50"/>
        </w:numPr>
      </w:pPr>
      <w:r>
        <w:t>La función principal es como ya hemos comentado la resolución de nombres. Dado el nombre de dominio se obtiene su dirección IP.</w:t>
      </w:r>
    </w:p>
    <w:p w:rsidR="003D08B3" w:rsidRDefault="003D08B3" w:rsidP="00C91FB5">
      <w:pPr>
        <w:pStyle w:val="Prrafodelista"/>
        <w:numPr>
          <w:ilvl w:val="0"/>
          <w:numId w:val="50"/>
        </w:numPr>
      </w:pPr>
      <w:r>
        <w:t>Un servidor DNS también puede hacer la función opuesta, llamada resolución inversa. Dado una IP se obtiene el nombre de dominio asociado.</w:t>
      </w:r>
    </w:p>
    <w:p w:rsidR="003D08B3" w:rsidRDefault="003D08B3" w:rsidP="00C91FB5">
      <w:pPr>
        <w:pStyle w:val="Prrafodelista"/>
        <w:numPr>
          <w:ilvl w:val="0"/>
          <w:numId w:val="50"/>
        </w:numPr>
      </w:pPr>
      <w:r>
        <w:t>Como última función el servidor DNS también se encarga de la resolución de servidores de correo. Dado un dominio de correo se obtiene el servidor de entrega de correo.</w:t>
      </w:r>
    </w:p>
    <w:p w:rsidR="00F573F4" w:rsidRDefault="00F573F4" w:rsidP="003D08B3">
      <w:r>
        <w:t>El protocolo está dividido en 3 componentes:</w:t>
      </w:r>
    </w:p>
    <w:p w:rsidR="00E63749" w:rsidRDefault="00E63749" w:rsidP="001772E2"/>
    <w:p w:rsidR="00864F4B"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1772E2">
      <w:pPr>
        <w:autoSpaceDE w:val="0"/>
        <w:autoSpaceDN w:val="0"/>
        <w:adjustRightInd w:val="0"/>
        <w:spacing w:after="0" w:line="240" w:lineRule="auto"/>
      </w:pPr>
    </w:p>
    <w:p w:rsidR="009521B2" w:rsidRDefault="009521B2" w:rsidP="001772E2">
      <w:pPr>
        <w:autoSpaceDE w:val="0"/>
        <w:autoSpaceDN w:val="0"/>
        <w:adjustRightInd w:val="0"/>
        <w:spacing w:after="0" w:line="240" w:lineRule="auto"/>
      </w:pPr>
      <w:r w:rsidRPr="009521B2">
        <w:t>El sistema DNS funciona a través de dos tipos de jerarquía:</w:t>
      </w:r>
    </w:p>
    <w:p w:rsidR="009521B2" w:rsidRDefault="009521B2" w:rsidP="001772E2">
      <w:pPr>
        <w:autoSpaceDE w:val="0"/>
        <w:autoSpaceDN w:val="0"/>
        <w:adjustRightInd w:val="0"/>
        <w:spacing w:after="0" w:line="240" w:lineRule="auto"/>
      </w:pPr>
    </w:p>
    <w:p w:rsidR="009521B2" w:rsidRDefault="009521B2" w:rsidP="001772E2">
      <w:pPr>
        <w:autoSpaceDE w:val="0"/>
        <w:autoSpaceDN w:val="0"/>
        <w:adjustRightInd w:val="0"/>
        <w:spacing w:after="0" w:line="240" w:lineRule="auto"/>
      </w:pPr>
      <w:r>
        <w:t>-</w:t>
      </w:r>
      <w:r w:rsidRPr="009521B2">
        <w:t xml:space="preserve"> Los nombres de dominio poseen una estructura plana que consiste en la separación de los dominios a través de puntos.</w:t>
      </w:r>
    </w:p>
    <w:p w:rsidR="002D352A" w:rsidRDefault="002D352A" w:rsidP="001772E2">
      <w:pPr>
        <w:autoSpaceDE w:val="0"/>
        <w:autoSpaceDN w:val="0"/>
        <w:adjustRightInd w:val="0"/>
        <w:spacing w:after="0" w:line="240" w:lineRule="auto"/>
      </w:pPr>
      <w:r w:rsidRPr="002D352A">
        <w:t>La etiqueta que está más a la derecha de la estructura de dominio se denomina dominio de nivel superior, TLD (</w:t>
      </w:r>
      <w:r w:rsidRPr="0010182B">
        <w:rPr>
          <w:i/>
        </w:rPr>
        <w:t>Top Level Domain</w:t>
      </w:r>
      <w:r w:rsidRPr="002D352A">
        <w:t>) y es el más genérico.</w:t>
      </w:r>
    </w:p>
    <w:p w:rsidR="009521B2" w:rsidRDefault="009521B2" w:rsidP="001772E2">
      <w:pPr>
        <w:autoSpaceDE w:val="0"/>
        <w:autoSpaceDN w:val="0"/>
        <w:adjustRightInd w:val="0"/>
        <w:spacing w:after="0" w:line="240" w:lineRule="auto"/>
      </w:pPr>
    </w:p>
    <w:p w:rsidR="009521B2" w:rsidRDefault="002D352A" w:rsidP="001772E2">
      <w:pPr>
        <w:autoSpaceDE w:val="0"/>
        <w:autoSpaceDN w:val="0"/>
        <w:adjustRightInd w:val="0"/>
        <w:spacing w:after="0" w:line="240" w:lineRule="auto"/>
      </w:pPr>
      <w:r>
        <w:rPr>
          <w:noProof/>
        </w:rPr>
        <mc:AlternateContent>
          <mc:Choice Requires="wps">
            <w:drawing>
              <wp:anchor distT="0" distB="0" distL="114300" distR="114300" simplePos="0" relativeHeight="251865088" behindDoc="0" locked="0" layoutInCell="1" allowOverlap="1" wp14:anchorId="16FCB0C3" wp14:editId="7715F052">
                <wp:simplePos x="0" y="0"/>
                <wp:positionH relativeFrom="column">
                  <wp:posOffset>527050</wp:posOffset>
                </wp:positionH>
                <wp:positionV relativeFrom="paragraph">
                  <wp:posOffset>2601171</wp:posOffset>
                </wp:positionV>
                <wp:extent cx="3848100" cy="635"/>
                <wp:effectExtent l="0" t="0" r="0" b="12065"/>
                <wp:wrapTopAndBottom/>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6E0B8F" w:rsidRPr="0037541B" w:rsidRDefault="006E0B8F" w:rsidP="00CE4742">
                            <w:pPr>
                              <w:pStyle w:val="Descripcin"/>
                              <w:jc w:val="center"/>
                              <w:rPr>
                                <w:rFonts w:eastAsiaTheme="minorHAnsi" w:cs="Helvetica Neue"/>
                                <w:b/>
                                <w:noProof/>
                                <w:color w:val="1B587C" w:themeColor="accent3"/>
                                <w:szCs w:val="22"/>
                                <w:lang w:eastAsia="en-US"/>
                              </w:rPr>
                            </w:pPr>
                            <w:bookmarkStart w:id="67" w:name="_Toc517027775"/>
                            <w:r>
                              <w:rPr>
                                <w:rFonts w:eastAsiaTheme="minorHAnsi" w:cs="Helvetica Neue"/>
                                <w:b/>
                                <w:i w:val="0"/>
                                <w:noProof/>
                                <w:color w:val="4DA4D8" w:themeColor="accent3" w:themeTint="99"/>
                                <w:lang w:eastAsia="en-US"/>
                              </w:rPr>
                              <w:t xml:space="preserve">Ilustración </w:t>
                            </w: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11</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B0C3" id="Cuadro de texto 79" o:spid="_x0000_s1035" type="#_x0000_t202" style="position:absolute;left:0;text-align:left;margin-left:41.5pt;margin-top:204.8pt;width:30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" stroked="f">
                <v:textbox style="mso-fit-shape-to-text:t" inset="0,0,0,0">
                  <w:txbxContent>
                    <w:p w:rsidR="006E0B8F" w:rsidRPr="0037541B" w:rsidRDefault="006E0B8F" w:rsidP="00CE4742">
                      <w:pPr>
                        <w:pStyle w:val="Descripcin"/>
                        <w:jc w:val="center"/>
                        <w:rPr>
                          <w:rFonts w:eastAsiaTheme="minorHAnsi" w:cs="Helvetica Neue"/>
                          <w:b/>
                          <w:noProof/>
                          <w:color w:val="1B587C" w:themeColor="accent3"/>
                          <w:szCs w:val="22"/>
                          <w:lang w:eastAsia="en-US"/>
                        </w:rPr>
                      </w:pPr>
                      <w:bookmarkStart w:id="68" w:name="_Toc517027775"/>
                      <w:r>
                        <w:rPr>
                          <w:rFonts w:eastAsiaTheme="minorHAnsi" w:cs="Helvetica Neue"/>
                          <w:b/>
                          <w:i w:val="0"/>
                          <w:noProof/>
                          <w:color w:val="4DA4D8" w:themeColor="accent3" w:themeTint="99"/>
                          <w:lang w:eastAsia="en-US"/>
                        </w:rPr>
                        <w:t xml:space="preserve">Ilustración </w:t>
                      </w: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11</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8"/>
                    </w:p>
                  </w:txbxContent>
                </v:textbox>
                <w10:wrap type="topAndBottom"/>
              </v:shape>
            </w:pict>
          </mc:Fallback>
        </mc:AlternateContent>
      </w:r>
      <w:r>
        <w:rPr>
          <w:rFonts w:eastAsiaTheme="minorHAnsi" w:cs="Helvetica Neue"/>
          <w:b/>
          <w:noProof/>
          <w:color w:val="1B587C" w:themeColor="accent3"/>
          <w:lang w:eastAsia="en-US"/>
        </w:rPr>
        <w:drawing>
          <wp:anchor distT="0" distB="0" distL="114300" distR="114300" simplePos="0" relativeHeight="251680768" behindDoc="0" locked="0" layoutInCell="1" allowOverlap="1">
            <wp:simplePos x="0" y="0"/>
            <wp:positionH relativeFrom="column">
              <wp:posOffset>977265</wp:posOffset>
            </wp:positionH>
            <wp:positionV relativeFrom="paragraph">
              <wp:posOffset>631402</wp:posOffset>
            </wp:positionV>
            <wp:extent cx="2921000" cy="1927860"/>
            <wp:effectExtent l="0" t="0" r="0" b="254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76">
                      <a:extLst>
                        <a:ext uri="{28A0092B-C50C-407E-A947-70E740481C1C}">
                          <a14:useLocalDpi xmlns:a14="http://schemas.microsoft.com/office/drawing/2010/main" val="0"/>
                        </a:ext>
                      </a:extLst>
                    </a:blip>
                    <a:stretch>
                      <a:fillRect/>
                    </a:stretch>
                  </pic:blipFill>
                  <pic:spPr>
                    <a:xfrm>
                      <a:off x="0" y="0"/>
                      <a:ext cx="2921000" cy="1927860"/>
                    </a:xfrm>
                    <a:prstGeom prst="rect">
                      <a:avLst/>
                    </a:prstGeom>
                  </pic:spPr>
                </pic:pic>
              </a:graphicData>
            </a:graphic>
            <wp14:sizeRelH relativeFrom="page">
              <wp14:pctWidth>0</wp14:pctWidth>
            </wp14:sizeRelH>
            <wp14:sizeRelV relativeFrom="page">
              <wp14:pctHeight>0</wp14:pctHeight>
            </wp14:sizeRelV>
          </wp:anchor>
        </w:drawing>
      </w:r>
      <w:r w:rsidR="009521B2">
        <w:t>-</w:t>
      </w:r>
      <w:r w:rsidR="009521B2" w:rsidRPr="009521B2">
        <w:t xml:space="preserve"> </w:t>
      </w:r>
      <w:r w:rsidR="009521B2">
        <w:t xml:space="preserve"> </w:t>
      </w:r>
      <w:r w:rsidR="009521B2" w:rsidRPr="009521B2">
        <w:t>Esta jerarquía forma una estructura en árbol (Jerarquía del espacio de nombres) donde cada nodo contiene parte de la información del dominio y está compuesto por un grupo de servidores encargados de resolver dichos dominios.</w:t>
      </w:r>
    </w:p>
    <w:p w:rsidR="00F573F4" w:rsidRDefault="002D352A" w:rsidP="001772E2">
      <w:pPr>
        <w:autoSpaceDE w:val="0"/>
        <w:autoSpaceDN w:val="0"/>
        <w:adjustRightInd w:val="0"/>
        <w:spacing w:after="0" w:line="240" w:lineRule="auto"/>
      </w:pPr>
      <w:r w:rsidRPr="002D352A">
        <w:lastRenderedPageBreak/>
        <w:t>Actualmente existen 13 servidores raíz de los que dependen los TLD</w:t>
      </w:r>
      <w:r>
        <w:t xml:space="preserve">. </w:t>
      </w:r>
    </w:p>
    <w:p w:rsidR="002D352A" w:rsidRPr="00F573F4" w:rsidRDefault="002D352A" w:rsidP="002D352A">
      <w:pPr>
        <w:autoSpaceDE w:val="0"/>
        <w:autoSpaceDN w:val="0"/>
        <w:adjustRightInd w:val="0"/>
        <w:spacing w:after="0" w:line="240" w:lineRule="auto"/>
        <w:jc w:val="left"/>
        <w:rPr>
          <w:rFonts w:eastAsiaTheme="minorHAnsi" w:cs="Helvetica Neue"/>
          <w:b/>
          <w:color w:val="4DA4D8" w:themeColor="accent3" w:themeTint="99"/>
          <w:lang w:eastAsia="en-US"/>
        </w:rPr>
      </w:pPr>
      <w:r>
        <w:t xml:space="preserve">La información de los servidores raíz la podemos consultar en la página web oficial </w:t>
      </w:r>
      <w:r w:rsidRPr="002D352A">
        <w:t>http://www.root-servers.org</w:t>
      </w:r>
      <w:r>
        <w:t xml:space="preserve"> en donde se nos informa que el sistema de servidores </w:t>
      </w:r>
      <w:r w:rsidRPr="002D352A">
        <w:t xml:space="preserve">raíz consta </w:t>
      </w:r>
      <w:r>
        <w:t xml:space="preserve">actualmente </w:t>
      </w:r>
      <w:r w:rsidRPr="002D352A">
        <w:t xml:space="preserve">de 928 instancias operadas por los </w:t>
      </w:r>
      <w:r>
        <w:t>13</w:t>
      </w:r>
      <w:r w:rsidRPr="002D352A">
        <w:t xml:space="preserve"> operadores de servidores raíz independientes.</w:t>
      </w:r>
      <w:r>
        <w:t xml:space="preserve"> Mostrándonos las localizaciones de los servidores raíz señalizadas en verde:</w:t>
      </w:r>
    </w:p>
    <w:p w:rsidR="002D352A" w:rsidRDefault="002D352A" w:rsidP="002D352A">
      <w:pPr>
        <w:autoSpaceDE w:val="0"/>
        <w:autoSpaceDN w:val="0"/>
        <w:adjustRightInd w:val="0"/>
        <w:spacing w:after="0" w:line="240" w:lineRule="auto"/>
        <w:jc w:val="left"/>
      </w:pPr>
    </w:p>
    <w:p w:rsidR="002D352A" w:rsidRDefault="002D352A" w:rsidP="002D352A">
      <w:pPr>
        <w:keepNext/>
        <w:autoSpaceDE w:val="0"/>
        <w:autoSpaceDN w:val="0"/>
        <w:adjustRightInd w:val="0"/>
        <w:spacing w:after="0" w:line="240" w:lineRule="auto"/>
      </w:pPr>
      <w:r>
        <w:rPr>
          <w:rFonts w:eastAsiaTheme="minorHAnsi" w:cs="Helvetica Neue"/>
          <w:b/>
          <w:noProof/>
          <w:color w:val="4DA4D8" w:themeColor="accent3" w:themeTint="99"/>
          <w:lang w:eastAsia="en-US"/>
        </w:rPr>
        <w:drawing>
          <wp:inline distT="0" distB="0" distL="0" distR="0">
            <wp:extent cx="5112385" cy="226187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a de pantalla 2018-06-13 a las 20.46.2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2385" cy="2261870"/>
                    </a:xfrm>
                    <a:prstGeom prst="rect">
                      <a:avLst/>
                    </a:prstGeom>
                  </pic:spPr>
                </pic:pic>
              </a:graphicData>
            </a:graphic>
          </wp:inline>
        </w:drawing>
      </w:r>
    </w:p>
    <w:p w:rsidR="006C5FAB" w:rsidRDefault="002D352A" w:rsidP="002D352A">
      <w:pPr>
        <w:pStyle w:val="Descripcin"/>
        <w:jc w:val="center"/>
        <w:rPr>
          <w:rFonts w:eastAsiaTheme="minorHAnsi" w:cs="Helvetica Neue"/>
          <w:b/>
          <w:color w:val="4DA4D8" w:themeColor="accent3" w:themeTint="99"/>
          <w:lang w:eastAsia="en-US"/>
        </w:rPr>
      </w:pPr>
      <w:bookmarkStart w:id="69" w:name="_Toc517027776"/>
      <w:r w:rsidRPr="002D352A">
        <w:rPr>
          <w:b/>
          <w:i w:val="0"/>
          <w:color w:val="4DA4D8" w:themeColor="accent3" w:themeTint="99"/>
        </w:rPr>
        <w:t xml:space="preserve">Ilustración </w:t>
      </w:r>
      <w:r w:rsidRPr="002D352A">
        <w:rPr>
          <w:b/>
          <w:i w:val="0"/>
          <w:color w:val="4DA4D8" w:themeColor="accent3" w:themeTint="99"/>
        </w:rPr>
        <w:fldChar w:fldCharType="begin"/>
      </w:r>
      <w:r w:rsidRPr="002D352A">
        <w:rPr>
          <w:b/>
          <w:i w:val="0"/>
          <w:color w:val="4DA4D8" w:themeColor="accent3" w:themeTint="99"/>
        </w:rPr>
        <w:instrText xml:space="preserve"> SEQ Ilustración \* ARABIC </w:instrText>
      </w:r>
      <w:r w:rsidRPr="002D352A">
        <w:rPr>
          <w:b/>
          <w:i w:val="0"/>
          <w:color w:val="4DA4D8" w:themeColor="accent3" w:themeTint="99"/>
        </w:rPr>
        <w:fldChar w:fldCharType="separate"/>
      </w:r>
      <w:r w:rsidR="00375906">
        <w:rPr>
          <w:b/>
          <w:i w:val="0"/>
          <w:noProof/>
          <w:color w:val="4DA4D8" w:themeColor="accent3" w:themeTint="99"/>
        </w:rPr>
        <w:t>12</w:t>
      </w:r>
      <w:r w:rsidRPr="002D352A">
        <w:rPr>
          <w:b/>
          <w:i w:val="0"/>
          <w:color w:val="4DA4D8" w:themeColor="accent3" w:themeTint="99"/>
        </w:rPr>
        <w:fldChar w:fldCharType="end"/>
      </w:r>
      <w:r>
        <w:t xml:space="preserve">-Servidores DNS raíz. Fuente: </w:t>
      </w:r>
      <w:r w:rsidRPr="0032086B">
        <w:t>http://www.root-servers.org</w:t>
      </w:r>
      <w:bookmarkEnd w:id="69"/>
    </w:p>
    <w:p w:rsidR="00193A4D" w:rsidRDefault="00193A4D"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D05BC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MÉTODO DE CONSULTA Y RESOLUCIÓN DNS</w:t>
      </w:r>
    </w:p>
    <w:p w:rsidR="00F71C30" w:rsidRDefault="00F71C30" w:rsidP="001772E2">
      <w:pPr>
        <w:autoSpaceDE w:val="0"/>
        <w:autoSpaceDN w:val="0"/>
        <w:adjustRightInd w:val="0"/>
        <w:spacing w:after="0" w:line="240" w:lineRule="auto"/>
        <w:rPr>
          <w:rFonts w:eastAsiaTheme="minorHAnsi" w:cs="Helvetica Neue"/>
          <w:b/>
          <w:color w:val="4DA4D8" w:themeColor="accent3" w:themeTint="99"/>
          <w:lang w:eastAsia="en-US"/>
        </w:rPr>
      </w:pPr>
    </w:p>
    <w:p w:rsidR="00F71C30" w:rsidRDefault="00F71C30" w:rsidP="00F71C30">
      <w:pPr>
        <w:autoSpaceDE w:val="0"/>
        <w:autoSpaceDN w:val="0"/>
        <w:adjustRightInd w:val="0"/>
        <w:spacing w:after="0" w:line="240" w:lineRule="auto"/>
      </w:pPr>
      <w:r>
        <w:t>Cuando se necesita resolver un nombre de dominio, en primer lugar se envía una petición al servidor de nombres configurado en el sistema que realiza la petición, a este servidor se le denomina servicio proveedor de internet, ISP(</w:t>
      </w:r>
      <w:r w:rsidRPr="00D94D53">
        <w:rPr>
          <w:i/>
        </w:rPr>
        <w:t>Internet service provider</w:t>
      </w:r>
      <w:r>
        <w:t xml:space="preserve">). </w:t>
      </w:r>
    </w:p>
    <w:p w:rsidR="00F71C30" w:rsidRDefault="00F71C30" w:rsidP="00F71C30">
      <w:pPr>
        <w:autoSpaceDE w:val="0"/>
        <w:autoSpaceDN w:val="0"/>
        <w:adjustRightInd w:val="0"/>
        <w:spacing w:after="0" w:line="240" w:lineRule="auto"/>
      </w:pPr>
      <w:r>
        <w:t>A partir de ese momento se desencadena el proceso de resolución del nombre de dominio:</w:t>
      </w:r>
    </w:p>
    <w:p w:rsidR="00F71C30" w:rsidRDefault="00F71C30" w:rsidP="00F71C30">
      <w:pPr>
        <w:autoSpaceDE w:val="0"/>
        <w:autoSpaceDN w:val="0"/>
        <w:adjustRightInd w:val="0"/>
        <w:spacing w:after="0" w:line="240" w:lineRule="auto"/>
      </w:pPr>
    </w:p>
    <w:p w:rsidR="00F71C30" w:rsidRDefault="00F71C30" w:rsidP="00F71C30">
      <w:pPr>
        <w:autoSpaceDE w:val="0"/>
        <w:autoSpaceDN w:val="0"/>
        <w:adjustRightInd w:val="0"/>
        <w:spacing w:after="0" w:line="240" w:lineRule="auto"/>
      </w:pPr>
      <w:r>
        <w:t>En un primer paso el ISP realiza una primera consulta a los servidores raíz.</w:t>
      </w:r>
    </w:p>
    <w:p w:rsidR="00F71C30" w:rsidRDefault="00F71C30" w:rsidP="00F71C30">
      <w:pPr>
        <w:autoSpaceDE w:val="0"/>
        <w:autoSpaceDN w:val="0"/>
        <w:adjustRightInd w:val="0"/>
        <w:spacing w:after="0" w:line="240" w:lineRule="auto"/>
      </w:pPr>
      <w:r>
        <w:t>A continuación el servidor raíz devuelve el nombre de servidor TLD al que se debe redirigir la consulta.</w:t>
      </w:r>
    </w:p>
    <w:p w:rsidR="00F71C30" w:rsidRDefault="00F71C30" w:rsidP="00F71C30">
      <w:pPr>
        <w:autoSpaceDE w:val="0"/>
        <w:autoSpaceDN w:val="0"/>
        <w:adjustRightInd w:val="0"/>
        <w:spacing w:after="0" w:line="240" w:lineRule="auto"/>
      </w:pPr>
      <w:r>
        <w:t>El ISP realiza una nueva consulta al TLD devuelto por el servidor raíz.</w:t>
      </w:r>
    </w:p>
    <w:p w:rsidR="00F71C30" w:rsidRDefault="00F71C30" w:rsidP="00F71C30">
      <w:pPr>
        <w:autoSpaceDE w:val="0"/>
        <w:autoSpaceDN w:val="0"/>
        <w:adjustRightInd w:val="0"/>
        <w:spacing w:after="0" w:line="240" w:lineRule="auto"/>
      </w:pPr>
      <w:r>
        <w:t>El servidor TLD resuelve el nombre correspondiente en caso de que exista y lo devuelve al ISP.</w:t>
      </w:r>
    </w:p>
    <w:p w:rsidR="00E35FA2" w:rsidRDefault="00F71C30" w:rsidP="001772E2">
      <w:pPr>
        <w:autoSpaceDE w:val="0"/>
        <w:autoSpaceDN w:val="0"/>
        <w:adjustRightInd w:val="0"/>
        <w:spacing w:after="0" w:line="240" w:lineRule="auto"/>
      </w:pPr>
      <w:r>
        <w:t>Po último el ISP devuelve la IP al cliente que ha realizado la petición mostrando el dominio.</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A6784">
        <w:rPr>
          <w:noProof/>
        </w:rPr>
        <w:t>[4]</w:t>
      </w:r>
      <w:r w:rsidR="000B2457">
        <w:fldChar w:fldCharType="end"/>
      </w:r>
    </w:p>
    <w:p w:rsidR="00E35FA2" w:rsidRPr="00541272" w:rsidRDefault="00E35FA2" w:rsidP="00E35FA2">
      <w:pPr>
        <w:pStyle w:val="Ttulo2"/>
        <w:ind w:left="0" w:firstLine="0"/>
        <w:rPr>
          <w:color w:val="4DA4D8" w:themeColor="accent3" w:themeTint="99"/>
        </w:rPr>
      </w:pPr>
      <w:bookmarkStart w:id="70" w:name="_Toc517039201"/>
      <w:r>
        <w:rPr>
          <w:color w:val="4DA4D8" w:themeColor="accent3" w:themeTint="99"/>
        </w:rPr>
        <w:t>TIPOS DE SPOOFING</w:t>
      </w:r>
      <w:bookmarkEnd w:id="70"/>
    </w:p>
    <w:p w:rsidR="00E35FA2" w:rsidRDefault="00E35FA2" w:rsidP="00E35FA2">
      <w:pPr>
        <w:pStyle w:val="Ttulo3"/>
        <w:ind w:left="0" w:firstLine="0"/>
        <w:rPr>
          <w:color w:val="4DA4D8" w:themeColor="accent3" w:themeTint="99"/>
        </w:rPr>
      </w:pPr>
      <w:bookmarkStart w:id="71" w:name="_Toc517039202"/>
      <w:r>
        <w:rPr>
          <w:color w:val="4DA4D8" w:themeColor="accent3" w:themeTint="99"/>
        </w:rPr>
        <w:t>IP SPOOFING</w:t>
      </w:r>
      <w:bookmarkEnd w:id="71"/>
    </w:p>
    <w:p w:rsidR="00E35FA2" w:rsidRDefault="00E35FA2" w:rsidP="00E35FA2">
      <w:r>
        <w:t xml:space="preserve">Este ataque consiste en la  suplantación o falsificación de una IP haciendo creer que somos un determinado equipo y de este modo ocultando la identidad del equipo </w:t>
      </w:r>
      <w:r>
        <w:lastRenderedPageBreak/>
        <w:t xml:space="preserve">atacante. </w:t>
      </w:r>
      <w:r w:rsidR="000A374B" w:rsidRPr="000A374B">
        <w:t xml:space="preserve">El spoofing de una IP tiene por tanto como objetivo principal el anonimato y el ataque por </w:t>
      </w:r>
      <w:r w:rsidR="001E50C5">
        <w:t>envío masivo</w:t>
      </w:r>
      <w:r w:rsidR="000A374B" w:rsidRPr="000A374B">
        <w:t xml:space="preserve"> de paquetes a una determinada IP suplantada. Pero también puede usarse para objetivos no maliciosos como la realización de pruebas de rendimiento a una web.</w:t>
      </w:r>
    </w:p>
    <w:p w:rsidR="00E35FA2" w:rsidRDefault="00E35FA2" w:rsidP="00E35FA2">
      <w:r>
        <w:t>Para realizar este ataque se sustituye la dirección IP de un paquete TCP/IP con la intención de que al enviar el paquete el destinatario de este crea qu</w:t>
      </w:r>
      <w:r w:rsidR="00AA6FFC">
        <w:t>e viene de otra localización.</w:t>
      </w:r>
      <w:r w:rsidR="009F03C9">
        <w:t>[4]</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10182B">
        <w:rPr>
          <w:rFonts w:eastAsiaTheme="minorHAnsi" w:cs="Helvetica Neue"/>
          <w:i/>
          <w:color w:val="000000"/>
          <w:lang w:eastAsia="en-US"/>
        </w:rPr>
        <w:t>Internet Control Message Prontocol</w:t>
      </w:r>
      <w:r>
        <w:rPr>
          <w:rFonts w:eastAsiaTheme="minorHAnsi" w:cs="Helvetica Neue"/>
          <w:color w:val="000000"/>
          <w:lang w:eastAsia="en-US"/>
        </w:rPr>
        <w:t xml:space="preserve">, </w:t>
      </w:r>
      <w:r w:rsidRPr="00564B27">
        <w:rPr>
          <w:rFonts w:eastAsiaTheme="minorHAnsi" w:cs="Helvetica Neue"/>
          <w:color w:val="000000"/>
          <w:lang w:eastAsia="en-US"/>
        </w:rPr>
        <w:t xml:space="preserve">protocolo de control </w:t>
      </w:r>
      <w:r w:rsidR="003E4053">
        <w:rPr>
          <w:rFonts w:eastAsiaTheme="minorHAnsi" w:cs="Helvetica Neue"/>
          <w:color w:val="000000"/>
          <w:lang w:eastAsia="en-US"/>
        </w:rPr>
        <w:t>y notificación de errores de IP. U</w:t>
      </w:r>
      <w:r w:rsidRPr="00564B27">
        <w:rPr>
          <w:rFonts w:eastAsiaTheme="minorHAnsi" w:cs="Helvetica Neue"/>
          <w:color w:val="000000"/>
          <w:lang w:eastAsia="en-US"/>
        </w:rPr>
        <w:t>n ejemplo de envío de este tipo de paq</w:t>
      </w:r>
      <w:r>
        <w:rPr>
          <w:rFonts w:eastAsiaTheme="minorHAnsi" w:cs="Helvetica Neue"/>
          <w:color w:val="000000"/>
          <w:lang w:eastAsia="en-US"/>
        </w:rPr>
        <w:t xml:space="preserve">uetes son los </w:t>
      </w:r>
      <w:r w:rsidRPr="0010182B">
        <w:rPr>
          <w:rFonts w:eastAsiaTheme="minorHAnsi" w:cs="Helvetica Neue"/>
          <w:i/>
          <w:color w:val="000000"/>
          <w:lang w:eastAsia="en-US"/>
        </w:rPr>
        <w:t>ping</w:t>
      </w:r>
      <w:r w:rsidR="00274518">
        <w:rPr>
          <w:rFonts w:eastAsiaTheme="minorHAnsi" w:cs="Helvetica Neue"/>
          <w:color w:val="000000"/>
          <w:lang w:eastAsia="en-US"/>
        </w:rPr>
        <w:t>, como podemos ver en la ilustración 13</w:t>
      </w:r>
      <w:r>
        <w:rPr>
          <w:rFonts w:eastAsiaTheme="minorHAnsi" w:cs="Helvetica Neue"/>
          <w:color w:val="000000"/>
          <w:lang w:eastAsia="en-US"/>
        </w:rPr>
        <w:t xml:space="preserve"> o </w:t>
      </w:r>
      <w:r w:rsidRPr="0010182B">
        <w:rPr>
          <w:rFonts w:eastAsiaTheme="minorHAnsi" w:cs="Helvetica Neue"/>
          <w:i/>
          <w:color w:val="000000"/>
          <w:lang w:eastAsia="en-US"/>
        </w:rPr>
        <w:t>traceroute</w:t>
      </w:r>
      <w:r w:rsidR="00274518">
        <w:rPr>
          <w:rFonts w:eastAsiaTheme="minorHAnsi" w:cs="Helvetica Neue"/>
          <w:color w:val="000000"/>
          <w:lang w:eastAsia="en-US"/>
        </w:rPr>
        <w:t xml:space="preserve"> como podemos ver en la ilustración 14 </w:t>
      </w:r>
      <w:r>
        <w:rPr>
          <w:rFonts w:eastAsiaTheme="minorHAnsi" w:cs="Helvetica Neue"/>
          <w:color w:val="000000"/>
          <w:lang w:eastAsia="en-US"/>
        </w:rPr>
        <w:t>).</w:t>
      </w:r>
    </w:p>
    <w:p w:rsidR="00E35FA2" w:rsidRPr="00215197" w:rsidRDefault="00E35FA2" w:rsidP="00E35FA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E35FA2" w:rsidRDefault="00E35FA2" w:rsidP="00E35FA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Pr>
          <w:rFonts w:eastAsiaTheme="minorHAnsi" w:cs="Helvetica Neue"/>
          <w:color w:val="000000"/>
          <w:lang w:eastAsia="en-US"/>
        </w:rPr>
        <w:t>,</w:t>
      </w:r>
      <w:r w:rsidRPr="00564B27">
        <w:rPr>
          <w:rFonts w:eastAsiaTheme="minorHAnsi" w:cs="Helvetica Neue"/>
          <w:color w:val="000000"/>
          <w:lang w:eastAsia="en-US"/>
        </w:rPr>
        <w:t xml:space="preserve"> en el que un </w:t>
      </w:r>
      <w:r>
        <w:rPr>
          <w:rFonts w:eastAsiaTheme="minorHAnsi" w:cs="Helvetica Neue"/>
          <w:color w:val="000000"/>
          <w:lang w:eastAsia="en-US"/>
        </w:rPr>
        <w:t>atacante intenta inundar un servidor específico, dejándolo inoperativo.</w:t>
      </w:r>
    </w:p>
    <w:p w:rsidR="00E35FA2"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Para ello se envía en </w:t>
      </w:r>
      <w:r w:rsidRPr="0010182B">
        <w:rPr>
          <w:rFonts w:eastAsiaTheme="minorHAnsi" w:cs="Helvetica Neue"/>
          <w:i/>
          <w:color w:val="000000"/>
          <w:lang w:eastAsia="en-US"/>
        </w:rPr>
        <w:t>broadcast</w:t>
      </w:r>
      <w:r>
        <w:rPr>
          <w:rFonts w:eastAsiaTheme="minorHAnsi" w:cs="Helvetica Neue"/>
          <w:color w:val="000000"/>
          <w:lang w:eastAsia="en-US"/>
        </w:rPr>
        <w:t>, es decir, a todos los equipos de la red, un paquete</w:t>
      </w:r>
      <w:r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colapsando al objetivo</w:t>
      </w:r>
      <w:r w:rsidRPr="00564B27">
        <w:rPr>
          <w:rFonts w:eastAsiaTheme="minorHAnsi" w:cs="Helvetica Neue"/>
          <w:color w:val="000000"/>
          <w:lang w:eastAsia="en-US"/>
        </w:rPr>
        <w:t>.</w:t>
      </w:r>
    </w:p>
    <w:p w:rsidR="00E35FA2" w:rsidRDefault="00E35FA2" w:rsidP="00E35FA2">
      <w:pPr>
        <w:autoSpaceDE w:val="0"/>
        <w:autoSpaceDN w:val="0"/>
        <w:adjustRightInd w:val="0"/>
        <w:spacing w:after="0" w:line="240" w:lineRule="auto"/>
        <w:rPr>
          <w:rFonts w:eastAsiaTheme="minorHAnsi" w:cs="Helvetica Neue"/>
          <w:color w:val="000000"/>
          <w:lang w:eastAsia="en-US"/>
        </w:rPr>
      </w:pPr>
    </w:p>
    <w:p w:rsidR="00E35FA2" w:rsidRPr="00564B27" w:rsidRDefault="00CD33BE"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La denominación</w:t>
      </w:r>
      <w:r w:rsidR="000D5B5F" w:rsidRPr="000D5B5F">
        <w:rPr>
          <w:rFonts w:eastAsiaTheme="minorHAnsi" w:cs="Helvetica Neue"/>
          <w:color w:val="000000"/>
          <w:lang w:eastAsia="en-US"/>
        </w:rPr>
        <w:t xml:space="preserve"> data de 1990 cuando muchas redes participaban en estos tipos de ataque. La idea de atacantes pequeños pero numerosos </w:t>
      </w:r>
      <w:r w:rsidR="000D5B5F">
        <w:rPr>
          <w:rFonts w:eastAsiaTheme="minorHAnsi" w:cs="Helvetica Neue"/>
          <w:color w:val="000000"/>
          <w:lang w:eastAsia="en-US"/>
        </w:rPr>
        <w:t xml:space="preserve">contra </w:t>
      </w:r>
      <w:r w:rsidR="000D5B5F" w:rsidRPr="000D5B5F">
        <w:rPr>
          <w:rFonts w:eastAsiaTheme="minorHAnsi" w:cs="Helvetica Neue"/>
          <w:color w:val="000000"/>
          <w:lang w:eastAsia="en-US"/>
        </w:rPr>
        <w:t xml:space="preserve"> un único oponente </w:t>
      </w:r>
      <w:r w:rsidR="000D5B5F">
        <w:rPr>
          <w:rFonts w:eastAsiaTheme="minorHAnsi" w:cs="Helvetica Neue"/>
          <w:color w:val="000000"/>
          <w:lang w:eastAsia="en-US"/>
        </w:rPr>
        <w:t xml:space="preserve">de mayor capacidad </w:t>
      </w:r>
      <w:r w:rsidR="000D5B5F" w:rsidRPr="000D5B5F">
        <w:rPr>
          <w:rFonts w:eastAsiaTheme="minorHAnsi" w:cs="Helvetica Neue"/>
          <w:color w:val="000000"/>
          <w:lang w:eastAsia="en-US"/>
        </w:rPr>
        <w:t>dio origen al nombre.</w:t>
      </w:r>
      <w:r w:rsidR="00E35FA2">
        <w:rPr>
          <w:rFonts w:eastAsiaTheme="minorHAnsi" w:cs="Helvetica Neue"/>
          <w:color w:val="000000"/>
          <w:lang w:eastAsia="en-US"/>
        </w:rPr>
        <w:fldChar w:fldCharType="begin"/>
      </w:r>
      <w:r w:rsidR="00E35FA2">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sidR="00E35FA2">
        <w:rPr>
          <w:rFonts w:eastAsiaTheme="minorHAnsi" w:cs="Helvetica Neue"/>
          <w:color w:val="000000"/>
          <w:lang w:eastAsia="en-US"/>
        </w:rPr>
        <w:fldChar w:fldCharType="separate"/>
      </w:r>
      <w:r w:rsidR="00E35FA2">
        <w:rPr>
          <w:rFonts w:eastAsiaTheme="minorHAnsi" w:cs="Helvetica Neue"/>
          <w:noProof/>
          <w:color w:val="000000"/>
          <w:lang w:eastAsia="en-US"/>
        </w:rPr>
        <w:t>[5]</w:t>
      </w:r>
      <w:r w:rsidR="00E35FA2">
        <w:rPr>
          <w:rFonts w:eastAsiaTheme="minorHAnsi" w:cs="Helvetica Neue"/>
          <w:color w:val="000000"/>
          <w:lang w:eastAsia="en-US"/>
        </w:rPr>
        <w:fldChar w:fldCharType="end"/>
      </w:r>
    </w:p>
    <w:p w:rsidR="00E35FA2" w:rsidRPr="00564B27"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AD5167" w:rsidP="00E35FA2">
      <w:pPr>
        <w:rPr>
          <w:rFonts w:ascii="Calibri" w:hAnsi="Calibri"/>
        </w:rPr>
      </w:pPr>
      <w:r>
        <w:rPr>
          <w:noProof/>
        </w:rPr>
        <mc:AlternateContent>
          <mc:Choice Requires="wps">
            <w:drawing>
              <wp:anchor distT="0" distB="0" distL="114300" distR="114300" simplePos="0" relativeHeight="251945984" behindDoc="0" locked="0" layoutInCell="1" allowOverlap="1" wp14:anchorId="3DF473FE" wp14:editId="6612A75F">
                <wp:simplePos x="0" y="0"/>
                <wp:positionH relativeFrom="column">
                  <wp:posOffset>428625</wp:posOffset>
                </wp:positionH>
                <wp:positionV relativeFrom="paragraph">
                  <wp:posOffset>1475789</wp:posOffset>
                </wp:positionV>
                <wp:extent cx="4161155" cy="635"/>
                <wp:effectExtent l="0" t="0" r="4445" b="12065"/>
                <wp:wrapTopAndBottom/>
                <wp:docPr id="80" name="Cuadro de texto 80"/>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rsidR="006E0B8F" w:rsidRPr="00071F14" w:rsidRDefault="006E0B8F" w:rsidP="00E35FA2">
                            <w:pPr>
                              <w:pStyle w:val="Descripcin"/>
                              <w:jc w:val="center"/>
                              <w:rPr>
                                <w:rFonts w:ascii="Helvetica Neue" w:eastAsiaTheme="minorHAnsi" w:hAnsi="Helvetica Neue" w:cs="Helvetica Neue"/>
                                <w:noProof/>
                                <w:color w:val="000000"/>
                                <w:szCs w:val="22"/>
                                <w:lang w:eastAsia="en-US"/>
                              </w:rPr>
                            </w:pPr>
                            <w:bookmarkStart w:id="72" w:name="_Toc517027777"/>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13</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73FE" id="Cuadro de texto 80" o:spid="_x0000_s1036" type="#_x0000_t202" style="position:absolute;left:0;text-align:left;margin-left:33.75pt;margin-top:116.2pt;width:327.6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" stroked="f">
                <v:textbox style="mso-fit-shape-to-text:t" inset="0,0,0,0">
                  <w:txbxContent>
                    <w:p w:rsidR="006E0B8F" w:rsidRPr="00071F14" w:rsidRDefault="006E0B8F" w:rsidP="00E35FA2">
                      <w:pPr>
                        <w:pStyle w:val="Descripcin"/>
                        <w:jc w:val="center"/>
                        <w:rPr>
                          <w:rFonts w:ascii="Helvetica Neue" w:eastAsiaTheme="minorHAnsi" w:hAnsi="Helvetica Neue" w:cs="Helvetica Neue"/>
                          <w:noProof/>
                          <w:color w:val="000000"/>
                          <w:szCs w:val="22"/>
                          <w:lang w:eastAsia="en-US"/>
                        </w:rPr>
                      </w:pPr>
                      <w:bookmarkStart w:id="73" w:name="_Toc517027777"/>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13</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73"/>
                    </w:p>
                  </w:txbxContent>
                </v:textbox>
                <w10:wrap type="topAndBottom"/>
              </v:shape>
            </w:pict>
          </mc:Fallback>
        </mc:AlternateContent>
      </w:r>
      <w:r>
        <w:rPr>
          <w:rFonts w:ascii="Helvetica Neue" w:eastAsiaTheme="minorHAnsi" w:hAnsi="Helvetica Neue" w:cs="Helvetica Neue"/>
          <w:noProof/>
          <w:color w:val="000000"/>
          <w:lang w:eastAsia="en-US"/>
        </w:rPr>
        <w:drawing>
          <wp:anchor distT="0" distB="0" distL="114300" distR="114300" simplePos="0" relativeHeight="251937792" behindDoc="0" locked="0" layoutInCell="1" allowOverlap="1" wp14:anchorId="74ABC804" wp14:editId="7D253FDB">
            <wp:simplePos x="0" y="0"/>
            <wp:positionH relativeFrom="column">
              <wp:posOffset>428625</wp:posOffset>
            </wp:positionH>
            <wp:positionV relativeFrom="paragraph">
              <wp:posOffset>390525</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78">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E35FA2" w:rsidRDefault="007D0F0A" w:rsidP="00E35FA2">
      <w:pPr>
        <w:rPr>
          <w:rFonts w:ascii="Calibri" w:hAnsi="Calibri"/>
        </w:rPr>
      </w:pPr>
      <w:r>
        <w:rPr>
          <w:rFonts w:ascii="Calibri" w:hAnsi="Calibri"/>
        </w:rPr>
        <w:t xml:space="preserve">Ilustración 13 - </w:t>
      </w:r>
      <w:r w:rsidR="001936E4" w:rsidRPr="0010182B">
        <w:rPr>
          <w:rFonts w:ascii="Calibri" w:hAnsi="Calibri"/>
          <w:i/>
        </w:rPr>
        <w:t>Ping</w:t>
      </w:r>
      <w:r w:rsidR="001936E4">
        <w:rPr>
          <w:rFonts w:ascii="Calibri" w:hAnsi="Calibri"/>
        </w:rPr>
        <w:t>-</w:t>
      </w:r>
      <w:r>
        <w:rPr>
          <w:rFonts w:ascii="Calibri" w:hAnsi="Calibri"/>
        </w:rPr>
        <w:t xml:space="preserve"> </w:t>
      </w:r>
      <w:r w:rsidR="001936E4">
        <w:rPr>
          <w:rFonts w:ascii="Calibri" w:hAnsi="Calibri"/>
        </w:rPr>
        <w:t xml:space="preserve">Envió de paquetes </w:t>
      </w:r>
      <w:r w:rsidR="001936E4" w:rsidRPr="001936E4">
        <w:rPr>
          <w:rFonts w:eastAsiaTheme="minorHAnsi" w:cs="Helvetica Neue"/>
          <w:color w:val="000000"/>
          <w:lang w:eastAsia="en-US"/>
        </w:rPr>
        <w:t>ICMP Echo Request</w:t>
      </w:r>
      <w:r w:rsidR="001936E4">
        <w:rPr>
          <w:rFonts w:eastAsiaTheme="minorHAnsi" w:cs="Helvetica Neue"/>
          <w:color w:val="000000"/>
          <w:lang w:eastAsia="en-US"/>
        </w:rPr>
        <w:t xml:space="preserve"> a un determinado equipo destino con el propósito de recibir una respuesta por medio de paquetes </w:t>
      </w:r>
      <w:r w:rsidR="001936E4" w:rsidRPr="001936E4">
        <w:rPr>
          <w:rFonts w:eastAsiaTheme="minorHAnsi" w:cs="Helvetica Neue"/>
          <w:color w:val="000000"/>
          <w:lang w:eastAsia="en-US"/>
        </w:rPr>
        <w:t xml:space="preserve">ICMP </w:t>
      </w:r>
      <w:r w:rsidR="001936E4" w:rsidRPr="0010182B">
        <w:rPr>
          <w:rFonts w:eastAsiaTheme="minorHAnsi" w:cs="Helvetica Neue"/>
          <w:i/>
          <w:color w:val="000000"/>
          <w:lang w:eastAsia="en-US"/>
        </w:rPr>
        <w:t>Echo Reply</w:t>
      </w:r>
      <w:r w:rsidR="001936E4">
        <w:rPr>
          <w:rFonts w:eastAsiaTheme="minorHAnsi" w:cs="Helvetica Neue"/>
          <w:color w:val="000000"/>
          <w:lang w:eastAsia="en-US"/>
        </w:rPr>
        <w:t>. Este método normalmente es realizado por motivos de diagnóstico de red.</w:t>
      </w:r>
    </w:p>
    <w:p w:rsidR="00E35FA2" w:rsidRDefault="00E35FA2" w:rsidP="00E35FA2">
      <w:pPr>
        <w:rPr>
          <w:rFonts w:ascii="Calibri" w:hAnsi="Calibri"/>
        </w:rPr>
      </w:pPr>
    </w:p>
    <w:p w:rsidR="00E35FA2" w:rsidRDefault="00E35FA2" w:rsidP="00E35FA2">
      <w:pPr>
        <w:rPr>
          <w:rFonts w:ascii="Calibri" w:hAnsi="Calibri"/>
        </w:rPr>
      </w:pPr>
    </w:p>
    <w:p w:rsidR="00E35FA2" w:rsidRDefault="00E35FA2" w:rsidP="00E35FA2">
      <w:pPr>
        <w:keepNext/>
      </w:pPr>
      <w:r>
        <w:rPr>
          <w:noProof/>
        </w:rPr>
        <w:lastRenderedPageBreak/>
        <w:drawing>
          <wp:inline distT="0" distB="0" distL="0" distR="0" wp14:anchorId="190F9EE2" wp14:editId="074F145B">
            <wp:extent cx="5122762" cy="236668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79">
                      <a:extLst>
                        <a:ext uri="{28A0092B-C50C-407E-A947-70E740481C1C}">
                          <a14:useLocalDpi xmlns:a14="http://schemas.microsoft.com/office/drawing/2010/main" val="0"/>
                        </a:ext>
                      </a:extLst>
                    </a:blip>
                    <a:stretch>
                      <a:fillRect/>
                    </a:stretch>
                  </pic:blipFill>
                  <pic:spPr>
                    <a:xfrm>
                      <a:off x="0" y="0"/>
                      <a:ext cx="5134864" cy="2372274"/>
                    </a:xfrm>
                    <a:prstGeom prst="rect">
                      <a:avLst/>
                    </a:prstGeom>
                  </pic:spPr>
                </pic:pic>
              </a:graphicData>
            </a:graphic>
          </wp:inline>
        </w:drawing>
      </w:r>
    </w:p>
    <w:p w:rsidR="00E35FA2" w:rsidRDefault="004E6D25" w:rsidP="00E35FA2">
      <w:pPr>
        <w:pStyle w:val="Descripcin"/>
        <w:jc w:val="center"/>
      </w:pPr>
      <w:bookmarkStart w:id="74" w:name="_Toc517027778"/>
      <w:r>
        <w:rPr>
          <w:rFonts w:eastAsiaTheme="minorHAnsi" w:cs="Helvetica Neue"/>
          <w:b/>
          <w:i w:val="0"/>
          <w:noProof/>
          <w:color w:val="4DA4D8" w:themeColor="accent3" w:themeTint="99"/>
          <w:lang w:eastAsia="en-US"/>
        </w:rPr>
        <w:t xml:space="preserve">Ilustración </w:t>
      </w:r>
      <w:r w:rsidR="00E35FA2" w:rsidRPr="00CE4742">
        <w:rPr>
          <w:b/>
          <w:i w:val="0"/>
          <w:color w:val="4DA4D8" w:themeColor="accent3" w:themeTint="99"/>
        </w:rPr>
        <w:fldChar w:fldCharType="begin"/>
      </w:r>
      <w:r w:rsidR="00E35FA2" w:rsidRPr="00CE4742">
        <w:rPr>
          <w:b/>
          <w:i w:val="0"/>
          <w:color w:val="4DA4D8" w:themeColor="accent3" w:themeTint="99"/>
        </w:rPr>
        <w:instrText xml:space="preserve"> SEQ Ilustración \* ARABIC </w:instrText>
      </w:r>
      <w:r w:rsidR="00E35FA2" w:rsidRPr="00CE4742">
        <w:rPr>
          <w:b/>
          <w:i w:val="0"/>
          <w:color w:val="4DA4D8" w:themeColor="accent3" w:themeTint="99"/>
        </w:rPr>
        <w:fldChar w:fldCharType="separate"/>
      </w:r>
      <w:r w:rsidR="00375906">
        <w:rPr>
          <w:b/>
          <w:i w:val="0"/>
          <w:noProof/>
          <w:color w:val="4DA4D8" w:themeColor="accent3" w:themeTint="99"/>
        </w:rPr>
        <w:t>14</w:t>
      </w:r>
      <w:r w:rsidR="00E35FA2" w:rsidRPr="00CE4742">
        <w:rPr>
          <w:b/>
          <w:i w:val="0"/>
          <w:color w:val="4DA4D8" w:themeColor="accent3" w:themeTint="99"/>
        </w:rPr>
        <w:fldChar w:fldCharType="end"/>
      </w:r>
      <w:r w:rsidR="00E35FA2" w:rsidRPr="007E73EC">
        <w:t>-Traceroute. Fuente: propia</w:t>
      </w:r>
      <w:bookmarkEnd w:id="74"/>
    </w:p>
    <w:p w:rsidR="007D0F0A" w:rsidRPr="007D0F0A" w:rsidRDefault="007D0F0A" w:rsidP="007D0F0A">
      <w:r>
        <w:rPr>
          <w:rFonts w:ascii="Calibri" w:hAnsi="Calibri"/>
        </w:rPr>
        <w:t xml:space="preserve">Ilustración 14 - </w:t>
      </w:r>
      <w:r w:rsidRPr="0010182B">
        <w:rPr>
          <w:i/>
        </w:rPr>
        <w:t>Traceroute</w:t>
      </w:r>
      <w:r>
        <w:t>- herramienta de diagnóstico de red que permite mostrar la ruta y realizar una medición de retrasos de transmisión</w:t>
      </w:r>
      <w:r w:rsidR="00911D43">
        <w:t xml:space="preserve"> a través del envío de paquetes UDP (</w:t>
      </w:r>
      <w:r w:rsidR="00911D43" w:rsidRPr="00911D43">
        <w:rPr>
          <w:i/>
        </w:rPr>
        <w:t>User Datagram Protocol</w:t>
      </w:r>
      <w:r w:rsidR="00911D43">
        <w:t>). El p</w:t>
      </w:r>
      <w:r w:rsidR="00911D43" w:rsidRPr="00911D43">
        <w:t xml:space="preserve">rotocolo </w:t>
      </w:r>
      <w:r w:rsidR="00911D43">
        <w:t xml:space="preserve">UDP </w:t>
      </w:r>
      <w:r w:rsidR="00911D43" w:rsidRPr="00911D43">
        <w:t>proporciona una forma para que las aplicaciones envíen datagramas IP encapsulados sin tener que establecer una conexión.</w:t>
      </w:r>
      <w:r w:rsidR="00911D43">
        <w:t xml:space="preserve"> </w:t>
      </w:r>
      <w:r w:rsidR="00911D43" w:rsidRPr="00911D43">
        <w:t>Tiene un amplio uso en consultas únicas de solicitud-respuesta de tipo cliente-servidor en un solo envío, así́ como apli</w:t>
      </w:r>
      <w:r w:rsidR="00911D43">
        <w:t>ca</w:t>
      </w:r>
      <w:r w:rsidR="00911D43" w:rsidRPr="00911D43">
        <w:t>ciones en las que la entrega puntual es más importante que la precisa, como en la transmisión de voz o vídeo</w:t>
      </w:r>
      <w:r w:rsidR="008C1C00">
        <w:t>.</w:t>
      </w:r>
    </w:p>
    <w:p w:rsidR="00911D43" w:rsidRDefault="00911D43" w:rsidP="00911D43">
      <w:pPr>
        <w:keepNext/>
        <w:autoSpaceDE w:val="0"/>
        <w:autoSpaceDN w:val="0"/>
        <w:adjustRightInd w:val="0"/>
        <w:spacing w:after="0" w:line="240" w:lineRule="auto"/>
      </w:pPr>
      <w:r>
        <w:rPr>
          <w:rFonts w:eastAsiaTheme="minorHAnsi" w:cs="Helvetica Neue"/>
          <w:b/>
          <w:noProof/>
          <w:color w:val="4DA4D8" w:themeColor="accent3" w:themeTint="99"/>
          <w:lang w:eastAsia="en-US"/>
        </w:rPr>
        <w:drawing>
          <wp:inline distT="0" distB="0" distL="0" distR="0">
            <wp:extent cx="5112385" cy="1045845"/>
            <wp:effectExtent l="0" t="0" r="571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a de pantalla 2018-06-14 a las 12.05.4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12385" cy="1045845"/>
                    </a:xfrm>
                    <a:prstGeom prst="rect">
                      <a:avLst/>
                    </a:prstGeom>
                  </pic:spPr>
                </pic:pic>
              </a:graphicData>
            </a:graphic>
          </wp:inline>
        </w:drawing>
      </w:r>
    </w:p>
    <w:p w:rsidR="00E35FA2" w:rsidRDefault="00911D43" w:rsidP="00911D43">
      <w:pPr>
        <w:pStyle w:val="Descripcin"/>
        <w:jc w:val="center"/>
        <w:rPr>
          <w:rFonts w:eastAsiaTheme="minorHAnsi" w:cs="Helvetica Neue"/>
          <w:b/>
          <w:color w:val="4DA4D8" w:themeColor="accent3" w:themeTint="99"/>
          <w:lang w:eastAsia="en-US"/>
        </w:rPr>
      </w:pPr>
      <w:bookmarkStart w:id="75" w:name="_Toc517027779"/>
      <w:r w:rsidRPr="00911D43">
        <w:rPr>
          <w:b/>
          <w:i w:val="0"/>
          <w:color w:val="4DA4D8" w:themeColor="accent3" w:themeTint="99"/>
        </w:rPr>
        <w:t xml:space="preserve">Ilustración </w:t>
      </w:r>
      <w:r w:rsidRPr="00911D43">
        <w:rPr>
          <w:b/>
          <w:i w:val="0"/>
          <w:color w:val="4DA4D8" w:themeColor="accent3" w:themeTint="99"/>
        </w:rPr>
        <w:fldChar w:fldCharType="begin"/>
      </w:r>
      <w:r w:rsidRPr="00911D43">
        <w:rPr>
          <w:b/>
          <w:i w:val="0"/>
          <w:color w:val="4DA4D8" w:themeColor="accent3" w:themeTint="99"/>
        </w:rPr>
        <w:instrText xml:space="preserve"> SEQ Ilustración \* ARABIC </w:instrText>
      </w:r>
      <w:r w:rsidRPr="00911D43">
        <w:rPr>
          <w:b/>
          <w:i w:val="0"/>
          <w:color w:val="4DA4D8" w:themeColor="accent3" w:themeTint="99"/>
        </w:rPr>
        <w:fldChar w:fldCharType="separate"/>
      </w:r>
      <w:r w:rsidR="00375906">
        <w:rPr>
          <w:b/>
          <w:i w:val="0"/>
          <w:noProof/>
          <w:color w:val="4DA4D8" w:themeColor="accent3" w:themeTint="99"/>
        </w:rPr>
        <w:t>15</w:t>
      </w:r>
      <w:r w:rsidRPr="00911D43">
        <w:rPr>
          <w:b/>
          <w:i w:val="0"/>
          <w:color w:val="4DA4D8" w:themeColor="accent3" w:themeTint="99"/>
        </w:rPr>
        <w:fldChar w:fldCharType="end"/>
      </w:r>
      <w:r>
        <w:t>-Cabecera de protocolo UDP</w:t>
      </w:r>
      <w:r w:rsidRPr="00CB27D2">
        <w:t>. Fuente: Redes de computadoras (Tanenbaum)[2]</w:t>
      </w:r>
      <w:bookmarkEnd w:id="75"/>
    </w:p>
    <w:p w:rsidR="00911D43" w:rsidRDefault="00911D43"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DoS (DENIAL OF SERVICE)</w:t>
      </w:r>
    </w:p>
    <w:p w:rsidR="00E35FA2"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Los ataques DoS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p>
    <w:p w:rsidR="00E35FA2" w:rsidRPr="00A5293E" w:rsidRDefault="00E35FA2"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Pr="00A5293E">
        <w:rPr>
          <w:rFonts w:eastAsiaTheme="minorHAnsi" w:cs="Helvetica Neue"/>
          <w:color w:val="000000"/>
          <w:lang w:eastAsia="en-US"/>
        </w:rPr>
        <w:t>S son:</w:t>
      </w:r>
    </w:p>
    <w:p w:rsidR="00E35FA2" w:rsidRPr="00E012CD" w:rsidRDefault="00E35FA2" w:rsidP="00E35FA2">
      <w:pPr>
        <w:autoSpaceDE w:val="0"/>
        <w:autoSpaceDN w:val="0"/>
        <w:adjustRightInd w:val="0"/>
        <w:spacing w:after="0" w:line="240" w:lineRule="auto"/>
        <w:rPr>
          <w:rFonts w:eastAsiaTheme="minorHAnsi" w:cs="Helvetica Neue"/>
          <w:b/>
          <w:color w:val="4DA4D8" w:themeColor="accent3" w:themeTint="99"/>
          <w:lang w:eastAsia="en-US"/>
        </w:rPr>
      </w:pPr>
    </w:p>
    <w:p w:rsidR="00E35FA2" w:rsidRPr="001C7112" w:rsidRDefault="00E35FA2" w:rsidP="00E35FA2">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E35FA2" w:rsidRDefault="00E35FA2" w:rsidP="00E35FA2">
      <w:pPr>
        <w:autoSpaceDE w:val="0"/>
        <w:autoSpaceDN w:val="0"/>
        <w:adjustRightInd w:val="0"/>
        <w:spacing w:after="0" w:line="20" w:lineRule="atLeast"/>
        <w:rPr>
          <w:rFonts w:ascii="Helvetica Neue" w:eastAsiaTheme="minorHAnsi" w:hAnsi="Helvetica Neue" w:cs="Helvetica Neue"/>
          <w:b/>
          <w:bCs/>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val="en-US"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de evitar o detener. Por lo que </w:t>
      </w:r>
      <w:r>
        <w:rPr>
          <w:rFonts w:eastAsiaTheme="minorHAnsi" w:cs="Helvetica Neue"/>
          <w:color w:val="000000"/>
          <w:lang w:eastAsia="en-US"/>
        </w:rPr>
        <w:t>se debe</w:t>
      </w:r>
      <w:r w:rsidR="005E2C1D">
        <w:rPr>
          <w:rFonts w:eastAsiaTheme="minorHAnsi" w:cs="Helvetica Neue"/>
          <w:color w:val="000000"/>
          <w:lang w:eastAsia="en-US"/>
        </w:rPr>
        <w:t>n</w:t>
      </w:r>
      <w:r w:rsidRPr="001C7112">
        <w:rPr>
          <w:rFonts w:eastAsiaTheme="minorHAnsi" w:cs="Helvetica Neue"/>
          <w:color w:val="000000"/>
          <w:lang w:eastAsia="en-US"/>
        </w:rPr>
        <w:t xml:space="preserve"> implementar herramientas </w:t>
      </w:r>
      <w:r w:rsidRPr="001C7112">
        <w:rPr>
          <w:rFonts w:eastAsiaTheme="minorHAnsi" w:cs="Helvetica Neue"/>
          <w:color w:val="000000"/>
          <w:lang w:eastAsia="en-US"/>
        </w:rPr>
        <w:lastRenderedPageBreak/>
        <w:t xml:space="preserve">específicas para esta tarea o derivar todas nuestras comunicaciones por un </w:t>
      </w:r>
      <w:r w:rsidR="007219D4">
        <w:rPr>
          <w:rFonts w:eastAsiaTheme="minorHAnsi" w:cs="Helvetica Neue"/>
          <w:color w:val="000000"/>
          <w:lang w:eastAsia="en-US"/>
        </w:rPr>
        <w:t xml:space="preserve">servicio </w:t>
      </w:r>
      <w:r w:rsidRPr="001C7112">
        <w:rPr>
          <w:rFonts w:eastAsiaTheme="minorHAnsi" w:cs="Helvetica Neue"/>
          <w:color w:val="000000"/>
          <w:lang w:eastAsia="en-US"/>
        </w:rPr>
        <w:t>mitigador</w:t>
      </w:r>
      <w:r w:rsidR="00FC2CAE">
        <w:rPr>
          <w:rFonts w:eastAsiaTheme="minorHAnsi" w:cs="Helvetica Neue"/>
          <w:color w:val="000000"/>
          <w:lang w:eastAsia="en-US"/>
        </w:rPr>
        <w:t xml:space="preserve"> (software especializado en defensa proporcionado por empresas de seguridad)</w:t>
      </w:r>
      <w:r w:rsidRPr="001C7112">
        <w:rPr>
          <w:rFonts w:eastAsiaTheme="minorHAnsi" w:cs="Helvetica Neue"/>
          <w:color w:val="000000"/>
          <w:lang w:eastAsia="en-US"/>
        </w:rPr>
        <w:t xml:space="preserve"> o analizador de tráfico que detecte estos ataques. </w:t>
      </w:r>
      <w:r w:rsidR="009C0CBE">
        <w:rPr>
          <w:rFonts w:eastAsiaTheme="minorHAnsi" w:cs="Helvetica Neue"/>
          <w:color w:val="000000"/>
          <w:lang w:eastAsia="en-US"/>
        </w:rPr>
        <w:fldChar w:fldCharType="begin"/>
      </w:r>
      <w:r w:rsidR="009C0CBE">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9C0CBE">
        <w:rPr>
          <w:rFonts w:eastAsiaTheme="minorHAnsi" w:cs="Helvetica Neue"/>
          <w:color w:val="000000"/>
          <w:lang w:eastAsia="en-US"/>
        </w:rPr>
        <w:instrText xml:space="preserve"> ADDIN ZOTERO_ITEM CSL_CITATION {"citationID":"NCy6nkdd","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 w:rsidR="00E35FA2" w:rsidRPr="00394A49"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w:t>
      </w:r>
      <w:r w:rsidR="00BE6C26">
        <w:rPr>
          <w:rFonts w:eastAsiaTheme="minorHAnsi" w:cs="Helvetica Neue"/>
          <w:b/>
          <w:bCs/>
          <w:color w:val="4DA4D8" w:themeColor="accent3" w:themeTint="99"/>
          <w:lang w:eastAsia="en-US"/>
        </w:rPr>
        <w:t xml:space="preserve"> o inundación</w:t>
      </w:r>
      <w:r w:rsidRPr="00394A49">
        <w:rPr>
          <w:rFonts w:eastAsiaTheme="minorHAnsi" w:cs="Helvetica Neue"/>
          <w:b/>
          <w:bCs/>
          <w:color w:val="4DA4D8" w:themeColor="accent3" w:themeTint="99"/>
          <w:lang w:eastAsia="en-US"/>
        </w:rPr>
        <w:t xml:space="preserve"> HTTP)</w:t>
      </w:r>
      <w:r w:rsidR="00E05085" w:rsidRPr="00E05085">
        <w:rPr>
          <w:rFonts w:eastAsiaTheme="minorHAnsi" w:cs="Helvetica Neue"/>
          <w:color w:val="000000"/>
          <w:lang w:eastAsia="en-US"/>
        </w:rPr>
        <w:t xml:space="preserve"> </w:t>
      </w:r>
    </w:p>
    <w:p w:rsidR="00E35FA2" w:rsidRDefault="00E35FA2" w:rsidP="00E35FA2">
      <w:pPr>
        <w:autoSpaceDE w:val="0"/>
        <w:autoSpaceDN w:val="0"/>
        <w:adjustRightInd w:val="0"/>
        <w:spacing w:after="0" w:line="240" w:lineRule="auto"/>
        <w:rPr>
          <w:rFonts w:ascii="Helvetica Neue" w:eastAsiaTheme="minorHAnsi" w:hAnsi="Helvetica Neue" w:cs="Helvetica Neue"/>
          <w:b/>
          <w:bCs/>
          <w:color w:val="000000"/>
          <w:lang w:eastAsia="en-US"/>
        </w:rPr>
      </w:pPr>
    </w:p>
    <w:p w:rsidR="00E35FA2" w:rsidRDefault="00BE6C26"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Existen dos tipos de ataque HTTP </w:t>
      </w:r>
      <w:r w:rsidR="000E089C">
        <w:rPr>
          <w:rFonts w:eastAsiaTheme="minorHAnsi" w:cs="Helvetica Neue"/>
          <w:color w:val="000000"/>
          <w:lang w:eastAsia="en-US"/>
        </w:rPr>
        <w:t>Flood:</w:t>
      </w:r>
    </w:p>
    <w:p w:rsidR="000E089C" w:rsidRDefault="000E089C" w:rsidP="00E35FA2">
      <w:pPr>
        <w:autoSpaceDE w:val="0"/>
        <w:autoSpaceDN w:val="0"/>
        <w:adjustRightInd w:val="0"/>
        <w:spacing w:after="0" w:line="240" w:lineRule="auto"/>
        <w:rPr>
          <w:rFonts w:eastAsiaTheme="minorHAnsi" w:cs="Helvetica Neue"/>
          <w:color w:val="000000"/>
          <w:lang w:eastAsia="en-US"/>
        </w:rPr>
      </w:pPr>
    </w:p>
    <w:p w:rsidR="000E089C" w:rsidRPr="00CC4F5C" w:rsidRDefault="000E089C" w:rsidP="00E35FA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HTTP GET </w:t>
      </w:r>
      <w:r w:rsidRPr="0010182B">
        <w:rPr>
          <w:rFonts w:eastAsiaTheme="minorHAnsi" w:cs="Helvetica Neue"/>
          <w:i/>
          <w:color w:val="000000"/>
          <w:lang w:eastAsia="en-US"/>
        </w:rPr>
        <w:t>Flood</w:t>
      </w:r>
      <w:r>
        <w:rPr>
          <w:rFonts w:eastAsiaTheme="minorHAnsi" w:cs="Helvetica Neue"/>
          <w:color w:val="000000"/>
          <w:lang w:eastAsia="en-US"/>
        </w:rPr>
        <w:t xml:space="preserve"> -&gt; El atacante </w:t>
      </w:r>
      <w:r w:rsidR="00EF5D0E">
        <w:rPr>
          <w:rFonts w:eastAsiaTheme="minorHAnsi" w:cs="Helvetica Neue"/>
          <w:color w:val="000000"/>
          <w:lang w:eastAsia="en-US"/>
        </w:rPr>
        <w:t xml:space="preserve">realiza peticiones de datos usando peticiones GET. Esta solicitud intenta descargar archivos del servidor web como pueden ser imágenes o </w:t>
      </w:r>
      <w:r w:rsidR="00EF5D0E" w:rsidRPr="0010182B">
        <w:rPr>
          <w:rFonts w:eastAsiaTheme="minorHAnsi" w:cs="Helvetica Neue"/>
          <w:i/>
          <w:color w:val="000000"/>
          <w:lang w:eastAsia="en-US"/>
        </w:rPr>
        <w:t>scripts</w:t>
      </w:r>
      <w:r w:rsidR="00EF5D0E">
        <w:rPr>
          <w:rFonts w:eastAsiaTheme="minorHAnsi" w:cs="Helvetica Neue"/>
          <w:color w:val="000000"/>
          <w:lang w:eastAsia="en-US"/>
        </w:rPr>
        <w:t>. Al lanzar un ataque coordinado y masivo desde varios equipos el servidor colapsa al no poder atender todas las peticiones al mismo tiempo.</w:t>
      </w:r>
    </w:p>
    <w:p w:rsidR="00E35FA2" w:rsidRDefault="00E35FA2" w:rsidP="00E35FA2">
      <w:pPr>
        <w:autoSpaceDE w:val="0"/>
        <w:autoSpaceDN w:val="0"/>
        <w:adjustRightInd w:val="0"/>
        <w:spacing w:after="0" w:line="240" w:lineRule="auto"/>
        <w:rPr>
          <w:rFonts w:eastAsiaTheme="minorHAnsi" w:cs="Helvetica Neue"/>
          <w:b/>
          <w:bCs/>
          <w:color w:val="000000"/>
          <w:lang w:eastAsia="en-US"/>
        </w:rPr>
      </w:pPr>
    </w:p>
    <w:p w:rsidR="000E089C" w:rsidRPr="00CC4F5C" w:rsidRDefault="000E089C" w:rsidP="000E089C">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HTTP POST </w:t>
      </w:r>
      <w:r w:rsidRPr="0010182B">
        <w:rPr>
          <w:rFonts w:eastAsiaTheme="minorHAnsi" w:cs="Helvetica Neue"/>
          <w:i/>
          <w:color w:val="000000"/>
          <w:lang w:eastAsia="en-US"/>
        </w:rPr>
        <w:t>Flood</w:t>
      </w:r>
      <w:r>
        <w:rPr>
          <w:rFonts w:eastAsiaTheme="minorHAnsi" w:cs="Helvetica Neue"/>
          <w:color w:val="000000"/>
          <w:lang w:eastAsia="en-US"/>
        </w:rPr>
        <w:t xml:space="preserve"> -&gt;</w:t>
      </w:r>
      <w:r w:rsidR="00EF5D0E">
        <w:rPr>
          <w:rFonts w:eastAsiaTheme="minorHAnsi" w:cs="Helvetica Neue"/>
          <w:color w:val="000000"/>
          <w:lang w:eastAsia="en-US"/>
        </w:rPr>
        <w:t xml:space="preserve"> El atacante busca formularios en </w:t>
      </w:r>
      <w:r w:rsidR="00C0635E">
        <w:rPr>
          <w:rFonts w:eastAsiaTheme="minorHAnsi" w:cs="Helvetica Neue"/>
          <w:color w:val="000000"/>
          <w:lang w:eastAsia="en-US"/>
        </w:rPr>
        <w:t xml:space="preserve">la web objetivo y realiza un ataque coordinado y masivo utilizando los parámetros del formulario </w:t>
      </w:r>
      <w:r w:rsidR="00E877AA">
        <w:rPr>
          <w:rFonts w:eastAsiaTheme="minorHAnsi" w:cs="Helvetica Neue"/>
          <w:color w:val="000000"/>
          <w:lang w:eastAsia="en-US"/>
        </w:rPr>
        <w:t xml:space="preserve">comenzando un envío </w:t>
      </w:r>
      <w:r w:rsidR="00C0635E">
        <w:rPr>
          <w:rFonts w:eastAsiaTheme="minorHAnsi" w:cs="Helvetica Neue"/>
          <w:color w:val="000000"/>
          <w:lang w:eastAsia="en-US"/>
        </w:rPr>
        <w:t>de gran cantidad de datos y de peticiones POST al servidor web, produciendo una sobrecarga.</w:t>
      </w:r>
    </w:p>
    <w:p w:rsidR="000E089C" w:rsidRPr="00CC4F5C" w:rsidRDefault="000E089C" w:rsidP="00E35FA2">
      <w:pPr>
        <w:autoSpaceDE w:val="0"/>
        <w:autoSpaceDN w:val="0"/>
        <w:adjustRightInd w:val="0"/>
        <w:spacing w:after="0" w:line="240" w:lineRule="auto"/>
        <w:rPr>
          <w:rFonts w:eastAsiaTheme="minorHAnsi" w:cs="Helvetica Neue"/>
          <w:b/>
          <w:bCs/>
          <w:color w:val="000000"/>
          <w:lang w:eastAsia="en-US"/>
        </w:rPr>
      </w:pPr>
    </w:p>
    <w:p w:rsidR="009C0CBE" w:rsidRPr="00B61E70" w:rsidRDefault="00E35FA2" w:rsidP="009C0CBE">
      <w:pPr>
        <w:autoSpaceDE w:val="0"/>
        <w:autoSpaceDN w:val="0"/>
        <w:adjustRightInd w:val="0"/>
        <w:spacing w:after="0" w:line="240" w:lineRule="auto"/>
        <w:rPr>
          <w:rFonts w:eastAsiaTheme="minorHAnsi" w:cs="Helvetica Neue"/>
          <w:b/>
          <w:bCs/>
          <w:color w:val="4DA4D8" w:themeColor="accent3" w:themeTint="99"/>
          <w:lang w:val="en-US" w:eastAsia="en-US"/>
        </w:rPr>
      </w:pPr>
      <w:r w:rsidRPr="00CC4F5C">
        <w:rPr>
          <w:rFonts w:eastAsiaTheme="minorHAnsi" w:cs="Helvetica Neue"/>
          <w:color w:val="000000"/>
          <w:lang w:eastAsia="en-US"/>
        </w:rPr>
        <w:t xml:space="preserve">Dado que los ataques </w:t>
      </w:r>
      <w:r>
        <w:rPr>
          <w:rFonts w:eastAsiaTheme="minorHAnsi" w:cs="Helvetica Neue"/>
          <w:color w:val="000000"/>
          <w:lang w:eastAsia="en-US"/>
        </w:rPr>
        <w:t xml:space="preserve">http </w:t>
      </w:r>
      <w:r w:rsidRPr="0010182B">
        <w:rPr>
          <w:rFonts w:eastAsiaTheme="minorHAnsi" w:cs="Helvetica Neue"/>
          <w:i/>
          <w:color w:val="000000"/>
          <w:lang w:eastAsia="en-US"/>
        </w:rPr>
        <w:t>Flood</w:t>
      </w:r>
      <w:r w:rsidRPr="00CC4F5C">
        <w:rPr>
          <w:rFonts w:eastAsiaTheme="minorHAnsi" w:cs="Helvetica Neue"/>
          <w:color w:val="000000"/>
          <w:lang w:eastAsia="en-US"/>
        </w:rPr>
        <w:t xml:space="preserve"> utilizan solicitudes de URL estándar es difícil diferenciarlo</w:t>
      </w:r>
      <w:r>
        <w:rPr>
          <w:rFonts w:eastAsiaTheme="minorHAnsi" w:cs="Helvetica Neue"/>
          <w:color w:val="000000"/>
          <w:lang w:eastAsia="en-US"/>
        </w:rPr>
        <w:t>s</w:t>
      </w:r>
      <w:r w:rsidRPr="00CC4F5C">
        <w:rPr>
          <w:rFonts w:eastAsiaTheme="minorHAnsi" w:cs="Helvetica Neue"/>
          <w:color w:val="000000"/>
          <w:lang w:eastAsia="en-US"/>
        </w:rPr>
        <w:t xml:space="preserve"> del tráfico normal.</w:t>
      </w:r>
      <w:r w:rsidR="009C0CBE" w:rsidRPr="009C0CBE">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EN1EpjCj","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jJthLkwJ","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autoSpaceDE w:val="0"/>
        <w:autoSpaceDN w:val="0"/>
        <w:adjustRightInd w:val="0"/>
        <w:spacing w:after="0" w:line="240" w:lineRule="auto"/>
        <w:rPr>
          <w:rFonts w:eastAsiaTheme="minorHAnsi" w:cs="Helvetica Neue"/>
          <w:color w:val="000000"/>
          <w:lang w:eastAsia="en-US"/>
        </w:rPr>
      </w:pPr>
    </w:p>
    <w:p w:rsidR="00E35FA2" w:rsidRDefault="00E35FA2" w:rsidP="00E35FA2">
      <w:pPr>
        <w:autoSpaceDE w:val="0"/>
        <w:autoSpaceDN w:val="0"/>
        <w:adjustRightInd w:val="0"/>
        <w:spacing w:after="0" w:line="240" w:lineRule="auto"/>
        <w:rPr>
          <w:rFonts w:ascii="Helvetica Neue" w:eastAsiaTheme="minorHAnsi" w:hAnsi="Helvetica Neue" w:cs="Helvetica Neue"/>
          <w:color w:val="000000"/>
          <w:lang w:eastAsia="en-US"/>
        </w:rPr>
      </w:pPr>
    </w:p>
    <w:p w:rsidR="00E35FA2" w:rsidRPr="00511897"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t>SYN Flood</w:t>
      </w:r>
    </w:p>
    <w:p w:rsidR="00E35FA2" w:rsidRPr="00900703" w:rsidRDefault="00E35FA2" w:rsidP="00E35FA2">
      <w:pPr>
        <w:autoSpaceDE w:val="0"/>
        <w:autoSpaceDN w:val="0"/>
        <w:adjustRightInd w:val="0"/>
        <w:spacing w:after="0" w:line="240" w:lineRule="auto"/>
        <w:rPr>
          <w:rFonts w:eastAsiaTheme="minorHAnsi" w:cs="Helvetica Neue"/>
          <w:b/>
          <w:bCs/>
          <w:color w:val="000000"/>
          <w:lang w:eastAsia="en-US"/>
        </w:rPr>
      </w:pPr>
    </w:p>
    <w:p w:rsidR="00E35FA2" w:rsidRPr="009C0CBE" w:rsidRDefault="00E35FA2" w:rsidP="009C0CBE">
      <w:pPr>
        <w:autoSpaceDE w:val="0"/>
        <w:autoSpaceDN w:val="0"/>
        <w:adjustRightInd w:val="0"/>
        <w:spacing w:after="0" w:line="240" w:lineRule="auto"/>
        <w:rPr>
          <w:rFonts w:eastAsiaTheme="minorHAnsi" w:cs="Helvetica Neue"/>
          <w:b/>
          <w:bCs/>
          <w:color w:val="4DA4D8" w:themeColor="accent3" w:themeTint="99"/>
          <w:lang w:val="en-US" w:eastAsia="en-US"/>
        </w:rPr>
      </w:pPr>
      <w:r w:rsidRPr="00900703">
        <w:rPr>
          <w:rFonts w:eastAsiaTheme="minorHAnsi" w:cs="Helvetica Neue"/>
          <w:color w:val="000000"/>
          <w:lang w:eastAsia="en-US"/>
        </w:rPr>
        <w:t>Este tipo de ataque se basa en ignorar la</w:t>
      </w:r>
      <w:r>
        <w:rPr>
          <w:rFonts w:eastAsiaTheme="minorHAnsi" w:cs="Helvetica Neue"/>
          <w:color w:val="000000"/>
          <w:lang w:eastAsia="en-US"/>
        </w:rPr>
        <w:t>s peticio</w:t>
      </w:r>
      <w:r w:rsidRPr="00900703">
        <w:rPr>
          <w:rFonts w:eastAsiaTheme="minorHAnsi" w:cs="Helvetica Neue"/>
          <w:color w:val="000000"/>
          <w:lang w:eastAsia="en-US"/>
        </w:rPr>
        <w:t>n</w:t>
      </w:r>
      <w:r>
        <w:rPr>
          <w:rFonts w:eastAsiaTheme="minorHAnsi" w:cs="Helvetica Neue"/>
          <w:color w:val="000000"/>
          <w:lang w:eastAsia="en-US"/>
        </w:rPr>
        <w:t>es</w:t>
      </w:r>
      <w:r w:rsidRPr="00900703">
        <w:rPr>
          <w:rFonts w:eastAsiaTheme="minorHAnsi" w:cs="Helvetica Neue"/>
          <w:color w:val="000000"/>
          <w:lang w:eastAsia="en-US"/>
        </w:rPr>
        <w:t xml:space="preserve"> ACK en respuesta del SYN/ACK </w:t>
      </w:r>
      <w:r>
        <w:rPr>
          <w:rFonts w:eastAsiaTheme="minorHAnsi" w:cs="Helvetica Neue"/>
          <w:color w:val="000000"/>
          <w:lang w:eastAsia="en-US"/>
        </w:rPr>
        <w:t>del protocolo de negociación por parte del sistema a atacar.</w:t>
      </w:r>
      <w:r w:rsidRPr="00900703">
        <w:rPr>
          <w:rFonts w:eastAsiaTheme="minorHAnsi" w:cs="Helvetica Neue"/>
          <w:color w:val="000000"/>
          <w:lang w:eastAsia="en-US"/>
        </w:rPr>
        <w:t xml:space="preserve"> </w:t>
      </w:r>
      <w:r>
        <w:rPr>
          <w:rFonts w:eastAsiaTheme="minorHAnsi" w:cs="Helvetica Neue"/>
          <w:color w:val="000000"/>
          <w:lang w:eastAsia="en-US"/>
        </w:rPr>
        <w:t>El sistema atacado</w:t>
      </w:r>
      <w:r w:rsidRPr="00900703">
        <w:rPr>
          <w:rFonts w:eastAsiaTheme="minorHAnsi" w:cs="Helvetica Neue"/>
          <w:color w:val="000000"/>
          <w:lang w:eastAsia="en-US"/>
        </w:rPr>
        <w:t xml:space="preserve"> mantiene las conexiones abiertas a la espera de </w:t>
      </w:r>
      <w:r>
        <w:rPr>
          <w:rFonts w:eastAsiaTheme="minorHAnsi" w:cs="Helvetica Neue"/>
          <w:color w:val="000000"/>
          <w:lang w:eastAsia="en-US"/>
        </w:rPr>
        <w:t xml:space="preserve">la </w:t>
      </w:r>
      <w:r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r w:rsidR="009C0CBE" w:rsidRPr="009C0CBE">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viSncd0v","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RmfDVpCf","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rPr>
          <w:rFonts w:eastAsiaTheme="minorHAnsi" w:cs="Helvetica Neue"/>
          <w:color w:val="000000"/>
          <w:lang w:eastAsia="en-US"/>
        </w:rPr>
      </w:pPr>
    </w:p>
    <w:p w:rsidR="00E35FA2" w:rsidRPr="00AD5167" w:rsidRDefault="00E35FA2" w:rsidP="00AD5167">
      <w:pPr>
        <w:rPr>
          <w:rFonts w:eastAsiaTheme="minorHAnsi" w:cs="Helvetica Neue"/>
          <w:color w:val="000000"/>
          <w:lang w:eastAsia="en-US"/>
        </w:rPr>
      </w:pPr>
      <w:r w:rsidRPr="007225CC">
        <w:rPr>
          <w:rFonts w:eastAsiaTheme="minorHAnsi" w:cs="Helvetica Neue"/>
          <w:b/>
          <w:bCs/>
          <w:color w:val="4DA4D8" w:themeColor="accent3" w:themeTint="99"/>
          <w:lang w:val="en-US" w:eastAsia="en-US"/>
        </w:rPr>
        <w:t xml:space="preserve">Ping of Death </w:t>
      </w:r>
      <w:r w:rsidR="00E05085" w:rsidRPr="00E05085">
        <w:rPr>
          <w:rFonts w:eastAsiaTheme="minorHAnsi" w:cs="Helvetica Neue"/>
          <w:color w:val="000000"/>
          <w:lang w:eastAsia="en-US"/>
        </w:rPr>
        <w:t xml:space="preserve"> </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Con el </w:t>
      </w:r>
      <w:r>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w:t>
      </w:r>
      <w:r w:rsidRPr="0010182B">
        <w:rPr>
          <w:rFonts w:eastAsiaTheme="minorHAnsi" w:cs="Helvetica Neue"/>
          <w:i/>
          <w:color w:val="000000"/>
          <w:lang w:eastAsia="en-US"/>
        </w:rPr>
        <w:t>Ping of Death</w:t>
      </w:r>
      <w:r w:rsidRPr="00900703">
        <w:rPr>
          <w:rFonts w:eastAsiaTheme="minorHAnsi" w:cs="Helvetica Neue"/>
          <w:color w:val="000000"/>
          <w:lang w:eastAsia="en-US"/>
        </w:rPr>
        <w:t xml:space="preserve"> o PoD), se envían paquetes mediante </w:t>
      </w:r>
      <w:r w:rsidRPr="0010182B">
        <w:rPr>
          <w:rFonts w:eastAsiaTheme="minorHAnsi" w:cs="Helvetica Neue"/>
          <w:i/>
          <w:color w:val="000000"/>
          <w:lang w:eastAsia="en-US"/>
        </w:rPr>
        <w:t>ping</w:t>
      </w:r>
      <w:r w:rsidRPr="00900703">
        <w:rPr>
          <w:rFonts w:eastAsiaTheme="minorHAnsi" w:cs="Helvetica Neue"/>
          <w:color w:val="000000"/>
          <w:lang w:eastAsia="en-US"/>
        </w:rPr>
        <w:t>, pero con un tamaño mucho mayor y a mayor frecuencia de lo normal.</w:t>
      </w:r>
    </w:p>
    <w:p w:rsidR="00E35FA2" w:rsidRPr="00900703" w:rsidRDefault="00E35FA2" w:rsidP="00E35FA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E35FA2" w:rsidRPr="00900703" w:rsidRDefault="00E35FA2" w:rsidP="00E35FA2"/>
    <w:p w:rsidR="00E35FA2" w:rsidRPr="00900703" w:rsidRDefault="00E35FA2" w:rsidP="00E35FA2">
      <w:pPr>
        <w:autoSpaceDE w:val="0"/>
        <w:autoSpaceDN w:val="0"/>
        <w:adjustRightInd w:val="0"/>
        <w:spacing w:after="0" w:line="320" w:lineRule="atLeast"/>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E35FA2" w:rsidRPr="00900703" w:rsidRDefault="00E35FA2" w:rsidP="00E35FA2">
      <w:pPr>
        <w:autoSpaceDE w:val="0"/>
        <w:autoSpaceDN w:val="0"/>
        <w:adjustRightInd w:val="0"/>
        <w:spacing w:after="0" w:line="240" w:lineRule="auto"/>
        <w:rPr>
          <w:rFonts w:eastAsiaTheme="minorHAnsi" w:cs="Helvetica Neue"/>
          <w:b/>
          <w:bCs/>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Pr>
          <w:rFonts w:eastAsiaTheme="minorHAnsi" w:cs="Helvetica Neue"/>
          <w:color w:val="000000"/>
          <w:lang w:eastAsia="en-US"/>
        </w:rPr>
        <w:t>al objet</w:t>
      </w:r>
      <w:r w:rsidR="00F5068E">
        <w:rPr>
          <w:rFonts w:eastAsiaTheme="minorHAnsi" w:cs="Helvetica Neue"/>
          <w:color w:val="000000"/>
          <w:lang w:eastAsia="en-US"/>
        </w:rPr>
        <w:t xml:space="preserve">ivo, en el ejemplo se establece </w:t>
      </w:r>
      <w:r w:rsidRPr="00900703">
        <w:rPr>
          <w:rFonts w:eastAsiaTheme="minorHAnsi" w:cs="Helvetica Neue"/>
          <w:color w:val="000000"/>
          <w:lang w:eastAsia="en-US"/>
        </w:rPr>
        <w:t>una espera pequeña para que el envío de paquetes sea continuo.</w:t>
      </w:r>
    </w:p>
    <w:p w:rsidR="00E35FA2" w:rsidRPr="00900703" w:rsidRDefault="00E35FA2" w:rsidP="00E35FA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val="en-US" w:eastAsia="en-US"/>
        </w:rPr>
      </w:pPr>
      <w:r w:rsidRPr="00900703">
        <w:rPr>
          <w:rFonts w:eastAsiaTheme="minorHAnsi" w:cs="Helvetica Neue"/>
          <w:color w:val="000000"/>
          <w:lang w:eastAsia="en-US"/>
        </w:rPr>
        <w:t xml:space="preserve">Este comando debe ejecutarse como usuario </w:t>
      </w:r>
      <w:r w:rsidRPr="0010182B">
        <w:rPr>
          <w:rFonts w:eastAsiaTheme="minorHAnsi" w:cs="Helvetica Neue"/>
          <w:i/>
          <w:color w:val="000000"/>
          <w:lang w:eastAsia="en-US"/>
        </w:rPr>
        <w:t>root</w:t>
      </w:r>
      <w:r w:rsidRPr="00900703">
        <w:rPr>
          <w:rFonts w:eastAsiaTheme="minorHAnsi" w:cs="Helvetica Neue"/>
          <w:color w:val="000000"/>
          <w:lang w:eastAsia="en-US"/>
        </w:rPr>
        <w:t xml:space="preserve"> para poder cambiar los tamaños de paquetes, intervalos de envío, etc… hay que tener en cuenta que es uno de los ataques contra los que primero</w:t>
      </w:r>
      <w:r w:rsidR="000A73A6">
        <w:rPr>
          <w:rFonts w:eastAsiaTheme="minorHAnsi" w:cs="Helvetica Neue"/>
          <w:color w:val="000000"/>
          <w:lang w:eastAsia="en-US"/>
        </w:rPr>
        <w:t xml:space="preserve"> se protegen los servidores, p</w:t>
      </w:r>
      <w:r w:rsidRPr="00900703">
        <w:rPr>
          <w:rFonts w:eastAsiaTheme="minorHAnsi" w:cs="Helvetica Neue"/>
          <w:color w:val="000000"/>
          <w:lang w:eastAsia="en-US"/>
        </w:rPr>
        <w:t xml:space="preserve">or lo que para realizar una denegación de servicio como tal </w:t>
      </w:r>
      <w:r>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dHp4HZhB","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KNqMU9v","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Pr="00900703" w:rsidRDefault="00E35FA2" w:rsidP="00E35FA2"/>
    <w:p w:rsidR="00E35FA2" w:rsidRPr="00B61E70"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r w:rsidR="00E05085" w:rsidRPr="00E05085">
        <w:rPr>
          <w:rFonts w:eastAsiaTheme="minorHAnsi" w:cs="Helvetica Neue"/>
          <w:color w:val="000000"/>
          <w:lang w:eastAsia="en-US"/>
        </w:rPr>
        <w:t xml:space="preserve"> </w:t>
      </w:r>
    </w:p>
    <w:p w:rsidR="00E35FA2" w:rsidRPr="00900703" w:rsidRDefault="00E35FA2" w:rsidP="00E35FA2">
      <w:pPr>
        <w:autoSpaceDE w:val="0"/>
        <w:autoSpaceDN w:val="0"/>
        <w:adjustRightInd w:val="0"/>
        <w:spacing w:after="0" w:line="20" w:lineRule="atLeast"/>
        <w:rPr>
          <w:rFonts w:eastAsiaTheme="minorHAnsi" w:cs="Helvetica Neue"/>
          <w:b/>
          <w:bCs/>
          <w:color w:val="000000"/>
          <w:lang w:eastAsia="en-US"/>
        </w:rPr>
      </w:pPr>
    </w:p>
    <w:p w:rsidR="00E35FA2" w:rsidRPr="009C0CBE" w:rsidRDefault="00E35FA2" w:rsidP="00E35FA2">
      <w:pPr>
        <w:autoSpaceDE w:val="0"/>
        <w:autoSpaceDN w:val="0"/>
        <w:adjustRightInd w:val="0"/>
        <w:spacing w:after="0" w:line="240" w:lineRule="auto"/>
        <w:rPr>
          <w:rFonts w:eastAsiaTheme="minorHAnsi" w:cs="Helvetica Neue"/>
          <w:b/>
          <w:bCs/>
          <w:color w:val="4DA4D8" w:themeColor="accent3" w:themeTint="99"/>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r w:rsidR="000A6784">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laz2QIN","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xKDqX9OB","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Pr="00900703" w:rsidRDefault="00E35FA2" w:rsidP="00E35FA2">
      <w:pPr>
        <w:autoSpaceDE w:val="0"/>
        <w:autoSpaceDN w:val="0"/>
        <w:adjustRightInd w:val="0"/>
        <w:spacing w:after="0" w:line="20" w:lineRule="atLeast"/>
        <w:rPr>
          <w:rFonts w:eastAsiaTheme="minorHAnsi" w:cs="Helvetica Neue"/>
          <w:b/>
          <w:bCs/>
          <w:color w:val="000000"/>
          <w:lang w:eastAsia="en-US"/>
        </w:rPr>
      </w:pPr>
    </w:p>
    <w:p w:rsidR="00E35FA2" w:rsidRDefault="00E35FA2" w:rsidP="00FB3197">
      <w:pPr>
        <w:tabs>
          <w:tab w:val="left" w:pos="3327"/>
        </w:tabs>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t>MITM (Ma</w:t>
      </w:r>
      <w:r>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r w:rsidR="00FB3197">
        <w:rPr>
          <w:rFonts w:eastAsiaTheme="minorHAnsi" w:cs="Helvetica Neue"/>
          <w:b/>
          <w:bCs/>
          <w:color w:val="4DA4D8" w:themeColor="accent3" w:themeTint="99"/>
          <w:lang w:val="en-US" w:eastAsia="en-US"/>
        </w:rPr>
        <w:tab/>
      </w:r>
    </w:p>
    <w:p w:rsidR="00FB3197" w:rsidRPr="00900703" w:rsidRDefault="00FB3197" w:rsidP="00FB3197">
      <w:pPr>
        <w:tabs>
          <w:tab w:val="left" w:pos="3327"/>
        </w:tabs>
        <w:autoSpaceDE w:val="0"/>
        <w:autoSpaceDN w:val="0"/>
        <w:adjustRightInd w:val="0"/>
        <w:spacing w:after="0" w:line="240" w:lineRule="auto"/>
        <w:rPr>
          <w:rFonts w:eastAsiaTheme="minorHAnsi" w:cs="Helvetica Neue"/>
          <w:b/>
          <w:bCs/>
          <w:color w:val="000000"/>
          <w:lang w:val="en-US" w:eastAsia="en-US"/>
        </w:rPr>
      </w:pPr>
    </w:p>
    <w:p w:rsidR="00E300B9" w:rsidRDefault="00E300B9" w:rsidP="00E300B9">
      <w:pPr>
        <w:tabs>
          <w:tab w:val="left" w:pos="3327"/>
        </w:tabs>
        <w:autoSpaceDE w:val="0"/>
        <w:autoSpaceDN w:val="0"/>
        <w:adjustRightInd w:val="0"/>
        <w:spacing w:after="0" w:line="240" w:lineRule="auto"/>
        <w:rPr>
          <w:noProof/>
        </w:rPr>
      </w:pPr>
      <w:r w:rsidRPr="00E300B9">
        <w:t xml:space="preserve"> </w:t>
      </w:r>
      <w:r>
        <w:rPr>
          <w:noProof/>
        </w:rPr>
        <w:t>En este tipo de ataque el atacante tiene como objetivo la captura y posible manipulación de la información que se comparte entre dos equipos víctima sin que estos sean conscientes del ataque.</w:t>
      </w:r>
    </w:p>
    <w:p w:rsidR="00E300B9" w:rsidRDefault="00E300B9" w:rsidP="00E300B9">
      <w:pPr>
        <w:tabs>
          <w:tab w:val="left" w:pos="3327"/>
        </w:tabs>
        <w:autoSpaceDE w:val="0"/>
        <w:autoSpaceDN w:val="0"/>
        <w:adjustRightInd w:val="0"/>
        <w:spacing w:after="0" w:line="240" w:lineRule="auto"/>
        <w:rPr>
          <w:noProof/>
        </w:rPr>
      </w:pPr>
      <w:r>
        <w:rPr>
          <w:noProof/>
        </w:rPr>
        <w:t>Para ello el atacante hace uso de herramientas de envenenamiento ARP, como puede ser la herramienta arpspoof, de esta forma las tablas ARP de las víctimas se actualizarán añadiendo a un tercer integrante no deseado en la comunicación entre los dos equipos iniciales.</w:t>
      </w:r>
    </w:p>
    <w:p w:rsidR="00E300B9" w:rsidRDefault="00E300B9" w:rsidP="00E300B9">
      <w:pPr>
        <w:tabs>
          <w:tab w:val="left" w:pos="3327"/>
        </w:tabs>
        <w:autoSpaceDE w:val="0"/>
        <w:autoSpaceDN w:val="0"/>
        <w:adjustRightInd w:val="0"/>
        <w:spacing w:after="0" w:line="240" w:lineRule="auto"/>
        <w:rPr>
          <w:noProof/>
        </w:rPr>
      </w:pPr>
      <w:r>
        <w:rPr>
          <w:noProof/>
        </w:rPr>
        <w:t>A partir de este momento el atacante puede ver y cambiar los paquetes que se comparten entre los equipos víctima o lanzar sus própios paquetes de información.</w:t>
      </w:r>
    </w:p>
    <w:p w:rsidR="00E35FA2" w:rsidRPr="007C24E2" w:rsidRDefault="00E300B9" w:rsidP="007C24E2">
      <w:pPr>
        <w:autoSpaceDE w:val="0"/>
        <w:autoSpaceDN w:val="0"/>
        <w:adjustRightInd w:val="0"/>
        <w:spacing w:after="0" w:line="240" w:lineRule="auto"/>
        <w:rPr>
          <w:rFonts w:eastAsiaTheme="minorHAnsi" w:cs="Helvetica Neue"/>
          <w:b/>
          <w:bCs/>
          <w:color w:val="4DA4D8" w:themeColor="accent3" w:themeTint="99"/>
          <w:lang w:val="en-US" w:eastAsia="en-US"/>
        </w:rPr>
      </w:pPr>
      <w:r>
        <w:rPr>
          <w:noProof/>
        </w:rPr>
        <mc:AlternateContent>
          <mc:Choice Requires="wps">
            <w:drawing>
              <wp:anchor distT="0" distB="0" distL="114300" distR="114300" simplePos="0" relativeHeight="251947008" behindDoc="0" locked="0" layoutInCell="1" allowOverlap="1" wp14:anchorId="7FCC88C6" wp14:editId="64A80A17">
                <wp:simplePos x="0" y="0"/>
                <wp:positionH relativeFrom="column">
                  <wp:posOffset>1041159</wp:posOffset>
                </wp:positionH>
                <wp:positionV relativeFrom="paragraph">
                  <wp:posOffset>2542847</wp:posOffset>
                </wp:positionV>
                <wp:extent cx="3441700" cy="635"/>
                <wp:effectExtent l="0" t="0" r="0" b="12065"/>
                <wp:wrapTopAndBottom/>
                <wp:docPr id="81" name="Cuadro de texto 81"/>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6E0B8F" w:rsidRPr="00BE0434" w:rsidRDefault="006E0B8F" w:rsidP="00E35FA2">
                            <w:pPr>
                              <w:pStyle w:val="Descripcin"/>
                              <w:jc w:val="center"/>
                              <w:rPr>
                                <w:noProof/>
                                <w:szCs w:val="22"/>
                              </w:rPr>
                            </w:pPr>
                            <w:bookmarkStart w:id="76" w:name="_Toc517027780"/>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16</w:t>
                            </w:r>
                            <w:r w:rsidRPr="00CE4742">
                              <w:rPr>
                                <w:b/>
                                <w:i w:val="0"/>
                                <w:noProof/>
                                <w:color w:val="4DA4D8" w:themeColor="accent3" w:themeTint="99"/>
                              </w:rPr>
                              <w:fldChar w:fldCharType="end"/>
                            </w:r>
                            <w:r w:rsidRPr="00FB1ECA">
                              <w:t>-Man In The Middle. Fuente: propia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FCC88C6" id="Cuadro de texto 81" o:spid="_x0000_s1037" type="#_x0000_t202" style="position:absolute;left:0;text-align:left;margin-left:82pt;margin-top:200.2pt;width:271pt;height:.0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" stroked="f">
                <v:textbox style="mso-fit-shape-to-text:t" inset="0,0,0,0">
                  <w:txbxContent>
                    <w:p w:rsidR="006E0B8F" w:rsidRPr="00BE0434" w:rsidRDefault="006E0B8F" w:rsidP="00E35FA2">
                      <w:pPr>
                        <w:pStyle w:val="Descripcin"/>
                        <w:jc w:val="center"/>
                        <w:rPr>
                          <w:noProof/>
                          <w:szCs w:val="22"/>
                        </w:rPr>
                      </w:pPr>
                      <w:bookmarkStart w:id="77" w:name="_Toc517027780"/>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16</w:t>
                      </w:r>
                      <w:r w:rsidRPr="00CE4742">
                        <w:rPr>
                          <w:b/>
                          <w:i w:val="0"/>
                          <w:noProof/>
                          <w:color w:val="4DA4D8" w:themeColor="accent3" w:themeTint="99"/>
                        </w:rPr>
                        <w:fldChar w:fldCharType="end"/>
                      </w:r>
                      <w:r w:rsidRPr="00FB1ECA">
                        <w:t>-Man In The Middle. Fuente: propia</w:t>
                      </w:r>
                      <w:bookmarkEnd w:id="77"/>
                    </w:p>
                  </w:txbxContent>
                </v:textbox>
                <w10:wrap type="topAndBottom"/>
              </v:shape>
            </w:pict>
          </mc:Fallback>
        </mc:AlternateContent>
      </w:r>
      <w:r>
        <w:rPr>
          <w:noProof/>
        </w:rPr>
        <w:drawing>
          <wp:anchor distT="0" distB="0" distL="114300" distR="114300" simplePos="0" relativeHeight="251938816" behindDoc="0" locked="0" layoutInCell="1" allowOverlap="1" wp14:anchorId="1D97FF6E" wp14:editId="6B2EE817">
            <wp:simplePos x="0" y="0"/>
            <wp:positionH relativeFrom="column">
              <wp:posOffset>1039495</wp:posOffset>
            </wp:positionH>
            <wp:positionV relativeFrom="paragraph">
              <wp:posOffset>771262</wp:posOffset>
            </wp:positionV>
            <wp:extent cx="3145155" cy="1740535"/>
            <wp:effectExtent l="0" t="0" r="444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3145155" cy="174053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Normalmente el atacante establece conexiones independientes con las víctimas y transmite mensajes entre ellos para hacerles creer que la conexión es directa y sin intermediarios no deseados, siendo conexión privada, cuando la realidad es que todos los paquetes de datos están pasando por el equipo atacante.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kMl7llY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[6]</w:t>
      </w:r>
      <w:r w:rsidR="009C0CBE">
        <w:rPr>
          <w:rFonts w:eastAsiaTheme="minorHAnsi" w:cs="Helvetica Neue"/>
          <w:color w:val="000000"/>
          <w:lang w:eastAsia="en-US"/>
        </w:rPr>
        <w:fldChar w:fldCharType="end"/>
      </w:r>
      <w:r w:rsidR="009C0CBE" w:rsidRPr="00E05085">
        <w:rPr>
          <w:rFonts w:eastAsiaTheme="minorHAnsi" w:cs="Helvetica Neue"/>
          <w:color w:val="000000"/>
          <w:lang w:eastAsia="en-US"/>
        </w:rPr>
        <w:t xml:space="preserve"> </w:t>
      </w:r>
      <w:r w:rsidR="009C0CBE">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bMJNpZF7","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9C0CBE">
        <w:rPr>
          <w:rFonts w:eastAsiaTheme="minorHAnsi" w:cs="Helvetica Neue"/>
          <w:color w:val="000000"/>
          <w:lang w:eastAsia="en-US"/>
        </w:rPr>
        <w:fldChar w:fldCharType="separate"/>
      </w:r>
      <w:r w:rsidR="009C0CBE">
        <w:rPr>
          <w:rFonts w:eastAsiaTheme="minorHAnsi" w:cs="Helvetica Neue"/>
          <w:noProof/>
          <w:color w:val="000000"/>
          <w:lang w:eastAsia="en-US"/>
        </w:rPr>
        <w:t>[7]</w:t>
      </w:r>
      <w:r w:rsidR="009C0CBE">
        <w:rPr>
          <w:rFonts w:eastAsiaTheme="minorHAnsi" w:cs="Helvetica Neue"/>
          <w:color w:val="000000"/>
          <w:lang w:eastAsia="en-US"/>
        </w:rPr>
        <w:fldChar w:fldCharType="end"/>
      </w:r>
    </w:p>
    <w:p w:rsidR="00E35FA2" w:rsidRDefault="00E35FA2" w:rsidP="00E35FA2">
      <w:pPr>
        <w:pStyle w:val="Ttulo3"/>
        <w:ind w:left="0" w:firstLine="0"/>
        <w:rPr>
          <w:color w:val="4DA4D8" w:themeColor="accent3" w:themeTint="99"/>
        </w:rPr>
      </w:pPr>
      <w:bookmarkStart w:id="78" w:name="_Toc517039203"/>
      <w:r>
        <w:rPr>
          <w:color w:val="4DA4D8" w:themeColor="accent3" w:themeTint="99"/>
        </w:rPr>
        <w:lastRenderedPageBreak/>
        <w:t>ARP SPOOFING</w:t>
      </w:r>
      <w:bookmarkEnd w:id="78"/>
    </w:p>
    <w:p w:rsidR="00E35FA2" w:rsidRDefault="00E35FA2" w:rsidP="00E35FA2">
      <w:r>
        <w:t>Es un tipo de ataque en el que el atacante envía mensajes ARP falsificados a través de una red LAN (</w:t>
      </w:r>
      <w:r w:rsidRPr="0010182B">
        <w:rPr>
          <w:i/>
        </w:rPr>
        <w:t>Local Area Network</w:t>
      </w:r>
      <w:r>
        <w:t>,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w:t>
      </w:r>
      <w:r w:rsidR="00C04766">
        <w:t xml:space="preserve">estinados a la dirección IP. </w:t>
      </w:r>
      <w:r w:rsidR="0032794F">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H5Xqdtb","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32794F">
        <w:rPr>
          <w:rFonts w:eastAsiaTheme="minorHAnsi" w:cs="Helvetica Neue"/>
          <w:color w:val="000000"/>
          <w:lang w:eastAsia="en-US"/>
        </w:rPr>
        <w:fldChar w:fldCharType="separate"/>
      </w:r>
      <w:r w:rsidR="0032794F">
        <w:rPr>
          <w:rFonts w:eastAsiaTheme="minorHAnsi" w:cs="Helvetica Neue"/>
          <w:noProof/>
          <w:color w:val="000000"/>
          <w:lang w:eastAsia="en-US"/>
        </w:rPr>
        <w:t>[6]</w:t>
      </w:r>
      <w:r w:rsidR="0032794F">
        <w:rPr>
          <w:rFonts w:eastAsiaTheme="minorHAnsi" w:cs="Helvetica Neue"/>
          <w:color w:val="000000"/>
          <w:lang w:eastAsia="en-US"/>
        </w:rPr>
        <w:fldChar w:fldCharType="end"/>
      </w:r>
      <w:r w:rsidR="0032794F" w:rsidRPr="00E05085">
        <w:rPr>
          <w:rFonts w:eastAsiaTheme="minorHAnsi" w:cs="Helvetica Neue"/>
          <w:color w:val="000000"/>
          <w:lang w:eastAsia="en-US"/>
        </w:rPr>
        <w:t xml:space="preserve"> </w:t>
      </w:r>
      <w:r w:rsidR="0032794F">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10ftrLHL","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32794F">
        <w:rPr>
          <w:rFonts w:eastAsiaTheme="minorHAnsi" w:cs="Helvetica Neue"/>
          <w:color w:val="000000"/>
          <w:lang w:eastAsia="en-US"/>
        </w:rPr>
        <w:fldChar w:fldCharType="separate"/>
      </w:r>
      <w:r w:rsidR="0032794F">
        <w:rPr>
          <w:rFonts w:eastAsiaTheme="minorHAnsi" w:cs="Helvetica Neue"/>
          <w:noProof/>
          <w:color w:val="000000"/>
          <w:lang w:eastAsia="en-US"/>
        </w:rPr>
        <w:t>[7]</w:t>
      </w:r>
      <w:r w:rsidR="0032794F">
        <w:rPr>
          <w:rFonts w:eastAsiaTheme="minorHAnsi" w:cs="Helvetica Neue"/>
          <w:color w:val="000000"/>
          <w:lang w:eastAsia="en-US"/>
        </w:rPr>
        <w:fldChar w:fldCharType="end"/>
      </w:r>
    </w:p>
    <w:p w:rsidR="00E35FA2" w:rsidRDefault="00E35FA2" w:rsidP="00E35FA2">
      <w:r>
        <w:t>En su aplicación más básica, los ataques de ARP spoofing se utili</w:t>
      </w:r>
      <w:r w:rsidR="00EA3082">
        <w:t>zan para robar información. P</w:t>
      </w:r>
      <w:r>
        <w:t>or otro lado este tipo de ataques se usan para facilitar otros ataques como:</w:t>
      </w:r>
    </w:p>
    <w:p w:rsidR="00E35FA2" w:rsidRDefault="00E35FA2" w:rsidP="00E35FA2">
      <w:r>
        <w:t>- Secuestro de sesión</w:t>
      </w:r>
      <w:r w:rsidR="005A6BC5">
        <w:t xml:space="preserve"> </w:t>
      </w:r>
      <w:r w:rsidR="005A6BC5" w:rsidRPr="005A6BC5">
        <w:t>(</w:t>
      </w:r>
      <w:r w:rsidR="005A6BC5" w:rsidRPr="005A6BC5">
        <w:rPr>
          <w:i/>
        </w:rPr>
        <w:t>Hijacking</w:t>
      </w:r>
      <w:r w:rsidR="005A6BC5" w:rsidRPr="005A6BC5">
        <w:t>)</w:t>
      </w:r>
      <w:r>
        <w:t>: los ataques de secuestro de sesión pueden usar ARP spoofing para robar identificadores de sesión, dando a los atacantes al capacidad de acceder a sistemas y datos privados.</w:t>
      </w:r>
    </w:p>
    <w:p w:rsidR="00E35FA2" w:rsidRDefault="00E35FA2" w:rsidP="00E35FA2">
      <w:r>
        <w:t>- Ataques MITM: pueden depender del ARP spoofing para interceptar y modificar el tráfico entre equipos.</w:t>
      </w:r>
      <w:r w:rsidR="00573DAD" w:rsidRPr="00573DAD">
        <w:rPr>
          <w:rFonts w:eastAsiaTheme="minorHAnsi" w:cs="Helvetica Neue"/>
          <w:color w:val="000000"/>
          <w:lang w:eastAsia="en-US"/>
        </w:rPr>
        <w:t xml:space="preserve"> </w:t>
      </w:r>
    </w:p>
    <w:p w:rsidR="00E35FA2" w:rsidRDefault="00E35FA2" w:rsidP="00E35FA2">
      <w:r>
        <w:rPr>
          <w:noProof/>
        </w:rPr>
        <mc:AlternateContent>
          <mc:Choice Requires="wps">
            <w:drawing>
              <wp:anchor distT="0" distB="0" distL="114300" distR="114300" simplePos="0" relativeHeight="251948032" behindDoc="0" locked="0" layoutInCell="1" allowOverlap="1" wp14:anchorId="018A9EFD" wp14:editId="3E02014A">
                <wp:simplePos x="0" y="0"/>
                <wp:positionH relativeFrom="column">
                  <wp:posOffset>19050</wp:posOffset>
                </wp:positionH>
                <wp:positionV relativeFrom="paragraph">
                  <wp:posOffset>2236470</wp:posOffset>
                </wp:positionV>
                <wp:extent cx="5012690" cy="635"/>
                <wp:effectExtent l="0" t="0" r="3810" b="12065"/>
                <wp:wrapTopAndBottom/>
                <wp:docPr id="86" name="Cuadro de texto 86"/>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rsidR="006E0B8F" w:rsidRPr="00EC6B8F" w:rsidRDefault="006E0B8F" w:rsidP="00E35FA2">
                            <w:pPr>
                              <w:pStyle w:val="Descripcin"/>
                              <w:jc w:val="center"/>
                              <w:rPr>
                                <w:noProof/>
                                <w:color w:val="1B587C" w:themeColor="accent3"/>
                                <w:szCs w:val="22"/>
                              </w:rPr>
                            </w:pPr>
                            <w:bookmarkStart w:id="79" w:name="_Toc517027781"/>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17</w:t>
                            </w:r>
                            <w:r w:rsidRPr="00CE4742">
                              <w:rPr>
                                <w:b/>
                                <w:i w:val="0"/>
                                <w:noProof/>
                                <w:color w:val="4DA4D8" w:themeColor="accent3" w:themeTint="99"/>
                              </w:rPr>
                              <w:fldChar w:fldCharType="end"/>
                            </w:r>
                            <w:r w:rsidRPr="008C33E4">
                              <w:t>-ARP Spoofing. Fuente: propia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9EFD" id="Cuadro de texto 86" o:spid="_x0000_s1038" type="#_x0000_t202" style="position:absolute;left:0;text-align:left;margin-left:1.5pt;margin-top:176.1pt;width:394.7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" stroked="f">
                <v:textbox style="mso-fit-shape-to-text:t" inset="0,0,0,0">
                  <w:txbxContent>
                    <w:p w:rsidR="006E0B8F" w:rsidRPr="00EC6B8F" w:rsidRDefault="006E0B8F" w:rsidP="00E35FA2">
                      <w:pPr>
                        <w:pStyle w:val="Descripcin"/>
                        <w:jc w:val="center"/>
                        <w:rPr>
                          <w:noProof/>
                          <w:color w:val="1B587C" w:themeColor="accent3"/>
                          <w:szCs w:val="22"/>
                        </w:rPr>
                      </w:pPr>
                      <w:bookmarkStart w:id="80" w:name="_Toc517027781"/>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17</w:t>
                      </w:r>
                      <w:r w:rsidRPr="00CE4742">
                        <w:rPr>
                          <w:b/>
                          <w:i w:val="0"/>
                          <w:noProof/>
                          <w:color w:val="4DA4D8" w:themeColor="accent3" w:themeTint="99"/>
                        </w:rPr>
                        <w:fldChar w:fldCharType="end"/>
                      </w:r>
                      <w:r w:rsidRPr="008C33E4">
                        <w:t>-ARP Spoofing. Fuente: propia</w:t>
                      </w:r>
                      <w:bookmarkEnd w:id="80"/>
                    </w:p>
                  </w:txbxContent>
                </v:textbox>
                <w10:wrap type="topAndBottom"/>
              </v:shape>
            </w:pict>
          </mc:Fallback>
        </mc:AlternateContent>
      </w:r>
      <w:r>
        <w:rPr>
          <w:noProof/>
          <w:color w:val="1B587C" w:themeColor="accent3"/>
        </w:rPr>
        <w:drawing>
          <wp:anchor distT="0" distB="0" distL="114300" distR="114300" simplePos="0" relativeHeight="251939840" behindDoc="0" locked="0" layoutInCell="1" allowOverlap="1" wp14:anchorId="6DF84242" wp14:editId="6812C321">
            <wp:simplePos x="0" y="0"/>
            <wp:positionH relativeFrom="column">
              <wp:posOffset>19274</wp:posOffset>
            </wp:positionH>
            <wp:positionV relativeFrom="paragraph">
              <wp:posOffset>315109</wp:posOffset>
            </wp:positionV>
            <wp:extent cx="5012690" cy="1864360"/>
            <wp:effectExtent l="0" t="0" r="3810" b="254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82">
                      <a:extLst>
                        <a:ext uri="{28A0092B-C50C-407E-A947-70E740481C1C}">
                          <a14:useLocalDpi xmlns:a14="http://schemas.microsoft.com/office/drawing/2010/main" val="0"/>
                        </a:ext>
                      </a:extLst>
                    </a:blip>
                    <a:stretch>
                      <a:fillRect/>
                    </a:stretch>
                  </pic:blipFill>
                  <pic:spPr>
                    <a:xfrm>
                      <a:off x="0" y="0"/>
                      <a:ext cx="5012690" cy="1864360"/>
                    </a:xfrm>
                    <a:prstGeom prst="rect">
                      <a:avLst/>
                    </a:prstGeom>
                  </pic:spPr>
                </pic:pic>
              </a:graphicData>
            </a:graphic>
            <wp14:sizeRelH relativeFrom="page">
              <wp14:pctWidth>0</wp14:pctWidth>
            </wp14:sizeRelH>
            <wp14:sizeRelV relativeFrom="page">
              <wp14:pctHeight>0</wp14:pctHeight>
            </wp14:sizeRelV>
          </wp:anchor>
        </w:drawing>
      </w:r>
    </w:p>
    <w:p w:rsidR="00E35FA2" w:rsidRDefault="00A54366" w:rsidP="00E35FA2">
      <w:r>
        <w:t>Como podemos ver en la ilustraci</w:t>
      </w:r>
      <w:r w:rsidR="0037720D">
        <w:t>ón 17, antes de ser atacadas las víctimas tienen una conexión directa y poseen en sus tablas ARP la información de las IP y MAC correctas de la red.</w:t>
      </w:r>
    </w:p>
    <w:p w:rsidR="0037720D" w:rsidRDefault="0037720D" w:rsidP="00E35FA2">
      <w:r>
        <w:t xml:space="preserve">Cuando el equipo atacante hace un ataque de ARP spoofing o envenena las tablas ARP, </w:t>
      </w:r>
      <w:r w:rsidRPr="0037720D">
        <w:t xml:space="preserve">los paquetes </w:t>
      </w:r>
      <w:r>
        <w:t xml:space="preserve">ARP  que envía </w:t>
      </w:r>
      <w:r w:rsidRPr="0037720D">
        <w:t>contienen la dirección MAC del atacante y la</w:t>
      </w:r>
      <w:r>
        <w:t>s</w:t>
      </w:r>
      <w:r w:rsidRPr="0037720D">
        <w:t xml:space="preserve"> </w:t>
      </w:r>
      <w:r>
        <w:t>direccio</w:t>
      </w:r>
      <w:r w:rsidRPr="0037720D">
        <w:t>n</w:t>
      </w:r>
      <w:r>
        <w:t>es</w:t>
      </w:r>
      <w:r w:rsidRPr="0037720D">
        <w:t xml:space="preserve"> IP de la</w:t>
      </w:r>
      <w:r>
        <w:t>s</w:t>
      </w:r>
      <w:r w:rsidRPr="0037720D">
        <w:t xml:space="preserve"> víctima</w:t>
      </w:r>
      <w:r>
        <w:t>s</w:t>
      </w:r>
      <w:r w:rsidRPr="0037720D">
        <w:t>.</w:t>
      </w:r>
      <w:r>
        <w:t xml:space="preserve"> Esto causa que las tablas ARP de los equipos atacados redireccionen al equipo atacante rompiendo la privacidad de la conexión directa inicial.</w:t>
      </w:r>
    </w:p>
    <w:p w:rsidR="00C85FFB" w:rsidRDefault="00C85FFB" w:rsidP="00E35FA2"/>
    <w:p w:rsidR="00C85FFB" w:rsidRDefault="00C85FFB" w:rsidP="00E35FA2"/>
    <w:p w:rsidR="00E35FA2" w:rsidRPr="007015E9" w:rsidRDefault="00E35FA2" w:rsidP="00E35FA2"/>
    <w:p w:rsidR="00E35FA2" w:rsidRDefault="00E35FA2" w:rsidP="00E35FA2">
      <w:pPr>
        <w:pStyle w:val="Ttulo3"/>
        <w:ind w:left="0" w:firstLine="0"/>
        <w:rPr>
          <w:color w:val="4DA4D8" w:themeColor="accent3" w:themeTint="99"/>
        </w:rPr>
      </w:pPr>
      <w:bookmarkStart w:id="81" w:name="_Toc517039204"/>
      <w:r>
        <w:rPr>
          <w:color w:val="4DA4D8" w:themeColor="accent3" w:themeTint="99"/>
        </w:rPr>
        <w:lastRenderedPageBreak/>
        <w:t>DNS SPOOFING</w:t>
      </w:r>
      <w:bookmarkEnd w:id="81"/>
    </w:p>
    <w:p w:rsidR="00E35FA2" w:rsidRPr="00133728" w:rsidRDefault="00E35FA2" w:rsidP="00E35FA2">
      <w:r>
        <w:t xml:space="preserve">Ataque enfocado a la sustitución de una dirección IP ante una consulta de resolución DNS, </w:t>
      </w:r>
      <w:r w:rsidRPr="00854585">
        <w:t>con el propósito de redireccionar a la víctima a un determinado host.</w:t>
      </w:r>
      <w:r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Pr>
          <w:rFonts w:eastAsiaTheme="minorHAnsi" w:cs="Helvetica Neue"/>
          <w:color w:val="1A1A1A"/>
          <w:lang w:eastAsia="en-US"/>
        </w:rPr>
        <w:t xml:space="preserve">e se conoce como </w:t>
      </w:r>
      <w:r w:rsidR="00F82D99">
        <w:rPr>
          <w:rFonts w:eastAsiaTheme="minorHAnsi" w:cs="Helvetica Neue"/>
          <w:color w:val="1A1A1A"/>
          <w:lang w:eastAsia="en-US"/>
        </w:rPr>
        <w:t xml:space="preserve">envenenamiento DNS o </w:t>
      </w:r>
      <w:r>
        <w:rPr>
          <w:rFonts w:eastAsiaTheme="minorHAnsi" w:cs="Helvetica Neue"/>
          <w:color w:val="1A1A1A"/>
          <w:lang w:eastAsia="en-US"/>
        </w:rPr>
        <w:t xml:space="preserve">DNS </w:t>
      </w:r>
      <w:r w:rsidRPr="0010182B">
        <w:rPr>
          <w:rFonts w:eastAsiaTheme="minorHAnsi" w:cs="Helvetica Neue"/>
          <w:i/>
          <w:color w:val="1A1A1A"/>
          <w:lang w:eastAsia="en-US"/>
        </w:rPr>
        <w:t>Poisoning</w:t>
      </w:r>
      <w:r>
        <w:rPr>
          <w:rFonts w:eastAsiaTheme="minorHAnsi" w:cs="Helvetica Neue"/>
          <w:color w:val="1A1A1A"/>
          <w:lang w:eastAsia="en-US"/>
        </w:rPr>
        <w:t>).</w:t>
      </w:r>
      <w:r w:rsidR="00573DAD">
        <w:t xml:space="preserve"> </w:t>
      </w:r>
      <w:r w:rsidR="00573DAD">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Zj0ymZ2","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573DAD">
        <w:rPr>
          <w:rFonts w:eastAsiaTheme="minorHAnsi" w:cs="Helvetica Neue"/>
          <w:color w:val="000000"/>
          <w:lang w:eastAsia="en-US"/>
        </w:rPr>
        <w:fldChar w:fldCharType="separate"/>
      </w:r>
      <w:r w:rsidR="00573DAD">
        <w:rPr>
          <w:rFonts w:eastAsiaTheme="minorHAnsi" w:cs="Helvetica Neue"/>
          <w:noProof/>
          <w:color w:val="000000"/>
          <w:lang w:eastAsia="en-US"/>
        </w:rPr>
        <w:t>[6]</w:t>
      </w:r>
      <w:r w:rsidR="00573DAD">
        <w:rPr>
          <w:rFonts w:eastAsiaTheme="minorHAnsi" w:cs="Helvetica Neue"/>
          <w:color w:val="000000"/>
          <w:lang w:eastAsia="en-US"/>
        </w:rPr>
        <w:fldChar w:fldCharType="end"/>
      </w:r>
      <w:r w:rsidR="00573DAD" w:rsidRPr="00E05085">
        <w:rPr>
          <w:rFonts w:eastAsiaTheme="minorHAnsi" w:cs="Helvetica Neue"/>
          <w:color w:val="000000"/>
          <w:lang w:eastAsia="en-US"/>
        </w:rPr>
        <w:t xml:space="preserve"> </w:t>
      </w:r>
      <w:r w:rsidR="00573DAD">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YqnOQRO7","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573DAD">
        <w:rPr>
          <w:rFonts w:eastAsiaTheme="minorHAnsi" w:cs="Helvetica Neue"/>
          <w:color w:val="000000"/>
          <w:lang w:eastAsia="en-US"/>
        </w:rPr>
        <w:fldChar w:fldCharType="separate"/>
      </w:r>
      <w:r w:rsidR="00573DAD">
        <w:rPr>
          <w:rFonts w:eastAsiaTheme="minorHAnsi" w:cs="Helvetica Neue"/>
          <w:noProof/>
          <w:color w:val="000000"/>
          <w:lang w:eastAsia="en-US"/>
        </w:rPr>
        <w:t>[7]</w:t>
      </w:r>
      <w:r w:rsidR="00573DAD">
        <w:rPr>
          <w:rFonts w:eastAsiaTheme="minorHAnsi" w:cs="Helvetica Neue"/>
          <w:color w:val="000000"/>
          <w:lang w:eastAsia="en-US"/>
        </w:rPr>
        <w:fldChar w:fldCharType="end"/>
      </w:r>
    </w:p>
    <w:p w:rsidR="00E35FA2" w:rsidRDefault="00E905C5" w:rsidP="00E35FA2">
      <w:pPr>
        <w:pStyle w:val="Ttulo3"/>
        <w:numPr>
          <w:ilvl w:val="3"/>
          <w:numId w:val="18"/>
        </w:numPr>
        <w:ind w:left="0" w:firstLine="0"/>
        <w:rPr>
          <w:color w:val="4DA4D8" w:themeColor="accent3" w:themeTint="99"/>
        </w:rPr>
      </w:pPr>
      <w:bookmarkStart w:id="82" w:name="_Toc517039205"/>
      <w:r>
        <w:rPr>
          <w:noProof/>
        </w:rPr>
        <mc:AlternateContent>
          <mc:Choice Requires="wps">
            <w:drawing>
              <wp:anchor distT="0" distB="0" distL="114300" distR="114300" simplePos="0" relativeHeight="251949056" behindDoc="0" locked="0" layoutInCell="1" allowOverlap="1" wp14:anchorId="32D4AB38" wp14:editId="23B96234">
                <wp:simplePos x="0" y="0"/>
                <wp:positionH relativeFrom="column">
                  <wp:posOffset>-8255</wp:posOffset>
                </wp:positionH>
                <wp:positionV relativeFrom="paragraph">
                  <wp:posOffset>4044950</wp:posOffset>
                </wp:positionV>
                <wp:extent cx="4970145" cy="635"/>
                <wp:effectExtent l="0" t="0" r="0" b="12065"/>
                <wp:wrapTopAndBottom/>
                <wp:docPr id="88" name="Cuadro de texto 88"/>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6E0B8F" w:rsidRPr="007234C2" w:rsidRDefault="006E0B8F" w:rsidP="00E35FA2">
                            <w:pPr>
                              <w:pStyle w:val="Descripcin"/>
                              <w:jc w:val="center"/>
                              <w:rPr>
                                <w:bCs/>
                                <w:noProof/>
                                <w:color w:val="000000" w:themeColor="text1"/>
                                <w:sz w:val="32"/>
                                <w:szCs w:val="22"/>
                              </w:rPr>
                            </w:pPr>
                            <w:bookmarkStart w:id="83" w:name="_Toc517027782"/>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18</w:t>
                            </w:r>
                            <w:r w:rsidRPr="00CE4742">
                              <w:rPr>
                                <w:b/>
                                <w:i w:val="0"/>
                                <w:noProof/>
                                <w:color w:val="4DA4D8" w:themeColor="accent3" w:themeTint="99"/>
                              </w:rPr>
                              <w:fldChar w:fldCharType="end"/>
                            </w:r>
                            <w:r>
                              <w:t xml:space="preserve">-Resolución DNS. </w:t>
                            </w:r>
                            <w:r w:rsidRPr="000B3CB9">
                              <w:t>Fuente:</w:t>
                            </w:r>
                            <w:r>
                              <w:t xml:space="preserve"> Anna Speroto. Universidad de Twente. </w:t>
                            </w:r>
                            <w:r w:rsidRPr="000B3CB9">
                              <w:t>https://www.youtube.com/watch?v=lVifa7QSQDY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D4AB38" id="Cuadro de texto 88" o:spid="_x0000_s1039" type="#_x0000_t202" style="position:absolute;left:0;text-align:left;margin-left:-.65pt;margin-top:318.5pt;width:391.35pt;height:.0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" stroked="f">
                <v:textbox style="mso-fit-shape-to-text:t" inset="0,0,0,0">
                  <w:txbxContent>
                    <w:p w:rsidR="006E0B8F" w:rsidRPr="007234C2" w:rsidRDefault="006E0B8F" w:rsidP="00E35FA2">
                      <w:pPr>
                        <w:pStyle w:val="Descripcin"/>
                        <w:jc w:val="center"/>
                        <w:rPr>
                          <w:bCs/>
                          <w:noProof/>
                          <w:color w:val="000000" w:themeColor="text1"/>
                          <w:sz w:val="32"/>
                          <w:szCs w:val="22"/>
                        </w:rPr>
                      </w:pPr>
                      <w:bookmarkStart w:id="84" w:name="_Toc517027782"/>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18</w:t>
                      </w:r>
                      <w:r w:rsidRPr="00CE4742">
                        <w:rPr>
                          <w:b/>
                          <w:i w:val="0"/>
                          <w:noProof/>
                          <w:color w:val="4DA4D8" w:themeColor="accent3" w:themeTint="99"/>
                        </w:rPr>
                        <w:fldChar w:fldCharType="end"/>
                      </w:r>
                      <w:r>
                        <w:t xml:space="preserve">-Resolución DNS. </w:t>
                      </w:r>
                      <w:r w:rsidRPr="000B3CB9">
                        <w:t>Fuente:</w:t>
                      </w:r>
                      <w:r>
                        <w:t xml:space="preserve"> Anna Speroto. Universidad de Twente. </w:t>
                      </w:r>
                      <w:r w:rsidRPr="000B3CB9">
                        <w:t>https://www.youtube.com/watch?v=lVifa7QSQDY</w:t>
                      </w:r>
                      <w:bookmarkEnd w:id="84"/>
                    </w:p>
                  </w:txbxContent>
                </v:textbox>
                <w10:wrap type="topAndBottom"/>
              </v:shape>
            </w:pict>
          </mc:Fallback>
        </mc:AlternateContent>
      </w:r>
      <w:r w:rsidR="00E35FA2">
        <w:rPr>
          <w:noProof/>
        </w:rPr>
        <w:drawing>
          <wp:anchor distT="0" distB="0" distL="114300" distR="114300" simplePos="0" relativeHeight="251940864" behindDoc="0" locked="0" layoutInCell="1" allowOverlap="1" wp14:anchorId="19F93D15" wp14:editId="09A92074">
            <wp:simplePos x="0" y="0"/>
            <wp:positionH relativeFrom="column">
              <wp:posOffset>-8293</wp:posOffset>
            </wp:positionH>
            <wp:positionV relativeFrom="paragraph">
              <wp:posOffset>384511</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E35FA2">
        <w:rPr>
          <w:color w:val="4DA4D8" w:themeColor="accent3" w:themeTint="99"/>
        </w:rPr>
        <w:t>DNS CACHE POISONING</w:t>
      </w:r>
      <w:bookmarkEnd w:id="82"/>
    </w:p>
    <w:p w:rsidR="00E35FA2" w:rsidRPr="00E05D65" w:rsidRDefault="00E35FA2" w:rsidP="00E35FA2"/>
    <w:p w:rsidR="00E35FA2" w:rsidRDefault="00E35FA2" w:rsidP="00E35FA2">
      <w:r>
        <w:t xml:space="preserve">En la figura 14 se muestra una petición y resolución DNS. En este caso un equipo hace una petición para acceder al dominio </w:t>
      </w:r>
      <w:r w:rsidRPr="00675483">
        <w:t>www.example.com</w:t>
      </w:r>
      <w:r>
        <w:t xml:space="preserve"> recibiendo la IP 1.2.3.4 tras la resolución DNS.</w:t>
      </w:r>
    </w:p>
    <w:p w:rsidR="00B90CA2" w:rsidRDefault="00B90CA2" w:rsidP="00B90CA2">
      <w:r>
        <w:t>Los archivos de resolución DNS que se encuentran en los servidores, poseen una caché local por razones de eficiencia y para mantener la cantidad de peticiones. En esta caché se guardan las resoluciones más recientes de forma que puedan responderse peticiones frecuentes.</w:t>
      </w:r>
    </w:p>
    <w:p w:rsidR="00B90CA2" w:rsidRDefault="00B90CA2" w:rsidP="00B90CA2">
      <w:r>
        <w:t>Pero los archivos DNS poseen un valor de tiempo de vida (TTL) que determina el tiempo en el que una resolución expira obligando a repetir el proceso de resolución cada cierto tiempo, de forma que la tabla caché no posea registros antiguos y se renueve.</w:t>
      </w:r>
    </w:p>
    <w:p w:rsidR="00422540" w:rsidRDefault="00422540" w:rsidP="00422540">
      <w:r>
        <w:lastRenderedPageBreak/>
        <w:t xml:space="preserve">Los ataques de envenenamiento DNS tienen como objetivo corromper la información de esta caché. </w:t>
      </w:r>
    </w:p>
    <w:p w:rsidR="00422540" w:rsidRDefault="00422540" w:rsidP="00422540">
      <w:r>
        <w:t>Supongamos que el atacante emite una consulta para conocer la IP de un dominio falso al que llamaremos "A", el servidor DNS al no encontrar la resolución en su caché reenvía la petición a otros servidores.</w:t>
      </w:r>
    </w:p>
    <w:p w:rsidR="00422540" w:rsidRDefault="00422540" w:rsidP="00422540">
      <w:r>
        <w:t>Esto es aprovechado por un servidor del atacante para responder a la falsa consulta de resolución de la IP del dominio "A" y añadir una resolución IP falsa sobre un dominio "B". Esta información falsa se enviará al servidor DNS obligándole a guardar esta información en su caché.</w:t>
      </w:r>
    </w:p>
    <w:p w:rsidR="00E35FA2" w:rsidRDefault="00422540" w:rsidP="00422540">
      <w:pPr>
        <w:keepNext/>
      </w:pPr>
      <w:r>
        <w:rPr>
          <w:noProof/>
        </w:rPr>
        <mc:AlternateContent>
          <mc:Choice Requires="wps">
            <w:drawing>
              <wp:anchor distT="0" distB="0" distL="114300" distR="114300" simplePos="0" relativeHeight="251950080" behindDoc="0" locked="0" layoutInCell="1" allowOverlap="1" wp14:anchorId="384EC31B" wp14:editId="409FA8CB">
                <wp:simplePos x="0" y="0"/>
                <wp:positionH relativeFrom="column">
                  <wp:posOffset>98425</wp:posOffset>
                </wp:positionH>
                <wp:positionV relativeFrom="paragraph">
                  <wp:posOffset>3678555</wp:posOffset>
                </wp:positionV>
                <wp:extent cx="4775200" cy="635"/>
                <wp:effectExtent l="0" t="0" r="0" b="12065"/>
                <wp:wrapTopAndBottom/>
                <wp:docPr id="99" name="Cuadro de texto 99"/>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rsidR="006E0B8F" w:rsidRDefault="006E0B8F" w:rsidP="00E905C5">
                            <w:pPr>
                              <w:pStyle w:val="Descripcin"/>
                              <w:jc w:val="center"/>
                            </w:pPr>
                            <w:bookmarkStart w:id="85" w:name="_Toc517027783"/>
                            <w:r>
                              <w:rPr>
                                <w:rFonts w:eastAsiaTheme="minorHAnsi" w:cs="Helvetica Neue"/>
                                <w:b/>
                                <w:i w:val="0"/>
                                <w:noProof/>
                                <w:color w:val="4DA4D8" w:themeColor="accent3" w:themeTint="99"/>
                                <w:lang w:eastAsia="en-US"/>
                              </w:rPr>
                              <w:t xml:space="preserve">Ilustración </w:t>
                            </w: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19</w:t>
                            </w:r>
                            <w:r w:rsidRPr="00DA1923">
                              <w:rPr>
                                <w:rFonts w:eastAsiaTheme="minorHAnsi" w:cs="Helvetica Neue"/>
                                <w:b/>
                                <w:i w:val="0"/>
                                <w:noProof/>
                                <w:color w:val="4DA4D8" w:themeColor="accent3" w:themeTint="99"/>
                                <w:lang w:eastAsia="en-US"/>
                              </w:rPr>
                              <w:fldChar w:fldCharType="end"/>
                            </w:r>
                            <w:r>
                              <w:t>-</w:t>
                            </w:r>
                            <w:r w:rsidRPr="009D394E">
                              <w:t>Cache Poisoning-Atacante. Fuente</w:t>
                            </w:r>
                            <w:r w:rsidRPr="00E905C5">
                              <w:t xml:space="preserve"> </w:t>
                            </w:r>
                            <w:r>
                              <w:t xml:space="preserve">Anna Speroto. Universidad de Twente. </w:t>
                            </w:r>
                            <w:r w:rsidRPr="000B3CB9">
                              <w:t>https://www.youtube.com/watch?v=lVifa7QSQDY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EC31B" id="Cuadro de texto 99" o:spid="_x0000_s1040" type="#_x0000_t202" style="position:absolute;left:0;text-align:left;margin-left:7.75pt;margin-top:289.65pt;width:37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" stroked="f">
                <v:textbox style="mso-fit-shape-to-text:t" inset="0,0,0,0">
                  <w:txbxContent>
                    <w:p w:rsidR="006E0B8F" w:rsidRDefault="006E0B8F" w:rsidP="00E905C5">
                      <w:pPr>
                        <w:pStyle w:val="Descripcin"/>
                        <w:jc w:val="center"/>
                      </w:pPr>
                      <w:bookmarkStart w:id="86" w:name="_Toc517027783"/>
                      <w:r>
                        <w:rPr>
                          <w:rFonts w:eastAsiaTheme="minorHAnsi" w:cs="Helvetica Neue"/>
                          <w:b/>
                          <w:i w:val="0"/>
                          <w:noProof/>
                          <w:color w:val="4DA4D8" w:themeColor="accent3" w:themeTint="99"/>
                          <w:lang w:eastAsia="en-US"/>
                        </w:rPr>
                        <w:t xml:space="preserve">Ilustración </w:t>
                      </w: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r>
                        <w:rPr>
                          <w:rFonts w:eastAsiaTheme="minorHAnsi" w:cs="Helvetica Neue"/>
                          <w:b/>
                          <w:i w:val="0"/>
                          <w:noProof/>
                          <w:color w:val="4DA4D8" w:themeColor="accent3" w:themeTint="99"/>
                          <w:lang w:eastAsia="en-US"/>
                        </w:rPr>
                        <w:t>19</w:t>
                      </w:r>
                      <w:r w:rsidRPr="00DA1923">
                        <w:rPr>
                          <w:rFonts w:eastAsiaTheme="minorHAnsi" w:cs="Helvetica Neue"/>
                          <w:b/>
                          <w:i w:val="0"/>
                          <w:noProof/>
                          <w:color w:val="4DA4D8" w:themeColor="accent3" w:themeTint="99"/>
                          <w:lang w:eastAsia="en-US"/>
                        </w:rPr>
                        <w:fldChar w:fldCharType="end"/>
                      </w:r>
                      <w:r>
                        <w:t>-</w:t>
                      </w:r>
                      <w:r w:rsidRPr="009D394E">
                        <w:t>Cache Poisoning-Atacante. Fuente</w:t>
                      </w:r>
                      <w:r w:rsidRPr="00E905C5">
                        <w:t xml:space="preserve"> </w:t>
                      </w:r>
                      <w:r>
                        <w:t xml:space="preserve">Anna Speroto. Universidad de Twente. </w:t>
                      </w:r>
                      <w:r w:rsidRPr="000B3CB9">
                        <w:t>https://www.youtube.com/watch?v=lVifa7QSQDY</w:t>
                      </w:r>
                      <w:bookmarkEnd w:id="86"/>
                    </w:p>
                  </w:txbxContent>
                </v:textbox>
                <w10:wrap type="topAndBottom"/>
              </v:shape>
            </w:pict>
          </mc:Fallback>
        </mc:AlternateContent>
      </w:r>
      <w:r>
        <w:rPr>
          <w:rFonts w:ascii="Helvetica Neue" w:eastAsiaTheme="minorHAnsi" w:hAnsi="Helvetica Neue" w:cs="Helvetica Neue"/>
          <w:noProof/>
          <w:color w:val="1A1A1A"/>
          <w:lang w:eastAsia="en-US"/>
        </w:rPr>
        <w:drawing>
          <wp:anchor distT="0" distB="0" distL="114300" distR="114300" simplePos="0" relativeHeight="251943936" behindDoc="0" locked="0" layoutInCell="1" allowOverlap="1" wp14:anchorId="481B403F" wp14:editId="587C9C2F">
            <wp:simplePos x="0" y="0"/>
            <wp:positionH relativeFrom="column">
              <wp:posOffset>98523</wp:posOffset>
            </wp:positionH>
            <wp:positionV relativeFrom="paragraph">
              <wp:posOffset>463441</wp:posOffset>
            </wp:positionV>
            <wp:extent cx="4775699" cy="3158885"/>
            <wp:effectExtent l="0" t="0" r="0" b="38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5699" cy="3158885"/>
                    </a:xfrm>
                    <a:prstGeom prst="rect">
                      <a:avLst/>
                    </a:prstGeom>
                  </pic:spPr>
                </pic:pic>
              </a:graphicData>
            </a:graphic>
            <wp14:sizeRelH relativeFrom="page">
              <wp14:pctWidth>0</wp14:pctWidth>
            </wp14:sizeRelH>
            <wp14:sizeRelV relativeFrom="page">
              <wp14:pctHeight>0</wp14:pctHeight>
            </wp14:sizeRelV>
          </wp:anchor>
        </w:drawing>
      </w:r>
      <w:r>
        <w:t>Esto implica que los equipos que pidan la resolución del dominio "B" serán redirigidos a la IP que haya escogido el atacante.</w:t>
      </w:r>
    </w:p>
    <w:p w:rsidR="00E35FA2" w:rsidRDefault="00E35FA2" w:rsidP="00E35FA2">
      <w:r>
        <w:t xml:space="preserve">En el ejemplo el atacante hace una petición de resolución para </w:t>
      </w:r>
      <w:r w:rsidR="00B217C0">
        <w:t>un</w:t>
      </w:r>
      <w:r>
        <w:t xml:space="preserve"> dominio </w:t>
      </w:r>
      <w:r w:rsidR="00B217C0">
        <w:t xml:space="preserve">falso </w:t>
      </w:r>
      <w:r w:rsidR="00B217C0" w:rsidRPr="00B217C0">
        <w:t>www.hackers.com</w:t>
      </w:r>
      <w:r w:rsidR="00B217C0">
        <w:t xml:space="preserve">. El servidor DNS no conoce la resolución al dominio y </w:t>
      </w:r>
      <w:r w:rsidR="00422198">
        <w:t>re</w:t>
      </w:r>
      <w:r w:rsidR="00B217C0">
        <w:t>env</w:t>
      </w:r>
      <w:r w:rsidR="00422198">
        <w:t xml:space="preserve">ía la consulta. Esta acción es aprovechada por el servidor del atacante para dar una resolución al dominio </w:t>
      </w:r>
      <w:r w:rsidR="00422198" w:rsidRPr="00422198">
        <w:t>www.hackers.com</w:t>
      </w:r>
      <w:r w:rsidR="00422198">
        <w:t xml:space="preserve"> con la IP 2.2.2.2 y añadiendo una resolución falsa a un dominio </w:t>
      </w:r>
      <w:r w:rsidR="00422198" w:rsidRPr="00422198">
        <w:t>www.example.com</w:t>
      </w:r>
      <w:r w:rsidR="00422198">
        <w:t xml:space="preserve"> con una IP falsa 3.3.3.3.</w:t>
      </w:r>
    </w:p>
    <w:p w:rsidR="00E35FA2" w:rsidRPr="00EB22F1" w:rsidRDefault="00422198" w:rsidP="00E35FA2">
      <w:r>
        <w:rPr>
          <w:rFonts w:ascii="Helvetica Neue" w:eastAsiaTheme="minorHAnsi" w:hAnsi="Helvetica Neue" w:cs="Helvetica Neue"/>
          <w:noProof/>
          <w:color w:val="1A1A1A"/>
          <w:lang w:eastAsia="en-US"/>
        </w:rPr>
        <w:lastRenderedPageBreak/>
        <w:drawing>
          <wp:anchor distT="0" distB="0" distL="114300" distR="114300" simplePos="0" relativeHeight="251941888" behindDoc="0" locked="0" layoutInCell="1" allowOverlap="1" wp14:anchorId="6CC0407A" wp14:editId="26766B87">
            <wp:simplePos x="0" y="0"/>
            <wp:positionH relativeFrom="column">
              <wp:posOffset>212725</wp:posOffset>
            </wp:positionH>
            <wp:positionV relativeFrom="paragraph">
              <wp:posOffset>847725</wp:posOffset>
            </wp:positionV>
            <wp:extent cx="4658995" cy="3044190"/>
            <wp:effectExtent l="0" t="0" r="1905"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58995" cy="3044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3F80951C" wp14:editId="42E52B70">
                <wp:simplePos x="0" y="0"/>
                <wp:positionH relativeFrom="column">
                  <wp:posOffset>212725</wp:posOffset>
                </wp:positionH>
                <wp:positionV relativeFrom="paragraph">
                  <wp:posOffset>3949109</wp:posOffset>
                </wp:positionV>
                <wp:extent cx="4658995" cy="635"/>
                <wp:effectExtent l="0" t="0" r="1905" b="12065"/>
                <wp:wrapTopAndBottom/>
                <wp:docPr id="100" name="Cuadro de texto 100"/>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wps:spPr>
                      <wps:txbx>
                        <w:txbxContent>
                          <w:p w:rsidR="006E0B8F" w:rsidRPr="00A577A0" w:rsidRDefault="006E0B8F" w:rsidP="00E35FA2">
                            <w:pPr>
                              <w:pStyle w:val="Descripcin"/>
                              <w:jc w:val="center"/>
                              <w:rPr>
                                <w:rFonts w:ascii="Helvetica Neue" w:eastAsiaTheme="minorHAnsi" w:hAnsi="Helvetica Neue" w:cs="Helvetica Neue"/>
                                <w:noProof/>
                                <w:color w:val="1A1A1A"/>
                                <w:szCs w:val="22"/>
                                <w:lang w:eastAsia="en-US"/>
                              </w:rPr>
                            </w:pPr>
                            <w:bookmarkStart w:id="87" w:name="_Toc517027784"/>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20</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 xml:space="preserve">Cache Poisoning-Víctima. Fuente: </w:t>
                            </w:r>
                            <w:r>
                              <w:t xml:space="preserve">Anna Speroto. Universidad de Twente. </w:t>
                            </w:r>
                            <w:r w:rsidRPr="000B3CB9">
                              <w:t>https://www.youtube.com/watch?v=lVifa7QSQDY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0951C" id="Cuadro de texto 100" o:spid="_x0000_s1041" type="#_x0000_t202" style="position:absolute;left:0;text-align:left;margin-left:16.75pt;margin-top:310.95pt;width:366.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" stroked="f">
                <v:textbox style="mso-fit-shape-to-text:t" inset="0,0,0,0">
                  <w:txbxContent>
                    <w:p w:rsidR="006E0B8F" w:rsidRPr="00A577A0" w:rsidRDefault="006E0B8F" w:rsidP="00E35FA2">
                      <w:pPr>
                        <w:pStyle w:val="Descripcin"/>
                        <w:jc w:val="center"/>
                        <w:rPr>
                          <w:rFonts w:ascii="Helvetica Neue" w:eastAsiaTheme="minorHAnsi" w:hAnsi="Helvetica Neue" w:cs="Helvetica Neue"/>
                          <w:noProof/>
                          <w:color w:val="1A1A1A"/>
                          <w:szCs w:val="22"/>
                          <w:lang w:eastAsia="en-US"/>
                        </w:rPr>
                      </w:pPr>
                      <w:bookmarkStart w:id="88" w:name="_Toc517027784"/>
                      <w:r>
                        <w:rPr>
                          <w:rFonts w:eastAsiaTheme="minorHAnsi" w:cs="Helvetica Neue"/>
                          <w:b/>
                          <w:i w:val="0"/>
                          <w:noProof/>
                          <w:color w:val="4DA4D8" w:themeColor="accent3" w:themeTint="99"/>
                          <w:lang w:eastAsia="en-US"/>
                        </w:rPr>
                        <w:t xml:space="preserve">Ilustración </w:t>
                      </w: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r>
                        <w:rPr>
                          <w:rFonts w:ascii="Helvetica Neue" w:eastAsiaTheme="minorHAnsi" w:hAnsi="Helvetica Neue" w:cs="Helvetica Neue"/>
                          <w:b/>
                          <w:i w:val="0"/>
                          <w:noProof/>
                          <w:color w:val="4DA4D8" w:themeColor="accent3" w:themeTint="99"/>
                          <w:lang w:eastAsia="en-US"/>
                        </w:rPr>
                        <w:t>20</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 xml:space="preserve">Cache Poisoning-Víctima. Fuente: </w:t>
                      </w:r>
                      <w:r>
                        <w:t xml:space="preserve">Anna Speroto. Universidad de Twente. </w:t>
                      </w:r>
                      <w:r w:rsidRPr="000B3CB9">
                        <w:t>https://www.youtube.com/watch?v=lVifa7QSQDY</w:t>
                      </w:r>
                      <w:bookmarkEnd w:id="88"/>
                    </w:p>
                  </w:txbxContent>
                </v:textbox>
                <w10:wrap type="topAndBottom"/>
              </v:shape>
            </w:pict>
          </mc:Fallback>
        </mc:AlternateContent>
      </w:r>
      <w:r w:rsidR="00E35FA2">
        <w:t xml:space="preserve">A continuación cuando la víctima pida la resolución de dominio </w:t>
      </w:r>
      <w:r w:rsidR="00E35FA2" w:rsidRPr="0041733B">
        <w:t>www.example.com</w:t>
      </w:r>
      <w:r w:rsidR="00E35FA2">
        <w:t xml:space="preserve"> recibirá la IP </w:t>
      </w:r>
      <w:r>
        <w:t xml:space="preserve">falsa </w:t>
      </w:r>
      <w:r w:rsidR="00E35FA2">
        <w:t>3.3.3.3 a causa del envenenamiento de la caché del servidor DNS</w:t>
      </w:r>
      <w:r>
        <w:t xml:space="preserve">, dirigiéndose a una posible web maliciosa </w:t>
      </w:r>
      <w:r w:rsidR="00E35FA2">
        <w:t>.</w:t>
      </w:r>
    </w:p>
    <w:p w:rsidR="00E35FA2" w:rsidRDefault="00E35FA2" w:rsidP="00E35FA2">
      <w:pPr>
        <w:rPr>
          <w:color w:val="4DA4D8" w:themeColor="accent3" w:themeTint="99"/>
        </w:rPr>
      </w:pPr>
      <w:r>
        <w:rPr>
          <w:color w:val="4DA4D8" w:themeColor="accent3" w:themeTint="99"/>
        </w:rPr>
        <w:t>WEB SPOOFING</w:t>
      </w:r>
    </w:p>
    <w:p w:rsidR="00E35FA2" w:rsidRDefault="00E35FA2" w:rsidP="00E35FA2">
      <w:pPr>
        <w:ind w:hanging="28"/>
      </w:pPr>
      <w:r>
        <w:t xml:space="preserve">Este ataque se basa en la suplantación de una página web real, para ello se usan otros tipos de </w:t>
      </w:r>
      <w:r w:rsidRPr="0010182B">
        <w:rPr>
          <w:i/>
        </w:rPr>
        <w:t>spoofing</w:t>
      </w:r>
      <w:r>
        <w:t xml:space="preserve"> como el DNS spoofing o el email </w:t>
      </w:r>
      <w:r w:rsidRPr="0010182B">
        <w:rPr>
          <w:i/>
        </w:rPr>
        <w:t>spoofing</w:t>
      </w:r>
      <w:r>
        <w:t xml:space="preserve"> de forma que se redireccione a la víctima a la web suplantada con el objetivo de conseguir información, normalmente contraseñas y nombres de usuario para tener acceso a sitios web.</w:t>
      </w:r>
    </w:p>
    <w:p w:rsidR="00E35FA2" w:rsidRDefault="00E35FA2" w:rsidP="00E35FA2">
      <w:pPr>
        <w:ind w:hanging="28"/>
      </w:pPr>
      <w:r>
        <w:rPr>
          <w:noProof/>
        </w:rPr>
        <mc:AlternateContent>
          <mc:Choice Requires="wps">
            <w:drawing>
              <wp:anchor distT="0" distB="0" distL="114300" distR="114300" simplePos="0" relativeHeight="251952128" behindDoc="0" locked="0" layoutInCell="1" allowOverlap="1" wp14:anchorId="2807E067" wp14:editId="51389866">
                <wp:simplePos x="0" y="0"/>
                <wp:positionH relativeFrom="column">
                  <wp:posOffset>819150</wp:posOffset>
                </wp:positionH>
                <wp:positionV relativeFrom="paragraph">
                  <wp:posOffset>2830961</wp:posOffset>
                </wp:positionV>
                <wp:extent cx="3557270" cy="635"/>
                <wp:effectExtent l="0" t="0" r="0" b="12065"/>
                <wp:wrapTopAndBottom/>
                <wp:docPr id="127" name="Cuadro de texto 127"/>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6E0B8F" w:rsidRPr="008B44CA" w:rsidRDefault="006E0B8F" w:rsidP="00E35FA2">
                            <w:pPr>
                              <w:pStyle w:val="Descripcin"/>
                              <w:jc w:val="center"/>
                              <w:rPr>
                                <w:noProof/>
                                <w:szCs w:val="22"/>
                              </w:rPr>
                            </w:pPr>
                            <w:bookmarkStart w:id="89" w:name="_Toc517027785"/>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21</w:t>
                            </w:r>
                            <w:r w:rsidRPr="00CE4742">
                              <w:rPr>
                                <w:b/>
                                <w:i w:val="0"/>
                                <w:noProof/>
                                <w:color w:val="4DA4D8" w:themeColor="accent3" w:themeTint="99"/>
                              </w:rPr>
                              <w:fldChar w:fldCharType="end"/>
                            </w:r>
                            <w:r w:rsidRPr="00FF05DE">
                              <w:t>-Web Spoofing. Fuente: propia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7E067" id="Cuadro de texto 127" o:spid="_x0000_s1042" type="#_x0000_t202" style="position:absolute;left:0;text-align:left;margin-left:64.5pt;margin-top:222.9pt;width:280.1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" stroked="f">
                <v:textbox style="mso-fit-shape-to-text:t" inset="0,0,0,0">
                  <w:txbxContent>
                    <w:p w:rsidR="006E0B8F" w:rsidRPr="008B44CA" w:rsidRDefault="006E0B8F" w:rsidP="00E35FA2">
                      <w:pPr>
                        <w:pStyle w:val="Descripcin"/>
                        <w:jc w:val="center"/>
                        <w:rPr>
                          <w:noProof/>
                          <w:szCs w:val="22"/>
                        </w:rPr>
                      </w:pPr>
                      <w:bookmarkStart w:id="90" w:name="_Toc517027785"/>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21</w:t>
                      </w:r>
                      <w:r w:rsidRPr="00CE4742">
                        <w:rPr>
                          <w:b/>
                          <w:i w:val="0"/>
                          <w:noProof/>
                          <w:color w:val="4DA4D8" w:themeColor="accent3" w:themeTint="99"/>
                        </w:rPr>
                        <w:fldChar w:fldCharType="end"/>
                      </w:r>
                      <w:r w:rsidRPr="00FF05DE">
                        <w:t>-Web Spoofing. Fuente: propia</w:t>
                      </w:r>
                      <w:bookmarkEnd w:id="90"/>
                    </w:p>
                  </w:txbxContent>
                </v:textbox>
                <w10:wrap type="topAndBottom"/>
              </v:shape>
            </w:pict>
          </mc:Fallback>
        </mc:AlternateContent>
      </w:r>
      <w:r>
        <w:rPr>
          <w:noProof/>
        </w:rPr>
        <w:drawing>
          <wp:anchor distT="0" distB="0" distL="114300" distR="114300" simplePos="0" relativeHeight="251942912" behindDoc="0" locked="0" layoutInCell="1" allowOverlap="1" wp14:anchorId="033B57C0" wp14:editId="16A21A4C">
            <wp:simplePos x="0" y="0"/>
            <wp:positionH relativeFrom="column">
              <wp:posOffset>819411</wp:posOffset>
            </wp:positionH>
            <wp:positionV relativeFrom="paragraph">
              <wp:posOffset>525929</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86">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t>La víctima puede abrir la web falsa a través de un link mandado por mail spoofing o simplemente entrar a un dominio previamente atacado.</w:t>
      </w:r>
      <w:r w:rsidR="00E860B3" w:rsidRPr="00E860B3">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sPiT0KqN","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[6]</w:t>
      </w:r>
      <w:r w:rsidR="00E860B3">
        <w:rPr>
          <w:rFonts w:eastAsiaTheme="minorHAnsi" w:cs="Helvetica Neue"/>
          <w:color w:val="000000"/>
          <w:lang w:eastAsia="en-US"/>
        </w:rPr>
        <w:fldChar w:fldCharType="end"/>
      </w:r>
      <w:r w:rsidR="00E860B3" w:rsidRPr="00E05085">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cLyYn65a","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[7]</w:t>
      </w:r>
      <w:r w:rsidR="00E860B3">
        <w:rPr>
          <w:rFonts w:eastAsiaTheme="minorHAnsi" w:cs="Helvetica Neue"/>
          <w:color w:val="000000"/>
          <w:lang w:eastAsia="en-US"/>
        </w:rPr>
        <w:fldChar w:fldCharType="end"/>
      </w:r>
    </w:p>
    <w:p w:rsidR="00E35FA2" w:rsidRPr="00675C5F" w:rsidRDefault="00E35FA2" w:rsidP="00E35FA2"/>
    <w:p w:rsidR="00E35FA2" w:rsidRDefault="00E35FA2" w:rsidP="00E35FA2">
      <w:pPr>
        <w:pStyle w:val="Ttulo3"/>
        <w:ind w:left="0" w:firstLine="0"/>
        <w:rPr>
          <w:color w:val="4DA4D8" w:themeColor="accent3" w:themeTint="99"/>
        </w:rPr>
      </w:pPr>
      <w:bookmarkStart w:id="91" w:name="_Toc517039206"/>
      <w:r>
        <w:rPr>
          <w:color w:val="4DA4D8" w:themeColor="accent3" w:themeTint="99"/>
        </w:rPr>
        <w:t>EMAIL SPOOFING</w:t>
      </w:r>
      <w:bookmarkEnd w:id="91"/>
    </w:p>
    <w:p w:rsidR="00E35FA2" w:rsidRDefault="00E35FA2" w:rsidP="00E35FA2">
      <w:r>
        <w:t xml:space="preserve">El propósito de este ataque es el de enviar correo de forma fraudulenta, suplantando datos de identificación para aparentar una procedencia determinada. Este tipo de ataques son muy utilizados para realizar SPAM o apoyar a ataques de tipo web </w:t>
      </w:r>
      <w:r w:rsidRPr="00C707E0">
        <w:rPr>
          <w:i/>
        </w:rPr>
        <w:t>spoofing</w:t>
      </w:r>
      <w:r>
        <w:t xml:space="preserve">, a los que se denomina </w:t>
      </w:r>
      <w:r w:rsidRPr="00C707E0">
        <w:rPr>
          <w:i/>
        </w:rPr>
        <w:t>physhing</w:t>
      </w:r>
      <w:r>
        <w:t>.</w:t>
      </w:r>
    </w:p>
    <w:p w:rsidR="00E35FA2" w:rsidRPr="005B05D6" w:rsidRDefault="00E35FA2" w:rsidP="00E35FA2">
      <w:r>
        <w:t xml:space="preserve">Los campos que se suelen cambiar en este tipo de ataques son: </w:t>
      </w:r>
      <w:r w:rsidRPr="00C707E0">
        <w:rPr>
          <w:i/>
        </w:rPr>
        <w:t xml:space="preserve">From, Return-Path </w:t>
      </w:r>
      <w:r w:rsidRPr="00C707E0">
        <w:t>y</w:t>
      </w:r>
      <w:r w:rsidRPr="00C707E0">
        <w:rPr>
          <w:i/>
        </w:rPr>
        <w:t xml:space="preserve"> Reply-To</w:t>
      </w:r>
      <w:r>
        <w:t>.</w:t>
      </w:r>
      <w:r w:rsidR="00E860B3" w:rsidRPr="00E860B3">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IXszsQHf","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[6]</w:t>
      </w:r>
      <w:r w:rsidR="00E860B3">
        <w:rPr>
          <w:rFonts w:eastAsiaTheme="minorHAnsi" w:cs="Helvetica Neue"/>
          <w:color w:val="000000"/>
          <w:lang w:eastAsia="en-US"/>
        </w:rPr>
        <w:fldChar w:fldCharType="end"/>
      </w:r>
      <w:r w:rsidR="00E860B3" w:rsidRPr="00E05085">
        <w:rPr>
          <w:rFonts w:eastAsiaTheme="minorHAnsi" w:cs="Helvetica Neue"/>
          <w:color w:val="000000"/>
          <w:lang w:eastAsia="en-US"/>
        </w:rPr>
        <w:t xml:space="preserve"> </w:t>
      </w:r>
      <w:r w:rsidR="00E860B3">
        <w:rPr>
          <w:rFonts w:eastAsiaTheme="minorHAnsi" w:cs="Helvetica Neue"/>
          <w:color w:val="000000"/>
          <w:lang w:eastAsia="en-US"/>
        </w:rPr>
        <w:fldChar w:fldCharType="begin"/>
      </w:r>
      <w:r w:rsidR="006E0B8F">
        <w:rPr>
          <w:rFonts w:eastAsiaTheme="minorHAnsi" w:cs="Helvetica Neue"/>
          <w:color w:val="000000"/>
          <w:lang w:eastAsia="en-US"/>
        </w:rPr>
        <w:instrText xml:space="preserve"> ADDIN ZOTERO_ITEM CSL_CITATION {"citationID":"k7VvHY1K","properties":{"formattedCitation":"[7]","plainCitation":"[7]","noteIndex":0},"citationItems":[{"id":38,"uris":["http://zotero.org/users/local/Wv4hidzq/items/Q4NXERAY"],"uri":["http://zotero.org/users/local/Wv4hidzq/items/Q4NXERAY"],"itemData":{"id":38,"type":"webpage","title":"¿GPS Spoofing? (I)","container-title":"Security Art Work","abstract":"Recientemente han aparecido algunos estudios en los que se plantea la posibilidad de realizar GPS Spoofing en vehículos civiles no tripulados o “drones”. En éstos se ha conseguido controlar o alterar la secuencia de posicionamiento de un drone y como veremos, incluso la trayectoria de un barco. Sin embargo, antes de entrar en materia, explicaremos …","URL":"https://www.securityartwork.es/2013/09/20/gps-spoofing-i/","shortTitle":"¿GPS Spoofing?","language":"es-ES","author":[{"family":"García","given":"Javier"}],"issued":{"date-parts":[["2013",9,20]]},"accessed":{"date-parts":[["2018",5,15]]}}}],"schema":"https://github.com/citation-style-language/schema/raw/master/csl-citation.json"} </w:instrText>
      </w:r>
      <w:r w:rsidR="00E860B3">
        <w:rPr>
          <w:rFonts w:eastAsiaTheme="minorHAnsi" w:cs="Helvetica Neue"/>
          <w:color w:val="000000"/>
          <w:lang w:eastAsia="en-US"/>
        </w:rPr>
        <w:fldChar w:fldCharType="separate"/>
      </w:r>
      <w:r w:rsidR="00E860B3">
        <w:rPr>
          <w:rFonts w:eastAsiaTheme="minorHAnsi" w:cs="Helvetica Neue"/>
          <w:noProof/>
          <w:color w:val="000000"/>
          <w:lang w:eastAsia="en-US"/>
        </w:rPr>
        <w:t>[7]</w:t>
      </w:r>
      <w:r w:rsidR="00E860B3">
        <w:rPr>
          <w:rFonts w:eastAsiaTheme="minorHAnsi" w:cs="Helvetica Neue"/>
          <w:color w:val="000000"/>
          <w:lang w:eastAsia="en-US"/>
        </w:rPr>
        <w:fldChar w:fldCharType="end"/>
      </w:r>
    </w:p>
    <w:p w:rsidR="00E35FA2" w:rsidRDefault="00E35FA2" w:rsidP="00E35FA2">
      <w:pPr>
        <w:keepNext/>
        <w:jc w:val="center"/>
      </w:pPr>
      <w:r>
        <w:rPr>
          <w:noProof/>
        </w:rPr>
        <mc:AlternateContent>
          <mc:Choice Requires="wps">
            <w:drawing>
              <wp:anchor distT="0" distB="0" distL="114300" distR="114300" simplePos="0" relativeHeight="251953152" behindDoc="0" locked="0" layoutInCell="1" allowOverlap="1" wp14:anchorId="63D79C44" wp14:editId="6192D88F">
                <wp:simplePos x="0" y="0"/>
                <wp:positionH relativeFrom="column">
                  <wp:posOffset>-271145</wp:posOffset>
                </wp:positionH>
                <wp:positionV relativeFrom="paragraph">
                  <wp:posOffset>2959735</wp:posOffset>
                </wp:positionV>
                <wp:extent cx="5303520" cy="635"/>
                <wp:effectExtent l="0" t="0" r="5080" b="12065"/>
                <wp:wrapTopAndBottom/>
                <wp:docPr id="136" name="Cuadro de texto 1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6E0B8F" w:rsidRPr="00701A62" w:rsidRDefault="006E0B8F" w:rsidP="00E35FA2">
                            <w:pPr>
                              <w:pStyle w:val="Descripcin"/>
                              <w:jc w:val="center"/>
                              <w:rPr>
                                <w:noProof/>
                                <w:szCs w:val="22"/>
                              </w:rPr>
                            </w:pPr>
                            <w:bookmarkStart w:id="92" w:name="_Toc517027786"/>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22</w:t>
                            </w:r>
                            <w:r w:rsidRPr="00CE4742">
                              <w:rPr>
                                <w:b/>
                                <w:i w:val="0"/>
                                <w:noProof/>
                                <w:color w:val="4DA4D8" w:themeColor="accent3" w:themeTint="99"/>
                              </w:rPr>
                              <w:fldChar w:fldCharType="end"/>
                            </w:r>
                            <w:r w:rsidRPr="003D5F79">
                              <w:t>-Email Spoofing-Simulando applesupport. Fuente: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9C44" id="Cuadro de texto 136" o:spid="_x0000_s1043" type="#_x0000_t202" style="position:absolute;left:0;text-align:left;margin-left:-21.35pt;margin-top:233.05pt;width:417.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" stroked="f">
                <v:textbox style="mso-fit-shape-to-text:t" inset="0,0,0,0">
                  <w:txbxContent>
                    <w:p w:rsidR="006E0B8F" w:rsidRPr="00701A62" w:rsidRDefault="006E0B8F" w:rsidP="00E35FA2">
                      <w:pPr>
                        <w:pStyle w:val="Descripcin"/>
                        <w:jc w:val="center"/>
                        <w:rPr>
                          <w:noProof/>
                          <w:szCs w:val="22"/>
                        </w:rPr>
                      </w:pPr>
                      <w:bookmarkStart w:id="93" w:name="_Toc517027786"/>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22</w:t>
                      </w:r>
                      <w:r w:rsidRPr="00CE4742">
                        <w:rPr>
                          <w:b/>
                          <w:i w:val="0"/>
                          <w:noProof/>
                          <w:color w:val="4DA4D8" w:themeColor="accent3" w:themeTint="99"/>
                        </w:rPr>
                        <w:fldChar w:fldCharType="end"/>
                      </w:r>
                      <w:r w:rsidRPr="003D5F79">
                        <w:t>-Email Spoofing-Simulando applesupport. Fuente: propia</w:t>
                      </w:r>
                      <w:bookmarkEnd w:id="93"/>
                    </w:p>
                  </w:txbxContent>
                </v:textbox>
                <w10:wrap type="topAndBottom"/>
              </v:shape>
            </w:pict>
          </mc:Fallback>
        </mc:AlternateContent>
      </w:r>
      <w:r>
        <w:rPr>
          <w:noProof/>
        </w:rPr>
        <w:drawing>
          <wp:anchor distT="0" distB="0" distL="114300" distR="114300" simplePos="0" relativeHeight="251944960" behindDoc="0" locked="0" layoutInCell="1" allowOverlap="1" wp14:anchorId="598AC974" wp14:editId="3C5F495F">
            <wp:simplePos x="0" y="0"/>
            <wp:positionH relativeFrom="column">
              <wp:posOffset>-271145</wp:posOffset>
            </wp:positionH>
            <wp:positionV relativeFrom="paragraph">
              <wp:posOffset>3810</wp:posOffset>
            </wp:positionV>
            <wp:extent cx="5303520" cy="2898775"/>
            <wp:effectExtent l="0" t="0" r="508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3520" cy="2898775"/>
                    </a:xfrm>
                    <a:prstGeom prst="rect">
                      <a:avLst/>
                    </a:prstGeom>
                  </pic:spPr>
                </pic:pic>
              </a:graphicData>
            </a:graphic>
            <wp14:sizeRelH relativeFrom="page">
              <wp14:pctWidth>0</wp14:pctWidth>
            </wp14:sizeRelH>
            <wp14:sizeRelV relativeFrom="page">
              <wp14:pctHeight>0</wp14:pctHeight>
            </wp14:sizeRelV>
          </wp:anchor>
        </w:drawing>
      </w:r>
    </w:p>
    <w:p w:rsidR="005F00D1" w:rsidRPr="007B479A" w:rsidRDefault="00E43F04" w:rsidP="007B479A">
      <w:pPr>
        <w:jc w:val="left"/>
      </w:pPr>
      <w:r>
        <w:t>Como se puede apreciar en la ilustración</w:t>
      </w:r>
      <w:r w:rsidR="00196525">
        <w:t xml:space="preserve"> </w:t>
      </w:r>
      <w:r w:rsidR="00875244">
        <w:t xml:space="preserve">se ha enviado un correo que parece ser del Applesupport informando de que nuestra cuenta se ha visto comprometida. A pesar de que parezca un correo normal ha sido enviado a través de una ataque de email </w:t>
      </w:r>
      <w:r w:rsidR="00875244" w:rsidRPr="00C707E0">
        <w:rPr>
          <w:i/>
        </w:rPr>
        <w:t>spoofing</w:t>
      </w:r>
      <w:r w:rsidR="00875244">
        <w:t>.</w:t>
      </w:r>
      <w:r w:rsidR="00E35FA2">
        <w:br w:type="page"/>
      </w:r>
    </w:p>
    <w:p w:rsidR="0026243C" w:rsidRDefault="00E362EF" w:rsidP="00453934">
      <w:pPr>
        <w:pStyle w:val="Ttulo1"/>
        <w:ind w:left="0" w:firstLine="0"/>
        <w:jc w:val="both"/>
        <w:rPr>
          <w:rFonts w:ascii="Trebuchet MS" w:hAnsi="Trebuchet MS"/>
          <w:color w:val="4DA4D8" w:themeColor="accent3" w:themeTint="99"/>
        </w:rPr>
      </w:pPr>
      <w:bookmarkStart w:id="94" w:name="_Toc517039207"/>
      <w:r w:rsidRPr="00D04F22">
        <w:rPr>
          <w:rFonts w:ascii="Trebuchet MS" w:hAnsi="Trebuchet MS"/>
          <w:color w:val="4DA4D8" w:themeColor="accent3" w:themeTint="99"/>
        </w:rPr>
        <w:lastRenderedPageBreak/>
        <w:t>Estado del Arte</w:t>
      </w:r>
      <w:bookmarkEnd w:id="94"/>
    </w:p>
    <w:p w:rsidR="00744FA2" w:rsidRDefault="00744FA2" w:rsidP="00744FA2">
      <w:r>
        <w:t xml:space="preserve">Actualmente la frecuencia de los ataques de tipo </w:t>
      </w:r>
      <w:r w:rsidRPr="00E866E3">
        <w:rPr>
          <w:i/>
        </w:rPr>
        <w:t>spoofing</w:t>
      </w:r>
      <w:r>
        <w:t xml:space="preserve"> realizados a sistemas es cada vez mayor. Esto ha producido que prolifere la creación de diferentes tipos de </w:t>
      </w:r>
      <w:r w:rsidRPr="00E866E3">
        <w:rPr>
          <w:i/>
        </w:rPr>
        <w:t>software</w:t>
      </w:r>
      <w:r>
        <w:t xml:space="preserve"> especializados en detección de ataques por parte de empresas de seguridad.</w:t>
      </w:r>
    </w:p>
    <w:p w:rsidR="00744FA2" w:rsidRDefault="00744FA2" w:rsidP="00744FA2">
      <w:r>
        <w:t>Este tipo de herramientas comprueban los paquetes de datos entrantes y salientes y verifican los datos de estos como la IP o MAC para asegurar su veracidad.</w:t>
      </w:r>
    </w:p>
    <w:p w:rsidR="00744FA2" w:rsidRDefault="00744FA2" w:rsidP="00744FA2">
      <w:r>
        <w:t>A este tipo de programas se les denomina IDS (</w:t>
      </w:r>
      <w:r w:rsidRPr="00744FA2">
        <w:rPr>
          <w:i/>
        </w:rPr>
        <w:t>Intrusion Detection System</w:t>
      </w:r>
      <w:r>
        <w:t>) o sistema de detección de intrusos y su objetivo es informar de actividades fraudulentas provenientes de la red.</w:t>
      </w:r>
    </w:p>
    <w:p w:rsidR="00744FA2" w:rsidRDefault="00744FA2" w:rsidP="00744FA2">
      <w:r>
        <w:t>También existe software especializado en paliar o mitigar este tipo de ataques. Se les llama IPS (</w:t>
      </w:r>
      <w:r w:rsidRPr="00744FA2">
        <w:rPr>
          <w:i/>
        </w:rPr>
        <w:t>Intrusion Prevention System</w:t>
      </w:r>
      <w:r>
        <w:t>) o sistemas de prevención de intrusos.</w:t>
      </w:r>
      <w:r w:rsidR="006E0B8F">
        <w:fldChar w:fldCharType="begin"/>
      </w:r>
      <w:r w:rsidR="006E0B8F">
        <w:instrText xml:space="preserve"> ADDIN ZOTERO_ITEM CSL_CITATION {"citationID":"cCDfQ63v","properties":{"formattedCitation":"[8]","plainCitation":"[8]","noteIndex":0},"citationItems":[{"id":132,"uris":["http://zotero.org/users/local/Wv4hidzq/items/Y3634VAX"],"uri":["http://zotero.org/users/local/Wv4hidzq/items/Y3634VAX"],"itemData":{"id":132,"type":"webpage","title":"¿Cúal es la diferencia entre un IDS y un IPS? - Soporte Técnico Panda Security","URL":"https://www.pandasecurity.com/peru/support/card?id=31463","accessed":{"date-parts":[["2018",6,17]]}}}],"schema":"https://github.com/citation-style-language/schema/raw/master/csl-citation.json"} </w:instrText>
      </w:r>
      <w:r w:rsidR="006E0B8F">
        <w:fldChar w:fldCharType="separate"/>
      </w:r>
      <w:r w:rsidR="006E0B8F">
        <w:rPr>
          <w:noProof/>
        </w:rPr>
        <w:t>[8]</w:t>
      </w:r>
      <w:r w:rsidR="006E0B8F">
        <w:fldChar w:fldCharType="end"/>
      </w:r>
    </w:p>
    <w:p w:rsidR="00744FA2" w:rsidRDefault="00744FA2" w:rsidP="00744FA2"/>
    <w:p w:rsidR="007B479A" w:rsidRDefault="00744FA2" w:rsidP="00744FA2">
      <w:r>
        <w:t>Algunos ejemplos de software que hay actualmente disponible :</w:t>
      </w:r>
    </w:p>
    <w:p w:rsidR="00936AF3" w:rsidRPr="00936AF3" w:rsidRDefault="00936AF3" w:rsidP="00936AF3">
      <w:pPr>
        <w:rPr>
          <w:b/>
        </w:rPr>
      </w:pPr>
      <w:r w:rsidRPr="00936AF3">
        <w:rPr>
          <w:b/>
        </w:rPr>
        <w:t>SNORT</w:t>
      </w:r>
    </w:p>
    <w:p w:rsidR="00936AF3" w:rsidRDefault="00936AF3" w:rsidP="00936AF3">
      <w:r>
        <w:t xml:space="preserve">Snort es un </w:t>
      </w:r>
      <w:r w:rsidRPr="002620AA">
        <w:rPr>
          <w:i/>
        </w:rPr>
        <w:t>software</w:t>
      </w:r>
      <w:r>
        <w:t xml:space="preserve"> de código abierto capaz de realizar análisis del tráfico de red en tiempo real. Se usa para detectar una gran variedad de ataques como escaneos de puertos, envenenamientos de tablas ARP, IP spoofing y muchos otros.</w:t>
      </w:r>
    </w:p>
    <w:p w:rsidR="00936AF3" w:rsidRDefault="00936AF3" w:rsidP="00936AF3">
      <w:r>
        <w:t>Esta herramienta fue creada en 1998 por Martin Roesch, siendo una de las herramientas de seguridad más antigua que existe.</w:t>
      </w:r>
    </w:p>
    <w:p w:rsidR="00936AF3" w:rsidRDefault="00936AF3" w:rsidP="00936AF3">
      <w:r>
        <w:t>Al ser de código abierto</w:t>
      </w:r>
      <w:r w:rsidR="002620AA">
        <w:t>,</w:t>
      </w:r>
      <w:r w:rsidR="0085133A">
        <w:t xml:space="preserve"> </w:t>
      </w:r>
      <w:r>
        <w:t xml:space="preserve">posee una gran cantidad de desarrolladores, formando una fuerte comunidad de soporte y actualización de este </w:t>
      </w:r>
      <w:r w:rsidRPr="002620AA">
        <w:rPr>
          <w:i/>
        </w:rPr>
        <w:t>software</w:t>
      </w:r>
      <w:r>
        <w:t>.</w:t>
      </w:r>
    </w:p>
    <w:p w:rsidR="00936AF3" w:rsidRDefault="00936AF3" w:rsidP="00936AF3">
      <w:r>
        <w:t xml:space="preserve">Snort permite usarse  como un </w:t>
      </w:r>
      <w:r w:rsidRPr="002620AA">
        <w:rPr>
          <w:i/>
        </w:rPr>
        <w:t>sniffer</w:t>
      </w:r>
      <w:r>
        <w:t xml:space="preserve"> al igual que wireshark, devolviendo y permitiendo visualizar los paquetes de red.</w:t>
      </w:r>
      <w:r w:rsidR="00F36BB8">
        <w:fldChar w:fldCharType="begin"/>
      </w:r>
      <w:r w:rsidR="00F36BB8">
        <w:instrText xml:space="preserve"> ADDIN ZOTERO_ITEM CSL_CITATION {"citationID":"QDk9YMOc","properties":{"formattedCitation":"[9]","plainCitation":"[9]","noteIndex":0},"citationItems":[{"id":134,"uris":["http://zotero.org/users/local/Wv4hidzq/items/3II7T5IX"],"uri":["http://zotero.org/users/local/Wv4hidzq/items/3II7T5IX"],"itemData":{"id":134,"type":"webpage","title":"Snort - Network Intrusion Detection &amp; Prevention System","URL":"https://www.snort.org/","accessed":{"date-parts":[["2018",6,17]]}}}],"schema":"https://github.com/citation-style-language/schema/raw/master/csl-citation.json"} </w:instrText>
      </w:r>
      <w:r w:rsidR="00F36BB8">
        <w:fldChar w:fldCharType="separate"/>
      </w:r>
      <w:r w:rsidR="00F36BB8">
        <w:rPr>
          <w:noProof/>
        </w:rPr>
        <w:t>[9]</w:t>
      </w:r>
      <w:r w:rsidR="00F36BB8">
        <w:fldChar w:fldCharType="end"/>
      </w:r>
    </w:p>
    <w:p w:rsidR="007B479A" w:rsidRDefault="007B479A" w:rsidP="007B479A"/>
    <w:p w:rsidR="00977BCD" w:rsidRPr="00977BCD" w:rsidRDefault="00977BCD" w:rsidP="00977BCD">
      <w:pPr>
        <w:rPr>
          <w:b/>
        </w:rPr>
      </w:pPr>
      <w:r w:rsidRPr="00977BCD">
        <w:rPr>
          <w:b/>
        </w:rPr>
        <w:t>SURICATA</w:t>
      </w:r>
    </w:p>
    <w:p w:rsidR="00977BCD" w:rsidRDefault="00977BCD" w:rsidP="00977BCD">
      <w:r>
        <w:t xml:space="preserve">Suricata es un </w:t>
      </w:r>
      <w:r w:rsidRPr="002620AA">
        <w:rPr>
          <w:i/>
        </w:rPr>
        <w:t>software</w:t>
      </w:r>
      <w:r>
        <w:t xml:space="preserve"> de código abierto, siendo uno de los </w:t>
      </w:r>
      <w:r w:rsidRPr="002620AA">
        <w:rPr>
          <w:i/>
        </w:rPr>
        <w:t>softwares</w:t>
      </w:r>
      <w:r>
        <w:t xml:space="preserve"> de detección de amenazas en red más rápidos y robustos.</w:t>
      </w:r>
    </w:p>
    <w:p w:rsidR="00977BCD" w:rsidRDefault="00977BCD" w:rsidP="00977BCD">
      <w:r>
        <w:t>Ofrece detección de ataques en tiempo real, prevención y monitorización.</w:t>
      </w:r>
    </w:p>
    <w:p w:rsidR="00977BCD" w:rsidRDefault="00977BCD" w:rsidP="00977BCD">
      <w:r>
        <w:t>Al igual que Snort, suricata posee un fuerte comunidad de soporte, centrada en aumentar la seguridad, la usabilidad de la plataforma y su eficiencia.</w:t>
      </w:r>
    </w:p>
    <w:p w:rsidR="007B479A" w:rsidRDefault="00977BCD" w:rsidP="00977BCD">
      <w:r>
        <w:t xml:space="preserve">Suricata posee por tanto las características de un software IDS, IPS y </w:t>
      </w:r>
      <w:r w:rsidRPr="002620AA">
        <w:rPr>
          <w:i/>
        </w:rPr>
        <w:t>sniffer</w:t>
      </w:r>
      <w:r>
        <w:t>.</w:t>
      </w:r>
      <w:r w:rsidR="00F36BB8">
        <w:fldChar w:fldCharType="begin"/>
      </w:r>
      <w:r w:rsidR="00F36BB8">
        <w:instrText xml:space="preserve"> ADDIN ZOTERO_ITEM CSL_CITATION {"citationID":"m7Af1QWI","properties":{"formattedCitation":"[10]","plainCitation":"[10]","noteIndex":0},"citationItems":[{"id":136,"uris":["http://zotero.org/users/local/Wv4hidzq/items/F9VFPCFR"],"uri":["http://zotero.org/users/local/Wv4hidzq/items/F9VFPCFR"],"itemData":{"id":136,"type":"webpage","title":"Suricata","container-title":"Suricata","abstract":"Open Source IDS / IPS / NSM engine","URL":"https://suricata-ids.org/","language":"en","accessed":{"date-parts":[["2018",6,17]]}}}],"schema":"https://github.com/citation-style-language/schema/raw/master/csl-citation.json"} </w:instrText>
      </w:r>
      <w:r w:rsidR="00F36BB8">
        <w:fldChar w:fldCharType="separate"/>
      </w:r>
      <w:r w:rsidR="00F36BB8">
        <w:rPr>
          <w:noProof/>
        </w:rPr>
        <w:t>[10]</w:t>
      </w:r>
      <w:r w:rsidR="00F36BB8">
        <w:fldChar w:fldCharType="end"/>
      </w:r>
    </w:p>
    <w:p w:rsidR="00E9215A" w:rsidRPr="00E9215A" w:rsidRDefault="00E9215A" w:rsidP="00E9215A">
      <w:pPr>
        <w:rPr>
          <w:b/>
        </w:rPr>
      </w:pPr>
      <w:r w:rsidRPr="00E9215A">
        <w:rPr>
          <w:b/>
        </w:rPr>
        <w:lastRenderedPageBreak/>
        <w:t xml:space="preserve">THE BRONETWORK SECURITY MONITOR </w:t>
      </w:r>
    </w:p>
    <w:p w:rsidR="00E9215A" w:rsidRDefault="00E9215A" w:rsidP="00E9215A">
      <w:r>
        <w:t>También llamado simplemente Bro.</w:t>
      </w:r>
    </w:p>
    <w:p w:rsidR="00E9215A" w:rsidRDefault="00E9215A" w:rsidP="00E9215A">
      <w:r>
        <w:t xml:space="preserve">Bro es un analizador de tráfico de red pasivo y de código abierto. Es principalmente un </w:t>
      </w:r>
      <w:r w:rsidRPr="002620AA">
        <w:rPr>
          <w:i/>
        </w:rPr>
        <w:t>software</w:t>
      </w:r>
      <w:r>
        <w:t xml:space="preserve"> de seguridad que inspecciona todo el tráfico de red en profundidad para detectar signos de actividad sospechosa. Bro admite un gran número de tareas de análisis de tráfico, incluso fuera del dominio de seguridad, incluidas las mediciones de rendimiento de red y resolución de ataques.</w:t>
      </w:r>
    </w:p>
    <w:p w:rsidR="007B479A" w:rsidRDefault="00E9215A" w:rsidP="00E9215A">
      <w:r>
        <w:t>El beneficio más inmediato que se obtiene al usar Bro es un amplio conjunto de herramientas que monitorean la actividad de una red en términos de alto nivel. Se usa para ello registros que incluyen datos de cada conexión, solicitudes DNS con respuestas y otros datos respectivos al tráfico.</w:t>
      </w:r>
      <w:r w:rsidR="00F36BB8">
        <w:fldChar w:fldCharType="begin"/>
      </w:r>
      <w:r w:rsidR="00F36BB8">
        <w:instrText xml:space="preserve"> ADDIN ZOTERO_ITEM CSL_CITATION {"citationID":"xXjVe8E0","properties":{"formattedCitation":"[11]","plainCitation":"[11]","noteIndex":0},"citationItems":[{"id":138,"uris":["http://zotero.org/users/local/Wv4hidzq/items/WCEXDCF4"],"uri":["http://zotero.org/users/local/Wv4hidzq/items/WCEXDCF4"],"itemData":{"id":138,"type":"webpage","title":"The Bro Network Security Monitor","URL":"https://www.bro.org/","accessed":{"date-parts":[["2018",6,17]]}}}],"schema":"https://github.com/citation-style-language/schema/raw/master/csl-citation.json"} </w:instrText>
      </w:r>
      <w:r w:rsidR="00F36BB8">
        <w:fldChar w:fldCharType="separate"/>
      </w:r>
      <w:r w:rsidR="00F36BB8">
        <w:rPr>
          <w:noProof/>
        </w:rPr>
        <w:t>[11]</w:t>
      </w:r>
      <w:r w:rsidR="00F36BB8">
        <w:fldChar w:fldCharType="end"/>
      </w:r>
    </w:p>
    <w:p w:rsidR="00E73101" w:rsidRDefault="00E73101" w:rsidP="00E9215A"/>
    <w:p w:rsidR="00E73101" w:rsidRPr="00E73101" w:rsidRDefault="00E73101" w:rsidP="00E73101">
      <w:pPr>
        <w:rPr>
          <w:b/>
        </w:rPr>
      </w:pPr>
      <w:r>
        <w:rPr>
          <w:b/>
        </w:rPr>
        <w:t>MALCOM</w:t>
      </w:r>
      <w:r w:rsidRPr="00E73101">
        <w:rPr>
          <w:b/>
        </w:rPr>
        <w:t xml:space="preserve"> </w:t>
      </w:r>
      <w:r>
        <w:rPr>
          <w:b/>
        </w:rPr>
        <w:t>–</w:t>
      </w:r>
      <w:r w:rsidRPr="00E73101">
        <w:rPr>
          <w:b/>
        </w:rPr>
        <w:t xml:space="preserve"> </w:t>
      </w:r>
      <w:r>
        <w:rPr>
          <w:b/>
        </w:rPr>
        <w:t>MALWARE ATTACK</w:t>
      </w:r>
      <w:r w:rsidRPr="00E73101">
        <w:rPr>
          <w:b/>
        </w:rPr>
        <w:t xml:space="preserve"> </w:t>
      </w:r>
      <w:r>
        <w:rPr>
          <w:b/>
        </w:rPr>
        <w:t>COMMUNICATION</w:t>
      </w:r>
      <w:r w:rsidRPr="00E73101">
        <w:rPr>
          <w:b/>
        </w:rPr>
        <w:t xml:space="preserve"> </w:t>
      </w:r>
      <w:r>
        <w:rPr>
          <w:b/>
        </w:rPr>
        <w:t>ANALYZER</w:t>
      </w:r>
    </w:p>
    <w:p w:rsidR="00E73101" w:rsidRDefault="00E73101" w:rsidP="00E73101">
      <w:r>
        <w:t xml:space="preserve">Malcom es una herramienta diseñada para analizar la comunicación de red de un sistema utilizando representaciones gráficas del tráfico de red, y hacer una referencia cruzada con fuentes de malware conocidas y tipos de ataque en red. </w:t>
      </w:r>
    </w:p>
    <w:p w:rsidR="00E73101" w:rsidRDefault="00E73101" w:rsidP="00E73101">
      <w:r>
        <w:t xml:space="preserve">El objetivo de Malcom es hacer que el análisis de ataques y </w:t>
      </w:r>
      <w:r w:rsidRPr="002620AA">
        <w:rPr>
          <w:i/>
        </w:rPr>
        <w:t>malware</w:t>
      </w:r>
      <w:r>
        <w:t xml:space="preserve"> en la red y la recopilación de información sean más rápidos al proporcionar una versión gráfica del tráfico de red que se origina en un servidor o red determinado.</w:t>
      </w:r>
      <w:r w:rsidR="00F36BB8">
        <w:fldChar w:fldCharType="begin"/>
      </w:r>
      <w:r w:rsidR="00F36BB8">
        <w:instrText xml:space="preserve"> ADDIN ZOTERO_ITEM CSL_CITATION {"citationID":"Sd1QeqTn","properties":{"formattedCitation":"[12]","plainCitation":"[12]","noteIndex":0},"citationItems":[{"id":140,"uris":["http://zotero.org/users/local/Wv4hidzq/items/GGZIPJAR"],"uri":["http://zotero.org/users/local/Wv4hidzq/items/GGZIPJAR"],"itemData":{"id":140,"type":"book","title":"malcom: Malcom - Malware Communications Analyzer","genre":"Python","source":"GitHub","URL":"https://github.com/tomchop/malcom","note":"original-date: 2013-06-04T15:06:25Z","shortTitle":"malcom","author":[{"family":"Chopitea","given":"Thomas"}],"issued":{"date-parts":[["2018",6,16]]},"accessed":{"date-parts":[["2018",6,17]]}}}],"schema":"https://github.com/citation-style-language/schema/raw/master/csl-citation.json"} </w:instrText>
      </w:r>
      <w:r w:rsidR="00F36BB8">
        <w:fldChar w:fldCharType="separate"/>
      </w:r>
      <w:r w:rsidR="00F36BB8">
        <w:rPr>
          <w:noProof/>
        </w:rPr>
        <w:t>[12]</w:t>
      </w:r>
      <w:r w:rsidR="00F36BB8">
        <w:fldChar w:fldCharType="end"/>
      </w:r>
    </w:p>
    <w:p w:rsidR="00E73101" w:rsidRDefault="00E73101" w:rsidP="00E9215A"/>
    <w:p w:rsidR="007B479A" w:rsidRDefault="00045B09" w:rsidP="007B479A">
      <w:r>
        <w:t>Además de estos ejemplos hay muchas empresas de redes y de seguridad que ofrecen sus propios servicios tanto IDS como IPS. Empresas como Cisco</w:t>
      </w:r>
      <w:r w:rsidR="00653AFC">
        <w:t>, McAfee,</w:t>
      </w:r>
      <w:r w:rsidR="00EC6B46">
        <w:t xml:space="preserve"> Sophos, </w:t>
      </w:r>
      <w:r w:rsidR="00653AFC">
        <w:t>IBM y otras muchas ofrecen servicios de detección y prevención de intrusos.</w:t>
      </w:r>
    </w:p>
    <w:p w:rsidR="00653AFC" w:rsidRDefault="00653AFC"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Default="007B479A" w:rsidP="007B479A"/>
    <w:p w:rsidR="007B479A" w:rsidRPr="007B479A" w:rsidRDefault="007B479A" w:rsidP="007B479A"/>
    <w:p w:rsidR="00E362EF" w:rsidRPr="005050DB" w:rsidRDefault="00E362EF" w:rsidP="007C7711">
      <w:pPr>
        <w:pStyle w:val="Ttulo1"/>
        <w:ind w:left="0" w:firstLine="0"/>
        <w:jc w:val="both"/>
        <w:rPr>
          <w:rFonts w:ascii="Trebuchet MS" w:hAnsi="Trebuchet MS"/>
          <w:color w:val="4DA4D8" w:themeColor="accent3" w:themeTint="99"/>
        </w:rPr>
      </w:pPr>
      <w:bookmarkStart w:id="95" w:name="_Toc517039208"/>
      <w:r w:rsidRPr="005050DB">
        <w:rPr>
          <w:rFonts w:ascii="Trebuchet MS" w:hAnsi="Trebuchet MS"/>
          <w:color w:val="4DA4D8" w:themeColor="accent3" w:themeTint="99"/>
        </w:rPr>
        <w:lastRenderedPageBreak/>
        <w:t>Objetivos</w:t>
      </w:r>
      <w:bookmarkEnd w:id="95"/>
    </w:p>
    <w:p w:rsidR="00E362EF" w:rsidRPr="007B327B" w:rsidRDefault="00501CCE" w:rsidP="007C7711">
      <w:pPr>
        <w:pStyle w:val="Ttulo2"/>
        <w:ind w:left="0" w:firstLine="0"/>
        <w:rPr>
          <w:color w:val="4DA4D8" w:themeColor="accent3" w:themeTint="99"/>
        </w:rPr>
      </w:pPr>
      <w:bookmarkStart w:id="96" w:name="_Toc517039209"/>
      <w:r>
        <w:rPr>
          <w:color w:val="4DA4D8" w:themeColor="accent3" w:themeTint="99"/>
        </w:rPr>
        <w:t>OBJETIVO GENERAL</w:t>
      </w:r>
      <w:bookmarkEnd w:id="96"/>
    </w:p>
    <w:p w:rsidR="00FC5979" w:rsidRPr="00FC5979" w:rsidRDefault="00FC5979" w:rsidP="001772E2">
      <w:r w:rsidRPr="00FC5979">
        <w:t xml:space="preserve">En este proyecto el objetivo es el de estudiar los diferentes tipos de ataque </w:t>
      </w:r>
      <w:r w:rsidRPr="002620AA">
        <w:rPr>
          <w:i/>
        </w:rPr>
        <w:t>spoofing</w:t>
      </w:r>
      <w:r w:rsidRPr="00FC5979">
        <w:t xml:space="preserve"> que se pueden realizar</w:t>
      </w:r>
      <w:r>
        <w:t xml:space="preserve"> en redes wifi públicas, realiza</w:t>
      </w:r>
      <w:r w:rsidRPr="00FC5979">
        <w:t xml:space="preserve">ndo cada uno de los tipos de ataque y desarrollando </w:t>
      </w:r>
      <w:r w:rsidRPr="002620AA">
        <w:rPr>
          <w:i/>
        </w:rPr>
        <w:t>scripts</w:t>
      </w:r>
      <w:r w:rsidRPr="00FC5979">
        <w:t xml:space="preserve"> para evitarlos.</w:t>
      </w:r>
    </w:p>
    <w:p w:rsidR="00827D64" w:rsidRPr="007B327B" w:rsidRDefault="00501CCE" w:rsidP="007C7711">
      <w:pPr>
        <w:pStyle w:val="Ttulo2"/>
        <w:ind w:left="0" w:firstLine="0"/>
        <w:rPr>
          <w:color w:val="4DA4D8" w:themeColor="accent3" w:themeTint="99"/>
        </w:rPr>
      </w:pPr>
      <w:bookmarkStart w:id="97" w:name="_Toc517039210"/>
      <w:r>
        <w:rPr>
          <w:color w:val="4DA4D8" w:themeColor="accent3" w:themeTint="99"/>
        </w:rPr>
        <w:t>LISTA DE OBJETIVOS ESPECÍFICOS</w:t>
      </w:r>
      <w:bookmarkEnd w:id="97"/>
    </w:p>
    <w:p w:rsidR="00AC49F5" w:rsidRDefault="00487C72" w:rsidP="001772E2">
      <w:r>
        <w:t xml:space="preserve">- En primer lugar se estudiará que son los ataques </w:t>
      </w:r>
      <w:r w:rsidRPr="002620AA">
        <w:rPr>
          <w:i/>
        </w:rPr>
        <w:t>spoofing</w:t>
      </w:r>
      <w:r>
        <w:t xml:space="preserve"> y que tipos de ataques existen que puedan </w:t>
      </w:r>
      <w:r w:rsidR="00A651D9">
        <w:t>ser lanzados</w:t>
      </w:r>
      <w:r>
        <w:t xml:space="preserve"> en redes wifi.</w:t>
      </w:r>
    </w:p>
    <w:p w:rsidR="00487C72" w:rsidRDefault="00487C72" w:rsidP="001772E2">
      <w:r>
        <w:t xml:space="preserve">- Se creará un entorno en el que se </w:t>
      </w:r>
      <w:r w:rsidR="001E0D11">
        <w:t>realizarán</w:t>
      </w:r>
      <w:r>
        <w:t xml:space="preserve"> los ataques y se crearán y probarán los </w:t>
      </w:r>
      <w:r w:rsidRPr="002620AA">
        <w:rPr>
          <w:i/>
        </w:rPr>
        <w:t>scripts</w:t>
      </w:r>
      <w:r>
        <w:t xml:space="preserve"> </w:t>
      </w:r>
      <w:r w:rsidR="006768EA">
        <w:t xml:space="preserve">que sean necesarios para prevenir los ataques realizados en caso de que sea necesario, ya que en el caso del email </w:t>
      </w:r>
      <w:r w:rsidR="006768EA" w:rsidRPr="006768EA">
        <w:rPr>
          <w:i/>
        </w:rPr>
        <w:t>spoofing</w:t>
      </w:r>
      <w:r w:rsidR="006768EA">
        <w:t xml:space="preserve"> la protección viene dada por parte del propio servidor de correo como se explicará más adelante.</w:t>
      </w:r>
    </w:p>
    <w:p w:rsidR="00AC49F5" w:rsidRDefault="00487C72" w:rsidP="001772E2">
      <w:r>
        <w:t xml:space="preserve">- Se procederá a realizar cada uno de los ataques </w:t>
      </w:r>
      <w:r w:rsidR="00FA04B8">
        <w:t>que estamos estudiando</w:t>
      </w:r>
      <w:r>
        <w:t>.</w:t>
      </w:r>
    </w:p>
    <w:p w:rsidR="00603E0B" w:rsidRPr="00AC49F5" w:rsidRDefault="00487C72" w:rsidP="001772E2">
      <w:r>
        <w:t>- Se creará</w:t>
      </w:r>
      <w:r w:rsidR="006B0FA1">
        <w:t>n</w:t>
      </w:r>
      <w:r>
        <w:t xml:space="preserve"> </w:t>
      </w:r>
      <w:r w:rsidR="006B0FA1">
        <w:t>los</w:t>
      </w:r>
      <w:r>
        <w:t xml:space="preserve"> </w:t>
      </w:r>
      <w:r w:rsidRPr="002620AA">
        <w:rPr>
          <w:i/>
        </w:rPr>
        <w:t>script</w:t>
      </w:r>
      <w:r w:rsidR="006B0FA1" w:rsidRPr="002620AA">
        <w:rPr>
          <w:i/>
        </w:rPr>
        <w:t>s</w:t>
      </w:r>
      <w:r>
        <w:t xml:space="preserve"> para evitar este tipo de ataques de suplantación de identidad.</w:t>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98" w:name="_Toc517039211"/>
      <w:r w:rsidRPr="005050DB">
        <w:rPr>
          <w:rFonts w:ascii="Trebuchet MS" w:hAnsi="Trebuchet MS"/>
          <w:color w:val="4DA4D8" w:themeColor="accent3" w:themeTint="99"/>
        </w:rPr>
        <w:lastRenderedPageBreak/>
        <w:t>Metodología y Plan de Proyecto</w:t>
      </w:r>
      <w:bookmarkEnd w:id="98"/>
    </w:p>
    <w:p w:rsidR="00827D64" w:rsidRPr="007B327B" w:rsidRDefault="004812FB" w:rsidP="007C7711">
      <w:pPr>
        <w:pStyle w:val="Ttulo2"/>
        <w:ind w:left="0" w:firstLine="0"/>
        <w:rPr>
          <w:color w:val="4DA4D8" w:themeColor="accent3" w:themeTint="99"/>
        </w:rPr>
      </w:pPr>
      <w:bookmarkStart w:id="99" w:name="_Toc517039212"/>
      <w:r>
        <w:rPr>
          <w:color w:val="4DA4D8" w:themeColor="accent3" w:themeTint="99"/>
        </w:rPr>
        <w:t>METODOLOGÍA A SEGUIR</w:t>
      </w:r>
      <w:bookmarkEnd w:id="99"/>
    </w:p>
    <w:p w:rsidR="00D51357" w:rsidRPr="00D51357" w:rsidRDefault="00D51357" w:rsidP="001772E2">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6C360D" w:rsidP="007C7711">
      <w:pPr>
        <w:pStyle w:val="Ttulo2"/>
        <w:ind w:left="0" w:firstLine="0"/>
        <w:rPr>
          <w:color w:val="4DA4D8" w:themeColor="accent3" w:themeTint="99"/>
        </w:rPr>
      </w:pPr>
      <w:bookmarkStart w:id="100" w:name="_Toc517039213"/>
      <w:r>
        <w:rPr>
          <w:color w:val="4DA4D8" w:themeColor="accent3" w:themeTint="99"/>
        </w:rPr>
        <w:t>RECURSOS NECESARIOS. CONDICIONES Y LIMITACIONES</w:t>
      </w:r>
      <w:bookmarkEnd w:id="100"/>
    </w:p>
    <w:p w:rsidR="00827D64" w:rsidRDefault="005050DB" w:rsidP="001772E2">
      <w:r>
        <w:t>Los recursos que se van a utilizar para realizar el proyecto serán los siguientes</w:t>
      </w:r>
      <w:r w:rsidR="00194960">
        <w:t>:</w:t>
      </w:r>
    </w:p>
    <w:p w:rsidR="00194960" w:rsidRDefault="005E5653" w:rsidP="007C7711">
      <w:pPr>
        <w:pStyle w:val="Ttulo3"/>
        <w:ind w:left="0" w:firstLine="0"/>
        <w:rPr>
          <w:noProof/>
          <w:color w:val="4DA4D8" w:themeColor="accent3" w:themeTint="99"/>
        </w:rPr>
      </w:pPr>
      <w:bookmarkStart w:id="101" w:name="_Toc517039214"/>
      <w:r>
        <w:rPr>
          <w:noProof/>
          <w:color w:val="4DA4D8" w:themeColor="accent3" w:themeTint="99"/>
        </w:rPr>
        <w:t>RECURSOS HARDWARE</w:t>
      </w:r>
      <w:bookmarkEnd w:id="101"/>
    </w:p>
    <w:p w:rsidR="00194960" w:rsidRDefault="00C1057A" w:rsidP="001772E2">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772E2">
      <w:r>
        <w:t xml:space="preserve">Firmware del router: </w:t>
      </w:r>
      <w:r w:rsidRPr="003528FA">
        <w:t>VOX25-v3.4.02</w:t>
      </w:r>
      <w:r w:rsidR="00F43416">
        <w:t>.</w:t>
      </w:r>
    </w:p>
    <w:p w:rsidR="00A6443B" w:rsidRDefault="00A6443B" w:rsidP="001772E2">
      <w:r>
        <w:t>Puerta de enlace: 192.168.0.1</w:t>
      </w:r>
      <w:r w:rsidR="00F43416">
        <w:t>.</w:t>
      </w:r>
    </w:p>
    <w:p w:rsidR="00C1057A" w:rsidRDefault="00C1057A" w:rsidP="001772E2"/>
    <w:p w:rsidR="00F43416" w:rsidRDefault="00C1057A" w:rsidP="001772E2">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772E2">
      <w:r>
        <w:t>Sistema operativo del equipo:</w:t>
      </w:r>
      <w:r w:rsidR="006177A2">
        <w:t xml:space="preserve"> macOS Hight Sierra</w:t>
      </w:r>
      <w:r w:rsidRPr="00F43416">
        <w:t xml:space="preserve"> </w:t>
      </w:r>
      <w:r>
        <w:t>v.10.13.4.</w:t>
      </w:r>
    </w:p>
    <w:p w:rsidR="00194960" w:rsidRDefault="005E5653" w:rsidP="007C7711">
      <w:pPr>
        <w:pStyle w:val="Ttulo3"/>
        <w:ind w:left="0" w:firstLine="0"/>
        <w:rPr>
          <w:noProof/>
          <w:color w:val="4DA4D8" w:themeColor="accent3" w:themeTint="99"/>
        </w:rPr>
      </w:pPr>
      <w:bookmarkStart w:id="102" w:name="_Toc517039215"/>
      <w:r>
        <w:rPr>
          <w:noProof/>
          <w:color w:val="4DA4D8" w:themeColor="accent3" w:themeTint="99"/>
        </w:rPr>
        <w:t>RECURSOS SOFTWARE</w:t>
      </w:r>
      <w:bookmarkEnd w:id="102"/>
    </w:p>
    <w:p w:rsidR="00C1057A" w:rsidRDefault="00C1057A" w:rsidP="001772E2">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w:t>
      </w:r>
      <w:r w:rsidR="00E1433D">
        <w:t xml:space="preserve"> Ubuntu </w:t>
      </w:r>
      <w:r w:rsidR="006B74DD" w:rsidRPr="006B74DD">
        <w:t>17.10.1</w:t>
      </w:r>
      <w:r>
        <w:t>.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1772E2">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1772E2"/>
    <w:p w:rsidR="00C128BF" w:rsidRDefault="00C128BF" w:rsidP="001772E2">
      <w:r>
        <w:lastRenderedPageBreak/>
        <w:t>-</w:t>
      </w:r>
      <w:r w:rsidRPr="00C128BF">
        <w:rPr>
          <w:b/>
          <w:color w:val="4DA4D8" w:themeColor="accent3" w:themeTint="99"/>
        </w:rPr>
        <w:t>Wireshark</w:t>
      </w:r>
      <w:r>
        <w:t xml:space="preserve">: </w:t>
      </w:r>
      <w:r w:rsidRPr="002620AA">
        <w:rPr>
          <w:i/>
        </w:rPr>
        <w:t>Software sniffer</w:t>
      </w:r>
      <w:r>
        <w:t xml:space="preserve"> (analizador de protocolos y captura de paquetes de red).</w:t>
      </w:r>
    </w:p>
    <w:p w:rsidR="00C128BF" w:rsidRDefault="00C128BF" w:rsidP="001772E2">
      <w:r>
        <w:t>-</w:t>
      </w:r>
      <w:r w:rsidRPr="00C128BF">
        <w:rPr>
          <w:b/>
          <w:color w:val="4DA4D8" w:themeColor="accent3" w:themeTint="99"/>
        </w:rPr>
        <w:t>Servidor Apache</w:t>
      </w:r>
      <w:r>
        <w:t xml:space="preserve">: Servidor web que se usará para el web </w:t>
      </w:r>
      <w:r w:rsidRPr="002620AA">
        <w:rPr>
          <w:i/>
        </w:rPr>
        <w:t>spoofing</w:t>
      </w:r>
      <w:r>
        <w:t>.</w:t>
      </w:r>
    </w:p>
    <w:p w:rsidR="00C128BF" w:rsidRDefault="00C128BF" w:rsidP="001772E2">
      <w:r>
        <w:t xml:space="preserve">Versión Apache: </w:t>
      </w:r>
      <w:r w:rsidRPr="00C128BF">
        <w:t>Apache/2.4.18 (Ubuntu)</w:t>
      </w:r>
      <w:r w:rsidR="00A33D94">
        <w:t>.</w:t>
      </w:r>
    </w:p>
    <w:p w:rsidR="00A33D94" w:rsidRDefault="00A33D94" w:rsidP="001772E2">
      <w:r>
        <w:t>-</w:t>
      </w:r>
      <w:r w:rsidRPr="00A33D94">
        <w:rPr>
          <w:b/>
          <w:color w:val="4DA4D8" w:themeColor="accent3" w:themeTint="99"/>
        </w:rPr>
        <w:t>Hping3</w:t>
      </w:r>
      <w:r>
        <w:t>: Aplicación de terminal que permite modificar, analizar y ensamblar paquetes TCP/IP.</w:t>
      </w:r>
      <w:r>
        <w:fldChar w:fldCharType="begin"/>
      </w:r>
      <w:r w:rsidR="00F36BB8">
        <w:instrText xml:space="preserve"> ADDIN ZOTERO_ITEM CSL_CITATION {"citationID":"DyhRGexS","properties":{"formattedCitation":"[13]","plainCitation":"[13]","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sidR="00F36BB8">
        <w:rPr>
          <w:noProof/>
        </w:rPr>
        <w:t>[13]</w:t>
      </w:r>
      <w:r>
        <w:fldChar w:fldCharType="end"/>
      </w:r>
    </w:p>
    <w:p w:rsidR="000E48F7" w:rsidRDefault="000E48F7" w:rsidP="001772E2">
      <w:r>
        <w:t>-</w:t>
      </w:r>
      <w:r w:rsidRPr="000E48F7">
        <w:rPr>
          <w:b/>
          <w:color w:val="4DA4D8" w:themeColor="accent3" w:themeTint="99"/>
        </w:rPr>
        <w:t>NMAP</w:t>
      </w:r>
      <w:r>
        <w:t>: Aplicación que permite explorar, administrar y auditar la seguridad de redes de ordenadores.</w:t>
      </w:r>
      <w:r w:rsidR="00472DA6">
        <w:fldChar w:fldCharType="begin"/>
      </w:r>
      <w:r w:rsidR="00F36BB8">
        <w:instrText xml:space="preserve"> ADDIN ZOTERO_ITEM CSL_CITATION {"citationID":"Z3jBoO9P","properties":{"formattedCitation":"[14]","plainCitation":"[14]","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F36BB8">
        <w:rPr>
          <w:noProof/>
        </w:rPr>
        <w:t>[14]</w:t>
      </w:r>
      <w:r w:rsidR="00472DA6">
        <w:fldChar w:fldCharType="end"/>
      </w:r>
    </w:p>
    <w:p w:rsidR="000E48F7" w:rsidRDefault="000E48F7" w:rsidP="001772E2">
      <w:r>
        <w:t>Versión NMAP: v7.12.</w:t>
      </w:r>
    </w:p>
    <w:p w:rsidR="00D71536" w:rsidRDefault="00D71536" w:rsidP="001772E2">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F36BB8">
        <w:instrText xml:space="preserve"> ADDIN ZOTERO_ITEM CSL_CITATION {"citationID":"jZTL1hUr","properties":{"formattedCitation":"[15]","plainCitation":"[15]","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F36BB8">
        <w:rPr>
          <w:noProof/>
        </w:rPr>
        <w:t>[15]</w:t>
      </w:r>
      <w:r w:rsidR="00D078E7">
        <w:fldChar w:fldCharType="end"/>
      </w:r>
    </w:p>
    <w:p w:rsidR="00171240" w:rsidRDefault="00171240" w:rsidP="001772E2">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1772E2">
      <w:r>
        <w:t>-</w:t>
      </w:r>
      <w:r w:rsidRPr="002E7106">
        <w:rPr>
          <w:b/>
          <w:color w:val="4DA4D8" w:themeColor="accent3" w:themeTint="99"/>
        </w:rPr>
        <w:t>Social-Engineering Toolkit (Setoolkit)</w:t>
      </w:r>
      <w:r>
        <w:t xml:space="preserve">: Conjunto de herramientas enfocadas a la ingeniería social. Se usará esta herramienta para hacer web </w:t>
      </w:r>
      <w:r w:rsidRPr="002620AA">
        <w:rPr>
          <w:i/>
        </w:rPr>
        <w:t>spoofing</w:t>
      </w:r>
      <w:r>
        <w:t>, ya que permite la copia de sitios web.</w:t>
      </w:r>
      <w:r>
        <w:fldChar w:fldCharType="begin"/>
      </w:r>
      <w:r w:rsidR="00F36BB8">
        <w:instrText xml:space="preserve"> ADDIN ZOTERO_ITEM CSL_CITATION {"citationID":"i1lqiPMH","properties":{"formattedCitation":"[16]","plainCitation":"[16]","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sidR="00F36BB8">
        <w:rPr>
          <w:noProof/>
        </w:rPr>
        <w:t>[16]</w:t>
      </w:r>
      <w:r>
        <w:fldChar w:fldCharType="end"/>
      </w:r>
    </w:p>
    <w:p w:rsidR="00276E7E" w:rsidRDefault="00276E7E" w:rsidP="001772E2">
      <w:r>
        <w:t>-</w:t>
      </w:r>
      <w:r w:rsidRPr="00276E7E">
        <w:rPr>
          <w:b/>
          <w:color w:val="4DA4D8" w:themeColor="accent3" w:themeTint="99"/>
        </w:rPr>
        <w:t>Ettercap</w:t>
      </w:r>
      <w:r>
        <w:t>:</w:t>
      </w:r>
      <w:r w:rsidR="00C55CAD">
        <w:t xml:space="preserve"> Conjunto de herramientas enfocadas a las auditorías de red y pruebas de ataque. Se usarán las herramientas de </w:t>
      </w:r>
      <w:r w:rsidR="00C55CAD" w:rsidRPr="002620AA">
        <w:rPr>
          <w:i/>
        </w:rPr>
        <w:t>sniffing</w:t>
      </w:r>
      <w:r w:rsidR="00C55CAD">
        <w:t xml:space="preserve"> y envenenamiento ARP y DNS.</w:t>
      </w:r>
      <w:r w:rsidR="00A476E4">
        <w:fldChar w:fldCharType="begin"/>
      </w:r>
      <w:r w:rsidR="00F36BB8">
        <w:instrText xml:space="preserve"> ADDIN ZOTERO_ITEM CSL_CITATION {"citationID":"rHcLPwSh","properties":{"formattedCitation":"[17]","plainCitation":"[17]","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F36BB8">
        <w:rPr>
          <w:noProof/>
        </w:rPr>
        <w:t>[17]</w:t>
      </w:r>
      <w:r w:rsidR="00A476E4">
        <w:fldChar w:fldCharType="end"/>
      </w:r>
    </w:p>
    <w:p w:rsidR="0054124D" w:rsidRDefault="0054124D" w:rsidP="001772E2">
      <w:r>
        <w:t>-</w:t>
      </w:r>
      <w:r w:rsidRPr="0054124D">
        <w:rPr>
          <w:b/>
          <w:color w:val="4DA4D8" w:themeColor="accent3" w:themeTint="99"/>
        </w:rPr>
        <w:t>Sees</w:t>
      </w:r>
      <w:r>
        <w:t xml:space="preserve">: Herramienta destinada al </w:t>
      </w:r>
      <w:r w:rsidRPr="002620AA">
        <w:rPr>
          <w:i/>
        </w:rPr>
        <w:t>mail spoofing</w:t>
      </w:r>
      <w:r>
        <w:t>.</w:t>
      </w:r>
      <w:r w:rsidR="00D12FA4">
        <w:fldChar w:fldCharType="begin"/>
      </w:r>
      <w:r w:rsidR="00F36BB8">
        <w:instrText xml:space="preserve"> ADDIN ZOTERO_ITEM CSL_CITATION {"citationID":"YImpIJRG","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F36BB8">
        <w:rPr>
          <w:noProof/>
        </w:rPr>
        <w:t>[18]</w:t>
      </w:r>
      <w:r w:rsidR="00D12FA4">
        <w:fldChar w:fldCharType="end"/>
      </w:r>
    </w:p>
    <w:p w:rsidR="0054124D" w:rsidRDefault="0054124D" w:rsidP="001772E2">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 xml:space="preserve">(https://emkei.cz) destinada al </w:t>
      </w:r>
      <w:r w:rsidR="00D12FA4" w:rsidRPr="002620AA">
        <w:rPr>
          <w:i/>
        </w:rPr>
        <w:t>mail spoofing</w:t>
      </w:r>
      <w:r w:rsidR="00D12FA4">
        <w:t>.</w:t>
      </w:r>
      <w:r w:rsidR="00D12FA4">
        <w:fldChar w:fldCharType="begin"/>
      </w:r>
      <w:r w:rsidR="00F36BB8">
        <w:instrText xml:space="preserve"> ADDIN ZOTERO_ITEM CSL_CITATION {"citationID":"1aW5JRba","properties":{"formattedCitation":"[19]","plainCitation":"[19]","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F36BB8">
        <w:rPr>
          <w:noProof/>
        </w:rPr>
        <w:t>[19]</w:t>
      </w:r>
      <w:r w:rsidR="00D12FA4">
        <w:fldChar w:fldCharType="end"/>
      </w:r>
    </w:p>
    <w:p w:rsidR="00D12FA4" w:rsidRDefault="00D12FA4" w:rsidP="001772E2">
      <w:r>
        <w:t>-</w:t>
      </w:r>
      <w:r w:rsidRPr="00D12FA4">
        <w:rPr>
          <w:b/>
          <w:color w:val="4DA4D8" w:themeColor="accent3" w:themeTint="99"/>
        </w:rPr>
        <w:t>Email Spoof Master</w:t>
      </w:r>
      <w:r>
        <w:t xml:space="preserve">: Aplicación de terminal destinada al </w:t>
      </w:r>
      <w:r w:rsidRPr="002620AA">
        <w:rPr>
          <w:i/>
        </w:rPr>
        <w:t>mail spoofing</w:t>
      </w:r>
      <w:r>
        <w:t>.</w:t>
      </w:r>
      <w:r w:rsidR="005D718D">
        <w:t xml:space="preserve"> He tenido que modificar algunas cosas de código debido a fallos.</w:t>
      </w:r>
      <w:r>
        <w:fldChar w:fldCharType="begin"/>
      </w:r>
      <w:r w:rsidR="00F36BB8">
        <w:instrText xml:space="preserve"> ADDIN ZOTERO_ITEM CSL_CITATION {"citationID":"MINRh6nq","properties":{"formattedCitation":"[20]","plainCitation":"[20]","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sidR="00F36BB8">
        <w:rPr>
          <w:noProof/>
        </w:rPr>
        <w:t>[20]</w:t>
      </w:r>
      <w:r>
        <w:fldChar w:fldCharType="end"/>
      </w:r>
    </w:p>
    <w:p w:rsidR="00D2637C" w:rsidRDefault="00D2637C" w:rsidP="001772E2">
      <w:r>
        <w:t>-</w:t>
      </w:r>
      <w:r w:rsidRPr="00D2637C">
        <w:rPr>
          <w:b/>
          <w:color w:val="4DA4D8" w:themeColor="accent3" w:themeTint="99"/>
        </w:rPr>
        <w:t>Scapy</w:t>
      </w:r>
      <w:r>
        <w:t>: Programa destinado a la manipulación de paquetes en red.</w:t>
      </w:r>
      <w:r>
        <w:fldChar w:fldCharType="begin"/>
      </w:r>
      <w:r w:rsidR="00F36BB8">
        <w:instrText xml:space="preserve"> ADDIN ZOTERO_ITEM CSL_CITATION {"citationID":"Ot70Z6kb","properties":{"formattedCitation":"[21]","plainCitation":"[21]","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sidR="00F36BB8">
        <w:rPr>
          <w:noProof/>
        </w:rPr>
        <w:t>[21]</w:t>
      </w:r>
      <w:r>
        <w:fldChar w:fldCharType="end"/>
      </w:r>
    </w:p>
    <w:p w:rsidR="006E58B8" w:rsidRDefault="006E58B8" w:rsidP="001772E2"/>
    <w:p w:rsidR="006E58B8" w:rsidRDefault="006E58B8" w:rsidP="001772E2"/>
    <w:p w:rsidR="006E58B8" w:rsidRDefault="006E58B8" w:rsidP="001772E2"/>
    <w:p w:rsidR="006E58B8" w:rsidRDefault="006E58B8" w:rsidP="001772E2"/>
    <w:p w:rsidR="006E58B8" w:rsidRDefault="006E58B8" w:rsidP="001772E2"/>
    <w:p w:rsidR="006E58B8" w:rsidRDefault="006E58B8" w:rsidP="001772E2"/>
    <w:p w:rsidR="006E58B8" w:rsidRPr="00C1057A" w:rsidRDefault="006E58B8" w:rsidP="001772E2"/>
    <w:p w:rsidR="006E1605" w:rsidRPr="006E1605" w:rsidRDefault="006F7EE2" w:rsidP="006E1605">
      <w:pPr>
        <w:pStyle w:val="Ttulo2"/>
        <w:ind w:left="0" w:firstLine="0"/>
        <w:rPr>
          <w:color w:val="4DA4D8" w:themeColor="accent3" w:themeTint="99"/>
        </w:rPr>
      </w:pPr>
      <w:bookmarkStart w:id="103" w:name="_Toc517039216"/>
      <w:r>
        <w:rPr>
          <w:color w:val="4DA4D8" w:themeColor="accent3" w:themeTint="99"/>
        </w:rPr>
        <w:lastRenderedPageBreak/>
        <w:t>PLAN DE TRABAJO</w:t>
      </w:r>
      <w:bookmarkEnd w:id="103"/>
    </w:p>
    <w:tbl>
      <w:tblPr>
        <w:tblW w:w="5000" w:type="pct"/>
        <w:jc w:val="center"/>
        <w:tblBorders>
          <w:top w:val="nil"/>
          <w:left w:val="nil"/>
          <w:right w:val="nil"/>
        </w:tblBorders>
        <w:tblCellMar>
          <w:left w:w="70" w:type="dxa"/>
          <w:right w:w="70" w:type="dxa"/>
        </w:tblCellMar>
        <w:tblLook w:val="0000" w:firstRow="0" w:lastRow="0" w:firstColumn="0" w:lastColumn="0" w:noHBand="0" w:noVBand="0"/>
      </w:tblPr>
      <w:tblGrid>
        <w:gridCol w:w="577"/>
        <w:gridCol w:w="5008"/>
        <w:gridCol w:w="1233"/>
        <w:gridCol w:w="1233"/>
      </w:tblGrid>
      <w:tr w:rsidR="00CE0A9B" w:rsidRPr="006E1605" w:rsidTr="006E1605">
        <w:trPr>
          <w:trHeight w:val="20"/>
          <w:jc w:val="center"/>
        </w:trPr>
        <w:tc>
          <w:tcPr>
            <w:tcW w:w="358"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p>
        </w:tc>
        <w:tc>
          <w:tcPr>
            <w:tcW w:w="3110"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ETAPAS</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INICIO</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FINAL</w:t>
            </w:r>
          </w:p>
        </w:tc>
      </w:tr>
      <w:tr w:rsidR="00CE0A9B" w:rsidRPr="00CE0A9B" w:rsidTr="006E1605">
        <w:trPr>
          <w:trHeight w:val="20"/>
          <w:jc w:val="center"/>
        </w:trPr>
        <w:tc>
          <w:tcPr>
            <w:tcW w:w="358"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w:t>
            </w:r>
          </w:p>
        </w:tc>
        <w:tc>
          <w:tcPr>
            <w:tcW w:w="3110"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DEL PLAN DE PROYECTO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Recopilación de información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Información sobre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Requisitos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28/1/18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2.5</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Herramientas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30/1/18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Práctica</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Simulación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14/4/18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TUTORIA SIMULACIÓN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Desarrollo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15/4/18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Resultados</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Testear y aprobar la versión final</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Documentación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Manual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CIERRE DE TRABAJO TÉCNICO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Memoria y revisión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Finalización de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REALIZACIÓN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ÚLTIMA REVISIÓN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tc>
        <w:tc>
          <w:tcPr>
            <w:tcW w:w="766" w:type="pct"/>
            <w:vAlign w:val="bottom"/>
          </w:tcPr>
          <w:p w:rsid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p w:rsidR="006E1605" w:rsidRPr="00CE0A9B" w:rsidRDefault="006E1605" w:rsidP="00CE0A9B">
            <w:pPr>
              <w:autoSpaceDE w:val="0"/>
              <w:autoSpaceDN w:val="0"/>
              <w:adjustRightInd w:val="0"/>
              <w:spacing w:after="0" w:line="300" w:lineRule="atLeast"/>
              <w:jc w:val="center"/>
              <w:rPr>
                <w:rFonts w:ascii="Times" w:hAnsi="Times" w:cs="Times"/>
                <w:color w:val="000000"/>
                <w:sz w:val="18"/>
                <w:szCs w:val="18"/>
              </w:rPr>
            </w:pPr>
          </w:p>
        </w:tc>
      </w:tr>
    </w:tbl>
    <w:p w:rsidR="00C70223" w:rsidRDefault="00C70223" w:rsidP="006E1605">
      <w:pPr>
        <w:pStyle w:val="Descripcin"/>
        <w:keepNext/>
        <w:jc w:val="center"/>
        <w:rPr>
          <w:b/>
          <w:i w:val="0"/>
          <w:color w:val="4DA4D8" w:themeColor="accent3" w:themeTint="99"/>
        </w:rPr>
      </w:pPr>
    </w:p>
    <w:p w:rsidR="00C70223" w:rsidRDefault="00C70223" w:rsidP="00C70223">
      <w:pPr>
        <w:pStyle w:val="Descripcin"/>
        <w:keepNext/>
        <w:jc w:val="center"/>
      </w:pPr>
      <w:r w:rsidRPr="006E1605">
        <w:rPr>
          <w:b/>
          <w:i w:val="0"/>
          <w:color w:val="4DA4D8" w:themeColor="accent3" w:themeTint="99"/>
        </w:rPr>
        <w:t xml:space="preserve">Tabla </w:t>
      </w:r>
      <w:r w:rsidRPr="006E1605">
        <w:rPr>
          <w:b/>
          <w:i w:val="0"/>
          <w:color w:val="4DA4D8" w:themeColor="accent3" w:themeTint="99"/>
        </w:rPr>
        <w:fldChar w:fldCharType="begin"/>
      </w:r>
      <w:r w:rsidRPr="006E1605">
        <w:rPr>
          <w:b/>
          <w:i w:val="0"/>
          <w:color w:val="4DA4D8" w:themeColor="accent3" w:themeTint="99"/>
        </w:rPr>
        <w:instrText xml:space="preserve"> SEQ Tabla \* ARABIC </w:instrText>
      </w:r>
      <w:r w:rsidRPr="006E1605">
        <w:rPr>
          <w:b/>
          <w:i w:val="0"/>
          <w:color w:val="4DA4D8" w:themeColor="accent3" w:themeTint="99"/>
        </w:rPr>
        <w:fldChar w:fldCharType="separate"/>
      </w:r>
      <w:r>
        <w:rPr>
          <w:b/>
          <w:i w:val="0"/>
          <w:noProof/>
          <w:color w:val="4DA4D8" w:themeColor="accent3" w:themeTint="99"/>
        </w:rPr>
        <w:t>1</w:t>
      </w:r>
      <w:r w:rsidRPr="006E1605">
        <w:rPr>
          <w:b/>
          <w:i w:val="0"/>
          <w:color w:val="4DA4D8" w:themeColor="accent3" w:themeTint="99"/>
        </w:rPr>
        <w:fldChar w:fldCharType="end"/>
      </w:r>
      <w:r w:rsidRPr="005D61E6">
        <w:t>-Plan de trabajo. Fuente: propia</w:t>
      </w:r>
    </w:p>
    <w:p w:rsidR="00C70223" w:rsidRDefault="00C70223" w:rsidP="00C70223">
      <w:pPr>
        <w:tabs>
          <w:tab w:val="left" w:pos="2920"/>
        </w:tabs>
      </w:pPr>
    </w:p>
    <w:p w:rsidR="00FB68ED" w:rsidRDefault="00C70223" w:rsidP="00D55593">
      <w:pPr>
        <w:tabs>
          <w:tab w:val="left" w:pos="2920"/>
        </w:tabs>
      </w:pPr>
      <w:r>
        <w:tab/>
      </w: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pPr>
    </w:p>
    <w:p w:rsidR="00D55593" w:rsidRDefault="00D55593" w:rsidP="00D55593">
      <w:pPr>
        <w:tabs>
          <w:tab w:val="left" w:pos="2920"/>
        </w:tabs>
        <w:sectPr w:rsidR="00D55593" w:rsidSect="00FB68ED">
          <w:type w:val="oddPage"/>
          <w:pgSz w:w="11907" w:h="16840" w:code="9"/>
          <w:pgMar w:top="1418" w:right="1701" w:bottom="1418" w:left="1701" w:header="720" w:footer="720" w:gutter="454"/>
          <w:cols w:space="720"/>
          <w:docGrid w:linePitch="299"/>
        </w:sectPr>
      </w:pPr>
    </w:p>
    <w:p w:rsidR="00D55593" w:rsidRDefault="00D55593" w:rsidP="00D55593">
      <w:pPr>
        <w:tabs>
          <w:tab w:val="left" w:pos="2920"/>
        </w:tabs>
      </w:pPr>
    </w:p>
    <w:p w:rsidR="00D55593" w:rsidRDefault="00D55593" w:rsidP="00D55593">
      <w:pPr>
        <w:tabs>
          <w:tab w:val="left" w:pos="2920"/>
        </w:tabs>
      </w:pPr>
    </w:p>
    <w:p w:rsidR="007B61DF" w:rsidRDefault="000C57A7" w:rsidP="006E1605">
      <w:pPr>
        <w:keepNext/>
      </w:pPr>
      <w:r>
        <w:rPr>
          <w:noProof/>
        </w:rPr>
        <w:drawing>
          <wp:anchor distT="0" distB="0" distL="114300" distR="114300" simplePos="0" relativeHeight="251956224" behindDoc="0" locked="0" layoutInCell="1" allowOverlap="1">
            <wp:simplePos x="0" y="0"/>
            <wp:positionH relativeFrom="column">
              <wp:posOffset>-698288</wp:posOffset>
            </wp:positionH>
            <wp:positionV relativeFrom="paragraph">
              <wp:posOffset>297815</wp:posOffset>
            </wp:positionV>
            <wp:extent cx="10342880" cy="275971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splanner1json.png"/>
                    <pic:cNvPicPr/>
                  </pic:nvPicPr>
                  <pic:blipFill>
                    <a:blip r:embed="rId88">
                      <a:extLst>
                        <a:ext uri="{28A0092B-C50C-407E-A947-70E740481C1C}">
                          <a14:useLocalDpi xmlns:a14="http://schemas.microsoft.com/office/drawing/2010/main" val="0"/>
                        </a:ext>
                      </a:extLst>
                    </a:blip>
                    <a:stretch>
                      <a:fillRect/>
                    </a:stretch>
                  </pic:blipFill>
                  <pic:spPr>
                    <a:xfrm>
                      <a:off x="0" y="0"/>
                      <a:ext cx="10342880" cy="2759710"/>
                    </a:xfrm>
                    <a:prstGeom prst="rect">
                      <a:avLst/>
                    </a:prstGeom>
                  </pic:spPr>
                </pic:pic>
              </a:graphicData>
            </a:graphic>
            <wp14:sizeRelH relativeFrom="page">
              <wp14:pctWidth>0</wp14:pctWidth>
            </wp14:sizeRelH>
            <wp14:sizeRelV relativeFrom="page">
              <wp14:pctHeight>0</wp14:pctHeight>
            </wp14:sizeRelV>
          </wp:anchor>
        </w:drawing>
      </w:r>
    </w:p>
    <w:p w:rsidR="007B61DF" w:rsidRDefault="007B61DF" w:rsidP="006E1605">
      <w:pPr>
        <w:keepNext/>
      </w:pPr>
    </w:p>
    <w:p w:rsidR="007B61DF" w:rsidRDefault="007B61DF" w:rsidP="00F67AA9">
      <w:pPr>
        <w:pStyle w:val="Descripcin"/>
        <w:jc w:val="center"/>
      </w:pPr>
      <w:bookmarkStart w:id="104" w:name="_Toc517027787"/>
      <w:r>
        <w:rPr>
          <w:rFonts w:eastAsiaTheme="minorHAnsi" w:cs="Helvetica Neue"/>
          <w:b/>
          <w:i w:val="0"/>
          <w:noProof/>
          <w:color w:val="4DA4D8" w:themeColor="accent3" w:themeTint="99"/>
          <w:lang w:eastAsia="en-US"/>
        </w:rPr>
        <w:t xml:space="preserve">Ilustración </w:t>
      </w:r>
      <w:r w:rsidRPr="006E1605">
        <w:rPr>
          <w:b/>
          <w:i w:val="0"/>
          <w:color w:val="4DA4D8" w:themeColor="accent3" w:themeTint="99"/>
        </w:rPr>
        <w:fldChar w:fldCharType="begin"/>
      </w:r>
      <w:r w:rsidRPr="006E1605">
        <w:rPr>
          <w:b/>
          <w:i w:val="0"/>
          <w:color w:val="4DA4D8" w:themeColor="accent3" w:themeTint="99"/>
        </w:rPr>
        <w:instrText xml:space="preserve"> SEQ Ilustración \* ARABIC </w:instrText>
      </w:r>
      <w:r w:rsidRPr="006E1605">
        <w:rPr>
          <w:b/>
          <w:i w:val="0"/>
          <w:color w:val="4DA4D8" w:themeColor="accent3" w:themeTint="99"/>
        </w:rPr>
        <w:fldChar w:fldCharType="separate"/>
      </w:r>
      <w:r w:rsidR="00375906">
        <w:rPr>
          <w:b/>
          <w:i w:val="0"/>
          <w:noProof/>
          <w:color w:val="4DA4D8" w:themeColor="accent3" w:themeTint="99"/>
        </w:rPr>
        <w:t>23</w:t>
      </w:r>
      <w:r w:rsidRPr="006E1605">
        <w:rPr>
          <w:b/>
          <w:i w:val="0"/>
          <w:color w:val="4DA4D8" w:themeColor="accent3" w:themeTint="99"/>
        </w:rPr>
        <w:fldChar w:fldCharType="end"/>
      </w:r>
      <w:r>
        <w:t>-Diagrama de Gantt. Fuente: propia</w:t>
      </w:r>
      <w:bookmarkEnd w:id="104"/>
    </w:p>
    <w:p w:rsidR="00D55593" w:rsidRDefault="00D55593" w:rsidP="00D55593"/>
    <w:p w:rsidR="00D55593" w:rsidRDefault="00D55593" w:rsidP="00D55593"/>
    <w:p w:rsidR="00D55593" w:rsidRPr="00D55593" w:rsidRDefault="00D55593" w:rsidP="00D55593"/>
    <w:p w:rsidR="00D55593" w:rsidRDefault="00D55593" w:rsidP="007C7711">
      <w:pPr>
        <w:pStyle w:val="Ttulo2"/>
        <w:ind w:left="0" w:firstLine="0"/>
        <w:rPr>
          <w:color w:val="4DA4D8" w:themeColor="accent3" w:themeTint="99"/>
        </w:rPr>
        <w:sectPr w:rsidR="00D55593" w:rsidSect="00D55593">
          <w:pgSz w:w="16840" w:h="11907" w:orient="landscape" w:code="9"/>
          <w:pgMar w:top="1701" w:right="1418" w:bottom="1701" w:left="1418" w:header="720" w:footer="720" w:gutter="454"/>
          <w:cols w:space="720"/>
          <w:docGrid w:linePitch="326"/>
        </w:sectPr>
      </w:pPr>
    </w:p>
    <w:p w:rsidR="00827D64" w:rsidRPr="00194960" w:rsidRDefault="00EB3632" w:rsidP="007C7711">
      <w:pPr>
        <w:pStyle w:val="Ttulo2"/>
        <w:ind w:left="0" w:firstLine="0"/>
        <w:rPr>
          <w:color w:val="4DA4D8" w:themeColor="accent3" w:themeTint="99"/>
        </w:rPr>
      </w:pPr>
      <w:bookmarkStart w:id="105" w:name="_Toc517039217"/>
      <w:r>
        <w:rPr>
          <w:color w:val="4DA4D8" w:themeColor="accent3" w:themeTint="99"/>
        </w:rPr>
        <w:lastRenderedPageBreak/>
        <w:t>PAQUETES DE TRABAJO</w:t>
      </w:r>
      <w:bookmarkEnd w:id="105"/>
    </w:p>
    <w:p w:rsidR="00827D64" w:rsidRDefault="00827D64" w:rsidP="00662C33">
      <w:pPr>
        <w:pStyle w:val="Ttulo3"/>
      </w:pPr>
      <w:bookmarkStart w:id="106" w:name="_Toc517039218"/>
      <w:r w:rsidRPr="0031552C">
        <w:t>PT 1</w:t>
      </w:r>
      <w:r w:rsidR="00662C33">
        <w:t>-</w:t>
      </w:r>
      <w:r w:rsidR="00662C33" w:rsidRPr="00662C33">
        <w:t>CREACIÓN DEL ENTORNO DE TRABAJO</w:t>
      </w:r>
      <w:bookmarkEnd w:id="106"/>
    </w:p>
    <w:p w:rsidR="00662C33" w:rsidRDefault="00662C33" w:rsidP="00662C33">
      <w:pPr>
        <w:pStyle w:val="Descripcin"/>
        <w:keepNext/>
      </w:pPr>
    </w:p>
    <w:tbl>
      <w:tblPr>
        <w:tblStyle w:val="Tabladecuadrcula4-nfasis3"/>
        <w:tblW w:w="0" w:type="auto"/>
        <w:jc w:val="center"/>
        <w:tblLook w:val="04A0" w:firstRow="1" w:lastRow="0" w:firstColumn="1" w:lastColumn="0" w:noHBand="0" w:noVBand="1"/>
      </w:tblPr>
      <w:tblGrid>
        <w:gridCol w:w="4020"/>
        <w:gridCol w:w="4021"/>
      </w:tblGrid>
      <w:tr w:rsidR="00BD1B90" w:rsidTr="00BD1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center"/>
            </w:pPr>
            <w:r>
              <w:t>CÓDIGO</w:t>
            </w:r>
          </w:p>
        </w:tc>
        <w:tc>
          <w:tcPr>
            <w:tcW w:w="4021" w:type="dxa"/>
          </w:tcPr>
          <w:p w:rsidR="00BD1B90" w:rsidRDefault="00BD1B90" w:rsidP="00BD1B90">
            <w:pPr>
              <w:jc w:val="center"/>
              <w:cnfStyle w:val="100000000000" w:firstRow="1" w:lastRow="0" w:firstColumn="0" w:lastColumn="0" w:oddVBand="0" w:evenVBand="0" w:oddHBand="0" w:evenHBand="0" w:firstRowFirstColumn="0" w:firstRowLastColumn="0" w:lastRowFirstColumn="0" w:lastRowLastColumn="0"/>
            </w:pPr>
            <w:r w:rsidRPr="00BD1B90">
              <w:t>PT1</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Nombre</w:t>
            </w:r>
          </w:p>
        </w:tc>
        <w:tc>
          <w:tcPr>
            <w:tcW w:w="4021" w:type="dxa"/>
          </w:tcPr>
          <w:p w:rsidR="00BD1B90" w:rsidRDefault="00BD1B90" w:rsidP="00BD1B90">
            <w:pPr>
              <w:jc w:val="left"/>
              <w:cnfStyle w:val="000000100000" w:firstRow="0" w:lastRow="0" w:firstColumn="0" w:lastColumn="0" w:oddVBand="0" w:evenVBand="0" w:oddHBand="1" w:evenHBand="0" w:firstRowFirstColumn="0" w:firstRowLastColumn="0" w:lastRowFirstColumn="0" w:lastRowLastColumn="0"/>
            </w:pPr>
            <w:r w:rsidRPr="00BD1B90">
              <w:t>CREACIÓN DEL ENTORNO DE TRABAJO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Descripción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Se crearán las máquinas virtuales donde se realizarán las simulaciones y se instalarán los requisitos necesarios para comenzar con los ataques.</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Entradas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Estado del arte y requisitos de usuario.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Salidas</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Entorno de desarrollo y simulación.</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Actividades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máquinas virtuales.</w:t>
            </w:r>
          </w:p>
          <w:p w:rsidR="00662C33"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paquetes y herramientas.</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Duración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71 días.</w:t>
            </w:r>
          </w:p>
        </w:tc>
      </w:tr>
    </w:tbl>
    <w:p w:rsidR="00662C33" w:rsidRPr="00BD1B90"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375906">
        <w:rPr>
          <w:b/>
          <w:i w:val="0"/>
          <w:noProof/>
          <w:color w:val="4DA4D8" w:themeColor="accent3" w:themeTint="99"/>
        </w:rPr>
        <w:t>2</w:t>
      </w:r>
      <w:r w:rsidRPr="00662C33">
        <w:rPr>
          <w:b/>
          <w:i w:val="0"/>
          <w:color w:val="4DA4D8" w:themeColor="accent3" w:themeTint="99"/>
        </w:rPr>
        <w:fldChar w:fldCharType="end"/>
      </w:r>
      <w:r>
        <w:t>-PT1_</w:t>
      </w:r>
      <w:r w:rsidRPr="00662C33">
        <w:t xml:space="preserve"> </w:t>
      </w:r>
      <w:r>
        <w:t xml:space="preserve">realización </w:t>
      </w:r>
      <w:r w:rsidRPr="00662C33">
        <w:t>del entorno de trabajo</w:t>
      </w:r>
      <w:r w:rsidRPr="005E1FF6">
        <w:t>.</w:t>
      </w:r>
      <w:r>
        <w:t xml:space="preserve"> Fuente: propia</w:t>
      </w:r>
    </w:p>
    <w:p w:rsidR="00662C33" w:rsidRDefault="00827D64" w:rsidP="00662C33">
      <w:pPr>
        <w:pStyle w:val="Ttulo3"/>
      </w:pPr>
      <w:bookmarkStart w:id="107" w:name="_Toc517039219"/>
      <w:r w:rsidRPr="0031552C">
        <w:t>PT 2</w:t>
      </w:r>
      <w:r w:rsidR="00662C33" w:rsidRPr="00662C33">
        <w:t>-REALIZACIÓN DE ATAQUES SPOOFING</w:t>
      </w:r>
      <w:bookmarkEnd w:id="107"/>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2</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realizarán en el entorno creado los diferentes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y creación del entorno de trabajo.</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Estudio y comprensión de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Actividades</w:t>
            </w:r>
          </w:p>
        </w:tc>
        <w:tc>
          <w:tcPr>
            <w:tcW w:w="4021" w:type="dxa"/>
          </w:tcPr>
          <w:p w:rsidR="00662C33" w:rsidRDefault="00662C33" w:rsidP="00662C33">
            <w:pPr>
              <w:jc w:val="left"/>
              <w:cnfStyle w:val="000000100000" w:firstRow="0" w:lastRow="0" w:firstColumn="0" w:lastColumn="0" w:oddVBand="0" w:evenVBand="0" w:oddHBand="1" w:evenHBand="0" w:firstRowFirstColumn="0" w:firstRowLastColumn="0" w:lastRowFirstColumn="0" w:lastRowLastColumn="0"/>
            </w:pPr>
            <w:r>
              <w:t>Simulación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Duración</w:t>
            </w:r>
          </w:p>
        </w:tc>
        <w:tc>
          <w:tcPr>
            <w:tcW w:w="4021" w:type="dxa"/>
          </w:tcPr>
          <w:p w:rsidR="00662C33" w:rsidRDefault="00662C33" w:rsidP="00662C33">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375906">
        <w:rPr>
          <w:b/>
          <w:i w:val="0"/>
          <w:noProof/>
          <w:color w:val="4DA4D8" w:themeColor="accent3" w:themeTint="99"/>
        </w:rPr>
        <w:t>3</w:t>
      </w:r>
      <w:r w:rsidRPr="00662C33">
        <w:rPr>
          <w:b/>
          <w:i w:val="0"/>
          <w:color w:val="4DA4D8" w:themeColor="accent3" w:themeTint="99"/>
        </w:rPr>
        <w:fldChar w:fldCharType="end"/>
      </w:r>
      <w:r>
        <w:t>-PT2_realización de ataques spoofing. Fuente: propia</w:t>
      </w:r>
    </w:p>
    <w:p w:rsidR="00662C33" w:rsidRDefault="00662C33" w:rsidP="00662C33">
      <w:pPr>
        <w:pStyle w:val="Ttulo3"/>
        <w:numPr>
          <w:ilvl w:val="0"/>
          <w:numId w:val="0"/>
        </w:numPr>
        <w:ind w:left="1021"/>
      </w:pPr>
      <w:r>
        <w:tab/>
      </w:r>
      <w:r>
        <w:tab/>
      </w:r>
    </w:p>
    <w:p w:rsidR="00662C33" w:rsidRDefault="00662C33" w:rsidP="00662C33"/>
    <w:p w:rsidR="00662C33" w:rsidRDefault="00662C33" w:rsidP="00662C33"/>
    <w:p w:rsidR="00662C33" w:rsidRDefault="00662C33" w:rsidP="00662C33"/>
    <w:p w:rsidR="00662C33" w:rsidRDefault="00662C33" w:rsidP="00662C33"/>
    <w:p w:rsidR="00662C33" w:rsidRPr="00662C33" w:rsidRDefault="00662C33" w:rsidP="00662C33"/>
    <w:p w:rsidR="00662C33" w:rsidRDefault="00BD1B90" w:rsidP="00662C33">
      <w:pPr>
        <w:pStyle w:val="Ttulo3"/>
      </w:pPr>
      <w:bookmarkStart w:id="108" w:name="_Toc517039220"/>
      <w:r>
        <w:lastRenderedPageBreak/>
        <w:t>PT 3</w:t>
      </w:r>
      <w:r w:rsidR="00662C33" w:rsidRPr="00662C33">
        <w:t>-DEFENSAS PARA EVITAR SPOOFING</w:t>
      </w:r>
      <w:bookmarkEnd w:id="108"/>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3</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DEFENSAS PARA EVITAR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crearán los scripts de defensa contra ataques spoofing.</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creación del entorno de trabajo y 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 xml:space="preserve">Scripts de defensa. </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Actividades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Defensas IP spoofing, ARP spoofing, DNS spoofing, web spoofing y mail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Duración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color w:val="4DA4D8" w:themeColor="accent3" w:themeTint="99"/>
        </w:rPr>
        <w:t xml:space="preserve">Tabla </w:t>
      </w:r>
      <w:r w:rsidRPr="00662C33">
        <w:rPr>
          <w:b/>
          <w:color w:val="4DA4D8" w:themeColor="accent3" w:themeTint="99"/>
        </w:rPr>
        <w:fldChar w:fldCharType="begin"/>
      </w:r>
      <w:r w:rsidRPr="00662C33">
        <w:rPr>
          <w:b/>
          <w:color w:val="4DA4D8" w:themeColor="accent3" w:themeTint="99"/>
        </w:rPr>
        <w:instrText xml:space="preserve"> SEQ Tabla \* ARABIC </w:instrText>
      </w:r>
      <w:r w:rsidRPr="00662C33">
        <w:rPr>
          <w:b/>
          <w:color w:val="4DA4D8" w:themeColor="accent3" w:themeTint="99"/>
        </w:rPr>
        <w:fldChar w:fldCharType="separate"/>
      </w:r>
      <w:r w:rsidR="00375906">
        <w:rPr>
          <w:b/>
          <w:noProof/>
          <w:color w:val="4DA4D8" w:themeColor="accent3" w:themeTint="99"/>
        </w:rPr>
        <w:t>4</w:t>
      </w:r>
      <w:r w:rsidRPr="00662C33">
        <w:rPr>
          <w:b/>
          <w:color w:val="4DA4D8" w:themeColor="accent3" w:themeTint="99"/>
        </w:rPr>
        <w:fldChar w:fldCharType="end"/>
      </w:r>
      <w:r>
        <w:t>-PT3_defensas para evitar spoofing. Fuente: propia</w:t>
      </w:r>
    </w:p>
    <w:p w:rsidR="00BD1B90" w:rsidRDefault="00BD1B90" w:rsidP="001772E2">
      <w:pPr>
        <w:rPr>
          <w:highlight w:val="yellow"/>
        </w:rPr>
      </w:pPr>
    </w:p>
    <w:p w:rsidR="007C7711" w:rsidRDefault="007C7711" w:rsidP="007C7711">
      <w:pPr>
        <w:rPr>
          <w:highlight w:val="yellow"/>
        </w:rPr>
      </w:pPr>
      <w:r>
        <w:rPr>
          <w:highlight w:val="yellow"/>
        </w:rPr>
        <w:br w:type="page"/>
      </w:r>
    </w:p>
    <w:p w:rsidR="00E362EF" w:rsidRPr="00AA1C64" w:rsidRDefault="00E362EF" w:rsidP="007C7711">
      <w:pPr>
        <w:pStyle w:val="Ttulo1"/>
        <w:ind w:left="0" w:firstLine="0"/>
        <w:jc w:val="both"/>
        <w:rPr>
          <w:rFonts w:ascii="Trebuchet MS" w:hAnsi="Trebuchet MS"/>
          <w:color w:val="4DA4D8" w:themeColor="accent3" w:themeTint="99"/>
        </w:rPr>
      </w:pPr>
      <w:bookmarkStart w:id="109" w:name="_Toc517039221"/>
      <w:r w:rsidRPr="00AA1C64">
        <w:rPr>
          <w:rFonts w:ascii="Trebuchet MS" w:hAnsi="Trebuchet MS"/>
          <w:color w:val="4DA4D8" w:themeColor="accent3" w:themeTint="99"/>
        </w:rPr>
        <w:lastRenderedPageBreak/>
        <w:t>Desarrollo del Proyecto</w:t>
      </w:r>
      <w:bookmarkEnd w:id="109"/>
    </w:p>
    <w:p w:rsidR="00E362EF" w:rsidRPr="00AA1C64" w:rsidRDefault="004A4057" w:rsidP="001772E2">
      <w:pPr>
        <w:pStyle w:val="Ttulo2"/>
        <w:ind w:left="0" w:firstLine="0"/>
        <w:rPr>
          <w:color w:val="4DA4D8" w:themeColor="accent3" w:themeTint="99"/>
        </w:rPr>
      </w:pPr>
      <w:bookmarkStart w:id="110" w:name="_Toc517039222"/>
      <w:r w:rsidRPr="00AA1C64">
        <w:rPr>
          <w:color w:val="4DA4D8" w:themeColor="accent3" w:themeTint="99"/>
        </w:rPr>
        <w:t>PT1</w:t>
      </w:r>
      <w:r w:rsidR="00AA1C64">
        <w:rPr>
          <w:color w:val="4DA4D8" w:themeColor="accent3" w:themeTint="99"/>
        </w:rPr>
        <w:t>-</w:t>
      </w:r>
      <w:r w:rsidR="006C360D">
        <w:rPr>
          <w:color w:val="4DA4D8" w:themeColor="accent3" w:themeTint="99"/>
        </w:rPr>
        <w:t>CREACIÓN DEL ENTORNO DE TRABAJO</w:t>
      </w:r>
      <w:bookmarkEnd w:id="110"/>
    </w:p>
    <w:p w:rsidR="004A4057" w:rsidRDefault="00EF3774" w:rsidP="001772E2">
      <w:r>
        <w:t xml:space="preserve">En primer lugar se debe proceder a instalar el </w:t>
      </w:r>
      <w:r w:rsidRPr="00900B84">
        <w:rPr>
          <w:i/>
        </w:rPr>
        <w:t>software</w:t>
      </w:r>
      <w:r>
        <w:t xml:space="preserve"> necesario para poder realizar los diferentes ataques de </w:t>
      </w:r>
      <w:r w:rsidRPr="00900B84">
        <w:rPr>
          <w:i/>
        </w:rPr>
        <w:t>spoofing</w:t>
      </w:r>
      <w:r>
        <w:t xml:space="preserve">, este </w:t>
      </w:r>
      <w:r w:rsidRPr="00900B84">
        <w:rPr>
          <w:i/>
        </w:rPr>
        <w:t>software</w:t>
      </w:r>
      <w:r>
        <w:t xml:space="preserve"> </w:t>
      </w:r>
      <w:r w:rsidRPr="00EF3774">
        <w:t>está</w:t>
      </w:r>
      <w:r>
        <w:t xml:space="preserve"> especificado en el punto 4.2.2 de este documento.</w:t>
      </w:r>
    </w:p>
    <w:p w:rsidR="00EF3774" w:rsidRDefault="00EF3774" w:rsidP="001772E2">
      <w:r>
        <w:t>Para poder crear las máquinas virtuales que se usarán para crear el entorno se deberá descargar el sistema operativo Ubuntu de la siguiente fuente:</w:t>
      </w:r>
    </w:p>
    <w:p w:rsidR="00873AD2" w:rsidRDefault="00873AD2" w:rsidP="001772E2">
      <w:r w:rsidRPr="00873AD2">
        <w:t xml:space="preserve">http://releases.ubuntu.com/17.10/ubuntu-17.10.1-desktop-amd64.iso </w:t>
      </w:r>
    </w:p>
    <w:p w:rsidR="00EF3774" w:rsidRDefault="00E04333" w:rsidP="001772E2">
      <w:r>
        <w:t xml:space="preserve">Esto descargará el siguiente archivo de formato .iso que usaremos posteriormente para crear las </w:t>
      </w:r>
      <w:r w:rsidR="006C27E6">
        <w:t>diferentes máquinas virtuales.</w:t>
      </w:r>
      <w:r w:rsidR="00E1433D" w:rsidRPr="00E1433D">
        <w:rPr>
          <w:noProof/>
        </w:rPr>
        <w:t xml:space="preserve"> </w:t>
      </w:r>
    </w:p>
    <w:p w:rsidR="00742515" w:rsidRDefault="00873AD2" w:rsidP="00742515">
      <w:pPr>
        <w:jc w:val="center"/>
      </w:pPr>
      <w:r>
        <w:rPr>
          <w:noProof/>
        </w:rPr>
        <w:drawing>
          <wp:inline distT="0" distB="0" distL="0" distR="0" wp14:anchorId="1BB53CB8" wp14:editId="12E718FE">
            <wp:extent cx="1046965" cy="116958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6-13 a las 11.16.18.png"/>
                    <pic:cNvPicPr/>
                  </pic:nvPicPr>
                  <pic:blipFill>
                    <a:blip r:embed="rId89">
                      <a:extLst>
                        <a:ext uri="{28A0092B-C50C-407E-A947-70E740481C1C}">
                          <a14:useLocalDpi xmlns:a14="http://schemas.microsoft.com/office/drawing/2010/main" val="0"/>
                        </a:ext>
                      </a:extLst>
                    </a:blip>
                    <a:stretch>
                      <a:fillRect/>
                    </a:stretch>
                  </pic:blipFill>
                  <pic:spPr>
                    <a:xfrm>
                      <a:off x="0" y="0"/>
                      <a:ext cx="1053122" cy="1176460"/>
                    </a:xfrm>
                    <a:prstGeom prst="rect">
                      <a:avLst/>
                    </a:prstGeom>
                  </pic:spPr>
                </pic:pic>
              </a:graphicData>
            </a:graphic>
          </wp:inline>
        </w:drawing>
      </w:r>
      <w:r w:rsidR="00E1433D">
        <w:t xml:space="preserve">       </w:t>
      </w:r>
      <w:r w:rsidR="00CE4742">
        <w:rPr>
          <w:noProof/>
        </w:rPr>
        <mc:AlternateContent>
          <mc:Choice Requires="wps">
            <w:drawing>
              <wp:anchor distT="0" distB="0" distL="114300" distR="114300" simplePos="0" relativeHeight="251883520" behindDoc="0" locked="0" layoutInCell="1" allowOverlap="1" wp14:anchorId="3211A686" wp14:editId="6A2E42BC">
                <wp:simplePos x="0" y="0"/>
                <wp:positionH relativeFrom="column">
                  <wp:posOffset>1343993</wp:posOffset>
                </wp:positionH>
                <wp:positionV relativeFrom="paragraph">
                  <wp:posOffset>1231265</wp:posOffset>
                </wp:positionV>
                <wp:extent cx="2562860" cy="635"/>
                <wp:effectExtent l="0" t="0" r="2540" b="0"/>
                <wp:wrapTopAndBottom/>
                <wp:docPr id="138" name="Cuadro de texto 138"/>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rsidR="006E0B8F" w:rsidRPr="00FF779A" w:rsidRDefault="006E0B8F" w:rsidP="00CE4742">
                            <w:pPr>
                              <w:pStyle w:val="Descripcin"/>
                              <w:jc w:val="center"/>
                              <w:rPr>
                                <w:noProof/>
                                <w:szCs w:val="22"/>
                              </w:rPr>
                            </w:pPr>
                            <w:bookmarkStart w:id="111" w:name="_Toc517027788"/>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24</w:t>
                            </w:r>
                            <w:r w:rsidRPr="00CE4742">
                              <w:rPr>
                                <w:b/>
                                <w:i w:val="0"/>
                                <w:noProof/>
                                <w:color w:val="4DA4D8" w:themeColor="accent3" w:themeTint="99"/>
                              </w:rPr>
                              <w:fldChar w:fldCharType="end"/>
                            </w:r>
                            <w:r w:rsidRPr="00D327D5">
                              <w:t>-Archivo sistema operativo Ubuntu. Fuente: propia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1A686" id="Cuadro de texto 138" o:spid="_x0000_s1044" type="#_x0000_t202" style="position:absolute;left:0;text-align:left;margin-left:105.85pt;margin-top:96.95pt;width:201.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" stroked="f">
                <v:textbox style="mso-fit-shape-to-text:t" inset="0,0,0,0">
                  <w:txbxContent>
                    <w:p w:rsidR="006E0B8F" w:rsidRPr="00FF779A" w:rsidRDefault="006E0B8F" w:rsidP="00CE4742">
                      <w:pPr>
                        <w:pStyle w:val="Descripcin"/>
                        <w:jc w:val="center"/>
                        <w:rPr>
                          <w:noProof/>
                          <w:szCs w:val="22"/>
                        </w:rPr>
                      </w:pPr>
                      <w:bookmarkStart w:id="112" w:name="_Toc517027788"/>
                      <w:r>
                        <w:rPr>
                          <w:rFonts w:eastAsiaTheme="minorHAnsi" w:cs="Helvetica Neue"/>
                          <w:b/>
                          <w:i w:val="0"/>
                          <w:noProof/>
                          <w:color w:val="4DA4D8" w:themeColor="accent3" w:themeTint="99"/>
                          <w:lang w:eastAsia="en-US"/>
                        </w:rPr>
                        <w:t xml:space="preserve">Ilustración </w:t>
                      </w: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r>
                        <w:rPr>
                          <w:b/>
                          <w:i w:val="0"/>
                          <w:noProof/>
                          <w:color w:val="4DA4D8" w:themeColor="accent3" w:themeTint="99"/>
                        </w:rPr>
                        <w:t>24</w:t>
                      </w:r>
                      <w:r w:rsidRPr="00CE4742">
                        <w:rPr>
                          <w:b/>
                          <w:i w:val="0"/>
                          <w:noProof/>
                          <w:color w:val="4DA4D8" w:themeColor="accent3" w:themeTint="99"/>
                        </w:rPr>
                        <w:fldChar w:fldCharType="end"/>
                      </w:r>
                      <w:r w:rsidRPr="00D327D5">
                        <w:t>-Archivo sistema operativo Ubuntu. Fuente: propia</w:t>
                      </w:r>
                      <w:bookmarkEnd w:id="112"/>
                    </w:p>
                  </w:txbxContent>
                </v:textbox>
                <w10:wrap type="topAndBottom"/>
              </v:shape>
            </w:pict>
          </mc:Fallback>
        </mc:AlternateContent>
      </w:r>
    </w:p>
    <w:p w:rsidR="00E04333" w:rsidRDefault="006C27E6" w:rsidP="001772E2">
      <w:r>
        <w:t>Una vez descargado el archivo del sistema operativo deberemos descargar VMware Fusion.</w:t>
      </w:r>
      <w:r>
        <w:fldChar w:fldCharType="begin"/>
      </w:r>
      <w:r w:rsidR="00F36BB8">
        <w:instrText xml:space="preserve"> ADDIN ZOTERO_ITEM CSL_CITATION {"citationID":"1EOxKEVD","properties":{"formattedCitation":"[22]","plainCitation":"[22]","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sidR="00F36BB8">
        <w:rPr>
          <w:noProof/>
        </w:rPr>
        <w:t>[22]</w:t>
      </w:r>
      <w:r>
        <w:fldChar w:fldCharType="end"/>
      </w:r>
      <w:r w:rsidR="0090283B">
        <w:t xml:space="preserve"> Se puede descargar de la siguiente fuente:</w:t>
      </w:r>
    </w:p>
    <w:p w:rsidR="0090283B" w:rsidRDefault="0090283B" w:rsidP="001772E2">
      <w:r w:rsidRPr="0090283B">
        <w:t>https://my.vmware.com/en/web/vmware/info/slug/desktop_end_user_computing/vmware_fusion/10_0</w:t>
      </w:r>
    </w:p>
    <w:p w:rsidR="00CE4742" w:rsidRDefault="0090283B" w:rsidP="00CE4742">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4E6D25" w:rsidP="00CE4742">
      <w:pPr>
        <w:pStyle w:val="Descripcin"/>
        <w:jc w:val="center"/>
      </w:pPr>
      <w:bookmarkStart w:id="113" w:name="_Toc517027789"/>
      <w:r>
        <w:rPr>
          <w:rFonts w:eastAsiaTheme="minorHAnsi" w:cs="Helvetica Neue"/>
          <w:b/>
          <w:i w:val="0"/>
          <w:noProof/>
          <w:color w:val="4DA4D8" w:themeColor="accent3" w:themeTint="99"/>
          <w:lang w:eastAsia="en-US"/>
        </w:rPr>
        <w:t xml:space="preserve">Ilustración </w:t>
      </w:r>
      <w:r w:rsidR="00CE4742" w:rsidRPr="00CE4742">
        <w:rPr>
          <w:b/>
          <w:i w:val="0"/>
          <w:color w:val="4DA4D8" w:themeColor="accent3" w:themeTint="99"/>
        </w:rPr>
        <w:fldChar w:fldCharType="begin"/>
      </w:r>
      <w:r w:rsidR="00CE4742" w:rsidRPr="00CE4742">
        <w:rPr>
          <w:b/>
          <w:i w:val="0"/>
          <w:color w:val="4DA4D8" w:themeColor="accent3" w:themeTint="99"/>
        </w:rPr>
        <w:instrText xml:space="preserve"> SEQ Ilustración \* ARABIC </w:instrText>
      </w:r>
      <w:r w:rsidR="00CE4742" w:rsidRPr="00CE4742">
        <w:rPr>
          <w:b/>
          <w:i w:val="0"/>
          <w:color w:val="4DA4D8" w:themeColor="accent3" w:themeTint="99"/>
        </w:rPr>
        <w:fldChar w:fldCharType="separate"/>
      </w:r>
      <w:r w:rsidR="00375906">
        <w:rPr>
          <w:b/>
          <w:i w:val="0"/>
          <w:noProof/>
          <w:color w:val="4DA4D8" w:themeColor="accent3" w:themeTint="99"/>
        </w:rPr>
        <w:t>25</w:t>
      </w:r>
      <w:r w:rsidR="00CE4742" w:rsidRPr="00CE4742">
        <w:rPr>
          <w:b/>
          <w:i w:val="0"/>
          <w:color w:val="4DA4D8" w:themeColor="accent3" w:themeTint="99"/>
        </w:rPr>
        <w:fldChar w:fldCharType="end"/>
      </w:r>
      <w:r w:rsidR="00CE4742" w:rsidRPr="00FC438A">
        <w:t>-Aplicación VMware Fusion. Fuente: propia</w:t>
      </w:r>
      <w:bookmarkEnd w:id="113"/>
    </w:p>
    <w:p w:rsidR="0090283B" w:rsidRDefault="0090283B" w:rsidP="001772E2"/>
    <w:p w:rsidR="00D216F9" w:rsidRDefault="00A26D90" w:rsidP="001772E2">
      <w:r>
        <w:t xml:space="preserve">Una vez tengamos instalado el programa, </w:t>
      </w:r>
      <w:r w:rsidR="004D301D">
        <w:t>procederemos a crear la máquina virtual.</w:t>
      </w:r>
    </w:p>
    <w:p w:rsidR="00D216F9" w:rsidRDefault="00D216F9" w:rsidP="001772E2"/>
    <w:p w:rsidR="00D967DA" w:rsidRDefault="00D967DA" w:rsidP="001772E2"/>
    <w:p w:rsidR="00C10A79" w:rsidRDefault="00E26C16" w:rsidP="001772E2">
      <w:pPr>
        <w:jc w:val="left"/>
      </w:pPr>
      <w:r>
        <w:rPr>
          <w:noProof/>
        </w:rPr>
        <w:lastRenderedPageBreak/>
        <mc:AlternateContent>
          <mc:Choice Requires="wps">
            <w:drawing>
              <wp:anchor distT="0" distB="0" distL="114300" distR="114300" simplePos="0" relativeHeight="251819008" behindDoc="0" locked="0" layoutInCell="1" allowOverlap="1">
                <wp:simplePos x="0" y="0"/>
                <wp:positionH relativeFrom="column">
                  <wp:posOffset>2816038</wp:posOffset>
                </wp:positionH>
                <wp:positionV relativeFrom="paragraph">
                  <wp:posOffset>455481</wp:posOffset>
                </wp:positionV>
                <wp:extent cx="387276" cy="410060"/>
                <wp:effectExtent l="25400" t="12700" r="32385" b="34925"/>
                <wp:wrapNone/>
                <wp:docPr id="75" name="Conector recto de flecha 75"/>
                <wp:cNvGraphicFramePr/>
                <a:graphic xmlns:a="http://schemas.openxmlformats.org/drawingml/2006/main">
                  <a:graphicData uri="http://schemas.microsoft.com/office/word/2010/wordprocessingShape">
                    <wps:wsp>
                      <wps:cNvCnPr/>
                      <wps:spPr>
                        <a:xfrm flipH="1">
                          <a:off x="0" y="0"/>
                          <a:ext cx="387276" cy="410060"/>
                        </a:xfrm>
                        <a:prstGeom prst="straightConnector1">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D588" id="Conector recto de flecha 75" o:spid="_x0000_s1026" type="#_x0000_t32" style="position:absolute;margin-left:221.75pt;margin-top:35.85pt;width:30.5pt;height:32.3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" strokecolor="red" strokeweight="3pt">
                <v:stroke endarrow="block" joinstyle="miter"/>
              </v:shape>
            </w:pict>
          </mc:Fallback>
        </mc:AlternateContent>
      </w:r>
      <w:r w:rsidR="0019777A">
        <w:t xml:space="preserve">Para </w:t>
      </w:r>
      <w:r w:rsidR="004D301D">
        <w:t>configurar de forma correcta</w:t>
      </w:r>
      <w:r w:rsidR="00900B84">
        <w:t xml:space="preserve"> </w:t>
      </w:r>
      <w:r w:rsidR="0019777A">
        <w:t xml:space="preserve">la máquina, deberemos </w:t>
      </w:r>
      <w:r w:rsidR="00C10A79">
        <w:t xml:space="preserve">darle conexión de red en </w:t>
      </w:r>
      <w:r w:rsidR="00C10A79" w:rsidRPr="004D1176">
        <w:rPr>
          <w:i/>
        </w:rPr>
        <w:t>bridge</w:t>
      </w:r>
      <w:r w:rsidR="00C10A79">
        <w:t>.</w:t>
      </w:r>
    </w:p>
    <w:p w:rsidR="00E26C16" w:rsidRDefault="006F6868" w:rsidP="001772E2">
      <w:pPr>
        <w:jc w:val="left"/>
      </w:pPr>
      <w:r>
        <w:rPr>
          <w:noProof/>
        </w:rPr>
        <mc:AlternateContent>
          <mc:Choice Requires="wps">
            <w:drawing>
              <wp:anchor distT="0" distB="0" distL="114300" distR="114300" simplePos="0" relativeHeight="251893760" behindDoc="0" locked="0" layoutInCell="1" allowOverlap="1" wp14:anchorId="4CE25179" wp14:editId="215C6E45">
                <wp:simplePos x="0" y="0"/>
                <wp:positionH relativeFrom="column">
                  <wp:posOffset>984469</wp:posOffset>
                </wp:positionH>
                <wp:positionV relativeFrom="paragraph">
                  <wp:posOffset>835660</wp:posOffset>
                </wp:positionV>
                <wp:extent cx="2630170"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rsidR="006E0B8F" w:rsidRPr="002715F2" w:rsidRDefault="006E0B8F" w:rsidP="006F6868">
                            <w:pPr>
                              <w:pStyle w:val="Descripcin"/>
                              <w:jc w:val="center"/>
                              <w:rPr>
                                <w:noProof/>
                                <w:szCs w:val="22"/>
                              </w:rPr>
                            </w:pPr>
                            <w:bookmarkStart w:id="114" w:name="_Toc517027790"/>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26</w:t>
                            </w:r>
                            <w:r w:rsidRPr="006F6868">
                              <w:rPr>
                                <w:b/>
                                <w:i w:val="0"/>
                                <w:noProof/>
                                <w:color w:val="4DA4D8" w:themeColor="accent3" w:themeTint="99"/>
                              </w:rPr>
                              <w:fldChar w:fldCharType="end"/>
                            </w:r>
                            <w:r w:rsidRPr="00FB3A79">
                              <w:t>-Edición de configuración hardware. Fuente: propia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25179" id="Cuadro de texto 159" o:spid="_x0000_s1045" type="#_x0000_t202" style="position:absolute;margin-left:77.5pt;margin-top:65.8pt;width:207.1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" stroked="f">
                <v:textbox style="mso-fit-shape-to-text:t" inset="0,0,0,0">
                  <w:txbxContent>
                    <w:p w:rsidR="006E0B8F" w:rsidRPr="002715F2" w:rsidRDefault="006E0B8F" w:rsidP="006F6868">
                      <w:pPr>
                        <w:pStyle w:val="Descripcin"/>
                        <w:jc w:val="center"/>
                        <w:rPr>
                          <w:noProof/>
                          <w:szCs w:val="22"/>
                        </w:rPr>
                      </w:pPr>
                      <w:bookmarkStart w:id="115" w:name="_Toc517027790"/>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26</w:t>
                      </w:r>
                      <w:r w:rsidRPr="006F6868">
                        <w:rPr>
                          <w:b/>
                          <w:i w:val="0"/>
                          <w:noProof/>
                          <w:color w:val="4DA4D8" w:themeColor="accent3" w:themeTint="99"/>
                        </w:rPr>
                        <w:fldChar w:fldCharType="end"/>
                      </w:r>
                      <w:r w:rsidRPr="00FB3A79">
                        <w:t>-Edición de configuración hardware. Fuente: propia</w:t>
                      </w:r>
                      <w:bookmarkEnd w:id="115"/>
                    </w:p>
                  </w:txbxContent>
                </v:textbox>
                <w10:wrap type="topAndBottom"/>
              </v:shape>
            </w:pict>
          </mc:Fallback>
        </mc:AlternateContent>
      </w:r>
      <w:r w:rsidR="00E26C16">
        <w:rPr>
          <w:noProof/>
        </w:rPr>
        <w:drawing>
          <wp:anchor distT="0" distB="0" distL="114300" distR="114300" simplePos="0" relativeHeight="251817984" behindDoc="0" locked="0" layoutInCell="1" allowOverlap="1">
            <wp:simplePos x="0" y="0"/>
            <wp:positionH relativeFrom="column">
              <wp:posOffset>1511300</wp:posOffset>
            </wp:positionH>
            <wp:positionV relativeFrom="paragraph">
              <wp:posOffset>307340</wp:posOffset>
            </wp:positionV>
            <wp:extent cx="1511300" cy="46990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91">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14:sizeRelH relativeFrom="page">
              <wp14:pctWidth>0</wp14:pctWidth>
            </wp14:sizeRelH>
            <wp14:sizeRelV relativeFrom="page">
              <wp14:pctHeight>0</wp14:pctHeight>
            </wp14:sizeRelV>
          </wp:anchor>
        </w:drawing>
      </w:r>
    </w:p>
    <w:p w:rsidR="00C10A79" w:rsidRDefault="00C10A79" w:rsidP="001772E2">
      <w:pPr>
        <w:keepNext/>
        <w:jc w:val="left"/>
      </w:pPr>
    </w:p>
    <w:p w:rsidR="00C10A79" w:rsidRDefault="00C10A79" w:rsidP="006F6868">
      <w:pPr>
        <w:pStyle w:val="Descripcin"/>
      </w:pPr>
    </w:p>
    <w:p w:rsidR="00D967DA" w:rsidRDefault="00C10A79" w:rsidP="001772E2">
      <w:pPr>
        <w:jc w:val="left"/>
      </w:pPr>
      <w:r>
        <w:t xml:space="preserve">Para ello pulsaremos la opción señalada “Edición de configuración </w:t>
      </w:r>
      <w:r w:rsidRPr="004D1176">
        <w:rPr>
          <w:i/>
        </w:rPr>
        <w:t>hardware</w:t>
      </w:r>
      <w:r>
        <w:t>”</w:t>
      </w:r>
      <w:r w:rsidR="0094018C">
        <w:t xml:space="preserve">, posteriormente en la sección de “Dispositivos extraíbles” seleccionaremos la opción “Adaptador de red” en donde escogeremos la opción “Detección automática” de “conexión en modo </w:t>
      </w:r>
      <w:r w:rsidR="0094018C" w:rsidRPr="004D1176">
        <w:rPr>
          <w:i/>
        </w:rPr>
        <w:t>bridge</w:t>
      </w:r>
      <w:r w:rsidR="0094018C">
        <w:t>”.</w:t>
      </w:r>
    </w:p>
    <w:p w:rsidR="0094018C" w:rsidRDefault="0094018C" w:rsidP="001772E2">
      <w:pPr>
        <w:tabs>
          <w:tab w:val="left" w:pos="1308"/>
        </w:tabs>
        <w:jc w:val="left"/>
      </w:pPr>
      <w:r>
        <w:tab/>
      </w:r>
    </w:p>
    <w:p w:rsidR="0094018C" w:rsidRDefault="006C69E1" w:rsidP="001772E2">
      <w:pPr>
        <w:tabs>
          <w:tab w:val="left" w:pos="1308"/>
        </w:tabs>
        <w:jc w:val="left"/>
      </w:pPr>
      <w:r>
        <w:t>Tras hacer estos pasos ya podemos acceder a nuestra m</w:t>
      </w:r>
      <w:r w:rsidR="00104BD8">
        <w:t>áquina Ubuntu. Tras seguir los pasos guiados de configuración del sistema operativo propios de Ubuntu accederemos a la terminal para proceder a instalar wireshark.</w:t>
      </w:r>
    </w:p>
    <w:p w:rsidR="00FB20C8" w:rsidRDefault="006F6868" w:rsidP="001772E2">
      <w:pPr>
        <w:tabs>
          <w:tab w:val="left" w:pos="1308"/>
        </w:tabs>
        <w:jc w:val="left"/>
      </w:pPr>
      <w:r>
        <w:rPr>
          <w:noProof/>
        </w:rPr>
        <mc:AlternateContent>
          <mc:Choice Requires="wps">
            <w:drawing>
              <wp:anchor distT="0" distB="0" distL="114300" distR="114300" simplePos="0" relativeHeight="251895808" behindDoc="0" locked="0" layoutInCell="1" allowOverlap="1" wp14:anchorId="2592023A" wp14:editId="6D6C2A15">
                <wp:simplePos x="0" y="0"/>
                <wp:positionH relativeFrom="column">
                  <wp:posOffset>147955</wp:posOffset>
                </wp:positionH>
                <wp:positionV relativeFrom="paragraph">
                  <wp:posOffset>3562985</wp:posOffset>
                </wp:positionV>
                <wp:extent cx="4546600" cy="635"/>
                <wp:effectExtent l="0" t="0" r="0" b="12065"/>
                <wp:wrapNone/>
                <wp:docPr id="166" name="Cuadro de texto 16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6E0B8F" w:rsidRPr="004362ED" w:rsidRDefault="006E0B8F" w:rsidP="006F6868">
                            <w:pPr>
                              <w:pStyle w:val="Descripcin"/>
                              <w:jc w:val="center"/>
                              <w:rPr>
                                <w:noProof/>
                                <w:szCs w:val="22"/>
                              </w:rPr>
                            </w:pPr>
                            <w:bookmarkStart w:id="116" w:name="_Toc517027791"/>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27</w:t>
                            </w:r>
                            <w:r w:rsidRPr="006F6868">
                              <w:rPr>
                                <w:b/>
                                <w:i w:val="0"/>
                                <w:noProof/>
                                <w:color w:val="4DA4D8" w:themeColor="accent3" w:themeTint="99"/>
                              </w:rPr>
                              <w:fldChar w:fldCharType="end"/>
                            </w:r>
                            <w:r w:rsidRPr="007E2195">
                              <w:t>-Adaptador de red. Fuente: propia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2023A" id="Cuadro de texto 166" o:spid="_x0000_s1046" type="#_x0000_t202" style="position:absolute;margin-left:11.65pt;margin-top:280.55pt;width:35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" stroked="f">
                <v:textbox style="mso-fit-shape-to-text:t" inset="0,0,0,0">
                  <w:txbxContent>
                    <w:p w:rsidR="006E0B8F" w:rsidRPr="004362ED" w:rsidRDefault="006E0B8F" w:rsidP="006F6868">
                      <w:pPr>
                        <w:pStyle w:val="Descripcin"/>
                        <w:jc w:val="center"/>
                        <w:rPr>
                          <w:noProof/>
                          <w:szCs w:val="22"/>
                        </w:rPr>
                      </w:pPr>
                      <w:bookmarkStart w:id="117" w:name="_Toc517027791"/>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27</w:t>
                      </w:r>
                      <w:r w:rsidRPr="006F6868">
                        <w:rPr>
                          <w:b/>
                          <w:i w:val="0"/>
                          <w:noProof/>
                          <w:color w:val="4DA4D8" w:themeColor="accent3" w:themeTint="99"/>
                        </w:rPr>
                        <w:fldChar w:fldCharType="end"/>
                      </w:r>
                      <w:r w:rsidRPr="007E2195">
                        <w:t>-Adaptador de red. Fuente: propia</w:t>
                      </w:r>
                      <w:bookmarkEnd w:id="117"/>
                    </w:p>
                  </w:txbxContent>
                </v:textbox>
              </v:shape>
            </w:pict>
          </mc:Fallback>
        </mc:AlternateContent>
      </w:r>
      <w:r w:rsidR="00FB20C8">
        <w:rPr>
          <w:noProof/>
        </w:rPr>
        <mc:AlternateContent>
          <mc:Choice Requires="wpg">
            <w:drawing>
              <wp:anchor distT="0" distB="0" distL="114300" distR="114300" simplePos="0" relativeHeight="251715584" behindDoc="0" locked="0" layoutInCell="1" allowOverlap="1">
                <wp:simplePos x="0" y="0"/>
                <wp:positionH relativeFrom="column">
                  <wp:posOffset>147955</wp:posOffset>
                </wp:positionH>
                <wp:positionV relativeFrom="paragraph">
                  <wp:posOffset>158750</wp:posOffset>
                </wp:positionV>
                <wp:extent cx="4546600" cy="3347085"/>
                <wp:effectExtent l="0" t="0" r="0" b="0"/>
                <wp:wrapNone/>
                <wp:docPr id="30" name="Grupo 30"/>
                <wp:cNvGraphicFramePr/>
                <a:graphic xmlns:a="http://schemas.openxmlformats.org/drawingml/2006/main">
                  <a:graphicData uri="http://schemas.microsoft.com/office/word/2010/wordprocessingGroup">
                    <wpg:wgp>
                      <wpg:cNvGrpSpPr/>
                      <wpg:grpSpPr>
                        <a:xfrm>
                          <a:off x="0" y="0"/>
                          <a:ext cx="4546600" cy="3347085"/>
                          <a:chOff x="0" y="0"/>
                          <a:chExt cx="4546600" cy="3347085"/>
                        </a:xfrm>
                      </wpg:grpSpPr>
                      <pic:pic xmlns:pic="http://schemas.openxmlformats.org/drawingml/2006/picture">
                        <pic:nvPicPr>
                          <pic:cNvPr id="76" name="Imagen 7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wps:wsp>
                        <wps:cNvPr id="77" name="Rectángulo 77"/>
                        <wps:cNvSpPr/>
                        <wps:spPr>
                          <a:xfrm>
                            <a:off x="344245" y="1161826"/>
                            <a:ext cx="623944" cy="570156"/>
                          </a:xfrm>
                          <a:prstGeom prst="rect">
                            <a:avLst/>
                          </a:prstGeom>
                          <a:noFill/>
                          <a:ln w="603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6EAE5" id="Grupo 30" o:spid="_x0000_s1026" style="position:absolute;margin-left:11.65pt;margin-top:12.5pt;width:358pt;height:263.55pt;z-index:251715584" coordsize="45466,334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">
                <v:shape id="Imagen 76" o:spid="_x0000_s1027" type="#_x0000_t75" style="position:absolute;width:45466;height:33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">
                  <v:imagedata r:id="rId100" o:title=""/>
                </v:shape>
                <v:rect id="Rectángulo 77" o:spid="_x0000_s1028" style="position:absolute;left:3442;top:11618;width:6239;height:5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" filled="f" strokecolor="red" strokeweight="4.75pt"/>
              </v:group>
            </w:pict>
          </mc:Fallback>
        </mc:AlternateContent>
      </w: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6F6868" w:rsidP="001772E2">
      <w:pPr>
        <w:tabs>
          <w:tab w:val="left" w:pos="1308"/>
        </w:tabs>
        <w:jc w:val="left"/>
      </w:pPr>
      <w:r>
        <w:rPr>
          <w:noProof/>
        </w:rPr>
        <w:lastRenderedPageBreak/>
        <mc:AlternateContent>
          <mc:Choice Requires="wps">
            <w:drawing>
              <wp:anchor distT="0" distB="0" distL="114300" distR="114300" simplePos="0" relativeHeight="251897856" behindDoc="0" locked="0" layoutInCell="1" allowOverlap="1" wp14:anchorId="07745C33" wp14:editId="1601D131">
                <wp:simplePos x="0" y="0"/>
                <wp:positionH relativeFrom="column">
                  <wp:posOffset>795655</wp:posOffset>
                </wp:positionH>
                <wp:positionV relativeFrom="paragraph">
                  <wp:posOffset>2903855</wp:posOffset>
                </wp:positionV>
                <wp:extent cx="3514725" cy="635"/>
                <wp:effectExtent l="0" t="0" r="3175" b="12065"/>
                <wp:wrapTopAndBottom/>
                <wp:docPr id="173" name="Cuadro de texto 17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6E0B8F" w:rsidRPr="00171CB4" w:rsidRDefault="006E0B8F" w:rsidP="006F6868">
                            <w:pPr>
                              <w:pStyle w:val="Descripcin"/>
                              <w:jc w:val="center"/>
                              <w:rPr>
                                <w:noProof/>
                                <w:szCs w:val="22"/>
                              </w:rPr>
                            </w:pPr>
                            <w:bookmarkStart w:id="118" w:name="_Toc517027792"/>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28</w:t>
                            </w:r>
                            <w:r w:rsidRPr="006F6868">
                              <w:rPr>
                                <w:b/>
                                <w:i w:val="0"/>
                                <w:noProof/>
                                <w:color w:val="4DA4D8" w:themeColor="accent3" w:themeTint="99"/>
                              </w:rPr>
                              <w:fldChar w:fldCharType="end"/>
                            </w:r>
                            <w:r w:rsidRPr="004240A2">
                              <w:t>-Conexión bridge automática. Fuente: propia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5C33" id="Cuadro de texto 173" o:spid="_x0000_s1047" type="#_x0000_t202" style="position:absolute;margin-left:62.65pt;margin-top:228.65pt;width:276.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" stroked="f">
                <v:textbox style="mso-fit-shape-to-text:t" inset="0,0,0,0">
                  <w:txbxContent>
                    <w:p w:rsidR="006E0B8F" w:rsidRPr="00171CB4" w:rsidRDefault="006E0B8F" w:rsidP="006F6868">
                      <w:pPr>
                        <w:pStyle w:val="Descripcin"/>
                        <w:jc w:val="center"/>
                        <w:rPr>
                          <w:noProof/>
                          <w:szCs w:val="22"/>
                        </w:rPr>
                      </w:pPr>
                      <w:bookmarkStart w:id="119" w:name="_Toc517027792"/>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28</w:t>
                      </w:r>
                      <w:r w:rsidRPr="006F6868">
                        <w:rPr>
                          <w:b/>
                          <w:i w:val="0"/>
                          <w:noProof/>
                          <w:color w:val="4DA4D8" w:themeColor="accent3" w:themeTint="99"/>
                        </w:rPr>
                        <w:fldChar w:fldCharType="end"/>
                      </w:r>
                      <w:r w:rsidRPr="004240A2">
                        <w:t>-Conexión bridge automática. Fuente: propia</w:t>
                      </w:r>
                      <w:bookmarkEnd w:id="119"/>
                    </w:p>
                  </w:txbxContent>
                </v:textbox>
                <w10:wrap type="topAndBottom"/>
              </v:shape>
            </w:pict>
          </mc:Fallback>
        </mc:AlternateContent>
      </w:r>
      <w:r w:rsidR="00FB20C8">
        <w:rPr>
          <w:noProof/>
        </w:rPr>
        <w:drawing>
          <wp:anchor distT="0" distB="0" distL="114300" distR="114300" simplePos="0" relativeHeight="251722752" behindDoc="0" locked="0" layoutInCell="1" allowOverlap="1">
            <wp:simplePos x="0" y="0"/>
            <wp:positionH relativeFrom="column">
              <wp:posOffset>796029</wp:posOffset>
            </wp:positionH>
            <wp:positionV relativeFrom="paragraph">
              <wp:posOffset>226695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p>
    <w:p w:rsidR="00FB20C8" w:rsidRDefault="006F6868" w:rsidP="001772E2">
      <w:pPr>
        <w:tabs>
          <w:tab w:val="left" w:pos="1308"/>
        </w:tabs>
        <w:jc w:val="left"/>
      </w:pPr>
      <w:r>
        <w:rPr>
          <w:noProof/>
        </w:rPr>
        <mc:AlternateContent>
          <mc:Choice Requires="wps">
            <w:drawing>
              <wp:anchor distT="0" distB="0" distL="114300" distR="114300" simplePos="0" relativeHeight="251899904" behindDoc="0" locked="0" layoutInCell="1" allowOverlap="1" wp14:anchorId="02BFAF18" wp14:editId="0EACE232">
                <wp:simplePos x="0" y="0"/>
                <wp:positionH relativeFrom="column">
                  <wp:posOffset>-4445</wp:posOffset>
                </wp:positionH>
                <wp:positionV relativeFrom="paragraph">
                  <wp:posOffset>6535420</wp:posOffset>
                </wp:positionV>
                <wp:extent cx="5163820" cy="635"/>
                <wp:effectExtent l="0" t="0" r="5080" b="12065"/>
                <wp:wrapTopAndBottom/>
                <wp:docPr id="179" name="Cuadro de texto 179"/>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rsidR="006E0B8F" w:rsidRPr="00A71C51" w:rsidRDefault="006E0B8F" w:rsidP="006F6868">
                            <w:pPr>
                              <w:pStyle w:val="Descripcin"/>
                              <w:jc w:val="center"/>
                              <w:rPr>
                                <w:noProof/>
                                <w:szCs w:val="22"/>
                              </w:rPr>
                            </w:pPr>
                            <w:bookmarkStart w:id="120" w:name="_Toc517027793"/>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29</w:t>
                            </w:r>
                            <w:r w:rsidRPr="006F6868">
                              <w:rPr>
                                <w:b/>
                                <w:i w:val="0"/>
                                <w:noProof/>
                                <w:color w:val="4DA4D8" w:themeColor="accent3" w:themeTint="99"/>
                              </w:rPr>
                              <w:fldChar w:fldCharType="end"/>
                            </w:r>
                            <w:r w:rsidRPr="00753E13">
                              <w:t>-Acceso a termina Ubuntu. Fuente: propia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F18" id="Cuadro de texto 179" o:spid="_x0000_s1048" type="#_x0000_t202" style="position:absolute;margin-left:-.35pt;margin-top:514.6pt;width:40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cguNgIAAHAEAAAOAAAAZHJzL2Uyb0RvYy54bWysVMFu2zAMvQ/YPwi6L05SNO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" stroked="f">
                <v:textbox style="mso-fit-shape-to-text:t" inset="0,0,0,0">
                  <w:txbxContent>
                    <w:p w:rsidR="006E0B8F" w:rsidRPr="00A71C51" w:rsidRDefault="006E0B8F" w:rsidP="006F6868">
                      <w:pPr>
                        <w:pStyle w:val="Descripcin"/>
                        <w:jc w:val="center"/>
                        <w:rPr>
                          <w:noProof/>
                          <w:szCs w:val="22"/>
                        </w:rPr>
                      </w:pPr>
                      <w:bookmarkStart w:id="121" w:name="_Toc517027793"/>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29</w:t>
                      </w:r>
                      <w:r w:rsidRPr="006F6868">
                        <w:rPr>
                          <w:b/>
                          <w:i w:val="0"/>
                          <w:noProof/>
                          <w:color w:val="4DA4D8" w:themeColor="accent3" w:themeTint="99"/>
                        </w:rPr>
                        <w:fldChar w:fldCharType="end"/>
                      </w:r>
                      <w:r w:rsidRPr="00753E13">
                        <w:t>-Acceso a termina Ubuntu. Fuente: propia</w:t>
                      </w:r>
                      <w:bookmarkEnd w:id="121"/>
                    </w:p>
                  </w:txbxContent>
                </v:textbox>
                <w10:wrap type="topAndBottom"/>
              </v:shape>
            </w:pict>
          </mc:Fallback>
        </mc:AlternateContent>
      </w:r>
      <w:r w:rsidR="00FB20C8">
        <w:rPr>
          <w:noProof/>
        </w:rPr>
        <w:drawing>
          <wp:anchor distT="0" distB="0" distL="114300" distR="114300" simplePos="0" relativeHeight="251820032" behindDoc="0" locked="0" layoutInCell="1" allowOverlap="1">
            <wp:simplePos x="0" y="0"/>
            <wp:positionH relativeFrom="column">
              <wp:posOffset>-4445</wp:posOffset>
            </wp:positionH>
            <wp:positionV relativeFrom="paragraph">
              <wp:posOffset>3251200</wp:posOffset>
            </wp:positionV>
            <wp:extent cx="5163820" cy="3227070"/>
            <wp:effectExtent l="0" t="0" r="508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63820" cy="3227070"/>
                    </a:xfrm>
                    <a:prstGeom prst="rect">
                      <a:avLst/>
                    </a:prstGeom>
                  </pic:spPr>
                </pic:pic>
              </a:graphicData>
            </a:graphic>
            <wp14:sizeRelH relativeFrom="page">
              <wp14:pctWidth>0</wp14:pctWidth>
            </wp14:sizeRelH>
            <wp14:sizeRelV relativeFrom="page">
              <wp14:pctHeight>0</wp14:pctHeight>
            </wp14:sizeRelV>
          </wp:anchor>
        </w:drawing>
      </w:r>
    </w:p>
    <w:p w:rsidR="0012426C" w:rsidRDefault="0012426C" w:rsidP="001772E2">
      <w:pPr>
        <w:keepNext/>
        <w:tabs>
          <w:tab w:val="left" w:pos="1308"/>
        </w:tabs>
        <w:jc w:val="left"/>
      </w:pPr>
      <w:r>
        <w:t>Como podemos observar en las ilustraciones 27 y 28, se ha accedido y configurado el adaptador de red.</w:t>
      </w:r>
    </w:p>
    <w:p w:rsidR="00104BD8" w:rsidRDefault="0012426C" w:rsidP="001772E2">
      <w:pPr>
        <w:keepNext/>
        <w:tabs>
          <w:tab w:val="left" w:pos="1308"/>
        </w:tabs>
        <w:jc w:val="left"/>
      </w:pPr>
      <w:r>
        <w:t xml:space="preserve">En la Ilustración 29 se muestra como acceder a terminal para comenzar las instalaciones. </w:t>
      </w:r>
    </w:p>
    <w:p w:rsidR="0094018C" w:rsidRDefault="0094018C" w:rsidP="001772E2">
      <w:pPr>
        <w:pStyle w:val="Descripcin"/>
        <w:jc w:val="center"/>
      </w:pPr>
    </w:p>
    <w:p w:rsidR="00104BD8" w:rsidRDefault="00104BD8" w:rsidP="001772E2">
      <w:pPr>
        <w:keepNext/>
        <w:tabs>
          <w:tab w:val="left" w:pos="1308"/>
        </w:tabs>
        <w:jc w:val="left"/>
      </w:pPr>
    </w:p>
    <w:p w:rsidR="006F6868" w:rsidRDefault="00104BD8" w:rsidP="006F6868">
      <w:pPr>
        <w:keepNext/>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r w:rsidR="00E27176" w:rsidRPr="00E27176">
        <w:rPr>
          <w:noProof/>
        </w:rPr>
        <w:t xml:space="preserve"> </w:t>
      </w:r>
      <w:r w:rsidR="00E27176">
        <w:rPr>
          <w:noProof/>
        </w:rPr>
        <w:drawing>
          <wp:inline distT="0" distB="0" distL="0" distR="0" wp14:anchorId="1DFB0208" wp14:editId="4189C1CD">
            <wp:extent cx="5056094" cy="303738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103">
                      <a:extLst>
                        <a:ext uri="{28A0092B-C50C-407E-A947-70E740481C1C}">
                          <a14:useLocalDpi xmlns:a14="http://schemas.microsoft.com/office/drawing/2010/main" val="0"/>
                        </a:ext>
                      </a:extLst>
                    </a:blip>
                    <a:stretch>
                      <a:fillRect/>
                    </a:stretch>
                  </pic:blipFill>
                  <pic:spPr>
                    <a:xfrm>
                      <a:off x="0" y="0"/>
                      <a:ext cx="5062876" cy="3041455"/>
                    </a:xfrm>
                    <a:prstGeom prst="rect">
                      <a:avLst/>
                    </a:prstGeom>
                  </pic:spPr>
                </pic:pic>
              </a:graphicData>
            </a:graphic>
          </wp:inline>
        </w:drawing>
      </w:r>
    </w:p>
    <w:p w:rsidR="00104BD8" w:rsidRDefault="004E6D25" w:rsidP="006F6868">
      <w:pPr>
        <w:pStyle w:val="Descripcin"/>
        <w:jc w:val="center"/>
      </w:pPr>
      <w:bookmarkStart w:id="122" w:name="_Toc517027794"/>
      <w:r>
        <w:rPr>
          <w:rFonts w:eastAsiaTheme="minorHAnsi" w:cs="Helvetica Neue"/>
          <w:b/>
          <w:i w:val="0"/>
          <w:noProof/>
          <w:color w:val="4DA4D8" w:themeColor="accent3" w:themeTint="99"/>
          <w:lang w:eastAsia="en-US"/>
        </w:rPr>
        <w:t xml:space="preserve">Ilustración </w:t>
      </w:r>
      <w:r w:rsidR="006F6868" w:rsidRPr="006F6868">
        <w:rPr>
          <w:b/>
          <w:color w:val="4DA4D8" w:themeColor="accent3" w:themeTint="99"/>
        </w:rPr>
        <w:fldChar w:fldCharType="begin"/>
      </w:r>
      <w:r w:rsidR="006F6868" w:rsidRPr="006F6868">
        <w:rPr>
          <w:b/>
          <w:color w:val="4DA4D8" w:themeColor="accent3" w:themeTint="99"/>
        </w:rPr>
        <w:instrText xml:space="preserve"> SEQ Ilustración \* ARABIC </w:instrText>
      </w:r>
      <w:r w:rsidR="006F6868" w:rsidRPr="006F6868">
        <w:rPr>
          <w:b/>
          <w:color w:val="4DA4D8" w:themeColor="accent3" w:themeTint="99"/>
        </w:rPr>
        <w:fldChar w:fldCharType="separate"/>
      </w:r>
      <w:r w:rsidR="00375906">
        <w:rPr>
          <w:b/>
          <w:noProof/>
          <w:color w:val="4DA4D8" w:themeColor="accent3" w:themeTint="99"/>
        </w:rPr>
        <w:t>30</w:t>
      </w:r>
      <w:r w:rsidR="006F6868" w:rsidRPr="006F6868">
        <w:rPr>
          <w:b/>
          <w:color w:val="4DA4D8" w:themeColor="accent3" w:themeTint="99"/>
        </w:rPr>
        <w:fldChar w:fldCharType="end"/>
      </w:r>
      <w:r w:rsidR="006F6868" w:rsidRPr="00D61484">
        <w:t>-Instalación de Wireshark. Fuente: propia</w:t>
      </w:r>
      <w:bookmarkEnd w:id="122"/>
    </w:p>
    <w:p w:rsidR="00CD67DE" w:rsidRDefault="00CD67DE" w:rsidP="001772E2">
      <w:pPr>
        <w:tabs>
          <w:tab w:val="left" w:pos="1308"/>
        </w:tabs>
        <w:jc w:val="left"/>
      </w:pPr>
      <w:r>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6F6868" w:rsidRDefault="00313F84" w:rsidP="006F6868">
      <w:pPr>
        <w:keepNext/>
        <w:tabs>
          <w:tab w:val="left" w:pos="1308"/>
        </w:tabs>
        <w:jc w:val="left"/>
      </w:pPr>
      <w:r>
        <w:rPr>
          <w:noProof/>
        </w:rPr>
        <w:drawing>
          <wp:inline distT="0" distB="0" distL="0" distR="0">
            <wp:extent cx="5120640" cy="281686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rotWithShape="1">
                    <a:blip r:embed="rId104" cstate="print">
                      <a:extLst>
                        <a:ext uri="{28A0092B-C50C-407E-A947-70E740481C1C}">
                          <a14:useLocalDpi xmlns:a14="http://schemas.microsoft.com/office/drawing/2010/main" val="0"/>
                        </a:ext>
                      </a:extLst>
                    </a:blip>
                    <a:srcRect r="9990"/>
                    <a:stretch/>
                  </pic:blipFill>
                  <pic:spPr bwMode="auto">
                    <a:xfrm>
                      <a:off x="0" y="0"/>
                      <a:ext cx="5120640" cy="2816860"/>
                    </a:xfrm>
                    <a:prstGeom prst="rect">
                      <a:avLst/>
                    </a:prstGeom>
                    <a:ln>
                      <a:noFill/>
                    </a:ln>
                    <a:extLst>
                      <a:ext uri="{53640926-AAD7-44D8-BBD7-CCE9431645EC}">
                        <a14:shadowObscured xmlns:a14="http://schemas.microsoft.com/office/drawing/2010/main"/>
                      </a:ext>
                    </a:extLst>
                  </pic:spPr>
                </pic:pic>
              </a:graphicData>
            </a:graphic>
          </wp:inline>
        </w:drawing>
      </w:r>
    </w:p>
    <w:p w:rsidR="00313F84" w:rsidRDefault="004E6D25" w:rsidP="006F6868">
      <w:pPr>
        <w:pStyle w:val="Descripcin"/>
        <w:jc w:val="center"/>
      </w:pPr>
      <w:bookmarkStart w:id="123" w:name="_Toc517027795"/>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31</w:t>
      </w:r>
      <w:r w:rsidR="006F6868" w:rsidRPr="006F6868">
        <w:rPr>
          <w:b/>
          <w:i w:val="0"/>
          <w:color w:val="4DA4D8" w:themeColor="accent3" w:themeTint="99"/>
        </w:rPr>
        <w:fldChar w:fldCharType="end"/>
      </w:r>
      <w:r w:rsidR="006F6868" w:rsidRPr="00385EB4">
        <w:t>-Instalación servidor web Apache. Fuente: propia</w:t>
      </w:r>
      <w:bookmarkEnd w:id="123"/>
    </w:p>
    <w:p w:rsidR="00CD67DE" w:rsidRDefault="00CD67DE" w:rsidP="001772E2">
      <w:pPr>
        <w:pStyle w:val="Descripcin"/>
        <w:jc w:val="center"/>
      </w:pPr>
    </w:p>
    <w:p w:rsidR="00313F84" w:rsidRDefault="00313F84" w:rsidP="001772E2">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1772E2">
      <w:r>
        <w:lastRenderedPageBreak/>
        <w:t>De esta forma podremos ver que se ha instalado una versión de forma correcta.</w:t>
      </w:r>
    </w:p>
    <w:p w:rsidR="006F6868" w:rsidRDefault="00313F84" w:rsidP="006F6868">
      <w:pPr>
        <w:keepNext/>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4E6D25" w:rsidP="006F6868">
      <w:pPr>
        <w:pStyle w:val="Descripcin"/>
        <w:jc w:val="center"/>
      </w:pPr>
      <w:bookmarkStart w:id="124" w:name="_Toc517027796"/>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32</w:t>
      </w:r>
      <w:r w:rsidR="006F6868" w:rsidRPr="006F6868">
        <w:rPr>
          <w:b/>
          <w:i w:val="0"/>
          <w:color w:val="4DA4D8" w:themeColor="accent3" w:themeTint="99"/>
        </w:rPr>
        <w:fldChar w:fldCharType="end"/>
      </w:r>
      <w:r w:rsidR="006F6868" w:rsidRPr="00750186">
        <w:t>-Apache instalado. Fuente: propia</w:t>
      </w:r>
      <w:bookmarkEnd w:id="124"/>
    </w:p>
    <w:p w:rsidR="002922E1" w:rsidRDefault="002922E1" w:rsidP="001772E2"/>
    <w:p w:rsidR="00296676" w:rsidRDefault="002922E1" w:rsidP="001772E2">
      <w:r>
        <w:t>Vamos a proceder ahora a la instalación de igual forma de hping3, usaremos el comando</w:t>
      </w:r>
      <w:r w:rsidR="00216CD3">
        <w:t>:</w:t>
      </w:r>
    </w:p>
    <w:p w:rsidR="002922E1" w:rsidRPr="003110A7" w:rsidRDefault="006F6868" w:rsidP="001772E2">
      <w:pPr>
        <w:rPr>
          <w:b/>
          <w:i/>
        </w:rPr>
      </w:pPr>
      <w:r>
        <w:rPr>
          <w:noProof/>
        </w:rPr>
        <mc:AlternateContent>
          <mc:Choice Requires="wps">
            <w:drawing>
              <wp:anchor distT="0" distB="0" distL="114300" distR="114300" simplePos="0" relativeHeight="251901952" behindDoc="0" locked="0" layoutInCell="1" allowOverlap="1" wp14:anchorId="15A5F855" wp14:editId="1B349133">
                <wp:simplePos x="0" y="0"/>
                <wp:positionH relativeFrom="column">
                  <wp:posOffset>446405</wp:posOffset>
                </wp:positionH>
                <wp:positionV relativeFrom="paragraph">
                  <wp:posOffset>2437130</wp:posOffset>
                </wp:positionV>
                <wp:extent cx="4261485" cy="635"/>
                <wp:effectExtent l="0" t="0" r="5715" b="12065"/>
                <wp:wrapTopAndBottom/>
                <wp:docPr id="180" name="Cuadro de texto 180"/>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6E0B8F" w:rsidRPr="00E050FB" w:rsidRDefault="006E0B8F" w:rsidP="006F6868">
                            <w:pPr>
                              <w:pStyle w:val="Descripcin"/>
                              <w:jc w:val="center"/>
                              <w:rPr>
                                <w:b/>
                                <w:noProof/>
                                <w:szCs w:val="22"/>
                              </w:rPr>
                            </w:pPr>
                            <w:bookmarkStart w:id="125" w:name="_Toc517027797"/>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33</w:t>
                            </w:r>
                            <w:r w:rsidRPr="006F6868">
                              <w:rPr>
                                <w:b/>
                                <w:i w:val="0"/>
                                <w:noProof/>
                                <w:color w:val="4DA4D8" w:themeColor="accent3" w:themeTint="99"/>
                              </w:rPr>
                              <w:fldChar w:fldCharType="end"/>
                            </w:r>
                            <w:r w:rsidRPr="001F57F1">
                              <w:t>-Instalación hping3. Fuente: propia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F855" id="Cuadro de texto 180" o:spid="_x0000_s1049" type="#_x0000_t202" style="position:absolute;left:0;text-align:left;margin-left:35.15pt;margin-top:191.9pt;width:335.5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" stroked="f">
                <v:textbox style="mso-fit-shape-to-text:t" inset="0,0,0,0">
                  <w:txbxContent>
                    <w:p w:rsidR="006E0B8F" w:rsidRPr="00E050FB" w:rsidRDefault="006E0B8F" w:rsidP="006F6868">
                      <w:pPr>
                        <w:pStyle w:val="Descripcin"/>
                        <w:jc w:val="center"/>
                        <w:rPr>
                          <w:b/>
                          <w:noProof/>
                          <w:szCs w:val="22"/>
                        </w:rPr>
                      </w:pPr>
                      <w:bookmarkStart w:id="126" w:name="_Toc517027797"/>
                      <w:r>
                        <w:rPr>
                          <w:rFonts w:eastAsiaTheme="minorHAnsi" w:cs="Helvetica Neue"/>
                          <w:b/>
                          <w:i w:val="0"/>
                          <w:noProof/>
                          <w:color w:val="4DA4D8" w:themeColor="accent3" w:themeTint="99"/>
                          <w:lang w:eastAsia="en-US"/>
                        </w:rPr>
                        <w:t xml:space="preserve">Ilustración </w:t>
                      </w: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r>
                        <w:rPr>
                          <w:b/>
                          <w:i w:val="0"/>
                          <w:noProof/>
                          <w:color w:val="4DA4D8" w:themeColor="accent3" w:themeTint="99"/>
                        </w:rPr>
                        <w:t>33</w:t>
                      </w:r>
                      <w:r w:rsidRPr="006F6868">
                        <w:rPr>
                          <w:b/>
                          <w:i w:val="0"/>
                          <w:noProof/>
                          <w:color w:val="4DA4D8" w:themeColor="accent3" w:themeTint="99"/>
                        </w:rPr>
                        <w:fldChar w:fldCharType="end"/>
                      </w:r>
                      <w:r w:rsidRPr="001F57F1">
                        <w:t>-Instalación hping3. Fuente: propia</w:t>
                      </w:r>
                      <w:bookmarkEnd w:id="126"/>
                    </w:p>
                  </w:txbxContent>
                </v:textbox>
                <w10:wrap type="topAndBottom"/>
              </v:shape>
            </w:pict>
          </mc:Fallback>
        </mc:AlternateContent>
      </w:r>
      <w:r w:rsidR="00FB20C8" w:rsidRPr="003110A7">
        <w:rPr>
          <w:b/>
          <w:noProof/>
        </w:rPr>
        <w:drawing>
          <wp:anchor distT="0" distB="0" distL="114300" distR="114300" simplePos="0" relativeHeight="251725824" behindDoc="0" locked="0" layoutInCell="1" allowOverlap="1">
            <wp:simplePos x="0" y="0"/>
            <wp:positionH relativeFrom="column">
              <wp:posOffset>446555</wp:posOffset>
            </wp:positionH>
            <wp:positionV relativeFrom="paragraph">
              <wp:posOffset>313690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002922E1" w:rsidRPr="003110A7">
        <w:rPr>
          <w:b/>
          <w:i/>
        </w:rPr>
        <w:t>sudo apt-get install hping3</w:t>
      </w:r>
    </w:p>
    <w:p w:rsidR="00296676" w:rsidRDefault="00296676" w:rsidP="001772E2"/>
    <w:p w:rsidR="00470BFA" w:rsidRDefault="00470BFA" w:rsidP="001772E2">
      <w:r>
        <w:t>A continuación instalaremos de igual manera dSniff con el comando:</w:t>
      </w:r>
    </w:p>
    <w:p w:rsidR="00296676" w:rsidRPr="003110A7" w:rsidRDefault="00470BFA" w:rsidP="001772E2">
      <w:pPr>
        <w:rPr>
          <w:b/>
          <w:i/>
        </w:rPr>
      </w:pPr>
      <w:r w:rsidRPr="003110A7">
        <w:rPr>
          <w:b/>
          <w:i/>
        </w:rPr>
        <w:t>sudo apt-get install dsnif</w:t>
      </w:r>
      <w:r w:rsidR="00D40910">
        <w:rPr>
          <w:b/>
          <w:i/>
        </w:rPr>
        <w:t>f</w:t>
      </w:r>
      <w:r w:rsidRPr="003110A7">
        <w:rPr>
          <w:b/>
          <w:i/>
        </w:rPr>
        <w:t xml:space="preserve"> </w:t>
      </w:r>
    </w:p>
    <w:p w:rsidR="006F6868" w:rsidRDefault="00470BFA" w:rsidP="006F6868">
      <w:pPr>
        <w:keepNext/>
        <w:jc w:val="center"/>
      </w:pPr>
      <w:r>
        <w:rPr>
          <w:noProof/>
        </w:rPr>
        <w:drawing>
          <wp:inline distT="0" distB="0" distL="0" distR="0">
            <wp:extent cx="5120640" cy="2106213"/>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107">
                      <a:extLst>
                        <a:ext uri="{28A0092B-C50C-407E-A947-70E740481C1C}">
                          <a14:useLocalDpi xmlns:a14="http://schemas.microsoft.com/office/drawing/2010/main" val="0"/>
                        </a:ext>
                      </a:extLst>
                    </a:blip>
                    <a:stretch>
                      <a:fillRect/>
                    </a:stretch>
                  </pic:blipFill>
                  <pic:spPr>
                    <a:xfrm>
                      <a:off x="0" y="0"/>
                      <a:ext cx="5136316" cy="2112661"/>
                    </a:xfrm>
                    <a:prstGeom prst="rect">
                      <a:avLst/>
                    </a:prstGeom>
                  </pic:spPr>
                </pic:pic>
              </a:graphicData>
            </a:graphic>
          </wp:inline>
        </w:drawing>
      </w:r>
    </w:p>
    <w:p w:rsidR="00470BFA" w:rsidRDefault="004E6D25" w:rsidP="006F6868">
      <w:pPr>
        <w:pStyle w:val="Descripcin"/>
        <w:jc w:val="center"/>
      </w:pPr>
      <w:bookmarkStart w:id="127" w:name="_Toc517027798"/>
      <w:r>
        <w:rPr>
          <w:rFonts w:eastAsiaTheme="minorHAnsi" w:cs="Helvetica Neue"/>
          <w:b/>
          <w:i w:val="0"/>
          <w:noProof/>
          <w:color w:val="4DA4D8" w:themeColor="accent3" w:themeTint="99"/>
          <w:lang w:eastAsia="en-US"/>
        </w:rPr>
        <w:t xml:space="preserve">Ilustración </w:t>
      </w:r>
      <w:r w:rsidR="006F6868" w:rsidRPr="006F6868">
        <w:rPr>
          <w:b/>
          <w:i w:val="0"/>
          <w:color w:val="4DA4D8" w:themeColor="accent3" w:themeTint="99"/>
        </w:rPr>
        <w:fldChar w:fldCharType="begin"/>
      </w:r>
      <w:r w:rsidR="006F6868" w:rsidRPr="006F6868">
        <w:rPr>
          <w:b/>
          <w:i w:val="0"/>
          <w:color w:val="4DA4D8" w:themeColor="accent3" w:themeTint="99"/>
        </w:rPr>
        <w:instrText xml:space="preserve"> SEQ Ilustración \* ARABIC </w:instrText>
      </w:r>
      <w:r w:rsidR="006F6868" w:rsidRPr="006F6868">
        <w:rPr>
          <w:b/>
          <w:i w:val="0"/>
          <w:color w:val="4DA4D8" w:themeColor="accent3" w:themeTint="99"/>
        </w:rPr>
        <w:fldChar w:fldCharType="separate"/>
      </w:r>
      <w:r w:rsidR="00375906">
        <w:rPr>
          <w:b/>
          <w:i w:val="0"/>
          <w:noProof/>
          <w:color w:val="4DA4D8" w:themeColor="accent3" w:themeTint="99"/>
        </w:rPr>
        <w:t>34</w:t>
      </w:r>
      <w:r w:rsidR="006F6868" w:rsidRPr="006F6868">
        <w:rPr>
          <w:b/>
          <w:i w:val="0"/>
          <w:color w:val="4DA4D8" w:themeColor="accent3" w:themeTint="99"/>
        </w:rPr>
        <w:fldChar w:fldCharType="end"/>
      </w:r>
      <w:r w:rsidR="006F6868" w:rsidRPr="00961234">
        <w:t>-In</w:t>
      </w:r>
      <w:r w:rsidR="006F6868">
        <w:t>stalación dSniff. Fuente: propia</w:t>
      </w:r>
      <w:bookmarkEnd w:id="127"/>
    </w:p>
    <w:p w:rsidR="00296676" w:rsidRDefault="005C5DC4" w:rsidP="001772E2">
      <w:r>
        <w:t xml:space="preserve">Para instalar </w:t>
      </w:r>
      <w:r w:rsidRPr="00BC5801">
        <w:rPr>
          <w:i/>
        </w:rPr>
        <w:t>Social-Engineering Toolkit</w:t>
      </w:r>
      <w:r w:rsidRPr="005C5DC4">
        <w:t xml:space="preserve"> (Setoolkit)</w:t>
      </w:r>
      <w:r>
        <w:t xml:space="preserve"> deberemos seguir las instrucciones del enlace a repositorio “</w:t>
      </w:r>
      <w:r w:rsidRPr="005C5DC4">
        <w:t>https://github.com/trustedsec/social-engineer-toolkit</w:t>
      </w:r>
      <w:r>
        <w:t>”.</w:t>
      </w:r>
      <w:r w:rsidR="00587FAD">
        <w:t>[10]</w:t>
      </w:r>
    </w:p>
    <w:p w:rsidR="005C5DC4" w:rsidRDefault="005C5DC4" w:rsidP="001772E2">
      <w:r>
        <w:lastRenderedPageBreak/>
        <w:t>El primer paso será instalar las dependencias que requiere usando estos comandos:</w:t>
      </w:r>
    </w:p>
    <w:p w:rsidR="005C5DC4" w:rsidRPr="003110A7" w:rsidRDefault="005C5DC4" w:rsidP="001772E2">
      <w:pPr>
        <w:rPr>
          <w:b/>
          <w:i/>
        </w:rPr>
      </w:pPr>
      <w:r w:rsidRPr="003110A7">
        <w:rPr>
          <w:b/>
          <w:i/>
        </w:rPr>
        <w:t>sudo apt-get --force-yes -y install git apache2 python-requests libapache2-mod-php \</w:t>
      </w:r>
    </w:p>
    <w:p w:rsidR="005C5DC4" w:rsidRPr="003110A7" w:rsidRDefault="005C5DC4" w:rsidP="001772E2">
      <w:pPr>
        <w:rPr>
          <w:b/>
          <w:i/>
        </w:rPr>
      </w:pPr>
      <w:r w:rsidRPr="003110A7">
        <w:rPr>
          <w:b/>
          <w:i/>
        </w:rPr>
        <w:t>python-pymssql build-essential python-pexpect python-pefile python-crypto python-openssl</w:t>
      </w:r>
    </w:p>
    <w:p w:rsidR="00DC0928" w:rsidRDefault="005C5DC4" w:rsidP="00DC0928">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4E6D25" w:rsidP="00DC0928">
      <w:pPr>
        <w:pStyle w:val="Descripcin"/>
        <w:jc w:val="center"/>
      </w:pPr>
      <w:bookmarkStart w:id="128" w:name="_Toc517027799"/>
      <w:r>
        <w:rPr>
          <w:rFonts w:eastAsiaTheme="minorHAnsi" w:cs="Helvetica Neue"/>
          <w:b/>
          <w:i w:val="0"/>
          <w:noProof/>
          <w:color w:val="4DA4D8" w:themeColor="accent3" w:themeTint="99"/>
          <w:lang w:eastAsia="en-US"/>
        </w:rPr>
        <w:t xml:space="preserve">Ilustración </w:t>
      </w:r>
      <w:r w:rsidR="00DC0928" w:rsidRPr="00DC0928">
        <w:rPr>
          <w:b/>
          <w:i w:val="0"/>
          <w:color w:val="4DA4D8" w:themeColor="accent3" w:themeTint="99"/>
        </w:rPr>
        <w:fldChar w:fldCharType="begin"/>
      </w:r>
      <w:r w:rsidR="00DC0928" w:rsidRPr="00DC0928">
        <w:rPr>
          <w:b/>
          <w:i w:val="0"/>
          <w:color w:val="4DA4D8" w:themeColor="accent3" w:themeTint="99"/>
        </w:rPr>
        <w:instrText xml:space="preserve"> SEQ Ilustración \* ARABIC </w:instrText>
      </w:r>
      <w:r w:rsidR="00DC0928" w:rsidRPr="00DC0928">
        <w:rPr>
          <w:b/>
          <w:i w:val="0"/>
          <w:color w:val="4DA4D8" w:themeColor="accent3" w:themeTint="99"/>
        </w:rPr>
        <w:fldChar w:fldCharType="separate"/>
      </w:r>
      <w:r w:rsidR="00375906">
        <w:rPr>
          <w:b/>
          <w:i w:val="0"/>
          <w:noProof/>
          <w:color w:val="4DA4D8" w:themeColor="accent3" w:themeTint="99"/>
        </w:rPr>
        <w:t>35</w:t>
      </w:r>
      <w:r w:rsidR="00DC0928" w:rsidRPr="00DC0928">
        <w:rPr>
          <w:b/>
          <w:i w:val="0"/>
          <w:color w:val="4DA4D8" w:themeColor="accent3" w:themeTint="99"/>
        </w:rPr>
        <w:fldChar w:fldCharType="end"/>
      </w:r>
      <w:r w:rsidR="00DC0928" w:rsidRPr="0065686A">
        <w:t>-Instalar dependencias setoolkit. Fuente: propia</w:t>
      </w:r>
      <w:bookmarkEnd w:id="128"/>
    </w:p>
    <w:p w:rsidR="00296676" w:rsidRDefault="005C5DC4" w:rsidP="001772E2">
      <w:r>
        <w:t>Una vez instaladas las dependencias</w:t>
      </w:r>
      <w:r w:rsidR="00AA402B">
        <w:t xml:space="preserve"> deberemos descargar la aplicación</w:t>
      </w:r>
      <w:r w:rsidR="00BC5801">
        <w:t xml:space="preserve"> setoolkit del repositorio github</w:t>
      </w:r>
      <w:r>
        <w:t xml:space="preserve"> </w:t>
      </w:r>
      <w:r w:rsidR="00FA04B8">
        <w:t>usando</w:t>
      </w:r>
      <w:r w:rsidR="00AA402B">
        <w:t xml:space="preserve"> el comando:</w:t>
      </w:r>
    </w:p>
    <w:p w:rsidR="00AA402B" w:rsidRPr="003110A7" w:rsidRDefault="00AA402B" w:rsidP="001772E2">
      <w:pPr>
        <w:rPr>
          <w:b/>
          <w:i/>
        </w:rPr>
      </w:pPr>
      <w:r w:rsidRPr="003110A7">
        <w:rPr>
          <w:b/>
          <w:i/>
        </w:rPr>
        <w:t>git clone https://github.com/trustedsec/social-engineer-toolkit/ set/</w:t>
      </w:r>
    </w:p>
    <w:p w:rsidR="000B50D3" w:rsidRDefault="00AA402B" w:rsidP="000B50D3">
      <w:pPr>
        <w:keepNext/>
      </w:pPr>
      <w:r>
        <w:rPr>
          <w:i/>
          <w:noProof/>
        </w:rPr>
        <w:drawing>
          <wp:inline distT="0" distB="0" distL="0" distR="0" wp14:anchorId="695259DF" wp14:editId="174EA8FD">
            <wp:extent cx="5023821" cy="1294227"/>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71224" cy="1306439"/>
                    </a:xfrm>
                    <a:prstGeom prst="rect">
                      <a:avLst/>
                    </a:prstGeom>
                  </pic:spPr>
                </pic:pic>
              </a:graphicData>
            </a:graphic>
          </wp:inline>
        </w:drawing>
      </w:r>
    </w:p>
    <w:p w:rsidR="00AA402B" w:rsidRDefault="004E6D25" w:rsidP="000B50D3">
      <w:pPr>
        <w:pStyle w:val="Descripcin"/>
        <w:jc w:val="center"/>
      </w:pPr>
      <w:bookmarkStart w:id="129" w:name="_Toc517027800"/>
      <w:r>
        <w:rPr>
          <w:rFonts w:eastAsiaTheme="minorHAnsi" w:cs="Helvetica Neue"/>
          <w:b/>
          <w:i w:val="0"/>
          <w:noProof/>
          <w:color w:val="4DA4D8" w:themeColor="accent3" w:themeTint="99"/>
          <w:lang w:eastAsia="en-US"/>
        </w:rPr>
        <w:t xml:space="preserve">Ilustración </w:t>
      </w:r>
      <w:r w:rsidR="000B50D3" w:rsidRPr="000B50D3">
        <w:rPr>
          <w:b/>
          <w:color w:val="4DA4D8" w:themeColor="accent3" w:themeTint="99"/>
        </w:rPr>
        <w:fldChar w:fldCharType="begin"/>
      </w:r>
      <w:r w:rsidR="000B50D3" w:rsidRPr="000B50D3">
        <w:rPr>
          <w:b/>
          <w:color w:val="4DA4D8" w:themeColor="accent3" w:themeTint="99"/>
        </w:rPr>
        <w:instrText xml:space="preserve"> SEQ Ilustración \* ARABIC </w:instrText>
      </w:r>
      <w:r w:rsidR="000B50D3" w:rsidRPr="000B50D3">
        <w:rPr>
          <w:b/>
          <w:color w:val="4DA4D8" w:themeColor="accent3" w:themeTint="99"/>
        </w:rPr>
        <w:fldChar w:fldCharType="separate"/>
      </w:r>
      <w:r w:rsidR="00375906">
        <w:rPr>
          <w:b/>
          <w:noProof/>
          <w:color w:val="4DA4D8" w:themeColor="accent3" w:themeTint="99"/>
        </w:rPr>
        <w:t>36</w:t>
      </w:r>
      <w:r w:rsidR="000B50D3" w:rsidRPr="000B50D3">
        <w:rPr>
          <w:b/>
          <w:color w:val="4DA4D8" w:themeColor="accent3" w:themeTint="99"/>
        </w:rPr>
        <w:fldChar w:fldCharType="end"/>
      </w:r>
      <w:r w:rsidR="000B50D3" w:rsidRPr="00D626FD">
        <w:t>-Descarga de la aplicación setoolkit. Fuente: propia</w:t>
      </w:r>
      <w:bookmarkEnd w:id="129"/>
    </w:p>
    <w:p w:rsidR="00BC5801" w:rsidRPr="00BC5801" w:rsidRDefault="000D6575" w:rsidP="00BC5801">
      <w:r>
        <w:t>Como podemos ver en la ilustración 36 y 37, c</w:t>
      </w:r>
      <w:r w:rsidR="00BC5801">
        <w:t>on este comando descargaremos el contenido del repositorio en la carpeta “</w:t>
      </w:r>
      <w:r w:rsidR="00154E39">
        <w:t>/set</w:t>
      </w:r>
      <w:r w:rsidR="00BC5801">
        <w:t>” de nuestro sistema operativo Ubuntu.</w:t>
      </w:r>
    </w:p>
    <w:p w:rsidR="00451B73" w:rsidRDefault="00AA402B" w:rsidP="00451B73">
      <w:pPr>
        <w:keepNext/>
      </w:pPr>
      <w:r>
        <w:rPr>
          <w:i/>
          <w:noProof/>
        </w:rPr>
        <w:lastRenderedPageBreak/>
        <mc:AlternateContent>
          <mc:Choice Requires="wps">
            <w:drawing>
              <wp:anchor distT="0" distB="0" distL="114300" distR="114300" simplePos="0" relativeHeight="251728896" behindDoc="0" locked="0" layoutInCell="1" allowOverlap="1">
                <wp:simplePos x="0" y="0"/>
                <wp:positionH relativeFrom="column">
                  <wp:posOffset>3940810</wp:posOffset>
                </wp:positionH>
                <wp:positionV relativeFrom="paragraph">
                  <wp:posOffset>815975</wp:posOffset>
                </wp:positionV>
                <wp:extent cx="553673" cy="577121"/>
                <wp:effectExtent l="25400" t="25400" r="31115" b="20320"/>
                <wp:wrapNone/>
                <wp:docPr id="97" name="Rectángulo 97"/>
                <wp:cNvGraphicFramePr/>
                <a:graphic xmlns:a="http://schemas.openxmlformats.org/drawingml/2006/main">
                  <a:graphicData uri="http://schemas.microsoft.com/office/word/2010/wordprocessingShape">
                    <wps:wsp>
                      <wps:cNvSpPr/>
                      <wps:spPr>
                        <a:xfrm>
                          <a:off x="0" y="0"/>
                          <a:ext cx="553673" cy="57712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D56BA" id="Rectángulo 97" o:spid="_x0000_s1026" style="position:absolute;margin-left:310.3pt;margin-top:64.25pt;width:43.6pt;height:45.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" filled="f" strokecolor="red" strokeweight="3.5pt"/>
            </w:pict>
          </mc:Fallback>
        </mc:AlternateContent>
      </w:r>
      <w:r>
        <w:rPr>
          <w:i/>
          <w:noProof/>
        </w:rPr>
        <w:drawing>
          <wp:inline distT="0" distB="0" distL="0" distR="0" wp14:anchorId="301D9446" wp14:editId="79CE186B">
            <wp:extent cx="5049781" cy="1979555"/>
            <wp:effectExtent l="0" t="0" r="508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64816" cy="1985449"/>
                    </a:xfrm>
                    <a:prstGeom prst="rect">
                      <a:avLst/>
                    </a:prstGeom>
                  </pic:spPr>
                </pic:pic>
              </a:graphicData>
            </a:graphic>
          </wp:inline>
        </w:drawing>
      </w:r>
    </w:p>
    <w:p w:rsidR="00AA402B" w:rsidRPr="00451B73" w:rsidRDefault="004E6D25" w:rsidP="00451B73">
      <w:pPr>
        <w:pStyle w:val="Descripcin"/>
        <w:jc w:val="center"/>
      </w:pPr>
      <w:bookmarkStart w:id="130" w:name="_Toc517027801"/>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37</w:t>
      </w:r>
      <w:r w:rsidR="00451B73" w:rsidRPr="00451B73">
        <w:rPr>
          <w:b/>
          <w:i w:val="0"/>
          <w:color w:val="4DA4D8" w:themeColor="accent3" w:themeTint="99"/>
        </w:rPr>
        <w:fldChar w:fldCharType="end"/>
      </w:r>
      <w:r w:rsidR="00451B73" w:rsidRPr="00AF2B1D">
        <w:t>-Aplicación setoolkit descargada en la carpeta /set. Fuente: propia</w:t>
      </w:r>
      <w:bookmarkEnd w:id="130"/>
    </w:p>
    <w:p w:rsidR="00AA402B" w:rsidRPr="003110A7" w:rsidRDefault="003110A7" w:rsidP="001772E2">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451B73" w:rsidRDefault="00902825" w:rsidP="00451B73">
      <w:pPr>
        <w:keepNext/>
      </w:pPr>
      <w:r>
        <w:rPr>
          <w:i/>
          <w:noProof/>
        </w:rPr>
        <w:drawing>
          <wp:inline distT="0" distB="0" distL="0" distR="0">
            <wp:extent cx="5142155" cy="311720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111">
                      <a:extLst>
                        <a:ext uri="{28A0092B-C50C-407E-A947-70E740481C1C}">
                          <a14:useLocalDpi xmlns:a14="http://schemas.microsoft.com/office/drawing/2010/main" val="0"/>
                        </a:ext>
                      </a:extLst>
                    </a:blip>
                    <a:stretch>
                      <a:fillRect/>
                    </a:stretch>
                  </pic:blipFill>
                  <pic:spPr>
                    <a:xfrm>
                      <a:off x="0" y="0"/>
                      <a:ext cx="5153376" cy="3124007"/>
                    </a:xfrm>
                    <a:prstGeom prst="rect">
                      <a:avLst/>
                    </a:prstGeom>
                  </pic:spPr>
                </pic:pic>
              </a:graphicData>
            </a:graphic>
          </wp:inline>
        </w:drawing>
      </w:r>
    </w:p>
    <w:p w:rsidR="00902825" w:rsidRDefault="004E6D25" w:rsidP="00451B73">
      <w:pPr>
        <w:pStyle w:val="Descripcin"/>
        <w:jc w:val="center"/>
      </w:pPr>
      <w:bookmarkStart w:id="131" w:name="_Toc517027802"/>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38</w:t>
      </w:r>
      <w:r w:rsidR="00451B73" w:rsidRPr="00451B73">
        <w:rPr>
          <w:b/>
          <w:i w:val="0"/>
          <w:color w:val="4DA4D8" w:themeColor="accent3" w:themeTint="99"/>
        </w:rPr>
        <w:fldChar w:fldCharType="end"/>
      </w:r>
      <w:r w:rsidR="00451B73" w:rsidRPr="006E489E">
        <w:t>-Instalación setoolkit. Fuente: propia</w:t>
      </w:r>
      <w:bookmarkEnd w:id="131"/>
    </w:p>
    <w:p w:rsidR="00AA402B" w:rsidRDefault="00AA402B" w:rsidP="001772E2">
      <w:pPr>
        <w:rPr>
          <w:i/>
        </w:rPr>
      </w:pPr>
    </w:p>
    <w:p w:rsidR="00AA402B" w:rsidRPr="00F26E05" w:rsidRDefault="00F26E05" w:rsidP="001772E2">
      <w:r w:rsidRPr="00F26E05">
        <w:t>Tras la instalaci</w:t>
      </w:r>
      <w:r>
        <w:t>ón de setoolkit instalaremos Ettercap</w:t>
      </w:r>
      <w:r w:rsidR="007C45E3">
        <w:t xml:space="preserve"> siguiendo los siguientes pasos</w:t>
      </w:r>
      <w:r w:rsidR="007C45E3">
        <w:fldChar w:fldCharType="begin"/>
      </w:r>
      <w:r w:rsidR="00F36BB8">
        <w:instrText xml:space="preserve"> ADDIN ZOTERO_ITEM CSL_CITATION {"citationID":"sHAZp1VC","properties":{"formattedCitation":"[23]","plainCitation":"[23]","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F36BB8">
        <w:rPr>
          <w:noProof/>
        </w:rPr>
        <w:t>[23]</w:t>
      </w:r>
      <w:r w:rsidR="007C45E3">
        <w:fldChar w:fldCharType="end"/>
      </w:r>
      <w:r w:rsidR="00BA7CF6">
        <w:t>:</w:t>
      </w:r>
    </w:p>
    <w:p w:rsidR="00AA402B" w:rsidRDefault="00A20E5B" w:rsidP="001772E2">
      <w:r>
        <w:t>En primer lugar instalaremos las dependecias de Ettercap:</w:t>
      </w:r>
    </w:p>
    <w:p w:rsidR="00A20E5B" w:rsidRDefault="00A20E5B" w:rsidP="001772E2">
      <w:pPr>
        <w:rPr>
          <w:b/>
          <w:i/>
        </w:rPr>
      </w:pPr>
      <w:r w:rsidRPr="00A20E5B">
        <w:rPr>
          <w:b/>
          <w:i/>
        </w:rPr>
        <w:t>sudo apt-get install zlib1g zlib1g-dev</w:t>
      </w:r>
    </w:p>
    <w:p w:rsidR="00CE1500" w:rsidRDefault="00CE1500" w:rsidP="001772E2">
      <w:pPr>
        <w:rPr>
          <w:b/>
          <w:i/>
        </w:rPr>
      </w:pPr>
      <w:r w:rsidRPr="00CE1500">
        <w:rPr>
          <w:b/>
          <w:i/>
        </w:rPr>
        <w:t>sudo apt-get install build-essential</w:t>
      </w:r>
    </w:p>
    <w:p w:rsidR="00A20E5B" w:rsidRDefault="00451B73" w:rsidP="001772E2">
      <w:pPr>
        <w:rPr>
          <w:b/>
          <w:i/>
        </w:rPr>
      </w:pPr>
      <w:r>
        <w:rPr>
          <w:noProof/>
        </w:rPr>
        <w:lastRenderedPageBreak/>
        <mc:AlternateContent>
          <mc:Choice Requires="wps">
            <w:drawing>
              <wp:anchor distT="0" distB="0" distL="114300" distR="114300" simplePos="0" relativeHeight="251904000" behindDoc="0" locked="0" layoutInCell="1" allowOverlap="1" wp14:anchorId="4FDC8C85" wp14:editId="5B07B5B0">
                <wp:simplePos x="0" y="0"/>
                <wp:positionH relativeFrom="column">
                  <wp:posOffset>-2540</wp:posOffset>
                </wp:positionH>
                <wp:positionV relativeFrom="paragraph">
                  <wp:posOffset>3687445</wp:posOffset>
                </wp:positionV>
                <wp:extent cx="5055870" cy="635"/>
                <wp:effectExtent l="0" t="0" r="0" b="12065"/>
                <wp:wrapThrough wrapText="bothSides">
                  <wp:wrapPolygon edited="0">
                    <wp:start x="0" y="0"/>
                    <wp:lineTo x="0" y="0"/>
                    <wp:lineTo x="21540" y="0"/>
                    <wp:lineTo x="21540"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6E0B8F" w:rsidRPr="002A2B2F" w:rsidRDefault="006E0B8F" w:rsidP="00451B73">
                            <w:pPr>
                              <w:pStyle w:val="Descripcin"/>
                              <w:jc w:val="center"/>
                              <w:rPr>
                                <w:noProof/>
                                <w:szCs w:val="22"/>
                              </w:rPr>
                            </w:pPr>
                            <w:bookmarkStart w:id="132" w:name="_Toc517027803"/>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39</w:t>
                            </w:r>
                            <w:r w:rsidRPr="00451B73">
                              <w:rPr>
                                <w:b/>
                                <w:i w:val="0"/>
                                <w:noProof/>
                                <w:color w:val="4DA4D8" w:themeColor="accent3" w:themeTint="99"/>
                              </w:rPr>
                              <w:fldChar w:fldCharType="end"/>
                            </w:r>
                            <w:r w:rsidRPr="00E761FE">
                              <w:t>-Instalación de dependencias de Ettercap. Fuente: propia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8C85" id="Cuadro de texto 181" o:spid="_x0000_s1050" type="#_x0000_t202" style="position:absolute;left:0;text-align:left;margin-left:-.2pt;margin-top:290.35pt;width:398.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" stroked="f">
                <v:textbox style="mso-fit-shape-to-text:t" inset="0,0,0,0">
                  <w:txbxContent>
                    <w:p w:rsidR="006E0B8F" w:rsidRPr="002A2B2F" w:rsidRDefault="006E0B8F" w:rsidP="00451B73">
                      <w:pPr>
                        <w:pStyle w:val="Descripcin"/>
                        <w:jc w:val="center"/>
                        <w:rPr>
                          <w:noProof/>
                          <w:szCs w:val="22"/>
                        </w:rPr>
                      </w:pPr>
                      <w:bookmarkStart w:id="133" w:name="_Toc517027803"/>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39</w:t>
                      </w:r>
                      <w:r w:rsidRPr="00451B73">
                        <w:rPr>
                          <w:b/>
                          <w:i w:val="0"/>
                          <w:noProof/>
                          <w:color w:val="4DA4D8" w:themeColor="accent3" w:themeTint="99"/>
                        </w:rPr>
                        <w:fldChar w:fldCharType="end"/>
                      </w:r>
                      <w:r w:rsidRPr="00E761FE">
                        <w:t>-Instalación de dependencias de Ettercap. Fuente: propia</w:t>
                      </w:r>
                      <w:bookmarkEnd w:id="133"/>
                    </w:p>
                  </w:txbxContent>
                </v:textbox>
                <w10:wrap type="through"/>
              </v:shape>
            </w:pict>
          </mc:Fallback>
        </mc:AlternateContent>
      </w:r>
      <w:r w:rsidR="00FB20C8">
        <w:rPr>
          <w:noProof/>
        </w:rPr>
        <w:drawing>
          <wp:anchor distT="0" distB="0" distL="114300" distR="114300" simplePos="0" relativeHeight="251729920" behindDoc="0" locked="0" layoutInCell="1" allowOverlap="1">
            <wp:simplePos x="0" y="0"/>
            <wp:positionH relativeFrom="column">
              <wp:posOffset>-2540</wp:posOffset>
            </wp:positionH>
            <wp:positionV relativeFrom="paragraph">
              <wp:posOffset>2680633</wp:posOffset>
            </wp:positionV>
            <wp:extent cx="5055870" cy="949960"/>
            <wp:effectExtent l="0" t="0" r="0" b="2540"/>
            <wp:wrapThrough wrapText="bothSides">
              <wp:wrapPolygon edited="0">
                <wp:start x="0" y="0"/>
                <wp:lineTo x="0" y="21369"/>
                <wp:lineTo x="21540" y="21369"/>
                <wp:lineTo x="2154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55870" cy="949960"/>
                    </a:xfrm>
                    <a:prstGeom prst="rect">
                      <a:avLst/>
                    </a:prstGeom>
                  </pic:spPr>
                </pic:pic>
              </a:graphicData>
            </a:graphic>
            <wp14:sizeRelH relativeFrom="page">
              <wp14:pctWidth>0</wp14:pctWidth>
            </wp14:sizeRelH>
            <wp14:sizeRelV relativeFrom="page">
              <wp14:pctHeight>0</wp14:pctHeight>
            </wp14:sizeRelV>
          </wp:anchor>
        </w:drawing>
      </w:r>
      <w:r w:rsidR="00CE1500">
        <w:rPr>
          <w:b/>
          <w:i/>
          <w:noProof/>
        </w:rPr>
        <w:drawing>
          <wp:inline distT="0" distB="0" distL="0" distR="0">
            <wp:extent cx="5056094" cy="267732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7159" cy="2683179"/>
                    </a:xfrm>
                    <a:prstGeom prst="rect">
                      <a:avLst/>
                    </a:prstGeom>
                  </pic:spPr>
                </pic:pic>
              </a:graphicData>
            </a:graphic>
          </wp:inline>
        </w:drawing>
      </w:r>
    </w:p>
    <w:p w:rsidR="00FB20C8" w:rsidRPr="00A20E5B" w:rsidRDefault="00FB20C8" w:rsidP="001772E2">
      <w:pPr>
        <w:rPr>
          <w:b/>
          <w:i/>
        </w:rPr>
      </w:pPr>
    </w:p>
    <w:p w:rsidR="00FB20C8" w:rsidRDefault="00A20E5B" w:rsidP="001772E2">
      <w:r>
        <w:t>A continuación instalaremos Ettercap:</w:t>
      </w:r>
    </w:p>
    <w:p w:rsidR="00CE1500" w:rsidRPr="00CE1500" w:rsidRDefault="00CE1500" w:rsidP="001772E2">
      <w:pPr>
        <w:rPr>
          <w:b/>
          <w:i/>
        </w:rPr>
      </w:pPr>
      <w:r w:rsidRPr="00CE1500">
        <w:rPr>
          <w:b/>
          <w:i/>
        </w:rPr>
        <w:t>sudo apt-get install ettercap</w:t>
      </w:r>
    </w:p>
    <w:p w:rsidR="00451B73" w:rsidRDefault="00CE1500" w:rsidP="00451B73">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114">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4E6D25" w:rsidP="00451B73">
      <w:pPr>
        <w:pStyle w:val="Descripcin"/>
        <w:jc w:val="center"/>
      </w:pPr>
      <w:bookmarkStart w:id="134" w:name="_Toc517027804"/>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40</w:t>
      </w:r>
      <w:r w:rsidR="00451B73" w:rsidRPr="00451B73">
        <w:rPr>
          <w:b/>
          <w:i w:val="0"/>
          <w:color w:val="4DA4D8" w:themeColor="accent3" w:themeTint="99"/>
        </w:rPr>
        <w:fldChar w:fldCharType="end"/>
      </w:r>
      <w:r w:rsidR="00451B73" w:rsidRPr="000E7E5E">
        <w:t>-Instalación de Ettercap. Fuente: propia</w:t>
      </w:r>
      <w:bookmarkEnd w:id="134"/>
    </w:p>
    <w:p w:rsidR="00CE1500" w:rsidRDefault="00CE1500" w:rsidP="001772E2"/>
    <w:p w:rsidR="00A20E5B" w:rsidRDefault="00A20E5B" w:rsidP="001772E2">
      <w:r>
        <w:t>Para finalizar instalaremos la interfaz gráfica de Etttercap</w:t>
      </w:r>
      <w:r w:rsidR="00CE1500">
        <w:t xml:space="preserve"> y lo ejecutaremos</w:t>
      </w:r>
      <w:r>
        <w:t>:</w:t>
      </w:r>
    </w:p>
    <w:p w:rsidR="003067C6" w:rsidRDefault="003067C6" w:rsidP="001772E2">
      <w:r>
        <w:t>Para instalar la interfaz gráfica usaremos el siguiente comando:</w:t>
      </w:r>
    </w:p>
    <w:p w:rsidR="00CE1500" w:rsidRPr="00CE1500" w:rsidRDefault="00CE1500" w:rsidP="001772E2">
      <w:pPr>
        <w:rPr>
          <w:b/>
          <w:i/>
        </w:rPr>
      </w:pPr>
      <w:r w:rsidRPr="00CE1500">
        <w:rPr>
          <w:b/>
          <w:i/>
        </w:rPr>
        <w:t>sudo apt-get install ettercap-graphical</w:t>
      </w:r>
    </w:p>
    <w:p w:rsidR="00451B73" w:rsidRDefault="00CE1500" w:rsidP="00451B73">
      <w:pPr>
        <w:keepNext/>
      </w:pPr>
      <w:r>
        <w:rPr>
          <w:noProof/>
        </w:rPr>
        <w:lastRenderedPageBreak/>
        <w:drawing>
          <wp:inline distT="0" distB="0" distL="0" distR="0">
            <wp:extent cx="5142155" cy="1843003"/>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6900" cy="1848288"/>
                    </a:xfrm>
                    <a:prstGeom prst="rect">
                      <a:avLst/>
                    </a:prstGeom>
                  </pic:spPr>
                </pic:pic>
              </a:graphicData>
            </a:graphic>
          </wp:inline>
        </w:drawing>
      </w:r>
    </w:p>
    <w:p w:rsidR="00A20E5B" w:rsidRDefault="004E6D25" w:rsidP="00451B73">
      <w:pPr>
        <w:pStyle w:val="Descripcin"/>
        <w:jc w:val="center"/>
      </w:pPr>
      <w:bookmarkStart w:id="135" w:name="_Toc517027805"/>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41</w:t>
      </w:r>
      <w:r w:rsidR="00451B73" w:rsidRPr="00451B73">
        <w:rPr>
          <w:b/>
          <w:i w:val="0"/>
          <w:color w:val="4DA4D8" w:themeColor="accent3" w:themeTint="99"/>
        </w:rPr>
        <w:fldChar w:fldCharType="end"/>
      </w:r>
      <w:r w:rsidR="00451B73" w:rsidRPr="002F014F">
        <w:t>-Instalación de interfaz gráfica Ettercap. Fuente: propia</w:t>
      </w:r>
      <w:bookmarkEnd w:id="135"/>
    </w:p>
    <w:p w:rsidR="003067C6" w:rsidRPr="003067C6" w:rsidRDefault="003067C6" w:rsidP="001772E2">
      <w:r w:rsidRPr="003067C6">
        <w:t>Para</w:t>
      </w:r>
      <w:r>
        <w:t xml:space="preserve"> lanzar ettercap con interfaz gráfica usaremos el siguiente comando:</w:t>
      </w:r>
    </w:p>
    <w:p w:rsidR="00A00DB9" w:rsidRPr="00CE1500" w:rsidRDefault="00A00DB9" w:rsidP="001772E2">
      <w:pPr>
        <w:rPr>
          <w:b/>
          <w:i/>
        </w:rPr>
      </w:pPr>
      <w:r>
        <w:rPr>
          <w:b/>
          <w:i/>
        </w:rPr>
        <w:t>sudo</w:t>
      </w:r>
      <w:r w:rsidRPr="00CE1500">
        <w:rPr>
          <w:b/>
          <w:i/>
        </w:rPr>
        <w:t xml:space="preserve"> ettercap</w:t>
      </w:r>
      <w:r>
        <w:rPr>
          <w:b/>
          <w:i/>
        </w:rPr>
        <w:t xml:space="preserve"> </w:t>
      </w:r>
      <w:r w:rsidRPr="00CE1500">
        <w:rPr>
          <w:b/>
          <w:i/>
        </w:rPr>
        <w:t>-</w:t>
      </w:r>
      <w:r>
        <w:rPr>
          <w:b/>
          <w:i/>
        </w:rPr>
        <w:t>G</w:t>
      </w:r>
    </w:p>
    <w:p w:rsidR="00451B73" w:rsidRDefault="00A00DB9" w:rsidP="00451B73">
      <w:pPr>
        <w:keepNext/>
      </w:pPr>
      <w:r>
        <w:rPr>
          <w:noProof/>
        </w:rPr>
        <w:drawing>
          <wp:inline distT="0" distB="0" distL="0" distR="0">
            <wp:extent cx="5141595" cy="4467833"/>
            <wp:effectExtent l="0" t="0" r="190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8833" cy="4474123"/>
                    </a:xfrm>
                    <a:prstGeom prst="rect">
                      <a:avLst/>
                    </a:prstGeom>
                  </pic:spPr>
                </pic:pic>
              </a:graphicData>
            </a:graphic>
          </wp:inline>
        </w:drawing>
      </w:r>
    </w:p>
    <w:p w:rsidR="00A00DB9" w:rsidRDefault="004E6D25" w:rsidP="00451B73">
      <w:pPr>
        <w:pStyle w:val="Descripcin"/>
        <w:jc w:val="center"/>
      </w:pPr>
      <w:bookmarkStart w:id="136" w:name="_Toc517027806"/>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42</w:t>
      </w:r>
      <w:r w:rsidR="00451B73" w:rsidRPr="00451B73">
        <w:rPr>
          <w:b/>
          <w:i w:val="0"/>
          <w:color w:val="4DA4D8" w:themeColor="accent3" w:themeTint="99"/>
        </w:rPr>
        <w:fldChar w:fldCharType="end"/>
      </w:r>
      <w:r w:rsidR="00451B73" w:rsidRPr="00514C8B">
        <w:t>-Ejecución de Ettercap. Fuente: propia</w:t>
      </w:r>
      <w:bookmarkEnd w:id="136"/>
    </w:p>
    <w:p w:rsidR="00A20E5B" w:rsidRPr="007C45E3" w:rsidRDefault="00A20E5B" w:rsidP="001772E2">
      <w:pPr>
        <w:pStyle w:val="Descripcin"/>
        <w:jc w:val="center"/>
      </w:pPr>
    </w:p>
    <w:p w:rsidR="00AA402B" w:rsidRPr="00DB4106" w:rsidRDefault="00FA04B8" w:rsidP="001772E2">
      <w:r w:rsidRPr="00DB4106">
        <w:t xml:space="preserve">Por último instalaremos las diferentes herramientas enfocadas al </w:t>
      </w:r>
      <w:r w:rsidRPr="00F72570">
        <w:rPr>
          <w:i/>
        </w:rPr>
        <w:t>mail spoofing</w:t>
      </w:r>
      <w:r w:rsidRPr="00DB4106">
        <w:t xml:space="preserve">, </w:t>
      </w:r>
      <w:r w:rsidR="00136693" w:rsidRPr="00DB4106">
        <w:t>Sees y email spoof master.</w:t>
      </w:r>
    </w:p>
    <w:p w:rsidR="00DB4106" w:rsidRDefault="00DB4106" w:rsidP="001772E2">
      <w:r w:rsidRPr="00DB4106">
        <w:lastRenderedPageBreak/>
        <w:t>Necesitaremos instalar primero</w:t>
      </w:r>
      <w:r>
        <w:t xml:space="preserve"> Postfix</w:t>
      </w:r>
      <w:r>
        <w:fldChar w:fldCharType="begin"/>
      </w:r>
      <w:r w:rsidR="00F36BB8">
        <w:instrText xml:space="preserve"> ADDIN ZOTERO_ITEM CSL_CITATION {"citationID":"aJaf2rSg","properties":{"formattedCitation":"[24]","plainCitation":"[24]","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sidR="00F36BB8">
        <w:rPr>
          <w:noProof/>
        </w:rPr>
        <w:t>[24]</w:t>
      </w:r>
      <w:r>
        <w:fldChar w:fldCharType="end"/>
      </w:r>
      <w:r>
        <w:t>, un servidor de correo de código abierto necesario para el correcto funcionamiento de Sees y email spoof master.</w:t>
      </w:r>
    </w:p>
    <w:p w:rsidR="00DB4106" w:rsidRPr="00DB4106" w:rsidRDefault="00451B73" w:rsidP="001772E2">
      <w:pPr>
        <w:rPr>
          <w:b/>
          <w:i/>
        </w:rPr>
      </w:pPr>
      <w:r>
        <w:rPr>
          <w:noProof/>
        </w:rPr>
        <mc:AlternateContent>
          <mc:Choice Requires="wps">
            <w:drawing>
              <wp:anchor distT="0" distB="0" distL="114300" distR="114300" simplePos="0" relativeHeight="251906048" behindDoc="0" locked="0" layoutInCell="1" allowOverlap="1" wp14:anchorId="22B8EB74" wp14:editId="2B2D767E">
                <wp:simplePos x="0" y="0"/>
                <wp:positionH relativeFrom="column">
                  <wp:posOffset>29845</wp:posOffset>
                </wp:positionH>
                <wp:positionV relativeFrom="paragraph">
                  <wp:posOffset>1727200</wp:posOffset>
                </wp:positionV>
                <wp:extent cx="5023485" cy="635"/>
                <wp:effectExtent l="0" t="0" r="5715" b="12065"/>
                <wp:wrapTopAndBottom/>
                <wp:docPr id="182" name="Cuadro de texto 182"/>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rsidR="006E0B8F" w:rsidRPr="00B8650C" w:rsidRDefault="006E0B8F" w:rsidP="00451B73">
                            <w:pPr>
                              <w:pStyle w:val="Descripcin"/>
                              <w:jc w:val="center"/>
                              <w:rPr>
                                <w:noProof/>
                                <w:szCs w:val="22"/>
                              </w:rPr>
                            </w:pPr>
                            <w:bookmarkStart w:id="137" w:name="_Toc517027807"/>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43</w:t>
                            </w:r>
                            <w:r w:rsidRPr="00451B73">
                              <w:rPr>
                                <w:b/>
                                <w:i w:val="0"/>
                                <w:noProof/>
                                <w:color w:val="4DA4D8" w:themeColor="accent3" w:themeTint="99"/>
                              </w:rPr>
                              <w:fldChar w:fldCharType="end"/>
                            </w:r>
                            <w:r w:rsidRPr="00626854">
                              <w:t>-Instalación de Postfix. Fuente: propia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8EB74" id="Cuadro de texto 182" o:spid="_x0000_s1051" type="#_x0000_t202" style="position:absolute;left:0;text-align:left;margin-left:2.35pt;margin-top:136pt;width:395.5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" stroked="f">
                <v:textbox style="mso-fit-shape-to-text:t" inset="0,0,0,0">
                  <w:txbxContent>
                    <w:p w:rsidR="006E0B8F" w:rsidRPr="00B8650C" w:rsidRDefault="006E0B8F" w:rsidP="00451B73">
                      <w:pPr>
                        <w:pStyle w:val="Descripcin"/>
                        <w:jc w:val="center"/>
                        <w:rPr>
                          <w:noProof/>
                          <w:szCs w:val="22"/>
                        </w:rPr>
                      </w:pPr>
                      <w:bookmarkStart w:id="138" w:name="_Toc517027807"/>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43</w:t>
                      </w:r>
                      <w:r w:rsidRPr="00451B73">
                        <w:rPr>
                          <w:b/>
                          <w:i w:val="0"/>
                          <w:noProof/>
                          <w:color w:val="4DA4D8" w:themeColor="accent3" w:themeTint="99"/>
                        </w:rPr>
                        <w:fldChar w:fldCharType="end"/>
                      </w:r>
                      <w:r w:rsidRPr="00626854">
                        <w:t>-Instalación de Postfix. Fuente: propia</w:t>
                      </w:r>
                      <w:bookmarkEnd w:id="138"/>
                    </w:p>
                  </w:txbxContent>
                </v:textbox>
                <w10:wrap type="topAndBottom"/>
              </v:shape>
            </w:pict>
          </mc:Fallback>
        </mc:AlternateContent>
      </w:r>
      <w:r w:rsidR="00FB20C8">
        <w:rPr>
          <w:i/>
          <w:noProof/>
        </w:rPr>
        <w:drawing>
          <wp:anchor distT="0" distB="0" distL="114300" distR="114300" simplePos="0" relativeHeight="251732992" behindDoc="0" locked="0" layoutInCell="1" allowOverlap="1" wp14:anchorId="09C01913">
            <wp:simplePos x="0" y="0"/>
            <wp:positionH relativeFrom="column">
              <wp:posOffset>29845</wp:posOffset>
            </wp:positionH>
            <wp:positionV relativeFrom="paragraph">
              <wp:posOffset>326390</wp:posOffset>
            </wp:positionV>
            <wp:extent cx="5023485" cy="1343660"/>
            <wp:effectExtent l="0" t="0" r="5715" b="254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23485" cy="1343660"/>
                    </a:xfrm>
                    <a:prstGeom prst="rect">
                      <a:avLst/>
                    </a:prstGeom>
                  </pic:spPr>
                </pic:pic>
              </a:graphicData>
            </a:graphic>
            <wp14:sizeRelH relativeFrom="page">
              <wp14:pctWidth>0</wp14:pctWidth>
            </wp14:sizeRelH>
            <wp14:sizeRelV relativeFrom="page">
              <wp14:pctHeight>0</wp14:pctHeight>
            </wp14:sizeRelV>
          </wp:anchor>
        </w:drawing>
      </w:r>
      <w:r w:rsidR="00DB4106">
        <w:t xml:space="preserve">Usaremos el comando : </w:t>
      </w:r>
      <w:r w:rsidR="00DB4106" w:rsidRPr="00DB4106">
        <w:rPr>
          <w:b/>
          <w:i/>
        </w:rPr>
        <w:t>sudo apt install postfix</w:t>
      </w:r>
    </w:p>
    <w:p w:rsidR="00AA402B" w:rsidRDefault="00451B73" w:rsidP="001772E2">
      <w:pPr>
        <w:jc w:val="center"/>
        <w:rPr>
          <w:i/>
        </w:rPr>
      </w:pPr>
      <w:r>
        <w:rPr>
          <w:noProof/>
        </w:rPr>
        <mc:AlternateContent>
          <mc:Choice Requires="wps">
            <w:drawing>
              <wp:anchor distT="0" distB="0" distL="114300" distR="114300" simplePos="0" relativeHeight="251908096" behindDoc="0" locked="0" layoutInCell="1" allowOverlap="1" wp14:anchorId="488CB4A6" wp14:editId="58FB2316">
                <wp:simplePos x="0" y="0"/>
                <wp:positionH relativeFrom="column">
                  <wp:posOffset>954405</wp:posOffset>
                </wp:positionH>
                <wp:positionV relativeFrom="paragraph">
                  <wp:posOffset>7407910</wp:posOffset>
                </wp:positionV>
                <wp:extent cx="3119120" cy="635"/>
                <wp:effectExtent l="0" t="0" r="5080" b="12065"/>
                <wp:wrapTopAndBottom/>
                <wp:docPr id="183" name="Cuadro de texto 183"/>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6E0B8F" w:rsidRPr="0042043A" w:rsidRDefault="006E0B8F" w:rsidP="00451B73">
                            <w:pPr>
                              <w:pStyle w:val="Descripcin"/>
                              <w:jc w:val="center"/>
                              <w:rPr>
                                <w:noProof/>
                                <w:szCs w:val="22"/>
                              </w:rPr>
                            </w:pPr>
                            <w:bookmarkStart w:id="139" w:name="_Toc517027808"/>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44</w:t>
                            </w:r>
                            <w:r w:rsidRPr="00451B73">
                              <w:rPr>
                                <w:b/>
                                <w:i w:val="0"/>
                                <w:noProof/>
                                <w:color w:val="4DA4D8" w:themeColor="accent3" w:themeTint="99"/>
                              </w:rPr>
                              <w:fldChar w:fldCharType="end"/>
                            </w:r>
                            <w:r w:rsidRPr="007926BF">
                              <w:t>-Configuración instalación Postfix. Fuente: propia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CB4A6" id="Cuadro de texto 183" o:spid="_x0000_s1052" type="#_x0000_t202" style="position:absolute;left:0;text-align:left;margin-left:75.15pt;margin-top:583.3pt;width:245.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" stroked="f">
                <v:textbox style="mso-fit-shape-to-text:t" inset="0,0,0,0">
                  <w:txbxContent>
                    <w:p w:rsidR="006E0B8F" w:rsidRPr="0042043A" w:rsidRDefault="006E0B8F" w:rsidP="00451B73">
                      <w:pPr>
                        <w:pStyle w:val="Descripcin"/>
                        <w:jc w:val="center"/>
                        <w:rPr>
                          <w:noProof/>
                          <w:szCs w:val="22"/>
                        </w:rPr>
                      </w:pPr>
                      <w:bookmarkStart w:id="140" w:name="_Toc517027808"/>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44</w:t>
                      </w:r>
                      <w:r w:rsidRPr="00451B73">
                        <w:rPr>
                          <w:b/>
                          <w:i w:val="0"/>
                          <w:noProof/>
                          <w:color w:val="4DA4D8" w:themeColor="accent3" w:themeTint="99"/>
                        </w:rPr>
                        <w:fldChar w:fldCharType="end"/>
                      </w:r>
                      <w:r w:rsidRPr="007926BF">
                        <w:t>-Configuración instalación Postfix. Fuente: propia</w:t>
                      </w:r>
                      <w:bookmarkEnd w:id="140"/>
                    </w:p>
                  </w:txbxContent>
                </v:textbox>
                <w10:wrap type="topAndBottom"/>
              </v:shape>
            </w:pict>
          </mc:Fallback>
        </mc:AlternateContent>
      </w:r>
      <w:r w:rsidR="00FB20C8">
        <w:rPr>
          <w:noProof/>
        </w:rPr>
        <mc:AlternateContent>
          <mc:Choice Requires="wpg">
            <w:drawing>
              <wp:anchor distT="0" distB="0" distL="114300" distR="114300" simplePos="0" relativeHeight="251739136" behindDoc="0" locked="0" layoutInCell="1" allowOverlap="1">
                <wp:simplePos x="0" y="0"/>
                <wp:positionH relativeFrom="column">
                  <wp:posOffset>954890</wp:posOffset>
                </wp:positionH>
                <wp:positionV relativeFrom="paragraph">
                  <wp:posOffset>2110740</wp:posOffset>
                </wp:positionV>
                <wp:extent cx="3119120" cy="5240431"/>
                <wp:effectExtent l="0" t="0" r="5080" b="5080"/>
                <wp:wrapTopAndBottom/>
                <wp:docPr id="31" name="Grupo 31"/>
                <wp:cNvGraphicFramePr/>
                <a:graphic xmlns:a="http://schemas.openxmlformats.org/drawingml/2006/main">
                  <a:graphicData uri="http://schemas.microsoft.com/office/word/2010/wordprocessingGroup">
                    <wpg:wgp>
                      <wpg:cNvGrpSpPr/>
                      <wpg:grpSpPr>
                        <a:xfrm>
                          <a:off x="0" y="0"/>
                          <a:ext cx="3119120" cy="5240431"/>
                          <a:chOff x="0" y="0"/>
                          <a:chExt cx="3119120" cy="5240431"/>
                        </a:xfrm>
                      </wpg:grpSpPr>
                      <pic:pic xmlns:pic="http://schemas.openxmlformats.org/drawingml/2006/picture">
                        <pic:nvPicPr>
                          <pic:cNvPr id="109" name="Imagen 10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pic:pic xmlns:pic="http://schemas.openxmlformats.org/drawingml/2006/picture">
                        <pic:nvPicPr>
                          <pic:cNvPr id="110" name="Imagen 11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764254"/>
                            <a:ext cx="3119120" cy="1869440"/>
                          </a:xfrm>
                          <a:prstGeom prst="rect">
                            <a:avLst/>
                          </a:prstGeom>
                        </pic:spPr>
                      </pic:pic>
                      <pic:pic xmlns:pic="http://schemas.openxmlformats.org/drawingml/2006/picture">
                        <pic:nvPicPr>
                          <pic:cNvPr id="111" name="Imagen 11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3356386"/>
                            <a:ext cx="3119120" cy="1884045"/>
                          </a:xfrm>
                          <a:prstGeom prst="rect">
                            <a:avLst/>
                          </a:prstGeom>
                        </pic:spPr>
                      </pic:pic>
                    </wpg:wgp>
                  </a:graphicData>
                </a:graphic>
              </wp:anchor>
            </w:drawing>
          </mc:Choice>
          <mc:Fallback>
            <w:pict>
              <v:group w14:anchorId="05404660" id="Grupo 31" o:spid="_x0000_s1026" style="position:absolute;margin-left:75.2pt;margin-top:166.2pt;width:245.6pt;height:412.65pt;z-index:251739136" coordsize="31191,52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9" o:spid="_x0000_s1027" type="#_x0000_t75" style="position:absolute;width:31191;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">
                  <v:imagedata r:id="rId121" o:title=""/>
                </v:shape>
                <v:shape id="Imagen 110" o:spid="_x0000_s1028" type="#_x0000_t75" style="position:absolute;top:17642;width:31191;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">
                  <v:imagedata r:id="rId122" o:title=""/>
                </v:shape>
                <v:shape id="Imagen 111" o:spid="_x0000_s1029" type="#_x0000_t75" style="position:absolute;top:33563;width:31191;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">
                  <v:imagedata r:id="rId123" o:title=""/>
                </v:shape>
                <w10:wrap type="topAndBottom"/>
              </v:group>
            </w:pict>
          </mc:Fallback>
        </mc:AlternateContent>
      </w:r>
    </w:p>
    <w:p w:rsidR="00F72570" w:rsidRDefault="00F72570" w:rsidP="001772E2"/>
    <w:p w:rsidR="00AA402B" w:rsidRDefault="005B64E7" w:rsidP="001772E2">
      <w:r>
        <w:lastRenderedPageBreak/>
        <w:t>Una vez instalado procederemos a instalar Sees, para ello</w:t>
      </w:r>
      <w:r w:rsidR="003A2C4E">
        <w:t xml:space="preserve"> primero descargaremos el programa</w:t>
      </w:r>
      <w:r w:rsidR="00472E8D">
        <w:t>.</w:t>
      </w:r>
    </w:p>
    <w:p w:rsidR="001066ED" w:rsidRDefault="00472E8D" w:rsidP="001772E2">
      <w:r>
        <w:t>Se descargará</w:t>
      </w:r>
      <w:r w:rsidR="001066ED">
        <w:t xml:space="preserve"> </w:t>
      </w:r>
      <w:r>
        <w:t>de</w:t>
      </w:r>
      <w:r w:rsidR="001066ED">
        <w:t xml:space="preserve"> repositorio al igual que setoolkit</w:t>
      </w:r>
      <w:r w:rsidR="00B01052">
        <w:t xml:space="preserve"> usando el siguiente comando</w:t>
      </w:r>
      <w:r w:rsidR="001066ED">
        <w:t>:</w:t>
      </w:r>
    </w:p>
    <w:p w:rsidR="005B64E7" w:rsidRPr="003A2C4E" w:rsidRDefault="005B64E7" w:rsidP="001772E2">
      <w:pPr>
        <w:rPr>
          <w:b/>
          <w:i/>
        </w:rPr>
      </w:pPr>
      <w:r w:rsidRPr="003A2C4E">
        <w:rPr>
          <w:b/>
          <w:i/>
        </w:rPr>
        <w:t>git clone https://github.com/galkan/sees</w:t>
      </w:r>
    </w:p>
    <w:p w:rsidR="00451B73" w:rsidRDefault="005B64E7" w:rsidP="00451B73">
      <w:pPr>
        <w:keepNext/>
      </w:pPr>
      <w:r>
        <w:rPr>
          <w:i/>
          <w:noProof/>
        </w:rPr>
        <w:drawing>
          <wp:inline distT="0" distB="0" distL="0" distR="0" wp14:anchorId="75DA79F1" wp14:editId="5984F8FA">
            <wp:extent cx="5131397" cy="134828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1507" cy="1350944"/>
                    </a:xfrm>
                    <a:prstGeom prst="rect">
                      <a:avLst/>
                    </a:prstGeom>
                  </pic:spPr>
                </pic:pic>
              </a:graphicData>
            </a:graphic>
          </wp:inline>
        </w:drawing>
      </w:r>
    </w:p>
    <w:p w:rsidR="00AA402B" w:rsidRPr="00451B73" w:rsidRDefault="004E6D25" w:rsidP="00451B73">
      <w:pPr>
        <w:pStyle w:val="Descripcin"/>
        <w:jc w:val="center"/>
      </w:pPr>
      <w:bookmarkStart w:id="141" w:name="_Toc517027809"/>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45</w:t>
      </w:r>
      <w:r w:rsidR="00451B73" w:rsidRPr="00451B73">
        <w:rPr>
          <w:b/>
          <w:i w:val="0"/>
          <w:color w:val="4DA4D8" w:themeColor="accent3" w:themeTint="99"/>
        </w:rPr>
        <w:fldChar w:fldCharType="end"/>
      </w:r>
      <w:r w:rsidR="00451B73" w:rsidRPr="00A32D77">
        <w:t>-Descarga de Sees. Fuente: propia</w:t>
      </w:r>
      <w:bookmarkEnd w:id="141"/>
    </w:p>
    <w:p w:rsidR="00AA402B" w:rsidRPr="004C6EE3" w:rsidRDefault="004C6EE3" w:rsidP="001772E2">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51B73" w:rsidRDefault="004C6EE3" w:rsidP="00451B73">
      <w:pPr>
        <w:keepNext/>
      </w:pPr>
      <w:r>
        <w:rPr>
          <w:i/>
          <w:noProof/>
        </w:rPr>
        <w:drawing>
          <wp:inline distT="0" distB="0" distL="0" distR="0" wp14:anchorId="750DDDAC" wp14:editId="2FFE0772">
            <wp:extent cx="5130800" cy="1263944"/>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47342" cy="1268019"/>
                    </a:xfrm>
                    <a:prstGeom prst="rect">
                      <a:avLst/>
                    </a:prstGeom>
                  </pic:spPr>
                </pic:pic>
              </a:graphicData>
            </a:graphic>
          </wp:inline>
        </w:drawing>
      </w:r>
    </w:p>
    <w:p w:rsidR="004C6EE3" w:rsidRDefault="004E6D25" w:rsidP="00451B73">
      <w:pPr>
        <w:pStyle w:val="Descripcin"/>
        <w:jc w:val="center"/>
      </w:pPr>
      <w:bookmarkStart w:id="142" w:name="_Toc517027810"/>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46</w:t>
      </w:r>
      <w:r w:rsidR="00451B73" w:rsidRPr="00451B73">
        <w:rPr>
          <w:b/>
          <w:i w:val="0"/>
          <w:color w:val="4DA4D8" w:themeColor="accent3" w:themeTint="99"/>
        </w:rPr>
        <w:fldChar w:fldCharType="end"/>
      </w:r>
      <w:r w:rsidR="00451B73" w:rsidRPr="006C69C8">
        <w:t>-Dar permisos a sees.py. Fuente: propia</w:t>
      </w:r>
      <w:bookmarkEnd w:id="142"/>
    </w:p>
    <w:p w:rsidR="00AA402B" w:rsidRDefault="00651452" w:rsidP="001772E2">
      <w:r>
        <w:rPr>
          <w:i/>
        </w:rPr>
        <w:t xml:space="preserve">Solo queda instalar </w:t>
      </w:r>
      <w:r>
        <w:t>email spoof master.</w:t>
      </w:r>
    </w:p>
    <w:p w:rsidR="00D95B84" w:rsidRDefault="00742412" w:rsidP="001772E2">
      <w:r>
        <w:t xml:space="preserve">Para ello usaremos el siguiente comando para </w:t>
      </w:r>
      <w:r w:rsidR="00F34A64">
        <w:t>descargar</w:t>
      </w:r>
      <w:r>
        <w:t xml:space="preserve"> el repositorio:</w:t>
      </w:r>
    </w:p>
    <w:p w:rsidR="00D95B84" w:rsidRPr="00742412" w:rsidRDefault="00742412" w:rsidP="001772E2">
      <w:pPr>
        <w:rPr>
          <w:b/>
          <w:i/>
        </w:rPr>
      </w:pPr>
      <w:r w:rsidRPr="00742412">
        <w:rPr>
          <w:b/>
          <w:i/>
        </w:rPr>
        <w:t xml:space="preserve">git clone </w:t>
      </w:r>
      <w:r w:rsidR="00D95B84" w:rsidRPr="00742412">
        <w:rPr>
          <w:b/>
          <w:i/>
        </w:rPr>
        <w:t>https://github.com/MatiasTilerias/email-spoof</w:t>
      </w:r>
    </w:p>
    <w:p w:rsidR="00AA402B" w:rsidRDefault="00AA402B" w:rsidP="001772E2">
      <w:pPr>
        <w:rPr>
          <w:i/>
        </w:rPr>
      </w:pPr>
    </w:p>
    <w:p w:rsidR="00451B73" w:rsidRDefault="006760CE" w:rsidP="00451B73">
      <w:pPr>
        <w:keepNext/>
      </w:pPr>
      <w:r>
        <w:rPr>
          <w:i/>
          <w:noProof/>
        </w:rPr>
        <w:drawing>
          <wp:inline distT="0" distB="0" distL="0" distR="0">
            <wp:extent cx="5045336" cy="12102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58754" cy="1213445"/>
                    </a:xfrm>
                    <a:prstGeom prst="rect">
                      <a:avLst/>
                    </a:prstGeom>
                  </pic:spPr>
                </pic:pic>
              </a:graphicData>
            </a:graphic>
          </wp:inline>
        </w:drawing>
      </w:r>
    </w:p>
    <w:p w:rsidR="00742412" w:rsidRDefault="004E6D25" w:rsidP="00451B73">
      <w:pPr>
        <w:pStyle w:val="Descripcin"/>
        <w:jc w:val="center"/>
      </w:pPr>
      <w:bookmarkStart w:id="143" w:name="_Toc517027811"/>
      <w:r>
        <w:rPr>
          <w:rFonts w:eastAsiaTheme="minorHAnsi" w:cs="Helvetica Neue"/>
          <w:b/>
          <w:i w:val="0"/>
          <w:noProof/>
          <w:color w:val="4DA4D8" w:themeColor="accent3" w:themeTint="99"/>
          <w:lang w:eastAsia="en-US"/>
        </w:rPr>
        <w:t xml:space="preserve">Ilustración </w:t>
      </w:r>
      <w:r w:rsidR="00451B73" w:rsidRPr="00451B73">
        <w:rPr>
          <w:b/>
          <w:i w:val="0"/>
          <w:color w:val="4DA4D8" w:themeColor="accent3" w:themeTint="99"/>
        </w:rPr>
        <w:fldChar w:fldCharType="begin"/>
      </w:r>
      <w:r w:rsidR="00451B73" w:rsidRPr="00451B73">
        <w:rPr>
          <w:b/>
          <w:i w:val="0"/>
          <w:color w:val="4DA4D8" w:themeColor="accent3" w:themeTint="99"/>
        </w:rPr>
        <w:instrText xml:space="preserve"> SEQ Ilustración \* ARABIC </w:instrText>
      </w:r>
      <w:r w:rsidR="00451B73" w:rsidRPr="00451B73">
        <w:rPr>
          <w:b/>
          <w:i w:val="0"/>
          <w:color w:val="4DA4D8" w:themeColor="accent3" w:themeTint="99"/>
        </w:rPr>
        <w:fldChar w:fldCharType="separate"/>
      </w:r>
      <w:r w:rsidR="00375906">
        <w:rPr>
          <w:b/>
          <w:i w:val="0"/>
          <w:noProof/>
          <w:color w:val="4DA4D8" w:themeColor="accent3" w:themeTint="99"/>
        </w:rPr>
        <w:t>47</w:t>
      </w:r>
      <w:r w:rsidR="00451B73" w:rsidRPr="00451B73">
        <w:rPr>
          <w:b/>
          <w:i w:val="0"/>
          <w:color w:val="4DA4D8" w:themeColor="accent3" w:themeTint="99"/>
        </w:rPr>
        <w:fldChar w:fldCharType="end"/>
      </w:r>
      <w:r w:rsidR="00451B73">
        <w:t>-Descarga de email spoof master</w:t>
      </w:r>
      <w:r w:rsidR="00451B73" w:rsidRPr="002D29AB">
        <w:t>.</w:t>
      </w:r>
      <w:r w:rsidR="00451B73">
        <w:t xml:space="preserve"> </w:t>
      </w:r>
      <w:r w:rsidR="00451B73" w:rsidRPr="002D29AB">
        <w:t>Fuente: propia</w:t>
      </w:r>
      <w:bookmarkEnd w:id="143"/>
    </w:p>
    <w:p w:rsidR="00AA402B" w:rsidRDefault="00451B73" w:rsidP="00451B73">
      <w:pPr>
        <w:pStyle w:val="Descripcin"/>
      </w:pPr>
      <w:r>
        <w:rPr>
          <w:noProof/>
        </w:rPr>
        <w:lastRenderedPageBreak/>
        <mc:AlternateContent>
          <mc:Choice Requires="wps">
            <w:drawing>
              <wp:anchor distT="0" distB="0" distL="114300" distR="114300" simplePos="0" relativeHeight="251910144" behindDoc="0" locked="0" layoutInCell="1" allowOverlap="1" wp14:anchorId="2233A2EC" wp14:editId="31FE031D">
                <wp:simplePos x="0" y="0"/>
                <wp:positionH relativeFrom="column">
                  <wp:posOffset>-4445</wp:posOffset>
                </wp:positionH>
                <wp:positionV relativeFrom="paragraph">
                  <wp:posOffset>1419860</wp:posOffset>
                </wp:positionV>
                <wp:extent cx="5077460" cy="635"/>
                <wp:effectExtent l="0" t="0" r="2540" b="12065"/>
                <wp:wrapTopAndBottom/>
                <wp:docPr id="189" name="Cuadro de texto 189"/>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rsidR="006E0B8F" w:rsidRPr="009F6D60" w:rsidRDefault="006E0B8F" w:rsidP="00451B73">
                            <w:pPr>
                              <w:pStyle w:val="Descripcin"/>
                              <w:jc w:val="center"/>
                              <w:rPr>
                                <w:noProof/>
                              </w:rPr>
                            </w:pPr>
                            <w:bookmarkStart w:id="144" w:name="_Toc517027812"/>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48</w:t>
                            </w:r>
                            <w:r w:rsidRPr="00451B73">
                              <w:rPr>
                                <w:b/>
                                <w:i w:val="0"/>
                                <w:noProof/>
                                <w:color w:val="4DA4D8" w:themeColor="accent3" w:themeTint="99"/>
                              </w:rPr>
                              <w:fldChar w:fldCharType="end"/>
                            </w:r>
                            <w:r w:rsidRPr="00F160A6">
                              <w:t>-Dar permisos a emailspoof.sh. Fuente: propia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A2EC" id="Cuadro de texto 189" o:spid="_x0000_s1053" type="#_x0000_t202" style="position:absolute;left:0;text-align:left;margin-left:-.35pt;margin-top:111.8pt;width:399.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" stroked="f">
                <v:textbox style="mso-fit-shape-to-text:t" inset="0,0,0,0">
                  <w:txbxContent>
                    <w:p w:rsidR="006E0B8F" w:rsidRPr="009F6D60" w:rsidRDefault="006E0B8F" w:rsidP="00451B73">
                      <w:pPr>
                        <w:pStyle w:val="Descripcin"/>
                        <w:jc w:val="center"/>
                        <w:rPr>
                          <w:noProof/>
                        </w:rPr>
                      </w:pPr>
                      <w:bookmarkStart w:id="145" w:name="_Toc517027812"/>
                      <w:r>
                        <w:rPr>
                          <w:rFonts w:eastAsiaTheme="minorHAnsi" w:cs="Helvetica Neue"/>
                          <w:b/>
                          <w:i w:val="0"/>
                          <w:noProof/>
                          <w:color w:val="4DA4D8" w:themeColor="accent3" w:themeTint="99"/>
                          <w:lang w:eastAsia="en-US"/>
                        </w:rPr>
                        <w:t xml:space="preserve">Ilustración </w:t>
                      </w: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r>
                        <w:rPr>
                          <w:b/>
                          <w:i w:val="0"/>
                          <w:noProof/>
                          <w:color w:val="4DA4D8" w:themeColor="accent3" w:themeTint="99"/>
                        </w:rPr>
                        <w:t>48</w:t>
                      </w:r>
                      <w:r w:rsidRPr="00451B73">
                        <w:rPr>
                          <w:b/>
                          <w:i w:val="0"/>
                          <w:noProof/>
                          <w:color w:val="4DA4D8" w:themeColor="accent3" w:themeTint="99"/>
                        </w:rPr>
                        <w:fldChar w:fldCharType="end"/>
                      </w:r>
                      <w:r w:rsidRPr="00F160A6">
                        <w:t>-Dar permisos a emailspoof.sh. Fuente: propia</w:t>
                      </w:r>
                      <w:bookmarkEnd w:id="145"/>
                    </w:p>
                  </w:txbxContent>
                </v:textbox>
                <w10:wrap type="topAndBottom"/>
              </v:shape>
            </w:pict>
          </mc:Fallback>
        </mc:AlternateContent>
      </w:r>
      <w:r w:rsidR="00FB20C8">
        <w:rPr>
          <w:noProof/>
        </w:rPr>
        <w:drawing>
          <wp:anchor distT="0" distB="0" distL="114300" distR="114300" simplePos="0" relativeHeight="251742208" behindDoc="0" locked="0" layoutInCell="1" allowOverlap="1">
            <wp:simplePos x="0" y="0"/>
            <wp:positionH relativeFrom="column">
              <wp:posOffset>-4445</wp:posOffset>
            </wp:positionH>
            <wp:positionV relativeFrom="paragraph">
              <wp:posOffset>265430</wp:posOffset>
            </wp:positionV>
            <wp:extent cx="5077460" cy="1097280"/>
            <wp:effectExtent l="0" t="0" r="254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77460" cy="1097280"/>
                    </a:xfrm>
                    <a:prstGeom prst="rect">
                      <a:avLst/>
                    </a:prstGeom>
                  </pic:spPr>
                </pic:pic>
              </a:graphicData>
            </a:graphic>
            <wp14:sizeRelH relativeFrom="page">
              <wp14:pctWidth>0</wp14:pctWidth>
            </wp14:sizeRelH>
            <wp14:sizeRelV relativeFrom="page">
              <wp14:pctHeight>0</wp14:pctHeight>
            </wp14:sizeRelV>
          </wp:anchor>
        </w:drawing>
      </w:r>
      <w:r w:rsidR="00845AFA" w:rsidRPr="00845AFA">
        <w:t xml:space="preserve"> </w:t>
      </w:r>
    </w:p>
    <w:p w:rsidR="00845AFA" w:rsidRDefault="00845AFA" w:rsidP="00845AFA">
      <w:r>
        <w:t xml:space="preserve">Como vemos en la ilustración 48 hemos dado permisos a la aplicación usando el comando: </w:t>
      </w:r>
    </w:p>
    <w:p w:rsidR="00296676" w:rsidRPr="00296676" w:rsidRDefault="00845AFA" w:rsidP="00845AFA">
      <w:r w:rsidRPr="004C6EE3">
        <w:rPr>
          <w:b/>
          <w:i/>
        </w:rPr>
        <w:t xml:space="preserve">chmod 777 </w:t>
      </w:r>
      <w:r>
        <w:rPr>
          <w:b/>
          <w:i/>
        </w:rPr>
        <w:t>emailspoof</w:t>
      </w:r>
      <w:r w:rsidRPr="004C6EE3">
        <w:rPr>
          <w:b/>
          <w:i/>
        </w:rPr>
        <w:t>.</w:t>
      </w:r>
      <w:r>
        <w:rPr>
          <w:b/>
          <w:i/>
        </w:rPr>
        <w:t>sh</w:t>
      </w:r>
    </w:p>
    <w:p w:rsidR="004A4057" w:rsidRPr="00AA1C64" w:rsidRDefault="004A4057" w:rsidP="001772E2">
      <w:pPr>
        <w:pStyle w:val="Ttulo2"/>
        <w:ind w:left="0" w:firstLine="0"/>
        <w:rPr>
          <w:color w:val="4DA4D8" w:themeColor="accent3" w:themeTint="99"/>
        </w:rPr>
      </w:pPr>
      <w:bookmarkStart w:id="146" w:name="_Toc517039223"/>
      <w:r w:rsidRPr="00AA1C64">
        <w:rPr>
          <w:color w:val="4DA4D8" w:themeColor="accent3" w:themeTint="99"/>
        </w:rPr>
        <w:t>PT2</w:t>
      </w:r>
      <w:r w:rsidR="008E53D3">
        <w:rPr>
          <w:color w:val="4DA4D8" w:themeColor="accent3" w:themeTint="99"/>
        </w:rPr>
        <w:t>-</w:t>
      </w:r>
      <w:r w:rsidR="00A423A3">
        <w:rPr>
          <w:color w:val="4DA4D8" w:themeColor="accent3" w:themeTint="99"/>
        </w:rPr>
        <w:t>REALIZACIÓN DE ATAQUES SPOOFING</w:t>
      </w:r>
      <w:bookmarkEnd w:id="146"/>
    </w:p>
    <w:p w:rsidR="00DB38A9" w:rsidRDefault="00327AE3" w:rsidP="001772E2">
      <w:pPr>
        <w:pStyle w:val="Ttulo3"/>
        <w:ind w:left="0" w:firstLine="0"/>
        <w:rPr>
          <w:noProof/>
          <w:color w:val="4DA4D8" w:themeColor="accent3" w:themeTint="99"/>
        </w:rPr>
      </w:pPr>
      <w:bookmarkStart w:id="147" w:name="_Toc517039224"/>
      <w:r>
        <w:rPr>
          <w:noProof/>
          <w:color w:val="4DA4D8" w:themeColor="accent3" w:themeTint="99"/>
        </w:rPr>
        <w:t>IP SPOOFING</w:t>
      </w:r>
      <w:bookmarkEnd w:id="147"/>
    </w:p>
    <w:p w:rsidR="00B17BAC" w:rsidRDefault="008F4C5F" w:rsidP="001772E2">
      <w:pPr>
        <w:pStyle w:val="Ttulo3"/>
        <w:numPr>
          <w:ilvl w:val="3"/>
          <w:numId w:val="18"/>
        </w:numPr>
        <w:ind w:left="0" w:firstLine="0"/>
        <w:rPr>
          <w:noProof/>
          <w:color w:val="4DA4D8" w:themeColor="accent3" w:themeTint="99"/>
        </w:rPr>
      </w:pPr>
      <w:bookmarkStart w:id="148" w:name="_Toc517039225"/>
      <w:r>
        <w:rPr>
          <w:noProof/>
          <w:color w:val="4DA4D8" w:themeColor="accent3" w:themeTint="99"/>
        </w:rPr>
        <w:t>IP</w:t>
      </w:r>
      <w:r w:rsidR="00327AE3">
        <w:rPr>
          <w:noProof/>
          <w:color w:val="4DA4D8" w:themeColor="accent3" w:themeTint="99"/>
        </w:rPr>
        <w:t xml:space="preserve"> SPOOFING CON IPTABLES</w:t>
      </w:r>
      <w:bookmarkEnd w:id="148"/>
      <w:r w:rsidR="00B17BAC">
        <w:rPr>
          <w:noProof/>
          <w:color w:val="4DA4D8" w:themeColor="accent3" w:themeTint="99"/>
        </w:rPr>
        <w:t xml:space="preserve"> </w:t>
      </w:r>
    </w:p>
    <w:p w:rsidR="004C6810" w:rsidRDefault="004C6810" w:rsidP="001772E2">
      <w:r>
        <w:t xml:space="preserve">No es necesaria la utilización de ningún programa para realizar IP </w:t>
      </w:r>
      <w:r w:rsidRPr="005D5105">
        <w:rPr>
          <w:i/>
        </w:rPr>
        <w:t>spoofing</w:t>
      </w:r>
      <w:r>
        <w:t>, ya que se puede realizar a través</w:t>
      </w:r>
      <w:r w:rsidR="0080615F">
        <w:t xml:space="preserve"> de un comando de iptables. </w:t>
      </w:r>
    </w:p>
    <w:p w:rsidR="0080615F" w:rsidRDefault="0080615F" w:rsidP="001772E2">
      <w:r>
        <w:t xml:space="preserve">Iptables es una herramienta </w:t>
      </w:r>
      <w:r w:rsidRPr="005D5105">
        <w:rPr>
          <w:i/>
        </w:rPr>
        <w:t>firewall</w:t>
      </w:r>
      <w:r>
        <w:t xml:space="preserve"> perteneciente a los sistemas Linux que permite el filtrado de paquetes y la traducción de direcciones (NAT </w:t>
      </w:r>
      <w:r w:rsidRPr="005D5105">
        <w:rPr>
          <w:i/>
        </w:rPr>
        <w:t>Network Address Translation</w:t>
      </w:r>
      <w:r>
        <w:t>).</w:t>
      </w:r>
    </w:p>
    <w:p w:rsidR="0080615F" w:rsidRDefault="0080615F" w:rsidP="001772E2">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1772E2">
      <w:pPr>
        <w:rPr>
          <w:b/>
          <w:i/>
        </w:rPr>
      </w:pPr>
      <w:r w:rsidRPr="0080615F">
        <w:rPr>
          <w:b/>
          <w:i/>
        </w:rPr>
        <w:t>sudo iptables -t nat -A POSTROU</w:t>
      </w:r>
      <w:r>
        <w:rPr>
          <w:b/>
          <w:i/>
        </w:rPr>
        <w:t>TING -j SNAT --to-source &lt;IP_a_suplantar&gt;</w:t>
      </w:r>
    </w:p>
    <w:p w:rsidR="00017122" w:rsidRDefault="00017122" w:rsidP="001772E2">
      <w:pPr>
        <w:rPr>
          <w:b/>
          <w:i/>
        </w:rPr>
      </w:pPr>
      <w:r>
        <w:rPr>
          <w:b/>
          <w:i/>
        </w:rPr>
        <w:t>sudo iptables [tabla] [operación] -j [acción]</w:t>
      </w:r>
    </w:p>
    <w:p w:rsidR="0080615F" w:rsidRDefault="0080615F" w:rsidP="001772E2">
      <w:r>
        <w:t>Vamos a proceder a analizar el comando:</w:t>
      </w:r>
    </w:p>
    <w:p w:rsidR="0080615F" w:rsidRDefault="00294266" w:rsidP="001772E2">
      <w:r>
        <w:rPr>
          <w:b/>
        </w:rPr>
        <w:t>s</w:t>
      </w:r>
      <w:r w:rsidR="0080615F" w:rsidRPr="0080615F">
        <w:rPr>
          <w:b/>
        </w:rPr>
        <w:t>udo</w:t>
      </w:r>
      <w:r w:rsidR="0080615F">
        <w:t>: El comando va precedido de “sudo” ya que iptables necesita ser ejecutado como superusuario “</w:t>
      </w:r>
      <w:r w:rsidR="0080615F" w:rsidRPr="005B1131">
        <w:rPr>
          <w:i/>
        </w:rPr>
        <w:t>root</w:t>
      </w:r>
      <w:r w:rsidR="0080615F">
        <w:t>”.</w:t>
      </w:r>
    </w:p>
    <w:p w:rsidR="0080615F" w:rsidRDefault="0080615F" w:rsidP="001772E2">
      <w:r w:rsidRPr="00DF0155">
        <w:rPr>
          <w:b/>
        </w:rPr>
        <w:t>Iptables</w:t>
      </w:r>
      <w:r>
        <w:rPr>
          <w:b/>
          <w:i/>
        </w:rPr>
        <w:t xml:space="preserve">: </w:t>
      </w:r>
      <w:r>
        <w:t>Nombre de la herramienta que vamos a utilizar y que deseamos que ejecute el comando.</w:t>
      </w:r>
    </w:p>
    <w:p w:rsidR="0080615F" w:rsidRDefault="0080615F" w:rsidP="001772E2">
      <w:r w:rsidRPr="00BF1530">
        <w:rPr>
          <w:b/>
        </w:rPr>
        <w:t>-t</w:t>
      </w:r>
      <w:r w:rsidR="00017122" w:rsidRPr="00BF1530">
        <w:rPr>
          <w:b/>
        </w:rPr>
        <w:t xml:space="preserve"> nat</w:t>
      </w:r>
      <w:r>
        <w:t xml:space="preserve">: </w:t>
      </w:r>
      <w:r w:rsidR="00017122">
        <w:t>Indica la tabla sobre la que queremos trabajar.</w:t>
      </w:r>
    </w:p>
    <w:p w:rsidR="00017122" w:rsidRDefault="00017122" w:rsidP="001772E2">
      <w:r w:rsidRPr="00BF1530">
        <w:rPr>
          <w:b/>
        </w:rPr>
        <w:t>-A</w:t>
      </w:r>
      <w:r>
        <w:t>: Operación para agregar la regla al final de la tabla especificada.</w:t>
      </w:r>
    </w:p>
    <w:p w:rsidR="00017122" w:rsidRDefault="00017122" w:rsidP="001772E2">
      <w:r w:rsidRPr="00BF1530">
        <w:rPr>
          <w:b/>
        </w:rPr>
        <w:t>POSTROUTING</w:t>
      </w:r>
      <w:r>
        <w:t>: Se aplica la regla a los paquetes salientes.</w:t>
      </w:r>
    </w:p>
    <w:p w:rsidR="00017122" w:rsidRDefault="00017122" w:rsidP="001772E2">
      <w:r w:rsidRPr="00BF1530">
        <w:rPr>
          <w:b/>
        </w:rPr>
        <w:lastRenderedPageBreak/>
        <w:t>-j</w:t>
      </w:r>
      <w:r>
        <w:t>: Indica la acción a tomar.</w:t>
      </w:r>
    </w:p>
    <w:p w:rsidR="00017122" w:rsidRDefault="00017122" w:rsidP="001772E2">
      <w:r w:rsidRPr="00BF1530">
        <w:rPr>
          <w:b/>
        </w:rPr>
        <w:t>SNAT</w:t>
      </w:r>
      <w:r>
        <w:t>: Permite modificar</w:t>
      </w:r>
      <w:r w:rsidR="003172D6">
        <w:t xml:space="preserve"> dirección y puerto de origen.</w:t>
      </w:r>
    </w:p>
    <w:p w:rsidR="003172D6" w:rsidRDefault="003172D6" w:rsidP="001772E2">
      <w:r w:rsidRPr="00BF1530">
        <w:rPr>
          <w:b/>
        </w:rPr>
        <w:t>--to-sourcer&lt;IP_a_suplantar&gt;</w:t>
      </w:r>
      <w:r>
        <w:t>: cambia la dirección a la IP que se especifique.</w:t>
      </w:r>
      <w:r w:rsidR="005E63D4">
        <w:fldChar w:fldCharType="begin"/>
      </w:r>
      <w:r w:rsidR="00F36BB8">
        <w:instrText xml:space="preserve"> ADDIN ZOTERO_ITEM CSL_CITATION {"citationID":"QMO3Ht3F","properties":{"formattedCitation":"[25]","plainCitation":"[25]","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F36BB8">
        <w:rPr>
          <w:noProof/>
        </w:rPr>
        <w:t>[25]</w:t>
      </w:r>
      <w:r w:rsidR="005E63D4">
        <w:fldChar w:fldCharType="end"/>
      </w:r>
    </w:p>
    <w:p w:rsidR="002B4D49" w:rsidRDefault="00AE5B7F" w:rsidP="001772E2">
      <w:r>
        <w:t>El resultado es el siguiente:</w:t>
      </w:r>
    </w:p>
    <w:p w:rsidR="00AE5B7F" w:rsidRDefault="00AE5B7F" w:rsidP="001772E2">
      <w:r>
        <w:t>-Equipo Atacante: IP 192.168.0.168</w:t>
      </w:r>
    </w:p>
    <w:p w:rsidR="00523D3D" w:rsidRDefault="00AE5B7F" w:rsidP="00523D3D">
      <w:pPr>
        <w:keepNext/>
      </w:pPr>
      <w:r>
        <w:rPr>
          <w:noProof/>
        </w:rPr>
        <w:drawing>
          <wp:inline distT="0" distB="0" distL="0" distR="0">
            <wp:extent cx="5099125" cy="349885"/>
            <wp:effectExtent l="0" t="0" r="635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26353" cy="358615"/>
                    </a:xfrm>
                    <a:prstGeom prst="rect">
                      <a:avLst/>
                    </a:prstGeom>
                  </pic:spPr>
                </pic:pic>
              </a:graphicData>
            </a:graphic>
          </wp:inline>
        </w:drawing>
      </w:r>
    </w:p>
    <w:p w:rsidR="004971F9" w:rsidRDefault="004E6D25" w:rsidP="00523D3D">
      <w:pPr>
        <w:pStyle w:val="Descripcin"/>
        <w:jc w:val="center"/>
      </w:pPr>
      <w:bookmarkStart w:id="149" w:name="_Toc517027813"/>
      <w:r>
        <w:rPr>
          <w:rFonts w:eastAsiaTheme="minorHAnsi" w:cs="Helvetica Neue"/>
          <w:b/>
          <w:i w:val="0"/>
          <w:noProof/>
          <w:color w:val="4DA4D8" w:themeColor="accent3" w:themeTint="99"/>
          <w:lang w:eastAsia="en-US"/>
        </w:rPr>
        <w:t xml:space="preserve">Ilustración </w:t>
      </w:r>
      <w:r w:rsidR="00523D3D" w:rsidRPr="00523D3D">
        <w:rPr>
          <w:b/>
          <w:i w:val="0"/>
          <w:color w:val="4DA4D8" w:themeColor="accent3" w:themeTint="99"/>
        </w:rPr>
        <w:fldChar w:fldCharType="begin"/>
      </w:r>
      <w:r w:rsidR="00523D3D" w:rsidRPr="00523D3D">
        <w:rPr>
          <w:b/>
          <w:i w:val="0"/>
          <w:color w:val="4DA4D8" w:themeColor="accent3" w:themeTint="99"/>
        </w:rPr>
        <w:instrText xml:space="preserve"> SEQ Ilustración \* ARABIC </w:instrText>
      </w:r>
      <w:r w:rsidR="00523D3D" w:rsidRPr="00523D3D">
        <w:rPr>
          <w:b/>
          <w:i w:val="0"/>
          <w:color w:val="4DA4D8" w:themeColor="accent3" w:themeTint="99"/>
        </w:rPr>
        <w:fldChar w:fldCharType="separate"/>
      </w:r>
      <w:r w:rsidR="00375906">
        <w:rPr>
          <w:b/>
          <w:i w:val="0"/>
          <w:noProof/>
          <w:color w:val="4DA4D8" w:themeColor="accent3" w:themeTint="99"/>
        </w:rPr>
        <w:t>49</w:t>
      </w:r>
      <w:r w:rsidR="00523D3D" w:rsidRPr="00523D3D">
        <w:rPr>
          <w:b/>
          <w:i w:val="0"/>
          <w:color w:val="4DA4D8" w:themeColor="accent3" w:themeTint="99"/>
        </w:rPr>
        <w:fldChar w:fldCharType="end"/>
      </w:r>
      <w:r w:rsidR="00523D3D" w:rsidRPr="007B6491">
        <w:t>-IP spoofing.IP atacante.Fuente: propia</w:t>
      </w:r>
      <w:bookmarkEnd w:id="149"/>
    </w:p>
    <w:p w:rsidR="00AE5B7F" w:rsidRDefault="00AE5B7F" w:rsidP="001772E2"/>
    <w:p w:rsidR="00AE5B7F" w:rsidRDefault="00AE5B7F" w:rsidP="001772E2">
      <w:r>
        <w:t>-Equipo a suplantar: IP 192.168.0.167</w:t>
      </w:r>
    </w:p>
    <w:p w:rsidR="00523D3D" w:rsidRDefault="00AE5B7F" w:rsidP="00523D3D">
      <w:pPr>
        <w:keepNext/>
      </w:pPr>
      <w:r>
        <w:rPr>
          <w:noProof/>
        </w:rPr>
        <w:drawing>
          <wp:inline distT="0" distB="0" distL="0" distR="0">
            <wp:extent cx="5142155" cy="416560"/>
            <wp:effectExtent l="0" t="0" r="190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48870" cy="417104"/>
                    </a:xfrm>
                    <a:prstGeom prst="rect">
                      <a:avLst/>
                    </a:prstGeom>
                  </pic:spPr>
                </pic:pic>
              </a:graphicData>
            </a:graphic>
          </wp:inline>
        </w:drawing>
      </w:r>
    </w:p>
    <w:p w:rsidR="004971F9" w:rsidRDefault="004E6D25" w:rsidP="00523D3D">
      <w:pPr>
        <w:pStyle w:val="Descripcin"/>
        <w:jc w:val="center"/>
      </w:pPr>
      <w:bookmarkStart w:id="150" w:name="_Toc517027814"/>
      <w:r>
        <w:rPr>
          <w:rFonts w:eastAsiaTheme="minorHAnsi" w:cs="Helvetica Neue"/>
          <w:b/>
          <w:i w:val="0"/>
          <w:noProof/>
          <w:color w:val="4DA4D8" w:themeColor="accent3" w:themeTint="99"/>
          <w:lang w:eastAsia="en-US"/>
        </w:rPr>
        <w:t xml:space="preserve">Ilustración </w:t>
      </w:r>
      <w:r w:rsidR="00523D3D" w:rsidRPr="00523D3D">
        <w:rPr>
          <w:b/>
          <w:i w:val="0"/>
          <w:color w:val="4DA4D8" w:themeColor="accent3" w:themeTint="99"/>
        </w:rPr>
        <w:fldChar w:fldCharType="begin"/>
      </w:r>
      <w:r w:rsidR="00523D3D" w:rsidRPr="00523D3D">
        <w:rPr>
          <w:b/>
          <w:i w:val="0"/>
          <w:color w:val="4DA4D8" w:themeColor="accent3" w:themeTint="99"/>
        </w:rPr>
        <w:instrText xml:space="preserve"> SEQ Ilustración \* ARABIC </w:instrText>
      </w:r>
      <w:r w:rsidR="00523D3D" w:rsidRPr="00523D3D">
        <w:rPr>
          <w:b/>
          <w:i w:val="0"/>
          <w:color w:val="4DA4D8" w:themeColor="accent3" w:themeTint="99"/>
        </w:rPr>
        <w:fldChar w:fldCharType="separate"/>
      </w:r>
      <w:r w:rsidR="00375906">
        <w:rPr>
          <w:b/>
          <w:i w:val="0"/>
          <w:noProof/>
          <w:color w:val="4DA4D8" w:themeColor="accent3" w:themeTint="99"/>
        </w:rPr>
        <w:t>50</w:t>
      </w:r>
      <w:r w:rsidR="00523D3D" w:rsidRPr="00523D3D">
        <w:rPr>
          <w:b/>
          <w:i w:val="0"/>
          <w:color w:val="4DA4D8" w:themeColor="accent3" w:themeTint="99"/>
        </w:rPr>
        <w:fldChar w:fldCharType="end"/>
      </w:r>
      <w:r w:rsidR="00523D3D" w:rsidRPr="005D2F85">
        <w:t>-IP spoofing.IP suplantada.</w:t>
      </w:r>
      <w:r w:rsidR="00523D3D">
        <w:t xml:space="preserve"> </w:t>
      </w:r>
      <w:r w:rsidR="00523D3D" w:rsidRPr="005D2F85">
        <w:t>Fuente: propia</w:t>
      </w:r>
      <w:bookmarkEnd w:id="150"/>
    </w:p>
    <w:p w:rsidR="00AE5B7F" w:rsidRDefault="00AE5B7F" w:rsidP="001772E2"/>
    <w:p w:rsidR="00AE5B7F" w:rsidRDefault="00AE5B7F" w:rsidP="001772E2">
      <w:r>
        <w:t>-Equipo víctima:</w:t>
      </w:r>
      <w:r w:rsidRPr="00AE5B7F">
        <w:t xml:space="preserve"> </w:t>
      </w:r>
      <w:r>
        <w:t>IP 192.168.0.171</w:t>
      </w:r>
    </w:p>
    <w:p w:rsidR="004971F9" w:rsidRDefault="00AE5B7F" w:rsidP="001772E2">
      <w:pPr>
        <w:keepNext/>
      </w:pPr>
      <w:r>
        <w:rPr>
          <w:noProof/>
        </w:rPr>
        <w:drawing>
          <wp:inline distT="0" distB="0" distL="0" distR="0" wp14:anchorId="3F98F713" wp14:editId="6A4B6A11">
            <wp:extent cx="5141595" cy="464820"/>
            <wp:effectExtent l="0" t="0" r="190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4629" cy="465094"/>
                    </a:xfrm>
                    <a:prstGeom prst="rect">
                      <a:avLst/>
                    </a:prstGeom>
                  </pic:spPr>
                </pic:pic>
              </a:graphicData>
            </a:graphic>
          </wp:inline>
        </w:drawing>
      </w:r>
    </w:p>
    <w:p w:rsidR="002B4D49" w:rsidRDefault="004E6D25" w:rsidP="001772E2">
      <w:pPr>
        <w:pStyle w:val="Descripcin"/>
        <w:jc w:val="center"/>
      </w:pPr>
      <w:bookmarkStart w:id="151" w:name="_Toc517027815"/>
      <w:r>
        <w:rPr>
          <w:rFonts w:eastAsiaTheme="minorHAnsi" w:cs="Helvetica Neue"/>
          <w:b/>
          <w:i w:val="0"/>
          <w:noProof/>
          <w:color w:val="4DA4D8" w:themeColor="accent3" w:themeTint="99"/>
          <w:lang w:eastAsia="en-US"/>
        </w:rPr>
        <w:t xml:space="preserve">Ilustración </w:t>
      </w:r>
      <w:r w:rsidR="004971F9" w:rsidRPr="004971F9">
        <w:rPr>
          <w:b/>
          <w:i w:val="0"/>
          <w:color w:val="4DA4D8" w:themeColor="accent3" w:themeTint="99"/>
        </w:rPr>
        <w:fldChar w:fldCharType="begin"/>
      </w:r>
      <w:r w:rsidR="004971F9" w:rsidRPr="004971F9">
        <w:rPr>
          <w:b/>
          <w:i w:val="0"/>
          <w:color w:val="4DA4D8" w:themeColor="accent3" w:themeTint="99"/>
        </w:rPr>
        <w:instrText xml:space="preserve"> SEQ Ilustración \* ARABIC </w:instrText>
      </w:r>
      <w:r w:rsidR="004971F9" w:rsidRPr="004971F9">
        <w:rPr>
          <w:b/>
          <w:i w:val="0"/>
          <w:color w:val="4DA4D8" w:themeColor="accent3" w:themeTint="99"/>
        </w:rPr>
        <w:fldChar w:fldCharType="separate"/>
      </w:r>
      <w:r w:rsidR="00375906">
        <w:rPr>
          <w:b/>
          <w:i w:val="0"/>
          <w:noProof/>
          <w:color w:val="4DA4D8" w:themeColor="accent3" w:themeTint="99"/>
        </w:rPr>
        <w:t>51</w:t>
      </w:r>
      <w:r w:rsidR="004971F9" w:rsidRPr="004971F9">
        <w:rPr>
          <w:b/>
          <w:i w:val="0"/>
          <w:color w:val="4DA4D8" w:themeColor="accent3" w:themeTint="99"/>
        </w:rPr>
        <w:fldChar w:fldCharType="end"/>
      </w:r>
      <w:r w:rsidR="004971F9">
        <w:t>-IP spoofing.IP víctima</w:t>
      </w:r>
      <w:r w:rsidR="004971F9" w:rsidRPr="007634BC">
        <w:t>.Fuente: propia</w:t>
      </w:r>
      <w:bookmarkEnd w:id="151"/>
    </w:p>
    <w:p w:rsidR="002B4D49" w:rsidRDefault="002B4D49" w:rsidP="001772E2"/>
    <w:p w:rsidR="007B0CF0" w:rsidRDefault="00A641C2" w:rsidP="001772E2">
      <w:r>
        <w:rPr>
          <w:noProof/>
        </w:rPr>
        <mc:AlternateContent>
          <mc:Choice Requires="wps">
            <w:drawing>
              <wp:anchor distT="0" distB="0" distL="114300" distR="114300" simplePos="0" relativeHeight="251836416" behindDoc="0" locked="0" layoutInCell="1" allowOverlap="1" wp14:anchorId="193DDCDF" wp14:editId="754F0816">
                <wp:simplePos x="0" y="0"/>
                <wp:positionH relativeFrom="column">
                  <wp:posOffset>434340</wp:posOffset>
                </wp:positionH>
                <wp:positionV relativeFrom="paragraph">
                  <wp:posOffset>3326130</wp:posOffset>
                </wp:positionV>
                <wp:extent cx="4353560" cy="635"/>
                <wp:effectExtent l="0" t="0" r="2540" b="12065"/>
                <wp:wrapTopAndBottom/>
                <wp:docPr id="41" name="Cuadro de texto 41"/>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6E0B8F" w:rsidRPr="00FE3C25" w:rsidRDefault="006E0B8F" w:rsidP="00A641C2">
                            <w:pPr>
                              <w:pStyle w:val="Descripcin"/>
                              <w:jc w:val="center"/>
                              <w:rPr>
                                <w:noProof/>
                                <w:szCs w:val="22"/>
                              </w:rPr>
                            </w:pPr>
                            <w:bookmarkStart w:id="152" w:name="_Toc517027816"/>
                            <w:r>
                              <w:rPr>
                                <w:rFonts w:eastAsiaTheme="minorHAnsi" w:cs="Helvetica Neue"/>
                                <w:b/>
                                <w:i w:val="0"/>
                                <w:noProof/>
                                <w:color w:val="4DA4D8" w:themeColor="accent3" w:themeTint="99"/>
                                <w:lang w:eastAsia="en-US"/>
                              </w:rPr>
                              <w:t xml:space="preserve">Ilustración </w:t>
                            </w: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53" w:name="_Toc515561223"/>
                            <w:r>
                              <w:rPr>
                                <w:b/>
                                <w:i w:val="0"/>
                                <w:noProof/>
                                <w:color w:val="4DA4D8" w:themeColor="accent3" w:themeTint="99"/>
                              </w:rPr>
                              <w:t>52</w:t>
                            </w:r>
                            <w:r w:rsidRPr="00A641C2">
                              <w:rPr>
                                <w:b/>
                                <w:i w:val="0"/>
                                <w:noProof/>
                                <w:color w:val="4DA4D8" w:themeColor="accent3" w:themeTint="99"/>
                              </w:rPr>
                              <w:fldChar w:fldCharType="end"/>
                            </w:r>
                            <w:r w:rsidRPr="0054604E">
                              <w:t>-Pings desde atacante.Fuente: propia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DCDF" id="Cuadro de texto 41" o:spid="_x0000_s1054" type="#_x0000_t202" style="position:absolute;left:0;text-align:left;margin-left:34.2pt;margin-top:261.9pt;width:34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" stroked="f">
                <v:textbox style="mso-fit-shape-to-text:t" inset="0,0,0,0">
                  <w:txbxContent>
                    <w:p w:rsidR="006E0B8F" w:rsidRPr="00FE3C25" w:rsidRDefault="006E0B8F" w:rsidP="00A641C2">
                      <w:pPr>
                        <w:pStyle w:val="Descripcin"/>
                        <w:jc w:val="center"/>
                        <w:rPr>
                          <w:noProof/>
                          <w:szCs w:val="22"/>
                        </w:rPr>
                      </w:pPr>
                      <w:bookmarkStart w:id="154" w:name="_Toc517027816"/>
                      <w:r>
                        <w:rPr>
                          <w:rFonts w:eastAsiaTheme="minorHAnsi" w:cs="Helvetica Neue"/>
                          <w:b/>
                          <w:i w:val="0"/>
                          <w:noProof/>
                          <w:color w:val="4DA4D8" w:themeColor="accent3" w:themeTint="99"/>
                          <w:lang w:eastAsia="en-US"/>
                        </w:rPr>
                        <w:t xml:space="preserve">Ilustración </w:t>
                      </w: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55" w:name="_Toc515561223"/>
                      <w:r>
                        <w:rPr>
                          <w:b/>
                          <w:i w:val="0"/>
                          <w:noProof/>
                          <w:color w:val="4DA4D8" w:themeColor="accent3" w:themeTint="99"/>
                        </w:rPr>
                        <w:t>52</w:t>
                      </w:r>
                      <w:r w:rsidRPr="00A641C2">
                        <w:rPr>
                          <w:b/>
                          <w:i w:val="0"/>
                          <w:noProof/>
                          <w:color w:val="4DA4D8" w:themeColor="accent3" w:themeTint="99"/>
                        </w:rPr>
                        <w:fldChar w:fldCharType="end"/>
                      </w:r>
                      <w:r w:rsidRPr="0054604E">
                        <w:t>-Pings desde atacante.Fuente: propia</w:t>
                      </w:r>
                      <w:bookmarkEnd w:id="154"/>
                      <w:bookmarkEnd w:id="155"/>
                    </w:p>
                  </w:txbxContent>
                </v:textbox>
                <w10:wrap type="topAndBottom"/>
              </v:shape>
            </w:pict>
          </mc:Fallback>
        </mc:AlternateContent>
      </w:r>
      <w:r w:rsidR="00FB20C8">
        <w:rPr>
          <w:noProof/>
        </w:rPr>
        <w:drawing>
          <wp:anchor distT="0" distB="0" distL="114300" distR="114300" simplePos="0" relativeHeight="251745280" behindDoc="0" locked="0" layoutInCell="1" allowOverlap="1">
            <wp:simplePos x="0" y="0"/>
            <wp:positionH relativeFrom="column">
              <wp:posOffset>434415</wp:posOffset>
            </wp:positionH>
            <wp:positionV relativeFrom="paragraph">
              <wp:posOffset>590699</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rsidR="007B0CF0">
        <w:t>Para confirmar que existe conexión entre los equipos enviaremos 3 paquetes a cada una de las IP:</w:t>
      </w:r>
    </w:p>
    <w:p w:rsidR="00360E5F" w:rsidRDefault="007B0CF0" w:rsidP="001772E2">
      <w:r>
        <w:lastRenderedPageBreak/>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1772E2">
      <w:pPr>
        <w:keepNext/>
      </w:pPr>
      <w:r>
        <w:rPr>
          <w:noProof/>
        </w:rPr>
        <w:drawing>
          <wp:inline distT="0" distB="0" distL="0" distR="0">
            <wp:extent cx="5141595" cy="48641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43931" cy="486631"/>
                    </a:xfrm>
                    <a:prstGeom prst="rect">
                      <a:avLst/>
                    </a:prstGeom>
                  </pic:spPr>
                </pic:pic>
              </a:graphicData>
            </a:graphic>
          </wp:inline>
        </w:drawing>
      </w:r>
    </w:p>
    <w:p w:rsidR="007B0CF0" w:rsidRDefault="004E6D25" w:rsidP="001772E2">
      <w:pPr>
        <w:pStyle w:val="Descripcin"/>
        <w:jc w:val="center"/>
      </w:pPr>
      <w:bookmarkStart w:id="156" w:name="_Toc517027817"/>
      <w:r>
        <w:rPr>
          <w:rFonts w:eastAsiaTheme="minorHAnsi" w:cs="Helvetica Neue"/>
          <w:b/>
          <w:i w:val="0"/>
          <w:noProof/>
          <w:color w:val="4DA4D8" w:themeColor="accent3" w:themeTint="99"/>
          <w:lang w:eastAsia="en-US"/>
        </w:rPr>
        <w:t xml:space="preserve">Ilustración </w:t>
      </w:r>
      <w:r w:rsidR="00360E5F" w:rsidRPr="0029172B">
        <w:rPr>
          <w:b/>
          <w:i w:val="0"/>
          <w:color w:val="4DA4D8" w:themeColor="accent3" w:themeTint="99"/>
        </w:rPr>
        <w:fldChar w:fldCharType="begin"/>
      </w:r>
      <w:r w:rsidR="00360E5F" w:rsidRPr="0029172B">
        <w:rPr>
          <w:b/>
          <w:i w:val="0"/>
          <w:color w:val="4DA4D8" w:themeColor="accent3" w:themeTint="99"/>
        </w:rPr>
        <w:instrText xml:space="preserve"> SEQ Ilustración \* ARABIC </w:instrText>
      </w:r>
      <w:r w:rsidR="00360E5F" w:rsidRPr="0029172B">
        <w:rPr>
          <w:b/>
          <w:i w:val="0"/>
          <w:color w:val="4DA4D8" w:themeColor="accent3" w:themeTint="99"/>
        </w:rPr>
        <w:fldChar w:fldCharType="separate"/>
      </w:r>
      <w:r w:rsidR="00375906">
        <w:rPr>
          <w:b/>
          <w:i w:val="0"/>
          <w:noProof/>
          <w:color w:val="4DA4D8" w:themeColor="accent3" w:themeTint="99"/>
        </w:rPr>
        <w:t>53</w:t>
      </w:r>
      <w:r w:rsidR="00360E5F" w:rsidRPr="0029172B">
        <w:rPr>
          <w:b/>
          <w:i w:val="0"/>
          <w:color w:val="4DA4D8" w:themeColor="accent3" w:themeTint="99"/>
        </w:rPr>
        <w:fldChar w:fldCharType="end"/>
      </w:r>
      <w:r w:rsidR="00360E5F">
        <w:t>-Ejecución IP spoofing iptables.Fuente: propia</w:t>
      </w:r>
      <w:bookmarkEnd w:id="156"/>
    </w:p>
    <w:p w:rsidR="00360E5F" w:rsidRDefault="00A641C2" w:rsidP="001772E2">
      <w:r>
        <w:rPr>
          <w:noProof/>
        </w:rPr>
        <mc:AlternateContent>
          <mc:Choice Requires="wps">
            <w:drawing>
              <wp:anchor distT="0" distB="0" distL="114300" distR="114300" simplePos="0" relativeHeight="251838464" behindDoc="0" locked="0" layoutInCell="1" allowOverlap="1" wp14:anchorId="1A126412" wp14:editId="4E95B6CB">
                <wp:simplePos x="0" y="0"/>
                <wp:positionH relativeFrom="column">
                  <wp:posOffset>239395</wp:posOffset>
                </wp:positionH>
                <wp:positionV relativeFrom="paragraph">
                  <wp:posOffset>1057275</wp:posOffset>
                </wp:positionV>
                <wp:extent cx="4337050" cy="635"/>
                <wp:effectExtent l="0" t="0" r="6350" b="12065"/>
                <wp:wrapTopAndBottom/>
                <wp:docPr id="42" name="Cuadro de texto 42"/>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6E0B8F" w:rsidRPr="00936123" w:rsidRDefault="006E0B8F" w:rsidP="00A641C2">
                            <w:pPr>
                              <w:pStyle w:val="Descripcin"/>
                              <w:jc w:val="center"/>
                              <w:rPr>
                                <w:noProof/>
                                <w:szCs w:val="22"/>
                              </w:rPr>
                            </w:pPr>
                            <w:bookmarkStart w:id="157" w:name="_Toc517027818"/>
                            <w:r>
                              <w:rPr>
                                <w:rFonts w:eastAsiaTheme="minorHAnsi" w:cs="Helvetica Neue"/>
                                <w:b/>
                                <w:i w:val="0"/>
                                <w:noProof/>
                                <w:color w:val="4DA4D8" w:themeColor="accent3" w:themeTint="99"/>
                                <w:lang w:eastAsia="en-US"/>
                              </w:rPr>
                              <w:t xml:space="preserve">Ilustración </w:t>
                            </w: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58" w:name="_Toc515561225"/>
                            <w:r>
                              <w:rPr>
                                <w:b/>
                                <w:noProof/>
                                <w:color w:val="4DA4D8" w:themeColor="accent3" w:themeTint="99"/>
                              </w:rPr>
                              <w:t>54</w:t>
                            </w:r>
                            <w:r w:rsidRPr="00A641C2">
                              <w:rPr>
                                <w:b/>
                                <w:noProof/>
                                <w:color w:val="4DA4D8" w:themeColor="accent3" w:themeTint="99"/>
                              </w:rPr>
                              <w:fldChar w:fldCharType="end"/>
                            </w:r>
                            <w:r w:rsidRPr="009D71AF">
                              <w:t>-Ping IP spoofing equipo víctima.</w:t>
                            </w:r>
                            <w:r>
                              <w:t xml:space="preserve"> </w:t>
                            </w:r>
                            <w:r w:rsidRPr="009D71AF">
                              <w:t>Fuente: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6412" id="Cuadro de texto 42" o:spid="_x0000_s1055" type="#_x0000_t202" style="position:absolute;left:0;text-align:left;margin-left:18.85pt;margin-top:83.25pt;width:34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" stroked="f">
                <v:textbox style="mso-fit-shape-to-text:t" inset="0,0,0,0">
                  <w:txbxContent>
                    <w:p w:rsidR="006E0B8F" w:rsidRPr="00936123" w:rsidRDefault="006E0B8F" w:rsidP="00A641C2">
                      <w:pPr>
                        <w:pStyle w:val="Descripcin"/>
                        <w:jc w:val="center"/>
                        <w:rPr>
                          <w:noProof/>
                          <w:szCs w:val="22"/>
                        </w:rPr>
                      </w:pPr>
                      <w:bookmarkStart w:id="159" w:name="_Toc517027818"/>
                      <w:r>
                        <w:rPr>
                          <w:rFonts w:eastAsiaTheme="minorHAnsi" w:cs="Helvetica Neue"/>
                          <w:b/>
                          <w:i w:val="0"/>
                          <w:noProof/>
                          <w:color w:val="4DA4D8" w:themeColor="accent3" w:themeTint="99"/>
                          <w:lang w:eastAsia="en-US"/>
                        </w:rPr>
                        <w:t xml:space="preserve">Ilustración </w:t>
                      </w: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60" w:name="_Toc515561225"/>
                      <w:r>
                        <w:rPr>
                          <w:b/>
                          <w:noProof/>
                          <w:color w:val="4DA4D8" w:themeColor="accent3" w:themeTint="99"/>
                        </w:rPr>
                        <w:t>54</w:t>
                      </w:r>
                      <w:r w:rsidRPr="00A641C2">
                        <w:rPr>
                          <w:b/>
                          <w:noProof/>
                          <w:color w:val="4DA4D8" w:themeColor="accent3" w:themeTint="99"/>
                        </w:rPr>
                        <w:fldChar w:fldCharType="end"/>
                      </w:r>
                      <w:r w:rsidRPr="009D71AF">
                        <w:t>-Ping IP spoofing equipo víctima.</w:t>
                      </w:r>
                      <w:r>
                        <w:t xml:space="preserve"> </w:t>
                      </w:r>
                      <w:r w:rsidRPr="009D71AF">
                        <w:t>Fuente: propia</w:t>
                      </w:r>
                      <w:bookmarkEnd w:id="159"/>
                      <w:bookmarkEnd w:id="160"/>
                    </w:p>
                  </w:txbxContent>
                </v:textbox>
                <w10:wrap type="topAndBottom"/>
              </v:shape>
            </w:pict>
          </mc:Fallback>
        </mc:AlternateContent>
      </w:r>
      <w:r w:rsidR="00194931">
        <w:rPr>
          <w:noProof/>
        </w:rPr>
        <w:drawing>
          <wp:anchor distT="0" distB="0" distL="114300" distR="114300" simplePos="0" relativeHeight="251748352" behindDoc="0" locked="0" layoutInCell="1" allowOverlap="1">
            <wp:simplePos x="0" y="0"/>
            <wp:positionH relativeFrom="column">
              <wp:posOffset>239992</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rsidR="0029172B">
        <w:t>A continuación haremos ping al equipo víctima de IP 192.168.0.171</w:t>
      </w:r>
    </w:p>
    <w:p w:rsidR="007B0CF0" w:rsidRDefault="00E44331" w:rsidP="001772E2">
      <w:r>
        <w:t>Una vez realizado el ataque podremos ver su efecto a través de</w:t>
      </w:r>
      <w:r w:rsidR="002053F8">
        <w:t xml:space="preserve"> Wireshark:</w:t>
      </w:r>
    </w:p>
    <w:p w:rsidR="002053F8" w:rsidRDefault="002053F8" w:rsidP="001772E2">
      <w:pPr>
        <w:keepNext/>
      </w:pPr>
      <w:r>
        <w:rPr>
          <w:b/>
          <w:noProof/>
          <w:color w:val="1B587C" w:themeColor="accent3"/>
        </w:rPr>
        <w:drawing>
          <wp:inline distT="0" distB="0" distL="0" distR="0">
            <wp:extent cx="4937760" cy="1991360"/>
            <wp:effectExtent l="0" t="0" r="254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4869" cy="1994227"/>
                    </a:xfrm>
                    <a:prstGeom prst="rect">
                      <a:avLst/>
                    </a:prstGeom>
                  </pic:spPr>
                </pic:pic>
              </a:graphicData>
            </a:graphic>
          </wp:inline>
        </w:drawing>
      </w:r>
    </w:p>
    <w:p w:rsidR="002B4D49" w:rsidRDefault="004E6D25" w:rsidP="001772E2">
      <w:pPr>
        <w:pStyle w:val="Descripcin"/>
        <w:jc w:val="center"/>
      </w:pPr>
      <w:bookmarkStart w:id="161" w:name="_Toc517027819"/>
      <w:r>
        <w:rPr>
          <w:rFonts w:eastAsiaTheme="minorHAnsi" w:cs="Helvetica Neue"/>
          <w:b/>
          <w:i w:val="0"/>
          <w:noProof/>
          <w:color w:val="4DA4D8" w:themeColor="accent3" w:themeTint="99"/>
          <w:lang w:eastAsia="en-US"/>
        </w:rPr>
        <w:t xml:space="preserve">Ilustración </w:t>
      </w:r>
      <w:r w:rsidR="002053F8" w:rsidRPr="002053F8">
        <w:rPr>
          <w:b/>
          <w:i w:val="0"/>
          <w:color w:val="4DA4D8" w:themeColor="accent3" w:themeTint="99"/>
        </w:rPr>
        <w:fldChar w:fldCharType="begin"/>
      </w:r>
      <w:r w:rsidR="002053F8" w:rsidRPr="002053F8">
        <w:rPr>
          <w:b/>
          <w:i w:val="0"/>
          <w:color w:val="4DA4D8" w:themeColor="accent3" w:themeTint="99"/>
        </w:rPr>
        <w:instrText xml:space="preserve"> SEQ Ilustración \* ARABIC </w:instrText>
      </w:r>
      <w:r w:rsidR="002053F8" w:rsidRPr="002053F8">
        <w:rPr>
          <w:b/>
          <w:i w:val="0"/>
          <w:color w:val="4DA4D8" w:themeColor="accent3" w:themeTint="99"/>
        </w:rPr>
        <w:fldChar w:fldCharType="separate"/>
      </w:r>
      <w:r w:rsidR="00375906">
        <w:rPr>
          <w:b/>
          <w:i w:val="0"/>
          <w:noProof/>
          <w:color w:val="4DA4D8" w:themeColor="accent3" w:themeTint="99"/>
        </w:rPr>
        <w:t>55</w:t>
      </w:r>
      <w:r w:rsidR="002053F8" w:rsidRPr="002053F8">
        <w:rPr>
          <w:b/>
          <w:i w:val="0"/>
          <w:color w:val="4DA4D8" w:themeColor="accent3" w:themeTint="99"/>
        </w:rPr>
        <w:fldChar w:fldCharType="end"/>
      </w:r>
      <w:r w:rsidR="002053F8">
        <w:t>-Ataque IP spoofing iptables wireshark.</w:t>
      </w:r>
      <w:r w:rsidR="00A641C2">
        <w:t xml:space="preserve"> </w:t>
      </w:r>
      <w:r w:rsidR="002053F8">
        <w:t>Fuente: propia</w:t>
      </w:r>
      <w:bookmarkEnd w:id="161"/>
    </w:p>
    <w:p w:rsidR="00F77F15" w:rsidRDefault="00F77F15" w:rsidP="001772E2">
      <w:r>
        <w:t>Como vemos en la ilustración 55 llegan paquetes con la IP suplantada 192.168.0.167 cuando la verdadera IP del atacante es 192.168.0.168.</w:t>
      </w:r>
    </w:p>
    <w:p w:rsidR="00EB6B89" w:rsidRDefault="009249B0" w:rsidP="001772E2">
      <w:r>
        <w:t>Para borrar la regla de</w:t>
      </w:r>
      <w:r w:rsidR="00EB6B89">
        <w:t xml:space="preserve"> iptable</w:t>
      </w:r>
      <w:r w:rsidR="00831234">
        <w:t>s</w:t>
      </w:r>
      <w:r w:rsidR="00EB6B89">
        <w:t xml:space="preserve"> basta con seguir los siguientes comandos:</w:t>
      </w:r>
    </w:p>
    <w:p w:rsidR="00EB6B89" w:rsidRDefault="00EB6B89" w:rsidP="001772E2">
      <w:pPr>
        <w:rPr>
          <w:b/>
          <w:i/>
        </w:rPr>
      </w:pPr>
      <w:r>
        <w:rPr>
          <w:b/>
          <w:i/>
        </w:rPr>
        <w:t>sudo iptables -t nat -D</w:t>
      </w:r>
      <w:r w:rsidRPr="0080615F">
        <w:rPr>
          <w:b/>
          <w:i/>
        </w:rPr>
        <w:t xml:space="preserve"> POSTROU</w:t>
      </w:r>
      <w:r>
        <w:rPr>
          <w:b/>
          <w:i/>
        </w:rPr>
        <w:t>TING -j SNAT --to-source &lt;IP_a_suplantar&gt;</w:t>
      </w:r>
    </w:p>
    <w:p w:rsidR="00EB6B89" w:rsidRDefault="00EB6B89" w:rsidP="001772E2">
      <w:r>
        <w:t>Usaremos -D “</w:t>
      </w:r>
      <w:r w:rsidRPr="00E84AE6">
        <w:rPr>
          <w:i/>
        </w:rPr>
        <w:t>delete</w:t>
      </w:r>
      <w:r>
        <w:t>” para borrar la regla, mientras que el resto de la información quedaría de la misma forma.</w:t>
      </w:r>
    </w:p>
    <w:p w:rsidR="00EB6B89" w:rsidRDefault="00EB6B89" w:rsidP="001772E2">
      <w:pPr>
        <w:rPr>
          <w:b/>
          <w:i/>
        </w:rPr>
      </w:pPr>
      <w:r>
        <w:rPr>
          <w:b/>
          <w:i/>
        </w:rPr>
        <w:t>sudo iptables -F</w:t>
      </w:r>
    </w:p>
    <w:p w:rsidR="00EB6B89" w:rsidRDefault="00EB6B89" w:rsidP="001772E2">
      <w:r w:rsidRPr="00EB6B89">
        <w:t>Este comando</w:t>
      </w:r>
      <w:r>
        <w:t xml:space="preserve"> </w:t>
      </w:r>
      <w:r w:rsidR="00E84AE6">
        <w:t xml:space="preserve">con -F </w:t>
      </w:r>
      <w:r>
        <w:t>realiza un “</w:t>
      </w:r>
      <w:r w:rsidRPr="00E84AE6">
        <w:rPr>
          <w:i/>
        </w:rPr>
        <w:t>flush</w:t>
      </w:r>
      <w:r>
        <w:t>”, una limpieza de las iptables.</w:t>
      </w:r>
    </w:p>
    <w:p w:rsidR="00A02C81" w:rsidRDefault="00A02C81" w:rsidP="001772E2"/>
    <w:p w:rsidR="00A02C81" w:rsidRPr="00EB6B89" w:rsidRDefault="00A02C81" w:rsidP="001772E2"/>
    <w:p w:rsidR="008F4C5F" w:rsidRDefault="008F4C5F" w:rsidP="00194931">
      <w:pPr>
        <w:pStyle w:val="Ttulo3"/>
        <w:numPr>
          <w:ilvl w:val="3"/>
          <w:numId w:val="18"/>
        </w:numPr>
        <w:ind w:left="0" w:firstLine="0"/>
        <w:rPr>
          <w:noProof/>
          <w:color w:val="4DA4D8" w:themeColor="accent3" w:themeTint="99"/>
        </w:rPr>
      </w:pPr>
      <w:bookmarkStart w:id="162" w:name="_Toc517039226"/>
      <w:r>
        <w:rPr>
          <w:noProof/>
          <w:color w:val="4DA4D8" w:themeColor="accent3" w:themeTint="99"/>
        </w:rPr>
        <w:lastRenderedPageBreak/>
        <w:t xml:space="preserve">IP </w:t>
      </w:r>
      <w:r w:rsidR="00327AE3">
        <w:rPr>
          <w:noProof/>
          <w:color w:val="4DA4D8" w:themeColor="accent3" w:themeTint="99"/>
        </w:rPr>
        <w:t>SPOOFING CON HPING3</w:t>
      </w:r>
      <w:bookmarkEnd w:id="162"/>
      <w:r>
        <w:rPr>
          <w:noProof/>
          <w:color w:val="4DA4D8" w:themeColor="accent3" w:themeTint="99"/>
        </w:rPr>
        <w:t xml:space="preserve"> </w:t>
      </w:r>
    </w:p>
    <w:p w:rsidR="00B17BAC" w:rsidRDefault="00612FFF" w:rsidP="001772E2">
      <w:r>
        <w:t xml:space="preserve">Otro método para realizar un ataque de IP </w:t>
      </w:r>
      <w:r w:rsidRPr="00D20346">
        <w:rPr>
          <w:i/>
        </w:rPr>
        <w:t>spoofing</w:t>
      </w:r>
      <w:r>
        <w:t xml:space="preserve"> es a través de hping3.</w:t>
      </w:r>
    </w:p>
    <w:p w:rsidR="00612FFF" w:rsidRDefault="00612FFF" w:rsidP="001772E2">
      <w:r>
        <w:t>El comando a usar consta del siguiente formato:</w:t>
      </w:r>
    </w:p>
    <w:p w:rsidR="00612FFF" w:rsidRDefault="00612FFF" w:rsidP="001772E2">
      <w:r>
        <w:t xml:space="preserve">Sudo hping3 -a &lt;IP_suplantar&gt; -p 80 </w:t>
      </w:r>
      <w:r w:rsidR="00D15B98">
        <w:t>--</w:t>
      </w:r>
      <w:r>
        <w:t>flood &lt;IP_atacada&gt;</w:t>
      </w:r>
      <w:r w:rsidR="00DF0155">
        <w:fldChar w:fldCharType="begin"/>
      </w:r>
      <w:r w:rsidR="00F36BB8">
        <w:instrText xml:space="preserve"> ADDIN ZOTERO_ITEM CSL_CITATION {"citationID":"zPHABu44","properties":{"formattedCitation":"[26]","plainCitation":"[26]","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F36BB8">
        <w:rPr>
          <w:noProof/>
        </w:rPr>
        <w:t>[26]</w:t>
      </w:r>
      <w:r w:rsidR="00DF0155">
        <w:fldChar w:fldCharType="end"/>
      </w:r>
      <w:r w:rsidR="00DF0155">
        <w:fldChar w:fldCharType="begin"/>
      </w:r>
      <w:r w:rsidR="00F36BB8">
        <w:instrText xml:space="preserve"> ADDIN ZOTERO_ITEM CSL_CITATION {"citationID":"xkQ5qpCg","properties":{"formattedCitation":"[27]","plainCitation":"[27]","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F36BB8">
        <w:rPr>
          <w:noProof/>
        </w:rPr>
        <w:t>[27]</w:t>
      </w:r>
      <w:r w:rsidR="00DF0155">
        <w:fldChar w:fldCharType="end"/>
      </w:r>
    </w:p>
    <w:p w:rsidR="00DF0155" w:rsidRDefault="00DF0155" w:rsidP="001772E2">
      <w:r>
        <w:t>Vamos a proceder a analizar el comando:</w:t>
      </w:r>
    </w:p>
    <w:p w:rsidR="00DF0155" w:rsidRDefault="00294266" w:rsidP="001772E2">
      <w:r>
        <w:rPr>
          <w:b/>
        </w:rPr>
        <w:t>s</w:t>
      </w:r>
      <w:r w:rsidR="00DF0155" w:rsidRPr="0080615F">
        <w:rPr>
          <w:b/>
        </w:rPr>
        <w:t>udo</w:t>
      </w:r>
      <w:r w:rsidR="00DF0155">
        <w:t>: El comando va precedido de “sudo” ya que iptables necesita ser ejecutado como superusuario “</w:t>
      </w:r>
      <w:r w:rsidR="00DF0155" w:rsidRPr="001C5280">
        <w:rPr>
          <w:i/>
        </w:rPr>
        <w:t>root</w:t>
      </w:r>
      <w:r w:rsidR="00DF0155">
        <w:t>”.</w:t>
      </w:r>
    </w:p>
    <w:p w:rsidR="00DF0155" w:rsidRDefault="00DF0155" w:rsidP="001772E2">
      <w:r w:rsidRPr="00DF0155">
        <w:rPr>
          <w:b/>
        </w:rPr>
        <w:t>hping3</w:t>
      </w:r>
      <w:r w:rsidRPr="00DF0155">
        <w:t>:</w:t>
      </w:r>
      <w:r>
        <w:rPr>
          <w:b/>
          <w:i/>
        </w:rPr>
        <w:t xml:space="preserve"> </w:t>
      </w:r>
      <w:r>
        <w:t>Nombre de la herramienta que vamos a utilizar y que deseamos que ejecute el comando.</w:t>
      </w:r>
    </w:p>
    <w:p w:rsidR="00DF0155" w:rsidRDefault="00DF0155" w:rsidP="001772E2">
      <w:r w:rsidRPr="00DF0155">
        <w:rPr>
          <w:b/>
          <w:i/>
        </w:rPr>
        <w:t>-</w:t>
      </w:r>
      <w:r w:rsidRPr="00DF0155">
        <w:rPr>
          <w:b/>
        </w:rPr>
        <w:t>a</w:t>
      </w:r>
      <w:r w:rsidRPr="00DF0155">
        <w:t>:</w:t>
      </w:r>
      <w:r>
        <w:t xml:space="preserve"> Especifica la dirección de origen.</w:t>
      </w:r>
    </w:p>
    <w:p w:rsidR="00DF0155" w:rsidRDefault="00DF0155" w:rsidP="001772E2">
      <w:r>
        <w:rPr>
          <w:b/>
        </w:rPr>
        <w:t>-p</w:t>
      </w:r>
      <w:r>
        <w:t>: Especifica el puerto de destino.</w:t>
      </w:r>
    </w:p>
    <w:p w:rsidR="00612FFF" w:rsidRDefault="00D15B98" w:rsidP="001772E2">
      <w:pPr>
        <w:rPr>
          <w:b/>
        </w:rPr>
      </w:pPr>
      <w:r>
        <w:rPr>
          <w:b/>
        </w:rPr>
        <w:t>--</w:t>
      </w:r>
      <w:r w:rsidR="00DF0155" w:rsidRPr="00DF0155">
        <w:rPr>
          <w:b/>
        </w:rPr>
        <w:t>flood</w:t>
      </w:r>
      <w:r w:rsidR="00DF0155" w:rsidRPr="00DF0155">
        <w:t>:</w:t>
      </w:r>
      <w:r>
        <w:t xml:space="preserve"> Indica que </w:t>
      </w:r>
      <w:r w:rsidR="001C5280">
        <w:t>envíe</w:t>
      </w:r>
      <w:r>
        <w:t xml:space="preserve"> los paquetes a la máxima velocidad y sin esperar respuesta.</w:t>
      </w:r>
    </w:p>
    <w:p w:rsidR="00EB6B89" w:rsidRPr="00EB6B89" w:rsidRDefault="00EB6B89" w:rsidP="001772E2">
      <w:r>
        <w:t>El resultado es el siguiente, en primer lugar se lanza el ataque desde el equipo atacante:</w:t>
      </w:r>
    </w:p>
    <w:p w:rsidR="00EB6B89" w:rsidRDefault="00EB6B89" w:rsidP="001772E2">
      <w:pPr>
        <w:keepNext/>
      </w:pPr>
      <w:r>
        <w:rPr>
          <w:noProof/>
        </w:rPr>
        <w:drawing>
          <wp:inline distT="0" distB="0" distL="0" distR="0">
            <wp:extent cx="5152913" cy="743585"/>
            <wp:effectExtent l="0" t="0" r="381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56563" cy="744112"/>
                    </a:xfrm>
                    <a:prstGeom prst="rect">
                      <a:avLst/>
                    </a:prstGeom>
                  </pic:spPr>
                </pic:pic>
              </a:graphicData>
            </a:graphic>
          </wp:inline>
        </w:drawing>
      </w:r>
    </w:p>
    <w:p w:rsidR="00612FFF" w:rsidRDefault="004E6D25" w:rsidP="001772E2">
      <w:pPr>
        <w:pStyle w:val="Descripcin"/>
        <w:jc w:val="center"/>
      </w:pPr>
      <w:bookmarkStart w:id="163" w:name="_Toc517027820"/>
      <w:r>
        <w:rPr>
          <w:rFonts w:eastAsiaTheme="minorHAnsi" w:cs="Helvetica Neue"/>
          <w:b/>
          <w:i w:val="0"/>
          <w:noProof/>
          <w:color w:val="4DA4D8" w:themeColor="accent3" w:themeTint="99"/>
          <w:lang w:eastAsia="en-US"/>
        </w:rPr>
        <w:t xml:space="preserve">Ilustración </w:t>
      </w:r>
      <w:r w:rsidR="00EB6B89" w:rsidRPr="00EB6B89">
        <w:rPr>
          <w:b/>
          <w:i w:val="0"/>
          <w:color w:val="4DA4D8" w:themeColor="accent3" w:themeTint="99"/>
        </w:rPr>
        <w:fldChar w:fldCharType="begin"/>
      </w:r>
      <w:r w:rsidR="00EB6B89" w:rsidRPr="00EB6B89">
        <w:rPr>
          <w:b/>
          <w:i w:val="0"/>
          <w:color w:val="4DA4D8" w:themeColor="accent3" w:themeTint="99"/>
        </w:rPr>
        <w:instrText xml:space="preserve"> SEQ Ilustración \* ARABIC </w:instrText>
      </w:r>
      <w:r w:rsidR="00EB6B89" w:rsidRPr="00EB6B89">
        <w:rPr>
          <w:b/>
          <w:i w:val="0"/>
          <w:color w:val="4DA4D8" w:themeColor="accent3" w:themeTint="99"/>
        </w:rPr>
        <w:fldChar w:fldCharType="separate"/>
      </w:r>
      <w:r w:rsidR="00375906">
        <w:rPr>
          <w:b/>
          <w:i w:val="0"/>
          <w:noProof/>
          <w:color w:val="4DA4D8" w:themeColor="accent3" w:themeTint="99"/>
        </w:rPr>
        <w:t>56</w:t>
      </w:r>
      <w:r w:rsidR="00EB6B89" w:rsidRPr="00EB6B89">
        <w:rPr>
          <w:b/>
          <w:i w:val="0"/>
          <w:color w:val="4DA4D8" w:themeColor="accent3" w:themeTint="99"/>
        </w:rPr>
        <w:fldChar w:fldCharType="end"/>
      </w:r>
      <w:r w:rsidR="00EB6B89">
        <w:t>-Ataque IP spoofing con hping3.</w:t>
      </w:r>
      <w:r w:rsidR="00536B72">
        <w:t xml:space="preserve"> </w:t>
      </w:r>
      <w:r w:rsidR="00EB6B89">
        <w:t>Fuente: propia</w:t>
      </w:r>
      <w:bookmarkEnd w:id="163"/>
    </w:p>
    <w:p w:rsidR="00975B16" w:rsidRDefault="001C4D6D" w:rsidP="001772E2">
      <w:r>
        <w:t xml:space="preserve">A la vez </w:t>
      </w:r>
      <w:r w:rsidR="00976DC0">
        <w:t>que se ejecuta</w:t>
      </w:r>
      <w:r>
        <w:t xml:space="preserve"> </w:t>
      </w:r>
      <w:r w:rsidR="00976DC0">
        <w:t>el</w:t>
      </w:r>
      <w:r>
        <w:t xml:space="preserve"> ataque podemos ver en el Wireshark de la v</w:t>
      </w:r>
      <w:r w:rsidR="00975B16">
        <w:t>íctima el resultado.</w:t>
      </w:r>
    </w:p>
    <w:p w:rsidR="001C4D6D" w:rsidRDefault="00975B16" w:rsidP="001772E2">
      <w:r>
        <w:t>E</w:t>
      </w:r>
      <w:r w:rsidR="001C4D6D">
        <w:t>n este caso la IP falsa es 192.168.0.133 que se envía desde el equipo atacante de IP real 192.168.0.168 al equipo víctima de IP 192.168.0.171.</w:t>
      </w:r>
    </w:p>
    <w:p w:rsidR="00E545F6" w:rsidRPr="001C4D6D" w:rsidRDefault="00E545F6" w:rsidP="001772E2">
      <w:r>
        <w:t>Como podemos ver en la ilustración 57 todos los paquetes poseen la IP spofeada.</w:t>
      </w:r>
    </w:p>
    <w:p w:rsidR="00971774" w:rsidRDefault="001C4D6D" w:rsidP="001772E2">
      <w:pPr>
        <w:keepNext/>
      </w:pPr>
      <w:r>
        <w:rPr>
          <w:noProof/>
        </w:rPr>
        <w:drawing>
          <wp:inline distT="0" distB="0" distL="0" distR="0">
            <wp:extent cx="5152390" cy="2000250"/>
            <wp:effectExtent l="0" t="0" r="381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3841" cy="2000813"/>
                    </a:xfrm>
                    <a:prstGeom prst="rect">
                      <a:avLst/>
                    </a:prstGeom>
                  </pic:spPr>
                </pic:pic>
              </a:graphicData>
            </a:graphic>
          </wp:inline>
        </w:drawing>
      </w:r>
    </w:p>
    <w:p w:rsidR="00612FFF" w:rsidRDefault="004E6D25" w:rsidP="001772E2">
      <w:pPr>
        <w:pStyle w:val="Descripcin"/>
        <w:jc w:val="center"/>
      </w:pPr>
      <w:bookmarkStart w:id="164" w:name="_Toc517027821"/>
      <w:r>
        <w:rPr>
          <w:rFonts w:eastAsiaTheme="minorHAnsi" w:cs="Helvetica Neue"/>
          <w:b/>
          <w:i w:val="0"/>
          <w:noProof/>
          <w:color w:val="4DA4D8" w:themeColor="accent3" w:themeTint="99"/>
          <w:lang w:eastAsia="en-US"/>
        </w:rPr>
        <w:t xml:space="preserve">Ilustración </w:t>
      </w:r>
      <w:r w:rsidR="00971774" w:rsidRPr="00971774">
        <w:rPr>
          <w:b/>
          <w:i w:val="0"/>
          <w:color w:val="4DA4D8" w:themeColor="accent3" w:themeTint="99"/>
        </w:rPr>
        <w:fldChar w:fldCharType="begin"/>
      </w:r>
      <w:r w:rsidR="00971774" w:rsidRPr="00971774">
        <w:rPr>
          <w:b/>
          <w:i w:val="0"/>
          <w:color w:val="4DA4D8" w:themeColor="accent3" w:themeTint="99"/>
        </w:rPr>
        <w:instrText xml:space="preserve"> SEQ Ilustración \* ARABIC </w:instrText>
      </w:r>
      <w:r w:rsidR="00971774" w:rsidRPr="00971774">
        <w:rPr>
          <w:b/>
          <w:i w:val="0"/>
          <w:color w:val="4DA4D8" w:themeColor="accent3" w:themeTint="99"/>
        </w:rPr>
        <w:fldChar w:fldCharType="separate"/>
      </w:r>
      <w:r w:rsidR="00375906">
        <w:rPr>
          <w:b/>
          <w:i w:val="0"/>
          <w:noProof/>
          <w:color w:val="4DA4D8" w:themeColor="accent3" w:themeTint="99"/>
        </w:rPr>
        <w:t>57</w:t>
      </w:r>
      <w:r w:rsidR="00971774" w:rsidRPr="00971774">
        <w:rPr>
          <w:b/>
          <w:i w:val="0"/>
          <w:color w:val="4DA4D8" w:themeColor="accent3" w:themeTint="99"/>
        </w:rPr>
        <w:fldChar w:fldCharType="end"/>
      </w:r>
      <w:r w:rsidR="00971774">
        <w:t>-Ataque IP spoofing hping3</w:t>
      </w:r>
      <w:r w:rsidR="00971774" w:rsidRPr="00440CD8">
        <w:t xml:space="preserve"> wireshark.</w:t>
      </w:r>
      <w:r w:rsidR="00536B72">
        <w:t xml:space="preserve"> </w:t>
      </w:r>
      <w:r w:rsidR="00971774" w:rsidRPr="00440CD8">
        <w:t>Fuente: propia</w:t>
      </w:r>
      <w:bookmarkEnd w:id="164"/>
    </w:p>
    <w:p w:rsidR="002970FE" w:rsidRDefault="002970FE" w:rsidP="001772E2">
      <w:pPr>
        <w:pStyle w:val="Ttulo3"/>
        <w:ind w:left="0" w:firstLine="0"/>
        <w:rPr>
          <w:noProof/>
          <w:color w:val="4DA4D8" w:themeColor="accent3" w:themeTint="99"/>
        </w:rPr>
      </w:pPr>
      <w:bookmarkStart w:id="165" w:name="_Toc517039227"/>
      <w:r>
        <w:rPr>
          <w:noProof/>
          <w:color w:val="4DA4D8" w:themeColor="accent3" w:themeTint="99"/>
        </w:rPr>
        <w:lastRenderedPageBreak/>
        <w:t>ARP SPOOFING</w:t>
      </w:r>
      <w:bookmarkEnd w:id="165"/>
    </w:p>
    <w:p w:rsidR="009876C1" w:rsidRDefault="009876C1" w:rsidP="001772E2">
      <w:pPr>
        <w:rPr>
          <w:color w:val="000000" w:themeColor="text1"/>
        </w:rPr>
      </w:pPr>
      <w:r>
        <w:t xml:space="preserve">A continuación vamos a realizar </w:t>
      </w:r>
      <w:r w:rsidR="00F50CC4">
        <w:t xml:space="preserve">el ataque de ARP </w:t>
      </w:r>
      <w:r w:rsidR="00F50CC4" w:rsidRPr="00163598">
        <w:rPr>
          <w:i/>
        </w:rPr>
        <w:t>spoofing</w:t>
      </w:r>
      <w:r w:rsidR="00F50CC4">
        <w:t>, para ello utilizaremos dSniff cuya instalación ya hemos</w:t>
      </w:r>
      <w:r w:rsidR="00163598">
        <w:t xml:space="preserve"> realizado como se puede ver en la figura 34</w:t>
      </w:r>
      <w:r w:rsidR="00F50CC4">
        <w:t>-Instalación dSniff del apartado 5.1-</w:t>
      </w:r>
      <w:r w:rsidR="00F50CC4" w:rsidRPr="00F50CC4">
        <w:rPr>
          <w:color w:val="000000" w:themeColor="text1"/>
        </w:rPr>
        <w:t>Creación del entorno de trabajo</w:t>
      </w:r>
      <w:r w:rsidR="00F50CC4">
        <w:rPr>
          <w:color w:val="000000" w:themeColor="text1"/>
        </w:rPr>
        <w:t>.</w:t>
      </w:r>
    </w:p>
    <w:p w:rsidR="00200518" w:rsidRDefault="00F50CC4" w:rsidP="001772E2">
      <w:r>
        <w:t xml:space="preserve">En primer lugar deberemos habilitar el enrutamiento en la máquina atacante, para ello deberemos cambiar el archivo ip_forward que contiene una variable booleana para </w:t>
      </w:r>
      <w:r w:rsidR="00BD356F">
        <w:t>activar</w:t>
      </w:r>
      <w:r>
        <w:t xml:space="preserve"> </w:t>
      </w:r>
      <w:r w:rsidR="00BD356F">
        <w:t>la</w:t>
      </w:r>
      <w:r>
        <w:t xml:space="preserve"> función (0-desactivada, 1-activada)</w:t>
      </w:r>
      <w:r w:rsidR="00200518">
        <w:t xml:space="preserve">. Usaremos el siguiente comando para cambiar la variable:  </w:t>
      </w:r>
    </w:p>
    <w:p w:rsidR="00EF4712" w:rsidRDefault="00DD561F" w:rsidP="001772E2">
      <w:pPr>
        <w:rPr>
          <w:b/>
          <w:i/>
        </w:rPr>
      </w:pPr>
      <w:r w:rsidRPr="00DD561F">
        <w:rPr>
          <w:b/>
          <w:i/>
        </w:rPr>
        <w:t>sudo sysctl -w net.ipv4.ip_forward=1</w:t>
      </w:r>
    </w:p>
    <w:p w:rsidR="00FD2DA1" w:rsidRDefault="00196E2E" w:rsidP="001772E2">
      <w:r>
        <w:t xml:space="preserve">Este paso es importante debido a que en caso de no estar activado </w:t>
      </w:r>
      <w:r w:rsidR="00052CF0" w:rsidRPr="00052CF0">
        <w:t xml:space="preserve">nuestra </w:t>
      </w:r>
      <w:r w:rsidR="00052CF0">
        <w:t>equipo atacante</w:t>
      </w:r>
      <w:r w:rsidR="00052CF0" w:rsidRPr="00052CF0">
        <w:t xml:space="preserve"> </w:t>
      </w:r>
      <w:r w:rsidR="00052CF0">
        <w:t>eliminaría</w:t>
      </w:r>
      <w:r w:rsidR="00052CF0" w:rsidRPr="00052CF0">
        <w:t xml:space="preserve"> todo el tráfico entre los hosts que estamos tratando</w:t>
      </w:r>
      <w:r w:rsidR="00052CF0">
        <w:t xml:space="preserve"> de atacar, por lo que sería imposible por ejemplo realizar un ataque MITM.</w:t>
      </w:r>
    </w:p>
    <w:p w:rsidR="00200518" w:rsidRDefault="00194931" w:rsidP="001772E2">
      <w:pPr>
        <w:rPr>
          <w:i/>
          <w:color w:val="000000" w:themeColor="text1"/>
        </w:rPr>
      </w:pPr>
      <w:r>
        <w:rPr>
          <w:b/>
          <w:i/>
          <w:noProof/>
          <w:color w:val="000000" w:themeColor="text1"/>
        </w:rPr>
        <w:drawing>
          <wp:anchor distT="0" distB="0" distL="114300" distR="114300" simplePos="0" relativeHeight="251751424" behindDoc="0" locked="0" layoutInCell="1" allowOverlap="1">
            <wp:simplePos x="0" y="0"/>
            <wp:positionH relativeFrom="column">
              <wp:posOffset>-45720</wp:posOffset>
            </wp:positionH>
            <wp:positionV relativeFrom="paragraph">
              <wp:posOffset>423134</wp:posOffset>
            </wp:positionV>
            <wp:extent cx="5173980" cy="1075690"/>
            <wp:effectExtent l="0" t="0" r="0"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73980" cy="1075690"/>
                    </a:xfrm>
                    <a:prstGeom prst="rect">
                      <a:avLst/>
                    </a:prstGeom>
                  </pic:spPr>
                </pic:pic>
              </a:graphicData>
            </a:graphic>
            <wp14:sizeRelH relativeFrom="page">
              <wp14:pctWidth>0</wp14:pctWidth>
            </wp14:sizeRelH>
            <wp14:sizeRelV relativeFrom="page">
              <wp14:pctHeight>0</wp14:pctHeight>
            </wp14:sizeRelV>
          </wp:anchor>
        </w:drawing>
      </w:r>
      <w:r w:rsidR="00200518">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6E0B8F" w:rsidRPr="00BE412C" w:rsidRDefault="006E0B8F" w:rsidP="00200518">
                            <w:pPr>
                              <w:pStyle w:val="Descripcin"/>
                              <w:jc w:val="center"/>
                              <w:rPr>
                                <w:b/>
                                <w:noProof/>
                                <w:color w:val="000000" w:themeColor="text1"/>
                                <w:szCs w:val="22"/>
                              </w:rPr>
                            </w:pPr>
                            <w:bookmarkStart w:id="166" w:name="_Toc517027822"/>
                            <w:r>
                              <w:rPr>
                                <w:rFonts w:eastAsiaTheme="minorHAnsi" w:cs="Helvetica Neue"/>
                                <w:b/>
                                <w:i w:val="0"/>
                                <w:noProof/>
                                <w:color w:val="4DA4D8" w:themeColor="accent3" w:themeTint="99"/>
                                <w:lang w:eastAsia="en-US"/>
                              </w:rPr>
                              <w:t xml:space="preserve">Ilustración </w:t>
                            </w: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67" w:name="_Toc515561229"/>
                            <w:r>
                              <w:rPr>
                                <w:b/>
                                <w:i w:val="0"/>
                                <w:noProof/>
                                <w:color w:val="4DA4D8" w:themeColor="accent3" w:themeTint="99"/>
                              </w:rPr>
                              <w:t>58</w:t>
                            </w:r>
                            <w:r w:rsidRPr="00200518">
                              <w:rPr>
                                <w:b/>
                                <w:i w:val="0"/>
                                <w:noProof/>
                                <w:color w:val="4DA4D8" w:themeColor="accent3" w:themeTint="99"/>
                              </w:rPr>
                              <w:fldChar w:fldCharType="end"/>
                            </w:r>
                            <w:r>
                              <w:t>-Activar enrutamiento. Fuente: propia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6"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" stroked="f">
                <v:textbox style="mso-fit-shape-to-text:t" inset="0,0,0,0">
                  <w:txbxContent>
                    <w:p w:rsidR="006E0B8F" w:rsidRPr="00BE412C" w:rsidRDefault="006E0B8F" w:rsidP="00200518">
                      <w:pPr>
                        <w:pStyle w:val="Descripcin"/>
                        <w:jc w:val="center"/>
                        <w:rPr>
                          <w:b/>
                          <w:noProof/>
                          <w:color w:val="000000" w:themeColor="text1"/>
                          <w:szCs w:val="22"/>
                        </w:rPr>
                      </w:pPr>
                      <w:bookmarkStart w:id="168" w:name="_Toc517027822"/>
                      <w:r>
                        <w:rPr>
                          <w:rFonts w:eastAsiaTheme="minorHAnsi" w:cs="Helvetica Neue"/>
                          <w:b/>
                          <w:i w:val="0"/>
                          <w:noProof/>
                          <w:color w:val="4DA4D8" w:themeColor="accent3" w:themeTint="99"/>
                          <w:lang w:eastAsia="en-US"/>
                        </w:rPr>
                        <w:t xml:space="preserve">Ilustración </w:t>
                      </w: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69" w:name="_Toc515561229"/>
                      <w:r>
                        <w:rPr>
                          <w:b/>
                          <w:i w:val="0"/>
                          <w:noProof/>
                          <w:color w:val="4DA4D8" w:themeColor="accent3" w:themeTint="99"/>
                        </w:rPr>
                        <w:t>58</w:t>
                      </w:r>
                      <w:r w:rsidRPr="00200518">
                        <w:rPr>
                          <w:b/>
                          <w:i w:val="0"/>
                          <w:noProof/>
                          <w:color w:val="4DA4D8" w:themeColor="accent3" w:themeTint="99"/>
                        </w:rPr>
                        <w:fldChar w:fldCharType="end"/>
                      </w:r>
                      <w:r>
                        <w:t>-Activar enrutamiento. Fuente: propia</w:t>
                      </w:r>
                      <w:bookmarkEnd w:id="168"/>
                      <w:bookmarkEnd w:id="169"/>
                    </w:p>
                  </w:txbxContent>
                </v:textbox>
                <w10:wrap type="topAndBottom"/>
              </v:shape>
            </w:pict>
          </mc:Fallback>
        </mc:AlternateContent>
      </w:r>
      <w:r w:rsidR="00FD2DA1">
        <w:rPr>
          <w:color w:val="000000" w:themeColor="text1"/>
        </w:rPr>
        <w:t xml:space="preserve">Usaremos el comando- </w:t>
      </w:r>
      <w:r w:rsidR="00200518">
        <w:rPr>
          <w:b/>
          <w:i/>
          <w:color w:val="000000" w:themeColor="text1"/>
        </w:rPr>
        <w:t xml:space="preserve">cat </w:t>
      </w:r>
      <w:r w:rsidR="00200518" w:rsidRPr="00200518">
        <w:rPr>
          <w:b/>
          <w:i/>
          <w:color w:val="000000" w:themeColor="text1"/>
        </w:rPr>
        <w:t>/proc/sys/net/ipv4/ip_forward</w:t>
      </w:r>
      <w:r w:rsidR="00FD2DA1">
        <w:rPr>
          <w:i/>
          <w:color w:val="000000" w:themeColor="text1"/>
        </w:rPr>
        <w:t xml:space="preserve"> -p</w:t>
      </w:r>
      <w:r w:rsidR="00200518">
        <w:rPr>
          <w:i/>
          <w:color w:val="000000" w:themeColor="text1"/>
        </w:rPr>
        <w:t>ara ver el valor de la variable y asegurar su cambio.</w:t>
      </w:r>
      <w:r w:rsidR="00200518">
        <w:rPr>
          <w:i/>
          <w:color w:val="000000" w:themeColor="text1"/>
        </w:rPr>
        <w:fldChar w:fldCharType="begin"/>
      </w:r>
      <w:r w:rsidR="00F36BB8">
        <w:rPr>
          <w:i/>
          <w:color w:val="000000" w:themeColor="text1"/>
        </w:rPr>
        <w:instrText xml:space="preserve"> ADDIN ZOTERO_ITEM CSL_CITATION {"citationID":"kdJyRZRm","properties":{"formattedCitation":"[28]","plainCitation":"[28]","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sidR="00200518">
        <w:rPr>
          <w:i/>
          <w:color w:val="000000" w:themeColor="text1"/>
        </w:rPr>
        <w:fldChar w:fldCharType="separate"/>
      </w:r>
      <w:r w:rsidR="00F36BB8">
        <w:rPr>
          <w:i/>
          <w:noProof/>
          <w:color w:val="000000" w:themeColor="text1"/>
        </w:rPr>
        <w:t>[28]</w:t>
      </w:r>
      <w:r w:rsidR="00200518">
        <w:rPr>
          <w:i/>
          <w:color w:val="000000" w:themeColor="text1"/>
        </w:rPr>
        <w:fldChar w:fldCharType="end"/>
      </w:r>
    </w:p>
    <w:p w:rsidR="00200518" w:rsidRDefault="006D3B1C" w:rsidP="001772E2">
      <w:pPr>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1772E2">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1772E2">
      <w:pPr>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1772E2">
      <w:r>
        <w:t>En el ejemplo de ataque vamos a proceder con los siguientes pasos:</w:t>
      </w:r>
    </w:p>
    <w:p w:rsidR="00BB5E64" w:rsidRDefault="00BB5E64" w:rsidP="001772E2">
      <w:r>
        <w:t>-En primer lugar consultaremos las tablas ARP antes de realizar el ataque</w:t>
      </w:r>
      <w:r w:rsidR="005977BB">
        <w:t xml:space="preserve"> con el comando </w:t>
      </w:r>
      <w:r w:rsidR="005977BB" w:rsidRPr="005977BB">
        <w:rPr>
          <w:b/>
        </w:rPr>
        <w:t>arp</w:t>
      </w:r>
      <w:r>
        <w:t>.</w:t>
      </w:r>
    </w:p>
    <w:p w:rsidR="00AA17C0" w:rsidRDefault="00AA17C0" w:rsidP="001772E2">
      <w:r>
        <w:t xml:space="preserve">Como vemos en la ilustración 59 la puerta de enlace </w:t>
      </w:r>
      <w:r w:rsidRPr="00AA17C0">
        <w:t>www.adls.vf</w:t>
      </w:r>
      <w:r>
        <w:t xml:space="preserve"> tiene de MAC e0:60:66:5e:dd:ea. Una vez se realice el ataque desde el equipo de IP 192.168.0.168 y MAC 00:0c:29:a6:b1:9a, las tablas ARP serán modificadas haciendo creer que el equipo atacante es también puerta de enlace, de forma que la MAC de la puerta de enlace </w:t>
      </w:r>
      <w:r w:rsidRPr="00AA17C0">
        <w:t>www.adls.vf</w:t>
      </w:r>
      <w:r>
        <w:t xml:space="preserve"> será la MAC del atacante cambiando de e0:60:66:5e:dd:ea  a 00:0c:29:a6:b1:9a.</w:t>
      </w:r>
    </w:p>
    <w:p w:rsidR="00BB5E64" w:rsidRDefault="00A306AE" w:rsidP="001772E2">
      <w:pPr>
        <w:keepNext/>
      </w:pPr>
      <w:r>
        <w:rPr>
          <w:noProof/>
        </w:rPr>
        <w:lastRenderedPageBreak/>
        <mc:AlternateContent>
          <mc:Choice Requires="wps">
            <w:drawing>
              <wp:anchor distT="0" distB="0" distL="114300" distR="114300" simplePos="0" relativeHeight="251967488" behindDoc="0" locked="0" layoutInCell="1" allowOverlap="1">
                <wp:simplePos x="0" y="0"/>
                <wp:positionH relativeFrom="column">
                  <wp:posOffset>-425</wp:posOffset>
                </wp:positionH>
                <wp:positionV relativeFrom="paragraph">
                  <wp:posOffset>633170</wp:posOffset>
                </wp:positionV>
                <wp:extent cx="3247200" cy="136800"/>
                <wp:effectExtent l="12700" t="12700" r="17145" b="15875"/>
                <wp:wrapNone/>
                <wp:docPr id="143" name="Rectángulo 143"/>
                <wp:cNvGraphicFramePr/>
                <a:graphic xmlns:a="http://schemas.openxmlformats.org/drawingml/2006/main">
                  <a:graphicData uri="http://schemas.microsoft.com/office/word/2010/wordprocessingShape">
                    <wps:wsp>
                      <wps:cNvSpPr/>
                      <wps:spPr>
                        <a:xfrm>
                          <a:off x="0" y="0"/>
                          <a:ext cx="3247200" cy="13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B97F" id="Rectángulo 143" o:spid="_x0000_s1026" style="position:absolute;margin-left:-.05pt;margin-top:49.85pt;width:255.7pt;height:1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" filled="f" strokecolor="red" strokeweight="2pt"/>
            </w:pict>
          </mc:Fallback>
        </mc:AlternateContent>
      </w:r>
      <w:r w:rsidR="00BB5E64">
        <w:rPr>
          <w:noProof/>
        </w:rPr>
        <w:drawing>
          <wp:inline distT="0" distB="0" distL="0" distR="0">
            <wp:extent cx="5185186" cy="20148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87271" cy="2015665"/>
                    </a:xfrm>
                    <a:prstGeom prst="rect">
                      <a:avLst/>
                    </a:prstGeom>
                  </pic:spPr>
                </pic:pic>
              </a:graphicData>
            </a:graphic>
          </wp:inline>
        </w:drawing>
      </w:r>
    </w:p>
    <w:p w:rsidR="00BB5E64" w:rsidRDefault="004E6D25" w:rsidP="001772E2">
      <w:pPr>
        <w:pStyle w:val="Descripcin"/>
        <w:jc w:val="center"/>
      </w:pPr>
      <w:bookmarkStart w:id="170" w:name="_Toc517027823"/>
      <w:r>
        <w:rPr>
          <w:rFonts w:eastAsiaTheme="minorHAnsi" w:cs="Helvetica Neue"/>
          <w:b/>
          <w:i w:val="0"/>
          <w:noProof/>
          <w:color w:val="4DA4D8" w:themeColor="accent3" w:themeTint="99"/>
          <w:lang w:eastAsia="en-US"/>
        </w:rPr>
        <w:t xml:space="preserve">Ilustración </w:t>
      </w:r>
      <w:r w:rsidR="00BB5E64" w:rsidRPr="00BB5E64">
        <w:rPr>
          <w:b/>
          <w:i w:val="0"/>
          <w:color w:val="4DA4D8" w:themeColor="accent3" w:themeTint="99"/>
        </w:rPr>
        <w:fldChar w:fldCharType="begin"/>
      </w:r>
      <w:r w:rsidR="00BB5E64" w:rsidRPr="00BB5E64">
        <w:rPr>
          <w:b/>
          <w:i w:val="0"/>
          <w:color w:val="4DA4D8" w:themeColor="accent3" w:themeTint="99"/>
        </w:rPr>
        <w:instrText xml:space="preserve"> SEQ Ilustración \* ARABIC </w:instrText>
      </w:r>
      <w:r w:rsidR="00BB5E64" w:rsidRPr="00BB5E64">
        <w:rPr>
          <w:b/>
          <w:i w:val="0"/>
          <w:color w:val="4DA4D8" w:themeColor="accent3" w:themeTint="99"/>
        </w:rPr>
        <w:fldChar w:fldCharType="separate"/>
      </w:r>
      <w:r w:rsidR="00375906">
        <w:rPr>
          <w:b/>
          <w:i w:val="0"/>
          <w:noProof/>
          <w:color w:val="4DA4D8" w:themeColor="accent3" w:themeTint="99"/>
        </w:rPr>
        <w:t>59</w:t>
      </w:r>
      <w:r w:rsidR="00BB5E64" w:rsidRPr="00BB5E64">
        <w:rPr>
          <w:b/>
          <w:i w:val="0"/>
          <w:color w:val="4DA4D8" w:themeColor="accent3" w:themeTint="99"/>
        </w:rPr>
        <w:fldChar w:fldCharType="end"/>
      </w:r>
      <w:r w:rsidR="00BB5E64">
        <w:t>-Tablas ARP sin atacar.</w:t>
      </w:r>
      <w:r w:rsidR="00536B72">
        <w:t xml:space="preserve"> </w:t>
      </w:r>
      <w:r w:rsidR="00BB5E64">
        <w:t>Fuente: propia</w:t>
      </w:r>
      <w:bookmarkEnd w:id="170"/>
    </w:p>
    <w:p w:rsidR="00BB5E64" w:rsidRDefault="00BB5E64" w:rsidP="001772E2">
      <w:r>
        <w:t>-Se realizará el ataque ARP spoofing a la IP de la víctima 192.168.0.171. Se usará el siguiente comando conforme al formato dado:</w:t>
      </w:r>
    </w:p>
    <w:p w:rsidR="00BB5E64" w:rsidRDefault="00536B72" w:rsidP="001772E2">
      <w:pPr>
        <w:rPr>
          <w:b/>
          <w:i/>
        </w:rPr>
      </w:pPr>
      <w:r>
        <w:rPr>
          <w:noProof/>
        </w:rPr>
        <mc:AlternateContent>
          <mc:Choice Requires="wps">
            <w:drawing>
              <wp:anchor distT="0" distB="0" distL="114300" distR="114300" simplePos="0" relativeHeight="251840512" behindDoc="0" locked="0" layoutInCell="1" allowOverlap="1" wp14:anchorId="4829E981" wp14:editId="0AEFD49B">
                <wp:simplePos x="0" y="0"/>
                <wp:positionH relativeFrom="column">
                  <wp:posOffset>558800</wp:posOffset>
                </wp:positionH>
                <wp:positionV relativeFrom="paragraph">
                  <wp:posOffset>1595120</wp:posOffset>
                </wp:positionV>
                <wp:extent cx="4218305" cy="635"/>
                <wp:effectExtent l="0" t="0" r="0" b="12065"/>
                <wp:wrapTopAndBottom/>
                <wp:docPr id="43" name="Cuadro de texto 4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6E0B8F" w:rsidRPr="002C3408" w:rsidRDefault="006E0B8F" w:rsidP="00536B72">
                            <w:pPr>
                              <w:pStyle w:val="Descripcin"/>
                              <w:jc w:val="center"/>
                              <w:rPr>
                                <w:noProof/>
                                <w:szCs w:val="22"/>
                              </w:rPr>
                            </w:pPr>
                            <w:bookmarkStart w:id="171" w:name="_Toc51702782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72" w:name="_Toc515561231"/>
                            <w:r>
                              <w:rPr>
                                <w:b/>
                                <w:i w:val="0"/>
                                <w:noProof/>
                                <w:color w:val="4DA4D8" w:themeColor="accent3" w:themeTint="99"/>
                              </w:rPr>
                              <w:t>60</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E981" id="Cuadro de texto 43" o:spid="_x0000_s1057" type="#_x0000_t202" style="position:absolute;left:0;text-align:left;margin-left:44pt;margin-top:125.6pt;width:332.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" stroked="f">
                <v:textbox style="mso-fit-shape-to-text:t" inset="0,0,0,0">
                  <w:txbxContent>
                    <w:p w:rsidR="006E0B8F" w:rsidRPr="002C3408" w:rsidRDefault="006E0B8F" w:rsidP="00536B72">
                      <w:pPr>
                        <w:pStyle w:val="Descripcin"/>
                        <w:jc w:val="center"/>
                        <w:rPr>
                          <w:noProof/>
                          <w:szCs w:val="22"/>
                        </w:rPr>
                      </w:pPr>
                      <w:bookmarkStart w:id="173" w:name="_Toc51702782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74" w:name="_Toc515561231"/>
                      <w:r>
                        <w:rPr>
                          <w:b/>
                          <w:i w:val="0"/>
                          <w:noProof/>
                          <w:color w:val="4DA4D8" w:themeColor="accent3" w:themeTint="99"/>
                        </w:rPr>
                        <w:t>60</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73"/>
                      <w:bookmarkEnd w:id="174"/>
                    </w:p>
                  </w:txbxContent>
                </v:textbox>
                <w10:wrap type="topAndBottom"/>
              </v:shape>
            </w:pict>
          </mc:Fallback>
        </mc:AlternateContent>
      </w:r>
      <w:r w:rsidR="00194931">
        <w:rPr>
          <w:noProof/>
        </w:rPr>
        <w:drawing>
          <wp:anchor distT="0" distB="0" distL="114300" distR="114300" simplePos="0" relativeHeight="251754496" behindDoc="0" locked="0" layoutInCell="1" allowOverlap="1">
            <wp:simplePos x="0" y="0"/>
            <wp:positionH relativeFrom="column">
              <wp:posOffset>558949</wp:posOffset>
            </wp:positionH>
            <wp:positionV relativeFrom="paragraph">
              <wp:posOffset>260985</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00BB5E64" w:rsidRPr="00BB5E64">
        <w:rPr>
          <w:b/>
          <w:i/>
        </w:rPr>
        <w:t>sudo arpspoof -i ens33 -t 192.168.0.171 192.168.0.1</w:t>
      </w:r>
    </w:p>
    <w:p w:rsidR="00F50CC4" w:rsidRDefault="00BB5E64" w:rsidP="001772E2">
      <w:r>
        <w:t xml:space="preserve">-Se volverán a consultar las tablas para confirmar que el ataque ha tenido éxito. </w:t>
      </w:r>
    </w:p>
    <w:p w:rsidR="00560642" w:rsidRDefault="00A306AE" w:rsidP="001772E2">
      <w:pPr>
        <w:keepNext/>
      </w:pPr>
      <w:r>
        <w:rPr>
          <w:noProof/>
        </w:rPr>
        <mc:AlternateContent>
          <mc:Choice Requires="wps">
            <w:drawing>
              <wp:anchor distT="0" distB="0" distL="114300" distR="114300" simplePos="0" relativeHeight="251971584" behindDoc="0" locked="0" layoutInCell="1" allowOverlap="1" wp14:anchorId="47C87C41" wp14:editId="7153A878">
                <wp:simplePos x="0" y="0"/>
                <wp:positionH relativeFrom="column">
                  <wp:posOffset>-36175</wp:posOffset>
                </wp:positionH>
                <wp:positionV relativeFrom="paragraph">
                  <wp:posOffset>1297940</wp:posOffset>
                </wp:positionV>
                <wp:extent cx="3247200" cy="273325"/>
                <wp:effectExtent l="12700" t="12700" r="17145" b="19050"/>
                <wp:wrapNone/>
                <wp:docPr id="153" name="Rectángulo 153"/>
                <wp:cNvGraphicFramePr/>
                <a:graphic xmlns:a="http://schemas.openxmlformats.org/drawingml/2006/main">
                  <a:graphicData uri="http://schemas.microsoft.com/office/word/2010/wordprocessingShape">
                    <wps:wsp>
                      <wps:cNvSpPr/>
                      <wps:spPr>
                        <a:xfrm>
                          <a:off x="0" y="0"/>
                          <a:ext cx="3247200" cy="273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D55D7" id="Rectángulo 153" o:spid="_x0000_s1026" style="position:absolute;margin-left:-2.85pt;margin-top:102.2pt;width:255.7pt;height:2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" filled="f" strokecolor="red" strokeweight="2pt"/>
            </w:pict>
          </mc:Fallback>
        </mc:AlternateContent>
      </w:r>
      <w:r>
        <w:rPr>
          <w:noProof/>
        </w:rPr>
        <mc:AlternateContent>
          <mc:Choice Requires="wps">
            <w:drawing>
              <wp:anchor distT="0" distB="0" distL="114300" distR="114300" simplePos="0" relativeHeight="251969536" behindDoc="0" locked="0" layoutInCell="1" allowOverlap="1" wp14:anchorId="68D6D84D" wp14:editId="1534FFC8">
                <wp:simplePos x="0" y="0"/>
                <wp:positionH relativeFrom="column">
                  <wp:posOffset>-36000</wp:posOffset>
                </wp:positionH>
                <wp:positionV relativeFrom="paragraph">
                  <wp:posOffset>497840</wp:posOffset>
                </wp:positionV>
                <wp:extent cx="3247200" cy="273325"/>
                <wp:effectExtent l="12700" t="12700" r="17145" b="19050"/>
                <wp:wrapNone/>
                <wp:docPr id="149" name="Rectángulo 149"/>
                <wp:cNvGraphicFramePr/>
                <a:graphic xmlns:a="http://schemas.openxmlformats.org/drawingml/2006/main">
                  <a:graphicData uri="http://schemas.microsoft.com/office/word/2010/wordprocessingShape">
                    <wps:wsp>
                      <wps:cNvSpPr/>
                      <wps:spPr>
                        <a:xfrm>
                          <a:off x="0" y="0"/>
                          <a:ext cx="3247200" cy="273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9F63" id="Rectángulo 149" o:spid="_x0000_s1026" style="position:absolute;margin-left:-2.85pt;margin-top:39.2pt;width:255.7pt;height:2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" filled="f" strokecolor="red" strokeweight="2pt"/>
            </w:pict>
          </mc:Fallback>
        </mc:AlternateContent>
      </w:r>
      <w:r w:rsidR="00DA21D4">
        <w:rPr>
          <w:noProof/>
        </w:rPr>
        <w:drawing>
          <wp:inline distT="0" distB="0" distL="0" distR="0" wp14:anchorId="11704467" wp14:editId="1AFCCF41">
            <wp:extent cx="5088367" cy="184213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90451" cy="1842889"/>
                    </a:xfrm>
                    <a:prstGeom prst="rect">
                      <a:avLst/>
                    </a:prstGeom>
                  </pic:spPr>
                </pic:pic>
              </a:graphicData>
            </a:graphic>
          </wp:inline>
        </w:drawing>
      </w:r>
    </w:p>
    <w:p w:rsidR="00BB5E64" w:rsidRDefault="004E6D25" w:rsidP="001772E2">
      <w:pPr>
        <w:pStyle w:val="Descripcin"/>
        <w:jc w:val="center"/>
      </w:pPr>
      <w:bookmarkStart w:id="175" w:name="_Toc517027825"/>
      <w:r>
        <w:rPr>
          <w:rFonts w:eastAsiaTheme="minorHAnsi" w:cs="Helvetica Neue"/>
          <w:b/>
          <w:i w:val="0"/>
          <w:noProof/>
          <w:color w:val="4DA4D8" w:themeColor="accent3" w:themeTint="99"/>
          <w:lang w:eastAsia="en-US"/>
        </w:rPr>
        <w:t xml:space="preserve">Ilustración </w:t>
      </w:r>
      <w:r w:rsidR="00560642" w:rsidRPr="00560642">
        <w:rPr>
          <w:b/>
          <w:i w:val="0"/>
          <w:color w:val="4DA4D8" w:themeColor="accent3" w:themeTint="99"/>
        </w:rPr>
        <w:fldChar w:fldCharType="begin"/>
      </w:r>
      <w:r w:rsidR="00560642" w:rsidRPr="00560642">
        <w:rPr>
          <w:b/>
          <w:i w:val="0"/>
          <w:color w:val="4DA4D8" w:themeColor="accent3" w:themeTint="99"/>
        </w:rPr>
        <w:instrText xml:space="preserve"> SEQ Ilustración \* ARABIC </w:instrText>
      </w:r>
      <w:r w:rsidR="00560642" w:rsidRPr="00560642">
        <w:rPr>
          <w:b/>
          <w:i w:val="0"/>
          <w:color w:val="4DA4D8" w:themeColor="accent3" w:themeTint="99"/>
        </w:rPr>
        <w:fldChar w:fldCharType="separate"/>
      </w:r>
      <w:r w:rsidR="00375906">
        <w:rPr>
          <w:b/>
          <w:i w:val="0"/>
          <w:noProof/>
          <w:color w:val="4DA4D8" w:themeColor="accent3" w:themeTint="99"/>
        </w:rPr>
        <w:t>61</w:t>
      </w:r>
      <w:r w:rsidR="00560642" w:rsidRPr="00560642">
        <w:rPr>
          <w:b/>
          <w:i w:val="0"/>
          <w:color w:val="4DA4D8" w:themeColor="accent3" w:themeTint="99"/>
        </w:rPr>
        <w:fldChar w:fldCharType="end"/>
      </w:r>
      <w:r w:rsidR="00560642">
        <w:t>-Tablas ARP atacadas.</w:t>
      </w:r>
      <w:r w:rsidR="00536B72">
        <w:t xml:space="preserve"> </w:t>
      </w:r>
      <w:r w:rsidR="00560642">
        <w:t>Fuente: propia</w:t>
      </w:r>
      <w:bookmarkEnd w:id="175"/>
    </w:p>
    <w:p w:rsidR="00F50CC4" w:rsidRPr="009876C1" w:rsidRDefault="00DA21D4" w:rsidP="001772E2">
      <w:r>
        <w:t xml:space="preserve">Como se puede apreciar </w:t>
      </w:r>
      <w:r w:rsidR="003E36BA">
        <w:t xml:space="preserve">en la figura 61 el </w:t>
      </w:r>
      <w:r w:rsidR="003E36BA" w:rsidRPr="003E36BA">
        <w:rPr>
          <w:i/>
        </w:rPr>
        <w:t>g</w:t>
      </w:r>
      <w:r w:rsidRPr="003E36BA">
        <w:rPr>
          <w:i/>
        </w:rPr>
        <w:t>ateway</w:t>
      </w:r>
      <w:r>
        <w:t xml:space="preserve"> </w:t>
      </w:r>
      <w:r w:rsidR="003E36BA">
        <w:t xml:space="preserve">o puerta de enlace </w:t>
      </w:r>
      <w:r>
        <w:t>ha pasado a tener la MAC de</w:t>
      </w:r>
      <w:r w:rsidR="00560642">
        <w:t>l atacante causando que a partir de ese momento los datos pasen por esa puerta de enlace suplantada.</w:t>
      </w:r>
    </w:p>
    <w:p w:rsidR="002970FE" w:rsidRDefault="002970FE" w:rsidP="001772E2">
      <w:pPr>
        <w:pStyle w:val="Ttulo3"/>
        <w:ind w:left="0" w:firstLine="0"/>
        <w:rPr>
          <w:noProof/>
          <w:color w:val="4DA4D8" w:themeColor="accent3" w:themeTint="99"/>
        </w:rPr>
      </w:pPr>
      <w:bookmarkStart w:id="176" w:name="_Toc517039228"/>
      <w:r>
        <w:rPr>
          <w:noProof/>
          <w:color w:val="4DA4D8" w:themeColor="accent3" w:themeTint="99"/>
        </w:rPr>
        <w:lastRenderedPageBreak/>
        <w:t>DNS SPOOFING</w:t>
      </w:r>
      <w:bookmarkEnd w:id="176"/>
    </w:p>
    <w:p w:rsidR="00655336" w:rsidRDefault="00683A3B" w:rsidP="001772E2">
      <w:r>
        <w:rPr>
          <w:noProof/>
        </w:rPr>
        <mc:AlternateContent>
          <mc:Choice Requires="wps">
            <w:drawing>
              <wp:anchor distT="0" distB="0" distL="114300" distR="114300" simplePos="0" relativeHeight="251973632" behindDoc="0" locked="0" layoutInCell="1" allowOverlap="1">
                <wp:simplePos x="0" y="0"/>
                <wp:positionH relativeFrom="column">
                  <wp:posOffset>1490265</wp:posOffset>
                </wp:positionH>
                <wp:positionV relativeFrom="paragraph">
                  <wp:posOffset>383685</wp:posOffset>
                </wp:positionV>
                <wp:extent cx="756000" cy="186885"/>
                <wp:effectExtent l="25400" t="25400" r="6350" b="67310"/>
                <wp:wrapNone/>
                <wp:docPr id="222" name="Conector recto de flecha 222"/>
                <wp:cNvGraphicFramePr/>
                <a:graphic xmlns:a="http://schemas.openxmlformats.org/drawingml/2006/main">
                  <a:graphicData uri="http://schemas.microsoft.com/office/word/2010/wordprocessingShape">
                    <wps:wsp>
                      <wps:cNvCnPr/>
                      <wps:spPr>
                        <a:xfrm flipH="1">
                          <a:off x="0" y="0"/>
                          <a:ext cx="756000" cy="186885"/>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F1D506" id="_x0000_t32" coordsize="21600,21600" o:spt="32" o:oned="t" path="m,l21600,21600e" filled="f">
                <v:path arrowok="t" fillok="f" o:connecttype="none"/>
                <o:lock v:ext="edit" shapetype="t"/>
              </v:shapetype>
              <v:shape id="Conector recto de flecha 222" o:spid="_x0000_s1026" type="#_x0000_t32" style="position:absolute;margin-left:117.35pt;margin-top:30.2pt;width:59.55pt;height:14.7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" strokecolor="red" strokeweight="3.5pt">
                <v:stroke endarrow="block" joinstyle="miter"/>
              </v:shape>
            </w:pict>
          </mc:Fallback>
        </mc:AlternateContent>
      </w:r>
      <w:r w:rsidR="00294BAF">
        <w:t xml:space="preserve">Para realizar el ataque DNS </w:t>
      </w:r>
      <w:r w:rsidR="00294BAF" w:rsidRPr="00D3522C">
        <w:rPr>
          <w:i/>
        </w:rPr>
        <w:t>spoofing</w:t>
      </w:r>
      <w:r w:rsidR="00294BAF">
        <w:t xml:space="preserve"> en primer lugar vamos a crear una web y vamos a guardarla en nuestro servidor Apache.</w:t>
      </w:r>
    </w:p>
    <w:p w:rsidR="00294BAF" w:rsidRDefault="00683A3B" w:rsidP="001772E2">
      <w:pPr>
        <w:keepNext/>
        <w:jc w:val="center"/>
      </w:pPr>
      <w:r>
        <w:rPr>
          <w:b/>
          <w:i/>
          <w:noProof/>
          <w:color w:val="4DA4D8" w:themeColor="accent3" w:themeTint="99"/>
        </w:rPr>
        <mc:AlternateContent>
          <mc:Choice Requires="wps">
            <w:drawing>
              <wp:anchor distT="0" distB="0" distL="114300" distR="114300" simplePos="0" relativeHeight="251972608" behindDoc="0" locked="0" layoutInCell="1" allowOverlap="1">
                <wp:simplePos x="0" y="0"/>
                <wp:positionH relativeFrom="column">
                  <wp:posOffset>878265</wp:posOffset>
                </wp:positionH>
                <wp:positionV relativeFrom="paragraph">
                  <wp:posOffset>175965</wp:posOffset>
                </wp:positionV>
                <wp:extent cx="756000" cy="151200"/>
                <wp:effectExtent l="12700" t="12700" r="31750" b="26670"/>
                <wp:wrapNone/>
                <wp:docPr id="199" name="Rectángulo 199"/>
                <wp:cNvGraphicFramePr/>
                <a:graphic xmlns:a="http://schemas.openxmlformats.org/drawingml/2006/main">
                  <a:graphicData uri="http://schemas.microsoft.com/office/word/2010/wordprocessingShape">
                    <wps:wsp>
                      <wps:cNvSpPr/>
                      <wps:spPr>
                        <a:xfrm>
                          <a:off x="0" y="0"/>
                          <a:ext cx="756000" cy="1512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751BA0" id="Rectángulo 199" o:spid="_x0000_s1026" style="position:absolute;margin-left:69.15pt;margin-top:13.85pt;width:59.55pt;height:11.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" filled="f" strokecolor="red" strokeweight="2.75pt"/>
            </w:pict>
          </mc:Fallback>
        </mc:AlternateContent>
      </w:r>
      <w:r w:rsidR="00503D13">
        <w:rPr>
          <w:b/>
          <w:i/>
          <w:noProof/>
          <w:color w:val="4DA4D8" w:themeColor="accent3" w:themeTint="99"/>
        </w:rPr>
        <w:drawing>
          <wp:anchor distT="0" distB="0" distL="114300" distR="114300" simplePos="0" relativeHeight="251830272" behindDoc="0" locked="0" layoutInCell="1" allowOverlap="1">
            <wp:simplePos x="0" y="0"/>
            <wp:positionH relativeFrom="column">
              <wp:posOffset>2366520</wp:posOffset>
            </wp:positionH>
            <wp:positionV relativeFrom="paragraph">
              <wp:posOffset>916305</wp:posOffset>
            </wp:positionV>
            <wp:extent cx="2346138" cy="134922"/>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5-29 a las 11.12.0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6138" cy="134922"/>
                    </a:xfrm>
                    <a:prstGeom prst="rect">
                      <a:avLst/>
                    </a:prstGeom>
                  </pic:spPr>
                </pic:pic>
              </a:graphicData>
            </a:graphic>
            <wp14:sizeRelH relativeFrom="page">
              <wp14:pctWidth>0</wp14:pctWidth>
            </wp14:sizeRelH>
            <wp14:sizeRelV relativeFrom="page">
              <wp14:pctHeight>0</wp14:pctHeight>
            </wp14:sizeRelV>
          </wp:anchor>
        </w:drawing>
      </w:r>
      <w:r w:rsidR="00294BAF">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4E6D25" w:rsidP="005078EE">
      <w:pPr>
        <w:pStyle w:val="Descripcin"/>
        <w:jc w:val="center"/>
      </w:pPr>
      <w:bookmarkStart w:id="177" w:name="_Toc517027826"/>
      <w:r>
        <w:rPr>
          <w:rFonts w:eastAsiaTheme="minorHAnsi" w:cs="Helvetica Neue"/>
          <w:b/>
          <w:i w:val="0"/>
          <w:noProof/>
          <w:color w:val="4DA4D8" w:themeColor="accent3" w:themeTint="99"/>
          <w:lang w:eastAsia="en-US"/>
        </w:rPr>
        <w:t xml:space="preserve">Ilustración </w:t>
      </w:r>
      <w:r w:rsidR="00294BAF" w:rsidRPr="00294BAF">
        <w:rPr>
          <w:b/>
          <w:i w:val="0"/>
          <w:color w:val="4DA4D8" w:themeColor="accent3" w:themeTint="99"/>
        </w:rPr>
        <w:fldChar w:fldCharType="begin"/>
      </w:r>
      <w:r w:rsidR="00294BAF" w:rsidRPr="00294BAF">
        <w:rPr>
          <w:b/>
          <w:i w:val="0"/>
          <w:color w:val="4DA4D8" w:themeColor="accent3" w:themeTint="99"/>
        </w:rPr>
        <w:instrText xml:space="preserve"> SEQ Ilustración \* ARABIC </w:instrText>
      </w:r>
      <w:r w:rsidR="00294BAF" w:rsidRPr="00294BAF">
        <w:rPr>
          <w:b/>
          <w:i w:val="0"/>
          <w:color w:val="4DA4D8" w:themeColor="accent3" w:themeTint="99"/>
        </w:rPr>
        <w:fldChar w:fldCharType="separate"/>
      </w:r>
      <w:r w:rsidR="00375906">
        <w:rPr>
          <w:b/>
          <w:i w:val="0"/>
          <w:noProof/>
          <w:color w:val="4DA4D8" w:themeColor="accent3" w:themeTint="99"/>
        </w:rPr>
        <w:t>62</w:t>
      </w:r>
      <w:r w:rsidR="00294BAF" w:rsidRPr="00294BAF">
        <w:rPr>
          <w:b/>
          <w:i w:val="0"/>
          <w:color w:val="4DA4D8" w:themeColor="accent3" w:themeTint="99"/>
        </w:rPr>
        <w:fldChar w:fldCharType="end"/>
      </w:r>
      <w:r w:rsidR="00294BAF">
        <w:t>-Web de suplantación DNS spoofing.</w:t>
      </w:r>
      <w:r w:rsidR="00536B72">
        <w:t xml:space="preserve"> </w:t>
      </w:r>
      <w:r w:rsidR="00294BAF">
        <w:t>Fuente: propia</w:t>
      </w:r>
      <w:bookmarkEnd w:id="177"/>
    </w:p>
    <w:p w:rsidR="00294BAF" w:rsidRDefault="005977BB" w:rsidP="001772E2">
      <w:r>
        <w:t xml:space="preserve">A continuación localizaremos con </w:t>
      </w:r>
      <w:r w:rsidR="006B5D86">
        <w:t xml:space="preserve">el comando </w:t>
      </w:r>
      <w:r w:rsidR="006B5D86" w:rsidRPr="006B5D86">
        <w:rPr>
          <w:b/>
          <w:i/>
        </w:rPr>
        <w:t>locate</w:t>
      </w:r>
      <w:r w:rsidR="006B5D86">
        <w:t xml:space="preserve"> la localización de </w:t>
      </w:r>
      <w:r w:rsidR="00127C13">
        <w:t>“</w:t>
      </w:r>
      <w:r w:rsidR="006B5D86">
        <w:t>etter.dns</w:t>
      </w:r>
      <w:r w:rsidR="00127C13">
        <w:t>”</w:t>
      </w:r>
      <w:r w:rsidR="006B5D86">
        <w:t>, archivo de configuración de Ettercap y lo editaremos con el programa propio de edición de Ubuntu, gedit.</w:t>
      </w:r>
    </w:p>
    <w:p w:rsidR="006B5D86" w:rsidRDefault="006B5D86" w:rsidP="001772E2">
      <w:r>
        <w:t>Para ello usaremos el comando:</w:t>
      </w:r>
    </w:p>
    <w:p w:rsidR="006B5D86" w:rsidRPr="006B5D86" w:rsidRDefault="00623D47" w:rsidP="001772E2">
      <w:pPr>
        <w:rPr>
          <w:b/>
          <w:i/>
        </w:rPr>
      </w:pPr>
      <w:r>
        <w:rPr>
          <w:noProof/>
        </w:rPr>
        <mc:AlternateContent>
          <mc:Choice Requires="wps">
            <w:drawing>
              <wp:anchor distT="0" distB="0" distL="114300" distR="114300" simplePos="0" relativeHeight="251977728" behindDoc="0" locked="0" layoutInCell="1" allowOverlap="1" wp14:anchorId="3C4B1786" wp14:editId="27D24480">
                <wp:simplePos x="0" y="0"/>
                <wp:positionH relativeFrom="column">
                  <wp:posOffset>1079866</wp:posOffset>
                </wp:positionH>
                <wp:positionV relativeFrom="paragraph">
                  <wp:posOffset>255285</wp:posOffset>
                </wp:positionV>
                <wp:extent cx="655200" cy="856420"/>
                <wp:effectExtent l="25400" t="25400" r="31115" b="20320"/>
                <wp:wrapNone/>
                <wp:docPr id="225" name="Conector recto de flecha 225"/>
                <wp:cNvGraphicFramePr/>
                <a:graphic xmlns:a="http://schemas.openxmlformats.org/drawingml/2006/main">
                  <a:graphicData uri="http://schemas.microsoft.com/office/word/2010/wordprocessingShape">
                    <wps:wsp>
                      <wps:cNvCnPr/>
                      <wps:spPr>
                        <a:xfrm flipV="1">
                          <a:off x="0" y="0"/>
                          <a:ext cx="655200" cy="85642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BAD8D" id="Conector recto de flecha 225" o:spid="_x0000_s1026" type="#_x0000_t32" style="position:absolute;margin-left:85.05pt;margin-top:20.1pt;width:51.6pt;height:67.45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" strokecolor="red" strokeweight="3.5pt">
                <v:stroke endarrow="block" joinstyle="miter"/>
              </v:shape>
            </w:pict>
          </mc:Fallback>
        </mc:AlternateContent>
      </w:r>
      <w:r w:rsidR="006B5D86" w:rsidRPr="006B5D86">
        <w:rPr>
          <w:b/>
          <w:i/>
        </w:rPr>
        <w:t>sudo gedit &lt;localización devuelta por locate&gt;</w:t>
      </w:r>
    </w:p>
    <w:p w:rsidR="009562ED" w:rsidRDefault="00FB7E35" w:rsidP="001772E2">
      <w:pPr>
        <w:keepNext/>
      </w:pPr>
      <w:r>
        <w:rPr>
          <w:b/>
          <w:i/>
          <w:noProof/>
          <w:color w:val="4DA4D8" w:themeColor="accent3" w:themeTint="99"/>
        </w:rPr>
        <mc:AlternateContent>
          <mc:Choice Requires="wps">
            <w:drawing>
              <wp:anchor distT="0" distB="0" distL="114300" distR="114300" simplePos="0" relativeHeight="251978752" behindDoc="0" locked="0" layoutInCell="1" allowOverlap="1">
                <wp:simplePos x="0" y="0"/>
                <wp:positionH relativeFrom="column">
                  <wp:posOffset>2105660</wp:posOffset>
                </wp:positionH>
                <wp:positionV relativeFrom="paragraph">
                  <wp:posOffset>1457745</wp:posOffset>
                </wp:positionV>
                <wp:extent cx="1195200" cy="108000"/>
                <wp:effectExtent l="0" t="0" r="11430" b="19050"/>
                <wp:wrapNone/>
                <wp:docPr id="226" name="Rectángulo 226"/>
                <wp:cNvGraphicFramePr/>
                <a:graphic xmlns:a="http://schemas.openxmlformats.org/drawingml/2006/main">
                  <a:graphicData uri="http://schemas.microsoft.com/office/word/2010/wordprocessingShape">
                    <wps:wsp>
                      <wps:cNvSpPr/>
                      <wps:spPr>
                        <a:xfrm>
                          <a:off x="0" y="0"/>
                          <a:ext cx="11952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35E0" id="Rectángulo 226" o:spid="_x0000_s1026" style="position:absolute;margin-left:165.8pt;margin-top:114.8pt;width:94.1pt;height:8.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" fillcolor="white [3212]" strokecolor="white [3212]" strokeweight="1pt"/>
            </w:pict>
          </mc:Fallback>
        </mc:AlternateContent>
      </w:r>
      <w:r w:rsidR="00623D47">
        <w:rPr>
          <w:b/>
          <w:i/>
          <w:noProof/>
          <w:color w:val="4DA4D8" w:themeColor="accent3" w:themeTint="99"/>
        </w:rPr>
        <mc:AlternateContent>
          <mc:Choice Requires="wps">
            <w:drawing>
              <wp:anchor distT="0" distB="0" distL="114300" distR="114300" simplePos="0" relativeHeight="251975680" behindDoc="0" locked="0" layoutInCell="1" allowOverlap="1" wp14:anchorId="0CD73F7A" wp14:editId="38AADD00">
                <wp:simplePos x="0" y="0"/>
                <wp:positionH relativeFrom="column">
                  <wp:posOffset>35560</wp:posOffset>
                </wp:positionH>
                <wp:positionV relativeFrom="paragraph">
                  <wp:posOffset>830795</wp:posOffset>
                </wp:positionV>
                <wp:extent cx="1454400" cy="208800"/>
                <wp:effectExtent l="12700" t="12700" r="31750" b="20320"/>
                <wp:wrapNone/>
                <wp:docPr id="224" name="Rectángulo 224"/>
                <wp:cNvGraphicFramePr/>
                <a:graphic xmlns:a="http://schemas.openxmlformats.org/drawingml/2006/main">
                  <a:graphicData uri="http://schemas.microsoft.com/office/word/2010/wordprocessingShape">
                    <wps:wsp>
                      <wps:cNvSpPr/>
                      <wps:spPr>
                        <a:xfrm>
                          <a:off x="0" y="0"/>
                          <a:ext cx="14544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B2C55" id="Rectángulo 224" o:spid="_x0000_s1026" style="position:absolute;margin-left:2.8pt;margin-top:65.4pt;width:114.5pt;height:16.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" filled="f" strokecolor="red" strokeweight="2.75pt"/>
            </w:pict>
          </mc:Fallback>
        </mc:AlternateContent>
      </w:r>
      <w:r w:rsidR="006B5D86">
        <w:t xml:space="preserve"> </w:t>
      </w:r>
      <w:r w:rsidR="006B5D86">
        <w:rPr>
          <w:noProof/>
        </w:rPr>
        <w:drawing>
          <wp:inline distT="0" distB="0" distL="0" distR="0">
            <wp:extent cx="5034579" cy="30448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6442" cy="3045952"/>
                    </a:xfrm>
                    <a:prstGeom prst="rect">
                      <a:avLst/>
                    </a:prstGeom>
                  </pic:spPr>
                </pic:pic>
              </a:graphicData>
            </a:graphic>
          </wp:inline>
        </w:drawing>
      </w:r>
    </w:p>
    <w:p w:rsidR="006B5D86" w:rsidRPr="006B5D86" w:rsidRDefault="004E6D25" w:rsidP="001772E2">
      <w:pPr>
        <w:pStyle w:val="Descripcin"/>
        <w:jc w:val="center"/>
      </w:pPr>
      <w:bookmarkStart w:id="178" w:name="_Toc517027827"/>
      <w:r>
        <w:rPr>
          <w:rFonts w:eastAsiaTheme="minorHAnsi" w:cs="Helvetica Neue"/>
          <w:b/>
          <w:i w:val="0"/>
          <w:noProof/>
          <w:color w:val="4DA4D8" w:themeColor="accent3" w:themeTint="99"/>
          <w:lang w:eastAsia="en-US"/>
        </w:rPr>
        <w:t xml:space="preserve">Ilustración </w:t>
      </w:r>
      <w:r w:rsidR="009562ED" w:rsidRPr="009562ED">
        <w:rPr>
          <w:b/>
          <w:i w:val="0"/>
          <w:color w:val="4DA4D8" w:themeColor="accent3" w:themeTint="99"/>
        </w:rPr>
        <w:fldChar w:fldCharType="begin"/>
      </w:r>
      <w:r w:rsidR="009562ED" w:rsidRPr="009562ED">
        <w:rPr>
          <w:b/>
          <w:i w:val="0"/>
          <w:color w:val="4DA4D8" w:themeColor="accent3" w:themeTint="99"/>
        </w:rPr>
        <w:instrText xml:space="preserve"> SEQ Ilustración \* ARABIC </w:instrText>
      </w:r>
      <w:r w:rsidR="009562ED" w:rsidRPr="009562ED">
        <w:rPr>
          <w:b/>
          <w:i w:val="0"/>
          <w:color w:val="4DA4D8" w:themeColor="accent3" w:themeTint="99"/>
        </w:rPr>
        <w:fldChar w:fldCharType="separate"/>
      </w:r>
      <w:r w:rsidR="00375906">
        <w:rPr>
          <w:b/>
          <w:i w:val="0"/>
          <w:noProof/>
          <w:color w:val="4DA4D8" w:themeColor="accent3" w:themeTint="99"/>
        </w:rPr>
        <w:t>63</w:t>
      </w:r>
      <w:r w:rsidR="009562ED" w:rsidRPr="009562ED">
        <w:rPr>
          <w:b/>
          <w:i w:val="0"/>
          <w:color w:val="4DA4D8" w:themeColor="accent3" w:themeTint="99"/>
        </w:rPr>
        <w:fldChar w:fldCharType="end"/>
      </w:r>
      <w:r w:rsidR="009562ED">
        <w:t>-Dominios a suplantar en archivo etter.dns.</w:t>
      </w:r>
      <w:r w:rsidR="00536B72">
        <w:t xml:space="preserve"> </w:t>
      </w:r>
      <w:r w:rsidR="009562ED">
        <w:t>Fuente: propia</w:t>
      </w:r>
      <w:bookmarkEnd w:id="178"/>
    </w:p>
    <w:p w:rsidR="009562ED" w:rsidRDefault="009562ED" w:rsidP="001772E2"/>
    <w:p w:rsidR="00294BAF" w:rsidRDefault="006B5D86" w:rsidP="001772E2">
      <w:r>
        <w:lastRenderedPageBreak/>
        <w:t xml:space="preserve">Como </w:t>
      </w:r>
      <w:r w:rsidR="009562ED">
        <w:t>se puede ver</w:t>
      </w:r>
      <w:r>
        <w:t xml:space="preserve"> </w:t>
      </w:r>
      <w:r w:rsidR="00AD00FD">
        <w:t xml:space="preserve">en la ilustración 63 </w:t>
      </w:r>
      <w:r w:rsidR="009562ED">
        <w:t>se han</w:t>
      </w:r>
      <w:r>
        <w:t xml:space="preserve"> añadido algunos dominios</w:t>
      </w:r>
      <w:r w:rsidR="009562ED">
        <w:t xml:space="preserve"> junto a la IP del atacante que hará de servidor. </w:t>
      </w:r>
    </w:p>
    <w:p w:rsidR="00294BAF" w:rsidRDefault="00294266" w:rsidP="001772E2">
      <w:r>
        <w:t>A continuación se lanzará</w:t>
      </w:r>
      <w:r w:rsidR="00667D00">
        <w:t xml:space="preserve"> el ataque. E</w:t>
      </w:r>
      <w:r>
        <w:t xml:space="preserve">n este ataque usaremos Ettercap a través de línea de comandos </w:t>
      </w:r>
      <w:r w:rsidR="00FE7AEA">
        <w:t>por</w:t>
      </w:r>
      <w:r>
        <w:t xml:space="preserve"> terminal. El comando será el siguiente:</w:t>
      </w:r>
    </w:p>
    <w:p w:rsidR="00294266" w:rsidRPr="00294266" w:rsidRDefault="00294266" w:rsidP="001772E2">
      <w:pPr>
        <w:rPr>
          <w:b/>
          <w:i/>
        </w:rPr>
      </w:pPr>
      <w:r>
        <w:rPr>
          <w:b/>
          <w:i/>
        </w:rPr>
        <w:t>s</w:t>
      </w:r>
      <w:r w:rsidRPr="00294266">
        <w:rPr>
          <w:b/>
          <w:i/>
        </w:rPr>
        <w:t>udo ettercap -i ens33 -T -q -P dns_spoof -M arp:remote /// ///</w:t>
      </w:r>
    </w:p>
    <w:p w:rsidR="00294266" w:rsidRDefault="00294266" w:rsidP="001772E2">
      <w:pPr>
        <w:ind w:hanging="142"/>
      </w:pPr>
      <w:r>
        <w:t xml:space="preserve">   Vamos a proceder a analizar el comando:</w:t>
      </w:r>
    </w:p>
    <w:p w:rsidR="00294266" w:rsidRDefault="00294266" w:rsidP="001772E2">
      <w:r>
        <w:rPr>
          <w:b/>
        </w:rPr>
        <w:t>s</w:t>
      </w:r>
      <w:r w:rsidRPr="0080615F">
        <w:rPr>
          <w:b/>
        </w:rPr>
        <w:t>udo</w:t>
      </w:r>
      <w:r>
        <w:t xml:space="preserve">: El comando va precedido de “sudo” ya que </w:t>
      </w:r>
      <w:r w:rsidR="00F64EB0">
        <w:t>ettercap</w:t>
      </w:r>
      <w:r>
        <w:t xml:space="preserve"> necesita ser ejecutado como superusuario “</w:t>
      </w:r>
      <w:r w:rsidRPr="00C616DA">
        <w:rPr>
          <w:i/>
        </w:rPr>
        <w:t>root</w:t>
      </w:r>
      <w:r>
        <w:t>”.</w:t>
      </w:r>
    </w:p>
    <w:p w:rsidR="00F64EB0" w:rsidRDefault="00F64EB0" w:rsidP="001772E2">
      <w:r>
        <w:rPr>
          <w:b/>
        </w:rPr>
        <w:t>ettercap</w:t>
      </w:r>
      <w:r>
        <w:t>: Aplicación que nos disponemos a usar y que ejecutará el comando.</w:t>
      </w:r>
    </w:p>
    <w:p w:rsidR="00F64EB0" w:rsidRDefault="00F64EB0" w:rsidP="001772E2">
      <w:r w:rsidRPr="00F64EB0">
        <w:rPr>
          <w:b/>
        </w:rPr>
        <w:t>-i</w:t>
      </w:r>
      <w:r>
        <w:t>: Permite especificar la interfaz de red.</w:t>
      </w:r>
    </w:p>
    <w:p w:rsidR="00F64EB0" w:rsidRDefault="00F64EB0" w:rsidP="001772E2">
      <w:r w:rsidRPr="00F64EB0">
        <w:rPr>
          <w:b/>
        </w:rPr>
        <w:t>-T</w:t>
      </w:r>
      <w:r w:rsidRPr="00F64EB0">
        <w:t>:</w:t>
      </w:r>
      <w:r>
        <w:t xml:space="preserve"> Especifica que el comando se está realizando a través de texto sin interfaz gráfica.</w:t>
      </w:r>
    </w:p>
    <w:p w:rsidR="00F64EB0" w:rsidRPr="00F64EB0" w:rsidRDefault="00F64EB0" w:rsidP="001772E2">
      <w:pPr>
        <w:rPr>
          <w:b/>
        </w:rPr>
      </w:pPr>
      <w:r>
        <w:rPr>
          <w:b/>
        </w:rPr>
        <w:t>-q</w:t>
      </w:r>
      <w:r w:rsidRPr="00F64EB0">
        <w:t>:</w:t>
      </w:r>
      <w:r>
        <w:t xml:space="preserve"> Modo “</w:t>
      </w:r>
      <w:r w:rsidRPr="00C616DA">
        <w:rPr>
          <w:i/>
        </w:rPr>
        <w:t>quiet</w:t>
      </w:r>
      <w:r>
        <w:t>”, m</w:t>
      </w:r>
      <w:r w:rsidRPr="00F64EB0">
        <w:t xml:space="preserve">odo silencioso. Se puede usar solo </w:t>
      </w:r>
      <w:r>
        <w:t>en</w:t>
      </w:r>
      <w:r w:rsidRPr="00F64EB0">
        <w:t xml:space="preserve"> consola. No imprime </w:t>
      </w:r>
      <w:r>
        <w:t>paquetes.</w:t>
      </w:r>
    </w:p>
    <w:p w:rsidR="00294266" w:rsidRDefault="00F64EB0" w:rsidP="001772E2">
      <w:r>
        <w:rPr>
          <w:b/>
        </w:rPr>
        <w:t>-P</w:t>
      </w:r>
      <w:r w:rsidRPr="00F64EB0">
        <w:t>:</w:t>
      </w:r>
      <w:r>
        <w:t xml:space="preserve"> Indica la carga y ejecución de un </w:t>
      </w:r>
      <w:r w:rsidRPr="00C616DA">
        <w:rPr>
          <w:i/>
        </w:rPr>
        <w:t>plugin</w:t>
      </w:r>
      <w:r>
        <w:t xml:space="preserve"> de Ettercap, en este caso dns_spoof.</w:t>
      </w:r>
    </w:p>
    <w:p w:rsidR="00F64EB0" w:rsidRDefault="00F64EB0" w:rsidP="001772E2">
      <w:r>
        <w:rPr>
          <w:b/>
        </w:rPr>
        <w:t>-M</w:t>
      </w:r>
      <w:r w:rsidR="002A003D">
        <w:rPr>
          <w:b/>
        </w:rPr>
        <w:t xml:space="preserve"> arp:remote</w:t>
      </w:r>
      <w:r w:rsidRPr="00F64EB0">
        <w:t>:</w:t>
      </w:r>
      <w:r w:rsidR="002A003D">
        <w:t xml:space="preserve"> </w:t>
      </w:r>
      <w:r w:rsidR="002A003D" w:rsidRPr="002A003D">
        <w:t xml:space="preserve">Esta opción activará </w:t>
      </w:r>
      <w:r w:rsidR="002A003D">
        <w:t>un ataque MITM (</w:t>
      </w:r>
      <w:r w:rsidR="002A003D" w:rsidRPr="00C616DA">
        <w:rPr>
          <w:i/>
        </w:rPr>
        <w:t>man in the middle</w:t>
      </w:r>
      <w:r w:rsidR="002A003D">
        <w:t>) con envenenamiento ARP.</w:t>
      </w:r>
    </w:p>
    <w:p w:rsidR="002A003D" w:rsidRPr="002A003D" w:rsidRDefault="002A003D" w:rsidP="001772E2">
      <w:r>
        <w:t>L</w:t>
      </w:r>
      <w:r w:rsidR="00C616DA">
        <w:t xml:space="preserve">as barras invertidas suplen al </w:t>
      </w:r>
      <w:r w:rsidR="00C616DA" w:rsidRPr="00C616DA">
        <w:rPr>
          <w:i/>
        </w:rPr>
        <w:t>g</w:t>
      </w:r>
      <w:r w:rsidRPr="00C616DA">
        <w:rPr>
          <w:i/>
        </w:rPr>
        <w:t>ateway</w:t>
      </w:r>
      <w:r>
        <w:t xml:space="preserve"> y la </w:t>
      </w:r>
      <w:r w:rsidR="00C616DA">
        <w:t xml:space="preserve">IP de la </w:t>
      </w:r>
      <w:r>
        <w:t>víctima en caso de que se quieran especificar se indicarían las IP.</w:t>
      </w:r>
      <w:r w:rsidR="00DD4A24">
        <w:fldChar w:fldCharType="begin"/>
      </w:r>
      <w:r w:rsidR="00F36BB8">
        <w:instrText xml:space="preserve"> ADDIN ZOTERO_ITEM CSL_CITATION {"citationID":"ODk72vHn","properties":{"formattedCitation":"[29]","plainCitation":"[29]","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F36BB8">
        <w:rPr>
          <w:noProof/>
        </w:rPr>
        <w:t>[29]</w:t>
      </w:r>
      <w:r w:rsidR="00DD4A24">
        <w:fldChar w:fldCharType="end"/>
      </w:r>
      <w:r w:rsidR="002C2579">
        <w:fldChar w:fldCharType="begin"/>
      </w:r>
      <w:r w:rsidR="00F36BB8">
        <w:instrText xml:space="preserve"> ADDIN ZOTERO_ITEM CSL_CITATION {"citationID":"gO3jQ9G5","properties":{"formattedCitation":"[30]","plainCitation":"[30]","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F36BB8">
        <w:rPr>
          <w:noProof/>
        </w:rPr>
        <w:t>[30]</w:t>
      </w:r>
      <w:r w:rsidR="002C2579">
        <w:fldChar w:fldCharType="end"/>
      </w:r>
    </w:p>
    <w:p w:rsidR="00336A04" w:rsidRPr="00336A04" w:rsidRDefault="000572D0" w:rsidP="001772E2">
      <w:pPr>
        <w:keepNext/>
      </w:pPr>
      <w:r>
        <w:rPr>
          <w:b/>
          <w:i/>
          <w:noProof/>
          <w:color w:val="4DA4D8" w:themeColor="accent3" w:themeTint="99"/>
        </w:rPr>
        <w:lastRenderedPageBreak/>
        <mc:AlternateContent>
          <mc:Choice Requires="wps">
            <w:drawing>
              <wp:anchor distT="0" distB="0" distL="114300" distR="114300" simplePos="0" relativeHeight="251984896" behindDoc="0" locked="0" layoutInCell="1" allowOverlap="1" wp14:anchorId="4CAE2250" wp14:editId="4F673D0A">
                <wp:simplePos x="0" y="0"/>
                <wp:positionH relativeFrom="column">
                  <wp:posOffset>-11645</wp:posOffset>
                </wp:positionH>
                <wp:positionV relativeFrom="paragraph">
                  <wp:posOffset>5075555</wp:posOffset>
                </wp:positionV>
                <wp:extent cx="1591200" cy="208800"/>
                <wp:effectExtent l="12700" t="12700" r="22225" b="20320"/>
                <wp:wrapNone/>
                <wp:docPr id="229" name="Rectángulo 229"/>
                <wp:cNvGraphicFramePr/>
                <a:graphic xmlns:a="http://schemas.openxmlformats.org/drawingml/2006/main">
                  <a:graphicData uri="http://schemas.microsoft.com/office/word/2010/wordprocessingShape">
                    <wps:wsp>
                      <wps:cNvSpPr/>
                      <wps:spPr>
                        <a:xfrm>
                          <a:off x="0" y="0"/>
                          <a:ext cx="15912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23534" id="Rectángulo 229" o:spid="_x0000_s1026" style="position:absolute;margin-left:-.9pt;margin-top:399.65pt;width:125.3pt;height:16.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" filled="f" strokecolor="red" strokeweight="2.75pt"/>
            </w:pict>
          </mc:Fallback>
        </mc:AlternateContent>
      </w:r>
      <w:r>
        <w:rPr>
          <w:b/>
          <w:i/>
          <w:noProof/>
          <w:color w:val="4DA4D8" w:themeColor="accent3" w:themeTint="99"/>
        </w:rPr>
        <mc:AlternateContent>
          <mc:Choice Requires="wps">
            <w:drawing>
              <wp:anchor distT="0" distB="0" distL="114300" distR="114300" simplePos="0" relativeHeight="251982848" behindDoc="0" locked="0" layoutInCell="1" allowOverlap="1" wp14:anchorId="5BC26C56" wp14:editId="4CC2FC74">
                <wp:simplePos x="0" y="0"/>
                <wp:positionH relativeFrom="column">
                  <wp:posOffset>-28155</wp:posOffset>
                </wp:positionH>
                <wp:positionV relativeFrom="paragraph">
                  <wp:posOffset>3865245</wp:posOffset>
                </wp:positionV>
                <wp:extent cx="1382400" cy="208800"/>
                <wp:effectExtent l="12700" t="12700" r="27305" b="20320"/>
                <wp:wrapNone/>
                <wp:docPr id="228" name="Rectángulo 228"/>
                <wp:cNvGraphicFramePr/>
                <a:graphic xmlns:a="http://schemas.openxmlformats.org/drawingml/2006/main">
                  <a:graphicData uri="http://schemas.microsoft.com/office/word/2010/wordprocessingShape">
                    <wps:wsp>
                      <wps:cNvSpPr/>
                      <wps:spPr>
                        <a:xfrm>
                          <a:off x="0" y="0"/>
                          <a:ext cx="13824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D7BEB" id="Rectángulo 228" o:spid="_x0000_s1026" style="position:absolute;margin-left:-2.2pt;margin-top:304.35pt;width:108.85pt;height:16.4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" filled="f" strokecolor="red" strokeweight="2.75pt"/>
            </w:pict>
          </mc:Fallback>
        </mc:AlternateContent>
      </w:r>
      <w:r>
        <w:rPr>
          <w:b/>
          <w:i/>
          <w:noProof/>
          <w:color w:val="4DA4D8" w:themeColor="accent3" w:themeTint="99"/>
        </w:rPr>
        <mc:AlternateContent>
          <mc:Choice Requires="wps">
            <w:drawing>
              <wp:anchor distT="0" distB="0" distL="114300" distR="114300" simplePos="0" relativeHeight="251980800" behindDoc="0" locked="0" layoutInCell="1" allowOverlap="1" wp14:anchorId="2BBEB3FE" wp14:editId="4E0BEBDE">
                <wp:simplePos x="0" y="0"/>
                <wp:positionH relativeFrom="column">
                  <wp:posOffset>791865</wp:posOffset>
                </wp:positionH>
                <wp:positionV relativeFrom="paragraph">
                  <wp:posOffset>136370</wp:posOffset>
                </wp:positionV>
                <wp:extent cx="3391200" cy="208800"/>
                <wp:effectExtent l="12700" t="12700" r="25400" b="20320"/>
                <wp:wrapNone/>
                <wp:docPr id="227" name="Rectángulo 227"/>
                <wp:cNvGraphicFramePr/>
                <a:graphic xmlns:a="http://schemas.openxmlformats.org/drawingml/2006/main">
                  <a:graphicData uri="http://schemas.microsoft.com/office/word/2010/wordprocessingShape">
                    <wps:wsp>
                      <wps:cNvSpPr/>
                      <wps:spPr>
                        <a:xfrm>
                          <a:off x="0" y="0"/>
                          <a:ext cx="3391200" cy="2088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CA2D" id="Rectángulo 227" o:spid="_x0000_s1026" style="position:absolute;margin-left:62.35pt;margin-top:10.75pt;width:267pt;height:16.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" filled="f" strokecolor="red" strokeweight="2.75pt"/>
            </w:pict>
          </mc:Fallback>
        </mc:AlternateContent>
      </w:r>
      <w:r w:rsidR="00336A04">
        <w:rPr>
          <w:b/>
          <w:i/>
          <w:noProof/>
          <w:color w:val="1B587C" w:themeColor="accent3"/>
        </w:rPr>
        <w:drawing>
          <wp:anchor distT="0" distB="0" distL="114300" distR="114300" simplePos="0" relativeHeight="251757568" behindDoc="0" locked="0" layoutInCell="1" allowOverlap="1">
            <wp:simplePos x="0" y="0"/>
            <wp:positionH relativeFrom="column">
              <wp:posOffset>6350</wp:posOffset>
            </wp:positionH>
            <wp:positionV relativeFrom="paragraph">
              <wp:posOffset>2821940</wp:posOffset>
            </wp:positionV>
            <wp:extent cx="5109845" cy="2464435"/>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09845" cy="2464435"/>
                    </a:xfrm>
                    <a:prstGeom prst="rect">
                      <a:avLst/>
                    </a:prstGeom>
                  </pic:spPr>
                </pic:pic>
              </a:graphicData>
            </a:graphic>
            <wp14:sizeRelH relativeFrom="page">
              <wp14:pctWidth>0</wp14:pctWidth>
            </wp14:sizeRelH>
            <wp14:sizeRelV relativeFrom="page">
              <wp14:pctHeight>0</wp14:pctHeight>
            </wp14:sizeRelV>
          </wp:anchor>
        </w:drawing>
      </w:r>
      <w:r w:rsidR="00336A04">
        <w:rPr>
          <w:noProof/>
        </w:rPr>
        <w:drawing>
          <wp:inline distT="0" distB="0" distL="0" distR="0">
            <wp:extent cx="5120602" cy="281876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24959" cy="2821163"/>
                    </a:xfrm>
                    <a:prstGeom prst="rect">
                      <a:avLst/>
                    </a:prstGeom>
                  </pic:spPr>
                </pic:pic>
              </a:graphicData>
            </a:graphic>
          </wp:inline>
        </w:drawing>
      </w:r>
    </w:p>
    <w:p w:rsidR="00294BAF" w:rsidRDefault="004E6D25" w:rsidP="001772E2">
      <w:pPr>
        <w:pStyle w:val="Descripcin"/>
        <w:jc w:val="center"/>
      </w:pPr>
      <w:bookmarkStart w:id="179" w:name="_Toc517027828"/>
      <w:r>
        <w:rPr>
          <w:rFonts w:eastAsiaTheme="minorHAnsi" w:cs="Helvetica Neue"/>
          <w:b/>
          <w:i w:val="0"/>
          <w:noProof/>
          <w:color w:val="4DA4D8" w:themeColor="accent3" w:themeTint="99"/>
          <w:lang w:eastAsia="en-US"/>
        </w:rPr>
        <w:t xml:space="preserve">Ilustración </w:t>
      </w:r>
      <w:r w:rsidR="00336A04" w:rsidRPr="00336A04">
        <w:rPr>
          <w:b/>
          <w:i w:val="0"/>
          <w:color w:val="4DA4D8" w:themeColor="accent3" w:themeTint="99"/>
        </w:rPr>
        <w:fldChar w:fldCharType="begin"/>
      </w:r>
      <w:r w:rsidR="00336A04" w:rsidRPr="00336A04">
        <w:rPr>
          <w:b/>
          <w:i w:val="0"/>
          <w:color w:val="4DA4D8" w:themeColor="accent3" w:themeTint="99"/>
        </w:rPr>
        <w:instrText xml:space="preserve"> SEQ Ilustración \* ARABIC </w:instrText>
      </w:r>
      <w:r w:rsidR="00336A04" w:rsidRPr="00336A04">
        <w:rPr>
          <w:b/>
          <w:i w:val="0"/>
          <w:color w:val="4DA4D8" w:themeColor="accent3" w:themeTint="99"/>
        </w:rPr>
        <w:fldChar w:fldCharType="separate"/>
      </w:r>
      <w:r w:rsidR="00375906">
        <w:rPr>
          <w:b/>
          <w:i w:val="0"/>
          <w:noProof/>
          <w:color w:val="4DA4D8" w:themeColor="accent3" w:themeTint="99"/>
        </w:rPr>
        <w:t>64</w:t>
      </w:r>
      <w:r w:rsidR="00336A04" w:rsidRPr="00336A04">
        <w:rPr>
          <w:b/>
          <w:i w:val="0"/>
          <w:color w:val="4DA4D8" w:themeColor="accent3" w:themeTint="99"/>
        </w:rPr>
        <w:fldChar w:fldCharType="end"/>
      </w:r>
      <w:r w:rsidR="00336A04">
        <w:t>-Ataque DNS spoofing con Ettercap.</w:t>
      </w:r>
      <w:r w:rsidR="00536B72">
        <w:t xml:space="preserve"> </w:t>
      </w:r>
      <w:r w:rsidR="00336A04">
        <w:t>Fuente: propia</w:t>
      </w:r>
      <w:bookmarkEnd w:id="179"/>
    </w:p>
    <w:p w:rsidR="005569FC" w:rsidRDefault="005569FC" w:rsidP="001772E2">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1772E2">
      <w:r>
        <w:t xml:space="preserve">Dado que se han especificado los dominios de la </w:t>
      </w:r>
      <w:r w:rsidR="00146267">
        <w:t>UFV</w:t>
      </w:r>
      <w:r>
        <w:t xml:space="preserve"> y de Facebook, el resultado es el siguiente:</w:t>
      </w:r>
    </w:p>
    <w:p w:rsidR="005569FC" w:rsidRDefault="005569FC" w:rsidP="001772E2"/>
    <w:p w:rsidR="005569FC" w:rsidRDefault="005569FC" w:rsidP="001772E2"/>
    <w:p w:rsidR="005569FC" w:rsidRDefault="005569FC" w:rsidP="001772E2"/>
    <w:p w:rsidR="005569FC" w:rsidRDefault="005569FC" w:rsidP="001772E2"/>
    <w:p w:rsidR="005569FC" w:rsidRDefault="00F328FF" w:rsidP="001772E2">
      <w:r>
        <w:rPr>
          <w:noProof/>
        </w:rPr>
        <w:lastRenderedPageBreak/>
        <w:drawing>
          <wp:anchor distT="0" distB="0" distL="114300" distR="114300" simplePos="0" relativeHeight="251829248" behindDoc="0" locked="0" layoutInCell="1" allowOverlap="1" wp14:anchorId="3DFA364E" wp14:editId="43021AFD">
            <wp:simplePos x="0" y="0"/>
            <wp:positionH relativeFrom="column">
              <wp:posOffset>1309370</wp:posOffset>
            </wp:positionH>
            <wp:positionV relativeFrom="paragraph">
              <wp:posOffset>1408815</wp:posOffset>
            </wp:positionV>
            <wp:extent cx="3117215" cy="7118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17215" cy="711835"/>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125" cy="3555365"/>
            <wp:effectExtent l="0" t="0" r="635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99125" cy="3555365"/>
                    </a:xfrm>
                    <a:prstGeom prst="rect">
                      <a:avLst/>
                    </a:prstGeom>
                  </pic:spPr>
                </pic:pic>
              </a:graphicData>
            </a:graphic>
          </wp:inline>
        </w:drawing>
      </w:r>
    </w:p>
    <w:p w:rsidR="00194421" w:rsidRDefault="00F328FF" w:rsidP="001772E2">
      <w:pPr>
        <w:keepNext/>
      </w:pPr>
      <w:r>
        <w:rPr>
          <w:noProof/>
        </w:rPr>
        <w:drawing>
          <wp:anchor distT="0" distB="0" distL="114300" distR="114300" simplePos="0" relativeHeight="251827200" behindDoc="0" locked="0" layoutInCell="1" allowOverlap="1">
            <wp:simplePos x="0" y="0"/>
            <wp:positionH relativeFrom="column">
              <wp:posOffset>1157417</wp:posOffset>
            </wp:positionH>
            <wp:positionV relativeFrom="paragraph">
              <wp:posOffset>1461540</wp:posOffset>
            </wp:positionV>
            <wp:extent cx="3117225" cy="712033"/>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4690" cy="727443"/>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050" cy="3555365"/>
            <wp:effectExtent l="0" t="0" r="635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01339" cy="3556961"/>
                    </a:xfrm>
                    <a:prstGeom prst="rect">
                      <a:avLst/>
                    </a:prstGeom>
                  </pic:spPr>
                </pic:pic>
              </a:graphicData>
            </a:graphic>
          </wp:inline>
        </w:drawing>
      </w:r>
    </w:p>
    <w:p w:rsidR="005569FC" w:rsidRDefault="000B7887" w:rsidP="001772E2">
      <w:pPr>
        <w:pStyle w:val="Descripcin"/>
        <w:jc w:val="center"/>
      </w:pPr>
      <w:bookmarkStart w:id="180" w:name="_Toc517027829"/>
      <w:r>
        <w:rPr>
          <w:rFonts w:eastAsiaTheme="minorHAnsi" w:cs="Helvetica Neue"/>
          <w:b/>
          <w:i w:val="0"/>
          <w:noProof/>
          <w:color w:val="4DA4D8" w:themeColor="accent3" w:themeTint="99"/>
          <w:lang w:eastAsia="en-US"/>
        </w:rPr>
        <w:t xml:space="preserve">Ilustración </w:t>
      </w:r>
      <w:r w:rsidR="00194421" w:rsidRPr="00194421">
        <w:rPr>
          <w:b/>
          <w:i w:val="0"/>
          <w:color w:val="4DA4D8" w:themeColor="accent3" w:themeTint="99"/>
        </w:rPr>
        <w:fldChar w:fldCharType="begin"/>
      </w:r>
      <w:r w:rsidR="00194421" w:rsidRPr="00194421">
        <w:rPr>
          <w:b/>
          <w:i w:val="0"/>
          <w:color w:val="4DA4D8" w:themeColor="accent3" w:themeTint="99"/>
        </w:rPr>
        <w:instrText xml:space="preserve"> SEQ Ilustración \* ARABIC </w:instrText>
      </w:r>
      <w:r w:rsidR="00194421" w:rsidRPr="00194421">
        <w:rPr>
          <w:b/>
          <w:i w:val="0"/>
          <w:color w:val="4DA4D8" w:themeColor="accent3" w:themeTint="99"/>
        </w:rPr>
        <w:fldChar w:fldCharType="separate"/>
      </w:r>
      <w:r w:rsidR="00375906">
        <w:rPr>
          <w:b/>
          <w:i w:val="0"/>
          <w:noProof/>
          <w:color w:val="4DA4D8" w:themeColor="accent3" w:themeTint="99"/>
        </w:rPr>
        <w:t>65</w:t>
      </w:r>
      <w:r w:rsidR="00194421" w:rsidRPr="00194421">
        <w:rPr>
          <w:b/>
          <w:i w:val="0"/>
          <w:color w:val="4DA4D8" w:themeColor="accent3" w:themeTint="99"/>
        </w:rPr>
        <w:fldChar w:fldCharType="end"/>
      </w:r>
      <w:r w:rsidR="00194421">
        <w:t>-Dominios envenenados por DNS spoofing.</w:t>
      </w:r>
      <w:r w:rsidR="00536B72">
        <w:t xml:space="preserve"> </w:t>
      </w:r>
      <w:r w:rsidR="00194421">
        <w:t>Fuente: propia</w:t>
      </w:r>
      <w:bookmarkEnd w:id="180"/>
    </w:p>
    <w:p w:rsidR="00E9534B" w:rsidRPr="00E9534B" w:rsidRDefault="00E9534B" w:rsidP="00E9534B">
      <w:r>
        <w:t xml:space="preserve">Como podemos ver en la ilustración 65 al acceder tanto al dominio </w:t>
      </w:r>
      <w:r w:rsidR="00CA053E">
        <w:t xml:space="preserve">especificado de la UFV como al de Facebook se nos ha redirigido a la página creada en primer lugar en el equipo enemigo y guardada en el servidor Apache, por lo que podemos afirmar que el ataque </w:t>
      </w:r>
      <w:r w:rsidR="00CA053E" w:rsidRPr="00CA053E">
        <w:rPr>
          <w:i/>
        </w:rPr>
        <w:t>spoofing</w:t>
      </w:r>
      <w:r w:rsidR="00CA053E">
        <w:t xml:space="preserve"> de DNS se ha lanzado correctamente.</w:t>
      </w:r>
    </w:p>
    <w:p w:rsidR="00294BAF" w:rsidRDefault="000B7887" w:rsidP="001772E2">
      <w:r>
        <w:rPr>
          <w:noProof/>
        </w:rPr>
        <w:lastRenderedPageBreak/>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1180953</wp:posOffset>
                </wp:positionH>
                <wp:positionV relativeFrom="paragraph">
                  <wp:posOffset>2002351</wp:posOffset>
                </wp:positionV>
                <wp:extent cx="2901315" cy="635"/>
                <wp:effectExtent l="0" t="0" r="0" b="0"/>
                <wp:wrapTopAndBottom/>
                <wp:docPr id="147" name="Cuadro de texto 147"/>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rsidR="006E0B8F" w:rsidRPr="00242F90" w:rsidRDefault="006E0B8F" w:rsidP="00194421">
                            <w:pPr>
                              <w:pStyle w:val="Descripcin"/>
                              <w:rPr>
                                <w:noProof/>
                                <w:szCs w:val="22"/>
                              </w:rPr>
                            </w:pPr>
                            <w:bookmarkStart w:id="181" w:name="_Toc517027830"/>
                            <w:r>
                              <w:rPr>
                                <w:rFonts w:eastAsiaTheme="minorHAnsi" w:cs="Helvetica Neue"/>
                                <w:b/>
                                <w:i w:val="0"/>
                                <w:noProof/>
                                <w:color w:val="4DA4D8" w:themeColor="accent3" w:themeTint="99"/>
                                <w:lang w:eastAsia="en-US"/>
                              </w:rPr>
                              <w:t xml:space="preserve">Ilustración </w:t>
                            </w: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82" w:name="_Toc515561237"/>
                            <w:r>
                              <w:rPr>
                                <w:b/>
                                <w:i w:val="0"/>
                                <w:noProof/>
                                <w:color w:val="4DA4D8" w:themeColor="accent3" w:themeTint="99"/>
                              </w:rPr>
                              <w:t>66</w:t>
                            </w:r>
                            <w:r w:rsidRPr="00194421">
                              <w:rPr>
                                <w:b/>
                                <w:i w:val="0"/>
                                <w:noProof/>
                                <w:color w:val="4DA4D8" w:themeColor="accent3" w:themeTint="99"/>
                              </w:rPr>
                              <w:fldChar w:fldCharType="end"/>
                            </w:r>
                            <w:r>
                              <w:t>-Cierre de ataque DNS spoofing. Fuente: propia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41168" id="Cuadro de texto 147" o:spid="_x0000_s1058" type="#_x0000_t202" style="position:absolute;left:0;text-align:left;margin-left:93pt;margin-top:157.65pt;width:228.45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SmlNwIAAHAEAAAOAAAAZHJzL2Uyb0RvYy54bWysVE1v2zAMvQ/YfxB0X5yPtd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" stroked="f">
                <v:textbox style="mso-fit-shape-to-text:t" inset="0,0,0,0">
                  <w:txbxContent>
                    <w:p w:rsidR="006E0B8F" w:rsidRPr="00242F90" w:rsidRDefault="006E0B8F" w:rsidP="00194421">
                      <w:pPr>
                        <w:pStyle w:val="Descripcin"/>
                        <w:rPr>
                          <w:noProof/>
                          <w:szCs w:val="22"/>
                        </w:rPr>
                      </w:pPr>
                      <w:bookmarkStart w:id="183" w:name="_Toc517027830"/>
                      <w:r>
                        <w:rPr>
                          <w:rFonts w:eastAsiaTheme="minorHAnsi" w:cs="Helvetica Neue"/>
                          <w:b/>
                          <w:i w:val="0"/>
                          <w:noProof/>
                          <w:color w:val="4DA4D8" w:themeColor="accent3" w:themeTint="99"/>
                          <w:lang w:eastAsia="en-US"/>
                        </w:rPr>
                        <w:t xml:space="preserve">Ilustración </w:t>
                      </w: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84" w:name="_Toc515561237"/>
                      <w:r>
                        <w:rPr>
                          <w:b/>
                          <w:i w:val="0"/>
                          <w:noProof/>
                          <w:color w:val="4DA4D8" w:themeColor="accent3" w:themeTint="99"/>
                        </w:rPr>
                        <w:t>66</w:t>
                      </w:r>
                      <w:r w:rsidRPr="00194421">
                        <w:rPr>
                          <w:b/>
                          <w:i w:val="0"/>
                          <w:noProof/>
                          <w:color w:val="4DA4D8" w:themeColor="accent3" w:themeTint="99"/>
                        </w:rPr>
                        <w:fldChar w:fldCharType="end"/>
                      </w:r>
                      <w:r>
                        <w:t>-Cierre de ataque DNS spoofing. Fuente: propia</w:t>
                      </w:r>
                      <w:bookmarkEnd w:id="183"/>
                      <w:bookmarkEnd w:id="184"/>
                    </w:p>
                  </w:txbxContent>
                </v:textbox>
                <w10:wrap type="topAndBottom"/>
              </v:shape>
            </w:pict>
          </mc:Fallback>
        </mc:AlternateContent>
      </w:r>
      <w:r w:rsidR="00302072">
        <w:rPr>
          <w:noProof/>
        </w:rPr>
        <w:drawing>
          <wp:anchor distT="0" distB="0" distL="114300" distR="114300" simplePos="0" relativeHeight="251758592" behindDoc="0" locked="0" layoutInCell="1" allowOverlap="1">
            <wp:simplePos x="0" y="0"/>
            <wp:positionH relativeFrom="column">
              <wp:posOffset>1555115</wp:posOffset>
            </wp:positionH>
            <wp:positionV relativeFrom="paragraph">
              <wp:posOffset>487680</wp:posOffset>
            </wp:positionV>
            <wp:extent cx="2194560" cy="1513205"/>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94560" cy="1513205"/>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rsidR="00194421">
        <w:t xml:space="preserve"> dentro de la terminal que está ejecutando el ataque.</w:t>
      </w:r>
    </w:p>
    <w:p w:rsidR="00302072" w:rsidRDefault="00302072" w:rsidP="001772E2"/>
    <w:p w:rsidR="00F53D5E" w:rsidRPr="00655336" w:rsidRDefault="00F53D5E" w:rsidP="001772E2"/>
    <w:p w:rsidR="002970FE" w:rsidRDefault="002970FE" w:rsidP="001772E2">
      <w:pPr>
        <w:pStyle w:val="Ttulo3"/>
        <w:ind w:left="0" w:firstLine="0"/>
        <w:rPr>
          <w:noProof/>
          <w:color w:val="4DA4D8" w:themeColor="accent3" w:themeTint="99"/>
        </w:rPr>
      </w:pPr>
      <w:bookmarkStart w:id="185" w:name="_Toc517039229"/>
      <w:r>
        <w:rPr>
          <w:noProof/>
          <w:color w:val="4DA4D8" w:themeColor="accent3" w:themeTint="99"/>
        </w:rPr>
        <w:t>WEB SPOOFING</w:t>
      </w:r>
      <w:bookmarkEnd w:id="185"/>
    </w:p>
    <w:p w:rsidR="00E760CE" w:rsidRDefault="000F6A3A" w:rsidP="001772E2">
      <w:r>
        <w:t xml:space="preserve">Utilizando los conocimientos adquiridos sobre ARP </w:t>
      </w:r>
      <w:r w:rsidR="00ED5595">
        <w:t>y DNS spoofing</w:t>
      </w:r>
      <w:r w:rsidR="00E65E14">
        <w:t>,</w:t>
      </w:r>
      <w:r w:rsidR="00ED5595">
        <w:t xml:space="preserve">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r w:rsidR="00E65E14">
        <w:t xml:space="preserve"> por método </w:t>
      </w:r>
      <w:r w:rsidR="00E65E14" w:rsidRPr="00E65E14">
        <w:rPr>
          <w:i/>
        </w:rPr>
        <w:t>phishing</w:t>
      </w:r>
      <w:r w:rsidR="00ED5595">
        <w:t>.</w:t>
      </w:r>
    </w:p>
    <w:p w:rsidR="00ED5595" w:rsidRDefault="00ED5595" w:rsidP="001772E2">
      <w:r>
        <w:t xml:space="preserve">Usaremos el comando: </w:t>
      </w:r>
      <w:r w:rsidRPr="00ED5595">
        <w:rPr>
          <w:b/>
        </w:rPr>
        <w:t>sudo</w:t>
      </w:r>
      <w:r>
        <w:t xml:space="preserve"> </w:t>
      </w:r>
      <w:r w:rsidRPr="00ED5595">
        <w:rPr>
          <w:b/>
        </w:rPr>
        <w:t>setoolkit</w:t>
      </w:r>
      <w:r>
        <w:t xml:space="preserve"> para acceder a la aplicación.</w:t>
      </w:r>
    </w:p>
    <w:p w:rsidR="001C5364" w:rsidRDefault="008D6FC5" w:rsidP="001772E2">
      <w:r>
        <w:t>En</w:t>
      </w:r>
      <w:r w:rsidR="001C5364">
        <w:t xml:space="preserve"> la siguiente ilustración, ilustración 67 de la página siguiente,</w:t>
      </w:r>
      <w:r>
        <w:t xml:space="preserve"> se puede ver el arranque de la herramienta a través del comando </w:t>
      </w:r>
      <w:r w:rsidRPr="00ED5595">
        <w:rPr>
          <w:b/>
        </w:rPr>
        <w:t>sudo</w:t>
      </w:r>
      <w:r>
        <w:t xml:space="preserve"> </w:t>
      </w:r>
      <w:r w:rsidRPr="00ED5595">
        <w:rPr>
          <w:b/>
        </w:rPr>
        <w:t>setoolkit</w:t>
      </w:r>
      <w:r>
        <w:t>.</w:t>
      </w:r>
    </w:p>
    <w:p w:rsidR="00902385" w:rsidRDefault="00ED5595" w:rsidP="001772E2">
      <w:pPr>
        <w:keepNext/>
      </w:pPr>
      <w:r>
        <w:rPr>
          <w:noProof/>
        </w:rPr>
        <w:lastRenderedPageBreak/>
        <w:drawing>
          <wp:inline distT="0" distB="0" distL="0" distR="0">
            <wp:extent cx="5099125" cy="6722745"/>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01570" cy="6725969"/>
                    </a:xfrm>
                    <a:prstGeom prst="rect">
                      <a:avLst/>
                    </a:prstGeom>
                  </pic:spPr>
                </pic:pic>
              </a:graphicData>
            </a:graphic>
          </wp:inline>
        </w:drawing>
      </w:r>
    </w:p>
    <w:p w:rsidR="00ED5595" w:rsidRDefault="000B7887" w:rsidP="001772E2">
      <w:pPr>
        <w:pStyle w:val="Descripcin"/>
        <w:jc w:val="center"/>
      </w:pPr>
      <w:bookmarkStart w:id="186" w:name="_Toc517027831"/>
      <w:r>
        <w:rPr>
          <w:rFonts w:eastAsiaTheme="minorHAnsi" w:cs="Helvetica Neue"/>
          <w:b/>
          <w:i w:val="0"/>
          <w:noProof/>
          <w:color w:val="4DA4D8" w:themeColor="accent3" w:themeTint="99"/>
          <w:lang w:eastAsia="en-US"/>
        </w:rPr>
        <w:t xml:space="preserve">Ilustración </w:t>
      </w:r>
      <w:r w:rsidR="00902385" w:rsidRPr="00902385">
        <w:rPr>
          <w:b/>
          <w:i w:val="0"/>
          <w:color w:val="4DA4D8" w:themeColor="accent3" w:themeTint="99"/>
        </w:rPr>
        <w:fldChar w:fldCharType="begin"/>
      </w:r>
      <w:r w:rsidR="00902385" w:rsidRPr="00902385">
        <w:rPr>
          <w:b/>
          <w:i w:val="0"/>
          <w:color w:val="4DA4D8" w:themeColor="accent3" w:themeTint="99"/>
        </w:rPr>
        <w:instrText xml:space="preserve"> SEQ Ilustración \* ARABIC </w:instrText>
      </w:r>
      <w:r w:rsidR="00902385" w:rsidRPr="00902385">
        <w:rPr>
          <w:b/>
          <w:i w:val="0"/>
          <w:color w:val="4DA4D8" w:themeColor="accent3" w:themeTint="99"/>
        </w:rPr>
        <w:fldChar w:fldCharType="separate"/>
      </w:r>
      <w:r w:rsidR="00375906">
        <w:rPr>
          <w:b/>
          <w:i w:val="0"/>
          <w:noProof/>
          <w:color w:val="4DA4D8" w:themeColor="accent3" w:themeTint="99"/>
        </w:rPr>
        <w:t>67</w:t>
      </w:r>
      <w:r w:rsidR="00902385" w:rsidRPr="00902385">
        <w:rPr>
          <w:b/>
          <w:i w:val="0"/>
          <w:color w:val="4DA4D8" w:themeColor="accent3" w:themeTint="99"/>
        </w:rPr>
        <w:fldChar w:fldCharType="end"/>
      </w:r>
      <w:r w:rsidR="00902385">
        <w:t>-Herramienta setoolkit.</w:t>
      </w:r>
      <w:r w:rsidR="00536B72">
        <w:t xml:space="preserve"> </w:t>
      </w:r>
      <w:r w:rsidR="00902385">
        <w:t>Fuente: propia</w:t>
      </w:r>
      <w:bookmarkEnd w:id="186"/>
    </w:p>
    <w:p w:rsidR="00ED5595" w:rsidRDefault="00ED5595" w:rsidP="001772E2">
      <w:pPr>
        <w:tabs>
          <w:tab w:val="left" w:pos="938"/>
        </w:tabs>
      </w:pPr>
      <w:r>
        <w:tab/>
      </w:r>
    </w:p>
    <w:p w:rsidR="001E43E0" w:rsidRDefault="00583F26" w:rsidP="001772E2">
      <w:pPr>
        <w:keepNext/>
        <w:tabs>
          <w:tab w:val="left" w:pos="938"/>
        </w:tabs>
        <w:jc w:val="center"/>
      </w:pPr>
      <w:r>
        <w:rPr>
          <w:noProof/>
        </w:rPr>
        <w:lastRenderedPageBreak/>
        <mc:AlternateContent>
          <mc:Choice Requires="wps">
            <w:drawing>
              <wp:anchor distT="0" distB="0" distL="114300" distR="114300" simplePos="0" relativeHeight="251985920" behindDoc="0" locked="0" layoutInCell="1" allowOverlap="1">
                <wp:simplePos x="0" y="0"/>
                <wp:positionH relativeFrom="column">
                  <wp:posOffset>489465</wp:posOffset>
                </wp:positionH>
                <wp:positionV relativeFrom="paragraph">
                  <wp:posOffset>467570</wp:posOffset>
                </wp:positionV>
                <wp:extent cx="3506400" cy="280800"/>
                <wp:effectExtent l="25400" t="25400" r="24765" b="24130"/>
                <wp:wrapNone/>
                <wp:docPr id="230" name="Rectángulo 230"/>
                <wp:cNvGraphicFramePr/>
                <a:graphic xmlns:a="http://schemas.openxmlformats.org/drawingml/2006/main">
                  <a:graphicData uri="http://schemas.microsoft.com/office/word/2010/wordprocessingShape">
                    <wps:wsp>
                      <wps:cNvSpPr/>
                      <wps:spPr>
                        <a:xfrm>
                          <a:off x="0" y="0"/>
                          <a:ext cx="3506400" cy="280800"/>
                        </a:xfrm>
                        <a:prstGeom prst="rect">
                          <a:avLst/>
                        </a:prstGeom>
                        <a:noFill/>
                        <a:ln w="539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12B4E" id="Rectángulo 230" o:spid="_x0000_s1026" style="position:absolute;margin-left:38.55pt;margin-top:36.8pt;width:276.1pt;height:22.1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" filled="f" strokecolor="red" strokeweight="4.25pt"/>
            </w:pict>
          </mc:Fallback>
        </mc:AlternateContent>
      </w:r>
      <w:r w:rsidR="00D50FEC">
        <w:rPr>
          <w:noProof/>
        </w:rPr>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52">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0B7887" w:rsidP="001772E2">
      <w:pPr>
        <w:pStyle w:val="Descripcin"/>
        <w:jc w:val="center"/>
      </w:pPr>
      <w:bookmarkStart w:id="187" w:name="_Toc517027832"/>
      <w:r>
        <w:rPr>
          <w:rFonts w:eastAsiaTheme="minorHAnsi" w:cs="Helvetica Neue"/>
          <w:b/>
          <w:i w:val="0"/>
          <w:noProof/>
          <w:color w:val="4DA4D8" w:themeColor="accent3" w:themeTint="99"/>
          <w:lang w:eastAsia="en-US"/>
        </w:rPr>
        <w:t xml:space="preserve">Ilustración </w:t>
      </w:r>
      <w:r w:rsidR="001E43E0" w:rsidRPr="001E43E0">
        <w:rPr>
          <w:b/>
          <w:i w:val="0"/>
          <w:color w:val="4DA4D8" w:themeColor="accent3" w:themeTint="99"/>
        </w:rPr>
        <w:fldChar w:fldCharType="begin"/>
      </w:r>
      <w:r w:rsidR="001E43E0" w:rsidRPr="001E43E0">
        <w:rPr>
          <w:b/>
          <w:i w:val="0"/>
          <w:color w:val="4DA4D8" w:themeColor="accent3" w:themeTint="99"/>
        </w:rPr>
        <w:instrText xml:space="preserve"> SEQ Ilustración \* ARABIC </w:instrText>
      </w:r>
      <w:r w:rsidR="001E43E0" w:rsidRPr="001E43E0">
        <w:rPr>
          <w:b/>
          <w:i w:val="0"/>
          <w:color w:val="4DA4D8" w:themeColor="accent3" w:themeTint="99"/>
        </w:rPr>
        <w:fldChar w:fldCharType="separate"/>
      </w:r>
      <w:r w:rsidR="00375906">
        <w:rPr>
          <w:b/>
          <w:i w:val="0"/>
          <w:noProof/>
          <w:color w:val="4DA4D8" w:themeColor="accent3" w:themeTint="99"/>
        </w:rPr>
        <w:t>68</w:t>
      </w:r>
      <w:r w:rsidR="001E43E0" w:rsidRPr="001E43E0">
        <w:rPr>
          <w:b/>
          <w:i w:val="0"/>
          <w:color w:val="4DA4D8" w:themeColor="accent3" w:themeTint="99"/>
        </w:rPr>
        <w:fldChar w:fldCharType="end"/>
      </w:r>
      <w:r w:rsidR="001E43E0">
        <w:t>-Menú de la herramienta setoolkit.</w:t>
      </w:r>
      <w:r w:rsidR="00536B72">
        <w:t xml:space="preserve"> </w:t>
      </w:r>
      <w:r w:rsidR="001E43E0">
        <w:t>Fuente: propia</w:t>
      </w:r>
      <w:bookmarkEnd w:id="187"/>
    </w:p>
    <w:p w:rsidR="00ED5595" w:rsidRDefault="00ED5595" w:rsidP="001772E2">
      <w:pPr>
        <w:tabs>
          <w:tab w:val="left" w:pos="938"/>
        </w:tabs>
      </w:pPr>
    </w:p>
    <w:p w:rsidR="00ED5595" w:rsidRDefault="00583F26" w:rsidP="001772E2">
      <w:pPr>
        <w:tabs>
          <w:tab w:val="left" w:pos="938"/>
        </w:tabs>
      </w:pPr>
      <w:r>
        <w:rPr>
          <w:noProof/>
        </w:rPr>
        <mc:AlternateContent>
          <mc:Choice Requires="wps">
            <w:drawing>
              <wp:anchor distT="0" distB="0" distL="114300" distR="114300" simplePos="0" relativeHeight="251987968" behindDoc="0" locked="0" layoutInCell="1" allowOverlap="1" wp14:anchorId="739DC4A4" wp14:editId="068DC529">
                <wp:simplePos x="0" y="0"/>
                <wp:positionH relativeFrom="column">
                  <wp:posOffset>958215</wp:posOffset>
                </wp:positionH>
                <wp:positionV relativeFrom="paragraph">
                  <wp:posOffset>1198111</wp:posOffset>
                </wp:positionV>
                <wp:extent cx="1988710" cy="198155"/>
                <wp:effectExtent l="25400" t="25400" r="31115" b="30480"/>
                <wp:wrapNone/>
                <wp:docPr id="231" name="Rectángulo 231"/>
                <wp:cNvGraphicFramePr/>
                <a:graphic xmlns:a="http://schemas.openxmlformats.org/drawingml/2006/main">
                  <a:graphicData uri="http://schemas.microsoft.com/office/word/2010/wordprocessingShape">
                    <wps:wsp>
                      <wps:cNvSpPr/>
                      <wps:spPr>
                        <a:xfrm>
                          <a:off x="0" y="0"/>
                          <a:ext cx="1988710" cy="198155"/>
                        </a:xfrm>
                        <a:prstGeom prst="rect">
                          <a:avLst/>
                        </a:prstGeom>
                        <a:noFill/>
                        <a:ln w="539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6BA3D" id="Rectángulo 231" o:spid="_x0000_s1026" style="position:absolute;margin-left:75.45pt;margin-top:94.35pt;width:156.6pt;height:15.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" filled="f" strokecolor="red" strokeweight="4.25pt"/>
            </w:pict>
          </mc:Fallback>
        </mc:AlternateContent>
      </w:r>
      <w:r>
        <w:rPr>
          <w:noProof/>
        </w:rPr>
        <mc:AlternateContent>
          <mc:Choice Requires="wps">
            <w:drawing>
              <wp:anchor distT="0" distB="0" distL="114300" distR="114300" simplePos="0" relativeHeight="251842560" behindDoc="0" locked="0" layoutInCell="1" allowOverlap="1" wp14:anchorId="0FE67C28" wp14:editId="1835CA39">
                <wp:simplePos x="0" y="0"/>
                <wp:positionH relativeFrom="column">
                  <wp:posOffset>743416</wp:posOffset>
                </wp:positionH>
                <wp:positionV relativeFrom="paragraph">
                  <wp:posOffset>3146098</wp:posOffset>
                </wp:positionV>
                <wp:extent cx="3363595" cy="635"/>
                <wp:effectExtent l="0" t="0" r="1905" b="12065"/>
                <wp:wrapTopAndBottom/>
                <wp:docPr id="44" name="Cuadro de texto 4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6E0B8F" w:rsidRPr="001044EE" w:rsidRDefault="006E0B8F" w:rsidP="00536B72">
                            <w:pPr>
                              <w:pStyle w:val="Descripcin"/>
                              <w:jc w:val="center"/>
                              <w:rPr>
                                <w:noProof/>
                                <w:szCs w:val="22"/>
                              </w:rPr>
                            </w:pPr>
                            <w:bookmarkStart w:id="188" w:name="_Toc517027833"/>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89" w:name="_Toc515561240"/>
                            <w:r>
                              <w:rPr>
                                <w:b/>
                                <w:i w:val="0"/>
                                <w:noProof/>
                                <w:color w:val="4DA4D8" w:themeColor="accent3" w:themeTint="99"/>
                              </w:rPr>
                              <w:t>69</w:t>
                            </w:r>
                            <w:r w:rsidRPr="00536B72">
                              <w:rPr>
                                <w:b/>
                                <w:i w:val="0"/>
                                <w:noProof/>
                                <w:color w:val="4DA4D8" w:themeColor="accent3" w:themeTint="99"/>
                              </w:rPr>
                              <w:fldChar w:fldCharType="end"/>
                            </w:r>
                            <w:r w:rsidRPr="00841236">
                              <w:t>-Menú setoolkit ataque web. Fuente: propia</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67C28" id="Cuadro de texto 44" o:spid="_x0000_s1059" type="#_x0000_t202" style="position:absolute;left:0;text-align:left;margin-left:58.55pt;margin-top:247.7pt;width:264.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" stroked="f">
                <v:textbox style="mso-fit-shape-to-text:t" inset="0,0,0,0">
                  <w:txbxContent>
                    <w:p w:rsidR="006E0B8F" w:rsidRPr="001044EE" w:rsidRDefault="006E0B8F" w:rsidP="00536B72">
                      <w:pPr>
                        <w:pStyle w:val="Descripcin"/>
                        <w:jc w:val="center"/>
                        <w:rPr>
                          <w:noProof/>
                          <w:szCs w:val="22"/>
                        </w:rPr>
                      </w:pPr>
                      <w:bookmarkStart w:id="190" w:name="_Toc517027833"/>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1" w:name="_Toc515561240"/>
                      <w:r>
                        <w:rPr>
                          <w:b/>
                          <w:i w:val="0"/>
                          <w:noProof/>
                          <w:color w:val="4DA4D8" w:themeColor="accent3" w:themeTint="99"/>
                        </w:rPr>
                        <w:t>69</w:t>
                      </w:r>
                      <w:r w:rsidRPr="00536B72">
                        <w:rPr>
                          <w:b/>
                          <w:i w:val="0"/>
                          <w:noProof/>
                          <w:color w:val="4DA4D8" w:themeColor="accent3" w:themeTint="99"/>
                        </w:rPr>
                        <w:fldChar w:fldCharType="end"/>
                      </w:r>
                      <w:r w:rsidRPr="00841236">
                        <w:t>-Menú setoolkit ataque web. Fuente: propia</w:t>
                      </w:r>
                      <w:bookmarkEnd w:id="190"/>
                      <w:bookmarkEnd w:id="191"/>
                    </w:p>
                  </w:txbxContent>
                </v:textbox>
                <w10:wrap type="topAndBottom"/>
              </v:shape>
            </w:pict>
          </mc:Fallback>
        </mc:AlternateContent>
      </w:r>
      <w:r>
        <w:rPr>
          <w:noProof/>
        </w:rPr>
        <w:drawing>
          <wp:anchor distT="0" distB="0" distL="114300" distR="114300" simplePos="0" relativeHeight="251761664" behindDoc="0" locked="0" layoutInCell="1" allowOverlap="1">
            <wp:simplePos x="0" y="0"/>
            <wp:positionH relativeFrom="column">
              <wp:posOffset>790610</wp:posOffset>
            </wp:positionH>
            <wp:positionV relativeFrom="paragraph">
              <wp:posOffset>797111</wp:posOffset>
            </wp:positionV>
            <wp:extent cx="3203831" cy="2348589"/>
            <wp:effectExtent l="0" t="0" r="0" b="127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05781" cy="2350018"/>
                    </a:xfrm>
                    <a:prstGeom prst="rect">
                      <a:avLst/>
                    </a:prstGeom>
                  </pic:spPr>
                </pic:pic>
              </a:graphicData>
            </a:graphic>
            <wp14:sizeRelH relativeFrom="page">
              <wp14:pctWidth>0</wp14:pctWidth>
            </wp14:sizeRelH>
            <wp14:sizeRelV relativeFrom="page">
              <wp14:pctHeight>0</wp14:pctHeight>
            </wp14:sizeRelV>
          </wp:anchor>
        </w:drawing>
      </w:r>
      <w:r w:rsidR="00E17921">
        <w:t>Como vemos en la ilustración 68, u</w:t>
      </w:r>
      <w:r w:rsidR="00ED5595">
        <w:t xml:space="preserve">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D50FEC" w:rsidP="001772E2">
      <w:pPr>
        <w:tabs>
          <w:tab w:val="left" w:pos="938"/>
        </w:tabs>
      </w:pPr>
      <w:r>
        <w:t>Una vez seleccionado el ataque a web aparecerá una ayuda sobre los diferentes posibles ataques, entre los que está el at</w:t>
      </w:r>
      <w:r w:rsidR="00583F26">
        <w:t>aque cosechador de credenciales. Como vemos en la ilustración</w:t>
      </w:r>
      <w:r>
        <w:t xml:space="preserve"> </w:t>
      </w:r>
      <w:r w:rsidR="00583F26">
        <w:t xml:space="preserve">70 elegiremos la </w:t>
      </w:r>
      <w:r>
        <w:t>opción 3.</w:t>
      </w:r>
    </w:p>
    <w:p w:rsidR="00583F26" w:rsidRDefault="00583F26" w:rsidP="001772E2">
      <w:pPr>
        <w:tabs>
          <w:tab w:val="left" w:pos="938"/>
        </w:tabs>
      </w:pPr>
      <w:r>
        <w:t>Como se puede ver en la ilustración 71, u</w:t>
      </w:r>
      <w:r w:rsidR="00D50FEC">
        <w:t>na vez seleccionado el ataque nos dará a escoger entre 3 posibilidades:</w:t>
      </w:r>
    </w:p>
    <w:p w:rsidR="00D50FEC" w:rsidRDefault="00D50FEC" w:rsidP="001772E2">
      <w:pPr>
        <w:tabs>
          <w:tab w:val="left" w:pos="938"/>
        </w:tabs>
      </w:pPr>
      <w:r>
        <w:t>-Lanzar un modelo web generado por el propio programa.</w:t>
      </w:r>
    </w:p>
    <w:p w:rsidR="00D50FEC" w:rsidRDefault="00D50FEC" w:rsidP="001772E2">
      <w:pPr>
        <w:tabs>
          <w:tab w:val="left" w:pos="938"/>
        </w:tabs>
      </w:pPr>
      <w:r>
        <w:t>-Clonar un sitio web.</w:t>
      </w:r>
    </w:p>
    <w:p w:rsidR="00D50FEC" w:rsidRDefault="00D50FEC" w:rsidP="001772E2">
      <w:pPr>
        <w:tabs>
          <w:tab w:val="left" w:pos="938"/>
        </w:tabs>
      </w:pPr>
      <w:r>
        <w:t>-Importar tu propio sitio web.</w:t>
      </w:r>
    </w:p>
    <w:p w:rsidR="00302072" w:rsidRDefault="00D50FEC" w:rsidP="001772E2">
      <w:pPr>
        <w:tabs>
          <w:tab w:val="left" w:pos="938"/>
        </w:tabs>
      </w:pPr>
      <w:r>
        <w:lastRenderedPageBreak/>
        <w:t>En este caso queremos clonar Facebook por lo que elegiremos la segunda opción</w:t>
      </w:r>
      <w:r w:rsidR="004C1B14">
        <w:t>, clonar un sitio web.</w:t>
      </w:r>
    </w:p>
    <w:p w:rsidR="00302072" w:rsidRDefault="00536B72" w:rsidP="001772E2">
      <w:pPr>
        <w:tabs>
          <w:tab w:val="left" w:pos="938"/>
        </w:tabs>
      </w:pPr>
      <w:r>
        <w:rPr>
          <w:noProof/>
        </w:rPr>
        <mc:AlternateContent>
          <mc:Choice Requires="wps">
            <w:drawing>
              <wp:anchor distT="0" distB="0" distL="114300" distR="114300" simplePos="0" relativeHeight="251844608" behindDoc="0" locked="0" layoutInCell="1" allowOverlap="1" wp14:anchorId="1F85D25F" wp14:editId="6BE43FD4">
                <wp:simplePos x="0" y="0"/>
                <wp:positionH relativeFrom="column">
                  <wp:posOffset>1449611</wp:posOffset>
                </wp:positionH>
                <wp:positionV relativeFrom="paragraph">
                  <wp:posOffset>1818005</wp:posOffset>
                </wp:positionV>
                <wp:extent cx="27330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6E0B8F" w:rsidRPr="00A25BDD" w:rsidRDefault="006E0B8F" w:rsidP="00536B72">
                            <w:pPr>
                              <w:pStyle w:val="Descripcin"/>
                              <w:jc w:val="center"/>
                              <w:rPr>
                                <w:noProof/>
                                <w:szCs w:val="22"/>
                              </w:rPr>
                            </w:pPr>
                            <w:bookmarkStart w:id="192" w:name="_Toc51702783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3" w:name="_Toc515561241"/>
                            <w:r>
                              <w:rPr>
                                <w:b/>
                                <w:i w:val="0"/>
                                <w:noProof/>
                                <w:color w:val="4DA4D8" w:themeColor="accent3" w:themeTint="99"/>
                              </w:rPr>
                              <w:t>70</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5D25F" id="Cuadro de texto 48" o:spid="_x0000_s1060" type="#_x0000_t202" style="position:absolute;left:0;text-align:left;margin-left:114.15pt;margin-top:143.15pt;width:215.2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" stroked="f">
                <v:textbox style="mso-fit-shape-to-text:t" inset="0,0,0,0">
                  <w:txbxContent>
                    <w:p w:rsidR="006E0B8F" w:rsidRPr="00A25BDD" w:rsidRDefault="006E0B8F" w:rsidP="00536B72">
                      <w:pPr>
                        <w:pStyle w:val="Descripcin"/>
                        <w:jc w:val="center"/>
                        <w:rPr>
                          <w:noProof/>
                          <w:szCs w:val="22"/>
                        </w:rPr>
                      </w:pPr>
                      <w:bookmarkStart w:id="194" w:name="_Toc51702783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5" w:name="_Toc515561241"/>
                      <w:r>
                        <w:rPr>
                          <w:b/>
                          <w:i w:val="0"/>
                          <w:noProof/>
                          <w:color w:val="4DA4D8" w:themeColor="accent3" w:themeTint="99"/>
                        </w:rPr>
                        <w:t>70</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94"/>
                      <w:bookmarkEnd w:id="195"/>
                    </w:p>
                  </w:txbxContent>
                </v:textbox>
                <w10:wrap type="topAndBottom"/>
              </v:shape>
            </w:pict>
          </mc:Fallback>
        </mc:AlternateContent>
      </w:r>
      <w:r>
        <w:rPr>
          <w:noProof/>
        </w:rPr>
        <mc:AlternateContent>
          <mc:Choice Requires="wps">
            <w:drawing>
              <wp:anchor distT="0" distB="0" distL="114300" distR="114300" simplePos="0" relativeHeight="251846656" behindDoc="0" locked="0" layoutInCell="1" allowOverlap="1" wp14:anchorId="7C21176B" wp14:editId="1C8C619A">
                <wp:simplePos x="0" y="0"/>
                <wp:positionH relativeFrom="column">
                  <wp:posOffset>1555115</wp:posOffset>
                </wp:positionH>
                <wp:positionV relativeFrom="paragraph">
                  <wp:posOffset>3409315</wp:posOffset>
                </wp:positionV>
                <wp:extent cx="2524760" cy="635"/>
                <wp:effectExtent l="0" t="0" r="2540" b="12065"/>
                <wp:wrapTopAndBottom/>
                <wp:docPr id="53" name="Cuadro de texto 53"/>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6E0B8F" w:rsidRPr="00132F8F" w:rsidRDefault="006E0B8F" w:rsidP="00536B72">
                            <w:pPr>
                              <w:pStyle w:val="Descripcin"/>
                              <w:jc w:val="center"/>
                              <w:rPr>
                                <w:noProof/>
                                <w:szCs w:val="22"/>
                              </w:rPr>
                            </w:pPr>
                            <w:bookmarkStart w:id="196" w:name="_Toc51702783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7" w:name="_Toc515561242"/>
                            <w:r>
                              <w:rPr>
                                <w:b/>
                                <w:i w:val="0"/>
                                <w:noProof/>
                                <w:color w:val="4DA4D8" w:themeColor="accent3" w:themeTint="99"/>
                              </w:rPr>
                              <w:t>71</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1176B" id="Cuadro de texto 53" o:spid="_x0000_s1061" type="#_x0000_t202" style="position:absolute;left:0;text-align:left;margin-left:122.45pt;margin-top:268.45pt;width:198.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" stroked="f">
                <v:textbox style="mso-fit-shape-to-text:t" inset="0,0,0,0">
                  <w:txbxContent>
                    <w:p w:rsidR="006E0B8F" w:rsidRPr="00132F8F" w:rsidRDefault="006E0B8F" w:rsidP="00536B72">
                      <w:pPr>
                        <w:pStyle w:val="Descripcin"/>
                        <w:jc w:val="center"/>
                        <w:rPr>
                          <w:noProof/>
                          <w:szCs w:val="22"/>
                        </w:rPr>
                      </w:pPr>
                      <w:bookmarkStart w:id="198" w:name="_Toc51702783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9" w:name="_Toc515561242"/>
                      <w:r>
                        <w:rPr>
                          <w:b/>
                          <w:i w:val="0"/>
                          <w:noProof/>
                          <w:color w:val="4DA4D8" w:themeColor="accent3" w:themeTint="99"/>
                        </w:rPr>
                        <w:t>71</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198"/>
                      <w:bookmarkEnd w:id="199"/>
                    </w:p>
                  </w:txbxContent>
                </v:textbox>
                <w10:wrap type="topAndBottom"/>
              </v:shape>
            </w:pict>
          </mc:Fallback>
        </mc:AlternateContent>
      </w:r>
      <w:r w:rsidR="00302072">
        <w:rPr>
          <w:noProof/>
        </w:rPr>
        <w:drawing>
          <wp:anchor distT="0" distB="0" distL="114300" distR="114300" simplePos="0" relativeHeight="251762688" behindDoc="0" locked="0" layoutInCell="1" allowOverlap="1">
            <wp:simplePos x="0" y="0"/>
            <wp:positionH relativeFrom="column">
              <wp:posOffset>1555675</wp:posOffset>
            </wp:positionH>
            <wp:positionV relativeFrom="paragraph">
              <wp:posOffset>2177415</wp:posOffset>
            </wp:positionV>
            <wp:extent cx="2524760" cy="1174750"/>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54">
                      <a:extLst>
                        <a:ext uri="{28A0092B-C50C-407E-A947-70E740481C1C}">
                          <a14:useLocalDpi xmlns:a14="http://schemas.microsoft.com/office/drawing/2010/main" val="0"/>
                        </a:ext>
                      </a:extLst>
                    </a:blip>
                    <a:stretch>
                      <a:fillRect/>
                    </a:stretch>
                  </pic:blipFill>
                  <pic:spPr>
                    <a:xfrm>
                      <a:off x="0" y="0"/>
                      <a:ext cx="2524760" cy="1174750"/>
                    </a:xfrm>
                    <a:prstGeom prst="rect">
                      <a:avLst/>
                    </a:prstGeom>
                  </pic:spPr>
                </pic:pic>
              </a:graphicData>
            </a:graphic>
            <wp14:sizeRelH relativeFrom="page">
              <wp14:pctWidth>0</wp14:pctWidth>
            </wp14:sizeRelH>
            <wp14:sizeRelV relativeFrom="page">
              <wp14:pctHeight>0</wp14:pctHeight>
            </wp14:sizeRelV>
          </wp:anchor>
        </w:drawing>
      </w:r>
      <w:r w:rsidR="00302072">
        <w:rPr>
          <w:noProof/>
        </w:rPr>
        <w:drawing>
          <wp:anchor distT="0" distB="0" distL="114300" distR="114300" simplePos="0" relativeHeight="251765760" behindDoc="0" locked="0" layoutInCell="1" allowOverlap="1">
            <wp:simplePos x="0" y="0"/>
            <wp:positionH relativeFrom="column">
              <wp:posOffset>1553845</wp:posOffset>
            </wp:positionH>
            <wp:positionV relativeFrom="paragraph">
              <wp:posOffset>297815</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p>
    <w:p w:rsidR="007C36FC" w:rsidRDefault="007C36FC" w:rsidP="001772E2">
      <w:pPr>
        <w:tabs>
          <w:tab w:val="left" w:pos="938"/>
        </w:tabs>
      </w:pPr>
    </w:p>
    <w:p w:rsidR="00ED5595" w:rsidRDefault="00D50FEC" w:rsidP="001772E2">
      <w:pPr>
        <w:tabs>
          <w:tab w:val="left" w:pos="938"/>
        </w:tabs>
        <w:jc w:val="left"/>
      </w:pPr>
      <w:r>
        <w:t xml:space="preserve">Una vez seleccionada </w:t>
      </w:r>
      <w:r w:rsidR="00136757">
        <w:t xml:space="preserve">la opción de clonar un sitio web </w:t>
      </w:r>
      <w:r>
        <w:t>nos pedirá la IP del atacante</w:t>
      </w:r>
      <w:r w:rsidR="00136757">
        <w:t>, en este caso 192.168.0.168</w:t>
      </w:r>
      <w:r>
        <w:t>:</w:t>
      </w:r>
    </w:p>
    <w:p w:rsidR="00BD2283" w:rsidRDefault="00D50FEC" w:rsidP="001772E2">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0B7887" w:rsidP="001772E2">
      <w:pPr>
        <w:pStyle w:val="Descripcin"/>
        <w:jc w:val="center"/>
      </w:pPr>
      <w:bookmarkStart w:id="200" w:name="_Toc517027836"/>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72</w:t>
      </w:r>
      <w:r w:rsidR="00BD2283" w:rsidRPr="00BD2283">
        <w:rPr>
          <w:b/>
          <w:i w:val="0"/>
          <w:color w:val="4DA4D8" w:themeColor="accent3" w:themeTint="99"/>
        </w:rPr>
        <w:fldChar w:fldCharType="end"/>
      </w:r>
      <w:r w:rsidR="00BD2283">
        <w:t>-IP atacante setoolkit.</w:t>
      </w:r>
      <w:r w:rsidR="00536B72">
        <w:t xml:space="preserve"> </w:t>
      </w:r>
      <w:r w:rsidR="00BD2283">
        <w:t>Fuente: propia</w:t>
      </w:r>
      <w:bookmarkEnd w:id="200"/>
    </w:p>
    <w:p w:rsidR="00D50FEC" w:rsidRDefault="00D50FEC" w:rsidP="001772E2">
      <w:pPr>
        <w:tabs>
          <w:tab w:val="left" w:pos="938"/>
        </w:tabs>
      </w:pPr>
      <w:r>
        <w:t>Y la web a clonar</w:t>
      </w:r>
      <w:r w:rsidR="00136757">
        <w:t>, en este caso www.facebook.com</w:t>
      </w:r>
      <w:r>
        <w:t>:</w:t>
      </w:r>
    </w:p>
    <w:p w:rsidR="00BD2283" w:rsidRDefault="00D50FEC" w:rsidP="001772E2">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57">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0B7887" w:rsidP="001772E2">
      <w:pPr>
        <w:pStyle w:val="Descripcin"/>
        <w:jc w:val="center"/>
      </w:pPr>
      <w:bookmarkStart w:id="201" w:name="_Toc517027837"/>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73</w:t>
      </w:r>
      <w:r w:rsidR="00BD2283" w:rsidRPr="00BD2283">
        <w:rPr>
          <w:b/>
          <w:i w:val="0"/>
          <w:color w:val="4DA4D8" w:themeColor="accent3" w:themeTint="99"/>
        </w:rPr>
        <w:fldChar w:fldCharType="end"/>
      </w:r>
      <w:r w:rsidR="00BD2283">
        <w:t>-Web a clonar con setoolkit.</w:t>
      </w:r>
      <w:r w:rsidR="00536B72">
        <w:t xml:space="preserve"> </w:t>
      </w:r>
      <w:r w:rsidR="00BD2283">
        <w:t>Fuente: propia</w:t>
      </w:r>
      <w:bookmarkEnd w:id="201"/>
    </w:p>
    <w:p w:rsidR="00D50FEC" w:rsidRDefault="00D50FEC" w:rsidP="001772E2">
      <w:pPr>
        <w:tabs>
          <w:tab w:val="left" w:pos="938"/>
        </w:tabs>
      </w:pPr>
      <w:r>
        <w:t>A continuación nos pedirá desconectar el servidor Apa</w:t>
      </w:r>
      <w:r w:rsidR="00F1757C">
        <w:t>che para desocupar el puerto 80, como podemos ver en la ilustración 74:</w:t>
      </w:r>
    </w:p>
    <w:p w:rsidR="00BD2283" w:rsidRDefault="00D50FEC" w:rsidP="001772E2">
      <w:pPr>
        <w:keepNext/>
        <w:tabs>
          <w:tab w:val="left" w:pos="938"/>
        </w:tabs>
      </w:pPr>
      <w:r>
        <w:rPr>
          <w:noProof/>
        </w:rPr>
        <w:lastRenderedPageBreak/>
        <w:drawing>
          <wp:inline distT="0" distB="0" distL="0" distR="0">
            <wp:extent cx="5131397" cy="130418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47638" cy="1308313"/>
                    </a:xfrm>
                    <a:prstGeom prst="rect">
                      <a:avLst/>
                    </a:prstGeom>
                  </pic:spPr>
                </pic:pic>
              </a:graphicData>
            </a:graphic>
          </wp:inline>
        </w:drawing>
      </w:r>
    </w:p>
    <w:p w:rsidR="00ED5595" w:rsidRDefault="000B7887" w:rsidP="001772E2">
      <w:pPr>
        <w:pStyle w:val="Descripcin"/>
        <w:jc w:val="center"/>
      </w:pPr>
      <w:bookmarkStart w:id="202" w:name="_Toc517027838"/>
      <w:r>
        <w:rPr>
          <w:rFonts w:eastAsiaTheme="minorHAnsi" w:cs="Helvetica Neue"/>
          <w:b/>
          <w:i w:val="0"/>
          <w:noProof/>
          <w:color w:val="4DA4D8" w:themeColor="accent3" w:themeTint="99"/>
          <w:lang w:eastAsia="en-US"/>
        </w:rPr>
        <w:t xml:space="preserve">Ilustración </w:t>
      </w:r>
      <w:r w:rsidR="00BD2283" w:rsidRPr="00BD2283">
        <w:rPr>
          <w:b/>
          <w:i w:val="0"/>
          <w:color w:val="4DA4D8" w:themeColor="accent3" w:themeTint="99"/>
        </w:rPr>
        <w:fldChar w:fldCharType="begin"/>
      </w:r>
      <w:r w:rsidR="00BD2283" w:rsidRPr="00BD2283">
        <w:rPr>
          <w:b/>
          <w:i w:val="0"/>
          <w:color w:val="4DA4D8" w:themeColor="accent3" w:themeTint="99"/>
        </w:rPr>
        <w:instrText xml:space="preserve"> SEQ Ilustración \* ARABIC </w:instrText>
      </w:r>
      <w:r w:rsidR="00BD2283" w:rsidRPr="00BD2283">
        <w:rPr>
          <w:b/>
          <w:i w:val="0"/>
          <w:color w:val="4DA4D8" w:themeColor="accent3" w:themeTint="99"/>
        </w:rPr>
        <w:fldChar w:fldCharType="separate"/>
      </w:r>
      <w:r w:rsidR="00375906">
        <w:rPr>
          <w:b/>
          <w:i w:val="0"/>
          <w:noProof/>
          <w:color w:val="4DA4D8" w:themeColor="accent3" w:themeTint="99"/>
        </w:rPr>
        <w:t>74</w:t>
      </w:r>
      <w:r w:rsidR="00BD2283" w:rsidRPr="00BD2283">
        <w:rPr>
          <w:b/>
          <w:i w:val="0"/>
          <w:color w:val="4DA4D8" w:themeColor="accent3" w:themeTint="99"/>
        </w:rPr>
        <w:fldChar w:fldCharType="end"/>
      </w:r>
      <w:r w:rsidR="00BD2283">
        <w:t>-Desconexión del servidor web setoolkit.</w:t>
      </w:r>
      <w:r w:rsidR="00536B72">
        <w:t xml:space="preserve"> </w:t>
      </w:r>
      <w:r w:rsidR="00BD2283">
        <w:t>Fuente: propia</w:t>
      </w:r>
      <w:bookmarkEnd w:id="202"/>
    </w:p>
    <w:p w:rsidR="00684E27" w:rsidRDefault="00684E27" w:rsidP="001772E2">
      <w:pPr>
        <w:tabs>
          <w:tab w:val="left" w:pos="938"/>
        </w:tabs>
      </w:pPr>
      <w:r>
        <w:t>Tras aceptar la desconexión de nuestro servidor Apache setoolkit estará dispuesto para realizar el ataque</w:t>
      </w:r>
      <w:r w:rsidR="00177C94">
        <w:fldChar w:fldCharType="begin"/>
      </w:r>
      <w:r w:rsidR="00F36BB8">
        <w:instrText xml:space="preserve"> ADDIN ZOTERO_ITEM CSL_CITATION {"citationID":"HKI9E69B","properties":{"formattedCitation":"[16]","plainCitation":"[16]","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F36BB8">
        <w:rPr>
          <w:noProof/>
        </w:rPr>
        <w:t>[16]</w:t>
      </w:r>
      <w:r w:rsidR="00177C94">
        <w:fldChar w:fldCharType="end"/>
      </w:r>
      <w:r>
        <w:t xml:space="preserve">, pero necesitamos realizar un ataque DNS </w:t>
      </w:r>
      <w:r w:rsidRPr="005E20F3">
        <w:rPr>
          <w:i/>
        </w:rPr>
        <w:t>spoofing</w:t>
      </w:r>
      <w:r>
        <w:t xml:space="preserve"> para lanzar la web falsa, para ello usaremos Ettercap, en este caso en su versión gráfica.</w:t>
      </w:r>
    </w:p>
    <w:p w:rsidR="00E23EA4" w:rsidRPr="00E23EA4" w:rsidRDefault="00E23EA4" w:rsidP="001772E2">
      <w:pPr>
        <w:tabs>
          <w:tab w:val="left" w:pos="938"/>
        </w:tabs>
        <w:rPr>
          <w:b/>
          <w:i/>
        </w:rPr>
      </w:pPr>
      <w:r>
        <w:t xml:space="preserve">Para lanzar Ettercap gráfico usaremos el comando: </w:t>
      </w:r>
      <w:r w:rsidRPr="00E23EA4">
        <w:rPr>
          <w:b/>
          <w:i/>
        </w:rPr>
        <w:t>sudo ettercap -G</w:t>
      </w:r>
    </w:p>
    <w:p w:rsidR="00684E27" w:rsidRDefault="00684E27" w:rsidP="001772E2">
      <w:pPr>
        <w:tabs>
          <w:tab w:val="left" w:pos="938"/>
        </w:tabs>
      </w:pPr>
    </w:p>
    <w:p w:rsidR="002C723B" w:rsidRDefault="00E23EA4" w:rsidP="001772E2">
      <w:pPr>
        <w:keepNext/>
        <w:tabs>
          <w:tab w:val="left" w:pos="938"/>
        </w:tabs>
        <w:jc w:val="center"/>
      </w:pPr>
      <w:r>
        <w:rPr>
          <w:noProof/>
        </w:rPr>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0B7887" w:rsidP="001772E2">
      <w:pPr>
        <w:pStyle w:val="Descripcin"/>
        <w:ind w:firstLine="426"/>
        <w:jc w:val="center"/>
      </w:pPr>
      <w:bookmarkStart w:id="203" w:name="_Toc517027839"/>
      <w:r>
        <w:rPr>
          <w:rFonts w:eastAsiaTheme="minorHAnsi" w:cs="Helvetica Neue"/>
          <w:b/>
          <w:i w:val="0"/>
          <w:noProof/>
          <w:color w:val="4DA4D8" w:themeColor="accent3" w:themeTint="99"/>
          <w:lang w:eastAsia="en-US"/>
        </w:rPr>
        <w:t xml:space="preserve">Ilustración </w:t>
      </w:r>
      <w:r w:rsidR="002C723B" w:rsidRPr="002C723B">
        <w:rPr>
          <w:b/>
          <w:i w:val="0"/>
          <w:color w:val="4DA4D8" w:themeColor="accent3" w:themeTint="99"/>
        </w:rPr>
        <w:fldChar w:fldCharType="begin"/>
      </w:r>
      <w:r w:rsidR="002C723B" w:rsidRPr="002C723B">
        <w:rPr>
          <w:b/>
          <w:i w:val="0"/>
          <w:color w:val="4DA4D8" w:themeColor="accent3" w:themeTint="99"/>
        </w:rPr>
        <w:instrText xml:space="preserve"> SEQ Ilustración \* ARABIC </w:instrText>
      </w:r>
      <w:r w:rsidR="002C723B" w:rsidRPr="002C723B">
        <w:rPr>
          <w:b/>
          <w:i w:val="0"/>
          <w:color w:val="4DA4D8" w:themeColor="accent3" w:themeTint="99"/>
        </w:rPr>
        <w:fldChar w:fldCharType="separate"/>
      </w:r>
      <w:r w:rsidR="00375906">
        <w:rPr>
          <w:b/>
          <w:i w:val="0"/>
          <w:noProof/>
          <w:color w:val="4DA4D8" w:themeColor="accent3" w:themeTint="99"/>
        </w:rPr>
        <w:t>75</w:t>
      </w:r>
      <w:r w:rsidR="002C723B" w:rsidRPr="002C723B">
        <w:rPr>
          <w:b/>
          <w:i w:val="0"/>
          <w:color w:val="4DA4D8" w:themeColor="accent3" w:themeTint="99"/>
        </w:rPr>
        <w:fldChar w:fldCharType="end"/>
      </w:r>
      <w:r w:rsidR="002C723B">
        <w:t>-Ejecución interfaz gráfica de Ettercap.</w:t>
      </w:r>
      <w:r w:rsidR="00536B72">
        <w:t xml:space="preserve"> </w:t>
      </w:r>
      <w:r w:rsidR="002C723B">
        <w:t>Fuente: propia</w:t>
      </w:r>
      <w:bookmarkEnd w:id="203"/>
    </w:p>
    <w:p w:rsidR="006A777D" w:rsidRDefault="00302072" w:rsidP="001772E2">
      <w:pPr>
        <w:keepNext/>
        <w:tabs>
          <w:tab w:val="left" w:pos="938"/>
        </w:tabs>
      </w:pPr>
      <w:r>
        <w:rPr>
          <w:noProof/>
        </w:rPr>
        <w:drawing>
          <wp:anchor distT="0" distB="0" distL="114300" distR="114300" simplePos="0" relativeHeight="251821056" behindDoc="0" locked="0" layoutInCell="1" allowOverlap="1" wp14:anchorId="6964EB0F">
            <wp:simplePos x="0" y="0"/>
            <wp:positionH relativeFrom="column">
              <wp:posOffset>-112395</wp:posOffset>
            </wp:positionH>
            <wp:positionV relativeFrom="paragraph">
              <wp:posOffset>700405</wp:posOffset>
            </wp:positionV>
            <wp:extent cx="5238115" cy="2437765"/>
            <wp:effectExtent l="0" t="0" r="0" b="63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115" cy="2437765"/>
                    </a:xfrm>
                    <a:prstGeom prst="rect">
                      <a:avLst/>
                    </a:prstGeom>
                  </pic:spPr>
                </pic:pic>
              </a:graphicData>
            </a:graphic>
            <wp14:sizeRelH relativeFrom="page">
              <wp14:pctWidth>0</wp14:pctWidth>
            </wp14:sizeRelH>
            <wp14:sizeRelV relativeFrom="page">
              <wp14:pctHeight>0</wp14:pctHeight>
            </wp14:sizeRelV>
          </wp:anchor>
        </w:drawing>
      </w:r>
      <w:r w:rsidR="0089110D">
        <w:t xml:space="preserve">Tendremos que usar la herramienta de </w:t>
      </w:r>
      <w:r w:rsidR="0089110D" w:rsidRPr="005E20F3">
        <w:rPr>
          <w:i/>
        </w:rPr>
        <w:t>sniffer</w:t>
      </w:r>
      <w:r w:rsidR="0089110D">
        <w:t xml:space="preserve"> para detectar los diferentes hosts conectados a la red. Para ello deberemos especificar la interfaz de red, en este caso ens33.</w:t>
      </w:r>
      <w:r w:rsidR="0089110D" w:rsidRPr="0089110D">
        <w:rPr>
          <w:noProof/>
        </w:rPr>
        <w:t xml:space="preserve"> </w:t>
      </w:r>
      <w:r w:rsidR="0089110D">
        <w:rPr>
          <w:noProof/>
        </w:rPr>
        <w:drawing>
          <wp:inline distT="0" distB="0" distL="0" distR="0">
            <wp:extent cx="5130538" cy="1542667"/>
            <wp:effectExtent l="0" t="0" r="63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61">
                      <a:extLst>
                        <a:ext uri="{28A0092B-C50C-407E-A947-70E740481C1C}">
                          <a14:useLocalDpi xmlns:a14="http://schemas.microsoft.com/office/drawing/2010/main" val="0"/>
                        </a:ext>
                      </a:extLst>
                    </a:blip>
                    <a:stretch>
                      <a:fillRect/>
                    </a:stretch>
                  </pic:blipFill>
                  <pic:spPr>
                    <a:xfrm>
                      <a:off x="0" y="0"/>
                      <a:ext cx="5162201" cy="1552188"/>
                    </a:xfrm>
                    <a:prstGeom prst="rect">
                      <a:avLst/>
                    </a:prstGeom>
                  </pic:spPr>
                </pic:pic>
              </a:graphicData>
            </a:graphic>
          </wp:inline>
        </w:drawing>
      </w:r>
    </w:p>
    <w:p w:rsidR="00BD1B26" w:rsidRDefault="000B7887" w:rsidP="001772E2">
      <w:pPr>
        <w:pStyle w:val="Descripcin"/>
        <w:jc w:val="center"/>
      </w:pPr>
      <w:bookmarkStart w:id="204" w:name="_Toc517027840"/>
      <w:r>
        <w:rPr>
          <w:rFonts w:eastAsiaTheme="minorHAnsi" w:cs="Helvetica Neue"/>
          <w:b/>
          <w:i w:val="0"/>
          <w:noProof/>
          <w:color w:val="4DA4D8" w:themeColor="accent3" w:themeTint="99"/>
          <w:lang w:eastAsia="en-US"/>
        </w:rPr>
        <w:t xml:space="preserve">Ilustración </w:t>
      </w:r>
      <w:r w:rsidR="006A777D" w:rsidRPr="006A777D">
        <w:rPr>
          <w:b/>
          <w:i w:val="0"/>
          <w:color w:val="4DA4D8" w:themeColor="accent3" w:themeTint="99"/>
        </w:rPr>
        <w:fldChar w:fldCharType="begin"/>
      </w:r>
      <w:r w:rsidR="006A777D" w:rsidRPr="006A777D">
        <w:rPr>
          <w:b/>
          <w:i w:val="0"/>
          <w:color w:val="4DA4D8" w:themeColor="accent3" w:themeTint="99"/>
        </w:rPr>
        <w:instrText xml:space="preserve"> SEQ Ilustración \* ARABIC </w:instrText>
      </w:r>
      <w:r w:rsidR="006A777D" w:rsidRPr="006A777D">
        <w:rPr>
          <w:b/>
          <w:i w:val="0"/>
          <w:color w:val="4DA4D8" w:themeColor="accent3" w:themeTint="99"/>
        </w:rPr>
        <w:fldChar w:fldCharType="separate"/>
      </w:r>
      <w:r w:rsidR="00375906">
        <w:rPr>
          <w:b/>
          <w:i w:val="0"/>
          <w:noProof/>
          <w:color w:val="4DA4D8" w:themeColor="accent3" w:themeTint="99"/>
        </w:rPr>
        <w:t>76</w:t>
      </w:r>
      <w:r w:rsidR="006A777D" w:rsidRPr="006A777D">
        <w:rPr>
          <w:b/>
          <w:i w:val="0"/>
          <w:color w:val="4DA4D8" w:themeColor="accent3" w:themeTint="99"/>
        </w:rPr>
        <w:fldChar w:fldCharType="end"/>
      </w:r>
      <w:r w:rsidR="006A777D">
        <w:t>-</w:t>
      </w:r>
      <w:r w:rsidR="006A777D" w:rsidRPr="00230708">
        <w:t>Sniffer de equipos en interfaz de red.</w:t>
      </w:r>
      <w:r w:rsidR="00536B72">
        <w:t xml:space="preserve"> </w:t>
      </w:r>
      <w:r w:rsidR="006A777D" w:rsidRPr="00230708">
        <w:t>Fuente: propia</w:t>
      </w:r>
      <w:bookmarkEnd w:id="204"/>
    </w:p>
    <w:p w:rsidR="006A777D" w:rsidRDefault="00536B72" w:rsidP="001772E2">
      <w:pPr>
        <w:tabs>
          <w:tab w:val="left" w:pos="938"/>
        </w:tabs>
      </w:pPr>
      <w:r>
        <w:rPr>
          <w:noProof/>
        </w:rPr>
        <w:lastRenderedPageBreak/>
        <mc:AlternateContent>
          <mc:Choice Requires="wps">
            <w:drawing>
              <wp:anchor distT="0" distB="0" distL="114300" distR="114300" simplePos="0" relativeHeight="251848704" behindDoc="0" locked="0" layoutInCell="1" allowOverlap="1" wp14:anchorId="0299F4BB" wp14:editId="674E55EA">
                <wp:simplePos x="0" y="0"/>
                <wp:positionH relativeFrom="column">
                  <wp:posOffset>895985</wp:posOffset>
                </wp:positionH>
                <wp:positionV relativeFrom="paragraph">
                  <wp:posOffset>3054985</wp:posOffset>
                </wp:positionV>
                <wp:extent cx="3412490" cy="635"/>
                <wp:effectExtent l="0" t="0" r="3810" b="12065"/>
                <wp:wrapTopAndBottom/>
                <wp:docPr id="54" name="Cuadro de texto 54"/>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6E0B8F" w:rsidRPr="00C76491" w:rsidRDefault="006E0B8F" w:rsidP="00536B72">
                            <w:pPr>
                              <w:pStyle w:val="Descripcin"/>
                              <w:jc w:val="center"/>
                              <w:rPr>
                                <w:noProof/>
                                <w:szCs w:val="22"/>
                              </w:rPr>
                            </w:pPr>
                            <w:bookmarkStart w:id="205" w:name="_Toc517027841"/>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6" w:name="_Toc515561248"/>
                            <w:r>
                              <w:rPr>
                                <w:b/>
                                <w:i w:val="0"/>
                                <w:noProof/>
                                <w:color w:val="4DA4D8" w:themeColor="accent3" w:themeTint="99"/>
                              </w:rPr>
                              <w:t>77</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F4BB" id="Cuadro de texto 54" o:spid="_x0000_s1062" type="#_x0000_t202" style="position:absolute;left:0;text-align:left;margin-left:70.55pt;margin-top:240.55pt;width:268.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" stroked="f">
                <v:textbox style="mso-fit-shape-to-text:t" inset="0,0,0,0">
                  <w:txbxContent>
                    <w:p w:rsidR="006E0B8F" w:rsidRPr="00C76491" w:rsidRDefault="006E0B8F" w:rsidP="00536B72">
                      <w:pPr>
                        <w:pStyle w:val="Descripcin"/>
                        <w:jc w:val="center"/>
                        <w:rPr>
                          <w:noProof/>
                          <w:szCs w:val="22"/>
                        </w:rPr>
                      </w:pPr>
                      <w:bookmarkStart w:id="207" w:name="_Toc517027841"/>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8" w:name="_Toc515561248"/>
                      <w:r>
                        <w:rPr>
                          <w:b/>
                          <w:i w:val="0"/>
                          <w:noProof/>
                          <w:color w:val="4DA4D8" w:themeColor="accent3" w:themeTint="99"/>
                        </w:rPr>
                        <w:t>77</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07"/>
                      <w:bookmarkEnd w:id="208"/>
                    </w:p>
                  </w:txbxContent>
                </v:textbox>
                <w10:wrap type="topAndBottom"/>
              </v:shape>
            </w:pict>
          </mc:Fallback>
        </mc:AlternateContent>
      </w:r>
      <w:r w:rsidR="00302072">
        <w:rPr>
          <w:noProof/>
        </w:rPr>
        <w:drawing>
          <wp:anchor distT="0" distB="0" distL="114300" distR="114300" simplePos="0" relativeHeight="251770880" behindDoc="0" locked="0" layoutInCell="1" allowOverlap="1">
            <wp:simplePos x="0" y="0"/>
            <wp:positionH relativeFrom="column">
              <wp:posOffset>896209</wp:posOffset>
            </wp:positionH>
            <wp:positionV relativeFrom="paragraph">
              <wp:posOffset>441325</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rsidR="006A777D">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6E0B8F" w:rsidRPr="009B5AD5" w:rsidRDefault="006E0B8F"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63"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" stroked="f">
                <v:textbox style="mso-fit-shape-to-text:t" inset="0,0,0,0">
                  <w:txbxContent>
                    <w:p w:rsidR="006E0B8F" w:rsidRPr="009B5AD5" w:rsidRDefault="006E0B8F" w:rsidP="006A777D">
                      <w:pPr>
                        <w:pStyle w:val="Descripcin"/>
                        <w:rPr>
                          <w:noProof/>
                          <w:szCs w:val="22"/>
                        </w:rPr>
                      </w:pPr>
                    </w:p>
                  </w:txbxContent>
                </v:textbox>
                <w10:wrap type="topAndBottom"/>
              </v:shape>
            </w:pict>
          </mc:Fallback>
        </mc:AlternateContent>
      </w:r>
      <w:r w:rsidR="006A777D">
        <w:t xml:space="preserve">Una vez activado el </w:t>
      </w:r>
      <w:r w:rsidR="006A777D" w:rsidRPr="005E20F3">
        <w:rPr>
          <w:i/>
        </w:rPr>
        <w:t>sniffer</w:t>
      </w:r>
      <w:r w:rsidR="006A777D">
        <w:t xml:space="preserve"> en la interfaz de red pulsaremos sobre “</w:t>
      </w:r>
      <w:r w:rsidR="006A777D" w:rsidRPr="005E20F3">
        <w:rPr>
          <w:i/>
        </w:rPr>
        <w:t>Hosts</w:t>
      </w:r>
      <w:r w:rsidR="006A777D">
        <w:t xml:space="preserve"> </w:t>
      </w:r>
      <w:r w:rsidR="006A777D" w:rsidRPr="005E20F3">
        <w:rPr>
          <w:i/>
        </w:rPr>
        <w:t>list</w:t>
      </w:r>
      <w:r w:rsidR="005E20F3">
        <w:t>”</w:t>
      </w:r>
      <w:r w:rsidR="006A777D">
        <w:t xml:space="preserve"> para ver los hosts.</w:t>
      </w:r>
    </w:p>
    <w:p w:rsidR="00ED5595" w:rsidRDefault="00ED5595" w:rsidP="001772E2">
      <w:pPr>
        <w:pStyle w:val="Descripcin"/>
      </w:pPr>
    </w:p>
    <w:p w:rsidR="006A777D" w:rsidRDefault="006A777D" w:rsidP="001772E2">
      <w:pPr>
        <w:tabs>
          <w:tab w:val="left" w:pos="938"/>
        </w:tabs>
      </w:pPr>
      <w:r>
        <w:t>En caso de no aparecer el host deseado deberemos ejecutar un escaneo de hosts pulsando “</w:t>
      </w:r>
      <w:r w:rsidRPr="00FC2148">
        <w:rPr>
          <w:i/>
        </w:rPr>
        <w:t>Scan for hosts</w:t>
      </w:r>
      <w:r>
        <w:t>”.</w:t>
      </w:r>
    </w:p>
    <w:p w:rsidR="00536B72" w:rsidRDefault="006A777D" w:rsidP="00536B72">
      <w:pPr>
        <w:keepNext/>
        <w:tabs>
          <w:tab w:val="left" w:pos="938"/>
        </w:tabs>
      </w:pPr>
      <w:r>
        <w:rPr>
          <w:noProof/>
        </w:rPr>
        <w:drawing>
          <wp:inline distT="0" distB="0" distL="0" distR="0">
            <wp:extent cx="5163671" cy="1828165"/>
            <wp:effectExtent l="0" t="0" r="571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67235" cy="1829427"/>
                    </a:xfrm>
                    <a:prstGeom prst="rect">
                      <a:avLst/>
                    </a:prstGeom>
                  </pic:spPr>
                </pic:pic>
              </a:graphicData>
            </a:graphic>
          </wp:inline>
        </w:drawing>
      </w:r>
    </w:p>
    <w:p w:rsidR="00ED5595" w:rsidRDefault="000B7887" w:rsidP="00536B72">
      <w:pPr>
        <w:pStyle w:val="Descripcin"/>
        <w:jc w:val="center"/>
      </w:pPr>
      <w:bookmarkStart w:id="209" w:name="_Toc517027842"/>
      <w:r>
        <w:rPr>
          <w:rFonts w:eastAsiaTheme="minorHAnsi" w:cs="Helvetica Neue"/>
          <w:b/>
          <w:i w:val="0"/>
          <w:noProof/>
          <w:color w:val="4DA4D8" w:themeColor="accent3" w:themeTint="99"/>
          <w:lang w:eastAsia="en-US"/>
        </w:rPr>
        <w:t xml:space="preserve">Ilustración </w:t>
      </w:r>
      <w:r w:rsidR="00536B72" w:rsidRPr="00536B72">
        <w:rPr>
          <w:b/>
          <w:i w:val="0"/>
          <w:color w:val="4DA4D8" w:themeColor="accent3" w:themeTint="99"/>
        </w:rPr>
        <w:fldChar w:fldCharType="begin"/>
      </w:r>
      <w:r w:rsidR="00536B72" w:rsidRPr="00536B72">
        <w:rPr>
          <w:b/>
          <w:i w:val="0"/>
          <w:color w:val="4DA4D8" w:themeColor="accent3" w:themeTint="99"/>
        </w:rPr>
        <w:instrText xml:space="preserve"> SEQ Ilustración \* ARABIC </w:instrText>
      </w:r>
      <w:r w:rsidR="00536B72" w:rsidRPr="00536B72">
        <w:rPr>
          <w:b/>
          <w:i w:val="0"/>
          <w:color w:val="4DA4D8" w:themeColor="accent3" w:themeTint="99"/>
        </w:rPr>
        <w:fldChar w:fldCharType="separate"/>
      </w:r>
      <w:r w:rsidR="00375906">
        <w:rPr>
          <w:b/>
          <w:i w:val="0"/>
          <w:noProof/>
          <w:color w:val="4DA4D8" w:themeColor="accent3" w:themeTint="99"/>
        </w:rPr>
        <w:t>78</w:t>
      </w:r>
      <w:r w:rsidR="00536B72" w:rsidRPr="00536B72">
        <w:rPr>
          <w:b/>
          <w:i w:val="0"/>
          <w:color w:val="4DA4D8" w:themeColor="accent3" w:themeTint="99"/>
        </w:rPr>
        <w:fldChar w:fldCharType="end"/>
      </w:r>
      <w:r w:rsidR="00536B72" w:rsidRPr="00372701">
        <w:t>-Escaneo de hosts Ettercap.</w:t>
      </w:r>
      <w:r w:rsidR="00536B72">
        <w:t xml:space="preserve"> </w:t>
      </w:r>
      <w:r w:rsidR="00536B72" w:rsidRPr="00372701">
        <w:t>Fuente: propia</w:t>
      </w:r>
      <w:bookmarkEnd w:id="209"/>
    </w:p>
    <w:p w:rsidR="00ED5595" w:rsidRDefault="006224D7" w:rsidP="001772E2">
      <w:pPr>
        <w:tabs>
          <w:tab w:val="left" w:pos="938"/>
        </w:tabs>
      </w:pPr>
      <w:r>
        <w:t>Como vemos en la ilustración 79, debemos s</w:t>
      </w:r>
      <w:r w:rsidR="006A777D">
        <w:t>eleccionar la IP de la vícti</w:t>
      </w:r>
      <w:r w:rsidR="0013759B">
        <w:t xml:space="preserve">ma como objetivo 1 y la IP del </w:t>
      </w:r>
      <w:r w:rsidR="0013759B" w:rsidRPr="0013759B">
        <w:rPr>
          <w:i/>
        </w:rPr>
        <w:t>g</w:t>
      </w:r>
      <w:r w:rsidR="006A777D" w:rsidRPr="0013759B">
        <w:rPr>
          <w:i/>
        </w:rPr>
        <w:t>ateway</w:t>
      </w:r>
      <w:r w:rsidR="006A777D">
        <w:t xml:space="preserve"> como objetivo 2.</w:t>
      </w:r>
    </w:p>
    <w:p w:rsidR="00ED5595" w:rsidRDefault="00ED5595" w:rsidP="001772E2">
      <w:pPr>
        <w:tabs>
          <w:tab w:val="left" w:pos="938"/>
        </w:tabs>
      </w:pPr>
    </w:p>
    <w:p w:rsidR="0075150A" w:rsidRDefault="00536B72" w:rsidP="001772E2">
      <w:pPr>
        <w:keepNext/>
        <w:tabs>
          <w:tab w:val="left" w:pos="938"/>
        </w:tabs>
      </w:pPr>
      <w:r>
        <w:rPr>
          <w:noProof/>
        </w:rPr>
        <w:lastRenderedPageBreak/>
        <w:drawing>
          <wp:inline distT="0" distB="0" distL="0" distR="0" wp14:anchorId="5D43E4CC" wp14:editId="10AD5E4C">
            <wp:extent cx="5112385" cy="42818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2385" cy="428180"/>
                    </a:xfrm>
                    <a:prstGeom prst="rect">
                      <a:avLst/>
                    </a:prstGeom>
                  </pic:spPr>
                </pic:pic>
              </a:graphicData>
            </a:graphic>
          </wp:inline>
        </w:drawing>
      </w:r>
      <w:r w:rsidR="006A777D">
        <w:rPr>
          <w:noProof/>
        </w:rPr>
        <w:drawing>
          <wp:inline distT="0" distB="0" distL="0" distR="0" wp14:anchorId="576B2E92" wp14:editId="45E66DCE">
            <wp:extent cx="5099124" cy="1579880"/>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5192" cy="1581760"/>
                    </a:xfrm>
                    <a:prstGeom prst="rect">
                      <a:avLst/>
                    </a:prstGeom>
                  </pic:spPr>
                </pic:pic>
              </a:graphicData>
            </a:graphic>
          </wp:inline>
        </w:drawing>
      </w:r>
    </w:p>
    <w:p w:rsidR="00970FD7" w:rsidRDefault="00970FD7" w:rsidP="001772E2">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66">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0B7887" w:rsidP="001772E2">
      <w:pPr>
        <w:pStyle w:val="Descripcin"/>
        <w:jc w:val="center"/>
      </w:pPr>
      <w:bookmarkStart w:id="210" w:name="_Toc517027843"/>
      <w:r>
        <w:rPr>
          <w:rFonts w:eastAsiaTheme="minorHAnsi" w:cs="Helvetica Neue"/>
          <w:b/>
          <w:i w:val="0"/>
          <w:noProof/>
          <w:color w:val="4DA4D8" w:themeColor="accent3" w:themeTint="99"/>
          <w:lang w:eastAsia="en-US"/>
        </w:rPr>
        <w:t xml:space="preserve">Ilustración </w:t>
      </w:r>
      <w:r w:rsidR="0075150A" w:rsidRPr="0075150A">
        <w:rPr>
          <w:b/>
          <w:i w:val="0"/>
          <w:color w:val="4DA4D8" w:themeColor="accent3" w:themeTint="99"/>
        </w:rPr>
        <w:fldChar w:fldCharType="begin"/>
      </w:r>
      <w:r w:rsidR="0075150A" w:rsidRPr="0075150A">
        <w:rPr>
          <w:b/>
          <w:i w:val="0"/>
          <w:color w:val="4DA4D8" w:themeColor="accent3" w:themeTint="99"/>
        </w:rPr>
        <w:instrText xml:space="preserve"> SEQ Ilustración \* ARABIC </w:instrText>
      </w:r>
      <w:r w:rsidR="0075150A" w:rsidRPr="0075150A">
        <w:rPr>
          <w:b/>
          <w:i w:val="0"/>
          <w:color w:val="4DA4D8" w:themeColor="accent3" w:themeTint="99"/>
        </w:rPr>
        <w:fldChar w:fldCharType="separate"/>
      </w:r>
      <w:r w:rsidR="00375906">
        <w:rPr>
          <w:b/>
          <w:i w:val="0"/>
          <w:noProof/>
          <w:color w:val="4DA4D8" w:themeColor="accent3" w:themeTint="99"/>
        </w:rPr>
        <w:t>79</w:t>
      </w:r>
      <w:r w:rsidR="0075150A" w:rsidRPr="0075150A">
        <w:rPr>
          <w:b/>
          <w:i w:val="0"/>
          <w:color w:val="4DA4D8" w:themeColor="accent3" w:themeTint="99"/>
        </w:rPr>
        <w:fldChar w:fldCharType="end"/>
      </w:r>
      <w:r w:rsidR="0075150A">
        <w:t>-Objetivos Ettercap víctima y gateway.Fuente: propia</w:t>
      </w:r>
      <w:bookmarkEnd w:id="210"/>
    </w:p>
    <w:p w:rsidR="001C7889" w:rsidRDefault="001C7889" w:rsidP="001772E2">
      <w:r>
        <w:t xml:space="preserve">A continuación deberemos </w:t>
      </w:r>
      <w:r w:rsidR="00704608">
        <w:t xml:space="preserve">activar el </w:t>
      </w:r>
      <w:r w:rsidR="00704608" w:rsidRPr="00122518">
        <w:rPr>
          <w:i/>
        </w:rPr>
        <w:t>plugin</w:t>
      </w:r>
      <w:r w:rsidR="00704608">
        <w:t xml:space="preserve"> dns_spoof, para ello pulsaremos en la opción “</w:t>
      </w:r>
      <w:r w:rsidR="00704608" w:rsidRPr="00122518">
        <w:rPr>
          <w:i/>
        </w:rPr>
        <w:t>plugins</w:t>
      </w:r>
      <w:r w:rsidR="00704608">
        <w:t xml:space="preserve">” del menú y seleccionaremos el </w:t>
      </w:r>
      <w:r w:rsidR="00704608" w:rsidRPr="00122518">
        <w:rPr>
          <w:i/>
        </w:rPr>
        <w:t>plugin</w:t>
      </w:r>
      <w:r w:rsidR="00704608">
        <w:t xml:space="preserve"> en el listado.</w:t>
      </w:r>
    </w:p>
    <w:p w:rsidR="00302072" w:rsidRDefault="00122518" w:rsidP="001772E2">
      <w:r>
        <w:t xml:space="preserve">Como vemos en la ilustración 80, sabremos que hemos seleccionado el </w:t>
      </w:r>
      <w:r w:rsidRPr="00122518">
        <w:rPr>
          <w:i/>
        </w:rPr>
        <w:t>plugin</w:t>
      </w:r>
      <w:r>
        <w:t xml:space="preserve"> cuando este tenga un asterisco marcándolo.</w:t>
      </w:r>
    </w:p>
    <w:p w:rsidR="00302072" w:rsidRDefault="00302072" w:rsidP="001772E2"/>
    <w:p w:rsidR="00302072" w:rsidRDefault="00700BF0" w:rsidP="001772E2">
      <w:r>
        <w:rPr>
          <w:noProof/>
        </w:rPr>
        <mc:AlternateContent>
          <mc:Choice Requires="wps">
            <w:drawing>
              <wp:anchor distT="0" distB="0" distL="114300" distR="114300" simplePos="0" relativeHeight="251781120" behindDoc="0" locked="0" layoutInCell="1" allowOverlap="1">
                <wp:simplePos x="0" y="0"/>
                <wp:positionH relativeFrom="column">
                  <wp:posOffset>2405342</wp:posOffset>
                </wp:positionH>
                <wp:positionV relativeFrom="paragraph">
                  <wp:posOffset>407222</wp:posOffset>
                </wp:positionV>
                <wp:extent cx="516367" cy="159391"/>
                <wp:effectExtent l="25400" t="25400" r="29845" b="31115"/>
                <wp:wrapNone/>
                <wp:docPr id="176" name="Rectángulo 176"/>
                <wp:cNvGraphicFramePr/>
                <a:graphic xmlns:a="http://schemas.openxmlformats.org/drawingml/2006/main">
                  <a:graphicData uri="http://schemas.microsoft.com/office/word/2010/wordprocessingShape">
                    <wps:wsp>
                      <wps:cNvSpPr/>
                      <wps:spPr>
                        <a:xfrm>
                          <a:off x="0" y="0"/>
                          <a:ext cx="516367" cy="159391"/>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0FDF9" id="Rectángulo 176" o:spid="_x0000_s1026" style="position:absolute;margin-left:189.4pt;margin-top:32.05pt;width:40.65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VUdpAIAAJQFAAAOAAAAZHJzL2Uyb0RvYy54bWysVM1u2zAMvg/YOwi6r7bTJm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" filled="f" strokecolor="red" strokeweight="4pt"/>
            </w:pict>
          </mc:Fallback>
        </mc:AlternateContent>
      </w:r>
      <w:r w:rsidR="00302072">
        <w:rPr>
          <w:noProof/>
        </w:rPr>
        <mc:AlternateContent>
          <mc:Choice Requires="wps">
            <w:drawing>
              <wp:anchor distT="0" distB="0" distL="114300" distR="114300" simplePos="0" relativeHeight="251782144" behindDoc="0" locked="0" layoutInCell="1" allowOverlap="1">
                <wp:simplePos x="0" y="0"/>
                <wp:positionH relativeFrom="column">
                  <wp:posOffset>-4445</wp:posOffset>
                </wp:positionH>
                <wp:positionV relativeFrom="paragraph">
                  <wp:posOffset>1407160</wp:posOffset>
                </wp:positionV>
                <wp:extent cx="2753360" cy="142240"/>
                <wp:effectExtent l="25400" t="25400" r="27940" b="22860"/>
                <wp:wrapTopAndBottom/>
                <wp:docPr id="177" name="Rectángulo 177"/>
                <wp:cNvGraphicFramePr/>
                <a:graphic xmlns:a="http://schemas.openxmlformats.org/drawingml/2006/main">
                  <a:graphicData uri="http://schemas.microsoft.com/office/word/2010/wordprocessingShape">
                    <wps:wsp>
                      <wps:cNvSpPr/>
                      <wps:spPr>
                        <a:xfrm>
                          <a:off x="0" y="0"/>
                          <a:ext cx="2753360" cy="14224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66D27" id="Rectángulo 177" o:spid="_x0000_s1026" style="position:absolute;margin-left:-.35pt;margin-top:110.8pt;width:216.8pt;height:11.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" filled="f" strokecolor="red" strokeweight="4pt">
                <w10:wrap type="topAndBottom"/>
              </v:rect>
            </w:pict>
          </mc:Fallback>
        </mc:AlternateContent>
      </w:r>
      <w:r w:rsidR="00536B72">
        <w:rPr>
          <w:noProof/>
        </w:rPr>
        <mc:AlternateContent>
          <mc:Choice Requires="wps">
            <w:drawing>
              <wp:anchor distT="0" distB="0" distL="114300" distR="114300" simplePos="0" relativeHeight="251850752" behindDoc="0" locked="0" layoutInCell="1" allowOverlap="1" wp14:anchorId="32A00036" wp14:editId="3F34EED6">
                <wp:simplePos x="0" y="0"/>
                <wp:positionH relativeFrom="column">
                  <wp:posOffset>-4445</wp:posOffset>
                </wp:positionH>
                <wp:positionV relativeFrom="paragraph">
                  <wp:posOffset>2517775</wp:posOffset>
                </wp:positionV>
                <wp:extent cx="5210810" cy="635"/>
                <wp:effectExtent l="0" t="0" r="0" b="12065"/>
                <wp:wrapTopAndBottom/>
                <wp:docPr id="55" name="Cuadro de texto 55"/>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rsidR="006E0B8F" w:rsidRPr="005C69E2" w:rsidRDefault="006E0B8F" w:rsidP="00536B72">
                            <w:pPr>
                              <w:pStyle w:val="Descripcin"/>
                              <w:jc w:val="center"/>
                              <w:rPr>
                                <w:noProof/>
                                <w:szCs w:val="22"/>
                              </w:rPr>
                            </w:pPr>
                            <w:bookmarkStart w:id="211" w:name="_Toc51702784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2" w:name="_Toc515561251"/>
                            <w:r>
                              <w:rPr>
                                <w:b/>
                                <w:i w:val="0"/>
                                <w:noProof/>
                                <w:color w:val="4DA4D8" w:themeColor="accent3" w:themeTint="99"/>
                              </w:rPr>
                              <w:t>80</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00036" id="Cuadro de texto 55" o:spid="_x0000_s1064" type="#_x0000_t202" style="position:absolute;left:0;text-align:left;margin-left:-.35pt;margin-top:198.25pt;width:41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" stroked="f">
                <v:textbox style="mso-fit-shape-to-text:t" inset="0,0,0,0">
                  <w:txbxContent>
                    <w:p w:rsidR="006E0B8F" w:rsidRPr="005C69E2" w:rsidRDefault="006E0B8F" w:rsidP="00536B72">
                      <w:pPr>
                        <w:pStyle w:val="Descripcin"/>
                        <w:jc w:val="center"/>
                        <w:rPr>
                          <w:noProof/>
                          <w:szCs w:val="22"/>
                        </w:rPr>
                      </w:pPr>
                      <w:bookmarkStart w:id="213" w:name="_Toc517027844"/>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4" w:name="_Toc515561251"/>
                      <w:r>
                        <w:rPr>
                          <w:b/>
                          <w:i w:val="0"/>
                          <w:noProof/>
                          <w:color w:val="4DA4D8" w:themeColor="accent3" w:themeTint="99"/>
                        </w:rPr>
                        <w:t>80</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13"/>
                      <w:bookmarkEnd w:id="214"/>
                    </w:p>
                  </w:txbxContent>
                </v:textbox>
                <w10:wrap type="topAndBottom"/>
              </v:shape>
            </w:pict>
          </mc:Fallback>
        </mc:AlternateContent>
      </w:r>
      <w:r w:rsidR="00302072">
        <w:rPr>
          <w:noProof/>
        </w:rPr>
        <w:drawing>
          <wp:anchor distT="0" distB="0" distL="114300" distR="114300" simplePos="0" relativeHeight="251780096" behindDoc="0" locked="0" layoutInCell="1" allowOverlap="1">
            <wp:simplePos x="0" y="0"/>
            <wp:positionH relativeFrom="column">
              <wp:posOffset>-4445</wp:posOffset>
            </wp:positionH>
            <wp:positionV relativeFrom="paragraph">
              <wp:posOffset>234950</wp:posOffset>
            </wp:positionV>
            <wp:extent cx="5210810" cy="2225675"/>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10810" cy="2225675"/>
                    </a:xfrm>
                    <a:prstGeom prst="rect">
                      <a:avLst/>
                    </a:prstGeom>
                  </pic:spPr>
                </pic:pic>
              </a:graphicData>
            </a:graphic>
            <wp14:sizeRelH relativeFrom="page">
              <wp14:pctWidth>0</wp14:pctWidth>
            </wp14:sizeRelH>
            <wp14:sizeRelV relativeFrom="page">
              <wp14:pctHeight>0</wp14:pctHeight>
            </wp14:sizeRelV>
          </wp:anchor>
        </w:drawing>
      </w:r>
    </w:p>
    <w:p w:rsidR="00704608" w:rsidRDefault="00536B72" w:rsidP="001772E2">
      <w:r>
        <w:rPr>
          <w:noProof/>
        </w:rPr>
        <w:lastRenderedPageBreak/>
        <mc:AlternateContent>
          <mc:Choice Requires="wps">
            <w:drawing>
              <wp:anchor distT="0" distB="0" distL="114300" distR="114300" simplePos="0" relativeHeight="251852800" behindDoc="0" locked="0" layoutInCell="1" allowOverlap="1" wp14:anchorId="29DCDDD6" wp14:editId="19371411">
                <wp:simplePos x="0" y="0"/>
                <wp:positionH relativeFrom="column">
                  <wp:posOffset>-10795</wp:posOffset>
                </wp:positionH>
                <wp:positionV relativeFrom="paragraph">
                  <wp:posOffset>4574540</wp:posOffset>
                </wp:positionV>
                <wp:extent cx="5141595" cy="635"/>
                <wp:effectExtent l="0" t="0" r="1905" b="12065"/>
                <wp:wrapTopAndBottom/>
                <wp:docPr id="57" name="Cuadro de texto 57"/>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E0B8F" w:rsidRPr="00EE410D" w:rsidRDefault="006E0B8F" w:rsidP="00536B72">
                            <w:pPr>
                              <w:pStyle w:val="Descripcin"/>
                              <w:jc w:val="center"/>
                              <w:rPr>
                                <w:noProof/>
                                <w:szCs w:val="22"/>
                              </w:rPr>
                            </w:pPr>
                            <w:bookmarkStart w:id="215" w:name="_Toc51702784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6" w:name="_Toc515561252"/>
                            <w:r>
                              <w:rPr>
                                <w:b/>
                                <w:i w:val="0"/>
                                <w:noProof/>
                                <w:color w:val="4DA4D8" w:themeColor="accent3" w:themeTint="99"/>
                              </w:rPr>
                              <w:t>81</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CDDD6" id="Cuadro de texto 57" o:spid="_x0000_s1065" type="#_x0000_t202" style="position:absolute;left:0;text-align:left;margin-left:-.85pt;margin-top:360.2pt;width:404.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" stroked="f">
                <v:textbox style="mso-fit-shape-to-text:t" inset="0,0,0,0">
                  <w:txbxContent>
                    <w:p w:rsidR="006E0B8F" w:rsidRPr="00EE410D" w:rsidRDefault="006E0B8F" w:rsidP="00536B72">
                      <w:pPr>
                        <w:pStyle w:val="Descripcin"/>
                        <w:jc w:val="center"/>
                        <w:rPr>
                          <w:noProof/>
                          <w:szCs w:val="22"/>
                        </w:rPr>
                      </w:pPr>
                      <w:bookmarkStart w:id="217" w:name="_Toc517027845"/>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8" w:name="_Toc515561252"/>
                      <w:r>
                        <w:rPr>
                          <w:b/>
                          <w:i w:val="0"/>
                          <w:noProof/>
                          <w:color w:val="4DA4D8" w:themeColor="accent3" w:themeTint="99"/>
                        </w:rPr>
                        <w:t>81</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17"/>
                      <w:bookmarkEnd w:id="218"/>
                    </w:p>
                  </w:txbxContent>
                </v:textbox>
                <w10:wrap type="topAndBottom"/>
              </v:shape>
            </w:pict>
          </mc:Fallback>
        </mc:AlternateContent>
      </w:r>
      <w:r w:rsidR="00302072">
        <w:rPr>
          <w:noProof/>
        </w:rPr>
        <w:drawing>
          <wp:anchor distT="0" distB="0" distL="114300" distR="114300" simplePos="0" relativeHeight="251785216" behindDoc="0" locked="0" layoutInCell="1" allowOverlap="1">
            <wp:simplePos x="0" y="0"/>
            <wp:positionH relativeFrom="column">
              <wp:posOffset>-11131</wp:posOffset>
            </wp:positionH>
            <wp:positionV relativeFrom="paragraph">
              <wp:posOffset>497130</wp:posOffset>
            </wp:positionV>
            <wp:extent cx="5141595" cy="4020820"/>
            <wp:effectExtent l="0" t="0" r="1905" b="508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41595" cy="402082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302072" w:rsidRDefault="00302072" w:rsidP="001772E2"/>
    <w:p w:rsidR="00302072" w:rsidRDefault="00302072" w:rsidP="001772E2"/>
    <w:p w:rsidR="00704608" w:rsidRDefault="001F7501" w:rsidP="001772E2">
      <w:r>
        <w:t>Tras acceder al envenenamiento ARP deberemos seleccionar “</w:t>
      </w:r>
      <w:r w:rsidRPr="00602178">
        <w:rPr>
          <w:i/>
        </w:rPr>
        <w:t>Sniff remote connections</w:t>
      </w:r>
      <w:r>
        <w:t xml:space="preserve">” para que el </w:t>
      </w:r>
      <w:r w:rsidRPr="00602178">
        <w:rPr>
          <w:i/>
        </w:rPr>
        <w:t>sniffer</w:t>
      </w:r>
      <w:r>
        <w:t xml:space="preserve"> analice todas las conexiones.</w:t>
      </w:r>
      <w:r w:rsidR="008D0C4B">
        <w:fldChar w:fldCharType="begin"/>
      </w:r>
      <w:r w:rsidR="00F36BB8">
        <w:instrText xml:space="preserve"> ADDIN ZOTERO_ITEM CSL_CITATION {"citationID":"wX8r83Rg","properties":{"formattedCitation":"[31]","plainCitation":"[31]","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F36BB8">
        <w:rPr>
          <w:noProof/>
        </w:rPr>
        <w:t>[31]</w:t>
      </w:r>
      <w:r w:rsidR="008D0C4B">
        <w:fldChar w:fldCharType="end"/>
      </w:r>
    </w:p>
    <w:p w:rsidR="009D3C47" w:rsidRDefault="00A3227D" w:rsidP="001772E2">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69">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0B7887" w:rsidP="001772E2">
      <w:pPr>
        <w:pStyle w:val="Descripcin"/>
        <w:jc w:val="center"/>
      </w:pPr>
      <w:bookmarkStart w:id="219" w:name="_Toc517027846"/>
      <w:r>
        <w:rPr>
          <w:rFonts w:eastAsiaTheme="minorHAnsi" w:cs="Helvetica Neue"/>
          <w:b/>
          <w:i w:val="0"/>
          <w:noProof/>
          <w:color w:val="4DA4D8" w:themeColor="accent3" w:themeTint="99"/>
          <w:lang w:eastAsia="en-US"/>
        </w:rPr>
        <w:t xml:space="preserve">Ilustración </w:t>
      </w:r>
      <w:r w:rsidR="009D3C47" w:rsidRPr="009D3C47">
        <w:rPr>
          <w:b/>
          <w:i w:val="0"/>
          <w:color w:val="4DA4D8" w:themeColor="accent3" w:themeTint="99"/>
        </w:rPr>
        <w:fldChar w:fldCharType="begin"/>
      </w:r>
      <w:r w:rsidR="009D3C47" w:rsidRPr="009D3C47">
        <w:rPr>
          <w:b/>
          <w:i w:val="0"/>
          <w:color w:val="4DA4D8" w:themeColor="accent3" w:themeTint="99"/>
        </w:rPr>
        <w:instrText xml:space="preserve"> SEQ Ilustración \* ARABIC </w:instrText>
      </w:r>
      <w:r w:rsidR="009D3C47" w:rsidRPr="009D3C47">
        <w:rPr>
          <w:b/>
          <w:i w:val="0"/>
          <w:color w:val="4DA4D8" w:themeColor="accent3" w:themeTint="99"/>
        </w:rPr>
        <w:fldChar w:fldCharType="separate"/>
      </w:r>
      <w:r w:rsidR="00375906">
        <w:rPr>
          <w:b/>
          <w:i w:val="0"/>
          <w:noProof/>
          <w:color w:val="4DA4D8" w:themeColor="accent3" w:themeTint="99"/>
        </w:rPr>
        <w:t>82</w:t>
      </w:r>
      <w:r w:rsidR="009D3C47" w:rsidRPr="009D3C47">
        <w:rPr>
          <w:b/>
          <w:i w:val="0"/>
          <w:color w:val="4DA4D8" w:themeColor="accent3" w:themeTint="99"/>
        </w:rPr>
        <w:fldChar w:fldCharType="end"/>
      </w:r>
      <w:r w:rsidR="009D3C47">
        <w:t>-Sniffer ARP envenenamiento Ettercap.</w:t>
      </w:r>
      <w:r w:rsidR="00536B72">
        <w:t xml:space="preserve"> </w:t>
      </w:r>
      <w:r w:rsidR="009D3C47">
        <w:t>Fuente: propia</w:t>
      </w:r>
      <w:bookmarkEnd w:id="219"/>
    </w:p>
    <w:p w:rsidR="001F7501" w:rsidRDefault="001F7501" w:rsidP="001772E2"/>
    <w:p w:rsidR="00ED5595" w:rsidRDefault="00536B72" w:rsidP="001772E2">
      <w:pPr>
        <w:tabs>
          <w:tab w:val="left" w:pos="938"/>
        </w:tabs>
      </w:pPr>
      <w:r>
        <w:rPr>
          <w:noProof/>
        </w:rPr>
        <w:lastRenderedPageBreak/>
        <mc:AlternateContent>
          <mc:Choice Requires="wps">
            <w:drawing>
              <wp:anchor distT="0" distB="0" distL="114300" distR="114300" simplePos="0" relativeHeight="251854848" behindDoc="0" locked="0" layoutInCell="1" allowOverlap="1" wp14:anchorId="60718495" wp14:editId="7DF8232A">
                <wp:simplePos x="0" y="0"/>
                <wp:positionH relativeFrom="column">
                  <wp:posOffset>81280</wp:posOffset>
                </wp:positionH>
                <wp:positionV relativeFrom="paragraph">
                  <wp:posOffset>3642360</wp:posOffset>
                </wp:positionV>
                <wp:extent cx="5066665" cy="635"/>
                <wp:effectExtent l="0" t="0" r="635" b="12065"/>
                <wp:wrapTopAndBottom/>
                <wp:docPr id="64" name="Cuadro de texto 64"/>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6E0B8F" w:rsidRPr="000B5E6C" w:rsidRDefault="006E0B8F" w:rsidP="00536B72">
                            <w:pPr>
                              <w:pStyle w:val="Descripcin"/>
                              <w:jc w:val="center"/>
                              <w:rPr>
                                <w:noProof/>
                                <w:szCs w:val="22"/>
                              </w:rPr>
                            </w:pPr>
                            <w:bookmarkStart w:id="220" w:name="_Toc517027847"/>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1" w:name="_Toc515561254"/>
                            <w:r>
                              <w:rPr>
                                <w:b/>
                                <w:i w:val="0"/>
                                <w:noProof/>
                                <w:color w:val="4DA4D8" w:themeColor="accent3" w:themeTint="99"/>
                              </w:rPr>
                              <w:t>83</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8495" id="Cuadro de texto 64" o:spid="_x0000_s1066" type="#_x0000_t202" style="position:absolute;left:0;text-align:left;margin-left:6.4pt;margin-top:286.8pt;width:398.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" stroked="f">
                <v:textbox style="mso-fit-shape-to-text:t" inset="0,0,0,0">
                  <w:txbxContent>
                    <w:p w:rsidR="006E0B8F" w:rsidRPr="000B5E6C" w:rsidRDefault="006E0B8F" w:rsidP="00536B72">
                      <w:pPr>
                        <w:pStyle w:val="Descripcin"/>
                        <w:jc w:val="center"/>
                        <w:rPr>
                          <w:noProof/>
                          <w:szCs w:val="22"/>
                        </w:rPr>
                      </w:pPr>
                      <w:bookmarkStart w:id="222" w:name="_Toc517027847"/>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3" w:name="_Toc515561254"/>
                      <w:r>
                        <w:rPr>
                          <w:b/>
                          <w:i w:val="0"/>
                          <w:noProof/>
                          <w:color w:val="4DA4D8" w:themeColor="accent3" w:themeTint="99"/>
                        </w:rPr>
                        <w:t>83</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2"/>
                      <w:bookmarkEnd w:id="223"/>
                    </w:p>
                  </w:txbxContent>
                </v:textbox>
                <w10:wrap type="topAndBottom"/>
              </v:shape>
            </w:pict>
          </mc:Fallback>
        </mc:AlternateContent>
      </w:r>
      <w:r w:rsidR="00700BF0">
        <w:rPr>
          <w:noProof/>
        </w:rPr>
        <w:drawing>
          <wp:anchor distT="0" distB="0" distL="114300" distR="114300" simplePos="0" relativeHeight="251786240" behindDoc="0" locked="0" layoutInCell="1" allowOverlap="1">
            <wp:simplePos x="0" y="0"/>
            <wp:positionH relativeFrom="column">
              <wp:posOffset>81280</wp:posOffset>
            </wp:positionH>
            <wp:positionV relativeFrom="paragraph">
              <wp:posOffset>594995</wp:posOffset>
            </wp:positionV>
            <wp:extent cx="5066665" cy="2990215"/>
            <wp:effectExtent l="0" t="0" r="635"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66665" cy="2990215"/>
                    </a:xfrm>
                    <a:prstGeom prst="rect">
                      <a:avLst/>
                    </a:prstGeom>
                  </pic:spPr>
                </pic:pic>
              </a:graphicData>
            </a:graphic>
            <wp14:sizeRelH relativeFrom="page">
              <wp14:pctWidth>0</wp14:pctWidth>
            </wp14:sizeRelH>
            <wp14:sizeRelV relativeFrom="page">
              <wp14:pctHeight>0</wp14:pctHeight>
            </wp14:sizeRelV>
          </wp:anchor>
        </w:drawing>
      </w:r>
      <w:r w:rsidR="00602178">
        <w:t>Una vez realizados estos pasos, podremos comprobar que a</w:t>
      </w:r>
      <w:r w:rsidR="001F7501">
        <w:t>l acceder a Facebook desde el equipo víctima apare</w:t>
      </w:r>
      <w:r w:rsidR="00602178">
        <w:t>cerá la página Facebook clonada. E</w:t>
      </w:r>
      <w:r w:rsidR="001F7501">
        <w:t>n caso de insertar los credenciales el ataque de Setoolkit actuará copiándolos.</w:t>
      </w:r>
    </w:p>
    <w:p w:rsidR="001F7501" w:rsidRDefault="001F7501" w:rsidP="001772E2">
      <w:pPr>
        <w:tabs>
          <w:tab w:val="left" w:pos="938"/>
        </w:tabs>
      </w:pPr>
      <w:r>
        <w:t xml:space="preserve">Como podemos ver </w:t>
      </w:r>
      <w:r w:rsidR="00E3273D">
        <w:t xml:space="preserve">en la ilustración 84, </w:t>
      </w:r>
      <w:r>
        <w:t>Setoolkit ha conseguido los credenciales</w:t>
      </w:r>
      <w:r w:rsidR="008B2561">
        <w:t>,</w:t>
      </w:r>
      <w:r>
        <w:t xml:space="preserve"> tanto email como pass</w:t>
      </w:r>
      <w:r w:rsidR="00571030">
        <w:t>word</w:t>
      </w:r>
      <w:r>
        <w:t>.</w:t>
      </w:r>
    </w:p>
    <w:p w:rsidR="004E6D2E" w:rsidRDefault="004E6D2E" w:rsidP="001772E2">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0B7887" w:rsidP="001772E2">
      <w:pPr>
        <w:pStyle w:val="Descripcin"/>
        <w:jc w:val="center"/>
      </w:pPr>
      <w:bookmarkStart w:id="224" w:name="_Toc517027848"/>
      <w:r>
        <w:rPr>
          <w:rFonts w:eastAsiaTheme="minorHAnsi" w:cs="Helvetica Neue"/>
          <w:b/>
          <w:i w:val="0"/>
          <w:noProof/>
          <w:color w:val="4DA4D8" w:themeColor="accent3" w:themeTint="99"/>
          <w:lang w:eastAsia="en-US"/>
        </w:rPr>
        <w:t xml:space="preserve">Ilustración </w:t>
      </w:r>
      <w:r w:rsidR="004E6D2E" w:rsidRPr="00BB0175">
        <w:rPr>
          <w:b/>
          <w:i w:val="0"/>
          <w:color w:val="4DA4D8" w:themeColor="accent3" w:themeTint="99"/>
        </w:rPr>
        <w:fldChar w:fldCharType="begin"/>
      </w:r>
      <w:r w:rsidR="004E6D2E" w:rsidRPr="00BB0175">
        <w:rPr>
          <w:b/>
          <w:i w:val="0"/>
          <w:color w:val="4DA4D8" w:themeColor="accent3" w:themeTint="99"/>
        </w:rPr>
        <w:instrText xml:space="preserve"> SEQ Ilustración \* ARABIC </w:instrText>
      </w:r>
      <w:r w:rsidR="004E6D2E" w:rsidRPr="00BB0175">
        <w:rPr>
          <w:b/>
          <w:i w:val="0"/>
          <w:color w:val="4DA4D8" w:themeColor="accent3" w:themeTint="99"/>
        </w:rPr>
        <w:fldChar w:fldCharType="separate"/>
      </w:r>
      <w:r w:rsidR="00375906">
        <w:rPr>
          <w:b/>
          <w:i w:val="0"/>
          <w:noProof/>
          <w:color w:val="4DA4D8" w:themeColor="accent3" w:themeTint="99"/>
        </w:rPr>
        <w:t>84</w:t>
      </w:r>
      <w:r w:rsidR="004E6D2E" w:rsidRPr="00BB0175">
        <w:rPr>
          <w:b/>
          <w:i w:val="0"/>
          <w:color w:val="4DA4D8" w:themeColor="accent3" w:themeTint="99"/>
        </w:rPr>
        <w:fldChar w:fldCharType="end"/>
      </w:r>
      <w:r w:rsidR="004E6D2E">
        <w:t>-Credenciales de Facebook por Setoolkit.</w:t>
      </w:r>
      <w:r w:rsidR="00536B72">
        <w:t xml:space="preserve"> </w:t>
      </w:r>
      <w:r w:rsidR="004E6D2E">
        <w:t>Fuente: propia</w:t>
      </w:r>
      <w:bookmarkEnd w:id="224"/>
    </w:p>
    <w:p w:rsidR="002970FE" w:rsidRDefault="002970FE" w:rsidP="001772E2">
      <w:pPr>
        <w:pStyle w:val="Ttulo3"/>
        <w:ind w:left="0" w:firstLine="0"/>
        <w:rPr>
          <w:noProof/>
          <w:color w:val="4DA4D8" w:themeColor="accent3" w:themeTint="99"/>
        </w:rPr>
      </w:pPr>
      <w:bookmarkStart w:id="225" w:name="_Toc517039230"/>
      <w:r>
        <w:rPr>
          <w:noProof/>
          <w:color w:val="4DA4D8" w:themeColor="accent3" w:themeTint="99"/>
        </w:rPr>
        <w:lastRenderedPageBreak/>
        <w:t>EMAIL SPOOFING</w:t>
      </w:r>
      <w:bookmarkEnd w:id="225"/>
    </w:p>
    <w:p w:rsidR="008A7043" w:rsidRDefault="008A7043" w:rsidP="001772E2">
      <w:r>
        <w:t xml:space="preserve">Para realizar el último  tipo de </w:t>
      </w:r>
      <w:r w:rsidRPr="00BB4054">
        <w:rPr>
          <w:i/>
        </w:rPr>
        <w:t>spoofing</w:t>
      </w:r>
      <w:r>
        <w:t xml:space="preserve"> vamos a utilizar 3 herramientas, la última de ellas online.</w:t>
      </w:r>
    </w:p>
    <w:p w:rsidR="00BB4054" w:rsidRPr="00751BCA" w:rsidRDefault="00751BCA" w:rsidP="001772E2">
      <w:r>
        <w:t xml:space="preserve">El ataque de email </w:t>
      </w:r>
      <w:r w:rsidRPr="00751BCA">
        <w:rPr>
          <w:i/>
        </w:rPr>
        <w:t>spoofing</w:t>
      </w:r>
      <w:r>
        <w:rPr>
          <w:i/>
        </w:rPr>
        <w:t xml:space="preserve"> </w:t>
      </w:r>
      <w:r>
        <w:t xml:space="preserve">consiste, como ya se comentó en la introducción del documento, en suplantar los datos </w:t>
      </w:r>
      <w:r w:rsidRPr="00C707E0">
        <w:rPr>
          <w:i/>
        </w:rPr>
        <w:t xml:space="preserve">From, Return-Path </w:t>
      </w:r>
      <w:r>
        <w:t>o</w:t>
      </w:r>
      <w:r w:rsidRPr="00C707E0">
        <w:rPr>
          <w:i/>
        </w:rPr>
        <w:t xml:space="preserve"> Reply-To</w:t>
      </w:r>
      <w:r>
        <w:rPr>
          <w:i/>
        </w:rPr>
        <w:t xml:space="preserve"> </w:t>
      </w:r>
      <w:r>
        <w:t>del email a enviar, de forma que en apariencia el correo pueda parecer que ha sido enviado por ejemplo por el empresa u otra entidad a la que queramos suplantar.</w:t>
      </w:r>
    </w:p>
    <w:p w:rsidR="002F08EE" w:rsidRDefault="00D36117" w:rsidP="00700BF0">
      <w:pPr>
        <w:pStyle w:val="Ttulo3"/>
        <w:numPr>
          <w:ilvl w:val="3"/>
          <w:numId w:val="18"/>
        </w:numPr>
        <w:ind w:left="0" w:firstLine="0"/>
        <w:rPr>
          <w:noProof/>
          <w:color w:val="4DA4D8" w:themeColor="accent3" w:themeTint="99"/>
        </w:rPr>
      </w:pPr>
      <w:bookmarkStart w:id="226" w:name="_Toc517039231"/>
      <w:r>
        <w:rPr>
          <w:noProof/>
          <w:color w:val="4DA4D8" w:themeColor="accent3" w:themeTint="99"/>
        </w:rPr>
        <w:t>EMAIL SPOOFING USANDO SEES</w:t>
      </w:r>
      <w:bookmarkEnd w:id="226"/>
    </w:p>
    <w:p w:rsidR="008A7043" w:rsidRDefault="008A7043" w:rsidP="001772E2">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1772E2">
      <w:pPr>
        <w:pStyle w:val="Prrafodelista"/>
        <w:numPr>
          <w:ilvl w:val="0"/>
          <w:numId w:val="30"/>
        </w:numPr>
        <w:ind w:left="0"/>
      </w:pPr>
      <w:r>
        <w:t xml:space="preserve">Carpeta </w:t>
      </w:r>
      <w:r w:rsidRPr="00E34AC8">
        <w:rPr>
          <w:b/>
        </w:rPr>
        <w:t>config</w:t>
      </w:r>
      <w:r>
        <w:t xml:space="preserve">, archivo </w:t>
      </w:r>
      <w:r w:rsidRPr="00E34AC8">
        <w:rPr>
          <w:b/>
        </w:rPr>
        <w:t>mail.user</w:t>
      </w:r>
      <w:r w:rsidRPr="00E34AC8">
        <w:t>.</w:t>
      </w:r>
      <w:r>
        <w:t xml:space="preserve"> Se deberá</w:t>
      </w:r>
      <w:r w:rsidR="00342C5C">
        <w:t>n</w:t>
      </w:r>
      <w:r>
        <w:t xml:space="preserve"> agregar los datos siguiendo el siguiente formato: &lt;correo_a_suplantar&gt;:&lt;título&gt;:&lt;asunto&gt;:&lt;correo_objetivo&gt; </w:t>
      </w:r>
    </w:p>
    <w:p w:rsidR="00E34AC8" w:rsidRDefault="00536B72" w:rsidP="001772E2">
      <w:pPr>
        <w:pStyle w:val="Prrafodelista"/>
        <w:ind w:left="0"/>
      </w:pPr>
      <w:r>
        <w:rPr>
          <w:noProof/>
        </w:rPr>
        <mc:AlternateContent>
          <mc:Choice Requires="wps">
            <w:drawing>
              <wp:anchor distT="0" distB="0" distL="114300" distR="114300" simplePos="0" relativeHeight="251856896" behindDoc="0" locked="0" layoutInCell="1" allowOverlap="1" wp14:anchorId="3AE5A814" wp14:editId="176DE8F1">
                <wp:simplePos x="0" y="0"/>
                <wp:positionH relativeFrom="column">
                  <wp:posOffset>19050</wp:posOffset>
                </wp:positionH>
                <wp:positionV relativeFrom="paragraph">
                  <wp:posOffset>1662430</wp:posOffset>
                </wp:positionV>
                <wp:extent cx="5099050" cy="635"/>
                <wp:effectExtent l="0" t="0" r="6350" b="12065"/>
                <wp:wrapTopAndBottom/>
                <wp:docPr id="65" name="Cuadro de texto 65"/>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6E0B8F" w:rsidRPr="00991CB5" w:rsidRDefault="006E0B8F" w:rsidP="00536B72">
                            <w:pPr>
                              <w:pStyle w:val="Descripcin"/>
                              <w:jc w:val="center"/>
                              <w:rPr>
                                <w:noProof/>
                                <w:color w:val="1B587C" w:themeColor="accent3"/>
                                <w:szCs w:val="22"/>
                              </w:rPr>
                            </w:pPr>
                            <w:bookmarkStart w:id="227" w:name="_Toc517027849"/>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8" w:name="_Toc515561256"/>
                            <w:r>
                              <w:rPr>
                                <w:b/>
                                <w:i w:val="0"/>
                                <w:noProof/>
                                <w:color w:val="4DA4D8" w:themeColor="accent3" w:themeTint="99"/>
                              </w:rPr>
                              <w:t>85</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5A814" id="Cuadro de texto 65" o:spid="_x0000_s1067" type="#_x0000_t202" style="position:absolute;left:0;text-align:left;margin-left:1.5pt;margin-top:130.9pt;width:40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" stroked="f">
                <v:textbox style="mso-fit-shape-to-text:t" inset="0,0,0,0">
                  <w:txbxContent>
                    <w:p w:rsidR="006E0B8F" w:rsidRPr="00991CB5" w:rsidRDefault="006E0B8F" w:rsidP="00536B72">
                      <w:pPr>
                        <w:pStyle w:val="Descripcin"/>
                        <w:jc w:val="center"/>
                        <w:rPr>
                          <w:noProof/>
                          <w:color w:val="1B587C" w:themeColor="accent3"/>
                          <w:szCs w:val="22"/>
                        </w:rPr>
                      </w:pPr>
                      <w:bookmarkStart w:id="229" w:name="_Toc517027849"/>
                      <w:r>
                        <w:rPr>
                          <w:rFonts w:eastAsiaTheme="minorHAnsi" w:cs="Helvetica Neue"/>
                          <w:b/>
                          <w:i w:val="0"/>
                          <w:noProof/>
                          <w:color w:val="4DA4D8" w:themeColor="accent3" w:themeTint="99"/>
                          <w:lang w:eastAsia="en-US"/>
                        </w:rPr>
                        <w:t xml:space="preserve">Ilustración </w:t>
                      </w: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30" w:name="_Toc515561256"/>
                      <w:r>
                        <w:rPr>
                          <w:b/>
                          <w:i w:val="0"/>
                          <w:noProof/>
                          <w:color w:val="4DA4D8" w:themeColor="accent3" w:themeTint="99"/>
                        </w:rPr>
                        <w:t>85</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29"/>
                      <w:bookmarkEnd w:id="230"/>
                    </w:p>
                  </w:txbxContent>
                </v:textbox>
                <w10:wrap type="topAndBottom"/>
              </v:shape>
            </w:pict>
          </mc:Fallback>
        </mc:AlternateContent>
      </w:r>
      <w:r w:rsidR="00700BF0">
        <w:rPr>
          <w:noProof/>
          <w:color w:val="1B587C" w:themeColor="accent3"/>
        </w:rPr>
        <w:drawing>
          <wp:anchor distT="0" distB="0" distL="114300" distR="114300" simplePos="0" relativeHeight="251794432" behindDoc="0" locked="0" layoutInCell="1" allowOverlap="1" wp14:anchorId="6524B3B0">
            <wp:simplePos x="0" y="0"/>
            <wp:positionH relativeFrom="column">
              <wp:posOffset>19050</wp:posOffset>
            </wp:positionH>
            <wp:positionV relativeFrom="paragraph">
              <wp:posOffset>259715</wp:posOffset>
            </wp:positionV>
            <wp:extent cx="5099050" cy="1345565"/>
            <wp:effectExtent l="0" t="0" r="6350"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99050" cy="1345565"/>
                    </a:xfrm>
                    <a:prstGeom prst="rect">
                      <a:avLst/>
                    </a:prstGeom>
                  </pic:spPr>
                </pic:pic>
              </a:graphicData>
            </a:graphic>
            <wp14:sizeRelH relativeFrom="page">
              <wp14:pctWidth>0</wp14:pctWidth>
            </wp14:sizeRelH>
            <wp14:sizeRelV relativeFrom="page">
              <wp14:pctHeight>0</wp14:pctHeight>
            </wp14:sizeRelV>
          </wp:anchor>
        </w:drawing>
      </w:r>
      <w:r w:rsidR="00E34AC8">
        <w:t xml:space="preserve">Se debe cerrar poniendo </w:t>
      </w:r>
      <w:r w:rsidR="00E34AC8" w:rsidRPr="00E34AC8">
        <w:rPr>
          <w:b/>
        </w:rPr>
        <w:t>exit</w:t>
      </w:r>
      <w:r w:rsidR="00E34AC8">
        <w:rPr>
          <w:b/>
        </w:rPr>
        <w:t xml:space="preserve"> </w:t>
      </w:r>
      <w:r w:rsidR="00E34AC8" w:rsidRPr="00E34AC8">
        <w:t>al finalizar de fichero</w:t>
      </w:r>
      <w:r w:rsidR="00E34AC8">
        <w:t>, quedando de la siguiente forma:</w:t>
      </w:r>
    </w:p>
    <w:p w:rsidR="00E34AC8" w:rsidRPr="00E34AC8" w:rsidRDefault="00E34AC8" w:rsidP="001772E2">
      <w:pPr>
        <w:pStyle w:val="Prrafodelista"/>
        <w:spacing w:after="0" w:line="240" w:lineRule="auto"/>
        <w:ind w:left="0"/>
        <w:jc w:val="left"/>
        <w:rPr>
          <w:rFonts w:ascii="Times New Roman" w:eastAsia="Times New Roman" w:hAnsi="Times New Roman" w:cs="Times New Roman"/>
          <w:szCs w:val="24"/>
          <w:lang w:eastAsia="es-ES"/>
        </w:rPr>
      </w:pPr>
    </w:p>
    <w:p w:rsidR="00E34AC8" w:rsidRPr="00700BF0" w:rsidRDefault="00E34AC8" w:rsidP="001772E2">
      <w:pPr>
        <w:pStyle w:val="Prrafodelista"/>
        <w:numPr>
          <w:ilvl w:val="0"/>
          <w:numId w:val="30"/>
        </w:numPr>
        <w:ind w:left="0" w:hanging="294"/>
        <w:rPr>
          <w:b/>
        </w:rPr>
      </w:pPr>
      <w:r>
        <w:t xml:space="preserve">Carpeta </w:t>
      </w:r>
      <w:r w:rsidR="003117DE">
        <w:rPr>
          <w:b/>
        </w:rPr>
        <w:t>data</w:t>
      </w:r>
      <w:r w:rsidR="00C3133B">
        <w:t>.</w:t>
      </w:r>
      <w:r w:rsidR="003117DE">
        <w:rPr>
          <w:b/>
        </w:rPr>
        <w:t xml:space="preserve"> </w:t>
      </w:r>
      <w:r w:rsidR="00C3133B">
        <w:t>P</w:t>
      </w:r>
      <w:r w:rsidR="003117DE">
        <w:t xml:space="preserve">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EF32D3">
        <w:t xml:space="preserve"> y</w:t>
      </w:r>
      <w:r w:rsidR="001E2E35">
        <w:t xml:space="preserve"> dos </w:t>
      </w:r>
      <w:r w:rsidR="00CB08BD">
        <w:t>archivos</w:t>
      </w:r>
      <w:r w:rsidR="001E2E35">
        <w:t xml:space="preserve">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Pr="00700BF0" w:rsidRDefault="00700BF0" w:rsidP="00700BF0">
      <w:pPr>
        <w:rPr>
          <w:b/>
        </w:rPr>
      </w:pPr>
    </w:p>
    <w:p w:rsidR="001E2E35" w:rsidRDefault="001E2E35" w:rsidP="001772E2">
      <w:pPr>
        <w:rPr>
          <w:b/>
          <w:color w:val="4DA4D8" w:themeColor="accent3" w:themeTint="99"/>
        </w:rPr>
      </w:pPr>
      <w:r w:rsidRPr="001E2E35">
        <w:rPr>
          <w:b/>
          <w:color w:val="4DA4D8" w:themeColor="accent3" w:themeTint="99"/>
        </w:rPr>
        <w:lastRenderedPageBreak/>
        <w:t>Email spoofing usando Sees sin archivos adjuntos</w:t>
      </w:r>
      <w:r w:rsidR="000D0A51">
        <w:rPr>
          <w:b/>
          <w:color w:val="4DA4D8" w:themeColor="accent3" w:themeTint="99"/>
        </w:rPr>
        <w:fldChar w:fldCharType="begin"/>
      </w:r>
      <w:r w:rsidR="00F36BB8">
        <w:rPr>
          <w:b/>
          <w:color w:val="4DA4D8" w:themeColor="accent3" w:themeTint="99"/>
        </w:rPr>
        <w:instrText xml:space="preserve"> ADDIN ZOTERO_ITEM CSL_CITATION {"citationID":"YPJoyn0k","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F36BB8">
        <w:rPr>
          <w:b/>
          <w:noProof/>
          <w:color w:val="4DA4D8" w:themeColor="accent3" w:themeTint="99"/>
        </w:rPr>
        <w:t>[18]</w:t>
      </w:r>
      <w:r w:rsidR="000D0A51">
        <w:rPr>
          <w:b/>
          <w:color w:val="4DA4D8" w:themeColor="accent3" w:themeTint="99"/>
        </w:rPr>
        <w:fldChar w:fldCharType="end"/>
      </w:r>
    </w:p>
    <w:p w:rsidR="00C07DD9" w:rsidRDefault="005F094A" w:rsidP="001772E2">
      <w:pPr>
        <w:keepNext/>
      </w:pPr>
      <w:r>
        <w:t xml:space="preserve">Se deberá crear el mensaje en el archivo html.text, pudiendo </w:t>
      </w:r>
      <w:r w:rsidR="00AB0289">
        <w:t>usar</w:t>
      </w:r>
      <w:r>
        <w:t xml:space="preserve"> </w:t>
      </w:r>
      <w:r w:rsidR="00AB0289">
        <w:t>etiquetas</w:t>
      </w:r>
      <w:r>
        <w:t xml:space="preserve">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0B7887" w:rsidP="001772E2">
      <w:pPr>
        <w:pStyle w:val="Descripcin"/>
        <w:jc w:val="center"/>
        <w:rPr>
          <w:color w:val="4DA4D8" w:themeColor="accent3" w:themeTint="99"/>
        </w:rPr>
      </w:pPr>
      <w:bookmarkStart w:id="231" w:name="_Toc517027850"/>
      <w:r>
        <w:rPr>
          <w:rFonts w:eastAsiaTheme="minorHAnsi" w:cs="Helvetica Neue"/>
          <w:b/>
          <w:i w:val="0"/>
          <w:noProof/>
          <w:color w:val="4DA4D8" w:themeColor="accent3" w:themeTint="99"/>
          <w:lang w:eastAsia="en-US"/>
        </w:rPr>
        <w:t xml:space="preserve">Ilustración </w:t>
      </w:r>
      <w:r w:rsidR="00C07DD9" w:rsidRPr="00C07DD9">
        <w:rPr>
          <w:b/>
          <w:i w:val="0"/>
          <w:color w:val="4DA4D8" w:themeColor="accent3" w:themeTint="99"/>
        </w:rPr>
        <w:fldChar w:fldCharType="begin"/>
      </w:r>
      <w:r w:rsidR="00C07DD9" w:rsidRPr="00C07DD9">
        <w:rPr>
          <w:b/>
          <w:i w:val="0"/>
          <w:color w:val="4DA4D8" w:themeColor="accent3" w:themeTint="99"/>
        </w:rPr>
        <w:instrText xml:space="preserve"> SEQ Ilustración \* ARABIC </w:instrText>
      </w:r>
      <w:r w:rsidR="00C07DD9" w:rsidRPr="00C07DD9">
        <w:rPr>
          <w:b/>
          <w:i w:val="0"/>
          <w:color w:val="4DA4D8" w:themeColor="accent3" w:themeTint="99"/>
        </w:rPr>
        <w:fldChar w:fldCharType="separate"/>
      </w:r>
      <w:r w:rsidR="00375906">
        <w:rPr>
          <w:b/>
          <w:i w:val="0"/>
          <w:noProof/>
          <w:color w:val="4DA4D8" w:themeColor="accent3" w:themeTint="99"/>
        </w:rPr>
        <w:t>86</w:t>
      </w:r>
      <w:r w:rsidR="00C07DD9" w:rsidRPr="00C07DD9">
        <w:rPr>
          <w:b/>
          <w:i w:val="0"/>
          <w:color w:val="4DA4D8" w:themeColor="accent3" w:themeTint="99"/>
        </w:rPr>
        <w:fldChar w:fldCharType="end"/>
      </w:r>
      <w:r w:rsidR="00C07DD9">
        <w:t>-Sees archivo html.text editado.</w:t>
      </w:r>
      <w:r w:rsidR="00536B72">
        <w:t xml:space="preserve"> </w:t>
      </w:r>
      <w:r w:rsidR="00C07DD9">
        <w:t>Fuente: propia</w:t>
      </w:r>
      <w:bookmarkEnd w:id="231"/>
    </w:p>
    <w:p w:rsidR="00C07DD9" w:rsidRDefault="00B2216A" w:rsidP="001772E2">
      <w:r>
        <w:t xml:space="preserve">Una vez editado el archivo se procederá a realizar el ataque de email </w:t>
      </w:r>
      <w:r w:rsidRPr="0054556A">
        <w:rPr>
          <w:i/>
        </w:rPr>
        <w:t>spoofing</w:t>
      </w:r>
      <w:r>
        <w:t>.</w:t>
      </w:r>
    </w:p>
    <w:p w:rsidR="00B2216A" w:rsidRDefault="00B2216A" w:rsidP="001772E2">
      <w:r>
        <w:t xml:space="preserve">Para ello desde terminal deberemos </w:t>
      </w:r>
      <w:r w:rsidR="0054556A">
        <w:t>dirigirnos</w:t>
      </w:r>
      <w:r>
        <w:t xml:space="preserve"> con el comando </w:t>
      </w:r>
      <w:r w:rsidRPr="00B2216A">
        <w:rPr>
          <w:b/>
        </w:rPr>
        <w:t>cd</w:t>
      </w:r>
      <w:r>
        <w:t xml:space="preserve"> a la localización de Sees.</w:t>
      </w:r>
    </w:p>
    <w:p w:rsidR="00B2216A" w:rsidRDefault="00B2216A" w:rsidP="001772E2">
      <w:r>
        <w:t>Una vez en la localización usaremos el siguiente comando:</w:t>
      </w:r>
    </w:p>
    <w:p w:rsidR="00B2216A" w:rsidRPr="00EB3FFC" w:rsidRDefault="00B2216A" w:rsidP="001772E2">
      <w:pPr>
        <w:rPr>
          <w:b/>
        </w:rPr>
      </w:pPr>
      <w:r w:rsidRPr="00EB3FFC">
        <w:rPr>
          <w:b/>
        </w:rPr>
        <w:t>./sees.py --text --config_file config/sees.cfg --mail_user config/mail.user --html_file data/html.text -v</w:t>
      </w:r>
    </w:p>
    <w:p w:rsidR="00B2216A" w:rsidRDefault="00B2216A" w:rsidP="001772E2">
      <w:r>
        <w:t>Vamos a proceder a analizar el comando:</w:t>
      </w:r>
    </w:p>
    <w:p w:rsidR="00B2216A" w:rsidRPr="00B2216A" w:rsidRDefault="00B2216A" w:rsidP="001772E2">
      <w:pPr>
        <w:rPr>
          <w:b/>
        </w:rPr>
      </w:pPr>
      <w:r w:rsidRPr="00B2216A">
        <w:rPr>
          <w:b/>
        </w:rPr>
        <w:t>./sees.py</w:t>
      </w:r>
      <w:r w:rsidRPr="00B2216A">
        <w:t>:</w:t>
      </w:r>
      <w:r>
        <w:t xml:space="preserve"> Se lanza el programa que ejecutará el comando.</w:t>
      </w:r>
    </w:p>
    <w:p w:rsidR="00B2216A" w:rsidRDefault="00B2216A" w:rsidP="001772E2">
      <w:r>
        <w:t xml:space="preserve"> </w:t>
      </w:r>
      <w:r w:rsidRPr="00B2216A">
        <w:rPr>
          <w:b/>
        </w:rPr>
        <w:t>--text</w:t>
      </w:r>
      <w:r>
        <w:t>: Se indica que en este caso no tendrá archivos adjuntos.</w:t>
      </w:r>
    </w:p>
    <w:p w:rsidR="00B2216A" w:rsidRDefault="00B2216A" w:rsidP="001772E2">
      <w:r w:rsidRPr="00B2216A">
        <w:rPr>
          <w:b/>
        </w:rPr>
        <w:t>--config_file config/sees.cfg</w:t>
      </w:r>
      <w:r>
        <w:t>: Se indica el archivo de configuración de Sees.</w:t>
      </w:r>
    </w:p>
    <w:p w:rsidR="00B2216A" w:rsidRDefault="00B2216A" w:rsidP="001772E2">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1772E2">
      <w:r w:rsidRPr="00F90519">
        <w:rPr>
          <w:b/>
        </w:rPr>
        <w:t>--html_file data/html.text</w:t>
      </w:r>
      <w:r>
        <w:t>: Se adjunta el contenido del mensaje a enviar.</w:t>
      </w:r>
    </w:p>
    <w:p w:rsidR="00F90519" w:rsidRPr="00F90519" w:rsidRDefault="00F90519" w:rsidP="001772E2">
      <w:pPr>
        <w:rPr>
          <w:b/>
        </w:rPr>
      </w:pPr>
      <w:r w:rsidRPr="00F90519">
        <w:rPr>
          <w:b/>
        </w:rPr>
        <w:t>-v</w:t>
      </w:r>
      <w:r w:rsidRPr="00F90519">
        <w:t>:</w:t>
      </w:r>
      <w:r w:rsidR="00514621">
        <w:t xml:space="preserve"> Se indica que se muestre</w:t>
      </w:r>
      <w:r>
        <w:t xml:space="preserve"> </w:t>
      </w:r>
      <w:r w:rsidR="00514621">
        <w:t>el correo</w:t>
      </w:r>
      <w:r>
        <w:t xml:space="preserve"> suplantado y </w:t>
      </w:r>
      <w:r w:rsidR="00514621">
        <w:t xml:space="preserve">la </w:t>
      </w:r>
      <w:r>
        <w:t>víctima antes de enviar.</w:t>
      </w:r>
    </w:p>
    <w:p w:rsidR="00F90519" w:rsidRDefault="00F90519" w:rsidP="001772E2">
      <w:pPr>
        <w:keepNext/>
      </w:pPr>
      <w:r>
        <w:rPr>
          <w:noProof/>
        </w:rPr>
        <w:drawing>
          <wp:inline distT="0" distB="0" distL="0" distR="0">
            <wp:extent cx="5137785" cy="42037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39069" cy="420475"/>
                    </a:xfrm>
                    <a:prstGeom prst="rect">
                      <a:avLst/>
                    </a:prstGeom>
                  </pic:spPr>
                </pic:pic>
              </a:graphicData>
            </a:graphic>
          </wp:inline>
        </w:drawing>
      </w:r>
    </w:p>
    <w:p w:rsidR="00B2216A" w:rsidRDefault="000B7887" w:rsidP="001772E2">
      <w:pPr>
        <w:pStyle w:val="Descripcin"/>
        <w:jc w:val="center"/>
      </w:pPr>
      <w:bookmarkStart w:id="232" w:name="_Toc517027851"/>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87</w:t>
      </w:r>
      <w:r w:rsidR="00F90519" w:rsidRPr="00F90519">
        <w:rPr>
          <w:b/>
          <w:i w:val="0"/>
          <w:color w:val="4DA4D8" w:themeColor="accent3" w:themeTint="99"/>
        </w:rPr>
        <w:fldChar w:fldCharType="end"/>
      </w:r>
      <w:r w:rsidR="00F90519">
        <w:t>-Comando Sees email sin archivos adjuntos.</w:t>
      </w:r>
      <w:r w:rsidR="00536B72">
        <w:t xml:space="preserve"> </w:t>
      </w:r>
      <w:r w:rsidR="00F90519">
        <w:t>Fuente: propia</w:t>
      </w:r>
      <w:bookmarkEnd w:id="232"/>
    </w:p>
    <w:p w:rsidR="00F90519" w:rsidRDefault="003E1B96" w:rsidP="001772E2">
      <w:r>
        <w:t>Al lanzar el ataque se</w:t>
      </w:r>
      <w:r w:rsidR="00F90519">
        <w:t xml:space="preserve"> </w:t>
      </w:r>
      <w:r>
        <w:t xml:space="preserve">informa con un </w:t>
      </w:r>
      <w:r w:rsidR="00F90519">
        <w:t>mensaje que no se debe usar Sees con propósitos ilegales, en caso de estar de acuerdo deberemos pulsar “y”.</w:t>
      </w:r>
    </w:p>
    <w:p w:rsidR="00F90519" w:rsidRDefault="00F90519" w:rsidP="001772E2">
      <w:r>
        <w:lastRenderedPageBreak/>
        <w:t xml:space="preserve">Aparecerá </w:t>
      </w:r>
      <w:r w:rsidRPr="00F90519">
        <w:rPr>
          <w:b/>
        </w:rPr>
        <w:t>…SEES…</w:t>
      </w:r>
      <w:r>
        <w:t xml:space="preserve"> como confirmación de envío</w:t>
      </w:r>
      <w:r w:rsidR="00070A83">
        <w:t xml:space="preserve"> como vemos en la ilustración 88</w:t>
      </w:r>
      <w:r>
        <w:t>.</w:t>
      </w:r>
    </w:p>
    <w:p w:rsidR="00F90519" w:rsidRDefault="00F90519" w:rsidP="001772E2">
      <w:pPr>
        <w:keepNext/>
      </w:pPr>
      <w:r>
        <w:rPr>
          <w:noProof/>
        </w:rPr>
        <w:drawing>
          <wp:inline distT="0" distB="0" distL="0" distR="0">
            <wp:extent cx="5056094" cy="6286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62050" cy="629391"/>
                    </a:xfrm>
                    <a:prstGeom prst="rect">
                      <a:avLst/>
                    </a:prstGeom>
                  </pic:spPr>
                </pic:pic>
              </a:graphicData>
            </a:graphic>
          </wp:inline>
        </w:drawing>
      </w:r>
    </w:p>
    <w:p w:rsidR="00F90519" w:rsidRPr="00F90519" w:rsidRDefault="000B7887" w:rsidP="001772E2">
      <w:pPr>
        <w:pStyle w:val="Descripcin"/>
        <w:jc w:val="center"/>
      </w:pPr>
      <w:bookmarkStart w:id="233" w:name="_Toc517027852"/>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88</w:t>
      </w:r>
      <w:r w:rsidR="00F90519" w:rsidRPr="00F90519">
        <w:rPr>
          <w:b/>
          <w:i w:val="0"/>
          <w:color w:val="4DA4D8" w:themeColor="accent3" w:themeTint="99"/>
        </w:rPr>
        <w:fldChar w:fldCharType="end"/>
      </w:r>
      <w:r w:rsidR="00F90519">
        <w:t>-Email spoofing con Sees completado.</w:t>
      </w:r>
      <w:r w:rsidR="00536B72">
        <w:t xml:space="preserve"> </w:t>
      </w:r>
      <w:r w:rsidR="00F90519">
        <w:t>Fuente: propia</w:t>
      </w:r>
      <w:bookmarkEnd w:id="233"/>
    </w:p>
    <w:p w:rsidR="00F90519" w:rsidRDefault="00F90519" w:rsidP="001772E2">
      <w:pPr>
        <w:rPr>
          <w:b/>
          <w:color w:val="4DA4D8" w:themeColor="accent3" w:themeTint="99"/>
        </w:rPr>
      </w:pPr>
      <w:r>
        <w:rPr>
          <w:b/>
          <w:noProof/>
          <w:color w:val="1B587C" w:themeColor="accent3"/>
        </w:rPr>
        <w:drawing>
          <wp:inline distT="0" distB="0" distL="0" distR="0">
            <wp:extent cx="5046993" cy="3225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78680" cy="324605"/>
                    </a:xfrm>
                    <a:prstGeom prst="rect">
                      <a:avLst/>
                    </a:prstGeom>
                  </pic:spPr>
                </pic:pic>
              </a:graphicData>
            </a:graphic>
          </wp:inline>
        </w:drawing>
      </w:r>
    </w:p>
    <w:p w:rsidR="00F90519" w:rsidRDefault="00F90519" w:rsidP="001772E2">
      <w:pPr>
        <w:keepNext/>
      </w:pPr>
      <w:r>
        <w:rPr>
          <w:b/>
          <w:noProof/>
          <w:color w:val="1B587C" w:themeColor="accent3"/>
        </w:rPr>
        <w:drawing>
          <wp:inline distT="0" distB="0" distL="0" distR="0" wp14:anchorId="7FC76875" wp14:editId="1FFF502F">
            <wp:extent cx="5055870" cy="1285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56916" cy="1285506"/>
                    </a:xfrm>
                    <a:prstGeom prst="rect">
                      <a:avLst/>
                    </a:prstGeom>
                  </pic:spPr>
                </pic:pic>
              </a:graphicData>
            </a:graphic>
          </wp:inline>
        </w:drawing>
      </w:r>
    </w:p>
    <w:p w:rsidR="00F90519" w:rsidRDefault="000B7887" w:rsidP="001772E2">
      <w:pPr>
        <w:pStyle w:val="Descripcin"/>
        <w:jc w:val="center"/>
      </w:pPr>
      <w:bookmarkStart w:id="234" w:name="_Toc517027853"/>
      <w:r>
        <w:rPr>
          <w:rFonts w:eastAsiaTheme="minorHAnsi" w:cs="Helvetica Neue"/>
          <w:b/>
          <w:i w:val="0"/>
          <w:noProof/>
          <w:color w:val="4DA4D8" w:themeColor="accent3" w:themeTint="99"/>
          <w:lang w:eastAsia="en-US"/>
        </w:rPr>
        <w:t xml:space="preserve">Ilustración </w:t>
      </w:r>
      <w:r w:rsidR="00F90519" w:rsidRPr="00F90519">
        <w:rPr>
          <w:b/>
          <w:i w:val="0"/>
          <w:color w:val="4DA4D8" w:themeColor="accent3" w:themeTint="99"/>
        </w:rPr>
        <w:fldChar w:fldCharType="begin"/>
      </w:r>
      <w:r w:rsidR="00F90519" w:rsidRPr="00F90519">
        <w:rPr>
          <w:b/>
          <w:i w:val="0"/>
          <w:color w:val="4DA4D8" w:themeColor="accent3" w:themeTint="99"/>
        </w:rPr>
        <w:instrText xml:space="preserve"> SEQ Ilustración \* ARABIC </w:instrText>
      </w:r>
      <w:r w:rsidR="00F90519" w:rsidRPr="00F90519">
        <w:rPr>
          <w:b/>
          <w:i w:val="0"/>
          <w:color w:val="4DA4D8" w:themeColor="accent3" w:themeTint="99"/>
        </w:rPr>
        <w:fldChar w:fldCharType="separate"/>
      </w:r>
      <w:r w:rsidR="00375906">
        <w:rPr>
          <w:b/>
          <w:i w:val="0"/>
          <w:noProof/>
          <w:color w:val="4DA4D8" w:themeColor="accent3" w:themeTint="99"/>
        </w:rPr>
        <w:t>89</w:t>
      </w:r>
      <w:r w:rsidR="00F90519" w:rsidRPr="00F90519">
        <w:rPr>
          <w:b/>
          <w:i w:val="0"/>
          <w:color w:val="4DA4D8" w:themeColor="accent3" w:themeTint="99"/>
        </w:rPr>
        <w:fldChar w:fldCharType="end"/>
      </w:r>
      <w:r w:rsidR="00F90519">
        <w:t>-Email falso a través de Sees.</w:t>
      </w:r>
      <w:r w:rsidR="00536B72">
        <w:t xml:space="preserve"> </w:t>
      </w:r>
      <w:r w:rsidR="00F90519">
        <w:t>Fuente: propia</w:t>
      </w:r>
      <w:bookmarkEnd w:id="234"/>
    </w:p>
    <w:p w:rsidR="00F90519" w:rsidRPr="006E701C" w:rsidRDefault="006E701C" w:rsidP="001772E2">
      <w:r>
        <w:t>Como vemos en la ilustración 89 el correo perteneciente al ataque ha llegado correctamente con la apariencia de ser un correo de Apple y con el formato que le hemos dado a través del archivo html, incluido el botón de enlace a la web de la universidad.</w:t>
      </w:r>
    </w:p>
    <w:p w:rsidR="001E2E35" w:rsidRPr="001E2E35" w:rsidRDefault="001E2E35" w:rsidP="001772E2">
      <w:pPr>
        <w:rPr>
          <w:b/>
          <w:color w:val="4DA4D8" w:themeColor="accent3" w:themeTint="99"/>
        </w:rPr>
      </w:pPr>
      <w:r w:rsidRPr="001E2E35">
        <w:rPr>
          <w:b/>
          <w:color w:val="4DA4D8" w:themeColor="accent3" w:themeTint="99"/>
        </w:rPr>
        <w:t>Email spoofing usando Sees con archivos adjuntos</w:t>
      </w:r>
      <w:r w:rsidR="000D0A51">
        <w:rPr>
          <w:b/>
          <w:color w:val="4DA4D8" w:themeColor="accent3" w:themeTint="99"/>
        </w:rPr>
        <w:fldChar w:fldCharType="begin"/>
      </w:r>
      <w:r w:rsidR="00F36BB8">
        <w:rPr>
          <w:b/>
          <w:color w:val="4DA4D8" w:themeColor="accent3" w:themeTint="99"/>
        </w:rPr>
        <w:instrText xml:space="preserve"> ADDIN ZOTERO_ITEM CSL_CITATION {"citationID":"QW6aEhHA","properties":{"formattedCitation":"[18]","plainCitation":"[18]","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F36BB8">
        <w:rPr>
          <w:b/>
          <w:noProof/>
          <w:color w:val="4DA4D8" w:themeColor="accent3" w:themeTint="99"/>
        </w:rPr>
        <w:t>[18]</w:t>
      </w:r>
      <w:r w:rsidR="000D0A51">
        <w:rPr>
          <w:b/>
          <w:color w:val="4DA4D8" w:themeColor="accent3" w:themeTint="99"/>
        </w:rPr>
        <w:fldChar w:fldCharType="end"/>
      </w:r>
    </w:p>
    <w:p w:rsidR="00381207" w:rsidRPr="00381207" w:rsidRDefault="00381207" w:rsidP="001772E2">
      <w:pPr>
        <w:rPr>
          <w:b/>
        </w:rPr>
      </w:pPr>
      <w:r>
        <w:t xml:space="preserve">En caso de querer enviar archivos adjuntos se deberá añadir el texto del mensaje en el archivo </w:t>
      </w:r>
      <w:r w:rsidRPr="00381207">
        <w:rPr>
          <w:b/>
        </w:rPr>
        <w:t>attach.text</w:t>
      </w:r>
      <w:r w:rsidRPr="00381207">
        <w:t>.</w:t>
      </w:r>
    </w:p>
    <w:p w:rsidR="00B96689" w:rsidRDefault="00381207" w:rsidP="001772E2">
      <w:pPr>
        <w:keepNext/>
      </w:pPr>
      <w:r>
        <w:rPr>
          <w:noProof/>
          <w:color w:val="1B587C" w:themeColor="accent3"/>
        </w:rPr>
        <w:drawing>
          <wp:inline distT="0" distB="0" distL="0" distR="0">
            <wp:extent cx="5142155" cy="1843405"/>
            <wp:effectExtent l="0" t="0" r="190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78">
                      <a:extLst>
                        <a:ext uri="{28A0092B-C50C-407E-A947-70E740481C1C}">
                          <a14:useLocalDpi xmlns:a14="http://schemas.microsoft.com/office/drawing/2010/main" val="0"/>
                        </a:ext>
                      </a:extLst>
                    </a:blip>
                    <a:stretch>
                      <a:fillRect/>
                    </a:stretch>
                  </pic:blipFill>
                  <pic:spPr>
                    <a:xfrm>
                      <a:off x="0" y="0"/>
                      <a:ext cx="5144940" cy="1844404"/>
                    </a:xfrm>
                    <a:prstGeom prst="rect">
                      <a:avLst/>
                    </a:prstGeom>
                  </pic:spPr>
                </pic:pic>
              </a:graphicData>
            </a:graphic>
          </wp:inline>
        </w:drawing>
      </w:r>
    </w:p>
    <w:p w:rsidR="001E2E35" w:rsidRDefault="000B7887" w:rsidP="001772E2">
      <w:pPr>
        <w:pStyle w:val="Descripcin"/>
        <w:jc w:val="center"/>
        <w:rPr>
          <w:color w:val="4DA4D8" w:themeColor="accent3" w:themeTint="99"/>
        </w:rPr>
      </w:pPr>
      <w:bookmarkStart w:id="235" w:name="_Toc517027854"/>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90</w:t>
      </w:r>
      <w:r w:rsidR="00B96689" w:rsidRPr="00B96689">
        <w:rPr>
          <w:b/>
          <w:i w:val="0"/>
          <w:color w:val="4DA4D8" w:themeColor="accent3" w:themeTint="99"/>
        </w:rPr>
        <w:fldChar w:fldCharType="end"/>
      </w:r>
      <w:r w:rsidR="00B96689">
        <w:t>-Sees archivo attach.text.</w:t>
      </w:r>
      <w:r w:rsidR="00536B72">
        <w:t xml:space="preserve"> </w:t>
      </w:r>
      <w:r w:rsidR="00B96689">
        <w:t>Fuente: propia</w:t>
      </w:r>
      <w:bookmarkEnd w:id="235"/>
    </w:p>
    <w:p w:rsidR="00381207" w:rsidRDefault="00381207" w:rsidP="001772E2">
      <w:r>
        <w:t>El  comando a usar en este caso será el siguiente:</w:t>
      </w:r>
    </w:p>
    <w:p w:rsidR="00381207" w:rsidRPr="004B5F92" w:rsidRDefault="00381207" w:rsidP="001772E2">
      <w:pPr>
        <w:rPr>
          <w:b/>
        </w:rPr>
      </w:pPr>
      <w:r w:rsidRPr="004B5F92">
        <w:rPr>
          <w:b/>
        </w:rPr>
        <w:t xml:space="preserve">./sees.py </w:t>
      </w:r>
      <w:r w:rsidR="0087775C" w:rsidRPr="004B5F92">
        <w:rPr>
          <w:b/>
        </w:rPr>
        <w:t>--</w:t>
      </w:r>
      <w:r w:rsidRPr="004B5F92">
        <w:rPr>
          <w:b/>
        </w:rPr>
        <w:t xml:space="preserve">attach data/simple.pdf data/simple.docx </w:t>
      </w:r>
      <w:r w:rsidR="0087775C" w:rsidRPr="004B5F92">
        <w:rPr>
          <w:b/>
        </w:rPr>
        <w:t>--</w:t>
      </w:r>
      <w:r w:rsidRPr="004B5F92">
        <w:rPr>
          <w:b/>
        </w:rPr>
        <w:t>config_file</w:t>
      </w:r>
      <w:r w:rsidR="0087775C" w:rsidRPr="004B5F92">
        <w:rPr>
          <w:b/>
        </w:rPr>
        <w:t xml:space="preserve"> config/sees.cfg --mail_user config/mail.user --</w:t>
      </w:r>
      <w:r w:rsidR="00B96689" w:rsidRPr="004B5F92">
        <w:rPr>
          <w:b/>
        </w:rPr>
        <w:t>h</w:t>
      </w:r>
      <w:r w:rsidR="0087775C" w:rsidRPr="004B5F92">
        <w:rPr>
          <w:b/>
        </w:rPr>
        <w:t>tml_file data/attach.text -v</w:t>
      </w:r>
    </w:p>
    <w:p w:rsidR="00B96689" w:rsidRDefault="00B96689" w:rsidP="001772E2">
      <w:r>
        <w:t>Como podemos ver se añade el siguiente campo:</w:t>
      </w:r>
    </w:p>
    <w:p w:rsidR="00381207" w:rsidRDefault="00B96689" w:rsidP="001772E2">
      <w:r w:rsidRPr="00B96689">
        <w:rPr>
          <w:b/>
        </w:rPr>
        <w:t>--attach data/simple.pdf data/simple.docx</w:t>
      </w:r>
      <w:r w:rsidRPr="00B96689">
        <w:t>:</w:t>
      </w:r>
      <w:r>
        <w:t xml:space="preserve"> Para adjuntar archivos.</w:t>
      </w:r>
    </w:p>
    <w:p w:rsidR="00B96689" w:rsidRPr="00B96689" w:rsidRDefault="00B96689" w:rsidP="001772E2">
      <w:pPr>
        <w:rPr>
          <w:color w:val="4DA4D8" w:themeColor="accent3" w:themeTint="99"/>
        </w:rPr>
      </w:pPr>
      <w:r>
        <w:lastRenderedPageBreak/>
        <w:t xml:space="preserve">Y se usa </w:t>
      </w:r>
      <w:r w:rsidRPr="00B96689">
        <w:rPr>
          <w:b/>
        </w:rPr>
        <w:t>attach.text</w:t>
      </w:r>
      <w:r>
        <w:t xml:space="preserve"> como mensaje de texto.</w:t>
      </w:r>
    </w:p>
    <w:p w:rsidR="00B96689" w:rsidRDefault="00B96689" w:rsidP="001772E2">
      <w:pPr>
        <w:keepNext/>
      </w:pPr>
      <w:r>
        <w:rPr>
          <w:noProof/>
          <w:color w:val="1B587C" w:themeColor="accent3"/>
        </w:rPr>
        <w:drawing>
          <wp:inline distT="0" distB="0" distL="0" distR="0">
            <wp:extent cx="5346550"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349138" cy="594648"/>
                    </a:xfrm>
                    <a:prstGeom prst="rect">
                      <a:avLst/>
                    </a:prstGeom>
                  </pic:spPr>
                </pic:pic>
              </a:graphicData>
            </a:graphic>
          </wp:inline>
        </w:drawing>
      </w:r>
    </w:p>
    <w:p w:rsidR="00381207" w:rsidRDefault="000B7887" w:rsidP="001772E2">
      <w:pPr>
        <w:pStyle w:val="Descripcin"/>
        <w:jc w:val="center"/>
        <w:rPr>
          <w:color w:val="4DA4D8" w:themeColor="accent3" w:themeTint="99"/>
        </w:rPr>
      </w:pPr>
      <w:bookmarkStart w:id="236" w:name="_Toc517027855"/>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91</w:t>
      </w:r>
      <w:r w:rsidR="00B96689" w:rsidRPr="00B96689">
        <w:rPr>
          <w:b/>
          <w:i w:val="0"/>
          <w:color w:val="4DA4D8" w:themeColor="accent3" w:themeTint="99"/>
        </w:rPr>
        <w:fldChar w:fldCharType="end"/>
      </w:r>
      <w:r w:rsidR="00B96689">
        <w:t>-</w:t>
      </w:r>
      <w:r w:rsidR="00B96689" w:rsidRPr="0074098B">
        <w:t>Email spoofing</w:t>
      </w:r>
      <w:r w:rsidR="00B96689">
        <w:t xml:space="preserve"> y archivos adjuntos</w:t>
      </w:r>
      <w:r w:rsidR="00B96689" w:rsidRPr="0074098B">
        <w:t xml:space="preserve"> con Sees completado.</w:t>
      </w:r>
      <w:r w:rsidR="00536B72">
        <w:t xml:space="preserve"> </w:t>
      </w:r>
      <w:r w:rsidR="00B96689" w:rsidRPr="0074098B">
        <w:t>Fuente: propia</w:t>
      </w:r>
      <w:bookmarkEnd w:id="236"/>
    </w:p>
    <w:p w:rsidR="00B96689" w:rsidRPr="00F90519" w:rsidRDefault="00B96689" w:rsidP="001772E2">
      <w:pPr>
        <w:pStyle w:val="Descripcin"/>
        <w:jc w:val="center"/>
      </w:pPr>
    </w:p>
    <w:p w:rsidR="00B96689" w:rsidRDefault="00B96689" w:rsidP="001772E2">
      <w:pPr>
        <w:keepNext/>
      </w:pPr>
      <w:r>
        <w:rPr>
          <w:noProof/>
          <w:color w:val="1B587C" w:themeColor="accent3"/>
        </w:rPr>
        <w:drawing>
          <wp:inline distT="0" distB="0" distL="0" distR="0">
            <wp:extent cx="5088367" cy="1572895"/>
            <wp:effectExtent l="0" t="0" r="444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1318" cy="1573807"/>
                    </a:xfrm>
                    <a:prstGeom prst="rect">
                      <a:avLst/>
                    </a:prstGeom>
                  </pic:spPr>
                </pic:pic>
              </a:graphicData>
            </a:graphic>
          </wp:inline>
        </w:drawing>
      </w:r>
    </w:p>
    <w:p w:rsidR="00381207" w:rsidRDefault="000B7887" w:rsidP="001772E2">
      <w:pPr>
        <w:pStyle w:val="Descripcin"/>
        <w:jc w:val="center"/>
        <w:rPr>
          <w:color w:val="4DA4D8" w:themeColor="accent3" w:themeTint="99"/>
        </w:rPr>
      </w:pPr>
      <w:bookmarkStart w:id="237" w:name="_Toc517027856"/>
      <w:r>
        <w:rPr>
          <w:rFonts w:eastAsiaTheme="minorHAnsi" w:cs="Helvetica Neue"/>
          <w:b/>
          <w:i w:val="0"/>
          <w:noProof/>
          <w:color w:val="4DA4D8" w:themeColor="accent3" w:themeTint="99"/>
          <w:lang w:eastAsia="en-US"/>
        </w:rPr>
        <w:t xml:space="preserve">Ilustración </w:t>
      </w:r>
      <w:r w:rsidR="00B96689" w:rsidRPr="00B96689">
        <w:rPr>
          <w:b/>
          <w:i w:val="0"/>
          <w:color w:val="4DA4D8" w:themeColor="accent3" w:themeTint="99"/>
        </w:rPr>
        <w:fldChar w:fldCharType="begin"/>
      </w:r>
      <w:r w:rsidR="00B96689" w:rsidRPr="00B96689">
        <w:rPr>
          <w:b/>
          <w:i w:val="0"/>
          <w:color w:val="4DA4D8" w:themeColor="accent3" w:themeTint="99"/>
        </w:rPr>
        <w:instrText xml:space="preserve"> SEQ Ilustración \* ARABIC </w:instrText>
      </w:r>
      <w:r w:rsidR="00B96689" w:rsidRPr="00B96689">
        <w:rPr>
          <w:b/>
          <w:i w:val="0"/>
          <w:color w:val="4DA4D8" w:themeColor="accent3" w:themeTint="99"/>
        </w:rPr>
        <w:fldChar w:fldCharType="separate"/>
      </w:r>
      <w:r w:rsidR="00375906">
        <w:rPr>
          <w:b/>
          <w:i w:val="0"/>
          <w:noProof/>
          <w:color w:val="4DA4D8" w:themeColor="accent3" w:themeTint="99"/>
        </w:rPr>
        <w:t>92</w:t>
      </w:r>
      <w:r w:rsidR="00B96689" w:rsidRPr="00B96689">
        <w:rPr>
          <w:b/>
          <w:i w:val="0"/>
          <w:color w:val="4DA4D8" w:themeColor="accent3" w:themeTint="99"/>
        </w:rPr>
        <w:fldChar w:fldCharType="end"/>
      </w:r>
      <w:r w:rsidR="00B96689" w:rsidRPr="00AF4613">
        <w:t>-Email falso</w:t>
      </w:r>
      <w:r w:rsidR="00B96689">
        <w:t xml:space="preserve"> con archivos adjuntos</w:t>
      </w:r>
      <w:r w:rsidR="00B96689" w:rsidRPr="00AF4613">
        <w:t xml:space="preserve"> a través de Sees.</w:t>
      </w:r>
      <w:r w:rsidR="00536B72">
        <w:t xml:space="preserve"> </w:t>
      </w:r>
      <w:r w:rsidR="00B96689" w:rsidRPr="00AF4613">
        <w:t>Fuente: propi</w:t>
      </w:r>
      <w:r w:rsidR="00B96689">
        <w:t>a</w:t>
      </w:r>
      <w:bookmarkEnd w:id="237"/>
    </w:p>
    <w:p w:rsidR="003C4E7F" w:rsidRPr="00CB64C7" w:rsidRDefault="00CB64C7" w:rsidP="001772E2">
      <w:r>
        <w:t>Como vemos en la ilustración 92 el correo perteneciente al ataque ha llegado correctamente con la apariencia de ser un correo de Apple y se han adjuntado correctamente los archivos elegidos.</w:t>
      </w:r>
    </w:p>
    <w:p w:rsidR="00877A4F" w:rsidRDefault="00D36117" w:rsidP="00700BF0">
      <w:pPr>
        <w:pStyle w:val="Ttulo3"/>
        <w:numPr>
          <w:ilvl w:val="3"/>
          <w:numId w:val="18"/>
        </w:numPr>
        <w:ind w:left="0" w:firstLine="0"/>
        <w:rPr>
          <w:noProof/>
          <w:color w:val="4DA4D8" w:themeColor="accent3" w:themeTint="99"/>
        </w:rPr>
      </w:pPr>
      <w:bookmarkStart w:id="238" w:name="_Toc517039232"/>
      <w:r>
        <w:rPr>
          <w:noProof/>
          <w:color w:val="4DA4D8" w:themeColor="accent3" w:themeTint="99"/>
        </w:rPr>
        <w:t>EMAIL SPOOFING USANDO EMAIL SPOOF MASTER</w:t>
      </w:r>
      <w:bookmarkEnd w:id="238"/>
      <w:r w:rsidR="00A454CC">
        <w:rPr>
          <w:noProof/>
          <w:color w:val="4DA4D8" w:themeColor="accent3" w:themeTint="99"/>
        </w:rPr>
        <w:t xml:space="preserve"> </w:t>
      </w:r>
    </w:p>
    <w:p w:rsidR="003C4E7F" w:rsidRDefault="003C4E7F" w:rsidP="001772E2">
      <w:r>
        <w:t xml:space="preserve">En el caso de Email Spoof Master se realizará todo desde consola sin necesidad de configurar ningún archivo. </w:t>
      </w:r>
    </w:p>
    <w:p w:rsidR="003C4E7F" w:rsidRPr="00DF64E6" w:rsidRDefault="003C4E7F" w:rsidP="001772E2">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1772E2">
      <w:pPr>
        <w:keepNext/>
      </w:pPr>
      <w:r>
        <w:rPr>
          <w:noProof/>
        </w:rPr>
        <w:drawing>
          <wp:inline distT="0" distB="0" distL="0" distR="0" wp14:anchorId="7D94A82B" wp14:editId="4B046F68">
            <wp:extent cx="5088255" cy="719455"/>
            <wp:effectExtent l="0" t="0" r="444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81">
                      <a:extLst>
                        <a:ext uri="{28A0092B-C50C-407E-A947-70E740481C1C}">
                          <a14:useLocalDpi xmlns:a14="http://schemas.microsoft.com/office/drawing/2010/main" val="0"/>
                        </a:ext>
                      </a:extLst>
                    </a:blip>
                    <a:stretch>
                      <a:fillRect/>
                    </a:stretch>
                  </pic:blipFill>
                  <pic:spPr>
                    <a:xfrm>
                      <a:off x="0" y="0"/>
                      <a:ext cx="5090958" cy="719837"/>
                    </a:xfrm>
                    <a:prstGeom prst="rect">
                      <a:avLst/>
                    </a:prstGeom>
                  </pic:spPr>
                </pic:pic>
              </a:graphicData>
            </a:graphic>
          </wp:inline>
        </w:drawing>
      </w:r>
    </w:p>
    <w:p w:rsidR="003C4E7F" w:rsidRDefault="000B7887" w:rsidP="001772E2">
      <w:pPr>
        <w:pStyle w:val="Descripcin"/>
        <w:jc w:val="center"/>
      </w:pPr>
      <w:bookmarkStart w:id="239" w:name="_Toc517027857"/>
      <w:r>
        <w:rPr>
          <w:rFonts w:eastAsiaTheme="minorHAnsi" w:cs="Helvetica Neue"/>
          <w:b/>
          <w:i w:val="0"/>
          <w:noProof/>
          <w:color w:val="4DA4D8" w:themeColor="accent3" w:themeTint="99"/>
          <w:lang w:eastAsia="en-US"/>
        </w:rPr>
        <w:t xml:space="preserve">Ilustración </w:t>
      </w:r>
      <w:r w:rsidR="00DF64E6" w:rsidRPr="00DF64E6">
        <w:rPr>
          <w:b/>
          <w:i w:val="0"/>
          <w:color w:val="4DA4D8" w:themeColor="accent3" w:themeTint="99"/>
        </w:rPr>
        <w:fldChar w:fldCharType="begin"/>
      </w:r>
      <w:r w:rsidR="00DF64E6" w:rsidRPr="00DF64E6">
        <w:rPr>
          <w:b/>
          <w:i w:val="0"/>
          <w:color w:val="4DA4D8" w:themeColor="accent3" w:themeTint="99"/>
        </w:rPr>
        <w:instrText xml:space="preserve"> SEQ Ilustración \* ARABIC </w:instrText>
      </w:r>
      <w:r w:rsidR="00DF64E6" w:rsidRPr="00DF64E6">
        <w:rPr>
          <w:b/>
          <w:i w:val="0"/>
          <w:color w:val="4DA4D8" w:themeColor="accent3" w:themeTint="99"/>
        </w:rPr>
        <w:fldChar w:fldCharType="separate"/>
      </w:r>
      <w:r w:rsidR="00375906">
        <w:rPr>
          <w:b/>
          <w:i w:val="0"/>
          <w:noProof/>
          <w:color w:val="4DA4D8" w:themeColor="accent3" w:themeTint="99"/>
        </w:rPr>
        <w:t>93</w:t>
      </w:r>
      <w:r w:rsidR="00DF64E6" w:rsidRPr="00DF64E6">
        <w:rPr>
          <w:b/>
          <w:i w:val="0"/>
          <w:color w:val="4DA4D8" w:themeColor="accent3" w:themeTint="99"/>
        </w:rPr>
        <w:fldChar w:fldCharType="end"/>
      </w:r>
      <w:r w:rsidR="00DF64E6">
        <w:t>-Ejecución de Email Spoof Master</w:t>
      </w:r>
      <w:r w:rsidR="00536B72">
        <w:t>. Fuente: propia</w:t>
      </w:r>
      <w:bookmarkEnd w:id="239"/>
    </w:p>
    <w:p w:rsidR="00DF64E6" w:rsidRDefault="00DF64E6" w:rsidP="001772E2">
      <w:r>
        <w:t>Una vez ejecutado aparecerá un menú en el que deberemos seleccionar la suplantación de email</w:t>
      </w:r>
      <w:r w:rsidR="00C52984">
        <w:t xml:space="preserve"> como vemos en la ilustración 94</w:t>
      </w:r>
      <w:r>
        <w:t>.</w:t>
      </w:r>
    </w:p>
    <w:p w:rsidR="00DF64E6" w:rsidRDefault="00DF64E6" w:rsidP="001772E2">
      <w:pPr>
        <w:keepNext/>
      </w:pPr>
      <w:r>
        <w:rPr>
          <w:noProof/>
        </w:rPr>
        <w:lastRenderedPageBreak/>
        <w:drawing>
          <wp:inline distT="0" distB="0" distL="0" distR="0">
            <wp:extent cx="5088255" cy="1178560"/>
            <wp:effectExtent l="0" t="0" r="444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90440" cy="1179066"/>
                    </a:xfrm>
                    <a:prstGeom prst="rect">
                      <a:avLst/>
                    </a:prstGeom>
                  </pic:spPr>
                </pic:pic>
              </a:graphicData>
            </a:graphic>
          </wp:inline>
        </w:drawing>
      </w:r>
    </w:p>
    <w:p w:rsidR="00DF64E6" w:rsidRDefault="000B7887" w:rsidP="001772E2">
      <w:pPr>
        <w:pStyle w:val="Descripcin"/>
        <w:jc w:val="center"/>
      </w:pPr>
      <w:bookmarkStart w:id="240" w:name="_Toc517027858"/>
      <w:r>
        <w:rPr>
          <w:rFonts w:eastAsiaTheme="minorHAnsi" w:cs="Helvetica Neue"/>
          <w:b/>
          <w:i w:val="0"/>
          <w:noProof/>
          <w:color w:val="4DA4D8" w:themeColor="accent3" w:themeTint="99"/>
          <w:lang w:eastAsia="en-US"/>
        </w:rPr>
        <w:t xml:space="preserve">Ilustración </w:t>
      </w:r>
      <w:r w:rsidR="00DF64E6" w:rsidRPr="00DF64E6">
        <w:rPr>
          <w:b/>
          <w:i w:val="0"/>
          <w:color w:val="4DA4D8" w:themeColor="accent3" w:themeTint="99"/>
        </w:rPr>
        <w:fldChar w:fldCharType="begin"/>
      </w:r>
      <w:r w:rsidR="00DF64E6" w:rsidRPr="00DF64E6">
        <w:rPr>
          <w:b/>
          <w:i w:val="0"/>
          <w:color w:val="4DA4D8" w:themeColor="accent3" w:themeTint="99"/>
        </w:rPr>
        <w:instrText xml:space="preserve"> SEQ Ilustración \* ARABIC </w:instrText>
      </w:r>
      <w:r w:rsidR="00DF64E6" w:rsidRPr="00DF64E6">
        <w:rPr>
          <w:b/>
          <w:i w:val="0"/>
          <w:color w:val="4DA4D8" w:themeColor="accent3" w:themeTint="99"/>
        </w:rPr>
        <w:fldChar w:fldCharType="separate"/>
      </w:r>
      <w:r w:rsidR="00375906">
        <w:rPr>
          <w:b/>
          <w:i w:val="0"/>
          <w:noProof/>
          <w:color w:val="4DA4D8" w:themeColor="accent3" w:themeTint="99"/>
        </w:rPr>
        <w:t>94</w:t>
      </w:r>
      <w:r w:rsidR="00DF64E6" w:rsidRPr="00DF64E6">
        <w:rPr>
          <w:b/>
          <w:i w:val="0"/>
          <w:color w:val="4DA4D8" w:themeColor="accent3" w:themeTint="99"/>
        </w:rPr>
        <w:fldChar w:fldCharType="end"/>
      </w:r>
      <w:r w:rsidR="00DF64E6">
        <w:t>-Iniciar suplantación email con Email Spoof Master.</w:t>
      </w:r>
      <w:r w:rsidR="00536B72">
        <w:t xml:space="preserve"> </w:t>
      </w:r>
      <w:r w:rsidR="00DF64E6">
        <w:t>Fuente: propia</w:t>
      </w:r>
      <w:bookmarkEnd w:id="240"/>
    </w:p>
    <w:p w:rsidR="00DF64E6" w:rsidRDefault="00DF64E6" w:rsidP="001772E2">
      <w:r>
        <w:t>A continuación se podrá especificar si se desea mandar un correo o más de uno. En este ejemplo mandaremos un único correo.</w:t>
      </w:r>
    </w:p>
    <w:p w:rsidR="005C799B" w:rsidRDefault="005C799B" w:rsidP="001772E2">
      <w:pPr>
        <w:keepNext/>
      </w:pPr>
      <w:r>
        <w:rPr>
          <w:noProof/>
        </w:rPr>
        <w:drawing>
          <wp:inline distT="0" distB="0" distL="0" distR="0" wp14:anchorId="1A17EBFA" wp14:editId="22C4A266">
            <wp:extent cx="5142155" cy="1821180"/>
            <wp:effectExtent l="0" t="0" r="190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83">
                      <a:extLst>
                        <a:ext uri="{28A0092B-C50C-407E-A947-70E740481C1C}">
                          <a14:useLocalDpi xmlns:a14="http://schemas.microsoft.com/office/drawing/2010/main" val="0"/>
                        </a:ext>
                      </a:extLst>
                    </a:blip>
                    <a:stretch>
                      <a:fillRect/>
                    </a:stretch>
                  </pic:blipFill>
                  <pic:spPr>
                    <a:xfrm>
                      <a:off x="0" y="0"/>
                      <a:ext cx="5144127" cy="1821878"/>
                    </a:xfrm>
                    <a:prstGeom prst="rect">
                      <a:avLst/>
                    </a:prstGeom>
                  </pic:spPr>
                </pic:pic>
              </a:graphicData>
            </a:graphic>
          </wp:inline>
        </w:drawing>
      </w:r>
    </w:p>
    <w:p w:rsidR="00DF64E6" w:rsidRDefault="000B7887" w:rsidP="001772E2">
      <w:pPr>
        <w:pStyle w:val="Descripcin"/>
        <w:jc w:val="center"/>
      </w:pPr>
      <w:bookmarkStart w:id="241" w:name="_Toc517027859"/>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95</w:t>
      </w:r>
      <w:r w:rsidR="005C799B" w:rsidRPr="005C799B">
        <w:rPr>
          <w:b/>
          <w:i w:val="0"/>
          <w:color w:val="4DA4D8" w:themeColor="accent3" w:themeTint="99"/>
        </w:rPr>
        <w:fldChar w:fldCharType="end"/>
      </w:r>
      <w:r w:rsidR="005C799B">
        <w:t>-Envío de un único email con Email Spoof Master.</w:t>
      </w:r>
      <w:r w:rsidR="00536B72">
        <w:t xml:space="preserve"> </w:t>
      </w:r>
      <w:r w:rsidR="005C799B">
        <w:t>Fuente: propia</w:t>
      </w:r>
      <w:bookmarkEnd w:id="241"/>
    </w:p>
    <w:p w:rsidR="00DF64E6" w:rsidRDefault="00DF64E6" w:rsidP="001772E2"/>
    <w:p w:rsidR="00DF64E6" w:rsidRDefault="005C799B" w:rsidP="001772E2">
      <w:r>
        <w:t>Para finalizar la aplicación pedirá los datos de remitente, o correo a suplantar, receptor o víctima, asunto del email y mensaje. Tras insertar la información nos pedirá confirmar el envío.</w:t>
      </w:r>
    </w:p>
    <w:p w:rsidR="00DF64E6" w:rsidRDefault="00700BF0" w:rsidP="001772E2">
      <w:r>
        <w:rPr>
          <w:noProof/>
        </w:rPr>
        <w:drawing>
          <wp:anchor distT="0" distB="0" distL="114300" distR="114300" simplePos="0" relativeHeight="251797504" behindDoc="0" locked="0" layoutInCell="1" allowOverlap="1">
            <wp:simplePos x="0" y="0"/>
            <wp:positionH relativeFrom="column">
              <wp:posOffset>-2540</wp:posOffset>
            </wp:positionH>
            <wp:positionV relativeFrom="paragraph">
              <wp:posOffset>313429</wp:posOffset>
            </wp:positionV>
            <wp:extent cx="5141595" cy="1793240"/>
            <wp:effectExtent l="0" t="0" r="190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84">
                      <a:extLst>
                        <a:ext uri="{28A0092B-C50C-407E-A947-70E740481C1C}">
                          <a14:useLocalDpi xmlns:a14="http://schemas.microsoft.com/office/drawing/2010/main" val="0"/>
                        </a:ext>
                      </a:extLst>
                    </a:blip>
                    <a:stretch>
                      <a:fillRect/>
                    </a:stretch>
                  </pic:blipFill>
                  <pic:spPr>
                    <a:xfrm>
                      <a:off x="0" y="0"/>
                      <a:ext cx="5141595" cy="1793240"/>
                    </a:xfrm>
                    <a:prstGeom prst="rect">
                      <a:avLst/>
                    </a:prstGeom>
                  </pic:spPr>
                </pic:pic>
              </a:graphicData>
            </a:graphic>
            <wp14:sizeRelH relativeFrom="page">
              <wp14:pctWidth>0</wp14:pctWidth>
            </wp14:sizeRelH>
            <wp14:sizeRelV relativeFrom="page">
              <wp14:pctHeight>0</wp14:pctHeight>
            </wp14:sizeRelV>
          </wp:anchor>
        </w:drawing>
      </w:r>
    </w:p>
    <w:p w:rsidR="00DF64E6" w:rsidRDefault="00700BF0" w:rsidP="001772E2">
      <w:r>
        <w:rPr>
          <w:noProof/>
        </w:rPr>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-2540</wp:posOffset>
                </wp:positionH>
                <wp:positionV relativeFrom="paragraph">
                  <wp:posOffset>2108835</wp:posOffset>
                </wp:positionV>
                <wp:extent cx="5141595" cy="635"/>
                <wp:effectExtent l="0" t="0" r="1905" b="0"/>
                <wp:wrapTopAndBottom/>
                <wp:docPr id="213" name="Cuadro de texto 213"/>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E0B8F" w:rsidRPr="005C076C" w:rsidRDefault="006E0B8F" w:rsidP="005C799B">
                            <w:pPr>
                              <w:pStyle w:val="Descripcin"/>
                              <w:jc w:val="center"/>
                              <w:rPr>
                                <w:noProof/>
                                <w:szCs w:val="22"/>
                              </w:rPr>
                            </w:pPr>
                            <w:bookmarkStart w:id="242" w:name="_Toc517027860"/>
                            <w:r>
                              <w:rPr>
                                <w:rFonts w:eastAsiaTheme="minorHAnsi" w:cs="Helvetica Neue"/>
                                <w:b/>
                                <w:i w:val="0"/>
                                <w:noProof/>
                                <w:color w:val="4DA4D8" w:themeColor="accent3" w:themeTint="99"/>
                                <w:lang w:eastAsia="en-US"/>
                              </w:rPr>
                              <w:t xml:space="preserve">Ilustración </w:t>
                            </w: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43" w:name="_Toc515561267"/>
                            <w:r>
                              <w:rPr>
                                <w:b/>
                                <w:i w:val="0"/>
                                <w:noProof/>
                                <w:color w:val="4DA4D8" w:themeColor="accent3" w:themeTint="99"/>
                              </w:rPr>
                              <w:t>96</w:t>
                            </w:r>
                            <w:r w:rsidRPr="005C799B">
                              <w:rPr>
                                <w:b/>
                                <w:i w:val="0"/>
                                <w:noProof/>
                                <w:color w:val="4DA4D8" w:themeColor="accent3" w:themeTint="99"/>
                              </w:rPr>
                              <w:fldChar w:fldCharType="end"/>
                            </w:r>
                            <w:r>
                              <w:t>-Email spoofing con Email Spoof Master</w:t>
                            </w:r>
                            <w:r>
                              <w:rPr>
                                <w:noProof/>
                              </w:rPr>
                              <w:t>. Fuente: propia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18AD2" id="Cuadro de texto 213" o:spid="_x0000_s1068" type="#_x0000_t202" style="position:absolute;left:0;text-align:left;margin-left:-.2pt;margin-top:166.05pt;width:404.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" stroked="f">
                <v:textbox style="mso-fit-shape-to-text:t" inset="0,0,0,0">
                  <w:txbxContent>
                    <w:p w:rsidR="006E0B8F" w:rsidRPr="005C076C" w:rsidRDefault="006E0B8F" w:rsidP="005C799B">
                      <w:pPr>
                        <w:pStyle w:val="Descripcin"/>
                        <w:jc w:val="center"/>
                        <w:rPr>
                          <w:noProof/>
                          <w:szCs w:val="22"/>
                        </w:rPr>
                      </w:pPr>
                      <w:bookmarkStart w:id="244" w:name="_Toc517027860"/>
                      <w:r>
                        <w:rPr>
                          <w:rFonts w:eastAsiaTheme="minorHAnsi" w:cs="Helvetica Neue"/>
                          <w:b/>
                          <w:i w:val="0"/>
                          <w:noProof/>
                          <w:color w:val="4DA4D8" w:themeColor="accent3" w:themeTint="99"/>
                          <w:lang w:eastAsia="en-US"/>
                        </w:rPr>
                        <w:t xml:space="preserve">Ilustración </w:t>
                      </w: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45" w:name="_Toc515561267"/>
                      <w:r>
                        <w:rPr>
                          <w:b/>
                          <w:i w:val="0"/>
                          <w:noProof/>
                          <w:color w:val="4DA4D8" w:themeColor="accent3" w:themeTint="99"/>
                        </w:rPr>
                        <w:t>96</w:t>
                      </w:r>
                      <w:r w:rsidRPr="005C799B">
                        <w:rPr>
                          <w:b/>
                          <w:i w:val="0"/>
                          <w:noProof/>
                          <w:color w:val="4DA4D8" w:themeColor="accent3" w:themeTint="99"/>
                        </w:rPr>
                        <w:fldChar w:fldCharType="end"/>
                      </w:r>
                      <w:r>
                        <w:t>-Email spoofing con Email Spoof Master</w:t>
                      </w:r>
                      <w:r>
                        <w:rPr>
                          <w:noProof/>
                        </w:rPr>
                        <w:t>. Fuente: propia</w:t>
                      </w:r>
                      <w:bookmarkEnd w:id="244"/>
                      <w:bookmarkEnd w:id="245"/>
                    </w:p>
                  </w:txbxContent>
                </v:textbox>
                <w10:wrap type="topAndBottom"/>
              </v:shape>
            </w:pict>
          </mc:Fallback>
        </mc:AlternateContent>
      </w:r>
    </w:p>
    <w:p w:rsidR="00DF64E6" w:rsidRDefault="005C799B" w:rsidP="001772E2">
      <w:r>
        <w:t>En caso de enviarse correctamente aparecerá una notificación y se cerrará la aplicación.</w:t>
      </w:r>
      <w:r w:rsidR="001F3A10">
        <w:t xml:space="preserve"> Esto lo podemos ver en la ilustración 96.</w:t>
      </w:r>
    </w:p>
    <w:p w:rsidR="00700BF0" w:rsidRDefault="00700BF0" w:rsidP="001772E2"/>
    <w:p w:rsidR="005C799B" w:rsidRDefault="005C799B" w:rsidP="001772E2">
      <w:pPr>
        <w:keepNext/>
      </w:pPr>
      <w:r>
        <w:rPr>
          <w:noProof/>
        </w:rPr>
        <w:lastRenderedPageBreak/>
        <w:drawing>
          <wp:inline distT="0" distB="0" distL="0" distR="0" wp14:anchorId="58B151AA" wp14:editId="2596B941">
            <wp:extent cx="5141595" cy="297815"/>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85">
                      <a:extLst>
                        <a:ext uri="{28A0092B-C50C-407E-A947-70E740481C1C}">
                          <a14:useLocalDpi xmlns:a14="http://schemas.microsoft.com/office/drawing/2010/main" val="0"/>
                        </a:ext>
                      </a:extLst>
                    </a:blip>
                    <a:stretch>
                      <a:fillRect/>
                    </a:stretch>
                  </pic:blipFill>
                  <pic:spPr>
                    <a:xfrm>
                      <a:off x="0" y="0"/>
                      <a:ext cx="5143874" cy="297947"/>
                    </a:xfrm>
                    <a:prstGeom prst="rect">
                      <a:avLst/>
                    </a:prstGeom>
                  </pic:spPr>
                </pic:pic>
              </a:graphicData>
            </a:graphic>
          </wp:inline>
        </w:drawing>
      </w:r>
    </w:p>
    <w:p w:rsidR="00DF64E6" w:rsidRDefault="000B7887" w:rsidP="001772E2">
      <w:pPr>
        <w:pStyle w:val="Descripcin"/>
        <w:jc w:val="center"/>
      </w:pPr>
      <w:bookmarkStart w:id="246" w:name="_Toc517027861"/>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97</w:t>
      </w:r>
      <w:r w:rsidR="005C799B" w:rsidRPr="005C799B">
        <w:rPr>
          <w:b/>
          <w:i w:val="0"/>
          <w:color w:val="4DA4D8" w:themeColor="accent3" w:themeTint="99"/>
        </w:rPr>
        <w:fldChar w:fldCharType="end"/>
      </w:r>
      <w:r w:rsidR="005C799B">
        <w:t>-Email suplantado enviado con Email Spoof Master.</w:t>
      </w:r>
      <w:r w:rsidR="00536B72">
        <w:t xml:space="preserve"> </w:t>
      </w:r>
      <w:r w:rsidR="005C799B">
        <w:t>Fuente: propia</w:t>
      </w:r>
      <w:bookmarkEnd w:id="246"/>
    </w:p>
    <w:p w:rsidR="00700BF0" w:rsidRDefault="00700BF0" w:rsidP="001772E2"/>
    <w:p w:rsidR="00DF64E6" w:rsidRDefault="005C799B" w:rsidP="001772E2">
      <w:r>
        <w:t>Si revisamos el correo</w:t>
      </w:r>
      <w:r w:rsidR="001F3A10">
        <w:t xml:space="preserve"> veremos que ha llegado el correo correctamente </w:t>
      </w:r>
      <w:r>
        <w:t>:</w:t>
      </w:r>
    </w:p>
    <w:p w:rsidR="00DF64E6" w:rsidRDefault="005C799B" w:rsidP="001772E2">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98562" cy="240314"/>
                    </a:xfrm>
                    <a:prstGeom prst="rect">
                      <a:avLst/>
                    </a:prstGeom>
                  </pic:spPr>
                </pic:pic>
              </a:graphicData>
            </a:graphic>
          </wp:inline>
        </w:drawing>
      </w:r>
    </w:p>
    <w:p w:rsidR="005C799B" w:rsidRDefault="005C799B" w:rsidP="001772E2">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1F3A10" w:rsidRPr="001F3A10" w:rsidRDefault="000B7887" w:rsidP="001F3A10">
      <w:pPr>
        <w:pStyle w:val="Descripcin"/>
        <w:jc w:val="center"/>
      </w:pPr>
      <w:bookmarkStart w:id="247" w:name="_Toc517027862"/>
      <w:r>
        <w:rPr>
          <w:rFonts w:eastAsiaTheme="minorHAnsi" w:cs="Helvetica Neue"/>
          <w:b/>
          <w:i w:val="0"/>
          <w:noProof/>
          <w:color w:val="4DA4D8" w:themeColor="accent3" w:themeTint="99"/>
          <w:lang w:eastAsia="en-US"/>
        </w:rPr>
        <w:t xml:space="preserve">Ilustración </w:t>
      </w:r>
      <w:r w:rsidR="005C799B" w:rsidRPr="005C799B">
        <w:rPr>
          <w:b/>
          <w:i w:val="0"/>
          <w:color w:val="4DA4D8" w:themeColor="accent3" w:themeTint="99"/>
        </w:rPr>
        <w:fldChar w:fldCharType="begin"/>
      </w:r>
      <w:r w:rsidR="005C799B" w:rsidRPr="005C799B">
        <w:rPr>
          <w:b/>
          <w:i w:val="0"/>
          <w:color w:val="4DA4D8" w:themeColor="accent3" w:themeTint="99"/>
        </w:rPr>
        <w:instrText xml:space="preserve"> SEQ Ilustración \* ARABIC </w:instrText>
      </w:r>
      <w:r w:rsidR="005C799B" w:rsidRPr="005C799B">
        <w:rPr>
          <w:b/>
          <w:i w:val="0"/>
          <w:color w:val="4DA4D8" w:themeColor="accent3" w:themeTint="99"/>
        </w:rPr>
        <w:fldChar w:fldCharType="separate"/>
      </w:r>
      <w:r w:rsidR="00375906">
        <w:rPr>
          <w:b/>
          <w:i w:val="0"/>
          <w:noProof/>
          <w:color w:val="4DA4D8" w:themeColor="accent3" w:themeTint="99"/>
        </w:rPr>
        <w:t>98</w:t>
      </w:r>
      <w:r w:rsidR="005C799B" w:rsidRPr="005C799B">
        <w:rPr>
          <w:b/>
          <w:i w:val="0"/>
          <w:color w:val="4DA4D8" w:themeColor="accent3" w:themeTint="99"/>
        </w:rPr>
        <w:fldChar w:fldCharType="end"/>
      </w:r>
      <w:r w:rsidR="005C799B">
        <w:t>-Email falso de Email Spoof Master.</w:t>
      </w:r>
      <w:r w:rsidR="00F73E3A">
        <w:t xml:space="preserve"> </w:t>
      </w:r>
      <w:r w:rsidR="005C799B">
        <w:t>Fuente: propia</w:t>
      </w:r>
      <w:bookmarkEnd w:id="247"/>
    </w:p>
    <w:p w:rsidR="00A454CC" w:rsidRPr="00DB38A9" w:rsidRDefault="002F4E91" w:rsidP="00700BF0">
      <w:pPr>
        <w:pStyle w:val="Ttulo3"/>
        <w:numPr>
          <w:ilvl w:val="3"/>
          <w:numId w:val="18"/>
        </w:numPr>
        <w:ind w:left="0" w:firstLine="0"/>
        <w:rPr>
          <w:noProof/>
          <w:color w:val="4DA4D8" w:themeColor="accent3" w:themeTint="99"/>
        </w:rPr>
      </w:pPr>
      <w:bookmarkStart w:id="248" w:name="_Toc517039233"/>
      <w:r>
        <w:rPr>
          <w:noProof/>
          <w:color w:val="4DA4D8" w:themeColor="accent3" w:themeTint="99"/>
        </w:rPr>
        <w:t xml:space="preserve">EMAIL SPOOFING USANDO </w:t>
      </w:r>
      <w:r>
        <w:rPr>
          <w:b/>
          <w:color w:val="4DA4D8" w:themeColor="accent3" w:themeTint="99"/>
        </w:rPr>
        <w:t>EMKEi´S</w:t>
      </w:r>
      <w:r w:rsidR="00A454CC" w:rsidRPr="0054124D">
        <w:rPr>
          <w:b/>
          <w:color w:val="4DA4D8" w:themeColor="accent3" w:themeTint="99"/>
        </w:rPr>
        <w:t xml:space="preserve"> MAILER</w:t>
      </w:r>
      <w:bookmarkEnd w:id="248"/>
    </w:p>
    <w:p w:rsidR="00A454CC" w:rsidRDefault="005C799B" w:rsidP="001772E2">
      <w:r>
        <w:t xml:space="preserve">Para acceder a la aplicación debemos entrar en la siguiente página web: </w:t>
      </w:r>
      <w:r w:rsidRPr="005C799B">
        <w:t>https://emkei.cz</w:t>
      </w:r>
    </w:p>
    <w:p w:rsidR="002970FE" w:rsidRDefault="00F73E3A" w:rsidP="001772E2">
      <w:r>
        <w:rPr>
          <w:noProof/>
        </w:rPr>
        <mc:AlternateContent>
          <mc:Choice Requires="wps">
            <w:drawing>
              <wp:anchor distT="0" distB="0" distL="114300" distR="114300" simplePos="0" relativeHeight="251858944" behindDoc="0" locked="0" layoutInCell="1" allowOverlap="1" wp14:anchorId="14343175" wp14:editId="315A1FC2">
                <wp:simplePos x="0" y="0"/>
                <wp:positionH relativeFrom="column">
                  <wp:posOffset>1101627</wp:posOffset>
                </wp:positionH>
                <wp:positionV relativeFrom="paragraph">
                  <wp:posOffset>3085465</wp:posOffset>
                </wp:positionV>
                <wp:extent cx="298894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rsidR="006E0B8F" w:rsidRPr="00CE2473" w:rsidRDefault="006E0B8F" w:rsidP="00F73E3A">
                            <w:pPr>
                              <w:pStyle w:val="Descripcin"/>
                              <w:jc w:val="center"/>
                              <w:rPr>
                                <w:noProof/>
                                <w:szCs w:val="22"/>
                              </w:rPr>
                            </w:pPr>
                            <w:bookmarkStart w:id="249" w:name="_Toc517027863"/>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0" w:name="_Toc515561270"/>
                            <w:r>
                              <w:rPr>
                                <w:b/>
                                <w:i w:val="0"/>
                                <w:noProof/>
                                <w:color w:val="4DA4D8" w:themeColor="accent3" w:themeTint="99"/>
                              </w:rPr>
                              <w:t>99</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43175" id="Cuadro de texto 67" o:spid="_x0000_s1069" type="#_x0000_t202" style="position:absolute;left:0;text-align:left;margin-left:86.75pt;margin-top:242.95pt;width:235.35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" stroked="f">
                <v:textbox style="mso-fit-shape-to-text:t" inset="0,0,0,0">
                  <w:txbxContent>
                    <w:p w:rsidR="006E0B8F" w:rsidRPr="00CE2473" w:rsidRDefault="006E0B8F" w:rsidP="00F73E3A">
                      <w:pPr>
                        <w:pStyle w:val="Descripcin"/>
                        <w:jc w:val="center"/>
                        <w:rPr>
                          <w:noProof/>
                          <w:szCs w:val="22"/>
                        </w:rPr>
                      </w:pPr>
                      <w:bookmarkStart w:id="251" w:name="_Toc517027863"/>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2" w:name="_Toc515561270"/>
                      <w:r>
                        <w:rPr>
                          <w:b/>
                          <w:i w:val="0"/>
                          <w:noProof/>
                          <w:color w:val="4DA4D8" w:themeColor="accent3" w:themeTint="99"/>
                        </w:rPr>
                        <w:t>99</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51"/>
                      <w:bookmarkEnd w:id="252"/>
                    </w:p>
                  </w:txbxContent>
                </v:textbox>
                <w10:wrap type="topAndBottom"/>
              </v:shape>
            </w:pict>
          </mc:Fallback>
        </mc:AlternateContent>
      </w:r>
      <w:r w:rsidR="00700BF0">
        <w:rPr>
          <w:noProof/>
        </w:rPr>
        <w:drawing>
          <wp:anchor distT="0" distB="0" distL="114300" distR="114300" simplePos="0" relativeHeight="251801600" behindDoc="0" locked="0" layoutInCell="1" allowOverlap="1">
            <wp:simplePos x="0" y="0"/>
            <wp:positionH relativeFrom="column">
              <wp:posOffset>2620010</wp:posOffset>
            </wp:positionH>
            <wp:positionV relativeFrom="paragraph">
              <wp:posOffset>269875</wp:posOffset>
            </wp:positionV>
            <wp:extent cx="2560320" cy="1093470"/>
            <wp:effectExtent l="0" t="0" r="508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60320" cy="1093470"/>
                    </a:xfrm>
                    <a:prstGeom prst="rect">
                      <a:avLst/>
                    </a:prstGeom>
                  </pic:spPr>
                </pic:pic>
              </a:graphicData>
            </a:graphic>
            <wp14:sizeRelH relativeFrom="page">
              <wp14:pctWidth>0</wp14:pctWidth>
            </wp14:sizeRelH>
            <wp14:sizeRelV relativeFrom="page">
              <wp14:pctHeight>0</wp14:pctHeight>
            </wp14:sizeRelV>
          </wp:anchor>
        </w:drawing>
      </w:r>
      <w:r w:rsidR="00700BF0">
        <w:rPr>
          <w:noProof/>
        </w:rPr>
        <w:drawing>
          <wp:anchor distT="0" distB="0" distL="114300" distR="114300" simplePos="0" relativeHeight="251800576" behindDoc="0" locked="0" layoutInCell="1" allowOverlap="1">
            <wp:simplePos x="0" y="0"/>
            <wp:positionH relativeFrom="column">
              <wp:posOffset>-4370</wp:posOffset>
            </wp:positionH>
            <wp:positionV relativeFrom="paragraph">
              <wp:posOffset>270473</wp:posOffset>
            </wp:positionV>
            <wp:extent cx="2624439" cy="2759710"/>
            <wp:effectExtent l="0" t="0" r="508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24439" cy="2759710"/>
                    </a:xfrm>
                    <a:prstGeom prst="rect">
                      <a:avLst/>
                    </a:prstGeom>
                  </pic:spPr>
                </pic:pic>
              </a:graphicData>
            </a:graphic>
            <wp14:sizeRelH relativeFrom="page">
              <wp14:pctWidth>0</wp14:pctWidth>
            </wp14:sizeRelH>
            <wp14:sizeRelV relativeFrom="page">
              <wp14:pctHeight>0</wp14:pctHeight>
            </wp14:sizeRelV>
          </wp:anchor>
        </w:drawing>
      </w:r>
      <w:r w:rsidR="005C799B">
        <w:t>Una vez dentro solo debemos completar la información que se nos pide y aceptar:</w:t>
      </w:r>
    </w:p>
    <w:p w:rsidR="00992A9F" w:rsidRDefault="005C799B" w:rsidP="001F3A10">
      <w:pPr>
        <w:pStyle w:val="Descripcin"/>
        <w:jc w:val="center"/>
        <w:rPr>
          <w:rFonts w:eastAsiaTheme="minorHAnsi" w:cs="Helvetica Neue"/>
          <w:b/>
          <w:i w:val="0"/>
          <w:noProof/>
          <w:color w:val="4DA4D8" w:themeColor="accent3" w:themeTint="99"/>
          <w:lang w:eastAsia="en-US"/>
        </w:rPr>
      </w:pPr>
      <w:r>
        <w:rPr>
          <w:noProof/>
        </w:rPr>
        <w:drawing>
          <wp:inline distT="0" distB="0" distL="0" distR="0">
            <wp:extent cx="5080942" cy="354965"/>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47100" cy="359587"/>
                    </a:xfrm>
                    <a:prstGeom prst="rect">
                      <a:avLst/>
                    </a:prstGeom>
                  </pic:spPr>
                </pic:pic>
              </a:graphicData>
            </a:graphic>
          </wp:inline>
        </w:drawing>
      </w:r>
      <w:r>
        <w:rPr>
          <w:noProof/>
        </w:rPr>
        <w:drawing>
          <wp:inline distT="0" distB="0" distL="0" distR="0">
            <wp:extent cx="5080635" cy="8242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82527" cy="824537"/>
                    </a:xfrm>
                    <a:prstGeom prst="rect">
                      <a:avLst/>
                    </a:prstGeom>
                  </pic:spPr>
                </pic:pic>
              </a:graphicData>
            </a:graphic>
          </wp:inline>
        </w:drawing>
      </w:r>
      <w:r w:rsidR="001F3A10" w:rsidRPr="001F3A10">
        <w:rPr>
          <w:rFonts w:eastAsiaTheme="minorHAnsi" w:cs="Helvetica Neue"/>
          <w:b/>
          <w:i w:val="0"/>
          <w:noProof/>
          <w:color w:val="4DA4D8" w:themeColor="accent3" w:themeTint="99"/>
          <w:lang w:eastAsia="en-US"/>
        </w:rPr>
        <w:t xml:space="preserve"> </w:t>
      </w:r>
    </w:p>
    <w:p w:rsidR="005C799B" w:rsidRDefault="001F3A10" w:rsidP="001F3A10">
      <w:pPr>
        <w:pStyle w:val="Descripcin"/>
        <w:jc w:val="center"/>
      </w:pPr>
      <w:bookmarkStart w:id="253" w:name="_Toc517027864"/>
      <w:r>
        <w:rPr>
          <w:rFonts w:eastAsiaTheme="minorHAnsi" w:cs="Helvetica Neue"/>
          <w:b/>
          <w:i w:val="0"/>
          <w:noProof/>
          <w:color w:val="4DA4D8" w:themeColor="accent3" w:themeTint="99"/>
          <w:lang w:eastAsia="en-US"/>
        </w:rPr>
        <w:t xml:space="preserve">Ilustración </w:t>
      </w:r>
      <w:r w:rsidRPr="00F73E3A">
        <w:rPr>
          <w:b/>
          <w:i w:val="0"/>
          <w:color w:val="4DA4D8" w:themeColor="accent3" w:themeTint="99"/>
        </w:rPr>
        <w:fldChar w:fldCharType="begin"/>
      </w:r>
      <w:r w:rsidRPr="00F73E3A">
        <w:rPr>
          <w:b/>
          <w:i w:val="0"/>
          <w:color w:val="4DA4D8" w:themeColor="accent3" w:themeTint="99"/>
        </w:rPr>
        <w:instrText xml:space="preserve"> SEQ Ilustración \* ARABIC </w:instrText>
      </w:r>
      <w:r w:rsidRPr="00F73E3A">
        <w:rPr>
          <w:b/>
          <w:i w:val="0"/>
          <w:color w:val="4DA4D8" w:themeColor="accent3" w:themeTint="99"/>
        </w:rPr>
        <w:fldChar w:fldCharType="separate"/>
      </w:r>
      <w:r w:rsidR="00375906">
        <w:rPr>
          <w:b/>
          <w:i w:val="0"/>
          <w:noProof/>
          <w:color w:val="4DA4D8" w:themeColor="accent3" w:themeTint="99"/>
        </w:rPr>
        <w:t>100</w:t>
      </w:r>
      <w:r w:rsidRPr="00F73E3A">
        <w:rPr>
          <w:b/>
          <w:i w:val="0"/>
          <w:color w:val="4DA4D8" w:themeColor="accent3" w:themeTint="99"/>
        </w:rPr>
        <w:fldChar w:fldCharType="end"/>
      </w:r>
      <w:r>
        <w:t>-Email falso de Enkei. Fuente: propia</w:t>
      </w:r>
      <w:bookmarkEnd w:id="253"/>
    </w:p>
    <w:p w:rsidR="00AB5914" w:rsidRDefault="00AB5914" w:rsidP="00AB5914">
      <w:r>
        <w:lastRenderedPageBreak/>
        <w:t xml:space="preserve">Como podemos ver en la ilustración 100, este servicio web crea un ataque de email </w:t>
      </w:r>
      <w:r w:rsidRPr="00F33786">
        <w:rPr>
          <w:i/>
        </w:rPr>
        <w:t>spoofing</w:t>
      </w:r>
      <w:r>
        <w:t xml:space="preserve"> igual de eficiente que las dos herramientas anteriormente explicadas.</w:t>
      </w:r>
    </w:p>
    <w:p w:rsidR="00AB5914" w:rsidRPr="00AB5914" w:rsidRDefault="00AB5914" w:rsidP="00AB5914">
      <w:r>
        <w:t>Al ser un servicio web, el método de utilización es más sencillo ya que no debemos usar ninguna terminal ni preocuparnos de configurar archivo alguno.</w:t>
      </w:r>
    </w:p>
    <w:p w:rsidR="008E53D3" w:rsidRDefault="008E53D3" w:rsidP="001772E2">
      <w:pPr>
        <w:pStyle w:val="Ttulo2"/>
        <w:ind w:left="0" w:firstLine="0"/>
        <w:rPr>
          <w:color w:val="4DA4D8" w:themeColor="accent3" w:themeTint="99"/>
        </w:rPr>
      </w:pPr>
      <w:bookmarkStart w:id="254" w:name="_Toc517039234"/>
      <w:r>
        <w:rPr>
          <w:color w:val="4DA4D8" w:themeColor="accent3" w:themeTint="99"/>
        </w:rPr>
        <w:t>P</w:t>
      </w:r>
      <w:r w:rsidR="002A611C">
        <w:rPr>
          <w:color w:val="4DA4D8" w:themeColor="accent3" w:themeTint="99"/>
        </w:rPr>
        <w:t>T3-</w:t>
      </w:r>
      <w:r w:rsidR="002C3C84">
        <w:rPr>
          <w:color w:val="4DA4D8" w:themeColor="accent3" w:themeTint="99"/>
        </w:rPr>
        <w:t>DEFENSAS PARAR EVITAR SPOOFING</w:t>
      </w:r>
      <w:bookmarkEnd w:id="254"/>
    </w:p>
    <w:p w:rsidR="00BA1526" w:rsidRDefault="00BA1526" w:rsidP="001772E2">
      <w:r>
        <w:t xml:space="preserve">En este apartado se tratarán los </w:t>
      </w:r>
      <w:r w:rsidRPr="001637F3">
        <w:rPr>
          <w:i/>
        </w:rPr>
        <w:t>scripts</w:t>
      </w:r>
      <w:r>
        <w:t xml:space="preserve"> desarrollados para la defensa de los diferentes ataques </w:t>
      </w:r>
      <w:r w:rsidRPr="007D3BDC">
        <w:rPr>
          <w:i/>
        </w:rPr>
        <w:t>spoofing</w:t>
      </w:r>
      <w:r>
        <w:t xml:space="preserve">, se han desarrollado dos </w:t>
      </w:r>
      <w:r w:rsidRPr="007D3BDC">
        <w:rPr>
          <w:i/>
        </w:rPr>
        <w:t>scripts</w:t>
      </w:r>
      <w:r>
        <w:t xml:space="preserve">, uno de defensa a IP </w:t>
      </w:r>
      <w:r w:rsidRPr="007D3BDC">
        <w:rPr>
          <w:i/>
        </w:rPr>
        <w:t>spoofing</w:t>
      </w:r>
      <w:r>
        <w:t xml:space="preserve"> y un segundo </w:t>
      </w:r>
      <w:r w:rsidRPr="007D3BDC">
        <w:rPr>
          <w:i/>
        </w:rPr>
        <w:t>script</w:t>
      </w:r>
      <w:r>
        <w:t xml:space="preserve"> para defensa contra ARP </w:t>
      </w:r>
      <w:r w:rsidRPr="007D3BDC">
        <w:rPr>
          <w:i/>
        </w:rPr>
        <w:t>spoofing</w:t>
      </w:r>
      <w:r>
        <w:t xml:space="preserve">. </w:t>
      </w:r>
    </w:p>
    <w:p w:rsidR="00BA1526" w:rsidRDefault="00BA1526" w:rsidP="001772E2">
      <w:r>
        <w:t xml:space="preserve">Es importante señalar que como ya hemos visto anteriormente los ataques DNS y web </w:t>
      </w:r>
      <w:r w:rsidRPr="007D3BDC">
        <w:rPr>
          <w:i/>
        </w:rPr>
        <w:t>spoofing</w:t>
      </w:r>
      <w:r>
        <w:t xml:space="preserve"> requieren del ataque de envenenamiento ARP, por lo que al </w:t>
      </w:r>
      <w:r w:rsidR="007D3BDC">
        <w:t>disponer de</w:t>
      </w:r>
      <w:r>
        <w:t xml:space="preserve"> una defensa contra el ARP </w:t>
      </w:r>
      <w:r w:rsidRPr="007D3BDC">
        <w:rPr>
          <w:i/>
        </w:rPr>
        <w:t>spoofing</w:t>
      </w:r>
      <w:r>
        <w:t xml:space="preserve"> se </w:t>
      </w:r>
      <w:r w:rsidR="007D3BDC">
        <w:t>dispone de</w:t>
      </w:r>
      <w:r>
        <w:t xml:space="preserve"> defensa contra DNS y web </w:t>
      </w:r>
      <w:r w:rsidRPr="007D3BDC">
        <w:rPr>
          <w:i/>
        </w:rPr>
        <w:t>spoofing</w:t>
      </w:r>
      <w:r>
        <w:t xml:space="preserve">. </w:t>
      </w:r>
    </w:p>
    <w:p w:rsidR="00BA1526" w:rsidRDefault="00BA1526" w:rsidP="001772E2">
      <w:r>
        <w:t>Actualmente los navegadores</w:t>
      </w:r>
      <w:r w:rsidR="00EB49C2">
        <w:t xml:space="preserve"> de internet</w:t>
      </w:r>
      <w:r>
        <w:t xml:space="preserve"> </w:t>
      </w:r>
      <w:r w:rsidR="00EB49C2">
        <w:t xml:space="preserve">tienen sus propias defensas y </w:t>
      </w:r>
      <w:r>
        <w:t>detectan por si mismos los diferentes ataques</w:t>
      </w:r>
      <w:r w:rsidR="00EB49C2">
        <w:t>,</w:t>
      </w:r>
      <w:r>
        <w:t xml:space="preserve"> informando al usuario de que están entrando en un dominio que puede ser no seguro.</w:t>
      </w:r>
    </w:p>
    <w:p w:rsidR="002F1AB2" w:rsidRDefault="002F1AB2" w:rsidP="001772E2">
      <w:r>
        <w:t>Para</w:t>
      </w:r>
      <w:r w:rsidR="000609E8">
        <w:t xml:space="preserve"> crear los </w:t>
      </w:r>
      <w:r w:rsidR="000609E8" w:rsidRPr="00332F30">
        <w:rPr>
          <w:i/>
        </w:rPr>
        <w:t>scripts</w:t>
      </w:r>
      <w:r w:rsidR="000609E8">
        <w:t xml:space="preserve"> se ha consultado la bibliografía</w:t>
      </w:r>
      <w:r w:rsidR="00954966">
        <w:t xml:space="preserve"> adjunta en el código y señalada en los siguientes apartados del documento</w:t>
      </w:r>
      <w:r w:rsidR="000609E8">
        <w:t xml:space="preserve"> junto con los libros y documentos citados en </w:t>
      </w:r>
      <w:r w:rsidR="00332F30">
        <w:t>la bibliografía</w:t>
      </w:r>
      <w:r w:rsidR="000609E8">
        <w:t>.</w:t>
      </w:r>
    </w:p>
    <w:p w:rsidR="00BA1526" w:rsidRPr="00BA1526" w:rsidRDefault="00BA1526" w:rsidP="001772E2">
      <w:r>
        <w:t xml:space="preserve">Todo el código de los </w:t>
      </w:r>
      <w:r w:rsidRPr="00D34962">
        <w:rPr>
          <w:i/>
        </w:rPr>
        <w:t>scripts</w:t>
      </w:r>
      <w:r w:rsidR="00D34962">
        <w:t xml:space="preserve"> entregados está comentado, </w:t>
      </w:r>
      <w:r w:rsidR="000609E8">
        <w:t>explicando cada una de las funciones</w:t>
      </w:r>
      <w:r>
        <w:t>.</w:t>
      </w:r>
    </w:p>
    <w:p w:rsidR="002A611C" w:rsidRDefault="00F67F24" w:rsidP="001772E2">
      <w:pPr>
        <w:pStyle w:val="Ttulo3"/>
        <w:ind w:left="0" w:firstLine="0"/>
        <w:rPr>
          <w:noProof/>
          <w:color w:val="4DA4D8" w:themeColor="accent3" w:themeTint="99"/>
        </w:rPr>
      </w:pPr>
      <w:bookmarkStart w:id="255" w:name="_Toc517039235"/>
      <w:r>
        <w:rPr>
          <w:noProof/>
          <w:color w:val="4DA4D8" w:themeColor="accent3" w:themeTint="99"/>
        </w:rPr>
        <w:t>DEFENSA A IP SPOOFING</w:t>
      </w:r>
      <w:bookmarkEnd w:id="255"/>
      <w:r w:rsidR="002A611C">
        <w:rPr>
          <w:noProof/>
          <w:color w:val="4DA4D8" w:themeColor="accent3" w:themeTint="99"/>
        </w:rPr>
        <w:t xml:space="preserve"> </w:t>
      </w:r>
    </w:p>
    <w:p w:rsidR="00954966" w:rsidRDefault="009852D9" w:rsidP="001772E2">
      <w:r>
        <w:t xml:space="preserve">Para que el </w:t>
      </w:r>
      <w:r w:rsidRPr="00736EE8">
        <w:rPr>
          <w:i/>
        </w:rPr>
        <w:t>script</w:t>
      </w:r>
      <w:r>
        <w:t xml:space="preserve"> funcione correctamente se deben agregar </w:t>
      </w:r>
      <w:r w:rsidR="00736EE8">
        <w:t xml:space="preserve">en primer lugar  </w:t>
      </w:r>
      <w:r>
        <w:t>todas las librerías a usar, esto se hace a través</w:t>
      </w:r>
      <w:r w:rsidR="00700BF0">
        <w:t xml:space="preserve"> </w:t>
      </w:r>
      <w:r>
        <w:t xml:space="preserve">del comando </w:t>
      </w:r>
      <w:r w:rsidRPr="009852D9">
        <w:rPr>
          <w:b/>
        </w:rPr>
        <w:t>import</w:t>
      </w:r>
      <w:r w:rsidR="00736EE8">
        <w:t>. S</w:t>
      </w:r>
      <w:r>
        <w:t>e agregaran las siguientes librerías :</w:t>
      </w:r>
    </w:p>
    <w:p w:rsidR="009852D9" w:rsidRDefault="009852D9" w:rsidP="001772E2">
      <w:r w:rsidRPr="001F1FEB">
        <w:rPr>
          <w:b/>
        </w:rPr>
        <w:t>Logging</w:t>
      </w:r>
      <w:r>
        <w:t>:</w:t>
      </w:r>
      <w:r w:rsidR="001F7E70">
        <w:t xml:space="preserve"> Proporciona un conjunto de funciones para el registro de eventos tales como </w:t>
      </w:r>
      <w:r w:rsidR="001F7E70" w:rsidRPr="00A56530">
        <w:rPr>
          <w:i/>
        </w:rPr>
        <w:t>warnings</w:t>
      </w:r>
      <w:r w:rsidR="001F7E70">
        <w:t xml:space="preserve">, </w:t>
      </w:r>
      <w:r w:rsidR="001F7E70" w:rsidRPr="00A56530">
        <w:rPr>
          <w:i/>
        </w:rPr>
        <w:t>debugs</w:t>
      </w:r>
      <w:r w:rsidR="001F7E70">
        <w:t xml:space="preserve"> o errores.</w:t>
      </w:r>
      <w:r w:rsidR="001F7E70">
        <w:fldChar w:fldCharType="begin"/>
      </w:r>
      <w:r w:rsidR="00F36BB8">
        <w:instrText xml:space="preserve"> ADDIN ZOTERO_ITEM CSL_CITATION {"citationID":"wusFZXnG","properties":{"formattedCitation":"[32]","plainCitation":"[32]","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F36BB8">
        <w:rPr>
          <w:noProof/>
        </w:rPr>
        <w:t>[32]</w:t>
      </w:r>
      <w:r w:rsidR="001F7E70">
        <w:fldChar w:fldCharType="end"/>
      </w:r>
    </w:p>
    <w:p w:rsidR="009852D9" w:rsidRDefault="009852D9" w:rsidP="001772E2">
      <w:r w:rsidRPr="001F1FEB">
        <w:rPr>
          <w:b/>
        </w:rPr>
        <w:t>Scapy</w:t>
      </w:r>
      <w:r>
        <w:t>:</w:t>
      </w:r>
      <w:r w:rsidR="001F7E70">
        <w:t xml:space="preserve"> Permite la manipulación de paquetes.</w:t>
      </w:r>
      <w:r w:rsidR="00C17A42">
        <w:fldChar w:fldCharType="begin"/>
      </w:r>
      <w:r w:rsidR="00F36BB8">
        <w:instrText xml:space="preserve"> ADDIN ZOTERO_ITEM CSL_CITATION {"citationID":"afFiPNuo","properties":{"formattedCitation":"[33]","plainCitation":"[33]","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051A">
        <w:rPr>
          <w:noProof/>
        </w:rPr>
        <w:t>[21</w:t>
      </w:r>
      <w:r w:rsidR="00F36BB8">
        <w:rPr>
          <w:noProof/>
        </w:rPr>
        <w:t>]</w:t>
      </w:r>
      <w:r w:rsidR="00C17A42">
        <w:fldChar w:fldCharType="end"/>
      </w:r>
    </w:p>
    <w:p w:rsidR="009852D9" w:rsidRDefault="009852D9" w:rsidP="001772E2">
      <w:r w:rsidRPr="001F1FEB">
        <w:rPr>
          <w:b/>
        </w:rPr>
        <w:t>Commands</w:t>
      </w:r>
      <w:r>
        <w:t>:</w:t>
      </w:r>
      <w:r w:rsidR="00642CE0">
        <w:t xml:space="preserve"> Permite reconocer comandos unix.</w:t>
      </w:r>
    </w:p>
    <w:p w:rsidR="009852D9" w:rsidRDefault="009852D9" w:rsidP="001772E2">
      <w:r w:rsidRPr="001F1FEB">
        <w:rPr>
          <w:b/>
        </w:rPr>
        <w:t>Sys</w:t>
      </w:r>
      <w:r>
        <w:t>:</w:t>
      </w:r>
      <w:r w:rsidR="00642CE0">
        <w:t xml:space="preserve"> Permite funciones de terminal.</w:t>
      </w:r>
    </w:p>
    <w:p w:rsidR="009852D9" w:rsidRDefault="009852D9" w:rsidP="001772E2">
      <w:r w:rsidRPr="001F1FEB">
        <w:rPr>
          <w:b/>
        </w:rPr>
        <w:t>Os</w:t>
      </w:r>
      <w:r>
        <w:t>:</w:t>
      </w:r>
      <w:r w:rsidR="00642CE0">
        <w:t xml:space="preserve"> Permite funciones del sistema operativo.</w:t>
      </w:r>
    </w:p>
    <w:p w:rsidR="009852D9" w:rsidRDefault="009852D9" w:rsidP="001772E2">
      <w:r w:rsidRPr="001F1FEB">
        <w:rPr>
          <w:b/>
        </w:rPr>
        <w:t>Time</w:t>
      </w:r>
      <w:r>
        <w:t>:</w:t>
      </w:r>
      <w:r w:rsidR="00642CE0">
        <w:t xml:space="preserve">  Permite trabajar con fechas y horas.</w:t>
      </w:r>
    </w:p>
    <w:p w:rsidR="009852D9" w:rsidRDefault="009852D9" w:rsidP="001772E2">
      <w:pPr>
        <w:tabs>
          <w:tab w:val="left" w:pos="567"/>
        </w:tabs>
      </w:pPr>
      <w:r w:rsidRPr="001F1FEB">
        <w:rPr>
          <w:b/>
        </w:rPr>
        <w:t>Popen</w:t>
      </w:r>
      <w:r>
        <w:t xml:space="preserve"> y </w:t>
      </w:r>
      <w:r w:rsidRPr="001F1FEB">
        <w:rPr>
          <w:b/>
        </w:rPr>
        <w:t>PIPE</w:t>
      </w:r>
      <w:r>
        <w:t>:</w:t>
      </w:r>
      <w:r w:rsidR="00642CE0">
        <w:t xml:space="preserve"> Permite ejecutar comandos en paralelo con tuberías.</w:t>
      </w:r>
    </w:p>
    <w:p w:rsidR="009852D9" w:rsidRDefault="009852D9" w:rsidP="001772E2">
      <w:r w:rsidRPr="001F1FEB">
        <w:rPr>
          <w:b/>
        </w:rPr>
        <w:lastRenderedPageBreak/>
        <w:t>Nmap</w:t>
      </w:r>
      <w:r>
        <w:t>:</w:t>
      </w:r>
      <w:r w:rsidR="00642CE0">
        <w:t xml:space="preserve"> Programa </w:t>
      </w:r>
      <w:r w:rsidR="00642CE0" w:rsidRPr="00A56530">
        <w:rPr>
          <w:i/>
        </w:rPr>
        <w:t>sniffer</w:t>
      </w:r>
      <w:r w:rsidR="00642CE0">
        <w:t>, escucha de paquetes de red y puertos.</w:t>
      </w:r>
    </w:p>
    <w:p w:rsidR="009852D9" w:rsidRDefault="009852D9" w:rsidP="001772E2">
      <w:r w:rsidRPr="001F1FEB">
        <w:rPr>
          <w:b/>
        </w:rPr>
        <w:t>Re</w:t>
      </w:r>
      <w:r>
        <w:t>:</w:t>
      </w:r>
      <w:r w:rsidR="00642CE0">
        <w:t xml:space="preserve"> Permite reconocer expresiones regulares.</w:t>
      </w:r>
    </w:p>
    <w:p w:rsidR="001F1FEB" w:rsidRDefault="001F1FEB" w:rsidP="001772E2">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F36BB8">
        <w:instrText xml:space="preserve"> ADDIN ZOTERO_ITEM CSL_CITATION {"citationID":"bAEiwV2H","properties":{"formattedCitation":"[34]","plainCitation":"[34]","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475A2A">
        <w:rPr>
          <w:noProof/>
        </w:rPr>
        <w:t>[33</w:t>
      </w:r>
      <w:r w:rsidR="00F36BB8">
        <w:rPr>
          <w:noProof/>
        </w:rPr>
        <w:t>]</w:t>
      </w:r>
      <w:r w:rsidR="00556634">
        <w:fldChar w:fldCharType="end"/>
      </w:r>
      <w:r w:rsidR="00556634">
        <w:t>:</w:t>
      </w:r>
    </w:p>
    <w:p w:rsidR="00556634" w:rsidRPr="00BC4289" w:rsidRDefault="00556634" w:rsidP="001772E2">
      <w:pPr>
        <w:rPr>
          <w:b/>
        </w:rPr>
      </w:pPr>
      <w:r w:rsidRPr="00BC4289">
        <w:rPr>
          <w:b/>
        </w:rPr>
        <w:t xml:space="preserve">nm = nmap.PortScanner() </w:t>
      </w:r>
    </w:p>
    <w:p w:rsidR="00556634" w:rsidRPr="00BC4289" w:rsidRDefault="00556634" w:rsidP="001772E2">
      <w:pPr>
        <w:rPr>
          <w:b/>
        </w:rPr>
      </w:pPr>
      <w:r w:rsidRPr="00BC4289">
        <w:rPr>
          <w:b/>
        </w:rPr>
        <w:t>nm.scan(hosts = '192.168.0.1/24', arguments = '-PE -sP -n -T5')</w:t>
      </w:r>
    </w:p>
    <w:p w:rsidR="00675F0A" w:rsidRDefault="00675F0A" w:rsidP="001772E2">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1772E2">
      <w:r>
        <w:t>Los argumentos especificados indican lo siguiente:</w:t>
      </w:r>
    </w:p>
    <w:p w:rsidR="00BC4289" w:rsidRDefault="00BC4289" w:rsidP="001772E2">
      <w:r w:rsidRPr="00BC4289">
        <w:rPr>
          <w:b/>
        </w:rPr>
        <w:t>-PE</w:t>
      </w:r>
      <w:r w:rsidRPr="00BC4289">
        <w:t>:</w:t>
      </w:r>
      <w:r>
        <w:t xml:space="preserve"> Permite el envío de paquetes “</w:t>
      </w:r>
      <w:r w:rsidRPr="00600527">
        <w:rPr>
          <w:i/>
        </w:rPr>
        <w:t>echo request</w:t>
      </w:r>
      <w:r>
        <w:t>” llamados ICMP.</w:t>
      </w:r>
    </w:p>
    <w:p w:rsidR="00BC4289" w:rsidRDefault="00BC4289" w:rsidP="001772E2">
      <w:r>
        <w:rPr>
          <w:b/>
        </w:rPr>
        <w:t>-sP</w:t>
      </w:r>
      <w:r>
        <w:t xml:space="preserve">: Envío de los paquetes ICMP a través de </w:t>
      </w:r>
      <w:r w:rsidRPr="00600527">
        <w:rPr>
          <w:i/>
        </w:rPr>
        <w:t>pings</w:t>
      </w:r>
      <w:r>
        <w:t>.</w:t>
      </w:r>
    </w:p>
    <w:p w:rsidR="00BC4289" w:rsidRDefault="00BC4289" w:rsidP="001772E2">
      <w:r w:rsidRPr="00BC4289">
        <w:rPr>
          <w:b/>
        </w:rPr>
        <w:t>-n</w:t>
      </w:r>
      <w:r>
        <w:t>: No resolver DNS e ignorarlo.</w:t>
      </w:r>
    </w:p>
    <w:p w:rsidR="00BC4289" w:rsidRDefault="00BC4289" w:rsidP="001772E2">
      <w:r w:rsidRPr="00BC4289">
        <w:rPr>
          <w:b/>
        </w:rPr>
        <w:t>-T5</w:t>
      </w:r>
      <w:r>
        <w:t>: Máxima velocidad de ejecución.</w:t>
      </w:r>
    </w:p>
    <w:p w:rsidR="00845A1B" w:rsidRDefault="00845A1B" w:rsidP="001772E2">
      <w:r>
        <w:t xml:space="preserve">De este modo se guardarán en la variable </w:t>
      </w:r>
      <w:r w:rsidRPr="00845A1B">
        <w:rPr>
          <w:b/>
        </w:rPr>
        <w:t>nm</w:t>
      </w:r>
      <w:r>
        <w:rPr>
          <w:b/>
        </w:rPr>
        <w:t xml:space="preserve"> </w:t>
      </w:r>
      <w:r>
        <w:t>los datos de los hosts de red: IP, MAC y STATE.</w:t>
      </w:r>
    </w:p>
    <w:p w:rsidR="00AE472A" w:rsidRDefault="00AE472A" w:rsidP="001772E2">
      <w:r>
        <w:t xml:space="preserve">Una vez captados los hosts comenzamos a guardar los paquetes que se transmiten en la variable </w:t>
      </w:r>
      <w:r w:rsidRPr="003B36A8">
        <w:rPr>
          <w:b/>
        </w:rPr>
        <w:t>pkts</w:t>
      </w:r>
      <w:r>
        <w:t>, para ello usamos:</w:t>
      </w:r>
    </w:p>
    <w:p w:rsidR="00AE472A" w:rsidRPr="00AE472A" w:rsidRDefault="00AE472A" w:rsidP="001772E2">
      <w:pPr>
        <w:rPr>
          <w:b/>
        </w:rPr>
      </w:pPr>
      <w:r w:rsidRPr="00AE472A">
        <w:rPr>
          <w:b/>
        </w:rPr>
        <w:t>pkts = PcapWriter("paquetes.pcap", append=True, sync=True)</w:t>
      </w:r>
    </w:p>
    <w:p w:rsidR="00BC4289" w:rsidRDefault="00AE472A" w:rsidP="001772E2">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1772E2">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w:t>
      </w:r>
      <w:r w:rsidRPr="00600527">
        <w:rPr>
          <w:i/>
        </w:rPr>
        <w:t>up</w:t>
      </w:r>
      <w:r>
        <w:t>” y no “</w:t>
      </w:r>
      <w:r w:rsidRPr="00600527">
        <w:rPr>
          <w:i/>
        </w:rPr>
        <w:t>down</w:t>
      </w:r>
      <w:r>
        <w:t>” ya que nos interesan solo los equipos activos.</w:t>
      </w:r>
    </w:p>
    <w:p w:rsidR="00491AFF" w:rsidRDefault="00491AFF" w:rsidP="001772E2">
      <w:r>
        <w:t xml:space="preserve">La función siguiente, </w:t>
      </w:r>
      <w:r w:rsidRPr="00491AFF">
        <w:rPr>
          <w:b/>
        </w:rPr>
        <w:t>returnGateway()</w:t>
      </w:r>
      <w:r>
        <w:t xml:space="preserve"> </w:t>
      </w:r>
      <w:r>
        <w:fldChar w:fldCharType="begin"/>
      </w:r>
      <w:r w:rsidR="00F36BB8">
        <w:instrText xml:space="preserve"> ADDIN ZOTERO_ITEM CSL_CITATION {"citationID":"eq3j2IQN","properties":{"formattedCitation":"[35]","plainCitation":"[35]","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sidR="00475A2A">
        <w:rPr>
          <w:noProof/>
        </w:rPr>
        <w:t>[34</w:t>
      </w:r>
      <w:r w:rsidR="00F36BB8">
        <w:rPr>
          <w:noProof/>
        </w:rPr>
        <w:t>]</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1772E2">
      <w:r>
        <w:t>Para ello guardamos la IP del router a través de:</w:t>
      </w:r>
    </w:p>
    <w:p w:rsidR="00BA342D" w:rsidRDefault="00BA342D" w:rsidP="001772E2">
      <w:pPr>
        <w:rPr>
          <w:b/>
        </w:rPr>
      </w:pPr>
      <w:r w:rsidRPr="00BA342D">
        <w:rPr>
          <w:b/>
        </w:rPr>
        <w:t>result  = commands.getoutput("/sbin/route -n").splitlines()</w:t>
      </w:r>
    </w:p>
    <w:p w:rsidR="00BA342D" w:rsidRDefault="00BA342D" w:rsidP="001772E2">
      <w:pPr>
        <w:rPr>
          <w:b/>
        </w:rPr>
      </w:pPr>
    </w:p>
    <w:p w:rsidR="00BA342D" w:rsidRDefault="00BA342D" w:rsidP="001772E2">
      <w:pPr>
        <w:rPr>
          <w:b/>
        </w:rPr>
      </w:pPr>
    </w:p>
    <w:p w:rsidR="00737C5C" w:rsidRDefault="00737C5C" w:rsidP="001772E2">
      <w:pPr>
        <w:keepNext/>
      </w:pPr>
      <w:r>
        <w:rPr>
          <w:noProof/>
        </w:rPr>
        <w:lastRenderedPageBreak/>
        <w:drawing>
          <wp:inline distT="0" distB="0" distL="0" distR="0">
            <wp:extent cx="5131397" cy="11817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35038" cy="1182574"/>
                    </a:xfrm>
                    <a:prstGeom prst="rect">
                      <a:avLst/>
                    </a:prstGeom>
                  </pic:spPr>
                </pic:pic>
              </a:graphicData>
            </a:graphic>
          </wp:inline>
        </w:drawing>
      </w:r>
    </w:p>
    <w:p w:rsidR="00737C5C" w:rsidRDefault="000B7887" w:rsidP="001772E2">
      <w:pPr>
        <w:pStyle w:val="Descripcin"/>
        <w:jc w:val="center"/>
      </w:pPr>
      <w:bookmarkStart w:id="256" w:name="_Toc517027865"/>
      <w:r>
        <w:rPr>
          <w:rFonts w:eastAsiaTheme="minorHAnsi" w:cs="Helvetica Neue"/>
          <w:b/>
          <w:i w:val="0"/>
          <w:noProof/>
          <w:color w:val="4DA4D8" w:themeColor="accent3" w:themeTint="99"/>
          <w:lang w:eastAsia="en-US"/>
        </w:rPr>
        <w:t xml:space="preserve">Ilustración </w:t>
      </w:r>
      <w:r w:rsidR="00737C5C" w:rsidRPr="00737C5C">
        <w:rPr>
          <w:b/>
          <w:i w:val="0"/>
          <w:color w:val="4DA4D8" w:themeColor="accent3" w:themeTint="99"/>
        </w:rPr>
        <w:fldChar w:fldCharType="begin"/>
      </w:r>
      <w:r w:rsidR="00737C5C" w:rsidRPr="00737C5C">
        <w:rPr>
          <w:b/>
          <w:i w:val="0"/>
          <w:color w:val="4DA4D8" w:themeColor="accent3" w:themeTint="99"/>
        </w:rPr>
        <w:instrText xml:space="preserve"> SEQ Ilustración \* ARABIC </w:instrText>
      </w:r>
      <w:r w:rsidR="00737C5C" w:rsidRPr="00737C5C">
        <w:rPr>
          <w:b/>
          <w:i w:val="0"/>
          <w:color w:val="4DA4D8" w:themeColor="accent3" w:themeTint="99"/>
        </w:rPr>
        <w:fldChar w:fldCharType="separate"/>
      </w:r>
      <w:r w:rsidR="00375906">
        <w:rPr>
          <w:b/>
          <w:i w:val="0"/>
          <w:noProof/>
          <w:color w:val="4DA4D8" w:themeColor="accent3" w:themeTint="99"/>
        </w:rPr>
        <w:t>101</w:t>
      </w:r>
      <w:r w:rsidR="00737C5C" w:rsidRPr="00737C5C">
        <w:rPr>
          <w:b/>
          <w:i w:val="0"/>
          <w:color w:val="4DA4D8" w:themeColor="accent3" w:themeTint="99"/>
        </w:rPr>
        <w:fldChar w:fldCharType="end"/>
      </w:r>
      <w:r w:rsidR="00737C5C">
        <w:t>-route -n.</w:t>
      </w:r>
      <w:r w:rsidR="00F73E3A">
        <w:t xml:space="preserve"> </w:t>
      </w:r>
      <w:r w:rsidR="00737C5C">
        <w:t>Fuente: propia</w:t>
      </w:r>
      <w:bookmarkEnd w:id="256"/>
    </w:p>
    <w:p w:rsidR="00737C5C" w:rsidRPr="00D04CA3" w:rsidRDefault="00737C5C" w:rsidP="001772E2">
      <w:r>
        <w:t xml:space="preserve">Detectamos la </w:t>
      </w:r>
      <w:r w:rsidR="00D04CA3">
        <w:t xml:space="preserve">línea 0.0.0.0 a través de </w:t>
      </w:r>
      <w:r w:rsidR="00D04CA3" w:rsidRPr="00D04CA3">
        <w:rPr>
          <w:b/>
        </w:rPr>
        <w:t>if line.split()[0]=="0.0.0.0":</w:t>
      </w:r>
      <w:r w:rsidR="00D04CA3">
        <w:rPr>
          <w:b/>
        </w:rPr>
        <w:t xml:space="preserve"> </w:t>
      </w:r>
      <w:r w:rsidR="00D04CA3">
        <w:t>y a través de la ex</w:t>
      </w:r>
      <w:r w:rsidR="00600527">
        <w:t xml:space="preserve">presión regular conseguimos el </w:t>
      </w:r>
      <w:r w:rsidR="00600527" w:rsidRPr="00600527">
        <w:rPr>
          <w:i/>
        </w:rPr>
        <w:t>g</w:t>
      </w:r>
      <w:r w:rsidR="00D04CA3" w:rsidRPr="00600527">
        <w:rPr>
          <w:i/>
        </w:rPr>
        <w:t>ateway</w:t>
      </w:r>
      <w:r w:rsidR="00D04CA3">
        <w:t>, en este caso 192.168.0.1.</w:t>
      </w:r>
    </w:p>
    <w:p w:rsidR="00737C5C" w:rsidRDefault="00737C5C" w:rsidP="001772E2"/>
    <w:p w:rsidR="00BA342D" w:rsidRDefault="00BA342D" w:rsidP="001772E2">
      <w:r w:rsidRPr="00BA342D">
        <w:t>A</w:t>
      </w:r>
      <w:r>
        <w:t xml:space="preserve"> continuación tenemos la función </w:t>
      </w:r>
      <w:r w:rsidRPr="00BA342D">
        <w:t>pause()</w:t>
      </w:r>
      <w:r>
        <w:fldChar w:fldCharType="begin"/>
      </w:r>
      <w:r w:rsidR="00F36BB8">
        <w:instrText xml:space="preserve"> ADDIN ZOTERO_ITEM CSL_CITATION {"citationID":"pUnhDQ3y","properties":{"formattedCitation":"[36]","plainCitation":"[36]","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sidR="00475A2A">
        <w:rPr>
          <w:noProof/>
        </w:rPr>
        <w:t>[35</w:t>
      </w:r>
      <w:r w:rsidR="00F36BB8">
        <w:rPr>
          <w:noProof/>
        </w:rPr>
        <w:t>]</w:t>
      </w:r>
      <w:r>
        <w:fldChar w:fldCharType="end"/>
      </w:r>
      <w:r w:rsidR="00075FD2">
        <w:t xml:space="preserve"> que se ocupa de pausar el programa cuando es llamada.</w:t>
      </w:r>
    </w:p>
    <w:p w:rsidR="00E96D73" w:rsidRDefault="00E96D73" w:rsidP="001772E2">
      <w:r>
        <w:t xml:space="preserve">La siguiente función </w:t>
      </w:r>
      <w:r w:rsidRPr="00E96D73">
        <w:rPr>
          <w:b/>
        </w:rPr>
        <w:t>AnalisisMac()</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'+fecha_hora+'.txt','w')</w:t>
      </w:r>
      <w:r w:rsidR="00DF652D">
        <w:t xml:space="preserve"> y escribe en este los datos del atacante a través de la función </w:t>
      </w:r>
      <w:r w:rsidR="00DF652D" w:rsidRPr="00DF652D">
        <w:rPr>
          <w:b/>
        </w:rPr>
        <w:t>write</w:t>
      </w:r>
      <w:r w:rsidR="00DF652D" w:rsidRPr="00DF652D">
        <w:t>.</w:t>
      </w:r>
    </w:p>
    <w:p w:rsidR="00DF652D" w:rsidRDefault="00DF652D" w:rsidP="001772E2">
      <w:r>
        <w:t xml:space="preserve">La función </w:t>
      </w:r>
      <w:r w:rsidRPr="00DF652D">
        <w:rPr>
          <w:b/>
        </w:rPr>
        <w:t>Bloqueo()</w:t>
      </w:r>
      <w:r>
        <w:t xml:space="preserve"> trabaja directamente con el comando </w:t>
      </w:r>
      <w:r w:rsidRPr="00DF652D">
        <w:rPr>
          <w:b/>
        </w:rPr>
        <w:t>iptables</w:t>
      </w:r>
      <w:r w:rsidR="00F333F8">
        <w:rPr>
          <w:b/>
        </w:rPr>
        <w:fldChar w:fldCharType="begin"/>
      </w:r>
      <w:r w:rsidR="00F36BB8">
        <w:rPr>
          <w:b/>
        </w:rPr>
        <w:instrText xml:space="preserve"> ADDIN ZOTERO_ITEM CSL_CITATION {"citationID":"PcAZAkph","properties":{"formattedCitation":"[37]","plainCitation":"[37]","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475A2A">
        <w:rPr>
          <w:b/>
          <w:noProof/>
        </w:rPr>
        <w:t>[36</w:t>
      </w:r>
      <w:r w:rsidR="00F36BB8">
        <w:rPr>
          <w:b/>
          <w:noProof/>
        </w:rPr>
        <w:t>]</w:t>
      </w:r>
      <w:r w:rsidR="00F333F8">
        <w:rPr>
          <w:b/>
        </w:rPr>
        <w:fldChar w:fldCharType="end"/>
      </w:r>
      <w:r>
        <w:t>:</w:t>
      </w:r>
    </w:p>
    <w:p w:rsidR="00433E25" w:rsidRDefault="00433E25" w:rsidP="001772E2">
      <w:r>
        <w:t>A través de la acción -j DROP se cierra el acceso.</w:t>
      </w:r>
    </w:p>
    <w:p w:rsidR="00433E25" w:rsidRPr="00DF652D" w:rsidRDefault="00433E25" w:rsidP="001772E2">
      <w:r>
        <w:t>Se cierra acceso entrante a la MAC:</w:t>
      </w:r>
    </w:p>
    <w:p w:rsidR="00075FD2" w:rsidRDefault="00433E25" w:rsidP="001772E2">
      <w:pPr>
        <w:rPr>
          <w:b/>
        </w:rPr>
      </w:pPr>
      <w:r w:rsidRPr="00433E25">
        <w:rPr>
          <w:b/>
        </w:rPr>
        <w:t>os.system('iptables -A INPUT -i ens33 -m mac --mac-source '+ mac_atacante +' -j DROP')</w:t>
      </w:r>
    </w:p>
    <w:p w:rsidR="00433E25" w:rsidRDefault="00433E25" w:rsidP="001772E2">
      <w:r>
        <w:t>Se cierra acceso entrante y saliente a la IP:</w:t>
      </w:r>
    </w:p>
    <w:p w:rsidR="00433E25" w:rsidRPr="00433E25" w:rsidRDefault="00433E25" w:rsidP="001772E2">
      <w:pPr>
        <w:rPr>
          <w:b/>
        </w:rPr>
      </w:pPr>
      <w:r w:rsidRPr="00433E25">
        <w:rPr>
          <w:b/>
        </w:rPr>
        <w:t>os.system('iptables -A INPUT -s '+ ip_atacante +' -j DROP')</w:t>
      </w:r>
    </w:p>
    <w:p w:rsidR="00433E25" w:rsidRDefault="00433E25" w:rsidP="001772E2">
      <w:pPr>
        <w:rPr>
          <w:b/>
        </w:rPr>
      </w:pPr>
      <w:r w:rsidRPr="00433E25">
        <w:rPr>
          <w:b/>
        </w:rPr>
        <w:t>os.system('iptables -A OUTPUT -s '+ ip_atacante +' -j DROP')</w:t>
      </w:r>
    </w:p>
    <w:p w:rsidR="00433E25" w:rsidRDefault="00433E25" w:rsidP="001772E2">
      <w:r w:rsidRPr="00433E25">
        <w:t>S</w:t>
      </w:r>
      <w:r>
        <w:t>e cierran los intentos de iniciar una nueva conexión a través del envío de paquetes SYN:</w:t>
      </w:r>
    </w:p>
    <w:p w:rsidR="00433E25" w:rsidRDefault="00433E25" w:rsidP="001772E2">
      <w:pPr>
        <w:rPr>
          <w:b/>
        </w:rPr>
      </w:pPr>
      <w:r w:rsidRPr="00433E25">
        <w:rPr>
          <w:b/>
        </w:rPr>
        <w:t>os.system('iptables -A INPUT -p tcp ! --syn -m state --state NEW -j DROP')</w:t>
      </w:r>
    </w:p>
    <w:p w:rsidR="00F333F8" w:rsidRDefault="00F333F8" w:rsidP="001772E2"/>
    <w:p w:rsidR="00E20ADA" w:rsidRDefault="00E20ADA" w:rsidP="001772E2">
      <w:r>
        <w:t>Con la función</w:t>
      </w:r>
      <w:r w:rsidR="00E9547C">
        <w:t xml:space="preserve"> </w:t>
      </w:r>
      <w:r w:rsidR="00E9547C" w:rsidRPr="00E9547C">
        <w:rPr>
          <w:b/>
        </w:rPr>
        <w:t>PingRouter()</w:t>
      </w:r>
      <w:r w:rsidR="00E9547C">
        <w:t xml:space="preserve"> hacemos </w:t>
      </w:r>
      <w:r w:rsidR="00E9547C" w:rsidRPr="00D957FC">
        <w:rPr>
          <w:i/>
        </w:rPr>
        <w:t>ping</w:t>
      </w:r>
      <w:r w:rsidR="00E9547C">
        <w:t xml:space="preserve"> con paquetes ICMP al router a través de </w:t>
      </w:r>
      <w:r w:rsidR="00E9547C" w:rsidRPr="00E9547C">
        <w:rPr>
          <w:b/>
        </w:rPr>
        <w:t>send</w:t>
      </w:r>
      <w:r w:rsidR="00E9547C">
        <w:t>:</w:t>
      </w:r>
    </w:p>
    <w:p w:rsidR="00E9547C" w:rsidRPr="00E9547C" w:rsidRDefault="00E9547C" w:rsidP="001772E2">
      <w:pPr>
        <w:rPr>
          <w:b/>
        </w:rPr>
      </w:pPr>
      <w:r>
        <w:rPr>
          <w:b/>
        </w:rPr>
        <w:t>s</w:t>
      </w:r>
      <w:r w:rsidRPr="00E9547C">
        <w:rPr>
          <w:b/>
        </w:rPr>
        <w:t>end(IP(dst=returnGateway())/ICMP())</w:t>
      </w:r>
    </w:p>
    <w:p w:rsidR="00F333F8" w:rsidRDefault="00F333F8" w:rsidP="001772E2">
      <w:pPr>
        <w:rPr>
          <w:b/>
        </w:rPr>
      </w:pPr>
    </w:p>
    <w:p w:rsidR="001E044A" w:rsidRDefault="001E044A" w:rsidP="001772E2">
      <w:r>
        <w:t xml:space="preserve">La función </w:t>
      </w:r>
      <w:r w:rsidRPr="001E044A">
        <w:rPr>
          <w:b/>
        </w:rPr>
        <w:t>PaquetesRouter()</w:t>
      </w:r>
      <w:r>
        <w:t xml:space="preserve"> </w:t>
      </w:r>
      <w:r w:rsidR="00395B54">
        <w:t xml:space="preserve">se consigue la MAC del router y se </w:t>
      </w:r>
      <w:r>
        <w:t>detecta si el paquete</w:t>
      </w:r>
      <w:r w:rsidR="00395B54">
        <w:t xml:space="preserve"> es del router o no, devolviendo un </w:t>
      </w:r>
      <w:r w:rsidR="00395B54" w:rsidRPr="00D957FC">
        <w:rPr>
          <w:i/>
        </w:rPr>
        <w:t>true</w:t>
      </w:r>
      <w:r w:rsidR="00395B54">
        <w:t xml:space="preserve"> o un </w:t>
      </w:r>
      <w:r w:rsidR="00395B54" w:rsidRPr="00D957FC">
        <w:rPr>
          <w:i/>
        </w:rPr>
        <w:t>false</w:t>
      </w:r>
      <w:r w:rsidR="00395B54">
        <w:t>.</w:t>
      </w:r>
    </w:p>
    <w:p w:rsidR="00395B54" w:rsidRDefault="00395B54" w:rsidP="001772E2">
      <w:r>
        <w:lastRenderedPageBreak/>
        <w:t>Para realizar esta operación recoge los datos del paquete y los compara con los datos del router.</w:t>
      </w:r>
    </w:p>
    <w:p w:rsidR="00395B54" w:rsidRDefault="00395B54" w:rsidP="001772E2">
      <w:r>
        <w:t xml:space="preserve">Para detectar si es un ataque se utiliza la función </w:t>
      </w:r>
      <w:r w:rsidRPr="00395B54">
        <w:rPr>
          <w:b/>
        </w:rPr>
        <w:t>Ataque()</w:t>
      </w:r>
      <w:r>
        <w:rPr>
          <w:b/>
        </w:rPr>
        <w:t xml:space="preserve"> </w:t>
      </w:r>
      <w:r w:rsidR="00AB4A26">
        <w:t>que analiza las IP del paquete y del host. En caso de que la IP guardada en el diccionario sea igual que la del paquete pero distinta de la del equipo se puede asegurar entonces que la IP ha sido trucada y por tanto es un ataque.</w:t>
      </w:r>
    </w:p>
    <w:p w:rsidR="00013727" w:rsidRPr="00013727" w:rsidRDefault="00013727" w:rsidP="001772E2">
      <w:r>
        <w:t xml:space="preserve">La función </w:t>
      </w:r>
      <w:r w:rsidRPr="00013727">
        <w:rPr>
          <w:b/>
        </w:rPr>
        <w:t>AnalisisPaquetes()</w:t>
      </w:r>
      <w:r>
        <w:t xml:space="preserve"> imprime los datos de los paquetes y lanza la función </w:t>
      </w:r>
      <w:r w:rsidRPr="00395B54">
        <w:rPr>
          <w:b/>
        </w:rPr>
        <w:t>Ataque()</w:t>
      </w:r>
      <w:r>
        <w:rPr>
          <w:b/>
        </w:rPr>
        <w:t xml:space="preserve"> </w:t>
      </w:r>
      <w:r>
        <w:t>para ir comprobándolos uno por uno.</w:t>
      </w:r>
    </w:p>
    <w:p w:rsidR="00AB4A26" w:rsidRDefault="00013727" w:rsidP="001772E2">
      <w:r>
        <w:t xml:space="preserve">Por último la función principal </w:t>
      </w:r>
      <w:r w:rsidRPr="00013727">
        <w:rPr>
          <w:b/>
        </w:rPr>
        <w:t>if __name__ == '__main__':</w:t>
      </w:r>
      <w:r>
        <w:rPr>
          <w:b/>
        </w:rPr>
        <w:t xml:space="preserve"> </w:t>
      </w:r>
      <w:r>
        <w:t>lanza el análisis de la red y captura los paquetes a través de la función de Scapy :</w:t>
      </w:r>
    </w:p>
    <w:p w:rsidR="00013727" w:rsidRDefault="00A12846" w:rsidP="001772E2">
      <w:pPr>
        <w:rPr>
          <w:b/>
        </w:rPr>
      </w:pPr>
      <w:r w:rsidRPr="00A12846">
        <w:rPr>
          <w:b/>
        </w:rPr>
        <w:t>sniff(prn=AnalisisPaquetes, filter="tcp port 80", store=0)</w:t>
      </w:r>
    </w:p>
    <w:p w:rsidR="00013727" w:rsidRDefault="00013727" w:rsidP="001772E2">
      <w:r w:rsidRPr="00013727">
        <w:rPr>
          <w:b/>
        </w:rPr>
        <w:t>prn</w:t>
      </w:r>
      <w:r>
        <w:t>: Envía los paquetes a la función especificada.</w:t>
      </w:r>
    </w:p>
    <w:p w:rsidR="00013727" w:rsidRDefault="00013727" w:rsidP="001772E2">
      <w:r>
        <w:rPr>
          <w:b/>
        </w:rPr>
        <w:t>filter</w:t>
      </w:r>
      <w:r w:rsidRPr="00013727">
        <w:t>:</w:t>
      </w:r>
      <w:r>
        <w:t xml:space="preserve"> Permite especificar el filtro, en este caso paquetes TCP y puerto 80.</w:t>
      </w:r>
    </w:p>
    <w:p w:rsidR="00F333F8" w:rsidRPr="00E61CBB" w:rsidRDefault="00013727" w:rsidP="001772E2">
      <w:r>
        <w:rPr>
          <w:b/>
        </w:rPr>
        <w:t>store</w:t>
      </w:r>
      <w:r w:rsidRPr="00013727">
        <w:t>:</w:t>
      </w:r>
      <w:r>
        <w:t xml:space="preserve"> Permite almacenar los paquetes, en este caso se guardan dentro del diccionario </w:t>
      </w:r>
      <w:r w:rsidR="00203B79">
        <w:t xml:space="preserve">de la función </w:t>
      </w:r>
      <w:r w:rsidR="00203B79" w:rsidRPr="00013727">
        <w:rPr>
          <w:b/>
        </w:rPr>
        <w:t>AnalisisPaquetes</w:t>
      </w:r>
      <w:r w:rsidR="00203B79" w:rsidRPr="00203B79">
        <w:t>.</w:t>
      </w:r>
    </w:p>
    <w:p w:rsidR="002A611C" w:rsidRDefault="009F3B4D" w:rsidP="001772E2">
      <w:pPr>
        <w:pStyle w:val="Ttulo3"/>
        <w:ind w:left="0" w:firstLine="0"/>
        <w:rPr>
          <w:noProof/>
          <w:color w:val="4DA4D8" w:themeColor="accent3" w:themeTint="99"/>
        </w:rPr>
      </w:pPr>
      <w:bookmarkStart w:id="257" w:name="_Toc517039236"/>
      <w:r>
        <w:rPr>
          <w:noProof/>
          <w:color w:val="4DA4D8" w:themeColor="accent3" w:themeTint="99"/>
        </w:rPr>
        <w:t>DEFENSA A ARP SPOOFING</w:t>
      </w:r>
      <w:bookmarkEnd w:id="257"/>
    </w:p>
    <w:p w:rsidR="00B854CF" w:rsidRDefault="00B854CF" w:rsidP="001772E2">
      <w:r>
        <w:t xml:space="preserve">El </w:t>
      </w:r>
      <w:r w:rsidRPr="00715352">
        <w:rPr>
          <w:i/>
        </w:rPr>
        <w:t>script</w:t>
      </w:r>
      <w:r>
        <w:t xml:space="preserve"> de defensa contra el ARP </w:t>
      </w:r>
      <w:r w:rsidRPr="00715352">
        <w:rPr>
          <w:i/>
        </w:rPr>
        <w:t>spoofing</w:t>
      </w:r>
      <w:r>
        <w:t xml:space="preserve"> es muy similar al </w:t>
      </w:r>
      <w:r w:rsidRPr="00715352">
        <w:rPr>
          <w:i/>
        </w:rPr>
        <w:t>script</w:t>
      </w:r>
      <w:r>
        <w:t xml:space="preserve"> de defensa contra IP </w:t>
      </w:r>
      <w:r w:rsidRPr="00715352">
        <w:rPr>
          <w:i/>
        </w:rPr>
        <w:t>spoofing</w:t>
      </w:r>
      <w:r w:rsidR="008A7615">
        <w:t xml:space="preserve"> ya que ambos requieren de las funciones de escucha de paquetes, detección de equipos de red, captura de direcciones IP y MAC y otras funciones comunes.</w:t>
      </w:r>
    </w:p>
    <w:p w:rsidR="008A7615" w:rsidRPr="003A484F" w:rsidRDefault="008A7615" w:rsidP="001772E2">
      <w:r>
        <w:t xml:space="preserve">En este apartado se explicaran las funciones que difieren al </w:t>
      </w:r>
      <w:r w:rsidRPr="0060024F">
        <w:rPr>
          <w:i/>
        </w:rPr>
        <w:t>script</w:t>
      </w:r>
      <w:r>
        <w:t xml:space="preserve"> de defensa contra IP </w:t>
      </w:r>
      <w:r w:rsidRPr="0060024F">
        <w:rPr>
          <w:i/>
        </w:rPr>
        <w:t>spoofing</w:t>
      </w:r>
      <w:r>
        <w:t>.</w:t>
      </w:r>
    </w:p>
    <w:p w:rsidR="00E61CBB" w:rsidRPr="00684C3F" w:rsidRDefault="00F73E3A" w:rsidP="001772E2">
      <w:pPr>
        <w:rPr>
          <w:b/>
        </w:rPr>
      </w:pPr>
      <w:r>
        <w:rPr>
          <w:noProof/>
        </w:rPr>
        <mc:AlternateContent>
          <mc:Choice Requires="wps">
            <w:drawing>
              <wp:anchor distT="0" distB="0" distL="114300" distR="114300" simplePos="0" relativeHeight="251860992" behindDoc="0" locked="0" layoutInCell="1" allowOverlap="1" wp14:anchorId="7FB44225" wp14:editId="415A90A9">
                <wp:simplePos x="0" y="0"/>
                <wp:positionH relativeFrom="column">
                  <wp:posOffset>-15240</wp:posOffset>
                </wp:positionH>
                <wp:positionV relativeFrom="paragraph">
                  <wp:posOffset>2058670</wp:posOffset>
                </wp:positionV>
                <wp:extent cx="5141595" cy="635"/>
                <wp:effectExtent l="0" t="0" r="1905" b="12065"/>
                <wp:wrapTopAndBottom/>
                <wp:docPr id="71" name="Cuadro de texto 7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E0B8F" w:rsidRPr="00E87B3B" w:rsidRDefault="006E0B8F" w:rsidP="00F73E3A">
                            <w:pPr>
                              <w:pStyle w:val="Descripcin"/>
                              <w:jc w:val="center"/>
                              <w:rPr>
                                <w:noProof/>
                                <w:szCs w:val="22"/>
                              </w:rPr>
                            </w:pPr>
                            <w:bookmarkStart w:id="258" w:name="_Toc517027866"/>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9" w:name="_Toc515561273"/>
                            <w:r>
                              <w:rPr>
                                <w:b/>
                                <w:i w:val="0"/>
                                <w:noProof/>
                                <w:color w:val="4DA4D8" w:themeColor="accent3" w:themeTint="99"/>
                              </w:rPr>
                              <w:t>102</w:t>
                            </w:r>
                            <w:r w:rsidRPr="00F73E3A">
                              <w:rPr>
                                <w:b/>
                                <w:i w:val="0"/>
                                <w:noProof/>
                                <w:color w:val="4DA4D8" w:themeColor="accent3" w:themeTint="99"/>
                              </w:rPr>
                              <w:fldChar w:fldCharType="end"/>
                            </w:r>
                            <w:r w:rsidRPr="000A6CB7">
                              <w:t>-IP neighbor.</w:t>
                            </w:r>
                            <w:r>
                              <w:t xml:space="preserve"> </w:t>
                            </w:r>
                            <w:r w:rsidRPr="000A6CB7">
                              <w:t>Fuente: propia</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44225" id="Cuadro de texto 71" o:spid="_x0000_s1070" type="#_x0000_t202" style="position:absolute;left:0;text-align:left;margin-left:-1.2pt;margin-top:162.1pt;width:404.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" stroked="f">
                <v:textbox style="mso-fit-shape-to-text:t" inset="0,0,0,0">
                  <w:txbxContent>
                    <w:p w:rsidR="006E0B8F" w:rsidRPr="00E87B3B" w:rsidRDefault="006E0B8F" w:rsidP="00F73E3A">
                      <w:pPr>
                        <w:pStyle w:val="Descripcin"/>
                        <w:jc w:val="center"/>
                        <w:rPr>
                          <w:noProof/>
                          <w:szCs w:val="22"/>
                        </w:rPr>
                      </w:pPr>
                      <w:bookmarkStart w:id="260" w:name="_Toc517027866"/>
                      <w:r>
                        <w:rPr>
                          <w:rFonts w:eastAsiaTheme="minorHAnsi" w:cs="Helvetica Neue"/>
                          <w:b/>
                          <w:i w:val="0"/>
                          <w:noProof/>
                          <w:color w:val="4DA4D8" w:themeColor="accent3" w:themeTint="99"/>
                          <w:lang w:eastAsia="en-US"/>
                        </w:rPr>
                        <w:t xml:space="preserve">Ilustración </w:t>
                      </w: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61" w:name="_Toc515561273"/>
                      <w:r>
                        <w:rPr>
                          <w:b/>
                          <w:i w:val="0"/>
                          <w:noProof/>
                          <w:color w:val="4DA4D8" w:themeColor="accent3" w:themeTint="99"/>
                        </w:rPr>
                        <w:t>102</w:t>
                      </w:r>
                      <w:r w:rsidRPr="00F73E3A">
                        <w:rPr>
                          <w:b/>
                          <w:i w:val="0"/>
                          <w:noProof/>
                          <w:color w:val="4DA4D8" w:themeColor="accent3" w:themeTint="99"/>
                        </w:rPr>
                        <w:fldChar w:fldCharType="end"/>
                      </w:r>
                      <w:r w:rsidRPr="000A6CB7">
                        <w:t>-IP neighbor.</w:t>
                      </w:r>
                      <w:r>
                        <w:t xml:space="preserve"> </w:t>
                      </w:r>
                      <w:r w:rsidRPr="000A6CB7">
                        <w:t>Fuente: propia</w:t>
                      </w:r>
                      <w:bookmarkEnd w:id="260"/>
                      <w:bookmarkEnd w:id="261"/>
                    </w:p>
                  </w:txbxContent>
                </v:textbox>
                <w10:wrap type="topAndBottom"/>
              </v:shape>
            </w:pict>
          </mc:Fallback>
        </mc:AlternateContent>
      </w:r>
      <w:r w:rsidR="00700BF0">
        <w:rPr>
          <w:noProof/>
        </w:rPr>
        <w:drawing>
          <wp:anchor distT="0" distB="0" distL="114300" distR="114300" simplePos="0" relativeHeight="251804672" behindDoc="0" locked="0" layoutInCell="1" allowOverlap="1">
            <wp:simplePos x="0" y="0"/>
            <wp:positionH relativeFrom="column">
              <wp:posOffset>-15240</wp:posOffset>
            </wp:positionH>
            <wp:positionV relativeFrom="paragraph">
              <wp:posOffset>958215</wp:posOffset>
            </wp:positionV>
            <wp:extent cx="5141595" cy="1043305"/>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93">
                      <a:extLst>
                        <a:ext uri="{28A0092B-C50C-407E-A947-70E740481C1C}">
                          <a14:useLocalDpi xmlns:a14="http://schemas.microsoft.com/office/drawing/2010/main" val="0"/>
                        </a:ext>
                      </a:extLst>
                    </a:blip>
                    <a:stretch>
                      <a:fillRect/>
                    </a:stretch>
                  </pic:blipFill>
                  <pic:spPr>
                    <a:xfrm>
                      <a:off x="0" y="0"/>
                      <a:ext cx="514159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00684C3F" w:rsidRPr="00684C3F">
        <w:rPr>
          <w:b/>
        </w:rPr>
        <w:t>Bloqueo()</w:t>
      </w:r>
      <w:r w:rsidR="00684C3F">
        <w:rPr>
          <w:b/>
        </w:rPr>
        <w:t xml:space="preserve"> </w:t>
      </w:r>
      <w:r w:rsidR="00684C3F">
        <w:t xml:space="preserve">como estamos  trabajando con tablas ARP, en el caso de sufrir un ataque debemos acceder a la tabla para borrar la IP atacante. Para ello primero debemos saber listar a los hosts vecinos, esto se puede hacer con </w:t>
      </w:r>
      <w:r w:rsidR="00684C3F" w:rsidRPr="00684C3F">
        <w:rPr>
          <w:b/>
        </w:rPr>
        <w:t>ip neighbor show</w:t>
      </w:r>
      <w:r w:rsidR="00684C3F">
        <w:t xml:space="preserve"> o </w:t>
      </w:r>
      <w:r w:rsidR="00684C3F" w:rsidRPr="00684C3F">
        <w:rPr>
          <w:b/>
        </w:rPr>
        <w:t>ip neight show</w:t>
      </w:r>
      <w:r w:rsidR="00684C3F" w:rsidRPr="00684C3F">
        <w:t>.</w:t>
      </w:r>
    </w:p>
    <w:p w:rsidR="00E61CBB" w:rsidRDefault="00E61CBB" w:rsidP="001772E2"/>
    <w:p w:rsidR="00E61CBB" w:rsidRDefault="00684C3F" w:rsidP="001772E2">
      <w:r>
        <w:t>Gracias a este comando podremos ver las IP, interfaz de red, MAC y estado.</w:t>
      </w:r>
    </w:p>
    <w:p w:rsidR="0060024F" w:rsidRDefault="0060024F" w:rsidP="001772E2"/>
    <w:p w:rsidR="00684C3F" w:rsidRDefault="00684C3F" w:rsidP="001772E2">
      <w:r>
        <w:lastRenderedPageBreak/>
        <w:t>Este estado puede ser uno de los siguientes</w:t>
      </w:r>
      <w:r w:rsidR="004C4DEB">
        <w:t xml:space="preserve"> </w:t>
      </w:r>
      <w:r w:rsidR="004C4DEB">
        <w:fldChar w:fldCharType="begin"/>
      </w:r>
      <w:r w:rsidR="00F36BB8">
        <w:instrText xml:space="preserve"> ADDIN ZOTERO_ITEM CSL_CITATION {"citationID":"fP0LsCBZ","properties":{"formattedCitation":"[38]","plainCitation":"[38]","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75A2A">
        <w:rPr>
          <w:noProof/>
        </w:rPr>
        <w:t>[37</w:t>
      </w:r>
      <w:r w:rsidR="00F36BB8">
        <w:rPr>
          <w:noProof/>
        </w:rPr>
        <w:t>]</w:t>
      </w:r>
      <w:r w:rsidR="004C4DEB">
        <w:fldChar w:fldCharType="end"/>
      </w:r>
      <w:r>
        <w:t>:</w:t>
      </w:r>
    </w:p>
    <w:p w:rsidR="00684C3F" w:rsidRDefault="00684C3F" w:rsidP="001772E2">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1772E2">
      <w:r w:rsidRPr="008D7262">
        <w:rPr>
          <w:b/>
        </w:rPr>
        <w:t>STALE</w:t>
      </w:r>
      <w:r w:rsidR="00096EE3">
        <w:t>:</w:t>
      </w:r>
      <w:r w:rsidR="008D7262">
        <w:t xml:space="preserve"> La entrada ARP es válida y el destino es accesible. Pero no se ha establecido una conexión reciente.</w:t>
      </w:r>
    </w:p>
    <w:p w:rsidR="00684C3F" w:rsidRDefault="00684C3F" w:rsidP="001772E2">
      <w:r w:rsidRPr="008D7262">
        <w:rPr>
          <w:b/>
        </w:rPr>
        <w:t>FAILED</w:t>
      </w:r>
      <w:r w:rsidR="00096EE3">
        <w:t>:</w:t>
      </w:r>
      <w:r w:rsidR="008D7262">
        <w:t xml:space="preserve"> No hay conectividad, la MAC no se puede detectar.</w:t>
      </w:r>
    </w:p>
    <w:p w:rsidR="00684C3F" w:rsidRDefault="00684C3F" w:rsidP="001772E2">
      <w:r w:rsidRPr="008D7262">
        <w:rPr>
          <w:b/>
        </w:rPr>
        <w:t>DELAY</w:t>
      </w:r>
      <w:r w:rsidR="008D7262">
        <w:t>: Se ha enviado información al destino pero no se recibe respuesta o confirmación.</w:t>
      </w:r>
    </w:p>
    <w:p w:rsidR="00E61CBB" w:rsidRDefault="00B6662D" w:rsidP="001772E2">
      <w:r>
        <w:t xml:space="preserve">Para borrar las IP de estas tablas ARP usaremos la siguiente función </w:t>
      </w:r>
      <w:r>
        <w:fldChar w:fldCharType="begin"/>
      </w:r>
      <w:r w:rsidR="00F36BB8">
        <w:instrText xml:space="preserve"> ADDIN ZOTERO_ITEM CSL_CITATION {"citationID":"8ySj9bh0","properties":{"formattedCitation":"[39]","plainCitation":"[39]","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sidR="00475A2A">
        <w:rPr>
          <w:noProof/>
        </w:rPr>
        <w:t>[38</w:t>
      </w:r>
      <w:r w:rsidR="00F36BB8">
        <w:rPr>
          <w:noProof/>
        </w:rPr>
        <w:t>]</w:t>
      </w:r>
      <w:r>
        <w:fldChar w:fldCharType="end"/>
      </w:r>
      <w:r>
        <w:t>:</w:t>
      </w:r>
    </w:p>
    <w:p w:rsidR="00B6662D" w:rsidRPr="00255844" w:rsidRDefault="00A12846" w:rsidP="001772E2">
      <w:pPr>
        <w:rPr>
          <w:b/>
        </w:rPr>
      </w:pPr>
      <w:r w:rsidRPr="00A12846">
        <w:rPr>
          <w:b/>
        </w:rPr>
        <w:t>os.system("ip -s -s neigh flush all")</w:t>
      </w:r>
    </w:p>
    <w:p w:rsidR="00E61CBB" w:rsidRDefault="00F6247A" w:rsidP="001772E2">
      <w:r>
        <w:t>Insertamos de nuevo los datos del router para no producir errores:</w:t>
      </w:r>
    </w:p>
    <w:p w:rsidR="008F46B7" w:rsidRPr="00A12846" w:rsidRDefault="00A12846" w:rsidP="001772E2">
      <w:pPr>
        <w:rPr>
          <w:b/>
        </w:rPr>
      </w:pPr>
      <w:r w:rsidRPr="00A12846">
        <w:rPr>
          <w:b/>
        </w:rPr>
        <w:t>os.system("arp -s "+ ip_router + " " + mac_router)</w:t>
      </w:r>
    </w:p>
    <w:p w:rsidR="00C142F7" w:rsidRDefault="00C142F7" w:rsidP="001772E2">
      <w:r>
        <w:t xml:space="preserve">Por otro lado a la hora de filtrar en el </w:t>
      </w:r>
      <w:r w:rsidRPr="00692206">
        <w:rPr>
          <w:i/>
        </w:rPr>
        <w:t>script</w:t>
      </w:r>
      <w:r>
        <w:t xml:space="preserve"> de defensa IP </w:t>
      </w:r>
      <w:r w:rsidRPr="00692206">
        <w:rPr>
          <w:i/>
        </w:rPr>
        <w:t>spoofing</w:t>
      </w:r>
      <w:r>
        <w:t xml:space="preserve"> filtrábamos por paquetes TCP mientras que en </w:t>
      </w:r>
      <w:r w:rsidR="008F46B7">
        <w:t xml:space="preserve">la defensa contra el ARP </w:t>
      </w:r>
      <w:r w:rsidR="008F46B7" w:rsidRPr="00692206">
        <w:rPr>
          <w:i/>
        </w:rPr>
        <w:t>spoofing</w:t>
      </w:r>
      <w:r w:rsidR="008F46B7">
        <w:t xml:space="preserve"> necesitamos filtrar por paquetes ARP. Para ello usaremos esta condición:</w:t>
      </w:r>
    </w:p>
    <w:p w:rsidR="00E61CBB" w:rsidRPr="008F46B7" w:rsidRDefault="00A12846" w:rsidP="001772E2">
      <w:pPr>
        <w:rPr>
          <w:b/>
        </w:rPr>
      </w:pPr>
      <w:r w:rsidRPr="00A12846">
        <w:rPr>
          <w:b/>
        </w:rPr>
        <w:t xml:space="preserve">if ARP in pkt and pkt[ARP].op in (1,2):  </w:t>
      </w:r>
    </w:p>
    <w:p w:rsidR="008F46B7" w:rsidRDefault="008F46B7" w:rsidP="001772E2">
      <w:r>
        <w:t>En la que .op se refiere al código de operación “opcode"</w:t>
      </w:r>
      <w:r w:rsidR="00134488">
        <w:t>:</w:t>
      </w:r>
    </w:p>
    <w:p w:rsidR="00134488" w:rsidRDefault="00134488" w:rsidP="001772E2">
      <w:r>
        <w:t xml:space="preserve">pkt[ARP].op == 1:  # who-has (request) </w:t>
      </w:r>
    </w:p>
    <w:p w:rsidR="00134488" w:rsidRDefault="00134488" w:rsidP="001772E2">
      <w:r>
        <w:t>pkt[ARP].op == 2:  # is-at (response)</w:t>
      </w:r>
    </w:p>
    <w:p w:rsidR="00134488" w:rsidRDefault="00134488" w:rsidP="001772E2">
      <w:r w:rsidRPr="00134488">
        <w:t>pkt[ARP].op in (1,2)</w:t>
      </w:r>
      <w:r>
        <w:t xml:space="preserve"> # (request) (response)</w:t>
      </w:r>
    </w:p>
    <w:p w:rsidR="0066207E" w:rsidRDefault="0066207E" w:rsidP="001772E2"/>
    <w:p w:rsidR="00E61CBB" w:rsidRPr="00134488" w:rsidRDefault="0066207E" w:rsidP="001772E2">
      <w:r>
        <w:t xml:space="preserve">El último cambio es el </w:t>
      </w:r>
      <w:r w:rsidRPr="00692206">
        <w:rPr>
          <w:i/>
        </w:rPr>
        <w:t>sniffer</w:t>
      </w:r>
      <w:r>
        <w:t xml:space="preserve"> ya que debe filtrar por paquetes ARP también.</w:t>
      </w:r>
    </w:p>
    <w:p w:rsidR="00E61CBB" w:rsidRPr="0066207E" w:rsidRDefault="00134488" w:rsidP="001772E2">
      <w:pPr>
        <w:ind w:firstLine="142"/>
        <w:rPr>
          <w:b/>
        </w:rPr>
      </w:pPr>
      <w:r w:rsidRPr="0066207E">
        <w:rPr>
          <w:b/>
        </w:rPr>
        <w:t>sniff(prn=AnalisisPaquetes, filter="arp", store=0)</w:t>
      </w:r>
    </w:p>
    <w:p w:rsidR="00E61CBB" w:rsidRDefault="0066207E" w:rsidP="001772E2">
      <w:r>
        <w:t xml:space="preserve">Para detectar el ataque debemos tener en cuenta que el ARP </w:t>
      </w:r>
      <w:r w:rsidRPr="00692206">
        <w:rPr>
          <w:i/>
        </w:rPr>
        <w:t>spoofing</w:t>
      </w:r>
      <w:r>
        <w:t xml:space="preserve">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66207E" w:rsidRDefault="0066207E" w:rsidP="001772E2">
      <w:pPr>
        <w:rPr>
          <w:b/>
        </w:rPr>
      </w:pPr>
      <w:r w:rsidRPr="00664125">
        <w:rPr>
          <w:b/>
        </w:rPr>
        <w:t>if diccionario[pkt[ARP].psrc] != pkt[ARP].hwsrc:</w:t>
      </w:r>
    </w:p>
    <w:p w:rsidR="008F0302" w:rsidRPr="00664125" w:rsidRDefault="008F0302" w:rsidP="001772E2">
      <w:pPr>
        <w:rPr>
          <w:b/>
        </w:rPr>
      </w:pPr>
    </w:p>
    <w:p w:rsidR="008F0302" w:rsidRPr="008F0302" w:rsidRDefault="00AF16C4" w:rsidP="00700BF0">
      <w:pPr>
        <w:pStyle w:val="Ttulo3"/>
        <w:numPr>
          <w:ilvl w:val="2"/>
          <w:numId w:val="35"/>
        </w:numPr>
        <w:ind w:left="0" w:firstLine="0"/>
        <w:rPr>
          <w:noProof/>
          <w:color w:val="4DA4D8" w:themeColor="accent3" w:themeTint="99"/>
        </w:rPr>
      </w:pPr>
      <w:bookmarkStart w:id="262" w:name="_Toc517039237"/>
      <w:r>
        <w:rPr>
          <w:noProof/>
          <w:color w:val="4DA4D8" w:themeColor="accent3" w:themeTint="99"/>
        </w:rPr>
        <w:lastRenderedPageBreak/>
        <w:t>DEFENSA A MAIL SPOOFING</w:t>
      </w:r>
      <w:bookmarkEnd w:id="262"/>
    </w:p>
    <w:p w:rsidR="00E61CBB" w:rsidRDefault="00A93D6F" w:rsidP="001772E2">
      <w:r>
        <w:t xml:space="preserve">Este tipo de spoofing es muy usado </w:t>
      </w:r>
      <w:r w:rsidR="00944632">
        <w:t xml:space="preserve">y es por eso que las compañías que ofrecen servicios de correo se ocupan de procurar a sus usuarios cierta seguridad. </w:t>
      </w:r>
    </w:p>
    <w:p w:rsidR="00944632" w:rsidRDefault="00944632" w:rsidP="001772E2">
      <w:r>
        <w:t>Esta seguridad consiste en las siguientes técnicas:</w:t>
      </w:r>
    </w:p>
    <w:p w:rsidR="00944632" w:rsidRDefault="00944632" w:rsidP="001772E2">
      <w:r>
        <w:t>- Implementación del protocolo SPF</w:t>
      </w:r>
      <w:r w:rsidR="00F31548">
        <w:t xml:space="preserve"> (</w:t>
      </w:r>
      <w:r w:rsidR="00F31548" w:rsidRPr="00692206">
        <w:rPr>
          <w:i/>
        </w:rPr>
        <w:t>Sender Policy Framework</w:t>
      </w:r>
      <w:r w:rsidR="00F31548">
        <w:t>).</w:t>
      </w:r>
    </w:p>
    <w:p w:rsidR="00E362EF" w:rsidRPr="0031552C" w:rsidRDefault="00330BBF" w:rsidP="00330BBF">
      <w:r>
        <w:rPr>
          <w:noProof/>
        </w:rPr>
        <mc:AlternateContent>
          <mc:Choice Requires="wps">
            <w:drawing>
              <wp:anchor distT="0" distB="0" distL="114300" distR="114300" simplePos="0" relativeHeight="251863040" behindDoc="0" locked="0" layoutInCell="1" allowOverlap="1" wp14:anchorId="109CC844" wp14:editId="69BB8A27">
                <wp:simplePos x="0" y="0"/>
                <wp:positionH relativeFrom="column">
                  <wp:posOffset>44450</wp:posOffset>
                </wp:positionH>
                <wp:positionV relativeFrom="paragraph">
                  <wp:posOffset>3719183</wp:posOffset>
                </wp:positionV>
                <wp:extent cx="5080000" cy="635"/>
                <wp:effectExtent l="0" t="0" r="0" b="12065"/>
                <wp:wrapTopAndBottom/>
                <wp:docPr id="78" name="Cuadro de texto 78"/>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rsidR="006E0B8F" w:rsidRPr="004C6B0D" w:rsidRDefault="006E0B8F" w:rsidP="00F73E3A">
                            <w:pPr>
                              <w:pStyle w:val="Descripcin"/>
                              <w:jc w:val="center"/>
                              <w:rPr>
                                <w:noProof/>
                                <w:szCs w:val="22"/>
                              </w:rPr>
                            </w:pPr>
                            <w:bookmarkStart w:id="263" w:name="_Toc517027867"/>
                            <w:r>
                              <w:rPr>
                                <w:rFonts w:eastAsiaTheme="minorHAnsi" w:cs="Helvetica Neue"/>
                                <w:b/>
                                <w:i w:val="0"/>
                                <w:noProof/>
                                <w:color w:val="4DA4D8" w:themeColor="accent3" w:themeTint="99"/>
                                <w:lang w:eastAsia="en-US"/>
                              </w:rPr>
                              <w:t xml:space="preserve">Ilustración </w:t>
                            </w: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64" w:name="_Toc515561274"/>
                            <w:r>
                              <w:rPr>
                                <w:b/>
                                <w:noProof/>
                                <w:color w:val="4DA4D8" w:themeColor="accent3" w:themeTint="99"/>
                              </w:rPr>
                              <w:t>103</w:t>
                            </w:r>
                            <w:r w:rsidRPr="00F73E3A">
                              <w:rPr>
                                <w:b/>
                                <w:noProof/>
                                <w:color w:val="4DA4D8" w:themeColor="accent3" w:themeTint="99"/>
                              </w:rPr>
                              <w:fldChar w:fldCharType="end"/>
                            </w:r>
                            <w:r>
                              <w:t>-</w:t>
                            </w:r>
                            <w:r w:rsidRPr="00CB4D7E">
                              <w:t>Protocolo SPF.</w:t>
                            </w:r>
                            <w:r>
                              <w:t xml:space="preserve"> </w:t>
                            </w:r>
                            <w:r w:rsidRPr="00CB4D7E">
                              <w:t xml:space="preserve">Fuente: </w:t>
                            </w:r>
                            <w:bookmarkEnd w:id="264"/>
                            <w:r>
                              <w:t>Propia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CC844" id="Cuadro de texto 78" o:spid="_x0000_s1071" type="#_x0000_t202" style="position:absolute;left:0;text-align:left;margin-left:3.5pt;margin-top:292.85pt;width:400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" stroked="f">
                <v:textbox style="mso-fit-shape-to-text:t" inset="0,0,0,0">
                  <w:txbxContent>
                    <w:p w:rsidR="006E0B8F" w:rsidRPr="004C6B0D" w:rsidRDefault="006E0B8F" w:rsidP="00F73E3A">
                      <w:pPr>
                        <w:pStyle w:val="Descripcin"/>
                        <w:jc w:val="center"/>
                        <w:rPr>
                          <w:noProof/>
                          <w:szCs w:val="22"/>
                        </w:rPr>
                      </w:pPr>
                      <w:bookmarkStart w:id="265" w:name="_Toc517027867"/>
                      <w:r>
                        <w:rPr>
                          <w:rFonts w:eastAsiaTheme="minorHAnsi" w:cs="Helvetica Neue"/>
                          <w:b/>
                          <w:i w:val="0"/>
                          <w:noProof/>
                          <w:color w:val="4DA4D8" w:themeColor="accent3" w:themeTint="99"/>
                          <w:lang w:eastAsia="en-US"/>
                        </w:rPr>
                        <w:t xml:space="preserve">Ilustración </w:t>
                      </w: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66" w:name="_Toc515561274"/>
                      <w:r>
                        <w:rPr>
                          <w:b/>
                          <w:noProof/>
                          <w:color w:val="4DA4D8" w:themeColor="accent3" w:themeTint="99"/>
                        </w:rPr>
                        <w:t>103</w:t>
                      </w:r>
                      <w:r w:rsidRPr="00F73E3A">
                        <w:rPr>
                          <w:b/>
                          <w:noProof/>
                          <w:color w:val="4DA4D8" w:themeColor="accent3" w:themeTint="99"/>
                        </w:rPr>
                        <w:fldChar w:fldCharType="end"/>
                      </w:r>
                      <w:r>
                        <w:t>-</w:t>
                      </w:r>
                      <w:r w:rsidRPr="00CB4D7E">
                        <w:t>Protocolo SPF.</w:t>
                      </w:r>
                      <w:r>
                        <w:t xml:space="preserve"> </w:t>
                      </w:r>
                      <w:r w:rsidRPr="00CB4D7E">
                        <w:t xml:space="preserve">Fuente: </w:t>
                      </w:r>
                      <w:bookmarkEnd w:id="266"/>
                      <w:r>
                        <w:t>Propia</w:t>
                      </w:r>
                      <w:bookmarkEnd w:id="265"/>
                    </w:p>
                  </w:txbxContent>
                </v:textbox>
                <w10:wrap type="topAndBottom"/>
              </v:shape>
            </w:pict>
          </mc:Fallback>
        </mc:AlternateContent>
      </w:r>
      <w:r>
        <w:rPr>
          <w:noProof/>
        </w:rPr>
        <w:drawing>
          <wp:anchor distT="0" distB="0" distL="114300" distR="114300" simplePos="0" relativeHeight="251988992" behindDoc="0" locked="0" layoutInCell="1" allowOverlap="1">
            <wp:simplePos x="0" y="0"/>
            <wp:positionH relativeFrom="column">
              <wp:posOffset>-183272</wp:posOffset>
            </wp:positionH>
            <wp:positionV relativeFrom="paragraph">
              <wp:posOffset>866585</wp:posOffset>
            </wp:positionV>
            <wp:extent cx="5728978" cy="2854295"/>
            <wp:effectExtent l="0" t="0" r="0" b="381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 Diagram (1).png"/>
                    <pic:cNvPicPr/>
                  </pic:nvPicPr>
                  <pic:blipFill>
                    <a:blip r:embed="rId194">
                      <a:extLst>
                        <a:ext uri="{28A0092B-C50C-407E-A947-70E740481C1C}">
                          <a14:useLocalDpi xmlns:a14="http://schemas.microsoft.com/office/drawing/2010/main" val="0"/>
                        </a:ext>
                      </a:extLst>
                    </a:blip>
                    <a:stretch>
                      <a:fillRect/>
                    </a:stretch>
                  </pic:blipFill>
                  <pic:spPr>
                    <a:xfrm>
                      <a:off x="0" y="0"/>
                      <a:ext cx="5728978" cy="2854295"/>
                    </a:xfrm>
                    <a:prstGeom prst="rect">
                      <a:avLst/>
                    </a:prstGeom>
                  </pic:spPr>
                </pic:pic>
              </a:graphicData>
            </a:graphic>
            <wp14:sizeRelH relativeFrom="page">
              <wp14:pctWidth>0</wp14:pctWidth>
            </wp14:sizeRelH>
            <wp14:sizeRelV relativeFrom="page">
              <wp14:pctHeight>0</wp14:pctHeight>
            </wp14:sizeRelV>
          </wp:anchor>
        </w:drawing>
      </w:r>
      <w:r w:rsidR="00F31548">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F36BB8">
        <w:instrText xml:space="preserve"> ADDIN ZOTERO_ITEM CSL_CITATION {"citationID":"jgWiMACm","properties":{"formattedCitation":"[40]","plainCitation":"[40]","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475A2A">
        <w:rPr>
          <w:noProof/>
        </w:rPr>
        <w:t>[39</w:t>
      </w:r>
      <w:r w:rsidR="00F36BB8">
        <w:rPr>
          <w:noProof/>
        </w:rPr>
        <w:t>]</w:t>
      </w:r>
      <w:r w:rsidR="00A25115">
        <w:fldChar w:fldCharType="end"/>
      </w:r>
    </w:p>
    <w:p w:rsidR="00E362EF" w:rsidRDefault="00A25115" w:rsidP="001772E2">
      <w:r>
        <w:t>-</w:t>
      </w:r>
      <w:r w:rsidR="00B1189C">
        <w:t xml:space="preserve"> Los correos con enlaces externos suelen ser analizados y a menudo llegan a SPAM</w:t>
      </w:r>
      <w:r w:rsidR="00B1189C" w:rsidRPr="00B1189C">
        <w:t>.</w:t>
      </w:r>
    </w:p>
    <w:p w:rsidR="00B1189C" w:rsidRDefault="00B1189C" w:rsidP="001772E2">
      <w:r>
        <w:t>- La mayoría de los servidores de correo dan la posibilidad de que el usuario marque mensajes de spam para evitar que lleguen nuevos.</w:t>
      </w:r>
    </w:p>
    <w:p w:rsidR="00B1189C" w:rsidRDefault="00B1189C" w:rsidP="001772E2">
      <w:r>
        <w:t xml:space="preserve">- </w:t>
      </w:r>
      <w:r w:rsidR="00FE68B5">
        <w:t>Los m</w:t>
      </w:r>
      <w:r>
        <w:t xml:space="preserve">ensajes que han sido añadidos a SPAM por </w:t>
      </w:r>
      <w:r w:rsidR="00D301AE">
        <w:t>un gran número de usuarios del</w:t>
      </w:r>
      <w:r>
        <w:t xml:space="preserve"> servidor de correo</w:t>
      </w:r>
      <w:r w:rsidR="00D301AE">
        <w:t xml:space="preserve"> son eliminados por el propio servicio</w:t>
      </w:r>
      <w:r>
        <w:t>.</w:t>
      </w:r>
      <w:r w:rsidR="00D116F7">
        <w:fldChar w:fldCharType="begin"/>
      </w:r>
      <w:r w:rsidR="00F36BB8">
        <w:instrText xml:space="preserve"> ADDIN ZOTERO_ITEM CSL_CITATION {"citationID":"WIRcsfsz","properties":{"formattedCitation":"[41]","plainCitation":"[41]","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475A2A">
        <w:rPr>
          <w:noProof/>
        </w:rPr>
        <w:t>[40</w:t>
      </w:r>
      <w:r w:rsidR="00F36BB8">
        <w:rPr>
          <w:noProof/>
        </w:rPr>
        <w:t>]</w:t>
      </w:r>
      <w:r w:rsidR="00D116F7">
        <w:fldChar w:fldCharType="end"/>
      </w:r>
    </w:p>
    <w:p w:rsidR="00B1189C" w:rsidRDefault="00B1189C" w:rsidP="001772E2"/>
    <w:p w:rsidR="00700BF0" w:rsidRDefault="00700BF0">
      <w:pPr>
        <w:jc w:val="left"/>
        <w:rPr>
          <w:rFonts w:ascii="Trebuchet MS" w:eastAsiaTheme="majorEastAsia" w:hAnsi="Trebuchet MS" w:cstheme="majorHAnsi"/>
          <w:b/>
          <w:smallCaps/>
          <w:noProof/>
          <w:color w:val="4DA4D8" w:themeColor="accent3" w:themeTint="99"/>
          <w:sz w:val="44"/>
          <w:szCs w:val="44"/>
        </w:rPr>
      </w:pPr>
      <w:r>
        <w:rPr>
          <w:rFonts w:ascii="Trebuchet MS" w:hAnsi="Trebuchet MS"/>
          <w:color w:val="4DA4D8" w:themeColor="accent3" w:themeTint="99"/>
          <w:sz w:val="44"/>
          <w:szCs w:val="44"/>
        </w:rPr>
        <w:br w:type="page"/>
      </w:r>
    </w:p>
    <w:p w:rsidR="00E362EF" w:rsidRPr="00877BA8" w:rsidRDefault="00877BA8" w:rsidP="00700BF0">
      <w:pPr>
        <w:pStyle w:val="Ttulo1"/>
        <w:ind w:left="0" w:firstLine="0"/>
        <w:jc w:val="left"/>
        <w:rPr>
          <w:rFonts w:ascii="Trebuchet MS" w:hAnsi="Trebuchet MS"/>
          <w:color w:val="4DA4D8" w:themeColor="accent3" w:themeTint="99"/>
          <w:sz w:val="44"/>
          <w:szCs w:val="44"/>
        </w:rPr>
      </w:pPr>
      <w:bookmarkStart w:id="267" w:name="_Toc517039238"/>
      <w:r w:rsidRPr="00877BA8">
        <w:rPr>
          <w:rFonts w:ascii="Trebuchet MS" w:hAnsi="Trebuchet MS"/>
          <w:color w:val="4DA4D8" w:themeColor="accent3" w:themeTint="99"/>
          <w:sz w:val="44"/>
          <w:szCs w:val="44"/>
        </w:rPr>
        <w:lastRenderedPageBreak/>
        <w:t xml:space="preserve">Presentación y Validación de </w:t>
      </w:r>
      <w:r w:rsidR="00E362EF" w:rsidRPr="00877BA8">
        <w:rPr>
          <w:rFonts w:ascii="Trebuchet MS" w:hAnsi="Trebuchet MS"/>
          <w:color w:val="4DA4D8" w:themeColor="accent3" w:themeTint="99"/>
          <w:sz w:val="44"/>
          <w:szCs w:val="44"/>
        </w:rPr>
        <w:t>Resultados</w:t>
      </w:r>
      <w:bookmarkEnd w:id="267"/>
    </w:p>
    <w:p w:rsidR="00E362EF" w:rsidRDefault="00566B38" w:rsidP="001772E2">
      <w:r>
        <w:t>En este apartado vamos a proceder a validar cada uno de los objetivos del proyecto, para ello debemos recordar en primer lugar cuales eran los objetivos.</w:t>
      </w:r>
    </w:p>
    <w:p w:rsidR="00566B38" w:rsidRDefault="00566B38" w:rsidP="001772E2">
      <w:r>
        <w:t xml:space="preserve">El objetivo principal del proyecto es el de </w:t>
      </w:r>
      <w:r w:rsidR="00614E35" w:rsidRPr="00614E35">
        <w:t>estudiar los diferentes tipos de ataque spoofing que se pueden realizar en redes wifi públicas, realizando cada uno de los tipos de ataque y desarrollando scripts para evitarlos.</w:t>
      </w:r>
    </w:p>
    <w:p w:rsidR="00614E35" w:rsidRDefault="00614E35" w:rsidP="001772E2">
      <w:r>
        <w:t xml:space="preserve">El primer objetivo, estudiar los diferentes tipos de ataques spoofing </w:t>
      </w:r>
      <w:r w:rsidRPr="00614E35">
        <w:t>que se pueden realizar en redes wifi públicas</w:t>
      </w:r>
      <w:r w:rsidR="00DF511D">
        <w:t>,</w:t>
      </w:r>
      <w:r>
        <w:t xml:space="preserve"> </w:t>
      </w:r>
      <w:r w:rsidR="00DF511D">
        <w:t>se hall</w:t>
      </w:r>
      <w:r w:rsidR="00EF2319">
        <w:t>a completado en el punto 1</w:t>
      </w:r>
      <w:r w:rsidR="009A50A8">
        <w:t xml:space="preserve"> y 2</w:t>
      </w:r>
      <w:r>
        <w:t xml:space="preserve"> del presente documento.</w:t>
      </w:r>
    </w:p>
    <w:p w:rsidR="00614E35" w:rsidRDefault="00614E35" w:rsidP="001772E2">
      <w:r>
        <w:t>El segundo objetivo,</w:t>
      </w:r>
      <w:r w:rsidRPr="00614E35">
        <w:t xml:space="preserve"> </w:t>
      </w:r>
      <w:r>
        <w:t>realizar</w:t>
      </w:r>
      <w:r w:rsidRPr="00614E35">
        <w:t xml:space="preserve"> cada uno de los tipos de ataque</w:t>
      </w:r>
      <w:r>
        <w:t>s, se haya completado en el punto 5 del presente documento.</w:t>
      </w:r>
    </w:p>
    <w:p w:rsidR="00614E35" w:rsidRDefault="00614E35" w:rsidP="001772E2">
      <w:r>
        <w:t>El tercer objetivo, desarrollar scripts para evitar los diferentes ataques, se haya de igual manera completado en el punto 5 del presente documento.</w:t>
      </w:r>
    </w:p>
    <w:p w:rsidR="002E5DB4" w:rsidRDefault="002E5DB4" w:rsidP="001772E2">
      <w:r>
        <w:t>Se ha implementado para facilitar el uso de los scripts un menú</w:t>
      </w:r>
      <w:r w:rsidR="00490DC7">
        <w:t xml:space="preserve"> interactivo</w:t>
      </w:r>
      <w:r>
        <w:t xml:space="preserve"> que permite instalar los paquetes requeridos para su uso, así como lanzar los scripts una vez se haya completado la instalación. </w:t>
      </w:r>
    </w:p>
    <w:p w:rsidR="00614E35" w:rsidRPr="0031552C" w:rsidRDefault="00614E35" w:rsidP="001772E2">
      <w:r>
        <w:t xml:space="preserve">El listado de objetivos específicos hace referencia directa a cada uno de los objetivos mencionados en el objetivo principal del proyecto, por lo que todos ellos han sido completados con éxito. </w:t>
      </w:r>
    </w:p>
    <w:p w:rsidR="00E362EF" w:rsidRPr="0031552C" w:rsidRDefault="00E362EF" w:rsidP="001772E2"/>
    <w:p w:rsidR="00E362EF" w:rsidRPr="0031552C" w:rsidRDefault="00E362EF" w:rsidP="001772E2"/>
    <w:p w:rsidR="00E362EF" w:rsidRPr="0031552C" w:rsidRDefault="00E362EF" w:rsidP="001772E2"/>
    <w:p w:rsidR="00E362EF" w:rsidRPr="0031552C" w:rsidRDefault="00E362EF" w:rsidP="001772E2"/>
    <w:p w:rsidR="00AB6C01" w:rsidRDefault="00AB6C01">
      <w:pPr>
        <w:jc w:val="left"/>
        <w:rPr>
          <w:rFonts w:ascii="Trebuchet MS" w:eastAsiaTheme="majorEastAsia" w:hAnsi="Trebuchet MS" w:cstheme="majorHAnsi"/>
          <w:b/>
          <w:smallCaps/>
          <w:noProof/>
          <w:color w:val="4DA4D8" w:themeColor="accent3" w:themeTint="99"/>
          <w:sz w:val="38"/>
          <w:szCs w:val="38"/>
        </w:rPr>
      </w:pPr>
      <w:r>
        <w:rPr>
          <w:rFonts w:ascii="Trebuchet MS" w:hAnsi="Trebuchet MS"/>
          <w:color w:val="4DA4D8" w:themeColor="accent3" w:themeTint="99"/>
          <w:sz w:val="38"/>
          <w:szCs w:val="38"/>
        </w:rPr>
        <w:br w:type="page"/>
      </w:r>
    </w:p>
    <w:p w:rsidR="00E362EF" w:rsidRPr="00170CB3" w:rsidRDefault="00E362EF" w:rsidP="00AB6C01">
      <w:pPr>
        <w:pStyle w:val="Ttulo1"/>
        <w:ind w:left="0" w:firstLine="0"/>
        <w:jc w:val="left"/>
        <w:rPr>
          <w:rFonts w:ascii="Trebuchet MS" w:hAnsi="Trebuchet MS"/>
          <w:color w:val="4DA4D8" w:themeColor="accent3" w:themeTint="99"/>
          <w:sz w:val="38"/>
          <w:szCs w:val="38"/>
        </w:rPr>
      </w:pPr>
      <w:bookmarkStart w:id="268" w:name="_Toc517039239"/>
      <w:r w:rsidRPr="00170CB3">
        <w:rPr>
          <w:rFonts w:ascii="Trebuchet MS" w:hAnsi="Trebuchet MS"/>
          <w:color w:val="4DA4D8" w:themeColor="accent3" w:themeTint="99"/>
          <w:sz w:val="38"/>
          <w:szCs w:val="38"/>
        </w:rPr>
        <w:lastRenderedPageBreak/>
        <w:t>Conclusiones, Impacto Social y Trabajo Futuro</w:t>
      </w:r>
      <w:bookmarkEnd w:id="268"/>
    </w:p>
    <w:p w:rsidR="00E46FB0" w:rsidRPr="00E46FB0" w:rsidRDefault="00043428" w:rsidP="001772E2">
      <w:pPr>
        <w:pStyle w:val="Ttulo2"/>
        <w:ind w:left="0" w:firstLine="0"/>
      </w:pPr>
      <w:bookmarkStart w:id="269" w:name="_Toc517039240"/>
      <w:r>
        <w:rPr>
          <w:color w:val="4DA4D8" w:themeColor="accent3" w:themeTint="99"/>
        </w:rPr>
        <w:t>CONCLUSIONES</w:t>
      </w:r>
      <w:bookmarkEnd w:id="269"/>
    </w:p>
    <w:p w:rsidR="00B14060" w:rsidRDefault="00860AEF" w:rsidP="001772E2">
      <w:r>
        <w:t xml:space="preserve">La </w:t>
      </w:r>
      <w:r w:rsidR="006F13C3">
        <w:t>materia sobre la que trata</w:t>
      </w:r>
      <w:r>
        <w:t xml:space="preserve"> este proyecto</w:t>
      </w:r>
      <w:r w:rsidR="00583DAF">
        <w:t xml:space="preserve"> </w:t>
      </w:r>
      <w:r w:rsidR="000665DC">
        <w:t>alude a</w:t>
      </w:r>
      <w:r w:rsidR="00583DAF">
        <w:t xml:space="preserve"> una </w:t>
      </w:r>
      <w:r w:rsidR="006F13C3">
        <w:t>realidad</w:t>
      </w:r>
      <w:r w:rsidR="00583DAF">
        <w:t xml:space="preserve"> muy actual y reciente, a pesar de ello la información técnica sobre ataques informáticos es escasa por lo que he debido consultar un gran número de enlaces web y apoyarme en algunos documentos y libros citados en el apartado </w:t>
      </w:r>
      <w:r w:rsidR="001C7EE7">
        <w:t>9.1</w:t>
      </w:r>
      <w:r w:rsidR="00583DAF">
        <w:t xml:space="preserve"> del documento.</w:t>
      </w:r>
    </w:p>
    <w:p w:rsidR="008078FD" w:rsidRDefault="008078FD" w:rsidP="001772E2">
      <w:r>
        <w:t>He podido percibir</w:t>
      </w:r>
      <w:r w:rsidR="006F13C3">
        <w:t>,</w:t>
      </w:r>
      <w:r>
        <w:t xml:space="preserve"> durante la realización del proyecto</w:t>
      </w:r>
      <w:r w:rsidR="006F13C3">
        <w:t>,</w:t>
      </w:r>
      <w:r>
        <w:t xml:space="preserve"> como </w:t>
      </w:r>
      <w:r w:rsidR="00F15EC4">
        <w:t xml:space="preserve">la información aportada por gente interesada en los métodos de ataque y defensa </w:t>
      </w:r>
      <w:r w:rsidR="00F15EC4" w:rsidRPr="00304D0A">
        <w:rPr>
          <w:i/>
        </w:rPr>
        <w:t>spoofing</w:t>
      </w:r>
      <w:r w:rsidR="00F15EC4">
        <w:t xml:space="preserve"> aumenta en la red, existiendo cada vez más una gran variedad de información diversa y creciente, a pesar de ello todavía queda camino por recorrer ya que las tecnologías y métodos de ataque van avanzando a gran velocidad.</w:t>
      </w:r>
    </w:p>
    <w:p w:rsidR="00F15EC4" w:rsidRDefault="00D30B3F" w:rsidP="001772E2">
      <w:r>
        <w:t xml:space="preserve">El hecho de buscar y contrastar información me ha servido para consolidar conocimientos, profundizando en el hacking ético de una manera progresiva y pudiendo constatar lo aprendido con el desarrollo de los ataques y </w:t>
      </w:r>
      <w:r w:rsidRPr="00A03FEC">
        <w:t>scripts</w:t>
      </w:r>
      <w:r>
        <w:t>.</w:t>
      </w:r>
    </w:p>
    <w:p w:rsidR="00BC76D0" w:rsidRPr="00E46FB0" w:rsidRDefault="00BC76D0" w:rsidP="001772E2">
      <w:pPr>
        <w:rPr>
          <w:highlight w:val="yellow"/>
        </w:rPr>
      </w:pPr>
      <w:r>
        <w:t>Como conclusión he de mencionar la importancia de unificar la diseminada información sobre hacking ético en proyectos, documentos, libros y otros formatos que</w:t>
      </w:r>
      <w:r w:rsidR="00A03FEC">
        <w:t xml:space="preserve"> ayuden a la comprensión de esta materia</w:t>
      </w:r>
      <w:r>
        <w:t>.</w:t>
      </w:r>
    </w:p>
    <w:p w:rsidR="00E46FB0" w:rsidRDefault="00BB4C82" w:rsidP="001772E2">
      <w:pPr>
        <w:pStyle w:val="Ttulo2"/>
        <w:ind w:left="0" w:firstLine="0"/>
        <w:rPr>
          <w:color w:val="4DA4D8" w:themeColor="accent3" w:themeTint="99"/>
        </w:rPr>
      </w:pPr>
      <w:bookmarkStart w:id="270" w:name="_Toc517039241"/>
      <w:r>
        <w:rPr>
          <w:color w:val="4DA4D8" w:themeColor="accent3" w:themeTint="99"/>
        </w:rPr>
        <w:t>IMPACTO SOCIAL</w:t>
      </w:r>
      <w:bookmarkEnd w:id="270"/>
    </w:p>
    <w:p w:rsidR="006F13C3" w:rsidRDefault="001B110A" w:rsidP="001772E2">
      <w:r>
        <w:t>Es una realidad que las tecnologías cada vez tienden</w:t>
      </w:r>
      <w:r w:rsidR="00631256">
        <w:t xml:space="preserve"> más </w:t>
      </w:r>
      <w:r>
        <w:t xml:space="preserve"> a ser </w:t>
      </w:r>
      <w:r w:rsidR="00631256">
        <w:t>inalámbricas</w:t>
      </w:r>
      <w:r w:rsidR="00544367">
        <w:t xml:space="preserve"> y lo serán mucho más en el momento en que se generalice el uso de las redes 5G,</w:t>
      </w:r>
      <w:r w:rsidR="001A4ADD">
        <w:t xml:space="preserve"> es por este motivo que los ataques </w:t>
      </w:r>
      <w:r w:rsidR="00A91379">
        <w:t xml:space="preserve">a las redes wifi van a ir en aumento provocando como consecuencia la necesidad de mejorar la seguridad de </w:t>
      </w:r>
      <w:r w:rsidR="00544367">
        <w:t>nuestros</w:t>
      </w:r>
      <w:r w:rsidR="00A91379">
        <w:t xml:space="preserve"> equipos.</w:t>
      </w:r>
    </w:p>
    <w:p w:rsidR="00A91379" w:rsidRDefault="00A91379" w:rsidP="001772E2">
      <w:r>
        <w:t>Por otro lado, a la vez que las tecnologías progresan, el nivel de información que guardamos en los equipos aumenta de igual forma, ya que cada vez poseemos mayor capacidad de almacenamiento. Este hecho implica que nuestros equipos pos</w:t>
      </w:r>
      <w:r w:rsidR="00544367">
        <w:t>ea</w:t>
      </w:r>
      <w:r>
        <w:t>n más información sensible expuesta a los diversos ataques</w:t>
      </w:r>
      <w:r w:rsidR="00544367">
        <w:t>, creando una necesidad de salvaguardar nuestros datos</w:t>
      </w:r>
      <w:r>
        <w:t>.</w:t>
      </w:r>
    </w:p>
    <w:p w:rsidR="009C2EFD" w:rsidRDefault="009C2EFD" w:rsidP="001772E2"/>
    <w:p w:rsidR="00E46FB0" w:rsidRPr="00B65988" w:rsidRDefault="002E582B" w:rsidP="001772E2">
      <w:pPr>
        <w:pStyle w:val="Ttulo2"/>
        <w:ind w:left="0" w:firstLine="0"/>
        <w:rPr>
          <w:color w:val="4DA4D8" w:themeColor="accent3" w:themeTint="99"/>
        </w:rPr>
      </w:pPr>
      <w:bookmarkStart w:id="271" w:name="_Toc517039242"/>
      <w:r>
        <w:rPr>
          <w:color w:val="4DA4D8" w:themeColor="accent3" w:themeTint="99"/>
        </w:rPr>
        <w:lastRenderedPageBreak/>
        <w:t>TRABAJO FUTURO</w:t>
      </w:r>
      <w:bookmarkEnd w:id="271"/>
    </w:p>
    <w:p w:rsidR="00E46FB0" w:rsidRDefault="009C2EFD" w:rsidP="001772E2">
      <w:r>
        <w:t>Es importante estar al día sobre nuevos métodos de ataque, de las herramientas existentes y de las tecnologías vigentes.</w:t>
      </w:r>
    </w:p>
    <w:p w:rsidR="001F2D63" w:rsidRDefault="001F2D63" w:rsidP="001772E2">
      <w:r>
        <w:t xml:space="preserve">En cuanto al proyecto, sería interesante hacerlo evolucionar </w:t>
      </w:r>
      <w:r w:rsidR="00FA2461">
        <w:t xml:space="preserve">para que </w:t>
      </w:r>
      <w:r w:rsidR="00205B26">
        <w:t>sea</w:t>
      </w:r>
      <w:r w:rsidR="00FA2461">
        <w:t xml:space="preserve"> capaz de enfrentarse a futuras</w:t>
      </w:r>
      <w:r>
        <w:t xml:space="preserve"> metodologías de ataque, proporcionando una defensa continua al equipo. De igual forma se debería procurar que las defensas sean accesibles a otros sistemas operativos, pudiendo hacer una interfaz gráfica que no dependa de la terminal de Linux. </w:t>
      </w:r>
      <w:r w:rsidR="00C14746">
        <w:t xml:space="preserve">Para ello se podría por ejemplo usar cygwin, conjunto de herramientas que permiten usar la terminal y funciones de sistemas Unix en Windows. De forma que podamos usar los ataques y defensas mencionados en el proyecto. </w:t>
      </w:r>
    </w:p>
    <w:p w:rsidR="00E46FB0" w:rsidRPr="0031552C" w:rsidRDefault="00E46FB0" w:rsidP="001772E2"/>
    <w:p w:rsidR="00AB6C01" w:rsidRDefault="00AB6C01">
      <w:pPr>
        <w:jc w:val="left"/>
        <w:rPr>
          <w:rFonts w:asciiTheme="majorHAnsi" w:eastAsiaTheme="majorEastAsia" w:hAnsiTheme="majorHAnsi" w:cstheme="majorHAnsi"/>
          <w:b/>
          <w:smallCaps/>
          <w:color w:val="002060"/>
          <w:sz w:val="52"/>
          <w:szCs w:val="52"/>
        </w:rPr>
      </w:pPr>
      <w:r>
        <w:br w:type="page"/>
      </w:r>
    </w:p>
    <w:p w:rsidR="00E362EF" w:rsidRPr="00963953" w:rsidRDefault="00E362EF" w:rsidP="00963953">
      <w:pPr>
        <w:pStyle w:val="Ttulo1"/>
        <w:ind w:left="0" w:firstLine="0"/>
        <w:jc w:val="both"/>
        <w:rPr>
          <w:rFonts w:ascii="Trebuchet MS" w:hAnsi="Trebuchet MS"/>
          <w:color w:val="4DA4D8" w:themeColor="accent3" w:themeTint="99"/>
        </w:rPr>
      </w:pPr>
      <w:bookmarkStart w:id="272" w:name="_Toc517039243"/>
      <w:r w:rsidRPr="00963953">
        <w:rPr>
          <w:rFonts w:ascii="Trebuchet MS" w:hAnsi="Trebuchet MS"/>
          <w:color w:val="4DA4D8" w:themeColor="accent3" w:themeTint="99"/>
        </w:rPr>
        <w:lastRenderedPageBreak/>
        <w:t>Otros Méritos del Proyecto</w:t>
      </w:r>
      <w:bookmarkEnd w:id="272"/>
    </w:p>
    <w:p w:rsidR="00E362EF" w:rsidRDefault="00BA1BE6" w:rsidP="001772E2">
      <w:r>
        <w:t xml:space="preserve">Este proyecto es una buena base para comprender e iniciarse en la seguridad informática dentro del campo de las redes wifi y de los ataques </w:t>
      </w:r>
      <w:r w:rsidRPr="00F15941">
        <w:rPr>
          <w:i/>
        </w:rPr>
        <w:t>spoofing</w:t>
      </w:r>
      <w:r>
        <w:t xml:space="preserve">. En él se explican muchos conceptos y metodologías, dando ejemplos de cada una de ellas y explicando paso a paso </w:t>
      </w:r>
      <w:r w:rsidR="001C7CFA">
        <w:t>cómo</w:t>
      </w:r>
      <w:r>
        <w:t xml:space="preserve"> funcionan los diversos ataques. Ayudando a entender mejor cuales son los métodos que pueden usarse para defenderse de estos.</w:t>
      </w:r>
    </w:p>
    <w:p w:rsidR="00BA1BE6" w:rsidRDefault="00BA1BE6" w:rsidP="001772E2">
      <w:r>
        <w:t xml:space="preserve">La herramienta </w:t>
      </w:r>
      <w:r w:rsidR="001C7CFA">
        <w:t xml:space="preserve">creada para la defensa de los ataques </w:t>
      </w:r>
      <w:r>
        <w:t xml:space="preserve">es de fácil uso y muestra todos los datos necesarios para poder entender cada paso dado por </w:t>
      </w:r>
      <w:r w:rsidR="000C1E95">
        <w:t>los</w:t>
      </w:r>
      <w:r>
        <w:t xml:space="preserve"> </w:t>
      </w:r>
      <w:r w:rsidRPr="00F15941">
        <w:rPr>
          <w:i/>
        </w:rPr>
        <w:t>script</w:t>
      </w:r>
      <w:r w:rsidR="000C1E95" w:rsidRPr="00F15941">
        <w:rPr>
          <w:i/>
        </w:rPr>
        <w:t>s</w:t>
      </w:r>
      <w:r>
        <w:t xml:space="preserve">, pudiendo realizar un seguimiento fácil. </w:t>
      </w:r>
    </w:p>
    <w:p w:rsidR="00BA1BE6" w:rsidRDefault="00BA1BE6" w:rsidP="001772E2">
      <w:r>
        <w:t>Además todo el código está comentado, dando referencias de las fuentes que han ayudado a desarrollarlo.</w:t>
      </w:r>
    </w:p>
    <w:p w:rsidR="00BA1BE6" w:rsidRPr="0031552C" w:rsidRDefault="00BA1BE6" w:rsidP="001772E2"/>
    <w:p w:rsidR="00E362EF" w:rsidRPr="0031552C" w:rsidRDefault="00E362EF" w:rsidP="001772E2"/>
    <w:p w:rsidR="00E362EF" w:rsidRPr="0031552C" w:rsidRDefault="00E362EF" w:rsidP="001772E2">
      <w:pPr>
        <w:sectPr w:rsidR="00E362EF" w:rsidRPr="0031552C" w:rsidSect="00D55593">
          <w:pgSz w:w="11907" w:h="16840" w:code="9"/>
          <w:pgMar w:top="1418" w:right="1701" w:bottom="1418" w:left="1701" w:header="720" w:footer="720" w:gutter="454"/>
          <w:cols w:space="720"/>
          <w:docGrid w:linePitch="299"/>
        </w:sectPr>
      </w:pPr>
    </w:p>
    <w:p w:rsidR="00E362EF" w:rsidRDefault="00E362EF" w:rsidP="00963953">
      <w:pPr>
        <w:pStyle w:val="Ttulo1"/>
        <w:ind w:left="0" w:firstLine="0"/>
        <w:jc w:val="both"/>
        <w:rPr>
          <w:rFonts w:ascii="Trebuchet MS" w:hAnsi="Trebuchet MS"/>
          <w:color w:val="4DA4D8" w:themeColor="accent3" w:themeTint="99"/>
        </w:rPr>
      </w:pPr>
      <w:bookmarkStart w:id="273" w:name="_Toc517039244"/>
      <w:r w:rsidRPr="00963953">
        <w:rPr>
          <w:rFonts w:ascii="Trebuchet MS" w:hAnsi="Trebuchet MS"/>
          <w:color w:val="4DA4D8" w:themeColor="accent3" w:themeTint="99"/>
        </w:rPr>
        <w:lastRenderedPageBreak/>
        <w:t>Bibliografía</w:t>
      </w:r>
      <w:bookmarkEnd w:id="273"/>
    </w:p>
    <w:p w:rsidR="000C1777" w:rsidRDefault="00054B78" w:rsidP="000C1777">
      <w:pPr>
        <w:pStyle w:val="Ttulo2"/>
        <w:rPr>
          <w:color w:val="4DA4D8" w:themeColor="accent3" w:themeTint="99"/>
        </w:rPr>
      </w:pPr>
      <w:bookmarkStart w:id="274" w:name="_Toc517039245"/>
      <w:r>
        <w:rPr>
          <w:color w:val="4DA4D8" w:themeColor="accent3" w:themeTint="99"/>
        </w:rPr>
        <w:t>DOCUMENTOS Y LIBROS USADOS</w:t>
      </w:r>
      <w:bookmarkEnd w:id="274"/>
    </w:p>
    <w:p w:rsidR="000C1777" w:rsidRDefault="000C1777" w:rsidP="000C1777">
      <w:r w:rsidRPr="000C7C0A">
        <w:rPr>
          <w:b/>
          <w:color w:val="4DA4D8" w:themeColor="accent3" w:themeTint="99"/>
        </w:rPr>
        <w:t>Documentos</w:t>
      </w:r>
      <w:r>
        <w:t>:</w:t>
      </w:r>
    </w:p>
    <w:p w:rsidR="000C1777" w:rsidRPr="0069052F" w:rsidRDefault="000C1777" w:rsidP="000C1777">
      <w:pPr>
        <w:pStyle w:val="Prrafodelista"/>
        <w:ind w:left="0"/>
        <w:rPr>
          <w:color w:val="000000" w:themeColor="text1"/>
        </w:rPr>
      </w:pPr>
      <w:r w:rsidRPr="00DF67FC">
        <w:rPr>
          <w:color w:val="000000" w:themeColor="text1"/>
        </w:rPr>
        <w:t>José Vila y José Luis Chica.</w:t>
      </w:r>
      <w:r>
        <w:rPr>
          <w:color w:val="000000" w:themeColor="text1"/>
        </w:rPr>
        <w:t xml:space="preserve"> </w:t>
      </w:r>
      <w:r w:rsidRPr="00DF67FC">
        <w:rPr>
          <w:color w:val="000000" w:themeColor="text1"/>
        </w:rPr>
        <w:t xml:space="preserve">Guía de seguridad de las TIC (CCN-STIC-954) Guía avanzada de NMAP. </w:t>
      </w:r>
      <w:r>
        <w:rPr>
          <w:rFonts w:ascii="Times" w:hAnsi="Times" w:cs="Times"/>
          <w:color w:val="000000"/>
          <w:sz w:val="26"/>
          <w:szCs w:val="26"/>
        </w:rPr>
        <w:t xml:space="preserve">Centro Criptológico Nacional, (2012) </w:t>
      </w:r>
      <w:r w:rsidRPr="00DF67FC">
        <w:rPr>
          <w:color w:val="000000" w:themeColor="text1"/>
        </w:rPr>
        <w:t>Centro de Seguridad TIC de la Comunidad Valenciana</w:t>
      </w:r>
      <w:r>
        <w:rPr>
          <w:color w:val="000000" w:themeColor="text1"/>
        </w:rPr>
        <w:t>.</w:t>
      </w:r>
    </w:p>
    <w:p w:rsidR="000C1777" w:rsidRDefault="000C1777" w:rsidP="000C1777">
      <w:r>
        <w:rPr>
          <w:b/>
          <w:color w:val="4DA4D8" w:themeColor="accent3" w:themeTint="99"/>
        </w:rPr>
        <w:t>Libros</w:t>
      </w:r>
      <w:r>
        <w:t>:</w:t>
      </w:r>
    </w:p>
    <w:p w:rsidR="000C1777" w:rsidRPr="00DF67FC" w:rsidRDefault="000C1777" w:rsidP="000C1777">
      <w:pPr>
        <w:pStyle w:val="Prrafodelista"/>
        <w:numPr>
          <w:ilvl w:val="0"/>
          <w:numId w:val="30"/>
        </w:numPr>
        <w:ind w:left="0"/>
        <w:rPr>
          <w:color w:val="000000" w:themeColor="text1"/>
        </w:rPr>
      </w:pPr>
      <w:r w:rsidRPr="00DF67FC">
        <w:rPr>
          <w:color w:val="000000" w:themeColor="text1"/>
        </w:rPr>
        <w:t>Nmap 6: Network Exploration and Security Auditing Cookbook. Paulino Calderón Pale.</w:t>
      </w:r>
    </w:p>
    <w:p w:rsidR="000C1777" w:rsidRPr="00DF67FC" w:rsidRDefault="000C1777" w:rsidP="000C1777">
      <w:pPr>
        <w:pStyle w:val="Prrafodelista"/>
        <w:numPr>
          <w:ilvl w:val="0"/>
          <w:numId w:val="30"/>
        </w:numPr>
        <w:ind w:left="0" w:hanging="284"/>
        <w:rPr>
          <w:color w:val="000000" w:themeColor="text1"/>
        </w:rPr>
      </w:pPr>
      <w:r w:rsidRPr="00DF67FC">
        <w:rPr>
          <w:color w:val="000000" w:themeColor="text1"/>
        </w:rPr>
        <w:t>Understanding Network Hacks - Attack and Defense with Python (2015). Bastian Ballmann.</w:t>
      </w:r>
    </w:p>
    <w:p w:rsidR="000C1777" w:rsidRPr="00DF67FC" w:rsidRDefault="000C1777" w:rsidP="000C1777">
      <w:pPr>
        <w:pStyle w:val="Prrafodelista"/>
        <w:numPr>
          <w:ilvl w:val="0"/>
          <w:numId w:val="30"/>
        </w:numPr>
        <w:ind w:left="0" w:hanging="284"/>
        <w:rPr>
          <w:color w:val="000000" w:themeColor="text1"/>
        </w:rPr>
      </w:pPr>
      <w:r w:rsidRPr="00DF67FC">
        <w:rPr>
          <w:rFonts w:ascii="Calibri"/>
          <w:color w:val="000000" w:themeColor="text1"/>
        </w:rPr>
        <w:t>Tanenbaum | Wetherall, Redes de computadoras. 5º Edición. Editor: Pearson Universidad (2013)</w:t>
      </w:r>
    </w:p>
    <w:p w:rsidR="000C1777" w:rsidRPr="00DF67FC" w:rsidRDefault="000C1777" w:rsidP="000C1777">
      <w:pPr>
        <w:pStyle w:val="Prrafodelista"/>
        <w:numPr>
          <w:ilvl w:val="0"/>
          <w:numId w:val="30"/>
        </w:numPr>
        <w:ind w:left="0" w:hanging="284"/>
      </w:pPr>
      <w:r w:rsidRPr="00DF67FC">
        <w:rPr>
          <w:rFonts w:ascii="Calibri"/>
          <w:color w:val="000000" w:themeColor="text1"/>
        </w:rPr>
        <w:t>Fred Halsall , Computer Networking and the Internet. 5º Edición. Editor: Addison-</w:t>
      </w:r>
      <w:r w:rsidRPr="00F91393">
        <w:rPr>
          <w:rFonts w:ascii="Calibri"/>
        </w:rPr>
        <w:t>Wesley</w:t>
      </w:r>
      <w:r>
        <w:rPr>
          <w:rFonts w:ascii="Calibri"/>
        </w:rPr>
        <w:t xml:space="preserve"> (2005</w:t>
      </w:r>
      <w:r w:rsidRPr="007C4E38">
        <w:rPr>
          <w:rFonts w:ascii="Calibri"/>
        </w:rPr>
        <w:t>)</w:t>
      </w:r>
    </w:p>
    <w:p w:rsidR="000C1777" w:rsidRPr="002D34A7" w:rsidRDefault="000C1777" w:rsidP="000C1777">
      <w:pPr>
        <w:pStyle w:val="Prrafodelista"/>
        <w:numPr>
          <w:ilvl w:val="0"/>
          <w:numId w:val="30"/>
        </w:numPr>
        <w:ind w:left="0" w:hanging="284"/>
      </w:pPr>
      <w:r>
        <w:rPr>
          <w:rFonts w:ascii="Calibri"/>
        </w:rPr>
        <w:t>R</w:t>
      </w:r>
      <w:r w:rsidRPr="00DF67FC">
        <w:rPr>
          <w:rFonts w:ascii="Calibri"/>
        </w:rPr>
        <w:t>yan Russell, Hack proofing your network 2º Edición. Editor: Syngress (2002)</w:t>
      </w:r>
    </w:p>
    <w:p w:rsidR="000C1777" w:rsidRPr="00DF67FC" w:rsidRDefault="000C1777" w:rsidP="000C1777">
      <w:pPr>
        <w:pStyle w:val="Prrafodelista"/>
        <w:numPr>
          <w:ilvl w:val="0"/>
          <w:numId w:val="30"/>
        </w:numPr>
        <w:ind w:left="0" w:hanging="284"/>
      </w:pPr>
      <w:r w:rsidRPr="002D34A7">
        <w:rPr>
          <w:rFonts w:ascii="Calibri"/>
        </w:rPr>
        <w:t>Rafay Baloch, Ethical Hacking and Penetration Testing Guide. Editor: CRC Press (2014)</w:t>
      </w:r>
    </w:p>
    <w:p w:rsidR="000C1777" w:rsidRDefault="000C1777" w:rsidP="000C1777"/>
    <w:p w:rsidR="000C1777" w:rsidRDefault="000C1777" w:rsidP="000C1777"/>
    <w:p w:rsidR="000C1777" w:rsidRDefault="000C1777" w:rsidP="000C1777"/>
    <w:p w:rsidR="000C1777" w:rsidRDefault="000C1777" w:rsidP="000C1777"/>
    <w:p w:rsidR="000C1777" w:rsidRPr="000C1777" w:rsidRDefault="000C1777" w:rsidP="000C1777"/>
    <w:p w:rsidR="000C1777" w:rsidRPr="000C1777" w:rsidRDefault="00353254" w:rsidP="000C1777">
      <w:pPr>
        <w:pStyle w:val="Ttulo2"/>
        <w:rPr>
          <w:color w:val="4DA4D8" w:themeColor="accent3" w:themeTint="99"/>
        </w:rPr>
      </w:pPr>
      <w:bookmarkStart w:id="275" w:name="_Toc517039246"/>
      <w:r>
        <w:rPr>
          <w:color w:val="4DA4D8" w:themeColor="accent3" w:themeTint="99"/>
        </w:rPr>
        <w:lastRenderedPageBreak/>
        <w:t>REFERENCIAS</w:t>
      </w:r>
      <w:bookmarkEnd w:id="275"/>
    </w:p>
    <w:p w:rsidR="006E58B8" w:rsidRPr="006E58B8" w:rsidRDefault="006E58B8" w:rsidP="006E58B8"/>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7971"/>
      </w:tblGrid>
      <w:tr w:rsidR="0004026A" w:rsidRPr="0031552C" w:rsidTr="0004026A">
        <w:trPr>
          <w:tblCellSpacing w:w="15" w:type="dxa"/>
        </w:trPr>
        <w:tc>
          <w:tcPr>
            <w:tcW w:w="291" w:type="pct"/>
            <w:hideMark/>
          </w:tcPr>
          <w:p w:rsidR="0004026A" w:rsidRDefault="0004026A" w:rsidP="00885F64">
            <w:pPr>
              <w:jc w:val="left"/>
            </w:pPr>
          </w:p>
          <w:p w:rsidR="006E58B8" w:rsidRDefault="006E58B8" w:rsidP="00885F64">
            <w:pPr>
              <w:jc w:val="left"/>
            </w:pPr>
          </w:p>
          <w:p w:rsidR="006E58B8" w:rsidRPr="0031552C" w:rsidRDefault="006E58B8" w:rsidP="00885F64">
            <w:pPr>
              <w:jc w:val="left"/>
            </w:pPr>
          </w:p>
        </w:tc>
        <w:tc>
          <w:tcPr>
            <w:tcW w:w="4659" w:type="pct"/>
            <w:hideMark/>
          </w:tcPr>
          <w:p w:rsidR="00F36BB8" w:rsidRPr="00F36BB8" w:rsidRDefault="009E4EB0" w:rsidP="00F369C0">
            <w:pPr>
              <w:widowControl w:val="0"/>
              <w:autoSpaceDE w:val="0"/>
              <w:autoSpaceDN w:val="0"/>
              <w:adjustRightInd w:val="0"/>
              <w:jc w:val="left"/>
              <w:rPr>
                <w:rFonts w:ascii="Calibri" w:cs="Times New Roman"/>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F36BB8" w:rsidRPr="00F36BB8">
              <w:rPr>
                <w:rFonts w:ascii="Calibri" w:cs="Times New Roman"/>
              </w:rPr>
              <w:t>[1]</w:t>
            </w:r>
            <w:r w:rsidR="00F36BB8" w:rsidRPr="00F36BB8">
              <w:rPr>
                <w:rFonts w:ascii="Calibri" w:cs="Times New Roman"/>
              </w:rPr>
              <w:tab/>
            </w:r>
            <w:r w:rsidR="00F36BB8">
              <w:rPr>
                <w:rFonts w:ascii="Calibri"/>
              </w:rPr>
              <w:t>SVT Security S</w:t>
            </w:r>
            <w:r w:rsidR="00F36BB8" w:rsidRPr="000128AF">
              <w:rPr>
                <w:rFonts w:ascii="Calibri"/>
              </w:rPr>
              <w:t>ervices</w:t>
            </w:r>
            <w:r w:rsidR="00F36BB8" w:rsidRPr="00D116F7">
              <w:rPr>
                <w:rFonts w:ascii="Calibri"/>
              </w:rPr>
              <w:t xml:space="preserve">, «Hablemos de Spoofing», </w:t>
            </w:r>
            <w:r w:rsidR="00F36BB8" w:rsidRPr="00D116F7">
              <w:rPr>
                <w:rFonts w:ascii="Calibri"/>
                <w:i/>
                <w:iCs/>
              </w:rPr>
              <w:t>Hacking Ético</w:t>
            </w:r>
            <w:r w:rsidR="00F36BB8" w:rsidRPr="00D116F7">
              <w:rPr>
                <w:rFonts w:ascii="Calibri"/>
              </w:rPr>
              <w:t xml:space="preserve">, 26-ago-2010. [En línea]. Disponible en: https://hacking-etico.com/2010/08/26/hablemos-de-spoofing/. [Accedido: </w:t>
            </w:r>
            <w:r w:rsidR="00F36BB8">
              <w:rPr>
                <w:rFonts w:ascii="Calibri"/>
              </w:rPr>
              <w:t>2</w:t>
            </w:r>
            <w:r w:rsidR="00F36BB8" w:rsidRPr="00D116F7">
              <w:rPr>
                <w:rFonts w:ascii="Calibri"/>
              </w:rPr>
              <w:t>-</w:t>
            </w:r>
            <w:r w:rsidR="00F36BB8">
              <w:rPr>
                <w:rFonts w:ascii="Calibri"/>
              </w:rPr>
              <w:t>feb</w:t>
            </w:r>
            <w:r w:rsidR="00F36BB8"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w:t>
            </w:r>
            <w:r w:rsidRPr="00F36BB8">
              <w:rPr>
                <w:rFonts w:ascii="Calibri" w:cs="Times New Roman"/>
              </w:rPr>
              <w:tab/>
            </w:r>
            <w:r>
              <w:rPr>
                <w:rFonts w:ascii="Calibri"/>
              </w:rPr>
              <w:t xml:space="preserve">Tanenbaum | Wetherall, Redes de computadoras. 5º Edición. </w:t>
            </w:r>
            <w:r w:rsidRPr="007C4E38">
              <w:rPr>
                <w:rFonts w:ascii="Calibri"/>
              </w:rPr>
              <w:t>Editor: Pearson Universidad (2013)</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w:t>
            </w:r>
            <w:r w:rsidRPr="00F36BB8">
              <w:rPr>
                <w:rFonts w:ascii="Calibri" w:cs="Times New Roman"/>
              </w:rPr>
              <w:tab/>
            </w:r>
            <w:r>
              <w:rPr>
                <w:rFonts w:ascii="Calibri"/>
              </w:rPr>
              <w:t xml:space="preserve">Fred Halsall , Computer Networking and the Internet. 5º Edición. </w:t>
            </w:r>
            <w:r w:rsidRPr="007C4E38">
              <w:rPr>
                <w:rFonts w:ascii="Calibri"/>
              </w:rPr>
              <w:t xml:space="preserve">Editor: </w:t>
            </w:r>
            <w:r w:rsidRPr="00F91393">
              <w:rPr>
                <w:rFonts w:ascii="Calibri"/>
              </w:rPr>
              <w:t>Addison-Wesley</w:t>
            </w:r>
            <w:r>
              <w:rPr>
                <w:rFonts w:ascii="Calibri"/>
              </w:rPr>
              <w:t xml:space="preserve"> (2005</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[4]</w:t>
            </w:r>
            <w:r w:rsidRPr="00F36BB8">
              <w:rPr>
                <w:rFonts w:ascii="Calibri" w:cs="Times New Roman"/>
              </w:rPr>
              <w:tab/>
            </w:r>
            <w:r>
              <w:rPr>
                <w:rFonts w:ascii="Calibri"/>
              </w:rPr>
              <w:t>Ryan Russell, Hack proofing your network 2º Edición. Editor: Syngress (2002</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[5]</w:t>
            </w:r>
            <w:r w:rsidRPr="00F36BB8">
              <w:rPr>
                <w:rFonts w:ascii="Calibri" w:cs="Times New Roman"/>
              </w:rPr>
              <w:tab/>
            </w:r>
            <w:r w:rsidRPr="00D116F7">
              <w:rPr>
                <w:rFonts w:ascii="Calibri"/>
              </w:rPr>
              <w:t xml:space="preserve">«All About Smurf DDoS Attacks | </w:t>
            </w:r>
            <w:r w:rsidRPr="00DA4F36">
              <w:rPr>
                <w:rFonts w:ascii="Calibri"/>
              </w:rPr>
              <w:t xml:space="preserve">Corero Network Security, Inc </w:t>
            </w:r>
            <w:r w:rsidRPr="00D116F7">
              <w:rPr>
                <w:rFonts w:ascii="Calibri"/>
              </w:rPr>
              <w:t>». [En línea]. Disponible en: https://www.corero.com/resources/ddos-attack-types/smurf-ddos-attack</w:t>
            </w:r>
            <w:r>
              <w:rPr>
                <w:rFonts w:ascii="Calibri"/>
              </w:rPr>
              <w:t>.html. [Accedido: 6</w:t>
            </w:r>
            <w:r w:rsidRPr="00D116F7">
              <w:rPr>
                <w:rFonts w:ascii="Calibri"/>
              </w:rPr>
              <w:t>-</w:t>
            </w:r>
            <w:r>
              <w:rPr>
                <w:rFonts w:ascii="Calibri"/>
              </w:rPr>
              <w:t>mar</w:t>
            </w:r>
            <w:r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[6]</w:t>
            </w:r>
            <w:r w:rsidRPr="00F36BB8">
              <w:rPr>
                <w:rFonts w:ascii="Calibri" w:cs="Times New Roman"/>
              </w:rPr>
              <w:tab/>
            </w:r>
            <w:r w:rsidRPr="00D116F7">
              <w:rPr>
                <w:rFonts w:ascii="Calibri"/>
              </w:rPr>
              <w:t xml:space="preserve">«Top 10 de Ataques DDoS (Denial of Service o Denegación de Servicios).», </w:t>
            </w:r>
            <w:r>
              <w:rPr>
                <w:rFonts w:ascii="Calibri"/>
              </w:rPr>
              <w:t xml:space="preserve">Cursos </w:t>
            </w:r>
            <w:r w:rsidRPr="00D116F7">
              <w:rPr>
                <w:rFonts w:ascii="Calibri"/>
                <w:i/>
                <w:iCs/>
              </w:rPr>
              <w:t>OpenWebinars.net</w:t>
            </w:r>
            <w:r w:rsidRPr="00D116F7">
              <w:rPr>
                <w:rFonts w:ascii="Calibri"/>
              </w:rPr>
              <w:t xml:space="preserve">, 09-oct-2015. [En línea]. Disponible en: https://openwebinars.net/blog/top-10-de-ataques-dos-denial-of-service-o-denegacion-de-servicios/. </w:t>
            </w:r>
            <w:r>
              <w:rPr>
                <w:rFonts w:ascii="Calibri"/>
              </w:rPr>
              <w:t>[Accedido: 6</w:t>
            </w:r>
            <w:r w:rsidRPr="00D116F7">
              <w:rPr>
                <w:rFonts w:ascii="Calibri"/>
              </w:rPr>
              <w:t>-</w:t>
            </w:r>
            <w:r>
              <w:rPr>
                <w:rFonts w:ascii="Calibri"/>
              </w:rPr>
              <w:t>mar</w:t>
            </w:r>
            <w:r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[7]</w:t>
            </w:r>
            <w:r w:rsidRPr="00F36BB8">
              <w:rPr>
                <w:rFonts w:ascii="Calibri" w:cs="Times New Roman"/>
              </w:rPr>
              <w:tab/>
            </w:r>
            <w:r w:rsidRPr="000A6784">
              <w:rPr>
                <w:rFonts w:ascii="Calibri"/>
              </w:rPr>
              <w:t>Rafay Baloch</w:t>
            </w:r>
            <w:r>
              <w:rPr>
                <w:rFonts w:ascii="Calibri"/>
              </w:rPr>
              <w:t xml:space="preserve">, </w:t>
            </w:r>
            <w:r w:rsidRPr="000A6784">
              <w:rPr>
                <w:rFonts w:ascii="Calibri"/>
              </w:rPr>
              <w:t>Ethical Hacking and Penetration Testing Guide</w:t>
            </w:r>
            <w:r>
              <w:rPr>
                <w:rFonts w:ascii="Calibri"/>
              </w:rPr>
              <w:t>. Editor: CRC Press (2014</w:t>
            </w:r>
            <w:r w:rsidRPr="007C4E38">
              <w:rPr>
                <w:rFonts w:ascii="Calibri"/>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[8]</w:t>
            </w:r>
            <w:r w:rsidRPr="00F36BB8">
              <w:rPr>
                <w:rFonts w:ascii="Calibri" w:cs="Times New Roman"/>
              </w:rPr>
              <w:tab/>
              <w:t xml:space="preserve">«¿Cúal es la diferencia entre un IDS y un IPS? - Soporte Técnico Panda Security». [En línea]. Disponible en: https://www.pandasecurity.com/peru/support/card?id=31463.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[9]</w:t>
            </w:r>
            <w:r w:rsidRPr="00F36BB8">
              <w:rPr>
                <w:rFonts w:ascii="Calibri" w:cs="Times New Roman"/>
              </w:rPr>
              <w:tab/>
              <w:t xml:space="preserve">«Snort - Network Intrusion Detection &amp; Prevention System». [En línea]. Disponible en: https://www.snort.org/.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[10]</w:t>
            </w:r>
            <w:r w:rsidRPr="00F36BB8">
              <w:rPr>
                <w:rFonts w:ascii="Calibri" w:cs="Times New Roman"/>
              </w:rPr>
              <w:tab/>
              <w:t xml:space="preserve">«Suricata», </w:t>
            </w:r>
            <w:r w:rsidRPr="00F36BB8">
              <w:rPr>
                <w:rFonts w:ascii="Calibri" w:cs="Times New Roman"/>
                <w:i/>
                <w:iCs/>
              </w:rPr>
              <w:t>Suricata</w:t>
            </w:r>
            <w:r w:rsidRPr="00F36BB8">
              <w:rPr>
                <w:rFonts w:ascii="Calibri" w:cs="Times New Roman"/>
              </w:rPr>
              <w:t xml:space="preserve">. [En línea]. Disponible en: https://suricata-ids.org/. [Accedido: </w:t>
            </w:r>
            <w:r>
              <w:rPr>
                <w:rFonts w:ascii="Calibri"/>
              </w:rPr>
              <w:t>8</w:t>
            </w:r>
            <w:r w:rsidRPr="00D116F7">
              <w:rPr>
                <w:rFonts w:ascii="Calibri"/>
              </w:rPr>
              <w:t>-</w:t>
            </w:r>
            <w:r>
              <w:rPr>
                <w:rFonts w:ascii="Calibri"/>
              </w:rPr>
              <w:t>mar</w:t>
            </w:r>
            <w:r w:rsidRPr="00D116F7">
              <w:rPr>
                <w:rFonts w:ascii="Calibri"/>
              </w:rPr>
              <w:t>-2018</w:t>
            </w:r>
            <w:r w:rsidRPr="00F36BB8">
              <w:rPr>
                <w:rFonts w:ascii="Calibri" w:cs="Times New Roman"/>
              </w:rPr>
              <w:t>].</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[11]</w:t>
            </w:r>
            <w:r w:rsidRPr="00F36BB8">
              <w:rPr>
                <w:rFonts w:ascii="Calibri" w:cs="Times New Roman"/>
              </w:rPr>
              <w:tab/>
              <w:t>«The Bro Network Security Monitor». [En línea]. Dispon</w:t>
            </w:r>
            <w:r>
              <w:rPr>
                <w:rFonts w:ascii="Calibri" w:cs="Times New Roman"/>
              </w:rPr>
              <w:t xml:space="preserve">ible en: https://www.bro.org/. </w:t>
            </w:r>
            <w:r w:rsidRPr="00F36BB8">
              <w:rPr>
                <w:rFonts w:ascii="Calibri" w:cs="Times New Roman"/>
              </w:rPr>
              <w:t xml:space="preserve">[Accedido: </w:t>
            </w:r>
            <w:r>
              <w:rPr>
                <w:rFonts w:ascii="Calibri"/>
              </w:rPr>
              <w:t>8</w:t>
            </w:r>
            <w:r w:rsidRPr="00D116F7">
              <w:rPr>
                <w:rFonts w:ascii="Calibri"/>
              </w:rPr>
              <w:t>-</w:t>
            </w:r>
            <w:r>
              <w:rPr>
                <w:rFonts w:ascii="Calibri"/>
              </w:rPr>
              <w:t>mar</w:t>
            </w:r>
            <w:r w:rsidRPr="00D116F7">
              <w:rPr>
                <w:rFonts w:ascii="Calibri"/>
              </w:rPr>
              <w:t>-2018</w:t>
            </w:r>
            <w:r w:rsidR="00B75029">
              <w:rPr>
                <w:rFonts w:ascii="Calibri" w:cs="Times New Roman"/>
              </w:rPr>
              <w:t>]</w:t>
            </w:r>
            <w:r w:rsidRPr="00F36BB8">
              <w:rPr>
                <w:rFonts w:ascii="Calibri" w:cs="Times New Roman"/>
              </w:rPr>
              <w:t>.</w:t>
            </w:r>
          </w:p>
          <w:p w:rsidR="00F36BB8" w:rsidRDefault="00F36BB8" w:rsidP="00F369C0">
            <w:pPr>
              <w:widowControl w:val="0"/>
              <w:autoSpaceDE w:val="0"/>
              <w:autoSpaceDN w:val="0"/>
              <w:adjustRightInd w:val="0"/>
              <w:jc w:val="left"/>
              <w:rPr>
                <w:rFonts w:ascii="Calibri" w:cs="Times New Roman"/>
              </w:rPr>
            </w:pPr>
            <w:r w:rsidRPr="00F36BB8">
              <w:rPr>
                <w:rFonts w:ascii="Calibri" w:cs="Times New Roman"/>
              </w:rPr>
              <w:t>[12]</w:t>
            </w:r>
            <w:r w:rsidRPr="00F36BB8">
              <w:rPr>
                <w:rFonts w:ascii="Calibri" w:cs="Times New Roman"/>
              </w:rPr>
              <w:tab/>
            </w:r>
            <w:r w:rsidRPr="00F36BB8">
              <w:rPr>
                <w:rFonts w:ascii="Calibri" w:cs="Times New Roman"/>
                <w:i/>
                <w:iCs/>
              </w:rPr>
              <w:t>Malcom - Malware Communications Analyzer</w:t>
            </w:r>
            <w:r w:rsidRPr="00F36BB8">
              <w:rPr>
                <w:rFonts w:ascii="Calibri" w:cs="Times New Roman"/>
              </w:rPr>
              <w:t>. 2018.</w:t>
            </w:r>
            <w:r w:rsidR="00B75029">
              <w:rPr>
                <w:rFonts w:ascii="Calibri" w:cs="Times New Roman"/>
              </w:rPr>
              <w:t xml:space="preserve">[En línea]. Disponible en: </w:t>
            </w:r>
            <w:r w:rsidR="00B75029" w:rsidRPr="00B75029">
              <w:rPr>
                <w:rFonts w:ascii="Calibri" w:cs="Times New Roman"/>
              </w:rPr>
              <w:t>https://github.com/tomchop/malcom</w:t>
            </w:r>
            <w:r w:rsidR="00B75029">
              <w:rPr>
                <w:rFonts w:ascii="Calibri" w:cs="Times New Roman"/>
              </w:rPr>
              <w:t xml:space="preserve"> </w:t>
            </w:r>
            <w:r w:rsidR="00B75029" w:rsidRPr="00F36BB8">
              <w:rPr>
                <w:rFonts w:ascii="Calibri" w:cs="Times New Roman"/>
              </w:rPr>
              <w:t xml:space="preserve">[Accedido: </w:t>
            </w:r>
            <w:r w:rsidR="00B75029">
              <w:rPr>
                <w:rFonts w:ascii="Calibri"/>
              </w:rPr>
              <w:t>8</w:t>
            </w:r>
            <w:r w:rsidR="00B75029" w:rsidRPr="00D116F7">
              <w:rPr>
                <w:rFonts w:ascii="Calibri"/>
              </w:rPr>
              <w:t>-</w:t>
            </w:r>
            <w:r w:rsidR="00B75029">
              <w:rPr>
                <w:rFonts w:ascii="Calibri"/>
              </w:rPr>
              <w:t>mar</w:t>
            </w:r>
            <w:r w:rsidR="00B75029" w:rsidRPr="00D116F7">
              <w:rPr>
                <w:rFonts w:ascii="Calibri"/>
              </w:rPr>
              <w:t>-2018</w:t>
            </w:r>
            <w:r w:rsidR="00B75029" w:rsidRPr="00F36BB8">
              <w:rPr>
                <w:rFonts w:ascii="Calibri" w:cs="Times New Roman"/>
              </w:rPr>
              <w:t>].</w:t>
            </w:r>
          </w:p>
          <w:p w:rsidR="00655FFB" w:rsidRDefault="00655FFB" w:rsidP="00F369C0">
            <w:pPr>
              <w:widowControl w:val="0"/>
              <w:autoSpaceDE w:val="0"/>
              <w:autoSpaceDN w:val="0"/>
              <w:adjustRightInd w:val="0"/>
              <w:jc w:val="left"/>
              <w:rPr>
                <w:rFonts w:ascii="Calibri" w:cs="Times New Roman"/>
              </w:rPr>
            </w:pPr>
          </w:p>
          <w:p w:rsidR="00655FFB" w:rsidRDefault="00655FFB" w:rsidP="00F369C0">
            <w:pPr>
              <w:widowControl w:val="0"/>
              <w:autoSpaceDE w:val="0"/>
              <w:autoSpaceDN w:val="0"/>
              <w:adjustRightInd w:val="0"/>
              <w:jc w:val="left"/>
              <w:rPr>
                <w:rFonts w:ascii="Calibri" w:cs="Times New Roman"/>
              </w:rPr>
            </w:pPr>
          </w:p>
          <w:p w:rsidR="00655FFB" w:rsidRPr="00F36BB8" w:rsidRDefault="00655FFB" w:rsidP="00F369C0">
            <w:pPr>
              <w:widowControl w:val="0"/>
              <w:autoSpaceDE w:val="0"/>
              <w:autoSpaceDN w:val="0"/>
              <w:adjustRightInd w:val="0"/>
              <w:jc w:val="left"/>
              <w:rPr>
                <w:rFonts w:ascii="Calibri" w:cs="Times New Roman"/>
              </w:rPr>
            </w:pPr>
          </w:p>
          <w:p w:rsidR="00F36BB8" w:rsidRPr="00655FFB" w:rsidRDefault="00F36BB8" w:rsidP="00F369C0">
            <w:pPr>
              <w:widowControl w:val="0"/>
              <w:autoSpaceDE w:val="0"/>
              <w:autoSpaceDN w:val="0"/>
              <w:adjustRightInd w:val="0"/>
              <w:jc w:val="left"/>
              <w:rPr>
                <w:rFonts w:ascii="Calibri"/>
              </w:rPr>
            </w:pPr>
            <w:r w:rsidRPr="00F36BB8">
              <w:rPr>
                <w:rFonts w:ascii="Calibri" w:cs="Times New Roman"/>
              </w:rPr>
              <w:t>[13]</w:t>
            </w:r>
            <w:r w:rsidRPr="00F36BB8">
              <w:rPr>
                <w:rFonts w:ascii="Calibri" w:cs="Times New Roman"/>
              </w:rPr>
              <w:tab/>
            </w:r>
            <w:r w:rsidR="00655FFB" w:rsidRPr="00D116F7">
              <w:rPr>
                <w:rFonts w:ascii="Calibri"/>
              </w:rPr>
              <w:t xml:space="preserve">P. por R. V. el 05 febrero 2015, «Hping3: Manual de utilización de esta herramienta para manipular paquetes TCP/IP», </w:t>
            </w:r>
            <w:r w:rsidR="00655FFB" w:rsidRPr="00D116F7">
              <w:rPr>
                <w:rFonts w:ascii="Calibri"/>
                <w:i/>
                <w:iCs/>
              </w:rPr>
              <w:t>RedesZone</w:t>
            </w:r>
            <w:r w:rsidR="00655FFB" w:rsidRPr="00D116F7">
              <w:rPr>
                <w:rFonts w:ascii="Calibri"/>
              </w:rPr>
              <w:t xml:space="preserve">. [En línea]. Disponible en: https://www.redeszone.net/gnu-linux/hping3-manual-de-utilizacion-de-esta-herramienta-para-manipular-paquetes-tcp-ip/. [Accedido: </w:t>
            </w:r>
            <w:r w:rsidR="00655FFB">
              <w:rPr>
                <w:rFonts w:ascii="Calibri"/>
              </w:rPr>
              <w:t>24</w:t>
            </w:r>
            <w:r w:rsidR="00655FFB" w:rsidRPr="00D116F7">
              <w:rPr>
                <w:rFonts w:ascii="Calibri"/>
              </w:rPr>
              <w:t>-</w:t>
            </w:r>
            <w:r w:rsidR="00655FFB">
              <w:rPr>
                <w:rFonts w:ascii="Calibri"/>
              </w:rPr>
              <w:t>mar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[14]</w:t>
            </w:r>
            <w:r w:rsidRPr="00F36BB8">
              <w:rPr>
                <w:rFonts w:ascii="Calibri" w:cs="Times New Roman"/>
              </w:rPr>
              <w:tab/>
            </w:r>
            <w:r w:rsidR="00655FFB" w:rsidRPr="00D116F7">
              <w:rPr>
                <w:rFonts w:ascii="Calibri"/>
              </w:rPr>
              <w:t xml:space="preserve">«Nmap: the Network Mapper - Free Security Scanner». [En línea]. Disponible en: https://nmap.org/. [Accedido: </w:t>
            </w:r>
            <w:r w:rsidR="00655FFB">
              <w:rPr>
                <w:rFonts w:ascii="Calibri"/>
              </w:rPr>
              <w:t>15</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[15]</w:t>
            </w:r>
            <w:r w:rsidRPr="00F36BB8">
              <w:rPr>
                <w:rFonts w:ascii="Calibri" w:cs="Times New Roman"/>
              </w:rPr>
              <w:tab/>
            </w:r>
            <w:r w:rsidR="00655FFB" w:rsidRPr="00D116F7">
              <w:rPr>
                <w:rFonts w:ascii="Calibri"/>
              </w:rPr>
              <w:t xml:space="preserve">«Installion: How To Install dsniff On Ubuntu 15.04». [En línea]. Disponible en: http://installion.co.uk/ubuntu/vivid/universe/d/dsniff/install/index.html. [Accedido: </w:t>
            </w:r>
            <w:r w:rsidR="00655FFB">
              <w:rPr>
                <w:rFonts w:ascii="Calibri"/>
              </w:rPr>
              <w:t>16</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[16]</w:t>
            </w:r>
            <w:r w:rsidRPr="00F36BB8">
              <w:rPr>
                <w:rFonts w:ascii="Calibri" w:cs="Times New Roman"/>
              </w:rPr>
              <w:tab/>
            </w:r>
            <w:r w:rsidR="00655FFB" w:rsidRPr="00D116F7">
              <w:rPr>
                <w:rFonts w:ascii="Calibri"/>
              </w:rPr>
              <w:t xml:space="preserve">trustedsec, </w:t>
            </w:r>
            <w:r w:rsidR="00655FFB" w:rsidRPr="00D116F7">
              <w:rPr>
                <w:rFonts w:ascii="Calibri"/>
                <w:i/>
                <w:iCs/>
              </w:rPr>
              <w:t>social-engineer-toolkit: The Social-Engineer Toolkit (SET) repository from TrustedSec - All new versions of SET will be deployed here</w:t>
            </w:r>
            <w:r w:rsidR="00655FFB" w:rsidRPr="00D116F7">
              <w:rPr>
                <w:rFonts w:ascii="Calibri"/>
              </w:rPr>
              <w:t>. 2018.</w:t>
            </w:r>
            <w:r w:rsidR="00655FFB">
              <w:rPr>
                <w:rFonts w:ascii="Calibri"/>
              </w:rPr>
              <w:t xml:space="preserve"> Disponible en: </w:t>
            </w:r>
            <w:r w:rsidR="00655FFB" w:rsidRPr="002F7EB0">
              <w:rPr>
                <w:rFonts w:ascii="Calibri"/>
              </w:rPr>
              <w:t>https:</w:t>
            </w:r>
            <w:r w:rsidR="00655FFB">
              <w:rPr>
                <w:rFonts w:ascii="Calibri"/>
              </w:rPr>
              <w:t xml:space="preserve"> https:</w:t>
            </w:r>
            <w:r w:rsidR="00655FFB" w:rsidRPr="002F7EB0">
              <w:rPr>
                <w:rFonts w:ascii="Calibri"/>
              </w:rPr>
              <w:t>//github.com/trustedsec/social-engineer-toolkit</w:t>
            </w:r>
            <w:r w:rsidR="00655FFB" w:rsidRPr="00D116F7">
              <w:rPr>
                <w:rFonts w:ascii="Calibri"/>
              </w:rPr>
              <w:t xml:space="preserve"> [Accedido: </w:t>
            </w:r>
            <w:r w:rsidR="00655FFB">
              <w:rPr>
                <w:rFonts w:ascii="Calibri"/>
              </w:rPr>
              <w:t>16</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[17]</w:t>
            </w:r>
            <w:r w:rsidRPr="00F36BB8">
              <w:rPr>
                <w:rFonts w:ascii="Calibri" w:cs="Times New Roman"/>
              </w:rPr>
              <w:tab/>
            </w:r>
            <w:r w:rsidR="00655FFB" w:rsidRPr="00D116F7">
              <w:rPr>
                <w:rFonts w:ascii="Calibri"/>
              </w:rPr>
              <w:t xml:space="preserve">«Ettercap Home Page». [En línea]. Disponible en: https://www.ettercap-project.org/. [Accedido: </w:t>
            </w:r>
            <w:r w:rsidR="00655FFB">
              <w:rPr>
                <w:rFonts w:ascii="Calibri"/>
              </w:rPr>
              <w:t>20</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[18]</w:t>
            </w:r>
            <w:r w:rsidRPr="00F36BB8">
              <w:rPr>
                <w:rFonts w:ascii="Calibri" w:cs="Times New Roman"/>
              </w:rPr>
              <w:tab/>
            </w:r>
            <w:r w:rsidR="00655FFB" w:rsidRPr="00D116F7">
              <w:rPr>
                <w:rFonts w:ascii="Calibri"/>
              </w:rPr>
              <w:t xml:space="preserve">G. ALKAN, </w:t>
            </w:r>
            <w:r w:rsidR="00655FFB" w:rsidRPr="00D116F7">
              <w:rPr>
                <w:rFonts w:ascii="Calibri"/>
                <w:i/>
                <w:iCs/>
              </w:rPr>
              <w:t>sees: SEES aims to increase the success rate of phishing attacks by sending emails to company users as if they are coming from the very same company’s domain</w:t>
            </w:r>
            <w:r w:rsidR="00655FFB" w:rsidRPr="00D116F7">
              <w:rPr>
                <w:rFonts w:ascii="Calibri"/>
              </w:rPr>
              <w:t>. 2018.</w:t>
            </w:r>
            <w:r w:rsidR="00655FFB">
              <w:rPr>
                <w:rFonts w:ascii="Calibri"/>
              </w:rPr>
              <w:t xml:space="preserve"> Disponible en: </w:t>
            </w:r>
            <w:r w:rsidR="00655FFB" w:rsidRPr="00AF7F6C">
              <w:rPr>
                <w:rFonts w:ascii="Calibri"/>
              </w:rPr>
              <w:t>https://github.com/galkan/sees</w:t>
            </w:r>
            <w:r w:rsidR="00655FFB" w:rsidRPr="00D116F7">
              <w:rPr>
                <w:rFonts w:ascii="Calibri"/>
              </w:rPr>
              <w:t xml:space="preserve"> [Accedido: </w:t>
            </w:r>
            <w:r w:rsidR="00655FFB">
              <w:rPr>
                <w:rFonts w:ascii="Calibri"/>
              </w:rPr>
              <w:t>23</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[19]</w:t>
            </w:r>
            <w:r w:rsidRPr="00F36BB8">
              <w:rPr>
                <w:rFonts w:ascii="Calibri" w:cs="Times New Roman"/>
              </w:rPr>
              <w:tab/>
            </w:r>
            <w:r w:rsidR="00655FFB" w:rsidRPr="00D116F7">
              <w:rPr>
                <w:rFonts w:ascii="Calibri"/>
              </w:rPr>
              <w:t xml:space="preserve">«Emkei’s Fake Mailer». [En línea]. Disponible en: https://emkei.cz/. [[Accedido: </w:t>
            </w:r>
            <w:r w:rsidR="00655FFB">
              <w:rPr>
                <w:rFonts w:ascii="Calibri"/>
              </w:rPr>
              <w:t>23</w:t>
            </w:r>
            <w:r w:rsidR="00655FFB" w:rsidRPr="00D116F7">
              <w:rPr>
                <w:rFonts w:ascii="Calibri"/>
              </w:rPr>
              <w:t>-</w:t>
            </w:r>
            <w:r w:rsidR="00655FFB">
              <w:rPr>
                <w:rFonts w:ascii="Calibri"/>
              </w:rPr>
              <w:t>abr</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[20]</w:t>
            </w:r>
            <w:r w:rsidRPr="00F36BB8">
              <w:rPr>
                <w:rFonts w:ascii="Calibri" w:cs="Times New Roman"/>
              </w:rPr>
              <w:tab/>
            </w:r>
            <w:r w:rsidR="00655FFB" w:rsidRPr="00D116F7">
              <w:rPr>
                <w:rFonts w:ascii="Calibri"/>
              </w:rPr>
              <w:t xml:space="preserve">MatiasTilerias, </w:t>
            </w:r>
            <w:r w:rsidR="00655FFB" w:rsidRPr="00D116F7">
              <w:rPr>
                <w:rFonts w:ascii="Calibri"/>
                <w:i/>
                <w:iCs/>
              </w:rPr>
              <w:t>email-spoof: Sistema basico para la realización de Email Spoofing atravez de una cosola bash y un servidor con http</w:t>
            </w:r>
            <w:r w:rsidR="00655FFB" w:rsidRPr="00D116F7">
              <w:rPr>
                <w:rFonts w:ascii="Calibri"/>
              </w:rPr>
              <w:t xml:space="preserve">. 2017. </w:t>
            </w:r>
            <w:r w:rsidR="00655FFB">
              <w:rPr>
                <w:rFonts w:ascii="Calibri"/>
              </w:rPr>
              <w:t xml:space="preserve">Disponible en: </w:t>
            </w:r>
            <w:r w:rsidR="00655FFB" w:rsidRPr="006C00EF">
              <w:rPr>
                <w:rFonts w:ascii="Calibri"/>
              </w:rPr>
              <w:t xml:space="preserve">https://github.com/MatiasTilerias/email-spoof </w:t>
            </w:r>
            <w:r w:rsidR="00655FFB" w:rsidRPr="00D116F7">
              <w:rPr>
                <w:rFonts w:ascii="Calibri"/>
              </w:rPr>
              <w:t xml:space="preserve">[Accedido: </w:t>
            </w:r>
            <w:r w:rsidR="00655FFB">
              <w:rPr>
                <w:rFonts w:ascii="Calibri"/>
              </w:rPr>
              <w:t>11</w:t>
            </w:r>
            <w:r w:rsidR="00655FFB" w:rsidRPr="00D116F7">
              <w:rPr>
                <w:rFonts w:ascii="Calibri"/>
              </w:rPr>
              <w:t>-</w:t>
            </w:r>
            <w:r w:rsidR="00655FFB">
              <w:rPr>
                <w:rFonts w:ascii="Calibri"/>
              </w:rPr>
              <w:t>may</w:t>
            </w:r>
            <w:r w:rsidR="00655FFB" w:rsidRPr="00D116F7">
              <w:rPr>
                <w:rFonts w:ascii="Calibri"/>
              </w:rPr>
              <w:t>-2018]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[21]</w:t>
            </w:r>
            <w:r w:rsidRPr="00F36BB8">
              <w:rPr>
                <w:rFonts w:ascii="Calibri" w:cs="Times New Roman"/>
              </w:rPr>
              <w:tab/>
            </w:r>
            <w:r w:rsidR="00655FFB" w:rsidRPr="00D116F7">
              <w:rPr>
                <w:rFonts w:ascii="Calibri"/>
              </w:rPr>
              <w:t xml:space="preserve">P. B. and the S. community, «Scapy». [En línea]. Disponible en: https://secdev.github.io/. [Accedido: </w:t>
            </w:r>
            <w:r w:rsidR="00655FFB">
              <w:rPr>
                <w:rFonts w:ascii="Calibri"/>
              </w:rPr>
              <w:t>11</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[22]</w:t>
            </w:r>
            <w:r w:rsidRPr="00F36BB8">
              <w:rPr>
                <w:rFonts w:ascii="Calibri" w:cs="Times New Roman"/>
              </w:rPr>
              <w:tab/>
            </w:r>
            <w:r w:rsidR="00655FFB" w:rsidRPr="00D116F7">
              <w:rPr>
                <w:rFonts w:ascii="Calibri"/>
              </w:rPr>
              <w:t xml:space="preserve">«Download VMware Fusion 10». [En línea]. Disponible en: https://my.vmware.com/en/web/vmware/info/slug/desktop_end_user_computing/vmware_fusion/10_0. [Accedido: </w:t>
            </w:r>
            <w:r w:rsidR="00655FFB">
              <w:rPr>
                <w:rFonts w:ascii="Calibri"/>
              </w:rPr>
              <w:t>12</w:t>
            </w:r>
            <w:r w:rsidR="00655FFB" w:rsidRPr="00D116F7">
              <w:rPr>
                <w:rFonts w:ascii="Calibri"/>
              </w:rPr>
              <w:t>-may-2018].</w:t>
            </w:r>
          </w:p>
          <w:p w:rsidR="00F36BB8" w:rsidRPr="00655FFB" w:rsidRDefault="00F36BB8" w:rsidP="00F369C0">
            <w:pPr>
              <w:widowControl w:val="0"/>
              <w:autoSpaceDE w:val="0"/>
              <w:autoSpaceDN w:val="0"/>
              <w:adjustRightInd w:val="0"/>
              <w:jc w:val="left"/>
              <w:rPr>
                <w:rFonts w:ascii="Calibri"/>
              </w:rPr>
            </w:pPr>
            <w:r w:rsidRPr="00F36BB8">
              <w:rPr>
                <w:rFonts w:ascii="Calibri" w:cs="Times New Roman"/>
              </w:rPr>
              <w:t>[23]</w:t>
            </w:r>
            <w:r w:rsidRPr="00F36BB8">
              <w:rPr>
                <w:rFonts w:ascii="Calibri" w:cs="Times New Roman"/>
              </w:rPr>
              <w:tab/>
            </w:r>
            <w:r w:rsidR="00655FFB" w:rsidRPr="00D116F7">
              <w:rPr>
                <w:rFonts w:ascii="Calibri"/>
              </w:rPr>
              <w:t>«</w:t>
            </w:r>
            <w:r w:rsidR="00655FFB">
              <w:rPr>
                <w:rFonts w:ascii="Calibri"/>
              </w:rPr>
              <w:t xml:space="preserve">Instalación de </w:t>
            </w:r>
            <w:r w:rsidR="00655FFB" w:rsidRPr="00D116F7">
              <w:rPr>
                <w:rFonts w:ascii="Calibri"/>
              </w:rPr>
              <w:t xml:space="preserve">Ettercap gráfico en Linux (Ubuntu-Kubuntu)», </w:t>
            </w:r>
            <w:r w:rsidR="00655FFB">
              <w:rPr>
                <w:rFonts w:ascii="Calibri"/>
                <w:i/>
                <w:iCs/>
              </w:rPr>
              <w:t>Howtoin</w:t>
            </w:r>
            <w:r w:rsidR="00655FFB" w:rsidRPr="00D116F7">
              <w:rPr>
                <w:rFonts w:ascii="Calibri"/>
                <w:i/>
                <w:iCs/>
              </w:rPr>
              <w:t>s</w:t>
            </w:r>
            <w:r w:rsidR="00655FFB">
              <w:rPr>
                <w:rFonts w:ascii="Calibri"/>
                <w:i/>
                <w:iCs/>
              </w:rPr>
              <w:t>tall</w:t>
            </w:r>
            <w:r w:rsidR="00655FFB">
              <w:rPr>
                <w:rFonts w:ascii="Calibri"/>
              </w:rPr>
              <w:t xml:space="preserve">, 07-feb-2015.[En línea]. Disponible en: </w:t>
            </w:r>
            <w:r w:rsidR="00655FFB" w:rsidRPr="00CE0CF5">
              <w:rPr>
                <w:rFonts w:ascii="Calibri"/>
              </w:rPr>
              <w:t xml:space="preserve">https://www.howtoinstall.co/es/ubuntu/trusty/ettercap-graphical </w:t>
            </w:r>
            <w:r w:rsidR="00655FFB" w:rsidRPr="00D116F7">
              <w:rPr>
                <w:rFonts w:ascii="Calibri"/>
              </w:rPr>
              <w:t xml:space="preserve">[Accedido: </w:t>
            </w:r>
            <w:r w:rsidR="00655FFB">
              <w:rPr>
                <w:rFonts w:ascii="Calibri"/>
              </w:rPr>
              <w:t>12</w:t>
            </w:r>
            <w:r w:rsidR="00655FFB" w:rsidRPr="00D116F7">
              <w:rPr>
                <w:rFonts w:ascii="Calibri"/>
              </w:rPr>
              <w:t>-may-2018].</w:t>
            </w:r>
          </w:p>
          <w:p w:rsidR="00F36BB8" w:rsidRDefault="00F36BB8" w:rsidP="00F369C0">
            <w:pPr>
              <w:widowControl w:val="0"/>
              <w:autoSpaceDE w:val="0"/>
              <w:autoSpaceDN w:val="0"/>
              <w:adjustRightInd w:val="0"/>
              <w:jc w:val="left"/>
              <w:rPr>
                <w:rFonts w:ascii="Calibri"/>
              </w:rPr>
            </w:pPr>
            <w:r w:rsidRPr="00F36BB8">
              <w:rPr>
                <w:rFonts w:ascii="Calibri" w:cs="Times New Roman"/>
              </w:rPr>
              <w:t>[24]</w:t>
            </w:r>
            <w:r w:rsidRPr="00F36BB8">
              <w:rPr>
                <w:rFonts w:ascii="Calibri" w:cs="Times New Roman"/>
              </w:rPr>
              <w:tab/>
            </w:r>
            <w:r w:rsidR="00655FFB" w:rsidRPr="00D116F7">
              <w:rPr>
                <w:rFonts w:ascii="Calibri"/>
              </w:rPr>
              <w:t>«</w:t>
            </w:r>
            <w:r w:rsidR="00655FFB">
              <w:rPr>
                <w:rFonts w:ascii="Calibri"/>
              </w:rPr>
              <w:t>The Postfix Home Page</w:t>
            </w:r>
            <w:r w:rsidR="00655FFB" w:rsidRPr="00D116F7">
              <w:rPr>
                <w:rFonts w:ascii="Calibri"/>
              </w:rPr>
              <w:t xml:space="preserve">»,. [En línea]. Disponible en: </w:t>
            </w:r>
            <w:r w:rsidR="00655FFB" w:rsidRPr="00A84BD5">
              <w:rPr>
                <w:rFonts w:ascii="Calibri"/>
              </w:rPr>
              <w:t>http://www.postfix.org/</w:t>
            </w:r>
            <w:r w:rsidR="00655FFB">
              <w:rPr>
                <w:rFonts w:ascii="Calibri"/>
              </w:rPr>
              <w:t>. [Accedido: 13</w:t>
            </w:r>
            <w:r w:rsidR="00655FFB" w:rsidRPr="00D116F7">
              <w:rPr>
                <w:rFonts w:ascii="Calibri"/>
              </w:rPr>
              <w:t>-may-2018].</w:t>
            </w:r>
          </w:p>
          <w:p w:rsidR="00655FFB" w:rsidRPr="00F36BB8" w:rsidRDefault="00655FFB" w:rsidP="00F369C0">
            <w:pPr>
              <w:widowControl w:val="0"/>
              <w:autoSpaceDE w:val="0"/>
              <w:autoSpaceDN w:val="0"/>
              <w:adjustRightInd w:val="0"/>
              <w:jc w:val="left"/>
              <w:rPr>
                <w:rFonts w:ascii="Calibri" w:cs="Times New Roman"/>
              </w:rPr>
            </w:pP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[25]</w:t>
            </w:r>
            <w:r w:rsidRPr="00F36BB8">
              <w:rPr>
                <w:rFonts w:ascii="Calibri" w:cs="Times New Roman"/>
              </w:rPr>
              <w:tab/>
            </w:r>
            <w:r w:rsidR="00655FFB">
              <w:rPr>
                <w:rFonts w:ascii="Calibri"/>
              </w:rPr>
              <w:t xml:space="preserve">Profesor </w:t>
            </w:r>
            <w:r w:rsidR="00655FFB" w:rsidRPr="00D116F7">
              <w:rPr>
                <w:rFonts w:ascii="Calibri"/>
              </w:rPr>
              <w:t xml:space="preserve">Alfredo Fiebig, </w:t>
            </w:r>
            <w:r w:rsidR="00655FFB">
              <w:rPr>
                <w:rFonts w:ascii="Calibri"/>
              </w:rPr>
              <w:t>Universidad Austral de Chile</w:t>
            </w:r>
            <w:r w:rsidR="00655FFB" w:rsidRPr="00D116F7">
              <w:rPr>
                <w:rFonts w:ascii="Calibri"/>
              </w:rPr>
              <w:t>«IPTABLES ¿</w:t>
            </w:r>
            <w:r w:rsidR="00655FFB">
              <w:rPr>
                <w:rFonts w:ascii="Calibri"/>
              </w:rPr>
              <w:t>Qué</w:t>
            </w:r>
            <w:r w:rsidR="00655FFB" w:rsidRPr="00D116F7">
              <w:rPr>
                <w:rFonts w:ascii="Calibri"/>
              </w:rPr>
              <w:t xml:space="preserve"> es? y ¿</w:t>
            </w:r>
            <w:r w:rsidR="00655FFB">
              <w:rPr>
                <w:rFonts w:ascii="Calibri"/>
              </w:rPr>
              <w:t>Có</w:t>
            </w:r>
            <w:r w:rsidR="00655FFB" w:rsidRPr="00D116F7">
              <w:rPr>
                <w:rFonts w:ascii="Calibri"/>
              </w:rPr>
              <w:t>mo Funciona</w:t>
            </w:r>
            <w:r w:rsidR="00655FFB">
              <w:rPr>
                <w:rFonts w:ascii="Calibri"/>
              </w:rPr>
              <w:t>n</w:t>
            </w:r>
            <w:r w:rsidR="00655FFB" w:rsidRPr="00D116F7">
              <w:rPr>
                <w:rFonts w:ascii="Calibri"/>
              </w:rPr>
              <w:t>?», 21:31:41 UTC.</w:t>
            </w:r>
            <w:r w:rsidR="00655FFB">
              <w:rPr>
                <w:rFonts w:ascii="Calibri"/>
              </w:rPr>
              <w:t xml:space="preserve"> [Accedido: 13</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[26]</w:t>
            </w:r>
            <w:r w:rsidRPr="00F36BB8">
              <w:rPr>
                <w:rFonts w:ascii="Calibri" w:cs="Times New Roman"/>
              </w:rPr>
              <w:tab/>
            </w:r>
            <w:r w:rsidR="00655FFB" w:rsidRPr="00D116F7">
              <w:rPr>
                <w:rFonts w:ascii="Calibri"/>
              </w:rPr>
              <w:t>ports, «hping3». [En línea]. Disponible en: https://tools.kali.org/information-gathering/hping3. [Accedido: 26-may-2018].</w:t>
            </w:r>
            <w:r w:rsidR="00655FFB">
              <w:rPr>
                <w:rFonts w:ascii="Calibri"/>
              </w:rPr>
              <w:t xml:space="preserve"> [Accedido: 13</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[27]</w:t>
            </w:r>
            <w:r w:rsidRPr="00F36BB8">
              <w:rPr>
                <w:rFonts w:ascii="Calibri" w:cs="Times New Roman"/>
              </w:rPr>
              <w:tab/>
            </w:r>
            <w:r w:rsidR="00655FFB" w:rsidRPr="00D116F7">
              <w:rPr>
                <w:rFonts w:ascii="Calibri"/>
              </w:rPr>
              <w:t>«</w:t>
            </w:r>
            <w:r w:rsidR="00655FFB">
              <w:rPr>
                <w:rFonts w:ascii="Calibri"/>
              </w:rPr>
              <w:t>Security testing with hping</w:t>
            </w:r>
            <w:r w:rsidR="00655FFB" w:rsidRPr="00D116F7">
              <w:rPr>
                <w:rFonts w:ascii="Calibri"/>
              </w:rPr>
              <w:t xml:space="preserve">», </w:t>
            </w:r>
            <w:r w:rsidR="00655FFB">
              <w:rPr>
                <w:rFonts w:ascii="Calibri"/>
                <w:i/>
                <w:iCs/>
              </w:rPr>
              <w:t>Linux Magazine</w:t>
            </w:r>
            <w:r w:rsidR="00655FFB">
              <w:rPr>
                <w:rFonts w:ascii="Calibri"/>
              </w:rPr>
              <w:t xml:space="preserve">. </w:t>
            </w:r>
            <w:r w:rsidR="00655FFB" w:rsidRPr="00D116F7">
              <w:rPr>
                <w:rFonts w:ascii="Calibri"/>
              </w:rPr>
              <w:t xml:space="preserve">[En línea]. Disponible en: </w:t>
            </w:r>
            <w:r w:rsidR="00655FFB" w:rsidRPr="00BA6E7C">
              <w:rPr>
                <w:rFonts w:ascii="Calibri"/>
              </w:rPr>
              <w:t>http://www.linux-magazine.com/Issues/2009/99/Hping</w:t>
            </w:r>
            <w:r w:rsidR="00655FFB" w:rsidRPr="00D116F7">
              <w:rPr>
                <w:rFonts w:ascii="Calibri"/>
              </w:rPr>
              <w:t xml:space="preserve">. [Accedido: </w:t>
            </w:r>
            <w:r w:rsidR="00655FFB">
              <w:rPr>
                <w:rFonts w:ascii="Calibri"/>
              </w:rPr>
              <w:t>15</w:t>
            </w:r>
            <w:r w:rsidR="00655FFB"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[28]</w:t>
            </w:r>
            <w:r w:rsidRPr="00F36BB8">
              <w:rPr>
                <w:rFonts w:ascii="Calibri" w:cs="Times New Roman"/>
              </w:rPr>
              <w:tab/>
            </w:r>
            <w:r w:rsidR="00C1051A" w:rsidRPr="00D116F7">
              <w:rPr>
                <w:rFonts w:ascii="Calibri"/>
              </w:rPr>
              <w:t>«</w:t>
            </w:r>
            <w:r w:rsidR="00C1051A">
              <w:t xml:space="preserve"> </w:t>
            </w:r>
            <w:r w:rsidR="00C1051A" w:rsidRPr="00E34095">
              <w:rPr>
                <w:rFonts w:ascii="Calibri"/>
              </w:rPr>
              <w:t>routing - How to make IP forwarding permanent?</w:t>
            </w:r>
            <w:r w:rsidR="00C1051A" w:rsidRPr="00D116F7">
              <w:rPr>
                <w:rFonts w:ascii="Calibri"/>
              </w:rPr>
              <w:t xml:space="preserve">». [En línea]. Disponible en: </w:t>
            </w:r>
            <w:r w:rsidR="00C1051A" w:rsidRPr="00C542A5">
              <w:rPr>
                <w:rFonts w:ascii="Calibri"/>
              </w:rPr>
              <w:t>https://askubuntu.com/questions/311053/how-to-make-ip-forwarding-permanent</w:t>
            </w:r>
            <w:r w:rsidR="00C1051A" w:rsidRPr="00D116F7">
              <w:rPr>
                <w:rFonts w:ascii="Calibri"/>
              </w:rPr>
              <w:t xml:space="preserve">. [Accedido: </w:t>
            </w:r>
            <w:r w:rsidR="00C1051A">
              <w:rPr>
                <w:rFonts w:ascii="Calibri"/>
              </w:rPr>
              <w:t>17</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[29]</w:t>
            </w:r>
            <w:r w:rsidRPr="00F36BB8">
              <w:rPr>
                <w:rFonts w:ascii="Calibri" w:cs="Times New Roman"/>
              </w:rPr>
              <w:tab/>
            </w:r>
            <w:r w:rsidR="00C1051A" w:rsidRPr="00D116F7">
              <w:rPr>
                <w:rFonts w:ascii="Calibri"/>
              </w:rPr>
              <w:t xml:space="preserve">«Tutorial - DNS Spoofing.pdf». [En línea]. Disponible en: https://www.docdroid.net/QKOE7wJ/tutorial-dns-spoofing.pdf.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[30]</w:t>
            </w:r>
            <w:r w:rsidRPr="00F36BB8">
              <w:rPr>
                <w:rFonts w:ascii="Calibri" w:cs="Times New Roman"/>
              </w:rPr>
              <w:tab/>
            </w:r>
            <w:r w:rsidR="00C1051A" w:rsidRPr="00D116F7">
              <w:rPr>
                <w:rFonts w:ascii="Calibri"/>
              </w:rPr>
              <w:t>«</w:t>
            </w:r>
            <w:r w:rsidR="00C1051A">
              <w:t xml:space="preserve"> </w:t>
            </w:r>
            <w:r w:rsidR="00C1051A" w:rsidRPr="00476784">
              <w:rPr>
                <w:rFonts w:ascii="Calibri"/>
              </w:rPr>
              <w:t>ettercap(8) - Linux man page</w:t>
            </w:r>
            <w:r w:rsidR="00C1051A" w:rsidRPr="00D116F7">
              <w:rPr>
                <w:rFonts w:ascii="Calibri"/>
              </w:rPr>
              <w:t xml:space="preserve">». [En línea]. Disponible en: </w:t>
            </w:r>
            <w:r w:rsidR="00C1051A" w:rsidRPr="00476784">
              <w:rPr>
                <w:rFonts w:ascii="Calibri"/>
              </w:rPr>
              <w:t>https://linux.die.net/man/8/ettercap</w:t>
            </w:r>
            <w:r w:rsidR="00C1051A" w:rsidRPr="00D116F7">
              <w:rPr>
                <w:rFonts w:ascii="Calibri"/>
              </w:rPr>
              <w:t xml:space="preserve">.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[31]</w:t>
            </w:r>
            <w:r w:rsidRPr="00F36BB8">
              <w:rPr>
                <w:rFonts w:ascii="Calibri" w:cs="Times New Roman"/>
              </w:rPr>
              <w:tab/>
            </w:r>
            <w:r w:rsidR="00C1051A" w:rsidRPr="00D116F7">
              <w:rPr>
                <w:rFonts w:ascii="Calibri"/>
              </w:rPr>
              <w:t xml:space="preserve">İ. Baydan, «Ettercap Tutorial For Network Sniffing and Man In The Middle», </w:t>
            </w:r>
            <w:r w:rsidR="00C1051A" w:rsidRPr="00D116F7">
              <w:rPr>
                <w:rFonts w:ascii="Calibri"/>
                <w:i/>
                <w:iCs/>
              </w:rPr>
              <w:t>Poftut</w:t>
            </w:r>
            <w:r w:rsidR="00C1051A" w:rsidRPr="00D116F7">
              <w:rPr>
                <w:rFonts w:ascii="Calibri"/>
              </w:rPr>
              <w:t xml:space="preserve">, 10-jul-2017. [Accedido: </w:t>
            </w:r>
            <w:r w:rsidR="00C1051A">
              <w:rPr>
                <w:rFonts w:ascii="Calibri"/>
              </w:rPr>
              <w:t>18</w:t>
            </w:r>
            <w:r w:rsidR="00C1051A" w:rsidRPr="00D116F7">
              <w:rPr>
                <w:rFonts w:ascii="Calibri"/>
              </w:rPr>
              <w:t>-may-2018].</w:t>
            </w:r>
          </w:p>
          <w:p w:rsidR="00F36BB8" w:rsidRPr="00F36BB8" w:rsidRDefault="00F36BB8" w:rsidP="00F369C0">
            <w:pPr>
              <w:widowControl w:val="0"/>
              <w:autoSpaceDE w:val="0"/>
              <w:autoSpaceDN w:val="0"/>
              <w:adjustRightInd w:val="0"/>
              <w:jc w:val="left"/>
              <w:rPr>
                <w:rFonts w:ascii="Calibri" w:cs="Times New Roman"/>
              </w:rPr>
            </w:pPr>
            <w:r w:rsidRPr="00F36BB8">
              <w:rPr>
                <w:rFonts w:ascii="Calibri" w:cs="Times New Roman"/>
              </w:rPr>
              <w:t>[32]</w:t>
            </w:r>
            <w:r w:rsidRPr="00F36BB8">
              <w:rPr>
                <w:rFonts w:ascii="Calibri" w:cs="Times New Roman"/>
              </w:rPr>
              <w:tab/>
            </w:r>
            <w:r w:rsidR="00C1051A" w:rsidRPr="00D116F7">
              <w:rPr>
                <w:rFonts w:ascii="Calibri"/>
              </w:rPr>
              <w:t xml:space="preserve">«python - suppress scapy warning message when importing the module», </w:t>
            </w:r>
            <w:r w:rsidR="00C1051A" w:rsidRPr="00D116F7">
              <w:rPr>
                <w:rFonts w:ascii="Calibri"/>
                <w:i/>
                <w:iCs/>
              </w:rPr>
              <w:t>Stack Overflow</w:t>
            </w:r>
            <w:r w:rsidR="00C1051A" w:rsidRPr="00D116F7">
              <w:rPr>
                <w:rFonts w:ascii="Calibri"/>
              </w:rPr>
              <w:t xml:space="preserve">. [En línea]. Disponible en: https://stackoverflow.com/questions/13249341/suppress-scapy-warning-message-when-importing-the-module. [Accedido: </w:t>
            </w:r>
            <w:r w:rsidR="00C1051A">
              <w:rPr>
                <w:rFonts w:ascii="Calibri"/>
              </w:rPr>
              <w:t>19</w:t>
            </w:r>
            <w:r w:rsidR="00C1051A"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sidRPr="00F36BB8">
              <w:rPr>
                <w:rFonts w:ascii="Calibri" w:cs="Times New Roman"/>
              </w:rPr>
              <w:t xml:space="preserve"> </w:t>
            </w:r>
            <w:r>
              <w:rPr>
                <w:rFonts w:ascii="Calibri" w:cs="Times New Roman"/>
              </w:rPr>
              <w:t>[33</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P. por R. V. el 03 junio 2013 y A. E. 16 Junio 2017, «Comandos Nmap - Lista de parámetros y opciones de Nmap para Linux», </w:t>
            </w:r>
            <w:r w:rsidR="00F369C0" w:rsidRPr="00D116F7">
              <w:rPr>
                <w:rFonts w:ascii="Calibri"/>
                <w:i/>
                <w:iCs/>
              </w:rPr>
              <w:t>RedesZone</w:t>
            </w:r>
            <w:r w:rsidR="00F369C0" w:rsidRPr="00D116F7">
              <w:rPr>
                <w:rFonts w:ascii="Calibri"/>
              </w:rPr>
              <w:t xml:space="preserve">. [En línea]. Disponible en: https://www.redeszone.net/seguridad-informatica/listado-de-parametros-de-nmap/. [Accedido: </w:t>
            </w:r>
            <w:r w:rsidR="00F369C0">
              <w:rPr>
                <w:rFonts w:ascii="Calibri"/>
              </w:rPr>
              <w:t>19</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[34</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«Código de Python - Obtener la puerta de enlace o gateway de nuestro Linux». [En línea]. Disponible en: https://www.lawebdelprogramador.com/codigo/Python/v4490-Obtener-la-puerta-de-enlace-o-gateway-de-nuestro-Linux.html. [Accedido: </w:t>
            </w:r>
            <w:r w:rsidR="00F369C0">
              <w:rPr>
                <w:rFonts w:ascii="Calibri"/>
              </w:rPr>
              <w:t>21</w:t>
            </w:r>
            <w:r w:rsidR="00F369C0" w:rsidRPr="00D116F7">
              <w:rPr>
                <w:rFonts w:ascii="Calibri"/>
              </w:rPr>
              <w:t>-may-2018].</w:t>
            </w:r>
          </w:p>
          <w:p w:rsidR="00F36BB8" w:rsidRPr="00F369C0" w:rsidRDefault="00C1051A" w:rsidP="00F369C0">
            <w:pPr>
              <w:widowControl w:val="0"/>
              <w:autoSpaceDE w:val="0"/>
              <w:autoSpaceDN w:val="0"/>
              <w:adjustRightInd w:val="0"/>
              <w:jc w:val="left"/>
              <w:rPr>
                <w:rFonts w:ascii="Calibri"/>
              </w:rPr>
            </w:pPr>
            <w:r>
              <w:rPr>
                <w:rFonts w:ascii="Calibri" w:cs="Times New Roman"/>
              </w:rPr>
              <w:t>[35</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«Correct way to pause Python program», </w:t>
            </w:r>
            <w:r w:rsidR="00F369C0" w:rsidRPr="00D116F7">
              <w:rPr>
                <w:rFonts w:ascii="Calibri"/>
                <w:i/>
                <w:iCs/>
              </w:rPr>
              <w:t>Stack Overflow</w:t>
            </w:r>
            <w:r w:rsidR="00F369C0" w:rsidRPr="00D116F7">
              <w:rPr>
                <w:rFonts w:ascii="Calibri"/>
              </w:rPr>
              <w:t xml:space="preserve">. [En línea]. Disponible en: https://stackoverflow.com/questions/11552320/correct-way-to-pause-python-program. [Accedido: </w:t>
            </w:r>
            <w:r w:rsidR="00F369C0">
              <w:rPr>
                <w:rFonts w:ascii="Calibri"/>
              </w:rPr>
              <w:t>22</w:t>
            </w:r>
            <w:r w:rsidR="00F369C0" w:rsidRPr="00D116F7">
              <w:rPr>
                <w:rFonts w:ascii="Calibri"/>
              </w:rPr>
              <w:t>-may-2018].</w:t>
            </w:r>
          </w:p>
          <w:p w:rsidR="00F36BB8" w:rsidRDefault="00C1051A" w:rsidP="00F369C0">
            <w:pPr>
              <w:widowControl w:val="0"/>
              <w:autoSpaceDE w:val="0"/>
              <w:autoSpaceDN w:val="0"/>
              <w:adjustRightInd w:val="0"/>
              <w:jc w:val="left"/>
              <w:rPr>
                <w:rFonts w:ascii="Calibri" w:cs="Times New Roman"/>
              </w:rPr>
            </w:pPr>
            <w:r>
              <w:rPr>
                <w:rFonts w:ascii="Calibri" w:cs="Times New Roman"/>
              </w:rPr>
              <w:t>[36</w:t>
            </w:r>
            <w:r w:rsidR="00F36BB8" w:rsidRPr="00F36BB8">
              <w:rPr>
                <w:rFonts w:ascii="Calibri" w:cs="Times New Roman"/>
              </w:rPr>
              <w:t>]</w:t>
            </w:r>
            <w:r w:rsidR="00F36BB8" w:rsidRPr="00F36BB8">
              <w:rPr>
                <w:rFonts w:ascii="Calibri" w:cs="Times New Roman"/>
              </w:rPr>
              <w:tab/>
            </w:r>
            <w:r w:rsidR="00F369C0" w:rsidRPr="00D116F7">
              <w:rPr>
                <w:rFonts w:ascii="Calibri"/>
              </w:rPr>
              <w:t>«Usar filtrado de MACs con iptables en Linux»</w:t>
            </w:r>
            <w:r w:rsidR="00F369C0">
              <w:rPr>
                <w:rFonts w:ascii="Calibri"/>
              </w:rPr>
              <w:t>.</w:t>
            </w:r>
            <w:r w:rsidR="00F369C0" w:rsidRPr="00D116F7">
              <w:rPr>
                <w:rFonts w:ascii="Calibri"/>
              </w:rPr>
              <w:t>[En línea]. Disponible en:</w:t>
            </w:r>
            <w:r w:rsidR="00F369C0">
              <w:t xml:space="preserve"> </w:t>
            </w:r>
            <w:r w:rsidR="00F369C0" w:rsidRPr="00504BB3">
              <w:rPr>
                <w:rFonts w:ascii="Calibri"/>
              </w:rPr>
              <w:t>http://www.hackplayers.com/2016/02/filtrado-de-macs-con-iptables-linux.html</w:t>
            </w:r>
            <w:r w:rsidR="00F369C0" w:rsidRPr="00D116F7">
              <w:rPr>
                <w:rFonts w:ascii="Calibri"/>
              </w:rPr>
              <w:t xml:space="preserve"> [Accedido: </w:t>
            </w:r>
            <w:r w:rsidR="00F369C0">
              <w:rPr>
                <w:rFonts w:ascii="Calibri"/>
              </w:rPr>
              <w:t>25</w:t>
            </w:r>
            <w:r w:rsidR="00F369C0" w:rsidRPr="00D116F7">
              <w:rPr>
                <w:rFonts w:ascii="Calibri"/>
              </w:rPr>
              <w:t>-may-2018]</w:t>
            </w:r>
            <w:r w:rsidR="00F36BB8" w:rsidRPr="00F36BB8">
              <w:rPr>
                <w:rFonts w:ascii="Calibri" w:cs="Times New Roman"/>
              </w:rPr>
              <w:t>.</w:t>
            </w:r>
          </w:p>
          <w:p w:rsidR="00C1051A" w:rsidRPr="00F36BB8" w:rsidRDefault="00C1051A" w:rsidP="00F369C0">
            <w:pPr>
              <w:widowControl w:val="0"/>
              <w:autoSpaceDE w:val="0"/>
              <w:autoSpaceDN w:val="0"/>
              <w:adjustRightInd w:val="0"/>
              <w:jc w:val="left"/>
              <w:rPr>
                <w:rFonts w:ascii="Calibri" w:cs="Times New Roman"/>
              </w:rPr>
            </w:pP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[37</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«Bytelearning | Un blog centrado principalmente en Linux», </w:t>
            </w:r>
            <w:r w:rsidR="00F369C0" w:rsidRPr="00D116F7">
              <w:rPr>
                <w:rFonts w:ascii="Calibri"/>
                <w:i/>
                <w:iCs/>
              </w:rPr>
              <w:t>Bytelearning | Un blog centrado principalmente en Linux</w:t>
            </w:r>
            <w:r w:rsidR="00F369C0" w:rsidRPr="00D116F7">
              <w:rPr>
                <w:rFonts w:ascii="Calibri"/>
              </w:rPr>
              <w:t xml:space="preserve">, 18-nov-2015. [Accedido: </w:t>
            </w:r>
            <w:r w:rsidR="00F369C0">
              <w:rPr>
                <w:rFonts w:ascii="Calibri"/>
              </w:rPr>
              <w:t>25</w:t>
            </w:r>
            <w:r w:rsidR="00F369C0" w:rsidRPr="00D116F7">
              <w:rPr>
                <w:rFonts w:ascii="Calibri"/>
              </w:rPr>
              <w:t>-may-2018] .</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[38</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«How to flush the ARP cache in various OS (Windows, Linux, AIX) | tar.gz.ro». [En línea]. Disponible en: http://docs.gz.ro/flush-arp-cache.html. [Accedido: </w:t>
            </w:r>
            <w:r w:rsidR="00F369C0">
              <w:rPr>
                <w:rFonts w:ascii="Calibri"/>
              </w:rPr>
              <w:t>27</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[39</w:t>
            </w:r>
            <w:r w:rsidR="00F36BB8" w:rsidRPr="00F36BB8">
              <w:rPr>
                <w:rFonts w:ascii="Calibri" w:cs="Times New Roman"/>
              </w:rPr>
              <w:t>]</w:t>
            </w:r>
            <w:r w:rsidR="00F36BB8" w:rsidRPr="00F36BB8">
              <w:rPr>
                <w:rFonts w:ascii="Calibri" w:cs="Times New Roman"/>
              </w:rPr>
              <w:tab/>
            </w:r>
            <w:r w:rsidR="00F369C0" w:rsidRPr="00D116F7">
              <w:rPr>
                <w:rFonts w:ascii="Calibri"/>
              </w:rPr>
              <w:t xml:space="preserve">L. M. Alejo, «Que es el Mail Spoofing y como evitarlo usando SPF». [En línea]. Disponible en: https://www.webempresa.com/blog/que-es-el-mail-spoofing-y-como-evitarlo-usando-spf.html. [Accedido: </w:t>
            </w:r>
            <w:r w:rsidR="00F369C0">
              <w:rPr>
                <w:rFonts w:ascii="Calibri"/>
              </w:rPr>
              <w:t>27</w:t>
            </w:r>
            <w:r w:rsidR="00F369C0" w:rsidRPr="00D116F7">
              <w:rPr>
                <w:rFonts w:ascii="Calibri"/>
              </w:rPr>
              <w:t>-may-2018].</w:t>
            </w:r>
          </w:p>
          <w:p w:rsidR="00F36BB8" w:rsidRPr="00F36BB8" w:rsidRDefault="00C1051A" w:rsidP="00F369C0">
            <w:pPr>
              <w:widowControl w:val="0"/>
              <w:autoSpaceDE w:val="0"/>
              <w:autoSpaceDN w:val="0"/>
              <w:adjustRightInd w:val="0"/>
              <w:jc w:val="left"/>
              <w:rPr>
                <w:rFonts w:ascii="Calibri" w:cs="Times New Roman"/>
              </w:rPr>
            </w:pPr>
            <w:r>
              <w:rPr>
                <w:rFonts w:ascii="Calibri" w:cs="Times New Roman"/>
              </w:rPr>
              <w:t>[40</w:t>
            </w:r>
            <w:r w:rsidR="00F36BB8" w:rsidRPr="00F36BB8">
              <w:rPr>
                <w:rFonts w:ascii="Calibri" w:cs="Times New Roman"/>
              </w:rPr>
              <w:t>]</w:t>
            </w:r>
            <w:r w:rsidR="00F36BB8" w:rsidRPr="00F36BB8">
              <w:rPr>
                <w:rFonts w:ascii="Calibri" w:cs="Times New Roman"/>
              </w:rPr>
              <w:tab/>
            </w:r>
            <w:r w:rsidRPr="00D116F7">
              <w:rPr>
                <w:rFonts w:ascii="Calibri"/>
              </w:rPr>
              <w:t xml:space="preserve">«¿Por qué Gmail puede marcar un email como SPAM?», </w:t>
            </w:r>
            <w:r w:rsidRPr="00D116F7">
              <w:rPr>
                <w:rFonts w:ascii="Calibri"/>
                <w:i/>
                <w:iCs/>
              </w:rPr>
              <w:t>Hostinet</w:t>
            </w:r>
            <w:r w:rsidRPr="00D116F7">
              <w:rPr>
                <w:rFonts w:ascii="Calibri"/>
              </w:rPr>
              <w:t>, 13-nov-2014. [En línea]. Disponible en:</w:t>
            </w:r>
            <w:r>
              <w:rPr>
                <w:rFonts w:ascii="Calibri"/>
              </w:rPr>
              <w:t xml:space="preserve"> </w:t>
            </w:r>
            <w:r w:rsidRPr="00595DD3">
              <w:rPr>
                <w:rFonts w:ascii="Calibri"/>
              </w:rPr>
              <w:t>https://www.hostinet.com/formacion/correo-electronico/por-que-gmail-marca-email-spam/</w:t>
            </w:r>
            <w:r w:rsidRPr="00D116F7">
              <w:rPr>
                <w:rFonts w:ascii="Calibri"/>
              </w:rPr>
              <w:t xml:space="preserve"> [Accedido: </w:t>
            </w:r>
            <w:r>
              <w:rPr>
                <w:rFonts w:ascii="Calibri"/>
              </w:rPr>
              <w:t>27</w:t>
            </w:r>
            <w:r w:rsidRPr="00D116F7">
              <w:rPr>
                <w:rFonts w:ascii="Calibri"/>
              </w:rPr>
              <w:t>-may-2018] .</w:t>
            </w:r>
          </w:p>
          <w:p w:rsidR="0004026A" w:rsidRPr="00E46FB0" w:rsidRDefault="009E4EB0" w:rsidP="00F369C0">
            <w:pPr>
              <w:jc w:val="left"/>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85F64">
            <w:pPr>
              <w:jc w:val="left"/>
            </w:pPr>
          </w:p>
        </w:tc>
        <w:tc>
          <w:tcPr>
            <w:tcW w:w="4659" w:type="pct"/>
          </w:tcPr>
          <w:p w:rsidR="009E4EB0" w:rsidRDefault="009E4EB0" w:rsidP="00F369C0">
            <w:pPr>
              <w:pStyle w:val="Bibliografa1"/>
              <w:ind w:left="0"/>
              <w:jc w:val="left"/>
              <w:rPr>
                <w:highlight w:val="yellow"/>
              </w:rPr>
            </w:pPr>
          </w:p>
        </w:tc>
      </w:tr>
    </w:tbl>
    <w:p w:rsidR="00E362EF" w:rsidRPr="0031552C" w:rsidRDefault="00E362EF" w:rsidP="001772E2"/>
    <w:p w:rsidR="00E362EF" w:rsidRPr="0031552C" w:rsidRDefault="00E362EF" w:rsidP="001772E2"/>
    <w:p w:rsidR="008334A2" w:rsidRPr="0031552C" w:rsidRDefault="008334A2" w:rsidP="001772E2">
      <w:pPr>
        <w:rPr>
          <w:rFonts w:ascii="Calibri" w:hAnsi="Calibri"/>
        </w:rPr>
        <w:sectPr w:rsidR="008334A2" w:rsidRPr="0031552C" w:rsidSect="00FB68ED">
          <w:type w:val="oddPage"/>
          <w:pgSz w:w="11907" w:h="16840" w:code="9"/>
          <w:pgMar w:top="1418" w:right="1701" w:bottom="1418" w:left="1701" w:header="720" w:footer="720" w:gutter="454"/>
          <w:cols w:space="720"/>
          <w:docGrid w:linePitch="299"/>
        </w:sectPr>
      </w:pPr>
    </w:p>
    <w:p w:rsidR="008334A2" w:rsidRPr="00963953" w:rsidRDefault="008334A2" w:rsidP="00963953">
      <w:pPr>
        <w:pStyle w:val="Ttulo1"/>
        <w:ind w:left="0" w:firstLine="0"/>
        <w:jc w:val="both"/>
        <w:rPr>
          <w:rFonts w:ascii="Trebuchet MS" w:hAnsi="Trebuchet MS"/>
          <w:color w:val="4DA4D8" w:themeColor="accent3" w:themeTint="99"/>
          <w:sz w:val="48"/>
          <w:szCs w:val="48"/>
        </w:rPr>
      </w:pPr>
      <w:bookmarkStart w:id="276" w:name="_Toc517039247"/>
      <w:r w:rsidRPr="00963953">
        <w:rPr>
          <w:rFonts w:ascii="Trebuchet MS" w:hAnsi="Trebuchet MS"/>
          <w:color w:val="4DA4D8" w:themeColor="accent3" w:themeTint="99"/>
          <w:sz w:val="48"/>
          <w:szCs w:val="48"/>
        </w:rPr>
        <w:lastRenderedPageBreak/>
        <w:t xml:space="preserve">Anexo A: </w:t>
      </w:r>
      <w:r w:rsidR="0004026A" w:rsidRPr="00963953">
        <w:rPr>
          <w:rFonts w:ascii="Trebuchet MS" w:hAnsi="Trebuchet MS"/>
          <w:color w:val="4DA4D8" w:themeColor="accent3" w:themeTint="99"/>
          <w:sz w:val="48"/>
          <w:szCs w:val="48"/>
        </w:rPr>
        <w:t>Requisitos de Usuario</w:t>
      </w:r>
      <w:bookmarkEnd w:id="276"/>
    </w:p>
    <w:p w:rsidR="00EF2675" w:rsidRDefault="00963953" w:rsidP="001772E2">
      <w:pPr>
        <w:rPr>
          <w:b/>
          <w:color w:val="4DA4D8" w:themeColor="accent3" w:themeTint="99"/>
        </w:rPr>
      </w:pPr>
      <w:r w:rsidRPr="00963953">
        <w:rPr>
          <w:b/>
          <w:color w:val="4DA4D8" w:themeColor="accent3" w:themeTint="99"/>
        </w:rPr>
        <w:t>REQUISITOS FUNCIONALES</w:t>
      </w:r>
    </w:p>
    <w:p w:rsidR="00882456" w:rsidRDefault="00882456" w:rsidP="001772E2">
      <w:pPr>
        <w:rPr>
          <w:rFonts w:ascii="Calibri"/>
        </w:rPr>
      </w:pPr>
      <w:r>
        <w:rPr>
          <w:rFonts w:ascii="Calibri"/>
        </w:rPr>
        <w:t>RF</w:t>
      </w:r>
      <w:r w:rsidR="00460FCA">
        <w:rPr>
          <w:rFonts w:ascii="Calibri"/>
        </w:rPr>
        <w:t>_</w:t>
      </w:r>
      <w:r>
        <w:rPr>
          <w:rFonts w:ascii="Calibri"/>
        </w:rPr>
        <w:t>1-</w:t>
      </w:r>
      <w:r w:rsidR="00017ABA">
        <w:rPr>
          <w:rFonts w:ascii="Calibri"/>
        </w:rPr>
        <w:t xml:space="preserve"> La a</w:t>
      </w:r>
      <w:r w:rsidR="004A61E0">
        <w:rPr>
          <w:rFonts w:ascii="Calibri"/>
        </w:rPr>
        <w:t>plicación será una aplicación para terminal Linux.</w:t>
      </w:r>
    </w:p>
    <w:p w:rsidR="004A61E0" w:rsidRDefault="004A61E0" w:rsidP="001772E2">
      <w:pPr>
        <w:rPr>
          <w:rFonts w:ascii="Calibri"/>
        </w:rPr>
      </w:pPr>
      <w:r>
        <w:rPr>
          <w:rFonts w:ascii="Calibri"/>
        </w:rPr>
        <w:t>RF</w:t>
      </w:r>
      <w:r w:rsidR="00460FCA">
        <w:rPr>
          <w:rFonts w:ascii="Calibri"/>
        </w:rPr>
        <w:t>_</w:t>
      </w:r>
      <w:r>
        <w:rPr>
          <w:rFonts w:ascii="Calibri"/>
        </w:rPr>
        <w:t>2- La aplicación poseerá un menú de usuario.</w:t>
      </w:r>
    </w:p>
    <w:p w:rsidR="006134BA" w:rsidRDefault="006134BA" w:rsidP="001772E2">
      <w:pPr>
        <w:rPr>
          <w:rFonts w:ascii="Calibri"/>
        </w:rPr>
      </w:pPr>
      <w:r>
        <w:rPr>
          <w:rFonts w:ascii="Calibri"/>
        </w:rPr>
        <w:t>RF</w:t>
      </w:r>
      <w:r w:rsidR="00460FCA">
        <w:rPr>
          <w:rFonts w:ascii="Calibri"/>
        </w:rPr>
        <w:t>_</w:t>
      </w:r>
      <w:r>
        <w:rPr>
          <w:rFonts w:ascii="Calibri"/>
        </w:rPr>
        <w:t>3- La aplicación contará con una función de instalación de dependencias.</w:t>
      </w:r>
    </w:p>
    <w:p w:rsidR="004A61E0" w:rsidRDefault="006134BA" w:rsidP="001772E2">
      <w:pPr>
        <w:rPr>
          <w:rFonts w:ascii="Calibri"/>
        </w:rPr>
      </w:pPr>
      <w:r>
        <w:rPr>
          <w:rFonts w:ascii="Calibri"/>
        </w:rPr>
        <w:t>RF</w:t>
      </w:r>
      <w:r w:rsidR="00460FCA">
        <w:rPr>
          <w:rFonts w:ascii="Calibri"/>
        </w:rPr>
        <w:t>_</w:t>
      </w:r>
      <w:r>
        <w:rPr>
          <w:rFonts w:ascii="Calibri"/>
        </w:rPr>
        <w:t>4</w:t>
      </w:r>
      <w:r w:rsidR="004A61E0">
        <w:rPr>
          <w:rFonts w:ascii="Calibri"/>
        </w:rPr>
        <w:t xml:space="preserve">- La aplicación será capaz de lanzar a través de un menú de usuario las defensas a IP </w:t>
      </w:r>
      <w:r w:rsidR="004A61E0" w:rsidRPr="000134AB">
        <w:rPr>
          <w:rFonts w:ascii="Calibri"/>
          <w:i/>
        </w:rPr>
        <w:t>spoofing</w:t>
      </w:r>
      <w:r w:rsidR="004A61E0">
        <w:rPr>
          <w:rFonts w:ascii="Calibri"/>
        </w:rPr>
        <w:t xml:space="preserve"> y ARP </w:t>
      </w:r>
      <w:r w:rsidR="004A61E0" w:rsidRPr="000134AB">
        <w:rPr>
          <w:rFonts w:ascii="Calibri"/>
          <w:i/>
        </w:rPr>
        <w:t>spoofing</w:t>
      </w:r>
      <w:r w:rsidR="004A61E0">
        <w:rPr>
          <w:rFonts w:ascii="Calibri"/>
        </w:rPr>
        <w:t>, defensas necesarias para los ataques descritos en el documento.</w:t>
      </w:r>
    </w:p>
    <w:p w:rsidR="004A61E0" w:rsidRDefault="006134BA" w:rsidP="001772E2">
      <w:pPr>
        <w:rPr>
          <w:rFonts w:ascii="Calibri"/>
        </w:rPr>
      </w:pPr>
      <w:r>
        <w:rPr>
          <w:rFonts w:ascii="Calibri"/>
        </w:rPr>
        <w:t>RF</w:t>
      </w:r>
      <w:r w:rsidR="00460FCA">
        <w:rPr>
          <w:rFonts w:ascii="Calibri"/>
        </w:rPr>
        <w:t>_</w:t>
      </w:r>
      <w:r>
        <w:rPr>
          <w:rFonts w:ascii="Calibri"/>
        </w:rPr>
        <w:t>5</w:t>
      </w:r>
      <w:r w:rsidR="004A61E0">
        <w:rPr>
          <w:rFonts w:ascii="Calibri"/>
        </w:rPr>
        <w:t>- La aplicación se lanzará a través de terminal por medio de un único comando de ejecución.</w:t>
      </w:r>
    </w:p>
    <w:p w:rsidR="004A61E0" w:rsidRDefault="006134BA" w:rsidP="001772E2">
      <w:pPr>
        <w:rPr>
          <w:rFonts w:ascii="Calibri"/>
        </w:rPr>
      </w:pPr>
      <w:r>
        <w:rPr>
          <w:rFonts w:ascii="Calibri"/>
        </w:rPr>
        <w:t>RF</w:t>
      </w:r>
      <w:r w:rsidR="00460FCA">
        <w:rPr>
          <w:rFonts w:ascii="Calibri"/>
        </w:rPr>
        <w:t>_</w:t>
      </w:r>
      <w:r>
        <w:rPr>
          <w:rFonts w:ascii="Calibri"/>
        </w:rPr>
        <w:t>6</w:t>
      </w:r>
      <w:r w:rsidR="004A61E0">
        <w:rPr>
          <w:rFonts w:ascii="Calibri"/>
        </w:rPr>
        <w:t xml:space="preserve">- </w:t>
      </w:r>
      <w:r w:rsidR="00923D73">
        <w:rPr>
          <w:rFonts w:ascii="Calibri"/>
        </w:rPr>
        <w:t xml:space="preserve">La aplicación guardará en un archivo temporal </w:t>
      </w:r>
      <w:r>
        <w:rPr>
          <w:rFonts w:ascii="Calibri"/>
        </w:rPr>
        <w:t>de formato pcap de Wireshark los paquetes escuchados en la última ejecución.</w:t>
      </w:r>
    </w:p>
    <w:p w:rsidR="006134BA" w:rsidRDefault="006134BA" w:rsidP="001772E2">
      <w:pPr>
        <w:rPr>
          <w:rFonts w:ascii="Calibri"/>
        </w:rPr>
      </w:pPr>
      <w:r>
        <w:rPr>
          <w:rFonts w:ascii="Calibri"/>
        </w:rPr>
        <w:t>RF</w:t>
      </w:r>
      <w:r w:rsidR="00460FCA">
        <w:rPr>
          <w:rFonts w:ascii="Calibri"/>
        </w:rPr>
        <w:t>_</w:t>
      </w:r>
      <w:r>
        <w:rPr>
          <w:rFonts w:ascii="Calibri"/>
        </w:rPr>
        <w:t>7- La aplicación guardará en un fichero de texto los datos de IP y MAC del atacante en caso de que exista.</w:t>
      </w:r>
    </w:p>
    <w:p w:rsidR="006134BA" w:rsidRDefault="006134BA" w:rsidP="001772E2">
      <w:pPr>
        <w:rPr>
          <w:rFonts w:ascii="Calibri"/>
        </w:rPr>
      </w:pPr>
      <w:r>
        <w:rPr>
          <w:rFonts w:ascii="Calibri"/>
        </w:rPr>
        <w:t>RF</w:t>
      </w:r>
      <w:r w:rsidR="00460FCA">
        <w:rPr>
          <w:rFonts w:ascii="Calibri"/>
        </w:rPr>
        <w:t>_</w:t>
      </w:r>
      <w:r>
        <w:rPr>
          <w:rFonts w:ascii="Calibri"/>
        </w:rPr>
        <w:t>8- La aplicación evitará ataques en redes wifi públicas.</w:t>
      </w:r>
    </w:p>
    <w:p w:rsidR="006134BA" w:rsidRDefault="006134BA" w:rsidP="001772E2">
      <w:pPr>
        <w:rPr>
          <w:rFonts w:ascii="Calibri"/>
        </w:rPr>
      </w:pPr>
      <w:r>
        <w:rPr>
          <w:rFonts w:ascii="Calibri"/>
        </w:rPr>
        <w:t>RF</w:t>
      </w:r>
      <w:r w:rsidR="00460FCA">
        <w:rPr>
          <w:rFonts w:ascii="Calibri"/>
        </w:rPr>
        <w:t>_</w:t>
      </w:r>
      <w:r>
        <w:rPr>
          <w:rFonts w:ascii="Calibri"/>
        </w:rPr>
        <w:t>9- La aplicación no defenderá de ataques que no sean lanzados dentro de la red wifi desde donde se lanzan las defensas.</w:t>
      </w:r>
    </w:p>
    <w:p w:rsidR="006134BA" w:rsidRPr="004A61E0" w:rsidRDefault="006134BA" w:rsidP="001772E2">
      <w:pPr>
        <w:rPr>
          <w:rFonts w:ascii="Calibri"/>
        </w:rPr>
      </w:pPr>
    </w:p>
    <w:p w:rsidR="00963953" w:rsidRPr="00963953" w:rsidRDefault="00963953" w:rsidP="001772E2">
      <w:pPr>
        <w:rPr>
          <w:b/>
          <w:color w:val="4DA4D8" w:themeColor="accent3" w:themeTint="99"/>
        </w:rPr>
      </w:pPr>
      <w:r w:rsidRPr="00963953">
        <w:rPr>
          <w:b/>
          <w:color w:val="4DA4D8" w:themeColor="accent3" w:themeTint="99"/>
        </w:rPr>
        <w:t>REQUISITOS NO FUNCIONALES</w:t>
      </w:r>
    </w:p>
    <w:p w:rsidR="00EF2675" w:rsidRDefault="00460FCA" w:rsidP="001772E2">
      <w:r>
        <w:t>RNF_1</w:t>
      </w:r>
      <w:r w:rsidR="00FC3D50">
        <w:t xml:space="preserve">- Los ataques y defensas </w:t>
      </w:r>
      <w:r w:rsidR="00FC3D50" w:rsidRPr="000134AB">
        <w:rPr>
          <w:i/>
        </w:rPr>
        <w:t>spoofing</w:t>
      </w:r>
      <w:r w:rsidR="00FC3D50">
        <w:t xml:space="preserve"> se desarrollaran e instalarán en máquinas virtuales con sistema operativo Linux Ubuntu.</w:t>
      </w:r>
    </w:p>
    <w:p w:rsidR="00FC3D50" w:rsidRDefault="00FC3D50" w:rsidP="001772E2">
      <w:r>
        <w:t>RNF_2- La aplicación y los ataques se deberán realizar conectados a una red wifi.</w:t>
      </w:r>
    </w:p>
    <w:p w:rsidR="00FC3D50" w:rsidRDefault="00FC3D50" w:rsidP="001772E2">
      <w:r>
        <w:t>RNF_3- Se usaran las herramientas hping3 y arpspoof para lanzar los ataques.</w:t>
      </w:r>
    </w:p>
    <w:p w:rsidR="00FC3D50" w:rsidRPr="0031552C" w:rsidRDefault="00FC3D50" w:rsidP="001772E2">
      <w:r>
        <w:t>RNF_4- Se hará uso de Wireshark, nmap y scapy junto con lenguaje Python y Shell.</w:t>
      </w:r>
    </w:p>
    <w:p w:rsidR="00EF2675" w:rsidRPr="0031552C" w:rsidRDefault="00EF2675" w:rsidP="001772E2"/>
    <w:p w:rsidR="00EF2675" w:rsidRPr="0031552C" w:rsidRDefault="00EF2675" w:rsidP="001772E2">
      <w:pPr>
        <w:rPr>
          <w:rFonts w:ascii="Calibri" w:hAnsi="Calibri"/>
        </w:rPr>
        <w:sectPr w:rsidR="00EF2675" w:rsidRPr="0031552C" w:rsidSect="00FB68ED">
          <w:type w:val="oddPage"/>
          <w:pgSz w:w="11907" w:h="16840" w:code="9"/>
          <w:pgMar w:top="1418" w:right="1701" w:bottom="1418" w:left="1701" w:header="720" w:footer="720" w:gutter="454"/>
          <w:cols w:space="720"/>
          <w:docGrid w:linePitch="299"/>
        </w:sectPr>
      </w:pPr>
    </w:p>
    <w:p w:rsidR="00EF2675" w:rsidRPr="00963953" w:rsidRDefault="00EF2675" w:rsidP="00963953">
      <w:pPr>
        <w:pStyle w:val="Ttulo1"/>
        <w:ind w:left="0" w:firstLine="0"/>
        <w:jc w:val="both"/>
        <w:rPr>
          <w:rFonts w:ascii="Trebuchet MS" w:hAnsi="Trebuchet MS"/>
          <w:color w:val="4DA4D8" w:themeColor="accent3" w:themeTint="99"/>
          <w:sz w:val="48"/>
          <w:szCs w:val="48"/>
        </w:rPr>
      </w:pPr>
      <w:bookmarkStart w:id="277" w:name="_Toc517039248"/>
      <w:r w:rsidRPr="00963953">
        <w:rPr>
          <w:rFonts w:ascii="Trebuchet MS" w:hAnsi="Trebuchet MS"/>
          <w:color w:val="4DA4D8" w:themeColor="accent3" w:themeTint="99"/>
          <w:sz w:val="48"/>
          <w:szCs w:val="48"/>
        </w:rPr>
        <w:lastRenderedPageBreak/>
        <w:t>Anexo B:</w:t>
      </w:r>
      <w:r w:rsidR="0004026A" w:rsidRPr="00963953">
        <w:rPr>
          <w:rFonts w:ascii="Trebuchet MS" w:hAnsi="Trebuchet MS"/>
          <w:color w:val="4DA4D8" w:themeColor="accent3" w:themeTint="99"/>
          <w:sz w:val="48"/>
          <w:szCs w:val="48"/>
        </w:rPr>
        <w:t xml:space="preserve"> Diseño del Sistema</w:t>
      </w:r>
      <w:bookmarkEnd w:id="277"/>
    </w:p>
    <w:p w:rsidR="00EF2675" w:rsidRDefault="000A7B71" w:rsidP="001772E2">
      <w:r>
        <w:t xml:space="preserve">Se ha diseñado el sistema de forma </w:t>
      </w:r>
      <w:r w:rsidR="008F160F">
        <w:t>que su uso sea lo más simple posible, dando la posibilidad de usar toda la herramienta de defensa a través de un menú de opciones.</w:t>
      </w:r>
    </w:p>
    <w:p w:rsidR="008F160F" w:rsidRDefault="008F160F" w:rsidP="001772E2">
      <w:r>
        <w:t xml:space="preserve">Para ello el menú de opciones conecta con 3 módulos: Instalación, defensa IP </w:t>
      </w:r>
      <w:r w:rsidRPr="00E5250C">
        <w:rPr>
          <w:i/>
        </w:rPr>
        <w:t>spoofing</w:t>
      </w:r>
      <w:r>
        <w:t xml:space="preserve"> y defensa con ARP </w:t>
      </w:r>
      <w:r w:rsidRPr="00E5250C">
        <w:rPr>
          <w:i/>
        </w:rPr>
        <w:t>spoofing</w:t>
      </w:r>
      <w:r>
        <w:t>.</w:t>
      </w:r>
    </w:p>
    <w:p w:rsidR="008F160F" w:rsidRDefault="008F160F" w:rsidP="001772E2">
      <w:r>
        <w:t xml:space="preserve">Tanto el menú como la instalación están desarrollados en Shell, mientras que los </w:t>
      </w:r>
      <w:r w:rsidRPr="00E5250C">
        <w:rPr>
          <w:i/>
        </w:rPr>
        <w:t>scripts</w:t>
      </w:r>
      <w:r w:rsidR="009E3CBE">
        <w:t xml:space="preserve"> de defensa están desarrollados en Python con uso de librerías de Scapy y nmap.</w:t>
      </w:r>
    </w:p>
    <w:p w:rsidR="009E3CBE" w:rsidRDefault="009E3CBE" w:rsidP="001772E2">
      <w:r>
        <w:t>El diseño del sistema podría esquematizarse de esta forma:</w:t>
      </w:r>
    </w:p>
    <w:p w:rsidR="009E3CBE" w:rsidRDefault="004D192C" w:rsidP="001772E2">
      <w:r>
        <w:rPr>
          <w:noProof/>
        </w:rPr>
        <mc:AlternateContent>
          <mc:Choice Requires="wps">
            <w:drawing>
              <wp:anchor distT="0" distB="0" distL="114300" distR="114300" simplePos="0" relativeHeight="251912192" behindDoc="0" locked="0" layoutInCell="1" allowOverlap="1">
                <wp:simplePos x="0" y="0"/>
                <wp:positionH relativeFrom="column">
                  <wp:posOffset>3048830</wp:posOffset>
                </wp:positionH>
                <wp:positionV relativeFrom="paragraph">
                  <wp:posOffset>301918</wp:posOffset>
                </wp:positionV>
                <wp:extent cx="1427871" cy="604911"/>
                <wp:effectExtent l="0" t="0" r="0" b="5080"/>
                <wp:wrapNone/>
                <wp:docPr id="198" name="Rectángulo 198"/>
                <wp:cNvGraphicFramePr/>
                <a:graphic xmlns:a="http://schemas.openxmlformats.org/drawingml/2006/main">
                  <a:graphicData uri="http://schemas.microsoft.com/office/word/2010/wordprocessingShape">
                    <wps:wsp>
                      <wps:cNvSpPr/>
                      <wps:spPr>
                        <a:xfrm>
                          <a:off x="0" y="0"/>
                          <a:ext cx="1427871" cy="6049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2CB99" id="Rectángulo 198" o:spid="_x0000_s1026" style="position:absolute;margin-left:240.05pt;margin-top:23.75pt;width:112.45pt;height:47.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" fillcolor="white [3212]" stroked="f" strokeweight="1pt"/>
            </w:pict>
          </mc:Fallback>
        </mc:AlternateContent>
      </w:r>
    </w:p>
    <w:p w:rsidR="00D828E6" w:rsidRDefault="002C463A" w:rsidP="00D828E6">
      <w:pPr>
        <w:keepNext/>
      </w:pPr>
      <w:r>
        <w:rPr>
          <w:noProof/>
        </w:rPr>
        <w:drawing>
          <wp:anchor distT="0" distB="0" distL="114300" distR="114300" simplePos="0" relativeHeight="251913216" behindDoc="0" locked="0" layoutInCell="1" allowOverlap="1">
            <wp:simplePos x="0" y="0"/>
            <wp:positionH relativeFrom="column">
              <wp:posOffset>3048000</wp:posOffset>
            </wp:positionH>
            <wp:positionV relativeFrom="paragraph">
              <wp:posOffset>53193</wp:posOffset>
            </wp:positionV>
            <wp:extent cx="1821180" cy="54927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 de pantalla 2018-05-31 a las 21.09.3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21180" cy="549275"/>
                    </a:xfrm>
                    <a:prstGeom prst="rect">
                      <a:avLst/>
                    </a:prstGeom>
                  </pic:spPr>
                </pic:pic>
              </a:graphicData>
            </a:graphic>
            <wp14:sizeRelH relativeFrom="page">
              <wp14:pctWidth>0</wp14:pctWidth>
            </wp14:sizeRelH>
            <wp14:sizeRelV relativeFrom="page">
              <wp14:pctHeight>0</wp14:pctHeight>
            </wp14:sizeRelV>
          </wp:anchor>
        </w:drawing>
      </w:r>
      <w:r w:rsidR="009E3CBE">
        <w:rPr>
          <w:noProof/>
        </w:rPr>
        <w:drawing>
          <wp:inline distT="0" distB="0" distL="0" distR="0">
            <wp:extent cx="5073604" cy="260022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196">
                      <a:extLst>
                        <a:ext uri="{28A0092B-C50C-407E-A947-70E740481C1C}">
                          <a14:useLocalDpi xmlns:a14="http://schemas.microsoft.com/office/drawing/2010/main" val="0"/>
                        </a:ext>
                      </a:extLst>
                    </a:blip>
                    <a:stretch>
                      <a:fillRect/>
                    </a:stretch>
                  </pic:blipFill>
                  <pic:spPr>
                    <a:xfrm>
                      <a:off x="0" y="0"/>
                      <a:ext cx="5105355" cy="2616493"/>
                    </a:xfrm>
                    <a:prstGeom prst="rect">
                      <a:avLst/>
                    </a:prstGeom>
                  </pic:spPr>
                </pic:pic>
              </a:graphicData>
            </a:graphic>
          </wp:inline>
        </w:drawing>
      </w:r>
    </w:p>
    <w:p w:rsidR="009E3CBE" w:rsidRPr="0031552C" w:rsidRDefault="000B7887" w:rsidP="00D828E6">
      <w:pPr>
        <w:pStyle w:val="Descripcin"/>
        <w:jc w:val="center"/>
      </w:pPr>
      <w:bookmarkStart w:id="278" w:name="_Toc517027868"/>
      <w:r>
        <w:rPr>
          <w:rFonts w:eastAsiaTheme="minorHAnsi" w:cs="Helvetica Neue"/>
          <w:b/>
          <w:i w:val="0"/>
          <w:noProof/>
          <w:color w:val="4DA4D8" w:themeColor="accent3" w:themeTint="99"/>
          <w:lang w:eastAsia="en-US"/>
        </w:rPr>
        <w:t xml:space="preserve">Ilustración </w:t>
      </w:r>
      <w:r w:rsidR="00D828E6" w:rsidRPr="00D828E6">
        <w:rPr>
          <w:b/>
          <w:color w:val="4DA4D8" w:themeColor="accent3" w:themeTint="99"/>
        </w:rPr>
        <w:fldChar w:fldCharType="begin"/>
      </w:r>
      <w:r w:rsidR="00D828E6" w:rsidRPr="00D828E6">
        <w:rPr>
          <w:b/>
          <w:color w:val="4DA4D8" w:themeColor="accent3" w:themeTint="99"/>
        </w:rPr>
        <w:instrText xml:space="preserve"> SEQ Ilustración \* ARABIC </w:instrText>
      </w:r>
      <w:r w:rsidR="00D828E6" w:rsidRPr="00D828E6">
        <w:rPr>
          <w:b/>
          <w:color w:val="4DA4D8" w:themeColor="accent3" w:themeTint="99"/>
        </w:rPr>
        <w:fldChar w:fldCharType="separate"/>
      </w:r>
      <w:r w:rsidR="00375906">
        <w:rPr>
          <w:b/>
          <w:noProof/>
          <w:color w:val="4DA4D8" w:themeColor="accent3" w:themeTint="99"/>
        </w:rPr>
        <w:t>104</w:t>
      </w:r>
      <w:r w:rsidR="00D828E6" w:rsidRPr="00D828E6">
        <w:rPr>
          <w:b/>
          <w:color w:val="4DA4D8" w:themeColor="accent3" w:themeTint="99"/>
        </w:rPr>
        <w:fldChar w:fldCharType="end"/>
      </w:r>
      <w:r w:rsidR="00D828E6">
        <w:t>-Diagrama de diseño del sistema. Fuente: propia</w:t>
      </w:r>
      <w:bookmarkEnd w:id="278"/>
    </w:p>
    <w:p w:rsidR="00EF2675" w:rsidRDefault="002C463A" w:rsidP="001772E2">
      <w:r>
        <w:t>Como se puede ver en el diagrama</w:t>
      </w:r>
      <w:r w:rsidR="00EE2770">
        <w:t xml:space="preserve"> de la ilustración 104</w:t>
      </w:r>
      <w:r>
        <w:t xml:space="preserve">, se marca en rojo el </w:t>
      </w:r>
      <w:r w:rsidRPr="00E5250C">
        <w:rPr>
          <w:i/>
        </w:rPr>
        <w:t>script</w:t>
      </w:r>
      <w:r>
        <w:t xml:space="preserve"> menú creado en Shell cuya función es la de lanzar los diferentes módulos marcados en azul en el diagrama.</w:t>
      </w:r>
    </w:p>
    <w:p w:rsidR="002C463A" w:rsidRDefault="008A4641" w:rsidP="001772E2">
      <w:r>
        <w:t xml:space="preserve">Es importante señalar que los módulos de defensa dependen de la instalación del </w:t>
      </w:r>
      <w:r w:rsidRPr="00E5250C">
        <w:rPr>
          <w:i/>
        </w:rPr>
        <w:t>script</w:t>
      </w:r>
      <w:r>
        <w:t xml:space="preserve"> en Shell paquetes.sh en su primer uso.</w:t>
      </w:r>
    </w:p>
    <w:p w:rsidR="00E1337F" w:rsidRPr="0031552C" w:rsidRDefault="00E1337F" w:rsidP="001772E2"/>
    <w:p w:rsidR="00EF2675" w:rsidRPr="0031552C" w:rsidRDefault="00EF2675" w:rsidP="001772E2"/>
    <w:p w:rsidR="00EF2675" w:rsidRPr="0031552C" w:rsidRDefault="00EF2675" w:rsidP="001772E2"/>
    <w:p w:rsidR="00EF2675" w:rsidRPr="0031552C" w:rsidRDefault="00EF2675" w:rsidP="001772E2">
      <w:pPr>
        <w:rPr>
          <w:rFonts w:ascii="Calibri" w:hAnsi="Calibri"/>
        </w:rPr>
        <w:sectPr w:rsidR="00EF2675" w:rsidRPr="0031552C" w:rsidSect="00FB68ED">
          <w:type w:val="oddPage"/>
          <w:pgSz w:w="11907" w:h="16840" w:code="9"/>
          <w:pgMar w:top="1418" w:right="1701" w:bottom="1418" w:left="1701" w:header="720" w:footer="720" w:gutter="454"/>
          <w:cols w:space="720"/>
          <w:docGrid w:linePitch="299"/>
        </w:sectPr>
      </w:pPr>
    </w:p>
    <w:p w:rsidR="00CB0A14" w:rsidRPr="00963953" w:rsidRDefault="00EF2675" w:rsidP="00963953">
      <w:pPr>
        <w:pStyle w:val="Ttulo1"/>
        <w:ind w:left="0" w:firstLine="0"/>
        <w:jc w:val="both"/>
        <w:rPr>
          <w:rFonts w:ascii="Trebuchet MS" w:hAnsi="Trebuchet MS"/>
          <w:color w:val="4DA4D8" w:themeColor="accent3" w:themeTint="99"/>
          <w:sz w:val="48"/>
          <w:szCs w:val="48"/>
        </w:rPr>
      </w:pPr>
      <w:bookmarkStart w:id="279" w:name="_Toc517039249"/>
      <w:r w:rsidRPr="00963953">
        <w:rPr>
          <w:rFonts w:ascii="Trebuchet MS" w:hAnsi="Trebuchet MS"/>
          <w:color w:val="4DA4D8" w:themeColor="accent3" w:themeTint="99"/>
          <w:sz w:val="48"/>
          <w:szCs w:val="48"/>
        </w:rPr>
        <w:lastRenderedPageBreak/>
        <w:t xml:space="preserve">Anexo C: </w:t>
      </w:r>
      <w:r w:rsidR="0004026A" w:rsidRPr="00963953">
        <w:rPr>
          <w:rFonts w:ascii="Trebuchet MS" w:hAnsi="Trebuchet MS"/>
          <w:color w:val="4DA4D8" w:themeColor="accent3" w:themeTint="99"/>
          <w:sz w:val="48"/>
          <w:szCs w:val="48"/>
        </w:rPr>
        <w:t>Manuales</w:t>
      </w:r>
      <w:bookmarkEnd w:id="279"/>
    </w:p>
    <w:p w:rsidR="0004026A" w:rsidRPr="00AA1CEB" w:rsidRDefault="00FE3C64" w:rsidP="001772E2">
      <w:pPr>
        <w:pStyle w:val="Ttulo2"/>
        <w:numPr>
          <w:ilvl w:val="0"/>
          <w:numId w:val="0"/>
        </w:numPr>
        <w:rPr>
          <w:color w:val="4DA4D8" w:themeColor="accent3" w:themeTint="99"/>
        </w:rPr>
      </w:pPr>
      <w:bookmarkStart w:id="280" w:name="_Toc517039250"/>
      <w:r>
        <w:rPr>
          <w:color w:val="4DA4D8" w:themeColor="accent3" w:themeTint="99"/>
        </w:rPr>
        <w:t>MANUAL DE INSTALACIÓN</w:t>
      </w:r>
      <w:bookmarkEnd w:id="280"/>
    </w:p>
    <w:p w:rsidR="003E62E6" w:rsidRDefault="006A6005" w:rsidP="001772E2">
      <w:r>
        <w:t xml:space="preserve">Para iniciar la aplicación </w:t>
      </w:r>
      <w:r w:rsidR="00E4798C">
        <w:t>será necesario en primer lugar abrir la carpeta donde la hayamos descargado o copiado.</w:t>
      </w:r>
    </w:p>
    <w:p w:rsidR="00B31140" w:rsidRDefault="002A5C1E" w:rsidP="00B31140">
      <w:pPr>
        <w:keepNext/>
      </w:pPr>
      <w:r>
        <w:rPr>
          <w:noProof/>
        </w:rPr>
        <w:drawing>
          <wp:inline distT="0" distB="0" distL="0" distR="0">
            <wp:extent cx="5112385" cy="2966720"/>
            <wp:effectExtent l="0" t="0" r="5715"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05-30 a las 15.49.0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112385" cy="2966720"/>
                    </a:xfrm>
                    <a:prstGeom prst="rect">
                      <a:avLst/>
                    </a:prstGeom>
                  </pic:spPr>
                </pic:pic>
              </a:graphicData>
            </a:graphic>
          </wp:inline>
        </w:drawing>
      </w:r>
    </w:p>
    <w:p w:rsidR="003E62E6" w:rsidRDefault="000B7887" w:rsidP="00B31140">
      <w:pPr>
        <w:pStyle w:val="Descripcin"/>
        <w:jc w:val="center"/>
      </w:pPr>
      <w:bookmarkStart w:id="281" w:name="_Toc517027869"/>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105</w:t>
      </w:r>
      <w:r w:rsidR="00B31140" w:rsidRPr="00B31140">
        <w:rPr>
          <w:b/>
          <w:i w:val="0"/>
          <w:color w:val="4DA4D8" w:themeColor="accent3" w:themeTint="99"/>
        </w:rPr>
        <w:fldChar w:fldCharType="end"/>
      </w:r>
      <w:r w:rsidR="00B31140">
        <w:t>-Archivos de aplicación de defensa. Fuente: propia</w:t>
      </w:r>
      <w:bookmarkEnd w:id="281"/>
    </w:p>
    <w:p w:rsidR="00B31140" w:rsidRDefault="00B31140" w:rsidP="001772E2"/>
    <w:p w:rsidR="002A5C1E" w:rsidRDefault="002A5C1E" w:rsidP="001772E2">
      <w:r>
        <w:t xml:space="preserve">A continuación </w:t>
      </w:r>
      <w:r w:rsidR="008D01A2">
        <w:t xml:space="preserve">como se ve en la ilustración 106, </w:t>
      </w:r>
      <w:r>
        <w:t>pulsaremos el botón derecho del ratón y elegiremos la opción “</w:t>
      </w:r>
      <w:r w:rsidRPr="008D01A2">
        <w:rPr>
          <w:i/>
        </w:rPr>
        <w:t>Open in Terminal</w:t>
      </w:r>
      <w:r>
        <w:t>” en caso de tener el sistema operativo en inglés o “Abrir en Terminal” en caso de tener el sistema operativo en español.</w:t>
      </w:r>
    </w:p>
    <w:p w:rsidR="00B31140" w:rsidRDefault="002A5C1E" w:rsidP="00B31140">
      <w:pPr>
        <w:keepNext/>
      </w:pPr>
      <w:r>
        <w:rPr>
          <w:noProof/>
          <w:color w:val="4DA4D8" w:themeColor="accent3" w:themeTint="99"/>
        </w:rPr>
        <w:lastRenderedPageBreak/>
        <w:drawing>
          <wp:anchor distT="0" distB="0" distL="114300" distR="114300" simplePos="0" relativeHeight="251917312" behindDoc="0" locked="0" layoutInCell="1" allowOverlap="1">
            <wp:simplePos x="0" y="0"/>
            <wp:positionH relativeFrom="column">
              <wp:posOffset>4639656</wp:posOffset>
            </wp:positionH>
            <wp:positionV relativeFrom="paragraph">
              <wp:posOffset>2835275</wp:posOffset>
            </wp:positionV>
            <wp:extent cx="1806652" cy="18161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6-01 a las 17.27.20.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6652" cy="181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12385" cy="362140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5-30 a las 15.49.1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12385" cy="3621405"/>
                    </a:xfrm>
                    <a:prstGeom prst="rect">
                      <a:avLst/>
                    </a:prstGeom>
                  </pic:spPr>
                </pic:pic>
              </a:graphicData>
            </a:graphic>
          </wp:inline>
        </w:drawing>
      </w:r>
    </w:p>
    <w:p w:rsidR="002A5C1E" w:rsidRDefault="000B7887" w:rsidP="00B31140">
      <w:pPr>
        <w:pStyle w:val="Descripcin"/>
        <w:jc w:val="center"/>
      </w:pPr>
      <w:bookmarkStart w:id="282" w:name="_Toc517027870"/>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106</w:t>
      </w:r>
      <w:r w:rsidR="00B31140" w:rsidRPr="00B31140">
        <w:rPr>
          <w:b/>
          <w:i w:val="0"/>
          <w:color w:val="4DA4D8" w:themeColor="accent3" w:themeTint="99"/>
        </w:rPr>
        <w:fldChar w:fldCharType="end"/>
      </w:r>
      <w:r w:rsidR="00B31140">
        <w:t xml:space="preserve">-Abrir aplicación a través de terminal. </w:t>
      </w:r>
      <w:r w:rsidR="00B31140" w:rsidRPr="00D046AE">
        <w:t>Fuente: propia</w:t>
      </w:r>
      <w:bookmarkEnd w:id="282"/>
    </w:p>
    <w:p w:rsidR="002A5C1E" w:rsidRDefault="00B31140" w:rsidP="001772E2">
      <w:r>
        <w:rPr>
          <w:noProof/>
        </w:rPr>
        <mc:AlternateContent>
          <mc:Choice Requires="wps">
            <w:drawing>
              <wp:anchor distT="0" distB="0" distL="114300" distR="114300" simplePos="0" relativeHeight="251925504" behindDoc="0" locked="0" layoutInCell="1" allowOverlap="1" wp14:anchorId="0FE91443" wp14:editId="7BBB0F99">
                <wp:simplePos x="0" y="0"/>
                <wp:positionH relativeFrom="column">
                  <wp:posOffset>0</wp:posOffset>
                </wp:positionH>
                <wp:positionV relativeFrom="paragraph">
                  <wp:posOffset>1369695</wp:posOffset>
                </wp:positionV>
                <wp:extent cx="5162550" cy="635"/>
                <wp:effectExtent l="0" t="0" r="6350" b="12065"/>
                <wp:wrapTopAndBottom/>
                <wp:docPr id="165" name="Cuadro de texto 16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6E0B8F" w:rsidRPr="001F6982" w:rsidRDefault="006E0B8F" w:rsidP="00B31140">
                            <w:pPr>
                              <w:pStyle w:val="Descripcin"/>
                              <w:jc w:val="center"/>
                              <w:rPr>
                                <w:noProof/>
                                <w:szCs w:val="22"/>
                              </w:rPr>
                            </w:pPr>
                            <w:bookmarkStart w:id="283" w:name="_Toc517027871"/>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107</w:t>
                            </w:r>
                            <w:r w:rsidRPr="00B31140">
                              <w:rPr>
                                <w:b/>
                                <w:i w:val="0"/>
                                <w:noProof/>
                                <w:color w:val="4DA4D8" w:themeColor="accent3" w:themeTint="99"/>
                              </w:rPr>
                              <w:fldChar w:fldCharType="end"/>
                            </w:r>
                            <w:r>
                              <w:t xml:space="preserve">-Ejecutar aplicación. </w:t>
                            </w:r>
                            <w:r w:rsidRPr="00C64D5D">
                              <w:t>Fuente: propia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91443" id="Cuadro de texto 165" o:spid="_x0000_s1072" type="#_x0000_t202" style="position:absolute;left:0;text-align:left;margin-left:0;margin-top:107.85pt;width:406.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" stroked="f">
                <v:textbox style="mso-fit-shape-to-text:t" inset="0,0,0,0">
                  <w:txbxContent>
                    <w:p w:rsidR="006E0B8F" w:rsidRPr="001F6982" w:rsidRDefault="006E0B8F" w:rsidP="00B31140">
                      <w:pPr>
                        <w:pStyle w:val="Descripcin"/>
                        <w:jc w:val="center"/>
                        <w:rPr>
                          <w:noProof/>
                          <w:szCs w:val="22"/>
                        </w:rPr>
                      </w:pPr>
                      <w:bookmarkStart w:id="284" w:name="_Toc517027871"/>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107</w:t>
                      </w:r>
                      <w:r w:rsidRPr="00B31140">
                        <w:rPr>
                          <w:b/>
                          <w:i w:val="0"/>
                          <w:noProof/>
                          <w:color w:val="4DA4D8" w:themeColor="accent3" w:themeTint="99"/>
                        </w:rPr>
                        <w:fldChar w:fldCharType="end"/>
                      </w:r>
                      <w:r>
                        <w:t xml:space="preserve">-Ejecutar aplicación. </w:t>
                      </w:r>
                      <w:r w:rsidRPr="00C64D5D">
                        <w:t>Fuente: propia</w:t>
                      </w:r>
                      <w:bookmarkEnd w:id="284"/>
                    </w:p>
                  </w:txbxContent>
                </v:textbox>
                <w10:wrap type="topAndBottom"/>
              </v:shape>
            </w:pict>
          </mc:Fallback>
        </mc:AlternateContent>
      </w:r>
      <w:r w:rsidR="002A5C1E">
        <w:rPr>
          <w:noProof/>
        </w:rPr>
        <w:drawing>
          <wp:anchor distT="0" distB="0" distL="114300" distR="114300" simplePos="0" relativeHeight="251918336" behindDoc="0" locked="0" layoutInCell="1" allowOverlap="1">
            <wp:simplePos x="0" y="0"/>
            <wp:positionH relativeFrom="column">
              <wp:posOffset>0</wp:posOffset>
            </wp:positionH>
            <wp:positionV relativeFrom="paragraph">
              <wp:posOffset>454025</wp:posOffset>
            </wp:positionV>
            <wp:extent cx="5162550" cy="858520"/>
            <wp:effectExtent l="0" t="0" r="6350" b="508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5-30 a las 15.49.20.png"/>
                    <pic:cNvPicPr/>
                  </pic:nvPicPr>
                  <pic:blipFill>
                    <a:blip r:embed="rId200">
                      <a:extLst>
                        <a:ext uri="{28A0092B-C50C-407E-A947-70E740481C1C}">
                          <a14:useLocalDpi xmlns:a14="http://schemas.microsoft.com/office/drawing/2010/main" val="0"/>
                        </a:ext>
                      </a:extLst>
                    </a:blip>
                    <a:stretch>
                      <a:fillRect/>
                    </a:stretch>
                  </pic:blipFill>
                  <pic:spPr>
                    <a:xfrm>
                      <a:off x="0" y="0"/>
                      <a:ext cx="5162550" cy="858520"/>
                    </a:xfrm>
                    <a:prstGeom prst="rect">
                      <a:avLst/>
                    </a:prstGeom>
                  </pic:spPr>
                </pic:pic>
              </a:graphicData>
            </a:graphic>
            <wp14:sizeRelH relativeFrom="page">
              <wp14:pctWidth>0</wp14:pctWidth>
            </wp14:sizeRelH>
            <wp14:sizeRelV relativeFrom="page">
              <wp14:pctHeight>0</wp14:pctHeight>
            </wp14:sizeRelV>
          </wp:anchor>
        </w:drawing>
      </w:r>
      <w:r w:rsidR="002A5C1E">
        <w:t xml:space="preserve">Una vez se abra la terminal deberemos ejecutar la aplicación a través del menú. Para ello usaremos el comando </w:t>
      </w:r>
      <w:r w:rsidR="002A5C1E" w:rsidRPr="002A5C1E">
        <w:rPr>
          <w:b/>
        </w:rPr>
        <w:t>./menu.sh</w:t>
      </w:r>
      <w:r w:rsidR="002A5C1E">
        <w:t xml:space="preserve"> de la siguiente forma:</w:t>
      </w:r>
    </w:p>
    <w:p w:rsidR="002A5C1E" w:rsidRDefault="002A5C1E" w:rsidP="001772E2">
      <w:r>
        <w:t>A continuación se iniciará la aplicación y se nos pedirá la contraseña de administrador, ya que las opciones de defensa requieren de permisos de superusuario “</w:t>
      </w:r>
      <w:r w:rsidRPr="008E5BA2">
        <w:rPr>
          <w:i/>
        </w:rPr>
        <w:t>root</w:t>
      </w:r>
      <w:r>
        <w:t>”.</w:t>
      </w:r>
    </w:p>
    <w:p w:rsidR="00B31140" w:rsidRDefault="002A5C1E" w:rsidP="00B31140">
      <w:pPr>
        <w:keepNext/>
      </w:pPr>
      <w:r>
        <w:rPr>
          <w:noProof/>
        </w:rPr>
        <w:drawing>
          <wp:inline distT="0" distB="0" distL="0" distR="0">
            <wp:extent cx="5226618" cy="21982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5-30 a las 16.00.11.png"/>
                    <pic:cNvPicPr/>
                  </pic:nvPicPr>
                  <pic:blipFill>
                    <a:blip r:embed="rId201">
                      <a:extLst>
                        <a:ext uri="{28A0092B-C50C-407E-A947-70E740481C1C}">
                          <a14:useLocalDpi xmlns:a14="http://schemas.microsoft.com/office/drawing/2010/main" val="0"/>
                        </a:ext>
                      </a:extLst>
                    </a:blip>
                    <a:stretch>
                      <a:fillRect/>
                    </a:stretch>
                  </pic:blipFill>
                  <pic:spPr>
                    <a:xfrm>
                      <a:off x="0" y="0"/>
                      <a:ext cx="5233888" cy="2201312"/>
                    </a:xfrm>
                    <a:prstGeom prst="rect">
                      <a:avLst/>
                    </a:prstGeom>
                  </pic:spPr>
                </pic:pic>
              </a:graphicData>
            </a:graphic>
          </wp:inline>
        </w:drawing>
      </w:r>
    </w:p>
    <w:p w:rsidR="002A5C1E" w:rsidRDefault="000B7887" w:rsidP="00B31140">
      <w:pPr>
        <w:pStyle w:val="Descripcin"/>
        <w:jc w:val="center"/>
      </w:pPr>
      <w:bookmarkStart w:id="285" w:name="_Toc517027872"/>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108</w:t>
      </w:r>
      <w:r w:rsidR="00B31140" w:rsidRPr="00B31140">
        <w:rPr>
          <w:b/>
          <w:i w:val="0"/>
          <w:color w:val="4DA4D8" w:themeColor="accent3" w:themeTint="99"/>
        </w:rPr>
        <w:fldChar w:fldCharType="end"/>
      </w:r>
      <w:r w:rsidR="00B31140">
        <w:t xml:space="preserve">-Añadir password para permisos. </w:t>
      </w:r>
      <w:r w:rsidR="00B31140" w:rsidRPr="00F83450">
        <w:t>Fuente: propia</w:t>
      </w:r>
      <w:bookmarkEnd w:id="285"/>
    </w:p>
    <w:p w:rsidR="002A5C1E" w:rsidRDefault="002A5C1E" w:rsidP="001772E2"/>
    <w:p w:rsidR="002A5C1E" w:rsidRDefault="002A5C1E" w:rsidP="001772E2">
      <w:r>
        <w:t>Una vez introducida la contraseña se</w:t>
      </w:r>
      <w:r w:rsidR="00A6711B">
        <w:t xml:space="preserve"> mostrará un mensaje </w:t>
      </w:r>
      <w:r w:rsidR="00941B2C">
        <w:t>de permisos aceptados y se</w:t>
      </w:r>
      <w:r>
        <w:t xml:space="preserve"> abrirán las </w:t>
      </w:r>
      <w:r w:rsidR="00A6711B">
        <w:t xml:space="preserve">diferentes </w:t>
      </w:r>
      <w:r>
        <w:t>opciones:</w:t>
      </w:r>
    </w:p>
    <w:p w:rsidR="00B31140" w:rsidRDefault="002A5C1E" w:rsidP="00B31140">
      <w:pPr>
        <w:keepNext/>
      </w:pPr>
      <w:r>
        <w:rPr>
          <w:noProof/>
        </w:rPr>
        <w:drawing>
          <wp:inline distT="0" distB="0" distL="0" distR="0">
            <wp:extent cx="5172075" cy="368530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5-30 a las 16.00.23.png"/>
                    <pic:cNvPicPr/>
                  </pic:nvPicPr>
                  <pic:blipFill>
                    <a:blip r:embed="rId202">
                      <a:extLst>
                        <a:ext uri="{28A0092B-C50C-407E-A947-70E740481C1C}">
                          <a14:useLocalDpi xmlns:a14="http://schemas.microsoft.com/office/drawing/2010/main" val="0"/>
                        </a:ext>
                      </a:extLst>
                    </a:blip>
                    <a:stretch>
                      <a:fillRect/>
                    </a:stretch>
                  </pic:blipFill>
                  <pic:spPr>
                    <a:xfrm>
                      <a:off x="0" y="0"/>
                      <a:ext cx="5180172" cy="3691079"/>
                    </a:xfrm>
                    <a:prstGeom prst="rect">
                      <a:avLst/>
                    </a:prstGeom>
                  </pic:spPr>
                </pic:pic>
              </a:graphicData>
            </a:graphic>
          </wp:inline>
        </w:drawing>
      </w:r>
    </w:p>
    <w:p w:rsidR="002A5C1E" w:rsidRDefault="000B7887" w:rsidP="00B31140">
      <w:pPr>
        <w:pStyle w:val="Descripcin"/>
        <w:jc w:val="center"/>
      </w:pPr>
      <w:bookmarkStart w:id="286" w:name="_Toc517027873"/>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109</w:t>
      </w:r>
      <w:r w:rsidR="00B31140" w:rsidRPr="00B31140">
        <w:rPr>
          <w:b/>
          <w:i w:val="0"/>
          <w:color w:val="4DA4D8" w:themeColor="accent3" w:themeTint="99"/>
        </w:rPr>
        <w:fldChar w:fldCharType="end"/>
      </w:r>
      <w:r w:rsidR="00B31140">
        <w:t xml:space="preserve">-Menú de aplicación. </w:t>
      </w:r>
      <w:r w:rsidR="00B31140" w:rsidRPr="00EC35DF">
        <w:t>Fuente: propia</w:t>
      </w:r>
      <w:bookmarkEnd w:id="286"/>
    </w:p>
    <w:p w:rsidR="002A5C1E" w:rsidRDefault="002A5C1E" w:rsidP="001772E2"/>
    <w:p w:rsidR="002A5C1E" w:rsidRDefault="002A5C1E" w:rsidP="001772E2">
      <w:r>
        <w:t xml:space="preserve">Como podemos ver tenemos 4 opciones: </w:t>
      </w:r>
    </w:p>
    <w:p w:rsidR="002A5C1E" w:rsidRDefault="0057588B" w:rsidP="001772E2">
      <w:r>
        <w:t xml:space="preserve"> - </w:t>
      </w:r>
      <w:r w:rsidRPr="0057588B">
        <w:rPr>
          <w:b/>
        </w:rPr>
        <w:t>INSTALACIÓN</w:t>
      </w:r>
      <w:r>
        <w:t xml:space="preserve"> : instalará todos los paquetes necesarios para que los </w:t>
      </w:r>
      <w:r w:rsidRPr="008E5BA2">
        <w:rPr>
          <w:i/>
        </w:rPr>
        <w:t>scripts</w:t>
      </w:r>
      <w:r>
        <w:t xml:space="preserve"> de defensa puedan funcionar. Es importante ejecutar esta opción la primera vez que se haga uso de la aplicación.</w:t>
      </w:r>
    </w:p>
    <w:p w:rsidR="0057588B" w:rsidRDefault="0057588B" w:rsidP="001772E2">
      <w:r>
        <w:t xml:space="preserve">- </w:t>
      </w:r>
      <w:r w:rsidRPr="0057588B">
        <w:rPr>
          <w:b/>
        </w:rPr>
        <w:t>DEFENSA IP</w:t>
      </w:r>
      <w:r>
        <w:t xml:space="preserve"> : ejecutará el </w:t>
      </w:r>
      <w:r w:rsidRPr="008E5BA2">
        <w:rPr>
          <w:i/>
        </w:rPr>
        <w:t>script</w:t>
      </w:r>
      <w:r>
        <w:t xml:space="preserve"> de defensa IP.</w:t>
      </w:r>
    </w:p>
    <w:p w:rsidR="0057588B" w:rsidRDefault="0057588B" w:rsidP="001772E2">
      <w:r>
        <w:t xml:space="preserve">- </w:t>
      </w:r>
      <w:r w:rsidRPr="0057588B">
        <w:rPr>
          <w:b/>
        </w:rPr>
        <w:t>DEFENSA ARP</w:t>
      </w:r>
      <w:r>
        <w:t xml:space="preserve"> : ejecutará el </w:t>
      </w:r>
      <w:r w:rsidRPr="008E5BA2">
        <w:rPr>
          <w:i/>
        </w:rPr>
        <w:t>script</w:t>
      </w:r>
      <w:r>
        <w:t xml:space="preserve"> de defensa ARP.</w:t>
      </w:r>
    </w:p>
    <w:p w:rsidR="0057588B" w:rsidRDefault="0057588B" w:rsidP="001772E2">
      <w:r>
        <w:t xml:space="preserve">- </w:t>
      </w:r>
      <w:r w:rsidRPr="0057588B">
        <w:rPr>
          <w:b/>
        </w:rPr>
        <w:t>SALIR</w:t>
      </w:r>
      <w:r>
        <w:t xml:space="preserve"> : sale de la aplicación, volviendo a permitir ejecutar comandos del sistema en la terminal. </w:t>
      </w:r>
    </w:p>
    <w:p w:rsidR="0057588B" w:rsidRDefault="0057588B" w:rsidP="001772E2">
      <w:r>
        <w:t>Para elegir una opción basta con escribir el número de la opción escogida y pulsar la tecla &lt;ENTER&gt;.</w:t>
      </w:r>
    </w:p>
    <w:p w:rsidR="0057588B" w:rsidRDefault="0057588B" w:rsidP="001772E2"/>
    <w:p w:rsidR="0057588B" w:rsidRDefault="0057588B" w:rsidP="001772E2"/>
    <w:p w:rsidR="0057588B" w:rsidRDefault="0057588B" w:rsidP="001772E2"/>
    <w:p w:rsidR="0057588B" w:rsidRDefault="0057588B" w:rsidP="001772E2">
      <w:r>
        <w:lastRenderedPageBreak/>
        <w:t>En el primer uso de la aplicación, como ya hemos mencionado, deberemos ejecutar el instalador</w:t>
      </w:r>
      <w:r w:rsidR="008E5BA2">
        <w:t xml:space="preserve">, escribiendo la opción “1” como se ve en la ilustración 110 </w:t>
      </w:r>
      <w:r>
        <w:t>:</w:t>
      </w:r>
    </w:p>
    <w:p w:rsidR="00B31140" w:rsidRDefault="0057588B" w:rsidP="00B31140">
      <w:pPr>
        <w:keepNext/>
      </w:pPr>
      <w:r>
        <w:rPr>
          <w:noProof/>
        </w:rPr>
        <w:drawing>
          <wp:inline distT="0" distB="0" distL="0" distR="0">
            <wp:extent cx="5126181" cy="30226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5-30 a las 16.00.26.png"/>
                    <pic:cNvPicPr/>
                  </pic:nvPicPr>
                  <pic:blipFill>
                    <a:blip r:embed="rId203">
                      <a:extLst>
                        <a:ext uri="{28A0092B-C50C-407E-A947-70E740481C1C}">
                          <a14:useLocalDpi xmlns:a14="http://schemas.microsoft.com/office/drawing/2010/main" val="0"/>
                        </a:ext>
                      </a:extLst>
                    </a:blip>
                    <a:stretch>
                      <a:fillRect/>
                    </a:stretch>
                  </pic:blipFill>
                  <pic:spPr>
                    <a:xfrm>
                      <a:off x="0" y="0"/>
                      <a:ext cx="5130661" cy="3025242"/>
                    </a:xfrm>
                    <a:prstGeom prst="rect">
                      <a:avLst/>
                    </a:prstGeom>
                  </pic:spPr>
                </pic:pic>
              </a:graphicData>
            </a:graphic>
          </wp:inline>
        </w:drawing>
      </w:r>
    </w:p>
    <w:p w:rsidR="0057588B" w:rsidRDefault="000B7887" w:rsidP="00B31140">
      <w:pPr>
        <w:pStyle w:val="Descripcin"/>
        <w:jc w:val="center"/>
      </w:pPr>
      <w:bookmarkStart w:id="287" w:name="_Toc517027874"/>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110</w:t>
      </w:r>
      <w:r w:rsidR="00B31140" w:rsidRPr="00B31140">
        <w:rPr>
          <w:b/>
          <w:i w:val="0"/>
          <w:color w:val="4DA4D8" w:themeColor="accent3" w:themeTint="99"/>
        </w:rPr>
        <w:fldChar w:fldCharType="end"/>
      </w:r>
      <w:r w:rsidR="00B31140">
        <w:t xml:space="preserve">-Instalación de paquetes de dependencia. </w:t>
      </w:r>
      <w:r w:rsidR="00B31140" w:rsidRPr="007C2794">
        <w:t>Fuente: propia</w:t>
      </w:r>
      <w:bookmarkEnd w:id="287"/>
    </w:p>
    <w:p w:rsidR="0057588B" w:rsidRDefault="0057588B" w:rsidP="001772E2">
      <w:r>
        <w:t>Se ejecutará el instalador de paquetes de dependencia en una terminal secundaria.</w:t>
      </w:r>
    </w:p>
    <w:p w:rsidR="0057588B" w:rsidRDefault="0057588B" w:rsidP="001772E2">
      <w:r>
        <w:t>Es importante esperar a que el proceso finalice</w:t>
      </w:r>
      <w:r w:rsidR="00893777">
        <w:t>.</w:t>
      </w:r>
    </w:p>
    <w:p w:rsidR="00B31140" w:rsidRDefault="0057588B" w:rsidP="00B31140">
      <w:pPr>
        <w:keepNext/>
      </w:pPr>
      <w:r>
        <w:rPr>
          <w:noProof/>
        </w:rPr>
        <w:drawing>
          <wp:inline distT="0" distB="0" distL="0" distR="0">
            <wp:extent cx="5112385" cy="286067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18-05-30 a las 16.00.36.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112385" cy="2860675"/>
                    </a:xfrm>
                    <a:prstGeom prst="rect">
                      <a:avLst/>
                    </a:prstGeom>
                  </pic:spPr>
                </pic:pic>
              </a:graphicData>
            </a:graphic>
          </wp:inline>
        </w:drawing>
      </w:r>
    </w:p>
    <w:p w:rsidR="0057588B" w:rsidRDefault="000B7887" w:rsidP="00B31140">
      <w:pPr>
        <w:pStyle w:val="Descripcin"/>
        <w:jc w:val="center"/>
      </w:pPr>
      <w:bookmarkStart w:id="288" w:name="_Toc517027875"/>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111</w:t>
      </w:r>
      <w:r w:rsidR="00B31140" w:rsidRPr="00B31140">
        <w:rPr>
          <w:b/>
          <w:i w:val="0"/>
          <w:color w:val="4DA4D8" w:themeColor="accent3" w:themeTint="99"/>
        </w:rPr>
        <w:fldChar w:fldCharType="end"/>
      </w:r>
      <w:r w:rsidR="00B31140">
        <w:t xml:space="preserve">-Instalación. </w:t>
      </w:r>
      <w:r w:rsidR="00B31140" w:rsidRPr="0031026A">
        <w:t>Fuente: propia</w:t>
      </w:r>
      <w:bookmarkEnd w:id="288"/>
    </w:p>
    <w:p w:rsidR="00C2434E" w:rsidRDefault="00C2434E" w:rsidP="001772E2"/>
    <w:p w:rsidR="0057588B" w:rsidRDefault="0057588B" w:rsidP="001772E2">
      <w:r>
        <w:t>A lo largo de la instalación se pide permiso de instalación en algunos momentos puntuales</w:t>
      </w:r>
      <w:r w:rsidR="00CA2B0F">
        <w:t xml:space="preserve"> como se puede ver en la ilustración 112</w:t>
      </w:r>
      <w:r>
        <w:t xml:space="preserve">: </w:t>
      </w:r>
    </w:p>
    <w:p w:rsidR="00B31140" w:rsidRDefault="0057588B" w:rsidP="00B31140">
      <w:pPr>
        <w:keepNext/>
      </w:pPr>
      <w:r>
        <w:rPr>
          <w:noProof/>
        </w:rPr>
        <w:lastRenderedPageBreak/>
        <w:drawing>
          <wp:inline distT="0" distB="0" distL="0" distR="0">
            <wp:extent cx="5218430" cy="4710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18-05-30 a las 16.00.45.png"/>
                    <pic:cNvPicPr/>
                  </pic:nvPicPr>
                  <pic:blipFill>
                    <a:blip r:embed="rId205">
                      <a:extLst>
                        <a:ext uri="{28A0092B-C50C-407E-A947-70E740481C1C}">
                          <a14:useLocalDpi xmlns:a14="http://schemas.microsoft.com/office/drawing/2010/main" val="0"/>
                        </a:ext>
                      </a:extLst>
                    </a:blip>
                    <a:stretch>
                      <a:fillRect/>
                    </a:stretch>
                  </pic:blipFill>
                  <pic:spPr>
                    <a:xfrm>
                      <a:off x="0" y="0"/>
                      <a:ext cx="5258932" cy="474711"/>
                    </a:xfrm>
                    <a:prstGeom prst="rect">
                      <a:avLst/>
                    </a:prstGeom>
                  </pic:spPr>
                </pic:pic>
              </a:graphicData>
            </a:graphic>
          </wp:inline>
        </w:drawing>
      </w:r>
    </w:p>
    <w:p w:rsidR="0057588B" w:rsidRDefault="000B7887" w:rsidP="00B31140">
      <w:pPr>
        <w:pStyle w:val="Descripcin"/>
        <w:jc w:val="center"/>
      </w:pPr>
      <w:bookmarkStart w:id="289" w:name="_Toc517027876"/>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112</w:t>
      </w:r>
      <w:r w:rsidR="00B31140" w:rsidRPr="00B31140">
        <w:rPr>
          <w:b/>
          <w:i w:val="0"/>
          <w:color w:val="4DA4D8" w:themeColor="accent3" w:themeTint="99"/>
        </w:rPr>
        <w:fldChar w:fldCharType="end"/>
      </w:r>
      <w:r w:rsidR="00B31140">
        <w:t xml:space="preserve">-Permisos de instalación de herramientas. </w:t>
      </w:r>
      <w:r w:rsidR="00B31140" w:rsidRPr="007726B8">
        <w:t>Fuente: propia</w:t>
      </w:r>
      <w:bookmarkEnd w:id="289"/>
    </w:p>
    <w:p w:rsidR="002A5C1E" w:rsidRDefault="0057588B" w:rsidP="0057588B">
      <w:r>
        <w:t>Basta con pulsar la letra “y”</w:t>
      </w:r>
      <w:r w:rsidR="00C2434E">
        <w:t xml:space="preserve"> y la tecla &lt;ENTER&gt;</w:t>
      </w:r>
      <w:r>
        <w:t xml:space="preserve"> para permitir que la instalación continúe. </w:t>
      </w:r>
    </w:p>
    <w:p w:rsidR="0057588B" w:rsidRPr="0057588B" w:rsidRDefault="0057588B" w:rsidP="0057588B">
      <w:r>
        <w:t>Una vez la instalación finalice podremos usar el resto de opciones de la aplicación.</w:t>
      </w:r>
    </w:p>
    <w:p w:rsidR="003E62E6" w:rsidRPr="00AA1CEB" w:rsidRDefault="00FE3C64" w:rsidP="001772E2">
      <w:pPr>
        <w:pStyle w:val="Ttulo2"/>
        <w:numPr>
          <w:ilvl w:val="0"/>
          <w:numId w:val="0"/>
        </w:numPr>
        <w:rPr>
          <w:color w:val="4DA4D8" w:themeColor="accent3" w:themeTint="99"/>
        </w:rPr>
      </w:pPr>
      <w:bookmarkStart w:id="290" w:name="_Toc517039251"/>
      <w:r>
        <w:rPr>
          <w:color w:val="4DA4D8" w:themeColor="accent3" w:themeTint="99"/>
        </w:rPr>
        <w:t>MANUAL DE USUARIO</w:t>
      </w:r>
      <w:bookmarkEnd w:id="290"/>
    </w:p>
    <w:p w:rsidR="003E62E6" w:rsidRDefault="00EE5E84" w:rsidP="001772E2">
      <w:r>
        <w:t>Como hemos visto en el manual de instalación</w:t>
      </w:r>
      <w:r w:rsidR="008C3C4A">
        <w:t xml:space="preserve"> toda la aplicación se controla a través del menú creado.</w:t>
      </w:r>
    </w:p>
    <w:p w:rsidR="008C3C4A" w:rsidRDefault="008C3C4A" w:rsidP="001772E2">
      <w:r>
        <w:t>Para lanzar la defensa a IP spoofing basta con elegir la opción 2</w:t>
      </w:r>
      <w:r w:rsidR="0066231E">
        <w:t xml:space="preserve"> como se indica en la ilustración 113</w:t>
      </w:r>
      <w:r>
        <w:t>:</w:t>
      </w:r>
    </w:p>
    <w:p w:rsidR="00B31140" w:rsidRDefault="008C3C4A" w:rsidP="00B31140">
      <w:pPr>
        <w:keepNext/>
      </w:pPr>
      <w:r>
        <w:rPr>
          <w:noProof/>
        </w:rPr>
        <w:drawing>
          <wp:inline distT="0" distB="0" distL="0" distR="0">
            <wp:extent cx="5218430" cy="301105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18-06-01 a las 18.53.27.png"/>
                    <pic:cNvPicPr/>
                  </pic:nvPicPr>
                  <pic:blipFill>
                    <a:blip r:embed="rId206">
                      <a:extLst>
                        <a:ext uri="{28A0092B-C50C-407E-A947-70E740481C1C}">
                          <a14:useLocalDpi xmlns:a14="http://schemas.microsoft.com/office/drawing/2010/main" val="0"/>
                        </a:ext>
                      </a:extLst>
                    </a:blip>
                    <a:stretch>
                      <a:fillRect/>
                    </a:stretch>
                  </pic:blipFill>
                  <pic:spPr>
                    <a:xfrm>
                      <a:off x="0" y="0"/>
                      <a:ext cx="5223226" cy="3013822"/>
                    </a:xfrm>
                    <a:prstGeom prst="rect">
                      <a:avLst/>
                    </a:prstGeom>
                  </pic:spPr>
                </pic:pic>
              </a:graphicData>
            </a:graphic>
          </wp:inline>
        </w:drawing>
      </w:r>
    </w:p>
    <w:p w:rsidR="003E62E6" w:rsidRPr="003E62E6" w:rsidRDefault="000B7887" w:rsidP="00B31140">
      <w:pPr>
        <w:pStyle w:val="Descripcin"/>
        <w:jc w:val="center"/>
      </w:pPr>
      <w:bookmarkStart w:id="291" w:name="_Toc517027877"/>
      <w:r>
        <w:rPr>
          <w:rFonts w:eastAsiaTheme="minorHAnsi" w:cs="Helvetica Neue"/>
          <w:b/>
          <w:i w:val="0"/>
          <w:noProof/>
          <w:color w:val="4DA4D8" w:themeColor="accent3" w:themeTint="99"/>
          <w:lang w:eastAsia="en-US"/>
        </w:rPr>
        <w:t xml:space="preserve">Ilustración </w:t>
      </w:r>
      <w:r w:rsidR="00B31140" w:rsidRPr="00B31140">
        <w:rPr>
          <w:b/>
          <w:i w:val="0"/>
          <w:color w:val="4DA4D8" w:themeColor="accent3" w:themeTint="99"/>
        </w:rPr>
        <w:fldChar w:fldCharType="begin"/>
      </w:r>
      <w:r w:rsidR="00B31140" w:rsidRPr="00B31140">
        <w:rPr>
          <w:b/>
          <w:i w:val="0"/>
          <w:color w:val="4DA4D8" w:themeColor="accent3" w:themeTint="99"/>
        </w:rPr>
        <w:instrText xml:space="preserve"> SEQ Ilustración \* ARABIC </w:instrText>
      </w:r>
      <w:r w:rsidR="00B31140" w:rsidRPr="00B31140">
        <w:rPr>
          <w:b/>
          <w:i w:val="0"/>
          <w:color w:val="4DA4D8" w:themeColor="accent3" w:themeTint="99"/>
        </w:rPr>
        <w:fldChar w:fldCharType="separate"/>
      </w:r>
      <w:r w:rsidR="00375906">
        <w:rPr>
          <w:b/>
          <w:i w:val="0"/>
          <w:noProof/>
          <w:color w:val="4DA4D8" w:themeColor="accent3" w:themeTint="99"/>
        </w:rPr>
        <w:t>113</w:t>
      </w:r>
      <w:r w:rsidR="00B31140" w:rsidRPr="00B31140">
        <w:rPr>
          <w:b/>
          <w:i w:val="0"/>
          <w:color w:val="4DA4D8" w:themeColor="accent3" w:themeTint="99"/>
        </w:rPr>
        <w:fldChar w:fldCharType="end"/>
      </w:r>
      <w:r w:rsidR="00B31140">
        <w:t>-Ejecución de script de defensa IP spoofing</w:t>
      </w:r>
      <w:r w:rsidR="00B31140">
        <w:rPr>
          <w:noProof/>
        </w:rPr>
        <w:t xml:space="preserve">. </w:t>
      </w:r>
      <w:r w:rsidR="00B31140" w:rsidRPr="008C4349">
        <w:rPr>
          <w:noProof/>
        </w:rPr>
        <w:t>Fuente: propia</w:t>
      </w:r>
      <w:bookmarkEnd w:id="291"/>
    </w:p>
    <w:p w:rsidR="003E62E6" w:rsidRDefault="003E62E6" w:rsidP="001772E2"/>
    <w:p w:rsidR="009807AE" w:rsidRPr="0031552C" w:rsidRDefault="009807AE" w:rsidP="001772E2"/>
    <w:p w:rsidR="008C3C4A" w:rsidRDefault="008C3C4A" w:rsidP="001772E2">
      <w:pPr>
        <w:rPr>
          <w:rFonts w:ascii="Calibri" w:hAnsi="Calibri"/>
        </w:rPr>
      </w:pPr>
      <w:r>
        <w:rPr>
          <w:rFonts w:ascii="Calibri" w:hAnsi="Calibri"/>
        </w:rPr>
        <w:t xml:space="preserve">Una vez seleccionada la opción 2 se abrirá el </w:t>
      </w:r>
      <w:r w:rsidRPr="00996632">
        <w:rPr>
          <w:rFonts w:ascii="Calibri" w:hAnsi="Calibri"/>
          <w:i/>
        </w:rPr>
        <w:t>script</w:t>
      </w:r>
      <w:r>
        <w:rPr>
          <w:rFonts w:ascii="Calibri" w:hAnsi="Calibri"/>
        </w:rPr>
        <w:t xml:space="preserve"> de defensa a IP </w:t>
      </w:r>
      <w:r w:rsidRPr="00996632">
        <w:rPr>
          <w:rFonts w:ascii="Calibri" w:hAnsi="Calibri"/>
          <w:i/>
        </w:rPr>
        <w:t>spoofing</w:t>
      </w:r>
      <w:r>
        <w:rPr>
          <w:rFonts w:ascii="Calibri" w:hAnsi="Calibri"/>
        </w:rPr>
        <w:t xml:space="preserve"> </w:t>
      </w:r>
      <w:r w:rsidR="009807AE">
        <w:rPr>
          <w:rFonts w:ascii="Calibri" w:hAnsi="Calibri"/>
        </w:rPr>
        <w:t>en una ventana secundaria en la que en primer lugar se mostrarán los hosts de la red</w:t>
      </w:r>
      <w:r w:rsidR="00996632">
        <w:rPr>
          <w:rFonts w:ascii="Calibri" w:hAnsi="Calibri"/>
        </w:rPr>
        <w:t xml:space="preserve"> como se puede ver en la siguiente ilustración</w:t>
      </w:r>
      <w:r w:rsidR="009807AE">
        <w:rPr>
          <w:rFonts w:ascii="Calibri" w:hAnsi="Calibri"/>
        </w:rPr>
        <w:t>:</w:t>
      </w: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B31140" w:rsidP="001772E2">
      <w:pPr>
        <w:rPr>
          <w:rFonts w:ascii="Calibri" w:hAnsi="Calibri"/>
        </w:rPr>
      </w:pPr>
      <w:r>
        <w:rPr>
          <w:noProof/>
        </w:rPr>
        <mc:AlternateContent>
          <mc:Choice Requires="wps">
            <w:drawing>
              <wp:anchor distT="0" distB="0" distL="114300" distR="114300" simplePos="0" relativeHeight="251927552" behindDoc="0" locked="0" layoutInCell="1" allowOverlap="1" wp14:anchorId="71B08CE1" wp14:editId="1D198375">
                <wp:simplePos x="0" y="0"/>
                <wp:positionH relativeFrom="column">
                  <wp:posOffset>267335</wp:posOffset>
                </wp:positionH>
                <wp:positionV relativeFrom="paragraph">
                  <wp:posOffset>8271510</wp:posOffset>
                </wp:positionV>
                <wp:extent cx="4724400" cy="635"/>
                <wp:effectExtent l="0" t="0" r="0" b="12065"/>
                <wp:wrapTopAndBottom/>
                <wp:docPr id="170" name="Cuadro de texto 170"/>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6E0B8F" w:rsidRPr="00E657EA" w:rsidRDefault="006E0B8F" w:rsidP="00B31140">
                            <w:pPr>
                              <w:pStyle w:val="Descripcin"/>
                              <w:jc w:val="center"/>
                              <w:rPr>
                                <w:rFonts w:ascii="Calibri" w:hAnsi="Calibri"/>
                                <w:noProof/>
                                <w:szCs w:val="22"/>
                              </w:rPr>
                            </w:pPr>
                            <w:bookmarkStart w:id="292" w:name="_Toc517027878"/>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114</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08CE1" id="Cuadro de texto 170" o:spid="_x0000_s1073" type="#_x0000_t202" style="position:absolute;left:0;text-align:left;margin-left:21.05pt;margin-top:651.3pt;width:37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" stroked="f">
                <v:textbox style="mso-fit-shape-to-text:t" inset="0,0,0,0">
                  <w:txbxContent>
                    <w:p w:rsidR="006E0B8F" w:rsidRPr="00E657EA" w:rsidRDefault="006E0B8F" w:rsidP="00B31140">
                      <w:pPr>
                        <w:pStyle w:val="Descripcin"/>
                        <w:jc w:val="center"/>
                        <w:rPr>
                          <w:rFonts w:ascii="Calibri" w:hAnsi="Calibri"/>
                          <w:noProof/>
                          <w:szCs w:val="22"/>
                        </w:rPr>
                      </w:pPr>
                      <w:bookmarkStart w:id="293" w:name="_Toc517027878"/>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114</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93"/>
                    </w:p>
                  </w:txbxContent>
                </v:textbox>
                <w10:wrap type="topAndBottom"/>
              </v:shape>
            </w:pict>
          </mc:Fallback>
        </mc:AlternateContent>
      </w:r>
      <w:r w:rsidR="009807AE">
        <w:rPr>
          <w:rFonts w:ascii="Calibri" w:hAnsi="Calibri"/>
          <w:noProof/>
        </w:rPr>
        <w:drawing>
          <wp:anchor distT="0" distB="0" distL="114300" distR="114300" simplePos="0" relativeHeight="251919360" behindDoc="0" locked="0" layoutInCell="1" allowOverlap="1">
            <wp:simplePos x="0" y="0"/>
            <wp:positionH relativeFrom="column">
              <wp:posOffset>267508</wp:posOffset>
            </wp:positionH>
            <wp:positionV relativeFrom="paragraph">
              <wp:posOffset>302260</wp:posOffset>
            </wp:positionV>
            <wp:extent cx="4724400" cy="791210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18-06-01 a las 19.10.37.png"/>
                    <pic:cNvPicPr/>
                  </pic:nvPicPr>
                  <pic:blipFill>
                    <a:blip r:embed="rId207">
                      <a:extLst>
                        <a:ext uri="{28A0092B-C50C-407E-A947-70E740481C1C}">
                          <a14:useLocalDpi xmlns:a14="http://schemas.microsoft.com/office/drawing/2010/main" val="0"/>
                        </a:ext>
                      </a:extLst>
                    </a:blip>
                    <a:stretch>
                      <a:fillRect/>
                    </a:stretch>
                  </pic:blipFill>
                  <pic:spPr>
                    <a:xfrm>
                      <a:off x="0" y="0"/>
                      <a:ext cx="4724400" cy="7912100"/>
                    </a:xfrm>
                    <a:prstGeom prst="rect">
                      <a:avLst/>
                    </a:prstGeom>
                  </pic:spPr>
                </pic:pic>
              </a:graphicData>
            </a:graphic>
            <wp14:sizeRelH relativeFrom="page">
              <wp14:pctWidth>0</wp14:pctWidth>
            </wp14:sizeRelH>
            <wp14:sizeRelV relativeFrom="page">
              <wp14:pctHeight>0</wp14:pctHeight>
            </wp14:sizeRelV>
          </wp:anchor>
        </w:drawing>
      </w:r>
    </w:p>
    <w:p w:rsidR="009807AE" w:rsidRDefault="009807AE" w:rsidP="001772E2">
      <w:pPr>
        <w:rPr>
          <w:rFonts w:ascii="Calibri" w:hAnsi="Calibri"/>
        </w:rPr>
      </w:pPr>
      <w:r>
        <w:rPr>
          <w:rFonts w:ascii="Calibri" w:hAnsi="Calibri"/>
        </w:rPr>
        <w:lastRenderedPageBreak/>
        <w:t xml:space="preserve">En caso de detectar paquetes </w:t>
      </w:r>
      <w:r w:rsidR="00FE5EBA">
        <w:rPr>
          <w:rFonts w:ascii="Calibri" w:hAnsi="Calibri"/>
        </w:rPr>
        <w:t>no dañinos aparecerá en la terminal los datos del paquete y un análisis que clarifica que no se detecta spoofing:</w:t>
      </w:r>
    </w:p>
    <w:p w:rsidR="009807AE" w:rsidRDefault="009807AE" w:rsidP="001772E2">
      <w:pPr>
        <w:rPr>
          <w:rFonts w:ascii="Calibri" w:hAnsi="Calibri"/>
        </w:rPr>
      </w:pPr>
    </w:p>
    <w:p w:rsidR="00B31140" w:rsidRDefault="00FE5EBA" w:rsidP="00B31140">
      <w:pPr>
        <w:keepNext/>
      </w:pPr>
      <w:r>
        <w:rPr>
          <w:rFonts w:ascii="Calibri" w:hAnsi="Calibri"/>
          <w:noProof/>
        </w:rPr>
        <w:drawing>
          <wp:inline distT="0" distB="0" distL="0" distR="0">
            <wp:extent cx="5112385" cy="2505075"/>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18-06-01 a las 19.12.34.png"/>
                    <pic:cNvPicPr/>
                  </pic:nvPicPr>
                  <pic:blipFill>
                    <a:blip r:embed="rId208">
                      <a:extLst>
                        <a:ext uri="{28A0092B-C50C-407E-A947-70E740481C1C}">
                          <a14:useLocalDpi xmlns:a14="http://schemas.microsoft.com/office/drawing/2010/main" val="0"/>
                        </a:ext>
                      </a:extLst>
                    </a:blip>
                    <a:stretch>
                      <a:fillRect/>
                    </a:stretch>
                  </pic:blipFill>
                  <pic:spPr>
                    <a:xfrm>
                      <a:off x="0" y="0"/>
                      <a:ext cx="5112385" cy="2505075"/>
                    </a:xfrm>
                    <a:prstGeom prst="rect">
                      <a:avLst/>
                    </a:prstGeom>
                  </pic:spPr>
                </pic:pic>
              </a:graphicData>
            </a:graphic>
          </wp:inline>
        </w:drawing>
      </w:r>
    </w:p>
    <w:p w:rsidR="009807AE" w:rsidRDefault="000B7887" w:rsidP="00B31140">
      <w:pPr>
        <w:pStyle w:val="Descripcin"/>
        <w:jc w:val="center"/>
        <w:rPr>
          <w:rFonts w:ascii="Calibri" w:hAnsi="Calibri"/>
        </w:rPr>
      </w:pPr>
      <w:bookmarkStart w:id="294" w:name="_Toc517027879"/>
      <w:r>
        <w:rPr>
          <w:rFonts w:eastAsiaTheme="minorHAnsi" w:cs="Helvetica Neue"/>
          <w:b/>
          <w:i w:val="0"/>
          <w:noProof/>
          <w:color w:val="4DA4D8" w:themeColor="accent3" w:themeTint="99"/>
          <w:lang w:eastAsia="en-US"/>
        </w:rPr>
        <w:t xml:space="preserve">Ilustración </w:t>
      </w:r>
      <w:r w:rsidR="00B31140" w:rsidRPr="00B31140">
        <w:rPr>
          <w:rFonts w:ascii="Calibri" w:hAnsi="Calibri"/>
          <w:b/>
          <w:color w:val="4DA4D8" w:themeColor="accent3" w:themeTint="99"/>
        </w:rPr>
        <w:fldChar w:fldCharType="begin"/>
      </w:r>
      <w:r w:rsidR="00B31140" w:rsidRPr="00B31140">
        <w:rPr>
          <w:rFonts w:ascii="Calibri" w:hAnsi="Calibri"/>
          <w:b/>
          <w:color w:val="4DA4D8" w:themeColor="accent3" w:themeTint="99"/>
        </w:rPr>
        <w:instrText xml:space="preserve"> SEQ Ilustración \* ARABIC </w:instrText>
      </w:r>
      <w:r w:rsidR="00B31140" w:rsidRPr="00B31140">
        <w:rPr>
          <w:rFonts w:ascii="Calibri" w:hAnsi="Calibri"/>
          <w:b/>
          <w:color w:val="4DA4D8" w:themeColor="accent3" w:themeTint="99"/>
        </w:rPr>
        <w:fldChar w:fldCharType="separate"/>
      </w:r>
      <w:r w:rsidR="00375906">
        <w:rPr>
          <w:rFonts w:ascii="Calibri" w:hAnsi="Calibri"/>
          <w:b/>
          <w:noProof/>
          <w:color w:val="4DA4D8" w:themeColor="accent3" w:themeTint="99"/>
        </w:rPr>
        <w:t>115</w:t>
      </w:r>
      <w:r w:rsidR="00B31140" w:rsidRPr="00B31140">
        <w:rPr>
          <w:rFonts w:ascii="Calibri" w:hAnsi="Calibri"/>
          <w:b/>
          <w:color w:val="4DA4D8" w:themeColor="accent3" w:themeTint="99"/>
        </w:rPr>
        <w:fldChar w:fldCharType="end"/>
      </w:r>
      <w:r w:rsidR="00B31140">
        <w:t xml:space="preserve">-Defensa IP spoofing_sin ataque. </w:t>
      </w:r>
      <w:r w:rsidR="00B31140" w:rsidRPr="00C93CE4">
        <w:t>Fuente: propia</w:t>
      </w:r>
      <w:bookmarkEnd w:id="294"/>
    </w:p>
    <w:p w:rsidR="009807AE" w:rsidRDefault="00B31140" w:rsidP="001772E2">
      <w:pPr>
        <w:rPr>
          <w:rFonts w:ascii="Calibri" w:hAnsi="Calibri"/>
        </w:rPr>
      </w:pPr>
      <w:r>
        <w:rPr>
          <w:rFonts w:ascii="Calibri" w:hAnsi="Calibri"/>
          <w:noProof/>
        </w:rPr>
        <w:drawing>
          <wp:anchor distT="0" distB="0" distL="114300" distR="114300" simplePos="0" relativeHeight="251920384" behindDoc="0" locked="0" layoutInCell="1" allowOverlap="1" wp14:anchorId="5A467897">
            <wp:simplePos x="0" y="0"/>
            <wp:positionH relativeFrom="column">
              <wp:posOffset>155113</wp:posOffset>
            </wp:positionH>
            <wp:positionV relativeFrom="paragraph">
              <wp:posOffset>414655</wp:posOffset>
            </wp:positionV>
            <wp:extent cx="4820920" cy="4077335"/>
            <wp:effectExtent l="0" t="0" r="508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18-06-01 a las 19.10.45.png"/>
                    <pic:cNvPicPr/>
                  </pic:nvPicPr>
                  <pic:blipFill>
                    <a:blip r:embed="rId209">
                      <a:extLst>
                        <a:ext uri="{28A0092B-C50C-407E-A947-70E740481C1C}">
                          <a14:useLocalDpi xmlns:a14="http://schemas.microsoft.com/office/drawing/2010/main" val="0"/>
                        </a:ext>
                      </a:extLst>
                    </a:blip>
                    <a:stretch>
                      <a:fillRect/>
                    </a:stretch>
                  </pic:blipFill>
                  <pic:spPr>
                    <a:xfrm>
                      <a:off x="0" y="0"/>
                      <a:ext cx="4820920" cy="4077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73B1FDE8" wp14:editId="0E66A1F3">
                <wp:simplePos x="0" y="0"/>
                <wp:positionH relativeFrom="column">
                  <wp:posOffset>-1905</wp:posOffset>
                </wp:positionH>
                <wp:positionV relativeFrom="paragraph">
                  <wp:posOffset>4543425</wp:posOffset>
                </wp:positionV>
                <wp:extent cx="5112385" cy="201930"/>
                <wp:effectExtent l="0" t="0" r="5715" b="1270"/>
                <wp:wrapTopAndBottom/>
                <wp:docPr id="172" name="Cuadro de texto 172"/>
                <wp:cNvGraphicFramePr/>
                <a:graphic xmlns:a="http://schemas.openxmlformats.org/drawingml/2006/main">
                  <a:graphicData uri="http://schemas.microsoft.com/office/word/2010/wordprocessingShape">
                    <wps:wsp>
                      <wps:cNvSpPr txBox="1"/>
                      <wps:spPr>
                        <a:xfrm>
                          <a:off x="0" y="0"/>
                          <a:ext cx="5112385" cy="201930"/>
                        </a:xfrm>
                        <a:prstGeom prst="rect">
                          <a:avLst/>
                        </a:prstGeom>
                        <a:solidFill>
                          <a:prstClr val="white"/>
                        </a:solidFill>
                        <a:ln>
                          <a:noFill/>
                        </a:ln>
                      </wps:spPr>
                      <wps:txbx>
                        <w:txbxContent>
                          <w:p w:rsidR="006E0B8F" w:rsidRPr="006E542B" w:rsidRDefault="006E0B8F" w:rsidP="00B31140">
                            <w:pPr>
                              <w:pStyle w:val="Descripcin"/>
                              <w:jc w:val="center"/>
                              <w:rPr>
                                <w:rFonts w:ascii="Calibri" w:hAnsi="Calibri"/>
                                <w:noProof/>
                                <w:szCs w:val="22"/>
                              </w:rPr>
                            </w:pPr>
                            <w:bookmarkStart w:id="295" w:name="_Toc517027880"/>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1FDE8" id="Cuadro de texto 172" o:spid="_x0000_s1074" type="#_x0000_t202" style="position:absolute;left:0;text-align:left;margin-left:-.15pt;margin-top:357.75pt;width:402.55pt;height:15.9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" stroked="f">
                <v:textbox inset="0,0,0,0">
                  <w:txbxContent>
                    <w:p w:rsidR="006E0B8F" w:rsidRPr="006E542B" w:rsidRDefault="006E0B8F" w:rsidP="00B31140">
                      <w:pPr>
                        <w:pStyle w:val="Descripcin"/>
                        <w:jc w:val="center"/>
                        <w:rPr>
                          <w:rFonts w:ascii="Calibri" w:hAnsi="Calibri"/>
                          <w:noProof/>
                          <w:szCs w:val="22"/>
                        </w:rPr>
                      </w:pPr>
                      <w:bookmarkStart w:id="296" w:name="_Toc517027880"/>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296"/>
                    </w:p>
                  </w:txbxContent>
                </v:textbox>
                <w10:wrap type="topAndBottom"/>
              </v:shape>
            </w:pict>
          </mc:Fallback>
        </mc:AlternateContent>
      </w:r>
      <w:r w:rsidR="00875CC5">
        <w:rPr>
          <w:rFonts w:ascii="Calibri" w:hAnsi="Calibri"/>
        </w:rPr>
        <w:t>En caso de</w:t>
      </w:r>
      <w:r w:rsidR="00FE5EBA">
        <w:rPr>
          <w:rFonts w:ascii="Calibri" w:hAnsi="Calibri"/>
        </w:rPr>
        <w:t xml:space="preserve"> que</w:t>
      </w:r>
      <w:r w:rsidR="00875CC5">
        <w:rPr>
          <w:rFonts w:ascii="Calibri" w:hAnsi="Calibri"/>
        </w:rPr>
        <w:t xml:space="preserve"> el</w:t>
      </w:r>
      <w:r w:rsidR="00FE5EBA">
        <w:rPr>
          <w:rFonts w:ascii="Calibri" w:hAnsi="Calibri"/>
        </w:rPr>
        <w:t xml:space="preserve"> paquete sea parte de un ataque IP </w:t>
      </w:r>
      <w:r w:rsidR="00FE5EBA" w:rsidRPr="00875CC5">
        <w:rPr>
          <w:rFonts w:ascii="Calibri" w:hAnsi="Calibri"/>
          <w:i/>
        </w:rPr>
        <w:t>spoofing</w:t>
      </w:r>
      <w:r w:rsidR="00FE5EBA">
        <w:rPr>
          <w:rFonts w:ascii="Calibri" w:hAnsi="Calibri"/>
        </w:rPr>
        <w:t xml:space="preserve"> se notificará de la siguiente forma:</w:t>
      </w:r>
    </w:p>
    <w:p w:rsidR="00FE5EBA" w:rsidRDefault="00FE5EBA" w:rsidP="001772E2">
      <w:pPr>
        <w:rPr>
          <w:rFonts w:ascii="Calibri" w:hAnsi="Calibri"/>
        </w:rPr>
      </w:pPr>
    </w:p>
    <w:p w:rsidR="00FE5EBA" w:rsidRDefault="00974CBF" w:rsidP="001772E2">
      <w:pPr>
        <w:rPr>
          <w:rFonts w:ascii="Calibri" w:hAnsi="Calibri"/>
        </w:rPr>
      </w:pPr>
      <w:r>
        <w:rPr>
          <w:rFonts w:ascii="Calibri" w:hAnsi="Calibri"/>
        </w:rPr>
        <w:lastRenderedPageBreak/>
        <w:t>Durante la</w:t>
      </w:r>
      <w:r w:rsidR="00043159">
        <w:rPr>
          <w:rFonts w:ascii="Calibri" w:hAnsi="Calibri"/>
        </w:rPr>
        <w:t xml:space="preserve"> ejecución de la aplicación se generan dos ficheros:</w:t>
      </w:r>
    </w:p>
    <w:p w:rsidR="00B31140" w:rsidRDefault="00043159" w:rsidP="00B31140">
      <w:pPr>
        <w:keepNext/>
        <w:jc w:val="center"/>
      </w:pPr>
      <w:r>
        <w:rPr>
          <w:rFonts w:ascii="Calibri" w:hAnsi="Calibri"/>
          <w:noProof/>
        </w:rPr>
        <w:drawing>
          <wp:inline distT="0" distB="0" distL="0" distR="0">
            <wp:extent cx="3581400" cy="1257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18-06-01 a las 19.23.16.png"/>
                    <pic:cNvPicPr/>
                  </pic:nvPicPr>
                  <pic:blipFill>
                    <a:blip r:embed="rId210">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inline>
        </w:drawing>
      </w:r>
    </w:p>
    <w:p w:rsidR="009807AE" w:rsidRDefault="000B7887" w:rsidP="00B31140">
      <w:pPr>
        <w:pStyle w:val="Descripcin"/>
        <w:jc w:val="center"/>
        <w:rPr>
          <w:rFonts w:ascii="Calibri" w:hAnsi="Calibri"/>
        </w:rPr>
      </w:pPr>
      <w:bookmarkStart w:id="297" w:name="_Toc517027881"/>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117</w:t>
      </w:r>
      <w:r w:rsidR="00B31140" w:rsidRPr="00B31140">
        <w:rPr>
          <w:rFonts w:ascii="Calibri" w:hAnsi="Calibri"/>
          <w:b/>
          <w:i w:val="0"/>
          <w:color w:val="4DA4D8" w:themeColor="accent3" w:themeTint="99"/>
        </w:rPr>
        <w:fldChar w:fldCharType="end"/>
      </w:r>
      <w:r w:rsidR="00B31140">
        <w:t xml:space="preserve">-Archivos creados por script de defensa IP spoofing. </w:t>
      </w:r>
      <w:r w:rsidR="00B31140" w:rsidRPr="00656C2B">
        <w:t>Fuente: propia</w:t>
      </w:r>
      <w:bookmarkEnd w:id="297"/>
    </w:p>
    <w:p w:rsidR="009807AE" w:rsidRDefault="009807AE" w:rsidP="001772E2">
      <w:pPr>
        <w:rPr>
          <w:rFonts w:ascii="Calibri" w:hAnsi="Calibri"/>
        </w:rPr>
      </w:pPr>
    </w:p>
    <w:p w:rsidR="009807AE" w:rsidRDefault="00043159" w:rsidP="001772E2">
      <w:pPr>
        <w:rPr>
          <w:rFonts w:ascii="Calibri" w:hAnsi="Calibri"/>
        </w:rPr>
      </w:pPr>
      <w:r>
        <w:rPr>
          <w:rFonts w:ascii="Calibri" w:hAnsi="Calibri"/>
        </w:rPr>
        <w:t xml:space="preserve">- paquetes.pcap es un archivo </w:t>
      </w:r>
      <w:r w:rsidR="00465797">
        <w:rPr>
          <w:rFonts w:ascii="Calibri" w:hAnsi="Calibri"/>
        </w:rPr>
        <w:t xml:space="preserve">Pcap </w:t>
      </w:r>
      <w:r>
        <w:rPr>
          <w:rFonts w:ascii="Calibri" w:hAnsi="Calibri"/>
        </w:rPr>
        <w:t>de Wireshark que ayuda a escuchar paquetes de la red.</w:t>
      </w:r>
    </w:p>
    <w:p w:rsidR="00B31140" w:rsidRDefault="00043159" w:rsidP="00B31140">
      <w:pPr>
        <w:keepNext/>
      </w:pPr>
      <w:r>
        <w:rPr>
          <w:rFonts w:ascii="Calibri" w:hAnsi="Calibri"/>
          <w:noProof/>
        </w:rPr>
        <w:drawing>
          <wp:inline distT="0" distB="0" distL="0" distR="0">
            <wp:extent cx="5112385" cy="1049020"/>
            <wp:effectExtent l="0" t="0" r="571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a de pantalla 2018-06-01 a las 19.27.27.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12385" cy="1049020"/>
                    </a:xfrm>
                    <a:prstGeom prst="rect">
                      <a:avLst/>
                    </a:prstGeom>
                  </pic:spPr>
                </pic:pic>
              </a:graphicData>
            </a:graphic>
          </wp:inline>
        </w:drawing>
      </w:r>
    </w:p>
    <w:p w:rsidR="009807AE" w:rsidRDefault="000B7887" w:rsidP="00B31140">
      <w:pPr>
        <w:pStyle w:val="Descripcin"/>
        <w:jc w:val="center"/>
        <w:rPr>
          <w:rFonts w:ascii="Calibri" w:hAnsi="Calibri"/>
        </w:rPr>
      </w:pPr>
      <w:bookmarkStart w:id="298" w:name="_Toc517027882"/>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118</w:t>
      </w:r>
      <w:r w:rsidR="00B31140" w:rsidRPr="00B31140">
        <w:rPr>
          <w:rFonts w:ascii="Calibri" w:hAnsi="Calibri"/>
          <w:b/>
          <w:i w:val="0"/>
          <w:color w:val="4DA4D8" w:themeColor="accent3" w:themeTint="99"/>
        </w:rPr>
        <w:fldChar w:fldCharType="end"/>
      </w:r>
      <w:r w:rsidR="00B31140">
        <w:t xml:space="preserve">-Archivo paquetes.pcap de defensa IP spoofing. </w:t>
      </w:r>
      <w:r w:rsidR="00B31140" w:rsidRPr="00AF5434">
        <w:t>Fuente: propia</w:t>
      </w:r>
      <w:bookmarkEnd w:id="298"/>
    </w:p>
    <w:p w:rsidR="009807AE" w:rsidRDefault="009807AE" w:rsidP="001772E2">
      <w:pPr>
        <w:rPr>
          <w:rFonts w:ascii="Calibri" w:hAnsi="Calibri"/>
        </w:rPr>
      </w:pPr>
    </w:p>
    <w:p w:rsidR="00043159" w:rsidRDefault="00043159" w:rsidP="001772E2">
      <w:pPr>
        <w:rPr>
          <w:rFonts w:ascii="Calibri" w:hAnsi="Calibri"/>
        </w:rPr>
      </w:pPr>
      <w:r>
        <w:rPr>
          <w:rFonts w:ascii="Calibri" w:hAnsi="Calibri"/>
        </w:rPr>
        <w:t>- LOG_fecha_hora.txt es un archivo informativo que solo se crea en caso de haber sufrido un ataque, dando los datos del atacante:</w:t>
      </w:r>
    </w:p>
    <w:p w:rsidR="00B31140" w:rsidRDefault="00043159" w:rsidP="00B31140">
      <w:pPr>
        <w:keepNext/>
      </w:pPr>
      <w:r>
        <w:rPr>
          <w:rFonts w:ascii="Calibri" w:hAnsi="Calibri"/>
          <w:noProof/>
        </w:rPr>
        <w:drawing>
          <wp:inline distT="0" distB="0" distL="0" distR="0">
            <wp:extent cx="5112385" cy="177736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 de pantalla 2018-06-01 a las 19.33.43.png"/>
                    <pic:cNvPicPr/>
                  </pic:nvPicPr>
                  <pic:blipFill>
                    <a:blip r:embed="rId212">
                      <a:extLst>
                        <a:ext uri="{28A0092B-C50C-407E-A947-70E740481C1C}">
                          <a14:useLocalDpi xmlns:a14="http://schemas.microsoft.com/office/drawing/2010/main" val="0"/>
                        </a:ext>
                      </a:extLst>
                    </a:blip>
                    <a:stretch>
                      <a:fillRect/>
                    </a:stretch>
                  </pic:blipFill>
                  <pic:spPr>
                    <a:xfrm>
                      <a:off x="0" y="0"/>
                      <a:ext cx="5112385" cy="1777365"/>
                    </a:xfrm>
                    <a:prstGeom prst="rect">
                      <a:avLst/>
                    </a:prstGeom>
                  </pic:spPr>
                </pic:pic>
              </a:graphicData>
            </a:graphic>
          </wp:inline>
        </w:drawing>
      </w:r>
    </w:p>
    <w:p w:rsidR="009807AE" w:rsidRDefault="000B7887" w:rsidP="00B31140">
      <w:pPr>
        <w:pStyle w:val="Descripcin"/>
        <w:jc w:val="center"/>
        <w:rPr>
          <w:rFonts w:ascii="Calibri" w:hAnsi="Calibri"/>
        </w:rPr>
      </w:pPr>
      <w:bookmarkStart w:id="299" w:name="_Toc517027883"/>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119</w:t>
      </w:r>
      <w:r w:rsidR="00B31140" w:rsidRPr="00B31140">
        <w:rPr>
          <w:rFonts w:ascii="Calibri" w:hAnsi="Calibri"/>
          <w:b/>
          <w:i w:val="0"/>
          <w:color w:val="4DA4D8" w:themeColor="accent3" w:themeTint="99"/>
        </w:rPr>
        <w:fldChar w:fldCharType="end"/>
      </w:r>
      <w:r w:rsidR="00B31140">
        <w:t xml:space="preserve">-Archivo LOG de defensa IP spoofing. </w:t>
      </w:r>
      <w:r w:rsidR="00B31140" w:rsidRPr="007B469E">
        <w:t>Fuente: propia</w:t>
      </w:r>
      <w:bookmarkEnd w:id="299"/>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8358F4" w:rsidP="00043159">
      <w:r>
        <w:rPr>
          <w:noProof/>
        </w:rPr>
        <w:lastRenderedPageBreak/>
        <w:drawing>
          <wp:anchor distT="0" distB="0" distL="114300" distR="114300" simplePos="0" relativeHeight="251921408" behindDoc="0" locked="0" layoutInCell="1" allowOverlap="1">
            <wp:simplePos x="0" y="0"/>
            <wp:positionH relativeFrom="column">
              <wp:posOffset>0</wp:posOffset>
            </wp:positionH>
            <wp:positionV relativeFrom="paragraph">
              <wp:posOffset>444500</wp:posOffset>
            </wp:positionV>
            <wp:extent cx="5112385" cy="3512820"/>
            <wp:effectExtent l="0" t="0" r="5715" b="5080"/>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18-06-01 a las 18.54.22.png"/>
                    <pic:cNvPicPr/>
                  </pic:nvPicPr>
                  <pic:blipFill>
                    <a:blip r:embed="rId213">
                      <a:extLst>
                        <a:ext uri="{28A0092B-C50C-407E-A947-70E740481C1C}">
                          <a14:useLocalDpi xmlns:a14="http://schemas.microsoft.com/office/drawing/2010/main" val="0"/>
                        </a:ext>
                      </a:extLst>
                    </a:blip>
                    <a:stretch>
                      <a:fillRect/>
                    </a:stretch>
                  </pic:blipFill>
                  <pic:spPr>
                    <a:xfrm>
                      <a:off x="0" y="0"/>
                      <a:ext cx="5112385" cy="35128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44759046" wp14:editId="6D2CAA90">
                <wp:simplePos x="0" y="0"/>
                <wp:positionH relativeFrom="column">
                  <wp:posOffset>0</wp:posOffset>
                </wp:positionH>
                <wp:positionV relativeFrom="paragraph">
                  <wp:posOffset>4014861</wp:posOffset>
                </wp:positionV>
                <wp:extent cx="5112385" cy="635"/>
                <wp:effectExtent l="0" t="0" r="5715" b="12065"/>
                <wp:wrapTopAndBottom/>
                <wp:docPr id="178" name="Cuadro de texto 178"/>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6E0B8F" w:rsidRPr="000E50FA" w:rsidRDefault="006E0B8F" w:rsidP="00B31140">
                            <w:pPr>
                              <w:pStyle w:val="Descripcin"/>
                              <w:jc w:val="center"/>
                              <w:rPr>
                                <w:noProof/>
                                <w:szCs w:val="22"/>
                              </w:rPr>
                            </w:pPr>
                            <w:bookmarkStart w:id="300" w:name="_Toc517027884"/>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120</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59046" id="Cuadro de texto 178" o:spid="_x0000_s1075" type="#_x0000_t202" style="position:absolute;left:0;text-align:left;margin-left:0;margin-top:316.15pt;width:402.5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" stroked="f">
                <v:textbox style="mso-fit-shape-to-text:t" inset="0,0,0,0">
                  <w:txbxContent>
                    <w:p w:rsidR="006E0B8F" w:rsidRPr="000E50FA" w:rsidRDefault="006E0B8F" w:rsidP="00B31140">
                      <w:pPr>
                        <w:pStyle w:val="Descripcin"/>
                        <w:jc w:val="center"/>
                        <w:rPr>
                          <w:noProof/>
                          <w:szCs w:val="22"/>
                        </w:rPr>
                      </w:pPr>
                      <w:bookmarkStart w:id="301" w:name="_Toc517027884"/>
                      <w:r>
                        <w:rPr>
                          <w:rFonts w:eastAsiaTheme="minorHAnsi" w:cs="Helvetica Neue"/>
                          <w:b/>
                          <w:i w:val="0"/>
                          <w:noProof/>
                          <w:color w:val="4DA4D8" w:themeColor="accent3" w:themeTint="99"/>
                          <w:lang w:eastAsia="en-US"/>
                        </w:rPr>
                        <w:t xml:space="preserve">Ilustración </w:t>
                      </w: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r>
                        <w:rPr>
                          <w:b/>
                          <w:i w:val="0"/>
                          <w:noProof/>
                          <w:color w:val="4DA4D8" w:themeColor="accent3" w:themeTint="99"/>
                        </w:rPr>
                        <w:t>120</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301"/>
                    </w:p>
                  </w:txbxContent>
                </v:textbox>
                <w10:wrap type="topAndBottom"/>
              </v:shape>
            </w:pict>
          </mc:Fallback>
        </mc:AlternateContent>
      </w:r>
      <w:r w:rsidR="00043159">
        <w:rPr>
          <w:rFonts w:ascii="Calibri" w:hAnsi="Calibri"/>
        </w:rPr>
        <w:t xml:space="preserve">De igual forma </w:t>
      </w:r>
      <w:r w:rsidR="00043159">
        <w:t xml:space="preserve">para lanzar la defensa a ARP </w:t>
      </w:r>
      <w:r w:rsidR="00043159" w:rsidRPr="00B34791">
        <w:rPr>
          <w:i/>
        </w:rPr>
        <w:t>spoofing</w:t>
      </w:r>
      <w:r w:rsidR="00043159">
        <w:t xml:space="preserve"> basta con elegir la opción 3</w:t>
      </w:r>
      <w:r>
        <w:t xml:space="preserve"> como se ve en la ilustración 120</w:t>
      </w:r>
      <w:r w:rsidR="00043159">
        <w:t>:</w:t>
      </w:r>
    </w:p>
    <w:p w:rsidR="00043159" w:rsidRPr="0031552C" w:rsidRDefault="00043159" w:rsidP="00043159"/>
    <w:p w:rsidR="00043159" w:rsidRDefault="00B31140" w:rsidP="00043159">
      <w:pPr>
        <w:rPr>
          <w:rFonts w:ascii="Calibri" w:hAnsi="Calibri"/>
        </w:rPr>
      </w:pPr>
      <w:r>
        <w:rPr>
          <w:noProof/>
        </w:rPr>
        <mc:AlternateContent>
          <mc:Choice Requires="wps">
            <w:drawing>
              <wp:anchor distT="0" distB="0" distL="114300" distR="114300" simplePos="0" relativeHeight="251933696" behindDoc="0" locked="0" layoutInCell="1" allowOverlap="1" wp14:anchorId="25EF70E4" wp14:editId="6DCAB317">
                <wp:simplePos x="0" y="0"/>
                <wp:positionH relativeFrom="column">
                  <wp:posOffset>1031533</wp:posOffset>
                </wp:positionH>
                <wp:positionV relativeFrom="paragraph">
                  <wp:posOffset>3763645</wp:posOffset>
                </wp:positionV>
                <wp:extent cx="3422015"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rsidR="006E0B8F" w:rsidRPr="00262F6D" w:rsidRDefault="006E0B8F" w:rsidP="00B31140">
                            <w:pPr>
                              <w:pStyle w:val="Descripcin"/>
                              <w:jc w:val="center"/>
                              <w:rPr>
                                <w:rFonts w:ascii="Calibri" w:hAnsi="Calibri"/>
                                <w:noProof/>
                                <w:szCs w:val="22"/>
                              </w:rPr>
                            </w:pPr>
                            <w:bookmarkStart w:id="302" w:name="_Toc517027885"/>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121</w:t>
                            </w:r>
                            <w:r w:rsidRPr="00B31140">
                              <w:rPr>
                                <w:rFonts w:ascii="Calibri" w:hAnsi="Calibri"/>
                                <w:b/>
                                <w:i w:val="0"/>
                                <w:noProof/>
                                <w:color w:val="4DA4D8" w:themeColor="accent3" w:themeTint="99"/>
                              </w:rPr>
                              <w:fldChar w:fldCharType="end"/>
                            </w:r>
                            <w:r>
                              <w:t>-</w:t>
                            </w:r>
                            <w:r w:rsidRPr="00356C5F">
                              <w:t>Hosts de la red mostrados por script. Fuente: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EF70E4" id="Cuadro de texto 190" o:spid="_x0000_s1076" type="#_x0000_t202" style="position:absolute;left:0;text-align:left;margin-left:81.2pt;margin-top:296.35pt;width:269.45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" stroked="f">
                <v:textbox style="mso-fit-shape-to-text:t" inset="0,0,0,0">
                  <w:txbxContent>
                    <w:p w:rsidR="006E0B8F" w:rsidRPr="00262F6D" w:rsidRDefault="006E0B8F" w:rsidP="00B31140">
                      <w:pPr>
                        <w:pStyle w:val="Descripcin"/>
                        <w:jc w:val="center"/>
                        <w:rPr>
                          <w:rFonts w:ascii="Calibri" w:hAnsi="Calibri"/>
                          <w:noProof/>
                          <w:szCs w:val="22"/>
                        </w:rPr>
                      </w:pPr>
                      <w:bookmarkStart w:id="303" w:name="_Toc517027885"/>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121</w:t>
                      </w:r>
                      <w:r w:rsidRPr="00B31140">
                        <w:rPr>
                          <w:rFonts w:ascii="Calibri" w:hAnsi="Calibri"/>
                          <w:b/>
                          <w:i w:val="0"/>
                          <w:noProof/>
                          <w:color w:val="4DA4D8" w:themeColor="accent3" w:themeTint="99"/>
                        </w:rPr>
                        <w:fldChar w:fldCharType="end"/>
                      </w:r>
                      <w:r>
                        <w:t>-</w:t>
                      </w:r>
                      <w:r w:rsidRPr="00356C5F">
                        <w:t>Hosts de la red mostrados por script. Fuente: propia</w:t>
                      </w:r>
                      <w:bookmarkEnd w:id="303"/>
                    </w:p>
                  </w:txbxContent>
                </v:textbox>
                <w10:wrap type="topAndBottom"/>
              </v:shape>
            </w:pict>
          </mc:Fallback>
        </mc:AlternateContent>
      </w:r>
      <w:r w:rsidR="00043159">
        <w:rPr>
          <w:rFonts w:ascii="Calibri" w:hAnsi="Calibri"/>
          <w:noProof/>
        </w:rPr>
        <w:drawing>
          <wp:anchor distT="0" distB="0" distL="114300" distR="114300" simplePos="0" relativeHeight="251922432" behindDoc="0" locked="0" layoutInCell="1" allowOverlap="1">
            <wp:simplePos x="0" y="0"/>
            <wp:positionH relativeFrom="column">
              <wp:posOffset>1200727</wp:posOffset>
            </wp:positionH>
            <wp:positionV relativeFrom="paragraph">
              <wp:posOffset>644987</wp:posOffset>
            </wp:positionV>
            <wp:extent cx="3053620" cy="3121891"/>
            <wp:effectExtent l="0" t="0" r="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18-06-01 a las 18.54.4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053620" cy="3121891"/>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 xml:space="preserve">Una vez seleccionada la opción 3 se abrirá el </w:t>
      </w:r>
      <w:r w:rsidR="00043159" w:rsidRPr="0031141B">
        <w:rPr>
          <w:rFonts w:ascii="Calibri" w:hAnsi="Calibri"/>
          <w:i/>
        </w:rPr>
        <w:t>script</w:t>
      </w:r>
      <w:r w:rsidR="00043159">
        <w:rPr>
          <w:rFonts w:ascii="Calibri" w:hAnsi="Calibri"/>
        </w:rPr>
        <w:t xml:space="preserve"> de defensa a ARP spoofing en una ventana secundaria en la que al igual que en la defensa a IP spoofing, se mostrarán los hosts :</w:t>
      </w:r>
    </w:p>
    <w:p w:rsidR="00043159" w:rsidRDefault="00043159" w:rsidP="001772E2">
      <w:pPr>
        <w:rPr>
          <w:rFonts w:ascii="Calibri" w:hAnsi="Calibri"/>
        </w:rPr>
      </w:pPr>
    </w:p>
    <w:p w:rsidR="00043159" w:rsidRDefault="00B31140" w:rsidP="001772E2">
      <w:pPr>
        <w:rPr>
          <w:rFonts w:ascii="Calibri" w:hAnsi="Calibri"/>
        </w:rPr>
      </w:pPr>
      <w:r>
        <w:rPr>
          <w:noProof/>
        </w:rPr>
        <w:lastRenderedPageBreak/>
        <mc:AlternateContent>
          <mc:Choice Requires="wps">
            <w:drawing>
              <wp:anchor distT="0" distB="0" distL="114300" distR="114300" simplePos="0" relativeHeight="251935744" behindDoc="0" locked="0" layoutInCell="1" allowOverlap="1" wp14:anchorId="3E4D0697" wp14:editId="2C0292D1">
                <wp:simplePos x="0" y="0"/>
                <wp:positionH relativeFrom="column">
                  <wp:posOffset>0</wp:posOffset>
                </wp:positionH>
                <wp:positionV relativeFrom="paragraph">
                  <wp:posOffset>1951355</wp:posOffset>
                </wp:positionV>
                <wp:extent cx="5112385" cy="635"/>
                <wp:effectExtent l="0" t="0" r="5715" b="12065"/>
                <wp:wrapTopAndBottom/>
                <wp:docPr id="191" name="Cuadro de texto 191"/>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6E0B8F" w:rsidRPr="00706911" w:rsidRDefault="006E0B8F" w:rsidP="00B31140">
                            <w:pPr>
                              <w:pStyle w:val="Descripcin"/>
                              <w:jc w:val="center"/>
                              <w:rPr>
                                <w:rFonts w:ascii="Calibri" w:hAnsi="Calibri"/>
                                <w:noProof/>
                                <w:szCs w:val="22"/>
                              </w:rPr>
                            </w:pPr>
                            <w:bookmarkStart w:id="304" w:name="_Toc517027886"/>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122</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0697" id="Cuadro de texto 191" o:spid="_x0000_s1077" type="#_x0000_t202" style="position:absolute;left:0;text-align:left;margin-left:0;margin-top:153.65pt;width:402.5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" stroked="f">
                <v:textbox style="mso-fit-shape-to-text:t" inset="0,0,0,0">
                  <w:txbxContent>
                    <w:p w:rsidR="006E0B8F" w:rsidRPr="00706911" w:rsidRDefault="006E0B8F" w:rsidP="00B31140">
                      <w:pPr>
                        <w:pStyle w:val="Descripcin"/>
                        <w:jc w:val="center"/>
                        <w:rPr>
                          <w:rFonts w:ascii="Calibri" w:hAnsi="Calibri"/>
                          <w:noProof/>
                          <w:szCs w:val="22"/>
                        </w:rPr>
                      </w:pPr>
                      <w:bookmarkStart w:id="305" w:name="_Toc517027886"/>
                      <w:r>
                        <w:rPr>
                          <w:rFonts w:eastAsiaTheme="minorHAnsi" w:cs="Helvetica Neue"/>
                          <w:b/>
                          <w:i w:val="0"/>
                          <w:noProof/>
                          <w:color w:val="4DA4D8" w:themeColor="accent3" w:themeTint="99"/>
                          <w:lang w:eastAsia="en-US"/>
                        </w:rPr>
                        <w:t xml:space="preserve">Ilustración </w:t>
                      </w: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r>
                        <w:rPr>
                          <w:rFonts w:ascii="Calibri" w:hAnsi="Calibri"/>
                          <w:b/>
                          <w:i w:val="0"/>
                          <w:noProof/>
                          <w:color w:val="4DA4D8" w:themeColor="accent3" w:themeTint="99"/>
                        </w:rPr>
                        <w:t>122</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305"/>
                    </w:p>
                  </w:txbxContent>
                </v:textbox>
                <w10:wrap type="topAndBottom"/>
              </v:shape>
            </w:pict>
          </mc:Fallback>
        </mc:AlternateContent>
      </w:r>
      <w:r w:rsidR="008434BA">
        <w:rPr>
          <w:rFonts w:ascii="Calibri" w:hAnsi="Calibri"/>
          <w:noProof/>
        </w:rPr>
        <w:drawing>
          <wp:anchor distT="0" distB="0" distL="114300" distR="114300" simplePos="0" relativeHeight="251923456" behindDoc="0" locked="0" layoutInCell="1" allowOverlap="1" wp14:anchorId="04D664B4">
            <wp:simplePos x="0" y="0"/>
            <wp:positionH relativeFrom="column">
              <wp:posOffset>0</wp:posOffset>
            </wp:positionH>
            <wp:positionV relativeFrom="paragraph">
              <wp:posOffset>605155</wp:posOffset>
            </wp:positionV>
            <wp:extent cx="5112385" cy="1289050"/>
            <wp:effectExtent l="0" t="0" r="5715" b="635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8-06-01 a las 19.13.09.png"/>
                    <pic:cNvPicPr/>
                  </pic:nvPicPr>
                  <pic:blipFill>
                    <a:blip r:embed="rId215">
                      <a:extLst>
                        <a:ext uri="{28A0092B-C50C-407E-A947-70E740481C1C}">
                          <a14:useLocalDpi xmlns:a14="http://schemas.microsoft.com/office/drawing/2010/main" val="0"/>
                        </a:ext>
                      </a:extLst>
                    </a:blip>
                    <a:stretch>
                      <a:fillRect/>
                    </a:stretch>
                  </pic:blipFill>
                  <pic:spPr>
                    <a:xfrm>
                      <a:off x="0" y="0"/>
                      <a:ext cx="5112385" cy="1289050"/>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 xml:space="preserve">En caso de no detectar ningún ataque aparecerá en la terminal los datos del paquete y un análisis que clarifica que no se detecta </w:t>
      </w:r>
      <w:r w:rsidR="00043159" w:rsidRPr="0014264B">
        <w:rPr>
          <w:rFonts w:ascii="Calibri" w:hAnsi="Calibri"/>
          <w:i/>
        </w:rPr>
        <w:t>spoofing</w:t>
      </w:r>
      <w:r w:rsidR="00043159">
        <w:rPr>
          <w:rFonts w:ascii="Calibri" w:hAnsi="Calibri"/>
        </w:rPr>
        <w:t xml:space="preserve"> :</w:t>
      </w:r>
    </w:p>
    <w:p w:rsidR="008434BA" w:rsidRDefault="008434BA" w:rsidP="008434BA">
      <w:pPr>
        <w:rPr>
          <w:rFonts w:ascii="Calibri" w:hAnsi="Calibri"/>
        </w:rPr>
      </w:pPr>
      <w:r>
        <w:rPr>
          <w:rFonts w:ascii="Calibri" w:hAnsi="Calibri"/>
        </w:rPr>
        <w:t xml:space="preserve">En caso de detectar un ataque ARP </w:t>
      </w:r>
      <w:r w:rsidRPr="0014264B">
        <w:rPr>
          <w:rFonts w:ascii="Calibri" w:hAnsi="Calibri"/>
          <w:i/>
        </w:rPr>
        <w:t>spoofing</w:t>
      </w:r>
      <w:r>
        <w:rPr>
          <w:rFonts w:ascii="Calibri" w:hAnsi="Calibri"/>
        </w:rPr>
        <w:t xml:space="preserve"> se notificará de la siguiente forma:</w:t>
      </w:r>
    </w:p>
    <w:p w:rsidR="00B31140" w:rsidRDefault="001A1F9F" w:rsidP="00B31140">
      <w:pPr>
        <w:keepNext/>
      </w:pPr>
      <w:r>
        <w:rPr>
          <w:rFonts w:ascii="Calibri" w:hAnsi="Calibri"/>
          <w:noProof/>
        </w:rPr>
        <w:drawing>
          <wp:inline distT="0" distB="0" distL="0" distR="0">
            <wp:extent cx="5112385" cy="3994785"/>
            <wp:effectExtent l="0" t="0" r="5715"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18-06-01 a las 19.13.3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112385" cy="3994785"/>
                    </a:xfrm>
                    <a:prstGeom prst="rect">
                      <a:avLst/>
                    </a:prstGeom>
                  </pic:spPr>
                </pic:pic>
              </a:graphicData>
            </a:graphic>
          </wp:inline>
        </w:drawing>
      </w:r>
    </w:p>
    <w:p w:rsidR="001A1F9F" w:rsidRDefault="000B7887" w:rsidP="00B31140">
      <w:pPr>
        <w:pStyle w:val="Descripcin"/>
        <w:jc w:val="center"/>
        <w:rPr>
          <w:rFonts w:ascii="Calibri" w:hAnsi="Calibri"/>
        </w:rPr>
      </w:pPr>
      <w:bookmarkStart w:id="306" w:name="_Toc517027887"/>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123</w:t>
      </w:r>
      <w:r w:rsidR="00B31140" w:rsidRPr="00B31140">
        <w:rPr>
          <w:rFonts w:ascii="Calibri" w:hAnsi="Calibri"/>
          <w:b/>
          <w:i w:val="0"/>
          <w:color w:val="4DA4D8" w:themeColor="accent3" w:themeTint="99"/>
        </w:rPr>
        <w:fldChar w:fldCharType="end"/>
      </w:r>
      <w:r w:rsidR="00B31140">
        <w:t>-Defensa ARP</w:t>
      </w:r>
      <w:r w:rsidR="00B31140" w:rsidRPr="00523D40">
        <w:t xml:space="preserve"> spoofing_con ataque. Fuente: propia</w:t>
      </w:r>
      <w:bookmarkEnd w:id="306"/>
    </w:p>
    <w:p w:rsidR="00B31140" w:rsidRDefault="00B31140"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 xml:space="preserve">De igual forma que en el </w:t>
      </w:r>
      <w:r w:rsidRPr="0014264B">
        <w:rPr>
          <w:rFonts w:ascii="Calibri" w:hAnsi="Calibri"/>
          <w:i/>
        </w:rPr>
        <w:t>script</w:t>
      </w:r>
      <w:r>
        <w:rPr>
          <w:rFonts w:ascii="Calibri" w:hAnsi="Calibri"/>
        </w:rPr>
        <w:t xml:space="preserve"> de defensa a IP </w:t>
      </w:r>
      <w:r w:rsidRPr="0014264B">
        <w:rPr>
          <w:rFonts w:ascii="Calibri" w:hAnsi="Calibri"/>
          <w:i/>
        </w:rPr>
        <w:t>spoofing</w:t>
      </w:r>
      <w:r>
        <w:rPr>
          <w:rFonts w:ascii="Calibri" w:hAnsi="Calibri"/>
        </w:rPr>
        <w:t>, durante la ejecución se crearán dos archivos que actúan de la misma forma ya mencionada.</w:t>
      </w:r>
      <w:r>
        <w:rPr>
          <w:rFonts w:ascii="Calibri" w:hAnsi="Calibri"/>
        </w:rPr>
        <w:tab/>
      </w:r>
    </w:p>
    <w:p w:rsidR="00B31140" w:rsidRDefault="001A1F9F" w:rsidP="00B31140">
      <w:pPr>
        <w:keepNext/>
        <w:tabs>
          <w:tab w:val="left" w:pos="4727"/>
        </w:tabs>
        <w:jc w:val="center"/>
      </w:pPr>
      <w:r>
        <w:rPr>
          <w:rFonts w:ascii="Calibri" w:hAnsi="Calibri"/>
          <w:noProof/>
        </w:rPr>
        <w:lastRenderedPageBreak/>
        <w:drawing>
          <wp:inline distT="0" distB="0" distL="0" distR="0">
            <wp:extent cx="3390900" cy="1231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a de pantalla 2018-06-01 a las 19.23.45.png"/>
                    <pic:cNvPicPr/>
                  </pic:nvPicPr>
                  <pic:blipFill>
                    <a:blip r:embed="rId217">
                      <a:extLst>
                        <a:ext uri="{28A0092B-C50C-407E-A947-70E740481C1C}">
                          <a14:useLocalDpi xmlns:a14="http://schemas.microsoft.com/office/drawing/2010/main" val="0"/>
                        </a:ext>
                      </a:extLst>
                    </a:blip>
                    <a:stretch>
                      <a:fillRect/>
                    </a:stretch>
                  </pic:blipFill>
                  <pic:spPr>
                    <a:xfrm>
                      <a:off x="0" y="0"/>
                      <a:ext cx="3390900" cy="1231900"/>
                    </a:xfrm>
                    <a:prstGeom prst="rect">
                      <a:avLst/>
                    </a:prstGeom>
                  </pic:spPr>
                </pic:pic>
              </a:graphicData>
            </a:graphic>
          </wp:inline>
        </w:drawing>
      </w:r>
    </w:p>
    <w:p w:rsidR="00043159" w:rsidRDefault="000B7887" w:rsidP="00B31140">
      <w:pPr>
        <w:pStyle w:val="Descripcin"/>
        <w:jc w:val="center"/>
        <w:rPr>
          <w:rFonts w:ascii="Calibri" w:hAnsi="Calibri"/>
        </w:rPr>
      </w:pPr>
      <w:bookmarkStart w:id="307" w:name="_Toc517027888"/>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124</w:t>
      </w:r>
      <w:r w:rsidR="00B31140" w:rsidRPr="00B31140">
        <w:rPr>
          <w:rFonts w:ascii="Calibri" w:hAnsi="Calibri"/>
          <w:b/>
          <w:i w:val="0"/>
          <w:color w:val="4DA4D8" w:themeColor="accent3" w:themeTint="99"/>
        </w:rPr>
        <w:fldChar w:fldCharType="end"/>
      </w:r>
      <w:r w:rsidR="00B31140">
        <w:t>-</w:t>
      </w:r>
      <w:r w:rsidR="00B31140" w:rsidRPr="00BD48DB">
        <w:t xml:space="preserve">Archivos </w:t>
      </w:r>
      <w:r w:rsidR="00B31140">
        <w:t>creados por script de defensa ARP</w:t>
      </w:r>
      <w:r w:rsidR="00B31140" w:rsidRPr="00BD48DB">
        <w:t xml:space="preserve"> spoofing. Fuente: propia</w:t>
      </w:r>
      <w:bookmarkEnd w:id="307"/>
    </w:p>
    <w:p w:rsidR="00B31140" w:rsidRDefault="001A1F9F" w:rsidP="00B31140">
      <w:pPr>
        <w:keepNext/>
        <w:tabs>
          <w:tab w:val="left" w:pos="4727"/>
        </w:tabs>
        <w:jc w:val="left"/>
      </w:pPr>
      <w:r>
        <w:rPr>
          <w:rFonts w:ascii="Calibri" w:hAnsi="Calibri"/>
        </w:rPr>
        <w:t>Por último para salir de la aplicació</w:t>
      </w:r>
      <w:r w:rsidR="0014264B">
        <w:rPr>
          <w:rFonts w:ascii="Calibri" w:hAnsi="Calibri"/>
        </w:rPr>
        <w:t>n basta con elegir la opción 4 como se ve en la ilustración 125:</w:t>
      </w:r>
      <w:r>
        <w:rPr>
          <w:rFonts w:ascii="Calibri" w:hAnsi="Calibri"/>
          <w:noProof/>
        </w:rPr>
        <w:drawing>
          <wp:inline distT="0" distB="0" distL="0" distR="0">
            <wp:extent cx="5112385" cy="4664075"/>
            <wp:effectExtent l="0" t="0" r="571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a de pantalla 2018-06-01 a las 18.56.41.png"/>
                    <pic:cNvPicPr/>
                  </pic:nvPicPr>
                  <pic:blipFill>
                    <a:blip r:embed="rId218">
                      <a:extLst>
                        <a:ext uri="{28A0092B-C50C-407E-A947-70E740481C1C}">
                          <a14:useLocalDpi xmlns:a14="http://schemas.microsoft.com/office/drawing/2010/main" val="0"/>
                        </a:ext>
                      </a:extLst>
                    </a:blip>
                    <a:stretch>
                      <a:fillRect/>
                    </a:stretch>
                  </pic:blipFill>
                  <pic:spPr>
                    <a:xfrm>
                      <a:off x="0" y="0"/>
                      <a:ext cx="5112385" cy="4664075"/>
                    </a:xfrm>
                    <a:prstGeom prst="rect">
                      <a:avLst/>
                    </a:prstGeom>
                  </pic:spPr>
                </pic:pic>
              </a:graphicData>
            </a:graphic>
          </wp:inline>
        </w:drawing>
      </w:r>
    </w:p>
    <w:p w:rsidR="001A1F9F" w:rsidRDefault="000B7887" w:rsidP="00B31140">
      <w:pPr>
        <w:pStyle w:val="Descripcin"/>
        <w:jc w:val="center"/>
        <w:rPr>
          <w:rFonts w:ascii="Calibri" w:hAnsi="Calibri"/>
        </w:rPr>
      </w:pPr>
      <w:bookmarkStart w:id="308" w:name="_Toc517027889"/>
      <w:r>
        <w:rPr>
          <w:rFonts w:eastAsiaTheme="minorHAnsi" w:cs="Helvetica Neue"/>
          <w:b/>
          <w:i w:val="0"/>
          <w:noProof/>
          <w:color w:val="4DA4D8" w:themeColor="accent3" w:themeTint="99"/>
          <w:lang w:eastAsia="en-US"/>
        </w:rPr>
        <w:t xml:space="preserve">Ilustración </w:t>
      </w:r>
      <w:r w:rsidR="00B31140" w:rsidRPr="00B31140">
        <w:rPr>
          <w:rFonts w:ascii="Calibri" w:hAnsi="Calibri"/>
          <w:b/>
          <w:i w:val="0"/>
          <w:color w:val="4DA4D8" w:themeColor="accent3" w:themeTint="99"/>
        </w:rPr>
        <w:fldChar w:fldCharType="begin"/>
      </w:r>
      <w:r w:rsidR="00B31140" w:rsidRPr="00B31140">
        <w:rPr>
          <w:rFonts w:ascii="Calibri" w:hAnsi="Calibri"/>
          <w:b/>
          <w:i w:val="0"/>
          <w:color w:val="4DA4D8" w:themeColor="accent3" w:themeTint="99"/>
        </w:rPr>
        <w:instrText xml:space="preserve"> SEQ Ilustración \* ARABIC </w:instrText>
      </w:r>
      <w:r w:rsidR="00B31140" w:rsidRPr="00B31140">
        <w:rPr>
          <w:rFonts w:ascii="Calibri" w:hAnsi="Calibri"/>
          <w:b/>
          <w:i w:val="0"/>
          <w:color w:val="4DA4D8" w:themeColor="accent3" w:themeTint="99"/>
        </w:rPr>
        <w:fldChar w:fldCharType="separate"/>
      </w:r>
      <w:r w:rsidR="00375906">
        <w:rPr>
          <w:rFonts w:ascii="Calibri" w:hAnsi="Calibri"/>
          <w:b/>
          <w:i w:val="0"/>
          <w:noProof/>
          <w:color w:val="4DA4D8" w:themeColor="accent3" w:themeTint="99"/>
        </w:rPr>
        <w:t>125</w:t>
      </w:r>
      <w:r w:rsidR="00B31140" w:rsidRPr="00B31140">
        <w:rPr>
          <w:rFonts w:ascii="Calibri" w:hAnsi="Calibri"/>
          <w:b/>
          <w:i w:val="0"/>
          <w:color w:val="4DA4D8" w:themeColor="accent3" w:themeTint="99"/>
        </w:rPr>
        <w:fldChar w:fldCharType="end"/>
      </w:r>
      <w:r w:rsidR="00B31140">
        <w:t>-Cierre de aplicación. Fuente: propia</w:t>
      </w:r>
      <w:bookmarkEnd w:id="308"/>
    </w:p>
    <w:p w:rsidR="001A1F9F" w:rsidRDefault="001A1F9F"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De esta forma volveremos a la línea de comandos, cerrando la aplicación.</w:t>
      </w:r>
    </w:p>
    <w:p w:rsidR="001A1F9F" w:rsidRDefault="001A1F9F" w:rsidP="001A1F9F">
      <w:pPr>
        <w:tabs>
          <w:tab w:val="left" w:pos="4727"/>
        </w:tabs>
        <w:jc w:val="left"/>
        <w:rPr>
          <w:rFonts w:ascii="Calibri" w:hAnsi="Calibri"/>
        </w:rPr>
      </w:pPr>
      <w:r>
        <w:rPr>
          <w:rFonts w:ascii="Calibri" w:hAnsi="Calibri"/>
        </w:rPr>
        <w:t xml:space="preserve">En caso de querer cerrar uno de los </w:t>
      </w:r>
      <w:r w:rsidRPr="00D51017">
        <w:rPr>
          <w:rFonts w:ascii="Calibri" w:hAnsi="Calibri"/>
          <w:i/>
        </w:rPr>
        <w:t>scripts</w:t>
      </w:r>
      <w:r>
        <w:rPr>
          <w:rFonts w:ascii="Calibri" w:hAnsi="Calibri"/>
        </w:rPr>
        <w:t xml:space="preserve"> abiertos durante su ejecución basta con cerrar la terminal que lo contiene, pudiendo volver a ejecutarlo desde el menú siempre que se desee.</w:t>
      </w:r>
    </w:p>
    <w:p w:rsidR="001A1F9F" w:rsidRDefault="001A1F9F" w:rsidP="001A1F9F">
      <w:pPr>
        <w:tabs>
          <w:tab w:val="left" w:pos="4727"/>
        </w:tabs>
        <w:jc w:val="center"/>
        <w:rPr>
          <w:rFonts w:ascii="Calibri" w:hAnsi="Calibri"/>
        </w:rPr>
      </w:pPr>
    </w:p>
    <w:p w:rsidR="001A1F9F" w:rsidRPr="001A1F9F" w:rsidRDefault="001A1F9F" w:rsidP="001A1F9F">
      <w:pPr>
        <w:tabs>
          <w:tab w:val="left" w:pos="4727"/>
        </w:tabs>
        <w:jc w:val="left"/>
        <w:rPr>
          <w:rFonts w:ascii="Calibri" w:hAnsi="Calibri"/>
        </w:rPr>
        <w:sectPr w:rsidR="001A1F9F" w:rsidRPr="001A1F9F" w:rsidSect="00FB68ED">
          <w:type w:val="oddPage"/>
          <w:pgSz w:w="11907" w:h="16840" w:code="9"/>
          <w:pgMar w:top="1418" w:right="1701" w:bottom="1418" w:left="1701" w:header="720" w:footer="720" w:gutter="454"/>
          <w:cols w:space="720"/>
          <w:docGrid w:linePitch="299"/>
        </w:sectPr>
      </w:pPr>
    </w:p>
    <w:p w:rsidR="003E62E6" w:rsidRPr="00963953" w:rsidRDefault="003E62E6" w:rsidP="00963953">
      <w:pPr>
        <w:pStyle w:val="Ttulo1"/>
        <w:ind w:left="0" w:firstLine="0"/>
        <w:jc w:val="both"/>
        <w:rPr>
          <w:rFonts w:ascii="Trebuchet MS" w:hAnsi="Trebuchet MS"/>
          <w:color w:val="4DA4D8" w:themeColor="accent3" w:themeTint="99"/>
          <w:sz w:val="48"/>
          <w:szCs w:val="48"/>
        </w:rPr>
      </w:pPr>
      <w:bookmarkStart w:id="309" w:name="_Toc517039252"/>
      <w:r w:rsidRPr="00963953">
        <w:rPr>
          <w:rFonts w:ascii="Trebuchet MS" w:hAnsi="Trebuchet MS"/>
          <w:color w:val="4DA4D8" w:themeColor="accent3" w:themeTint="99"/>
          <w:sz w:val="48"/>
          <w:szCs w:val="48"/>
        </w:rPr>
        <w:lastRenderedPageBreak/>
        <w:t>Anexo D: Contenido del CD</w:t>
      </w:r>
      <w:bookmarkEnd w:id="309"/>
    </w:p>
    <w:p w:rsidR="003E62E6" w:rsidRDefault="00157565" w:rsidP="001772E2">
      <w:r>
        <w:t xml:space="preserve">El contenido del CD </w:t>
      </w:r>
      <w:r w:rsidR="0053568E">
        <w:t>es</w:t>
      </w:r>
      <w:r>
        <w:t xml:space="preserve"> el siguiente:</w:t>
      </w:r>
    </w:p>
    <w:p w:rsidR="005607F8" w:rsidRDefault="005607F8" w:rsidP="005607F8">
      <w:pPr>
        <w:pStyle w:val="Prrafodelista"/>
        <w:numPr>
          <w:ilvl w:val="0"/>
          <w:numId w:val="30"/>
        </w:numPr>
      </w:pPr>
      <w:r>
        <w:t xml:space="preserve">Archivo comprimido </w:t>
      </w:r>
      <w:r w:rsidR="0087774E">
        <w:t>SCRIPTS.zip</w:t>
      </w:r>
    </w:p>
    <w:p w:rsidR="005607F8" w:rsidRDefault="005607F8" w:rsidP="005607F8">
      <w:pPr>
        <w:pStyle w:val="Prrafodelista"/>
        <w:numPr>
          <w:ilvl w:val="1"/>
          <w:numId w:val="30"/>
        </w:numPr>
      </w:pPr>
      <w:r>
        <w:t>Carpeta SCRIPTS</w:t>
      </w:r>
    </w:p>
    <w:p w:rsidR="005607F8" w:rsidRDefault="005607F8" w:rsidP="005607F8">
      <w:pPr>
        <w:pStyle w:val="Prrafodelista"/>
        <w:numPr>
          <w:ilvl w:val="2"/>
          <w:numId w:val="30"/>
        </w:numPr>
      </w:pPr>
      <w:r>
        <w:t>Carpeta ARP</w:t>
      </w:r>
    </w:p>
    <w:p w:rsidR="005607F8" w:rsidRDefault="005607F8" w:rsidP="005607F8">
      <w:pPr>
        <w:pStyle w:val="Prrafodelista"/>
        <w:numPr>
          <w:ilvl w:val="3"/>
          <w:numId w:val="30"/>
        </w:numPr>
      </w:pPr>
      <w:r>
        <w:t xml:space="preserve">Archivo </w:t>
      </w:r>
      <w:r w:rsidRPr="0023074E">
        <w:rPr>
          <w:i/>
        </w:rPr>
        <w:t>script</w:t>
      </w:r>
      <w:r>
        <w:t xml:space="preserve"> Python </w:t>
      </w:r>
      <w:r w:rsidRPr="005607F8">
        <w:t>DefensaSpoofARP.py</w:t>
      </w:r>
    </w:p>
    <w:p w:rsidR="005607F8" w:rsidRDefault="005607F8" w:rsidP="005607F8">
      <w:pPr>
        <w:pStyle w:val="Prrafodelista"/>
        <w:numPr>
          <w:ilvl w:val="2"/>
          <w:numId w:val="30"/>
        </w:numPr>
      </w:pPr>
      <w:r>
        <w:t>Carpeta INSTALACION</w:t>
      </w:r>
    </w:p>
    <w:p w:rsidR="005607F8" w:rsidRDefault="005607F8" w:rsidP="005607F8">
      <w:pPr>
        <w:pStyle w:val="Prrafodelista"/>
        <w:numPr>
          <w:ilvl w:val="3"/>
          <w:numId w:val="30"/>
        </w:numPr>
      </w:pPr>
      <w:r>
        <w:t xml:space="preserve">Archivo </w:t>
      </w:r>
      <w:r w:rsidRPr="0023074E">
        <w:rPr>
          <w:i/>
        </w:rPr>
        <w:t>script</w:t>
      </w:r>
      <w:r>
        <w:t xml:space="preserve"> Shell </w:t>
      </w:r>
      <w:r w:rsidRPr="005607F8">
        <w:t>paquetes.sh</w:t>
      </w:r>
    </w:p>
    <w:p w:rsidR="005607F8" w:rsidRDefault="005607F8" w:rsidP="005607F8">
      <w:pPr>
        <w:pStyle w:val="Prrafodelista"/>
        <w:numPr>
          <w:ilvl w:val="2"/>
          <w:numId w:val="30"/>
        </w:numPr>
      </w:pPr>
      <w:r>
        <w:t>Carpeta IP</w:t>
      </w:r>
    </w:p>
    <w:p w:rsidR="002B6B0A" w:rsidRDefault="002B6B0A" w:rsidP="002B6B0A">
      <w:pPr>
        <w:pStyle w:val="Prrafodelista"/>
        <w:numPr>
          <w:ilvl w:val="3"/>
          <w:numId w:val="30"/>
        </w:numPr>
      </w:pPr>
      <w:r>
        <w:t xml:space="preserve">Archivo </w:t>
      </w:r>
      <w:r w:rsidRPr="0023074E">
        <w:rPr>
          <w:i/>
        </w:rPr>
        <w:t>script</w:t>
      </w:r>
      <w:r>
        <w:t xml:space="preserve"> Python </w:t>
      </w:r>
      <w:r w:rsidRPr="002B6B0A">
        <w:t>DefensaSpoofIP.py</w:t>
      </w:r>
    </w:p>
    <w:p w:rsidR="005607F8" w:rsidRDefault="005607F8" w:rsidP="005607F8">
      <w:pPr>
        <w:pStyle w:val="Prrafodelista"/>
        <w:numPr>
          <w:ilvl w:val="2"/>
          <w:numId w:val="30"/>
        </w:numPr>
      </w:pPr>
      <w:r>
        <w:t xml:space="preserve">Archivo ejecutable menu.sh </w:t>
      </w:r>
    </w:p>
    <w:p w:rsidR="0087774E" w:rsidRDefault="005607F8" w:rsidP="005607F8">
      <w:pPr>
        <w:pStyle w:val="Prrafodelista"/>
        <w:numPr>
          <w:ilvl w:val="0"/>
          <w:numId w:val="30"/>
        </w:numPr>
      </w:pPr>
      <w:r>
        <w:t xml:space="preserve">Archivo de texto </w:t>
      </w:r>
      <w:r w:rsidRPr="005607F8">
        <w:t>Memori</w:t>
      </w:r>
      <w:r>
        <w:t>a-PFG_A07_Iñigo_Montánchez.pdf</w:t>
      </w:r>
    </w:p>
    <w:p w:rsidR="005607F8" w:rsidRPr="0031552C" w:rsidRDefault="005607F8" w:rsidP="005607F8">
      <w:pPr>
        <w:pStyle w:val="Prrafodelista"/>
        <w:numPr>
          <w:ilvl w:val="0"/>
          <w:numId w:val="30"/>
        </w:numPr>
      </w:pPr>
      <w:r>
        <w:t>Archivo de texto LEEME.txt</w:t>
      </w:r>
    </w:p>
    <w:p w:rsidR="003E62E6" w:rsidRPr="0031552C" w:rsidRDefault="003E62E6" w:rsidP="001772E2"/>
    <w:sectPr w:rsidR="003E62E6" w:rsidRPr="0031552C" w:rsidSect="00FB68ED">
      <w:type w:val="oddPage"/>
      <w:pgSz w:w="11907" w:h="16840" w:code="9"/>
      <w:pgMar w:top="1418" w:right="1701" w:bottom="1418" w:left="1701"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35F6" w:rsidRDefault="00E535F6" w:rsidP="00CB0A14">
      <w:pPr>
        <w:spacing w:after="0" w:line="240" w:lineRule="auto"/>
      </w:pPr>
      <w:r>
        <w:separator/>
      </w:r>
    </w:p>
  </w:endnote>
  <w:endnote w:type="continuationSeparator" w:id="0">
    <w:p w:rsidR="00E535F6" w:rsidRDefault="00E535F6"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B8F" w:rsidRPr="009847DB" w:rsidRDefault="006E0B8F"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B8F" w:rsidRDefault="006E0B8F"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6E0B8F" w:rsidRDefault="006E0B8F"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35F6" w:rsidRDefault="00E535F6" w:rsidP="00CB0A14">
      <w:pPr>
        <w:spacing w:after="0" w:line="240" w:lineRule="auto"/>
      </w:pPr>
      <w:r>
        <w:separator/>
      </w:r>
    </w:p>
  </w:footnote>
  <w:footnote w:type="continuationSeparator" w:id="0">
    <w:p w:rsidR="00E535F6" w:rsidRDefault="00E535F6"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B2F86D6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b w:val="0"/>
        <w:bCs w:val="0"/>
        <w:i w:val="0"/>
        <w:iCs w:val="0"/>
        <w:caps w:val="0"/>
        <w:smallCaps w:val="0"/>
        <w:strike w:val="0"/>
        <w:dstrike w:val="0"/>
        <w:outline w:val="0"/>
        <w:shadow w:val="0"/>
        <w:emboss w:val="0"/>
        <w:imprint w:val="0"/>
        <w:noProof w:val="0"/>
        <w:vanish w:val="0"/>
        <w:color w:val="4DA4D8" w:themeColor="accent3"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021" w:hanging="1021"/>
      </w:pPr>
      <w:rPr>
        <w:rFonts w:hint="default"/>
        <w:color w:val="4DA4D8" w:themeColor="accent3" w:themeTint="99"/>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136357"/>
    <w:multiLevelType w:val="hybridMultilevel"/>
    <w:tmpl w:val="A32A316E"/>
    <w:lvl w:ilvl="0" w:tplc="AECE8D48">
      <w:start w:val="15"/>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7"/>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6"/>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2875"/>
    <w:rsid w:val="000111A4"/>
    <w:rsid w:val="000128AF"/>
    <w:rsid w:val="000134AB"/>
    <w:rsid w:val="00013727"/>
    <w:rsid w:val="00017122"/>
    <w:rsid w:val="00017ABA"/>
    <w:rsid w:val="00020B73"/>
    <w:rsid w:val="000254B6"/>
    <w:rsid w:val="000271DE"/>
    <w:rsid w:val="0003425F"/>
    <w:rsid w:val="00037D14"/>
    <w:rsid w:val="0004026A"/>
    <w:rsid w:val="00041E34"/>
    <w:rsid w:val="00043159"/>
    <w:rsid w:val="00043428"/>
    <w:rsid w:val="00045B09"/>
    <w:rsid w:val="00046ED4"/>
    <w:rsid w:val="00046EDC"/>
    <w:rsid w:val="00052CF0"/>
    <w:rsid w:val="000549FB"/>
    <w:rsid w:val="00054B78"/>
    <w:rsid w:val="000572D0"/>
    <w:rsid w:val="000609E8"/>
    <w:rsid w:val="0006162F"/>
    <w:rsid w:val="000665DC"/>
    <w:rsid w:val="00070A83"/>
    <w:rsid w:val="00075FD2"/>
    <w:rsid w:val="000807E9"/>
    <w:rsid w:val="00084096"/>
    <w:rsid w:val="000932A8"/>
    <w:rsid w:val="000932CA"/>
    <w:rsid w:val="0009665D"/>
    <w:rsid w:val="00096EE3"/>
    <w:rsid w:val="000A374B"/>
    <w:rsid w:val="000A6784"/>
    <w:rsid w:val="000A7175"/>
    <w:rsid w:val="000A73A6"/>
    <w:rsid w:val="000A7B71"/>
    <w:rsid w:val="000B2457"/>
    <w:rsid w:val="000B24BB"/>
    <w:rsid w:val="000B50D3"/>
    <w:rsid w:val="000B6A93"/>
    <w:rsid w:val="000B7887"/>
    <w:rsid w:val="000C1777"/>
    <w:rsid w:val="000C1E95"/>
    <w:rsid w:val="000C43D5"/>
    <w:rsid w:val="000C57A7"/>
    <w:rsid w:val="000C6E6C"/>
    <w:rsid w:val="000C7C0A"/>
    <w:rsid w:val="000D03BA"/>
    <w:rsid w:val="000D0A51"/>
    <w:rsid w:val="000D5B5F"/>
    <w:rsid w:val="000D6575"/>
    <w:rsid w:val="000D7902"/>
    <w:rsid w:val="000E089C"/>
    <w:rsid w:val="000E4043"/>
    <w:rsid w:val="000E48F7"/>
    <w:rsid w:val="000E72EE"/>
    <w:rsid w:val="000E73C7"/>
    <w:rsid w:val="000E742C"/>
    <w:rsid w:val="000F01E1"/>
    <w:rsid w:val="000F32DF"/>
    <w:rsid w:val="000F4515"/>
    <w:rsid w:val="000F6A3A"/>
    <w:rsid w:val="00100F3D"/>
    <w:rsid w:val="00100FD3"/>
    <w:rsid w:val="0010182B"/>
    <w:rsid w:val="00104BD8"/>
    <w:rsid w:val="001066ED"/>
    <w:rsid w:val="001107C4"/>
    <w:rsid w:val="00110958"/>
    <w:rsid w:val="001119BA"/>
    <w:rsid w:val="00116558"/>
    <w:rsid w:val="0012000A"/>
    <w:rsid w:val="00122518"/>
    <w:rsid w:val="00123C93"/>
    <w:rsid w:val="0012426C"/>
    <w:rsid w:val="00126256"/>
    <w:rsid w:val="00127C13"/>
    <w:rsid w:val="00130D71"/>
    <w:rsid w:val="001328A4"/>
    <w:rsid w:val="00132AB5"/>
    <w:rsid w:val="00133728"/>
    <w:rsid w:val="00134488"/>
    <w:rsid w:val="00135EAC"/>
    <w:rsid w:val="00136693"/>
    <w:rsid w:val="00136757"/>
    <w:rsid w:val="0013759B"/>
    <w:rsid w:val="00140B24"/>
    <w:rsid w:val="0014264B"/>
    <w:rsid w:val="001431FA"/>
    <w:rsid w:val="00144DEF"/>
    <w:rsid w:val="00145F52"/>
    <w:rsid w:val="00146267"/>
    <w:rsid w:val="00146CE7"/>
    <w:rsid w:val="00154E39"/>
    <w:rsid w:val="00155624"/>
    <w:rsid w:val="00157565"/>
    <w:rsid w:val="00163598"/>
    <w:rsid w:val="001637F3"/>
    <w:rsid w:val="00170CB3"/>
    <w:rsid w:val="00171240"/>
    <w:rsid w:val="00173DD4"/>
    <w:rsid w:val="001772E2"/>
    <w:rsid w:val="00177C94"/>
    <w:rsid w:val="00177E0D"/>
    <w:rsid w:val="00177E2B"/>
    <w:rsid w:val="00182F2C"/>
    <w:rsid w:val="00183617"/>
    <w:rsid w:val="001936E4"/>
    <w:rsid w:val="00193A4D"/>
    <w:rsid w:val="00194421"/>
    <w:rsid w:val="00194931"/>
    <w:rsid w:val="00194960"/>
    <w:rsid w:val="00196525"/>
    <w:rsid w:val="00196E2E"/>
    <w:rsid w:val="0019777A"/>
    <w:rsid w:val="001A1F9F"/>
    <w:rsid w:val="001A4ADD"/>
    <w:rsid w:val="001B110A"/>
    <w:rsid w:val="001C02D2"/>
    <w:rsid w:val="001C4D6D"/>
    <w:rsid w:val="001C5280"/>
    <w:rsid w:val="001C5364"/>
    <w:rsid w:val="001C6E3A"/>
    <w:rsid w:val="001C7112"/>
    <w:rsid w:val="001C7889"/>
    <w:rsid w:val="001C7CFA"/>
    <w:rsid w:val="001C7EE7"/>
    <w:rsid w:val="001D2F86"/>
    <w:rsid w:val="001E044A"/>
    <w:rsid w:val="001E0D11"/>
    <w:rsid w:val="001E2E35"/>
    <w:rsid w:val="001E2F27"/>
    <w:rsid w:val="001E43E0"/>
    <w:rsid w:val="001E50C5"/>
    <w:rsid w:val="001F1BAE"/>
    <w:rsid w:val="001F1FEB"/>
    <w:rsid w:val="001F2D63"/>
    <w:rsid w:val="001F3A10"/>
    <w:rsid w:val="001F7501"/>
    <w:rsid w:val="001F7E70"/>
    <w:rsid w:val="00200518"/>
    <w:rsid w:val="00203B79"/>
    <w:rsid w:val="00204462"/>
    <w:rsid w:val="002053F8"/>
    <w:rsid w:val="00205B26"/>
    <w:rsid w:val="00215197"/>
    <w:rsid w:val="00216CD3"/>
    <w:rsid w:val="00226BF0"/>
    <w:rsid w:val="0023074E"/>
    <w:rsid w:val="00230E56"/>
    <w:rsid w:val="00234DA8"/>
    <w:rsid w:val="00246E45"/>
    <w:rsid w:val="002542FB"/>
    <w:rsid w:val="00255844"/>
    <w:rsid w:val="002620AA"/>
    <w:rsid w:val="0026243C"/>
    <w:rsid w:val="00267F65"/>
    <w:rsid w:val="00274518"/>
    <w:rsid w:val="00276373"/>
    <w:rsid w:val="00276E7E"/>
    <w:rsid w:val="0028097E"/>
    <w:rsid w:val="00291532"/>
    <w:rsid w:val="0029172B"/>
    <w:rsid w:val="00291748"/>
    <w:rsid w:val="002922E1"/>
    <w:rsid w:val="00294266"/>
    <w:rsid w:val="00294BAF"/>
    <w:rsid w:val="00294D96"/>
    <w:rsid w:val="00296676"/>
    <w:rsid w:val="002970FE"/>
    <w:rsid w:val="002A003D"/>
    <w:rsid w:val="002A0904"/>
    <w:rsid w:val="002A4357"/>
    <w:rsid w:val="002A5C1E"/>
    <w:rsid w:val="002A611C"/>
    <w:rsid w:val="002A61D8"/>
    <w:rsid w:val="002B4D49"/>
    <w:rsid w:val="002B6B0A"/>
    <w:rsid w:val="002B74F6"/>
    <w:rsid w:val="002B7789"/>
    <w:rsid w:val="002C2579"/>
    <w:rsid w:val="002C3C84"/>
    <w:rsid w:val="002C463A"/>
    <w:rsid w:val="002C49A7"/>
    <w:rsid w:val="002C6073"/>
    <w:rsid w:val="002C723B"/>
    <w:rsid w:val="002D0739"/>
    <w:rsid w:val="002D1518"/>
    <w:rsid w:val="002D31D3"/>
    <w:rsid w:val="002D34A7"/>
    <w:rsid w:val="002D352A"/>
    <w:rsid w:val="002D57C6"/>
    <w:rsid w:val="002E1A5D"/>
    <w:rsid w:val="002E582B"/>
    <w:rsid w:val="002E5DB4"/>
    <w:rsid w:val="002E6E55"/>
    <w:rsid w:val="002E7006"/>
    <w:rsid w:val="002E7106"/>
    <w:rsid w:val="002F05B3"/>
    <w:rsid w:val="002F08EE"/>
    <w:rsid w:val="002F1AB2"/>
    <w:rsid w:val="002F210D"/>
    <w:rsid w:val="002F4E91"/>
    <w:rsid w:val="002F7EB0"/>
    <w:rsid w:val="00302072"/>
    <w:rsid w:val="003033AA"/>
    <w:rsid w:val="00304D0A"/>
    <w:rsid w:val="00305E6F"/>
    <w:rsid w:val="003067C6"/>
    <w:rsid w:val="003110A7"/>
    <w:rsid w:val="0031141B"/>
    <w:rsid w:val="003117DE"/>
    <w:rsid w:val="003125C6"/>
    <w:rsid w:val="00313F84"/>
    <w:rsid w:val="0031552C"/>
    <w:rsid w:val="003172D6"/>
    <w:rsid w:val="00321420"/>
    <w:rsid w:val="0032794F"/>
    <w:rsid w:val="00327AE3"/>
    <w:rsid w:val="00327FCD"/>
    <w:rsid w:val="00330BBF"/>
    <w:rsid w:val="00332F30"/>
    <w:rsid w:val="00336A04"/>
    <w:rsid w:val="00342C5C"/>
    <w:rsid w:val="003467AB"/>
    <w:rsid w:val="003528FA"/>
    <w:rsid w:val="00353254"/>
    <w:rsid w:val="00354314"/>
    <w:rsid w:val="00360E5F"/>
    <w:rsid w:val="00361288"/>
    <w:rsid w:val="00364C28"/>
    <w:rsid w:val="00366E11"/>
    <w:rsid w:val="00366E46"/>
    <w:rsid w:val="00374446"/>
    <w:rsid w:val="00375906"/>
    <w:rsid w:val="0037720D"/>
    <w:rsid w:val="003809CC"/>
    <w:rsid w:val="00381207"/>
    <w:rsid w:val="00382D4B"/>
    <w:rsid w:val="003832CC"/>
    <w:rsid w:val="00386473"/>
    <w:rsid w:val="00390BFA"/>
    <w:rsid w:val="00394A49"/>
    <w:rsid w:val="00395B54"/>
    <w:rsid w:val="003A2C4E"/>
    <w:rsid w:val="003A34B6"/>
    <w:rsid w:val="003A3C13"/>
    <w:rsid w:val="003A484F"/>
    <w:rsid w:val="003B36A8"/>
    <w:rsid w:val="003B49B0"/>
    <w:rsid w:val="003C080C"/>
    <w:rsid w:val="003C179F"/>
    <w:rsid w:val="003C4E7F"/>
    <w:rsid w:val="003C548C"/>
    <w:rsid w:val="003C69EC"/>
    <w:rsid w:val="003D08B3"/>
    <w:rsid w:val="003D0F4C"/>
    <w:rsid w:val="003D246A"/>
    <w:rsid w:val="003D5FF0"/>
    <w:rsid w:val="003E0B4A"/>
    <w:rsid w:val="003E1B96"/>
    <w:rsid w:val="003E36BA"/>
    <w:rsid w:val="003E4053"/>
    <w:rsid w:val="003E4220"/>
    <w:rsid w:val="003E62E6"/>
    <w:rsid w:val="003E77A6"/>
    <w:rsid w:val="00403CCD"/>
    <w:rsid w:val="004077E3"/>
    <w:rsid w:val="004144F0"/>
    <w:rsid w:val="0041733B"/>
    <w:rsid w:val="00420848"/>
    <w:rsid w:val="00422198"/>
    <w:rsid w:val="00422540"/>
    <w:rsid w:val="00422F7E"/>
    <w:rsid w:val="004306D8"/>
    <w:rsid w:val="00433E25"/>
    <w:rsid w:val="00445411"/>
    <w:rsid w:val="004510F8"/>
    <w:rsid w:val="00451B73"/>
    <w:rsid w:val="00451ED3"/>
    <w:rsid w:val="00453934"/>
    <w:rsid w:val="00460FCA"/>
    <w:rsid w:val="004645F9"/>
    <w:rsid w:val="00465797"/>
    <w:rsid w:val="00465F5D"/>
    <w:rsid w:val="00466CDF"/>
    <w:rsid w:val="00470BFA"/>
    <w:rsid w:val="00471F40"/>
    <w:rsid w:val="00472DA6"/>
    <w:rsid w:val="00472E8D"/>
    <w:rsid w:val="00475A2A"/>
    <w:rsid w:val="00476784"/>
    <w:rsid w:val="004812FB"/>
    <w:rsid w:val="00487C72"/>
    <w:rsid w:val="00490AED"/>
    <w:rsid w:val="00490DC7"/>
    <w:rsid w:val="00490E2F"/>
    <w:rsid w:val="00491AFF"/>
    <w:rsid w:val="004971F9"/>
    <w:rsid w:val="004A137E"/>
    <w:rsid w:val="004A4057"/>
    <w:rsid w:val="004A61E0"/>
    <w:rsid w:val="004B26F9"/>
    <w:rsid w:val="004B5F92"/>
    <w:rsid w:val="004C1B14"/>
    <w:rsid w:val="004C2134"/>
    <w:rsid w:val="004C4DEB"/>
    <w:rsid w:val="004C6810"/>
    <w:rsid w:val="004C6EE3"/>
    <w:rsid w:val="004D1176"/>
    <w:rsid w:val="004D192C"/>
    <w:rsid w:val="004D301D"/>
    <w:rsid w:val="004D6193"/>
    <w:rsid w:val="004E04D6"/>
    <w:rsid w:val="004E13C6"/>
    <w:rsid w:val="004E6D25"/>
    <w:rsid w:val="004E6D2E"/>
    <w:rsid w:val="004E7A2A"/>
    <w:rsid w:val="004F0299"/>
    <w:rsid w:val="004F029C"/>
    <w:rsid w:val="004F1567"/>
    <w:rsid w:val="004F1A5B"/>
    <w:rsid w:val="004F2191"/>
    <w:rsid w:val="004F68BA"/>
    <w:rsid w:val="00501CCE"/>
    <w:rsid w:val="00502215"/>
    <w:rsid w:val="00503D13"/>
    <w:rsid w:val="00504BB3"/>
    <w:rsid w:val="005050DB"/>
    <w:rsid w:val="005078EE"/>
    <w:rsid w:val="00507F75"/>
    <w:rsid w:val="00511897"/>
    <w:rsid w:val="005121F1"/>
    <w:rsid w:val="00514621"/>
    <w:rsid w:val="00515A72"/>
    <w:rsid w:val="00521F14"/>
    <w:rsid w:val="00523D3D"/>
    <w:rsid w:val="0053568E"/>
    <w:rsid w:val="00536B72"/>
    <w:rsid w:val="005372D5"/>
    <w:rsid w:val="00537CF9"/>
    <w:rsid w:val="0054124D"/>
    <w:rsid w:val="00541272"/>
    <w:rsid w:val="005415B8"/>
    <w:rsid w:val="00541E11"/>
    <w:rsid w:val="00544367"/>
    <w:rsid w:val="0054556A"/>
    <w:rsid w:val="00551A7E"/>
    <w:rsid w:val="00556634"/>
    <w:rsid w:val="005569FC"/>
    <w:rsid w:val="00560642"/>
    <w:rsid w:val="005607F8"/>
    <w:rsid w:val="00560DC6"/>
    <w:rsid w:val="00564B27"/>
    <w:rsid w:val="00564DA6"/>
    <w:rsid w:val="00566B38"/>
    <w:rsid w:val="0056753A"/>
    <w:rsid w:val="00570669"/>
    <w:rsid w:val="00571030"/>
    <w:rsid w:val="00573DAD"/>
    <w:rsid w:val="0057588B"/>
    <w:rsid w:val="00583DAF"/>
    <w:rsid w:val="00583F26"/>
    <w:rsid w:val="00584EAE"/>
    <w:rsid w:val="0058787A"/>
    <w:rsid w:val="00587FAD"/>
    <w:rsid w:val="00591D8A"/>
    <w:rsid w:val="00591DCB"/>
    <w:rsid w:val="0059553E"/>
    <w:rsid w:val="00595DD3"/>
    <w:rsid w:val="005977BB"/>
    <w:rsid w:val="005A4674"/>
    <w:rsid w:val="005A6BC5"/>
    <w:rsid w:val="005B05D6"/>
    <w:rsid w:val="005B065D"/>
    <w:rsid w:val="005B1131"/>
    <w:rsid w:val="005B2C60"/>
    <w:rsid w:val="005B64E7"/>
    <w:rsid w:val="005C2F9B"/>
    <w:rsid w:val="005C5DC4"/>
    <w:rsid w:val="005C799B"/>
    <w:rsid w:val="005D5105"/>
    <w:rsid w:val="005D718D"/>
    <w:rsid w:val="005D7E37"/>
    <w:rsid w:val="005E20F3"/>
    <w:rsid w:val="005E2C1D"/>
    <w:rsid w:val="005E3B4F"/>
    <w:rsid w:val="005E41E5"/>
    <w:rsid w:val="005E5653"/>
    <w:rsid w:val="005E5AD1"/>
    <w:rsid w:val="005E63D4"/>
    <w:rsid w:val="005E660A"/>
    <w:rsid w:val="005F00D1"/>
    <w:rsid w:val="005F094A"/>
    <w:rsid w:val="005F1935"/>
    <w:rsid w:val="005F43B0"/>
    <w:rsid w:val="005F5435"/>
    <w:rsid w:val="0060024F"/>
    <w:rsid w:val="00600527"/>
    <w:rsid w:val="00602178"/>
    <w:rsid w:val="00602ADE"/>
    <w:rsid w:val="00603E0B"/>
    <w:rsid w:val="00605620"/>
    <w:rsid w:val="00611978"/>
    <w:rsid w:val="00612FFF"/>
    <w:rsid w:val="006134BA"/>
    <w:rsid w:val="00614E35"/>
    <w:rsid w:val="006177A2"/>
    <w:rsid w:val="00617B2E"/>
    <w:rsid w:val="006224D7"/>
    <w:rsid w:val="006227A1"/>
    <w:rsid w:val="00623D47"/>
    <w:rsid w:val="00625417"/>
    <w:rsid w:val="006265E8"/>
    <w:rsid w:val="00626EC5"/>
    <w:rsid w:val="00627C19"/>
    <w:rsid w:val="00631256"/>
    <w:rsid w:val="00632C44"/>
    <w:rsid w:val="0063333D"/>
    <w:rsid w:val="006377E0"/>
    <w:rsid w:val="006409C7"/>
    <w:rsid w:val="006424BD"/>
    <w:rsid w:val="00642CE0"/>
    <w:rsid w:val="0064472D"/>
    <w:rsid w:val="00651452"/>
    <w:rsid w:val="00653AFC"/>
    <w:rsid w:val="00654AD1"/>
    <w:rsid w:val="00654FB6"/>
    <w:rsid w:val="00655336"/>
    <w:rsid w:val="00655E54"/>
    <w:rsid w:val="00655FFB"/>
    <w:rsid w:val="0066207E"/>
    <w:rsid w:val="0066231E"/>
    <w:rsid w:val="00662C33"/>
    <w:rsid w:val="00664125"/>
    <w:rsid w:val="00667D00"/>
    <w:rsid w:val="006702A5"/>
    <w:rsid w:val="006744C0"/>
    <w:rsid w:val="0067477D"/>
    <w:rsid w:val="00675483"/>
    <w:rsid w:val="0067575B"/>
    <w:rsid w:val="0067599C"/>
    <w:rsid w:val="00675C5F"/>
    <w:rsid w:val="00675F0A"/>
    <w:rsid w:val="006760CE"/>
    <w:rsid w:val="006768EA"/>
    <w:rsid w:val="00683A3B"/>
    <w:rsid w:val="00684C3F"/>
    <w:rsid w:val="00684E27"/>
    <w:rsid w:val="0068689D"/>
    <w:rsid w:val="0069052F"/>
    <w:rsid w:val="00691B97"/>
    <w:rsid w:val="00692206"/>
    <w:rsid w:val="006A2AB4"/>
    <w:rsid w:val="006A4CF1"/>
    <w:rsid w:val="006A5757"/>
    <w:rsid w:val="006A6005"/>
    <w:rsid w:val="006A777D"/>
    <w:rsid w:val="006B0FA1"/>
    <w:rsid w:val="006B5D86"/>
    <w:rsid w:val="006B74DD"/>
    <w:rsid w:val="006C00EF"/>
    <w:rsid w:val="006C27E6"/>
    <w:rsid w:val="006C360D"/>
    <w:rsid w:val="006C5FAB"/>
    <w:rsid w:val="006C69E1"/>
    <w:rsid w:val="006D3861"/>
    <w:rsid w:val="006D3B1C"/>
    <w:rsid w:val="006D5402"/>
    <w:rsid w:val="006E0B8F"/>
    <w:rsid w:val="006E0EFD"/>
    <w:rsid w:val="006E1605"/>
    <w:rsid w:val="006E4B1E"/>
    <w:rsid w:val="006E58B8"/>
    <w:rsid w:val="006E701C"/>
    <w:rsid w:val="006E7762"/>
    <w:rsid w:val="006F075C"/>
    <w:rsid w:val="006F13C3"/>
    <w:rsid w:val="006F3A53"/>
    <w:rsid w:val="006F4684"/>
    <w:rsid w:val="006F6868"/>
    <w:rsid w:val="006F7EE2"/>
    <w:rsid w:val="00700BF0"/>
    <w:rsid w:val="007015E9"/>
    <w:rsid w:val="007017B5"/>
    <w:rsid w:val="00701A3B"/>
    <w:rsid w:val="00704608"/>
    <w:rsid w:val="00710BE4"/>
    <w:rsid w:val="00715352"/>
    <w:rsid w:val="00716540"/>
    <w:rsid w:val="00716928"/>
    <w:rsid w:val="007219D4"/>
    <w:rsid w:val="00721D29"/>
    <w:rsid w:val="007225CC"/>
    <w:rsid w:val="00732C8E"/>
    <w:rsid w:val="00735152"/>
    <w:rsid w:val="00736EE8"/>
    <w:rsid w:val="007371AD"/>
    <w:rsid w:val="00737C5C"/>
    <w:rsid w:val="00741310"/>
    <w:rsid w:val="00742412"/>
    <w:rsid w:val="00742515"/>
    <w:rsid w:val="00744FA2"/>
    <w:rsid w:val="0075150A"/>
    <w:rsid w:val="00751BCA"/>
    <w:rsid w:val="00777F7E"/>
    <w:rsid w:val="00787604"/>
    <w:rsid w:val="00787635"/>
    <w:rsid w:val="00791E2C"/>
    <w:rsid w:val="00794D24"/>
    <w:rsid w:val="00794FEB"/>
    <w:rsid w:val="007A0003"/>
    <w:rsid w:val="007A5830"/>
    <w:rsid w:val="007A5CE2"/>
    <w:rsid w:val="007B0CF0"/>
    <w:rsid w:val="007B327B"/>
    <w:rsid w:val="007B479A"/>
    <w:rsid w:val="007B61DF"/>
    <w:rsid w:val="007C24E2"/>
    <w:rsid w:val="007C36FC"/>
    <w:rsid w:val="007C45E3"/>
    <w:rsid w:val="007C4E38"/>
    <w:rsid w:val="007C7711"/>
    <w:rsid w:val="007D0AC0"/>
    <w:rsid w:val="007D0F0A"/>
    <w:rsid w:val="007D2ED0"/>
    <w:rsid w:val="007D3BDC"/>
    <w:rsid w:val="007E0B36"/>
    <w:rsid w:val="007E4A1E"/>
    <w:rsid w:val="007F373D"/>
    <w:rsid w:val="007F4A45"/>
    <w:rsid w:val="007F632F"/>
    <w:rsid w:val="0080615F"/>
    <w:rsid w:val="0080654D"/>
    <w:rsid w:val="00806E99"/>
    <w:rsid w:val="008078FD"/>
    <w:rsid w:val="00810912"/>
    <w:rsid w:val="008145DB"/>
    <w:rsid w:val="00815352"/>
    <w:rsid w:val="00815F56"/>
    <w:rsid w:val="00821C4B"/>
    <w:rsid w:val="00823B65"/>
    <w:rsid w:val="00824330"/>
    <w:rsid w:val="008246C8"/>
    <w:rsid w:val="00827D64"/>
    <w:rsid w:val="00830DB9"/>
    <w:rsid w:val="00831234"/>
    <w:rsid w:val="00831C86"/>
    <w:rsid w:val="00832878"/>
    <w:rsid w:val="008334A2"/>
    <w:rsid w:val="008358F4"/>
    <w:rsid w:val="00835EB0"/>
    <w:rsid w:val="008406D4"/>
    <w:rsid w:val="008434BA"/>
    <w:rsid w:val="00845A1B"/>
    <w:rsid w:val="00845AFA"/>
    <w:rsid w:val="00847071"/>
    <w:rsid w:val="00850D8D"/>
    <w:rsid w:val="0085133A"/>
    <w:rsid w:val="00854585"/>
    <w:rsid w:val="00860AEF"/>
    <w:rsid w:val="008612F9"/>
    <w:rsid w:val="008614A4"/>
    <w:rsid w:val="00864F4B"/>
    <w:rsid w:val="00873AD2"/>
    <w:rsid w:val="00875244"/>
    <w:rsid w:val="00875CC5"/>
    <w:rsid w:val="0087774E"/>
    <w:rsid w:val="0087775C"/>
    <w:rsid w:val="00877A4F"/>
    <w:rsid w:val="00877BA8"/>
    <w:rsid w:val="00877E81"/>
    <w:rsid w:val="00882456"/>
    <w:rsid w:val="00885F64"/>
    <w:rsid w:val="0089110D"/>
    <w:rsid w:val="00893777"/>
    <w:rsid w:val="008A04CF"/>
    <w:rsid w:val="008A2F48"/>
    <w:rsid w:val="008A4641"/>
    <w:rsid w:val="008A690A"/>
    <w:rsid w:val="008A7043"/>
    <w:rsid w:val="008A7615"/>
    <w:rsid w:val="008A7A56"/>
    <w:rsid w:val="008B2561"/>
    <w:rsid w:val="008B3BDF"/>
    <w:rsid w:val="008C1C00"/>
    <w:rsid w:val="008C24F2"/>
    <w:rsid w:val="008C3C4A"/>
    <w:rsid w:val="008C40A5"/>
    <w:rsid w:val="008D01A2"/>
    <w:rsid w:val="008D0C4B"/>
    <w:rsid w:val="008D32AD"/>
    <w:rsid w:val="008D4171"/>
    <w:rsid w:val="008D6FC5"/>
    <w:rsid w:val="008D7262"/>
    <w:rsid w:val="008E39A5"/>
    <w:rsid w:val="008E53D3"/>
    <w:rsid w:val="008E5BA2"/>
    <w:rsid w:val="008F0302"/>
    <w:rsid w:val="008F160F"/>
    <w:rsid w:val="008F46B7"/>
    <w:rsid w:val="008F4744"/>
    <w:rsid w:val="008F4C5F"/>
    <w:rsid w:val="00900394"/>
    <w:rsid w:val="00900703"/>
    <w:rsid w:val="00900B84"/>
    <w:rsid w:val="00902385"/>
    <w:rsid w:val="00902825"/>
    <w:rsid w:val="0090283B"/>
    <w:rsid w:val="00911D43"/>
    <w:rsid w:val="00923D73"/>
    <w:rsid w:val="009249B0"/>
    <w:rsid w:val="00926F4B"/>
    <w:rsid w:val="00936AF3"/>
    <w:rsid w:val="0094018C"/>
    <w:rsid w:val="00941B2C"/>
    <w:rsid w:val="00942971"/>
    <w:rsid w:val="00944632"/>
    <w:rsid w:val="009521B2"/>
    <w:rsid w:val="00952535"/>
    <w:rsid w:val="00954966"/>
    <w:rsid w:val="009562ED"/>
    <w:rsid w:val="00956CD9"/>
    <w:rsid w:val="00963953"/>
    <w:rsid w:val="00966683"/>
    <w:rsid w:val="00970FD7"/>
    <w:rsid w:val="00971774"/>
    <w:rsid w:val="00974CBF"/>
    <w:rsid w:val="0097501B"/>
    <w:rsid w:val="00975B16"/>
    <w:rsid w:val="00976DC0"/>
    <w:rsid w:val="00977587"/>
    <w:rsid w:val="00977BCD"/>
    <w:rsid w:val="009807AE"/>
    <w:rsid w:val="009847DB"/>
    <w:rsid w:val="009852D9"/>
    <w:rsid w:val="0098701E"/>
    <w:rsid w:val="009876C1"/>
    <w:rsid w:val="0099162A"/>
    <w:rsid w:val="00992495"/>
    <w:rsid w:val="00992A9F"/>
    <w:rsid w:val="00996632"/>
    <w:rsid w:val="009A50A8"/>
    <w:rsid w:val="009C0CBE"/>
    <w:rsid w:val="009C2EFD"/>
    <w:rsid w:val="009D05A7"/>
    <w:rsid w:val="009D0CFC"/>
    <w:rsid w:val="009D3C47"/>
    <w:rsid w:val="009E094B"/>
    <w:rsid w:val="009E31F9"/>
    <w:rsid w:val="009E3CBE"/>
    <w:rsid w:val="009E3D41"/>
    <w:rsid w:val="009E4EB0"/>
    <w:rsid w:val="009F03C9"/>
    <w:rsid w:val="009F0C73"/>
    <w:rsid w:val="009F2D87"/>
    <w:rsid w:val="009F3B4D"/>
    <w:rsid w:val="009F6BCE"/>
    <w:rsid w:val="009F7D11"/>
    <w:rsid w:val="00A005DE"/>
    <w:rsid w:val="00A00DB9"/>
    <w:rsid w:val="00A02C81"/>
    <w:rsid w:val="00A03FEC"/>
    <w:rsid w:val="00A12846"/>
    <w:rsid w:val="00A16CDD"/>
    <w:rsid w:val="00A20E5B"/>
    <w:rsid w:val="00A25074"/>
    <w:rsid w:val="00A25115"/>
    <w:rsid w:val="00A26D90"/>
    <w:rsid w:val="00A2784E"/>
    <w:rsid w:val="00A306AE"/>
    <w:rsid w:val="00A30B0F"/>
    <w:rsid w:val="00A3227D"/>
    <w:rsid w:val="00A32323"/>
    <w:rsid w:val="00A33C43"/>
    <w:rsid w:val="00A33D94"/>
    <w:rsid w:val="00A344C1"/>
    <w:rsid w:val="00A349CC"/>
    <w:rsid w:val="00A423A3"/>
    <w:rsid w:val="00A424E7"/>
    <w:rsid w:val="00A454CC"/>
    <w:rsid w:val="00A46D4C"/>
    <w:rsid w:val="00A476C9"/>
    <w:rsid w:val="00A476E4"/>
    <w:rsid w:val="00A5293E"/>
    <w:rsid w:val="00A54366"/>
    <w:rsid w:val="00A56530"/>
    <w:rsid w:val="00A62B2E"/>
    <w:rsid w:val="00A641C2"/>
    <w:rsid w:val="00A6443B"/>
    <w:rsid w:val="00A651D9"/>
    <w:rsid w:val="00A6711B"/>
    <w:rsid w:val="00A72E0D"/>
    <w:rsid w:val="00A75D10"/>
    <w:rsid w:val="00A8045D"/>
    <w:rsid w:val="00A827FE"/>
    <w:rsid w:val="00A82A32"/>
    <w:rsid w:val="00A82B27"/>
    <w:rsid w:val="00A84BD5"/>
    <w:rsid w:val="00A85722"/>
    <w:rsid w:val="00A86E55"/>
    <w:rsid w:val="00A91379"/>
    <w:rsid w:val="00A93CE5"/>
    <w:rsid w:val="00A93D6F"/>
    <w:rsid w:val="00AA17C0"/>
    <w:rsid w:val="00AA1C64"/>
    <w:rsid w:val="00AA1CEB"/>
    <w:rsid w:val="00AA3375"/>
    <w:rsid w:val="00AA402B"/>
    <w:rsid w:val="00AA5780"/>
    <w:rsid w:val="00AA6AA4"/>
    <w:rsid w:val="00AA6FFC"/>
    <w:rsid w:val="00AA706B"/>
    <w:rsid w:val="00AB0289"/>
    <w:rsid w:val="00AB2245"/>
    <w:rsid w:val="00AB25FA"/>
    <w:rsid w:val="00AB3F1E"/>
    <w:rsid w:val="00AB4A26"/>
    <w:rsid w:val="00AB5914"/>
    <w:rsid w:val="00AB6C01"/>
    <w:rsid w:val="00AC49F5"/>
    <w:rsid w:val="00AD00FD"/>
    <w:rsid w:val="00AD2DDD"/>
    <w:rsid w:val="00AD5167"/>
    <w:rsid w:val="00AE164D"/>
    <w:rsid w:val="00AE2575"/>
    <w:rsid w:val="00AE362B"/>
    <w:rsid w:val="00AE472A"/>
    <w:rsid w:val="00AE5B7F"/>
    <w:rsid w:val="00AF16C4"/>
    <w:rsid w:val="00AF1C97"/>
    <w:rsid w:val="00AF6364"/>
    <w:rsid w:val="00AF7F6C"/>
    <w:rsid w:val="00AF7FEC"/>
    <w:rsid w:val="00B01052"/>
    <w:rsid w:val="00B1189C"/>
    <w:rsid w:val="00B14060"/>
    <w:rsid w:val="00B1658B"/>
    <w:rsid w:val="00B17BAC"/>
    <w:rsid w:val="00B217C0"/>
    <w:rsid w:val="00B2216A"/>
    <w:rsid w:val="00B31140"/>
    <w:rsid w:val="00B34791"/>
    <w:rsid w:val="00B375E1"/>
    <w:rsid w:val="00B423BE"/>
    <w:rsid w:val="00B43F14"/>
    <w:rsid w:val="00B45777"/>
    <w:rsid w:val="00B519AA"/>
    <w:rsid w:val="00B53452"/>
    <w:rsid w:val="00B57DD7"/>
    <w:rsid w:val="00B61E70"/>
    <w:rsid w:val="00B62CE4"/>
    <w:rsid w:val="00B65988"/>
    <w:rsid w:val="00B6662D"/>
    <w:rsid w:val="00B75029"/>
    <w:rsid w:val="00B84223"/>
    <w:rsid w:val="00B854CF"/>
    <w:rsid w:val="00B8636F"/>
    <w:rsid w:val="00B86879"/>
    <w:rsid w:val="00B86D8D"/>
    <w:rsid w:val="00B8730E"/>
    <w:rsid w:val="00B90BA8"/>
    <w:rsid w:val="00B90CA2"/>
    <w:rsid w:val="00B96689"/>
    <w:rsid w:val="00BA05C3"/>
    <w:rsid w:val="00BA13E3"/>
    <w:rsid w:val="00BA1526"/>
    <w:rsid w:val="00BA1BE6"/>
    <w:rsid w:val="00BA1EFC"/>
    <w:rsid w:val="00BA342D"/>
    <w:rsid w:val="00BA6E7C"/>
    <w:rsid w:val="00BA7CF6"/>
    <w:rsid w:val="00BB0175"/>
    <w:rsid w:val="00BB4054"/>
    <w:rsid w:val="00BB4C82"/>
    <w:rsid w:val="00BB5E64"/>
    <w:rsid w:val="00BC4289"/>
    <w:rsid w:val="00BC5801"/>
    <w:rsid w:val="00BC76D0"/>
    <w:rsid w:val="00BC7F9B"/>
    <w:rsid w:val="00BD1B26"/>
    <w:rsid w:val="00BD1B90"/>
    <w:rsid w:val="00BD2283"/>
    <w:rsid w:val="00BD356F"/>
    <w:rsid w:val="00BE1D63"/>
    <w:rsid w:val="00BE3DCB"/>
    <w:rsid w:val="00BE689B"/>
    <w:rsid w:val="00BE6C26"/>
    <w:rsid w:val="00BE7EE2"/>
    <w:rsid w:val="00BF1530"/>
    <w:rsid w:val="00C04766"/>
    <w:rsid w:val="00C0635E"/>
    <w:rsid w:val="00C07656"/>
    <w:rsid w:val="00C0775D"/>
    <w:rsid w:val="00C07DD9"/>
    <w:rsid w:val="00C1051A"/>
    <w:rsid w:val="00C1057A"/>
    <w:rsid w:val="00C10A79"/>
    <w:rsid w:val="00C128BF"/>
    <w:rsid w:val="00C142F7"/>
    <w:rsid w:val="00C14746"/>
    <w:rsid w:val="00C17A42"/>
    <w:rsid w:val="00C2205B"/>
    <w:rsid w:val="00C22CDC"/>
    <w:rsid w:val="00C2434E"/>
    <w:rsid w:val="00C248DE"/>
    <w:rsid w:val="00C3133B"/>
    <w:rsid w:val="00C408AE"/>
    <w:rsid w:val="00C457DB"/>
    <w:rsid w:val="00C466D4"/>
    <w:rsid w:val="00C46B47"/>
    <w:rsid w:val="00C47C15"/>
    <w:rsid w:val="00C509D1"/>
    <w:rsid w:val="00C52984"/>
    <w:rsid w:val="00C542A5"/>
    <w:rsid w:val="00C557E3"/>
    <w:rsid w:val="00C55CAD"/>
    <w:rsid w:val="00C616DA"/>
    <w:rsid w:val="00C64252"/>
    <w:rsid w:val="00C669C1"/>
    <w:rsid w:val="00C70223"/>
    <w:rsid w:val="00C707E0"/>
    <w:rsid w:val="00C70B2E"/>
    <w:rsid w:val="00C71460"/>
    <w:rsid w:val="00C748D7"/>
    <w:rsid w:val="00C74DA8"/>
    <w:rsid w:val="00C8021E"/>
    <w:rsid w:val="00C810BF"/>
    <w:rsid w:val="00C859A8"/>
    <w:rsid w:val="00C85FFB"/>
    <w:rsid w:val="00C91FB5"/>
    <w:rsid w:val="00C9362E"/>
    <w:rsid w:val="00C95613"/>
    <w:rsid w:val="00CA00A4"/>
    <w:rsid w:val="00CA053E"/>
    <w:rsid w:val="00CA2B0F"/>
    <w:rsid w:val="00CA42E7"/>
    <w:rsid w:val="00CB08BD"/>
    <w:rsid w:val="00CB0A14"/>
    <w:rsid w:val="00CB1DD0"/>
    <w:rsid w:val="00CB64C7"/>
    <w:rsid w:val="00CC4575"/>
    <w:rsid w:val="00CC4F5C"/>
    <w:rsid w:val="00CC7FDB"/>
    <w:rsid w:val="00CD29C8"/>
    <w:rsid w:val="00CD33BE"/>
    <w:rsid w:val="00CD5B28"/>
    <w:rsid w:val="00CD5F5A"/>
    <w:rsid w:val="00CD67DE"/>
    <w:rsid w:val="00CE0A9B"/>
    <w:rsid w:val="00CE0CF5"/>
    <w:rsid w:val="00CE1500"/>
    <w:rsid w:val="00CE2988"/>
    <w:rsid w:val="00CE4742"/>
    <w:rsid w:val="00CF53DE"/>
    <w:rsid w:val="00CF5616"/>
    <w:rsid w:val="00CF6D6A"/>
    <w:rsid w:val="00D04CA3"/>
    <w:rsid w:val="00D04F22"/>
    <w:rsid w:val="00D0573B"/>
    <w:rsid w:val="00D05BC4"/>
    <w:rsid w:val="00D078E7"/>
    <w:rsid w:val="00D116F7"/>
    <w:rsid w:val="00D12FA4"/>
    <w:rsid w:val="00D15B98"/>
    <w:rsid w:val="00D20346"/>
    <w:rsid w:val="00D216F9"/>
    <w:rsid w:val="00D23D10"/>
    <w:rsid w:val="00D2637C"/>
    <w:rsid w:val="00D27F16"/>
    <w:rsid w:val="00D301AE"/>
    <w:rsid w:val="00D30B3F"/>
    <w:rsid w:val="00D31555"/>
    <w:rsid w:val="00D34962"/>
    <w:rsid w:val="00D3522C"/>
    <w:rsid w:val="00D36117"/>
    <w:rsid w:val="00D375E0"/>
    <w:rsid w:val="00D37D7F"/>
    <w:rsid w:val="00D40910"/>
    <w:rsid w:val="00D43DA6"/>
    <w:rsid w:val="00D453D2"/>
    <w:rsid w:val="00D50FEC"/>
    <w:rsid w:val="00D51017"/>
    <w:rsid w:val="00D51357"/>
    <w:rsid w:val="00D5517B"/>
    <w:rsid w:val="00D55593"/>
    <w:rsid w:val="00D602B3"/>
    <w:rsid w:val="00D60304"/>
    <w:rsid w:val="00D71536"/>
    <w:rsid w:val="00D80112"/>
    <w:rsid w:val="00D803B4"/>
    <w:rsid w:val="00D828E6"/>
    <w:rsid w:val="00D841B1"/>
    <w:rsid w:val="00D859C7"/>
    <w:rsid w:val="00D86525"/>
    <w:rsid w:val="00D9235D"/>
    <w:rsid w:val="00D94D53"/>
    <w:rsid w:val="00D957FC"/>
    <w:rsid w:val="00D95B84"/>
    <w:rsid w:val="00D967DA"/>
    <w:rsid w:val="00DA1923"/>
    <w:rsid w:val="00DA21D4"/>
    <w:rsid w:val="00DA4F36"/>
    <w:rsid w:val="00DA7AAD"/>
    <w:rsid w:val="00DB1816"/>
    <w:rsid w:val="00DB192F"/>
    <w:rsid w:val="00DB38A9"/>
    <w:rsid w:val="00DB4106"/>
    <w:rsid w:val="00DB4C56"/>
    <w:rsid w:val="00DB5549"/>
    <w:rsid w:val="00DB5E55"/>
    <w:rsid w:val="00DC0928"/>
    <w:rsid w:val="00DC1C3F"/>
    <w:rsid w:val="00DC41EB"/>
    <w:rsid w:val="00DD4A24"/>
    <w:rsid w:val="00DD561F"/>
    <w:rsid w:val="00DD586B"/>
    <w:rsid w:val="00DF0155"/>
    <w:rsid w:val="00DF05AC"/>
    <w:rsid w:val="00DF125C"/>
    <w:rsid w:val="00DF511D"/>
    <w:rsid w:val="00DF6172"/>
    <w:rsid w:val="00DF64E6"/>
    <w:rsid w:val="00DF652D"/>
    <w:rsid w:val="00DF67FC"/>
    <w:rsid w:val="00DF763F"/>
    <w:rsid w:val="00E012CD"/>
    <w:rsid w:val="00E04333"/>
    <w:rsid w:val="00E05085"/>
    <w:rsid w:val="00E05D65"/>
    <w:rsid w:val="00E07217"/>
    <w:rsid w:val="00E1337F"/>
    <w:rsid w:val="00E1433D"/>
    <w:rsid w:val="00E17921"/>
    <w:rsid w:val="00E17D4E"/>
    <w:rsid w:val="00E20ADA"/>
    <w:rsid w:val="00E23EA4"/>
    <w:rsid w:val="00E26C16"/>
    <w:rsid w:val="00E27176"/>
    <w:rsid w:val="00E300B9"/>
    <w:rsid w:val="00E30E49"/>
    <w:rsid w:val="00E3273D"/>
    <w:rsid w:val="00E34095"/>
    <w:rsid w:val="00E34AC8"/>
    <w:rsid w:val="00E35FA2"/>
    <w:rsid w:val="00E362EF"/>
    <w:rsid w:val="00E43F04"/>
    <w:rsid w:val="00E44331"/>
    <w:rsid w:val="00E459C4"/>
    <w:rsid w:val="00E46FB0"/>
    <w:rsid w:val="00E47873"/>
    <w:rsid w:val="00E4798C"/>
    <w:rsid w:val="00E5250C"/>
    <w:rsid w:val="00E535F6"/>
    <w:rsid w:val="00E545F6"/>
    <w:rsid w:val="00E56626"/>
    <w:rsid w:val="00E61CBB"/>
    <w:rsid w:val="00E62900"/>
    <w:rsid w:val="00E629D9"/>
    <w:rsid w:val="00E63749"/>
    <w:rsid w:val="00E65E14"/>
    <w:rsid w:val="00E73101"/>
    <w:rsid w:val="00E73DF8"/>
    <w:rsid w:val="00E760CE"/>
    <w:rsid w:val="00E76AFD"/>
    <w:rsid w:val="00E84AE6"/>
    <w:rsid w:val="00E860B3"/>
    <w:rsid w:val="00E866E3"/>
    <w:rsid w:val="00E877AA"/>
    <w:rsid w:val="00E905C5"/>
    <w:rsid w:val="00E906D1"/>
    <w:rsid w:val="00E9215A"/>
    <w:rsid w:val="00E9377C"/>
    <w:rsid w:val="00E9534B"/>
    <w:rsid w:val="00E9547C"/>
    <w:rsid w:val="00E96D73"/>
    <w:rsid w:val="00EA3082"/>
    <w:rsid w:val="00EA403F"/>
    <w:rsid w:val="00EB212E"/>
    <w:rsid w:val="00EB22F1"/>
    <w:rsid w:val="00EB2D2C"/>
    <w:rsid w:val="00EB3632"/>
    <w:rsid w:val="00EB3FFC"/>
    <w:rsid w:val="00EB49C2"/>
    <w:rsid w:val="00EB5B53"/>
    <w:rsid w:val="00EB6336"/>
    <w:rsid w:val="00EB6B89"/>
    <w:rsid w:val="00EC3658"/>
    <w:rsid w:val="00EC6B46"/>
    <w:rsid w:val="00ED5595"/>
    <w:rsid w:val="00ED6985"/>
    <w:rsid w:val="00ED6D1B"/>
    <w:rsid w:val="00EE2770"/>
    <w:rsid w:val="00EE5E84"/>
    <w:rsid w:val="00EE685B"/>
    <w:rsid w:val="00EF2319"/>
    <w:rsid w:val="00EF2675"/>
    <w:rsid w:val="00EF32D3"/>
    <w:rsid w:val="00EF3774"/>
    <w:rsid w:val="00EF3779"/>
    <w:rsid w:val="00EF4712"/>
    <w:rsid w:val="00EF5D0E"/>
    <w:rsid w:val="00EF6411"/>
    <w:rsid w:val="00F04E65"/>
    <w:rsid w:val="00F0756D"/>
    <w:rsid w:val="00F1086D"/>
    <w:rsid w:val="00F14BB6"/>
    <w:rsid w:val="00F15941"/>
    <w:rsid w:val="00F15EC4"/>
    <w:rsid w:val="00F1757C"/>
    <w:rsid w:val="00F21C2F"/>
    <w:rsid w:val="00F234D7"/>
    <w:rsid w:val="00F26E05"/>
    <w:rsid w:val="00F31548"/>
    <w:rsid w:val="00F328FF"/>
    <w:rsid w:val="00F33125"/>
    <w:rsid w:val="00F333F8"/>
    <w:rsid w:val="00F33786"/>
    <w:rsid w:val="00F34129"/>
    <w:rsid w:val="00F34A64"/>
    <w:rsid w:val="00F369C0"/>
    <w:rsid w:val="00F36BB8"/>
    <w:rsid w:val="00F37D90"/>
    <w:rsid w:val="00F43416"/>
    <w:rsid w:val="00F44E0B"/>
    <w:rsid w:val="00F47279"/>
    <w:rsid w:val="00F47B40"/>
    <w:rsid w:val="00F5068E"/>
    <w:rsid w:val="00F50C5B"/>
    <w:rsid w:val="00F50CC4"/>
    <w:rsid w:val="00F53D5E"/>
    <w:rsid w:val="00F54F02"/>
    <w:rsid w:val="00F573F4"/>
    <w:rsid w:val="00F575C7"/>
    <w:rsid w:val="00F6247A"/>
    <w:rsid w:val="00F64EB0"/>
    <w:rsid w:val="00F67AA9"/>
    <w:rsid w:val="00F67F24"/>
    <w:rsid w:val="00F71AD5"/>
    <w:rsid w:val="00F71C30"/>
    <w:rsid w:val="00F72570"/>
    <w:rsid w:val="00F73E3A"/>
    <w:rsid w:val="00F75697"/>
    <w:rsid w:val="00F77F15"/>
    <w:rsid w:val="00F82D99"/>
    <w:rsid w:val="00F90056"/>
    <w:rsid w:val="00F90519"/>
    <w:rsid w:val="00F91393"/>
    <w:rsid w:val="00F953A0"/>
    <w:rsid w:val="00FA04B8"/>
    <w:rsid w:val="00FA2461"/>
    <w:rsid w:val="00FA6876"/>
    <w:rsid w:val="00FB20C8"/>
    <w:rsid w:val="00FB3197"/>
    <w:rsid w:val="00FB5D79"/>
    <w:rsid w:val="00FB68ED"/>
    <w:rsid w:val="00FB7E35"/>
    <w:rsid w:val="00FC2148"/>
    <w:rsid w:val="00FC292B"/>
    <w:rsid w:val="00FC2BCC"/>
    <w:rsid w:val="00FC2CAE"/>
    <w:rsid w:val="00FC3D50"/>
    <w:rsid w:val="00FC5979"/>
    <w:rsid w:val="00FD0F87"/>
    <w:rsid w:val="00FD2DA1"/>
    <w:rsid w:val="00FD3298"/>
    <w:rsid w:val="00FE35FD"/>
    <w:rsid w:val="00FE3C12"/>
    <w:rsid w:val="00FE3C64"/>
    <w:rsid w:val="00FE49B5"/>
    <w:rsid w:val="00FE5EBA"/>
    <w:rsid w:val="00FE68B5"/>
    <w:rsid w:val="00FE7A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D7AD1"/>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05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 w:type="table" w:styleId="Tabladecuadrcula4-nfasis3">
    <w:name w:val="Grid Table 4 Accent 3"/>
    <w:basedOn w:val="Tablanormal"/>
    <w:uiPriority w:val="49"/>
    <w:rsid w:val="00CE0A9B"/>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styleId="Hipervnculovisitado">
    <w:name w:val="FollowedHyperlink"/>
    <w:basedOn w:val="Fuentedeprrafopredeter"/>
    <w:uiPriority w:val="99"/>
    <w:semiHidden/>
    <w:unhideWhenUsed/>
    <w:rsid w:val="005B065D"/>
    <w:rPr>
      <w:color w:val="B26B02" w:themeColor="followedHyperlink"/>
      <w:u w:val="single"/>
    </w:rPr>
  </w:style>
  <w:style w:type="paragraph" w:styleId="Textodeglobo">
    <w:name w:val="Balloon Text"/>
    <w:basedOn w:val="Normal"/>
    <w:link w:val="TextodegloboCar"/>
    <w:uiPriority w:val="99"/>
    <w:semiHidden/>
    <w:unhideWhenUsed/>
    <w:rsid w:val="000B7887"/>
    <w:pPr>
      <w:spacing w:after="0" w:line="240" w:lineRule="auto"/>
    </w:pPr>
    <w:rPr>
      <w:rFonts w:ascii="Times New Roman" w:hAnsi="Times New Roman" w:cs="Times New Roman"/>
      <w:sz w:val="26"/>
      <w:szCs w:val="26"/>
    </w:rPr>
  </w:style>
  <w:style w:type="character" w:customStyle="1" w:styleId="TextodegloboCar">
    <w:name w:val="Texto de globo Car"/>
    <w:basedOn w:val="Fuentedeprrafopredeter"/>
    <w:link w:val="Textodeglobo"/>
    <w:uiPriority w:val="99"/>
    <w:semiHidden/>
    <w:rsid w:val="000B7887"/>
    <w:rPr>
      <w:rFonts w:ascii="Times New Roman" w:hAnsi="Times New Roman" w:cs="Times New Roman"/>
      <w:sz w:val="26"/>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83840222">
      <w:bodyDiv w:val="1"/>
      <w:marLeft w:val="0"/>
      <w:marRight w:val="0"/>
      <w:marTop w:val="0"/>
      <w:marBottom w:val="0"/>
      <w:divBdr>
        <w:top w:val="none" w:sz="0" w:space="0" w:color="auto"/>
        <w:left w:val="none" w:sz="0" w:space="0" w:color="auto"/>
        <w:bottom w:val="none" w:sz="0" w:space="0" w:color="auto"/>
        <w:right w:val="none" w:sz="0" w:space="0" w:color="auto"/>
      </w:divBdr>
      <w:divsChild>
        <w:div w:id="1690983337">
          <w:marLeft w:val="0"/>
          <w:marRight w:val="0"/>
          <w:marTop w:val="0"/>
          <w:marBottom w:val="75"/>
          <w:divBdr>
            <w:top w:val="none" w:sz="0" w:space="0" w:color="auto"/>
            <w:left w:val="none" w:sz="0" w:space="0" w:color="auto"/>
            <w:bottom w:val="none" w:sz="0" w:space="0" w:color="auto"/>
            <w:right w:val="none" w:sz="0" w:space="0" w:color="auto"/>
          </w:divBdr>
        </w:div>
        <w:div w:id="2049911437">
          <w:marLeft w:val="0"/>
          <w:marRight w:val="0"/>
          <w:marTop w:val="60"/>
          <w:marBottom w:val="60"/>
          <w:divBdr>
            <w:top w:val="none" w:sz="0" w:space="0" w:color="auto"/>
            <w:left w:val="none" w:sz="0" w:space="0" w:color="auto"/>
            <w:bottom w:val="none" w:sz="0" w:space="0" w:color="auto"/>
            <w:right w:val="none" w:sz="0" w:space="0" w:color="auto"/>
          </w:divBdr>
        </w:div>
      </w:divsChild>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375348322">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58596931">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858499205">
      <w:bodyDiv w:val="1"/>
      <w:marLeft w:val="0"/>
      <w:marRight w:val="0"/>
      <w:marTop w:val="0"/>
      <w:marBottom w:val="0"/>
      <w:divBdr>
        <w:top w:val="none" w:sz="0" w:space="0" w:color="auto"/>
        <w:left w:val="none" w:sz="0" w:space="0" w:color="auto"/>
        <w:bottom w:val="none" w:sz="0" w:space="0" w:color="auto"/>
        <w:right w:val="none" w:sz="0" w:space="0" w:color="auto"/>
      </w:divBdr>
    </w:div>
    <w:div w:id="1882669927">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Users/inigo/.Trash/Memoria-PFG_A07_In&#771;igo_Monta&#769;nchez%20v_2.docx" TargetMode="External"/><Relationship Id="rId42" Type="http://schemas.openxmlformats.org/officeDocument/2006/relationships/hyperlink" Target="file:////Users/inigo/.Trash/Memoria-PFG_A07_In&#771;igo_Monta&#769;nchez%20v_2.docx" TargetMode="External"/><Relationship Id="rId63" Type="http://schemas.openxmlformats.org/officeDocument/2006/relationships/image" Target="media/image2.png"/><Relationship Id="rId84" Type="http://schemas.openxmlformats.org/officeDocument/2006/relationships/image" Target="media/image23.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205" Type="http://schemas.openxmlformats.org/officeDocument/2006/relationships/image" Target="media/image136.png"/><Relationship Id="rId107" Type="http://schemas.openxmlformats.org/officeDocument/2006/relationships/image" Target="media/image38.png"/><Relationship Id="rId11" Type="http://schemas.openxmlformats.org/officeDocument/2006/relationships/footer" Target="footer2.xml"/><Relationship Id="rId32" Type="http://schemas.openxmlformats.org/officeDocument/2006/relationships/hyperlink" Target="file:////Users/inigo/.Trash/Memoria-PFG_A07_In&#771;igo_Monta&#769;nchez%20v_2.docx" TargetMode="External"/><Relationship Id="rId53" Type="http://schemas.openxmlformats.org/officeDocument/2006/relationships/hyperlink" Target="file:////Users/inigo/.Trash/Memoria-PFG_A07_In&#771;igo_Monta&#769;nchez%20v_2.docx" TargetMode="External"/><Relationship Id="rId74" Type="http://schemas.openxmlformats.org/officeDocument/2006/relationships/image" Target="media/image13.png"/><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settings" Target="settings.xml"/><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47.png"/><Relationship Id="rId22" Type="http://schemas.openxmlformats.org/officeDocument/2006/relationships/hyperlink" Target="file:////Users/inigo/.Trash/Memoria-PFG_A07_In&#771;igo_Monta&#769;nchez%20v_2.docx" TargetMode="External"/><Relationship Id="rId43" Type="http://schemas.openxmlformats.org/officeDocument/2006/relationships/hyperlink" Target="file:////Users/inigo/.Trash/Memoria-PFG_A07_In&#771;igo_Monta&#769;nchez%20v_2.docx" TargetMode="External"/><Relationship Id="rId64" Type="http://schemas.openxmlformats.org/officeDocument/2006/relationships/image" Target="media/image3.png"/><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2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206" Type="http://schemas.openxmlformats.org/officeDocument/2006/relationships/image" Target="media/image137.png"/><Relationship Id="rId12" Type="http://schemas.openxmlformats.org/officeDocument/2006/relationships/hyperlink" Target="file:////Users/inigo/.Trash/Memoria-PFG_A07_In&#771;igo_Monta&#769;nchez%20v_2.docx" TargetMode="External"/><Relationship Id="rId33" Type="http://schemas.openxmlformats.org/officeDocument/2006/relationships/hyperlink" Target="file:////Users/inigo/.Trash/Memoria-PFG_A07_In&#771;igo_Monta&#769;nchez%20v_2.docx" TargetMode="Externa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hyperlink" Target="file:////Users/inigo/.Trash/Memoria-PFG_A07_In&#771;igo_Monta&#769;nchez%20v_2.docx" TargetMode="External"/><Relationship Id="rId75" Type="http://schemas.openxmlformats.org/officeDocument/2006/relationships/image" Target="media/image14.pn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48.png"/><Relationship Id="rId6" Type="http://schemas.openxmlformats.org/officeDocument/2006/relationships/webSettings" Target="webSettings.xml"/><Relationship Id="rId23" Type="http://schemas.openxmlformats.org/officeDocument/2006/relationships/hyperlink" Target="file:////Users/inigo/.Trash/Memoria-PFG_A07_In&#771;igo_Monta&#769;nchez%20v_2.docx" TargetMode="External"/><Relationship Id="rId119" Type="http://schemas.openxmlformats.org/officeDocument/2006/relationships/image" Target="media/image50.png"/><Relationship Id="rId44" Type="http://schemas.openxmlformats.org/officeDocument/2006/relationships/hyperlink" Target="file:////Users/inigo/.Trash/Memoria-PFG_A07_In&#771;igo_Monta&#769;nchez%20v_2.docx" TargetMode="External"/><Relationship Id="rId65" Type="http://schemas.openxmlformats.org/officeDocument/2006/relationships/image" Target="media/image4.png"/><Relationship Id="rId86" Type="http://schemas.openxmlformats.org/officeDocument/2006/relationships/image" Target="media/image25.pn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image" Target="media/image138.png"/><Relationship Id="rId13" Type="http://schemas.openxmlformats.org/officeDocument/2006/relationships/hyperlink" Target="file:////Users/inigo/.Trash/Memoria-PFG_A07_In&#771;igo_Monta&#769;nchez%20v_2.docx" TargetMode="External"/><Relationship Id="rId109" Type="http://schemas.openxmlformats.org/officeDocument/2006/relationships/image" Target="media/image40.png"/><Relationship Id="rId34" Type="http://schemas.openxmlformats.org/officeDocument/2006/relationships/hyperlink" Target="file:////Users/inigo/.Trash/Memoria-PFG_A07_In&#771;igo_Monta&#769;nchez%20v_2.docx" TargetMode="External"/><Relationship Id="rId55" Type="http://schemas.openxmlformats.org/officeDocument/2006/relationships/hyperlink" Target="file:////Users/inigo/.Trash/Memoria-PFG_A07_In&#771;igo_Monta&#769;nchez%20v_2.docx" TargetMode="External"/><Relationship Id="rId76" Type="http://schemas.openxmlformats.org/officeDocument/2006/relationships/image" Target="media/image15.png"/><Relationship Id="rId120" Type="http://schemas.openxmlformats.org/officeDocument/2006/relationships/image" Target="media/image51.png"/><Relationship Id="rId141" Type="http://schemas.openxmlformats.org/officeDocument/2006/relationships/image" Target="media/image72.png"/><Relationship Id="rId7" Type="http://schemas.openxmlformats.org/officeDocument/2006/relationships/footnotes" Target="footnotes.xm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49.png"/><Relationship Id="rId24" Type="http://schemas.openxmlformats.org/officeDocument/2006/relationships/hyperlink" Target="file:////Users/inigo/.Trash/Memoria-PFG_A07_In&#771;igo_Monta&#769;nchez%20v_2.docx" TargetMode="External"/><Relationship Id="rId45" Type="http://schemas.openxmlformats.org/officeDocument/2006/relationships/hyperlink" Target="file:////Users/inigo/.Trash/Memoria-PFG_A07_In&#771;igo_Monta&#769;nchez%20v_2.docx"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208" Type="http://schemas.openxmlformats.org/officeDocument/2006/relationships/image" Target="media/image139.png"/><Relationship Id="rId19" Type="http://schemas.openxmlformats.org/officeDocument/2006/relationships/hyperlink" Target="file:////Users/inigo/.Trash/Memoria-PFG_A07_In&#771;igo_Monta&#769;nchez%20v_2.docx" TargetMode="External"/><Relationship Id="rId14" Type="http://schemas.openxmlformats.org/officeDocument/2006/relationships/hyperlink" Target="file:////Users/inigo/.Trash/Memoria-PFG_A07_In&#771;igo_Monta&#769;nchez%20v_2.docx" TargetMode="External"/><Relationship Id="rId30" Type="http://schemas.openxmlformats.org/officeDocument/2006/relationships/hyperlink" Target="file:////Users/inigo/.Trash/Memoria-PFG_A07_In&#771;igo_Monta&#769;nchez%20v_2.docx" TargetMode="External"/><Relationship Id="rId35" Type="http://schemas.openxmlformats.org/officeDocument/2006/relationships/hyperlink" Target="file:////Users/inigo/.Trash/Memoria-PFG_A07_In&#771;igo_Monta&#769;nchez%20v_2.docx" TargetMode="External"/><Relationship Id="rId56" Type="http://schemas.openxmlformats.org/officeDocument/2006/relationships/hyperlink" Target="file:////Users/inigo/.Trash/Memoria-PFG_A07_In&#771;igo_Monta&#769;nchez%20v_2.docx" TargetMode="External"/><Relationship Id="rId77" Type="http://schemas.openxmlformats.org/officeDocument/2006/relationships/image" Target="media/image16.png"/><Relationship Id="rId100" Type="http://schemas.openxmlformats.org/officeDocument/2006/relationships/image" Target="media/image340.png"/><Relationship Id="rId105" Type="http://schemas.openxmlformats.org/officeDocument/2006/relationships/image" Target="media/image36.png"/><Relationship Id="rId126" Type="http://schemas.openxmlformats.org/officeDocument/2006/relationships/image" Target="media/image54.png"/><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hyperlink" Target="file:////Users/inigo/.Trash/Memoria-PFG_A07_In&#771;igo_Monta&#769;nchez%20v_2.docx" TargetMode="External"/><Relationship Id="rId72" Type="http://schemas.openxmlformats.org/officeDocument/2006/relationships/image" Target="media/image11.png"/><Relationship Id="rId121" Type="http://schemas.openxmlformats.org/officeDocument/2006/relationships/image" Target="media/image56.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189" Type="http://schemas.openxmlformats.org/officeDocument/2006/relationships/image" Target="media/image120.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45.png"/><Relationship Id="rId25" Type="http://schemas.openxmlformats.org/officeDocument/2006/relationships/hyperlink" Target="file:////Users/inigo/.Trash/Memoria-PFG_A07_In&#771;igo_Monta&#769;nchez%20v_2.docx" TargetMode="External"/><Relationship Id="rId46" Type="http://schemas.openxmlformats.org/officeDocument/2006/relationships/hyperlink" Target="file:////Users/inigo/.Trash/Memoria-PFG_A07_In&#771;igo_Monta&#769;nchez%20v_2.docx" TargetMode="External"/><Relationship Id="rId67" Type="http://schemas.openxmlformats.org/officeDocument/2006/relationships/image" Target="media/image6.png"/><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hyperlink" Target="file:////Users/inigo/.Trash/Memoria-PFG_A07_In&#771;igo_Monta&#769;nchez%20v_2.docx" TargetMode="External"/><Relationship Id="rId41" Type="http://schemas.openxmlformats.org/officeDocument/2006/relationships/hyperlink" Target="file:////Users/inigo/.Trash/Memoria-PFG_A07_In&#771;igo_Monta&#769;nchez%20v_2.docx" TargetMode="External"/><Relationship Id="rId62" Type="http://schemas.openxmlformats.org/officeDocument/2006/relationships/hyperlink" Target="file:////Users/inigo/.Trash/Memoria-PFG_A07_In&#771;igo_Monta&#769;nchez%20v_2.docx"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6.png"/><Relationship Id="rId209" Type="http://schemas.openxmlformats.org/officeDocument/2006/relationships/image" Target="media/image140.png"/><Relationship Id="rId190" Type="http://schemas.openxmlformats.org/officeDocument/2006/relationships/image" Target="media/image121.png"/><Relationship Id="rId204" Type="http://schemas.openxmlformats.org/officeDocument/2006/relationships/image" Target="media/image135.png"/><Relationship Id="rId220" Type="http://schemas.openxmlformats.org/officeDocument/2006/relationships/theme" Target="theme/theme1.xml"/><Relationship Id="rId15" Type="http://schemas.openxmlformats.org/officeDocument/2006/relationships/hyperlink" Target="file:////Users/inigo/.Trash/Memoria-PFG_A07_In&#771;igo_Monta&#769;nchez%20v_2.docx" TargetMode="External"/><Relationship Id="rId36" Type="http://schemas.openxmlformats.org/officeDocument/2006/relationships/hyperlink" Target="file:////Users/inigo/.Trash/Memoria-PFG_A07_In&#771;igo_Monta&#769;nchez%20v_2.docx" TargetMode="External"/><Relationship Id="rId57" Type="http://schemas.openxmlformats.org/officeDocument/2006/relationships/hyperlink" Target="file:////Users/inigo/.Trash/Memoria-PFG_A07_In&#771;igo_Monta&#769;nchez%20v_2.docx" TargetMode="External"/><Relationship Id="rId106" Type="http://schemas.openxmlformats.org/officeDocument/2006/relationships/image" Target="media/image37.png"/><Relationship Id="rId127" Type="http://schemas.openxmlformats.org/officeDocument/2006/relationships/image" Target="media/image55.png"/><Relationship Id="rId10" Type="http://schemas.openxmlformats.org/officeDocument/2006/relationships/footer" Target="footer1.xml"/><Relationship Id="rId31" Type="http://schemas.openxmlformats.org/officeDocument/2006/relationships/hyperlink" Target="file:////Users/inigo/.Trash/Memoria-PFG_A07_In&#771;igo_Monta&#769;nchez%20v_2.docx" TargetMode="External"/><Relationship Id="rId52" Type="http://schemas.openxmlformats.org/officeDocument/2006/relationships/hyperlink" Target="file:////Users/inigo/.Trash/Memoria-PFG_A07_In&#771;igo_Monta&#769;nchez%20v_2.docx" TargetMode="External"/><Relationship Id="rId73" Type="http://schemas.openxmlformats.org/officeDocument/2006/relationships/image" Target="media/image12.png"/><Relationship Id="rId78" Type="http://schemas.openxmlformats.org/officeDocument/2006/relationships/image" Target="media/image17.png"/><Relationship Id="rId101" Type="http://schemas.openxmlformats.org/officeDocument/2006/relationships/image" Target="media/image32.png"/><Relationship Id="rId122" Type="http://schemas.openxmlformats.org/officeDocument/2006/relationships/image" Target="media/image57.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1.png"/><Relationship Id="rId210" Type="http://schemas.openxmlformats.org/officeDocument/2006/relationships/image" Target="media/image141.png"/><Relationship Id="rId215" Type="http://schemas.openxmlformats.org/officeDocument/2006/relationships/image" Target="media/image146.png"/><Relationship Id="rId26" Type="http://schemas.openxmlformats.org/officeDocument/2006/relationships/hyperlink" Target="file:////Users/inigo/.Trash/Memoria-PFG_A07_In&#771;igo_Monta&#769;nchez%20v_2.docx" TargetMode="External"/><Relationship Id="rId47" Type="http://schemas.openxmlformats.org/officeDocument/2006/relationships/hyperlink" Target="file:////Users/inigo/.Trash/Memoria-PFG_A07_In&#771;igo_Monta&#769;nchez%20v_2.docx" TargetMode="External"/><Relationship Id="rId68" Type="http://schemas.openxmlformats.org/officeDocument/2006/relationships/image" Target="media/image7.png"/><Relationship Id="rId89" Type="http://schemas.openxmlformats.org/officeDocument/2006/relationships/image" Target="media/image28.pn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Users/inigo/.Trash/Memoria-PFG_A07_In&#771;igo_Monta&#769;nchez%20v_2.docx" TargetMode="External"/><Relationship Id="rId37" Type="http://schemas.openxmlformats.org/officeDocument/2006/relationships/hyperlink" Target="file:////Users/inigo/.Trash/Memoria-PFG_A07_In&#771;igo_Monta&#769;nchez%20v_2.docx" TargetMode="External"/><Relationship Id="rId58" Type="http://schemas.openxmlformats.org/officeDocument/2006/relationships/hyperlink" Target="file:////Users/inigo/.Trash/Memoria-PFG_A07_In&#771;igo_Monta&#769;nchez%20v_2.docx" TargetMode="External"/><Relationship Id="rId79" Type="http://schemas.openxmlformats.org/officeDocument/2006/relationships/image" Target="media/image18.png"/><Relationship Id="rId102" Type="http://schemas.openxmlformats.org/officeDocument/2006/relationships/image" Target="media/image33.png"/><Relationship Id="rId123" Type="http://schemas.openxmlformats.org/officeDocument/2006/relationships/image" Target="media/image58.png"/><Relationship Id="rId144" Type="http://schemas.openxmlformats.org/officeDocument/2006/relationships/image" Target="media/image75.png"/><Relationship Id="rId90" Type="http://schemas.openxmlformats.org/officeDocument/2006/relationships/image" Target="media/image29.png"/><Relationship Id="rId165" Type="http://schemas.openxmlformats.org/officeDocument/2006/relationships/image" Target="media/image96.png"/><Relationship Id="rId186" Type="http://schemas.openxmlformats.org/officeDocument/2006/relationships/image" Target="media/image117.png"/><Relationship Id="rId211" Type="http://schemas.openxmlformats.org/officeDocument/2006/relationships/image" Target="media/image142.png"/><Relationship Id="rId27" Type="http://schemas.openxmlformats.org/officeDocument/2006/relationships/hyperlink" Target="file:////Users/inigo/.Trash/Memoria-PFG_A07_In&#771;igo_Monta&#769;nchez%20v_2.docx" TargetMode="External"/><Relationship Id="rId48" Type="http://schemas.openxmlformats.org/officeDocument/2006/relationships/hyperlink" Target="file:////Users/inigo/.Trash/Memoria-PFG_A07_In&#771;igo_Monta&#769;nchez%20v_2.docx" TargetMode="External"/><Relationship Id="rId69" Type="http://schemas.openxmlformats.org/officeDocument/2006/relationships/image" Target="media/image8.png"/><Relationship Id="rId113" Type="http://schemas.openxmlformats.org/officeDocument/2006/relationships/image" Target="media/image44.png"/><Relationship Id="rId134" Type="http://schemas.openxmlformats.org/officeDocument/2006/relationships/image" Target="media/image65.png"/><Relationship Id="rId80" Type="http://schemas.openxmlformats.org/officeDocument/2006/relationships/image" Target="media/image19.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file:////Users/inigo/.Trash/Memoria-PFG_A07_In&#771;igo_Monta&#769;nchez%20v_2.docx" TargetMode="External"/><Relationship Id="rId38" Type="http://schemas.openxmlformats.org/officeDocument/2006/relationships/hyperlink" Target="file:////Users/inigo/.Trash/Memoria-PFG_A07_In&#771;igo_Monta&#769;nchez%20v_2.docx" TargetMode="External"/><Relationship Id="rId59" Type="http://schemas.openxmlformats.org/officeDocument/2006/relationships/hyperlink" Target="file:////Users/inigo/.Trash/Memoria-PFG_A07_In&#771;igo_Monta&#769;nchez%20v_2.docx" TargetMode="External"/><Relationship Id="rId103" Type="http://schemas.openxmlformats.org/officeDocument/2006/relationships/image" Target="media/image34.png"/><Relationship Id="rId124" Type="http://schemas.openxmlformats.org/officeDocument/2006/relationships/image" Target="media/image52.png"/><Relationship Id="rId70" Type="http://schemas.openxmlformats.org/officeDocument/2006/relationships/image" Target="media/image9.png"/><Relationship Id="rId91" Type="http://schemas.openxmlformats.org/officeDocument/2006/relationships/image" Target="media/image30.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hyperlink" Target="file:////Users/inigo/.Trash/Memoria-PFG_A07_In&#771;igo_Monta&#769;nchez%20v_2.docx" TargetMode="External"/><Relationship Id="rId49" Type="http://schemas.openxmlformats.org/officeDocument/2006/relationships/hyperlink" Target="file:////Users/inigo/.Trash/Memoria-PFG_A07_In&#771;igo_Monta&#769;nchez%20v_2.docx" TargetMode="External"/><Relationship Id="rId114" Type="http://schemas.openxmlformats.org/officeDocument/2006/relationships/image" Target="media/image45.png"/><Relationship Id="rId60" Type="http://schemas.openxmlformats.org/officeDocument/2006/relationships/hyperlink" Target="file:////Users/inigo/.Trash/Memoria-PFG_A07_In&#771;igo_Monta&#769;nchez%20v_2.docx" TargetMode="External"/><Relationship Id="rId81" Type="http://schemas.openxmlformats.org/officeDocument/2006/relationships/image" Target="media/image20.png"/><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18" Type="http://schemas.openxmlformats.org/officeDocument/2006/relationships/hyperlink" Target="file:////Users/inigo/.Trash/Memoria-PFG_A07_In&#771;igo_Monta&#769;nchez%20v_2.docx" TargetMode="External"/><Relationship Id="rId39" Type="http://schemas.openxmlformats.org/officeDocument/2006/relationships/hyperlink" Target="file:////Users/inigo/.Trash/Memoria-PFG_A07_In&#771;igo_Monta&#769;nchez%20v_2.docx" TargetMode="External"/><Relationship Id="rId50" Type="http://schemas.openxmlformats.org/officeDocument/2006/relationships/hyperlink" Target="file:////Users/inigo/.Trash/Memoria-PFG_A07_In&#771;igo_Monta&#769;nchez%20v_2.docx" TargetMode="External"/><Relationship Id="rId104" Type="http://schemas.openxmlformats.org/officeDocument/2006/relationships/image" Target="media/image35.png"/><Relationship Id="rId125" Type="http://schemas.openxmlformats.org/officeDocument/2006/relationships/image" Target="media/image53.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10.png"/><Relationship Id="rId92" Type="http://schemas.openxmlformats.org/officeDocument/2006/relationships/image" Target="media/image31.png"/><Relationship Id="rId21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file:////Users/inigo/.Trash/Memoria-PFG_A07_In&#771;igo_Monta&#769;nchez%20v_2.docx" TargetMode="External"/><Relationship Id="rId40" Type="http://schemas.openxmlformats.org/officeDocument/2006/relationships/hyperlink" Target="file:////Users/inigo/.Trash/Memoria-PFG_A07_In&#771;igo_Monta&#769;nchez%20v_2.docx" TargetMode="External"/><Relationship Id="rId115" Type="http://schemas.openxmlformats.org/officeDocument/2006/relationships/image" Target="media/image46.pn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hyperlink" Target="file:////Users/inigo/.Trash/Memoria-PFG_A07_In&#771;igo_Monta&#769;nchez%20v_2.docx" TargetMode="External"/><Relationship Id="rId82" Type="http://schemas.openxmlformats.org/officeDocument/2006/relationships/image" Target="media/image21.png"/><Relationship Id="rId199" Type="http://schemas.openxmlformats.org/officeDocument/2006/relationships/image" Target="media/image130.png"/><Relationship Id="rId203"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1CEFA05-321C-E64A-9FD5-EFDAD69C3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109</TotalTime>
  <Pages>117</Pages>
  <Words>26112</Words>
  <Characters>143620</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169394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90</cp:revision>
  <cp:lastPrinted>2018-06-17T18:39:00Z</cp:lastPrinted>
  <dcterms:created xsi:type="dcterms:W3CDTF">2018-06-17T17:40:00Z</dcterms:created>
  <dcterms:modified xsi:type="dcterms:W3CDTF">2018-06-17T20:51:00Z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